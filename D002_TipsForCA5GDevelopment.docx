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1213ADE9" w:rsidR="00A33843" w:rsidRPr="0001032B" w:rsidRDefault="00D70890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CA</w:t>
            </w:r>
            <w:r w:rsidR="00FA7304">
              <w:rPr>
                <w:rFonts w:cstheme="minorHAnsi"/>
                <w:lang w:eastAsia="ko-KR"/>
              </w:rPr>
              <w:t>5</w:t>
            </w:r>
            <w:r>
              <w:rPr>
                <w:rFonts w:cstheme="minorHAnsi"/>
                <w:lang w:eastAsia="ko-KR"/>
              </w:rPr>
              <w:t>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B36ACD1" w:rsidR="006C0865" w:rsidRPr="00411A5C" w:rsidRDefault="00394C36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Tip</w:t>
      </w:r>
      <w:r w:rsidR="001A260C">
        <w:rPr>
          <w:b/>
          <w:sz w:val="52"/>
          <w:szCs w:val="52"/>
          <w:lang w:eastAsia="ko-KR"/>
        </w:rPr>
        <w:t xml:space="preserve">s for </w:t>
      </w:r>
      <w:r w:rsidR="00D70890">
        <w:rPr>
          <w:b/>
          <w:sz w:val="52"/>
          <w:szCs w:val="52"/>
          <w:lang w:eastAsia="ko-KR"/>
        </w:rPr>
        <w:t>CA</w:t>
      </w:r>
      <w:r w:rsidR="00FA7304">
        <w:rPr>
          <w:b/>
          <w:sz w:val="52"/>
          <w:szCs w:val="52"/>
          <w:lang w:eastAsia="ko-KR"/>
        </w:rPr>
        <w:t>5</w:t>
      </w:r>
      <w:r w:rsidR="00D70890">
        <w:rPr>
          <w:b/>
          <w:sz w:val="52"/>
          <w:szCs w:val="52"/>
          <w:lang w:eastAsia="ko-KR"/>
        </w:rPr>
        <w:t xml:space="preserve">G </w:t>
      </w:r>
      <w:r w:rsidR="001A260C">
        <w:rPr>
          <w:b/>
          <w:sz w:val="52"/>
          <w:szCs w:val="52"/>
          <w:lang w:eastAsia="ko-KR"/>
        </w:rPr>
        <w:t>Development</w:t>
      </w:r>
    </w:p>
    <w:p w14:paraId="7AFC027E" w14:textId="1C9040E9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1A260C">
        <w:rPr>
          <w:sz w:val="52"/>
          <w:szCs w:val="52"/>
          <w:lang w:eastAsia="ko-KR"/>
        </w:rPr>
        <w:t>A.0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3555021D" w:rsidR="00F51F15" w:rsidRPr="00411A5C" w:rsidRDefault="001A260C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0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0A282951" w:rsidR="00F51F15" w:rsidRPr="00411A5C" w:rsidRDefault="00FA7304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18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SEP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40E2D6B6" w:rsidR="00F51F15" w:rsidRPr="00411A5C" w:rsidRDefault="00D70890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BB3643" w14:textId="7982360C" w:rsidR="00E77B53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9694103" w:history="1">
            <w:r w:rsidR="00E77B53" w:rsidRPr="008478BB">
              <w:rPr>
                <w:rStyle w:val="a6"/>
                <w:noProof/>
                <w:lang w:eastAsia="ko-KR"/>
              </w:rPr>
              <w:t>1</w:t>
            </w:r>
            <w:r w:rsidR="00E77B53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Server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_Toc19694103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4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3D1D651B" w14:textId="37E4EC6F" w:rsidR="00E77B53" w:rsidRDefault="00AA633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04" w:history="1">
            <w:r w:rsidR="00E77B53" w:rsidRPr="008478BB">
              <w:rPr>
                <w:rStyle w:val="a6"/>
                <w:noProof/>
                <w:lang w:eastAsia="ko-KR"/>
              </w:rPr>
              <w:t>1.1</w:t>
            </w:r>
            <w:r w:rsidR="00E77B53">
              <w:rPr>
                <w:noProof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DS Server Seoul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_Toc19694104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4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2BBCA290" w14:textId="41A29897" w:rsidR="00E77B53" w:rsidRDefault="00AA633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05" w:history="1">
            <w:r w:rsidR="00E77B53" w:rsidRPr="008478BB">
              <w:rPr>
                <w:rStyle w:val="a6"/>
                <w:noProof/>
                <w:lang w:eastAsia="ko-KR"/>
              </w:rPr>
              <w:t>1.2</w:t>
            </w:r>
            <w:r w:rsidR="00E77B53">
              <w:rPr>
                <w:noProof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Development Server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_Toc19694105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4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7EB53B69" w14:textId="318845AD" w:rsidR="00E77B53" w:rsidRDefault="00AA633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06" w:history="1">
            <w:r w:rsidR="00E77B53" w:rsidRPr="008478BB">
              <w:rPr>
                <w:rStyle w:val="a6"/>
                <w:noProof/>
                <w:lang w:eastAsia="ko-KR"/>
              </w:rPr>
              <w:t>1.3</w:t>
            </w:r>
            <w:r w:rsidR="00E77B53">
              <w:rPr>
                <w:noProof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NAS Server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_Toc19694106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4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09B527D4" w14:textId="590EBB3F" w:rsidR="00E77B53" w:rsidRDefault="00AA6338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19694107" w:history="1">
            <w:r w:rsidR="00E77B53" w:rsidRPr="008478BB">
              <w:rPr>
                <w:rStyle w:val="a6"/>
                <w:noProof/>
                <w:lang w:eastAsia="ko-KR"/>
              </w:rPr>
              <w:t>2</w:t>
            </w:r>
            <w:r w:rsidR="00E77B53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Qt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_Toc19694107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5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05C5AD16" w14:textId="6E753916" w:rsidR="00E77B53" w:rsidRDefault="00AA633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08" w:history="1">
            <w:r w:rsidR="00E77B53" w:rsidRPr="008478BB">
              <w:rPr>
                <w:rStyle w:val="a6"/>
                <w:noProof/>
                <w:lang w:eastAsia="ko-KR"/>
              </w:rPr>
              <w:t>2.1</w:t>
            </w:r>
            <w:r w:rsidR="00E77B53">
              <w:rPr>
                <w:noProof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Install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_Toc19694108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5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0B8DD9E5" w14:textId="337727E6" w:rsidR="00E77B53" w:rsidRDefault="00AA6338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19694109" w:history="1">
            <w:r w:rsidR="00E77B53" w:rsidRPr="008478BB">
              <w:rPr>
                <w:rStyle w:val="a6"/>
                <w:noProof/>
                <w:lang w:eastAsia="ko-KR"/>
              </w:rPr>
              <w:t>3</w:t>
            </w:r>
            <w:r w:rsidR="00E77B53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GitLab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_Toc19694109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7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5BECE2CF" w14:textId="114D5E8C" w:rsidR="00E77B53" w:rsidRDefault="00AA633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10" w:history="1">
            <w:r w:rsidR="00E77B53" w:rsidRPr="008478BB">
              <w:rPr>
                <w:rStyle w:val="a6"/>
                <w:noProof/>
                <w:lang w:eastAsia="ko-KR"/>
              </w:rPr>
              <w:t>3.1</w:t>
            </w:r>
            <w:r w:rsidR="00E77B53">
              <w:rPr>
                <w:noProof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Ssh key gen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_Toc19694110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7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29C5F704" w14:textId="7B10DE70" w:rsidR="00E77B53" w:rsidRDefault="00AA633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11" w:history="1">
            <w:r w:rsidR="00E77B53" w:rsidRPr="008478BB">
              <w:rPr>
                <w:rStyle w:val="a6"/>
                <w:noProof/>
                <w:lang w:eastAsia="ko-KR"/>
              </w:rPr>
              <w:t>3.2</w:t>
            </w:r>
            <w:r w:rsidR="00E77B53">
              <w:rPr>
                <w:noProof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Git Global Setup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_Toc19694111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8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2AA229CC" w14:textId="39C982A3" w:rsidR="00E77B53" w:rsidRDefault="00AA633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12" w:history="1">
            <w:r w:rsidR="00E77B53" w:rsidRPr="008478BB">
              <w:rPr>
                <w:rStyle w:val="a6"/>
                <w:noProof/>
                <w:lang w:eastAsia="ko-KR"/>
              </w:rPr>
              <w:t>3.3</w:t>
            </w:r>
            <w:r w:rsidR="00E77B53">
              <w:rPr>
                <w:noProof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SSH Key Add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_Toc19694112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8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7AFC02C8" w14:textId="6F8A390A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444C7E24" w:rsidR="006C0865" w:rsidRDefault="001D37C8" w:rsidP="00733273">
      <w:pPr>
        <w:pStyle w:val="1"/>
        <w:rPr>
          <w:lang w:eastAsia="ko-KR"/>
        </w:rPr>
      </w:pPr>
      <w:r>
        <w:rPr>
          <w:lang w:eastAsia="ko-KR"/>
        </w:rPr>
        <w:lastRenderedPageBreak/>
        <w:t>Environment</w:t>
      </w:r>
    </w:p>
    <w:p w14:paraId="7FB9296C" w14:textId="0BA565AA" w:rsidR="004F5E31" w:rsidRDefault="001D37C8" w:rsidP="00DF504D">
      <w:pPr>
        <w:pStyle w:val="2"/>
        <w:rPr>
          <w:lang w:eastAsia="ko-KR"/>
        </w:rPr>
      </w:pPr>
      <w:r>
        <w:rPr>
          <w:lang w:eastAsia="ko-KR"/>
        </w:rPr>
        <w:t>SSH</w:t>
      </w:r>
    </w:p>
    <w:p w14:paraId="6339DF48" w14:textId="3F553965" w:rsidR="001D37C8" w:rsidRDefault="001D37C8" w:rsidP="001D37C8">
      <w:pPr>
        <w:rPr>
          <w:lang w:eastAsia="ko-KR"/>
        </w:rPr>
      </w:pPr>
      <w:r>
        <w:rPr>
          <w:lang w:eastAsia="ko-KR"/>
        </w:rPr>
        <w:t>Port: 22</w:t>
      </w:r>
    </w:p>
    <w:p w14:paraId="4387A431" w14:textId="1157BEEB" w:rsidR="001D37C8" w:rsidRDefault="001D37C8" w:rsidP="001D37C8">
      <w:pPr>
        <w:rPr>
          <w:lang w:eastAsia="ko-KR"/>
        </w:rPr>
      </w:pPr>
      <w:r>
        <w:rPr>
          <w:lang w:eastAsia="ko-KR"/>
        </w:rPr>
        <w:t>User: root</w:t>
      </w:r>
    </w:p>
    <w:p w14:paraId="6E43F7D0" w14:textId="36D7DA28" w:rsidR="001D37C8" w:rsidRDefault="001D37C8" w:rsidP="001D37C8">
      <w:pPr>
        <w:rPr>
          <w:lang w:eastAsia="ko-KR"/>
        </w:rPr>
      </w:pPr>
      <w:r>
        <w:rPr>
          <w:lang w:eastAsia="ko-KR"/>
        </w:rPr>
        <w:t>Password: SiG2018</w:t>
      </w:r>
    </w:p>
    <w:p w14:paraId="11D908BA" w14:textId="77777777" w:rsidR="001D37C8" w:rsidRDefault="001D37C8" w:rsidP="001D37C8">
      <w:pPr>
        <w:rPr>
          <w:lang w:eastAsia="ko-KR"/>
        </w:rPr>
      </w:pPr>
    </w:p>
    <w:p w14:paraId="79F42073" w14:textId="09C85E84" w:rsidR="001D37C8" w:rsidRDefault="001D37C8" w:rsidP="001D37C8">
      <w:pPr>
        <w:rPr>
          <w:lang w:eastAsia="ko-KR"/>
        </w:rPr>
      </w:pPr>
    </w:p>
    <w:p w14:paraId="66DE9ECE" w14:textId="057F2F2A" w:rsidR="005638FD" w:rsidRDefault="005638FD" w:rsidP="001D37C8">
      <w:pPr>
        <w:rPr>
          <w:lang w:eastAsia="ko-KR"/>
        </w:rPr>
      </w:pPr>
    </w:p>
    <w:p w14:paraId="7B410811" w14:textId="58CFE9FC" w:rsidR="005638FD" w:rsidRDefault="005638FD" w:rsidP="005638FD">
      <w:pPr>
        <w:pStyle w:val="2"/>
        <w:rPr>
          <w:lang w:eastAsia="ko-KR"/>
        </w:rPr>
      </w:pPr>
      <w:r>
        <w:rPr>
          <w:lang w:eastAsia="ko-KR"/>
        </w:rPr>
        <w:t>VNC</w:t>
      </w:r>
    </w:p>
    <w:p w14:paraId="5E77B6A9" w14:textId="09AE4B5F" w:rsidR="00F66D36" w:rsidRDefault="00F66D36" w:rsidP="006C0865">
      <w:pPr>
        <w:rPr>
          <w:lang w:eastAsia="ko-KR"/>
        </w:rPr>
      </w:pPr>
    </w:p>
    <w:p w14:paraId="5031DD2E" w14:textId="4B0225F2" w:rsidR="008A203A" w:rsidRDefault="008A203A" w:rsidP="008A203A">
      <w:pPr>
        <w:rPr>
          <w:lang w:eastAsia="ko-KR"/>
        </w:rPr>
      </w:pPr>
    </w:p>
    <w:p w14:paraId="3104850A" w14:textId="3B505079" w:rsidR="008A203A" w:rsidRDefault="008A203A" w:rsidP="008A203A">
      <w:pPr>
        <w:rPr>
          <w:lang w:eastAsia="ko-KR"/>
        </w:rPr>
      </w:pPr>
    </w:p>
    <w:p w14:paraId="132C0954" w14:textId="1B6E870D" w:rsidR="005638FD" w:rsidRDefault="005638FD" w:rsidP="008A203A">
      <w:pPr>
        <w:rPr>
          <w:lang w:eastAsia="ko-KR"/>
        </w:rPr>
      </w:pPr>
    </w:p>
    <w:p w14:paraId="7A3FC5A7" w14:textId="7B8E7FE4" w:rsidR="005638FD" w:rsidRDefault="005638FD" w:rsidP="008A203A">
      <w:pPr>
        <w:rPr>
          <w:lang w:eastAsia="ko-KR"/>
        </w:rPr>
      </w:pPr>
      <w:bookmarkStart w:id="0" w:name="_GoBack"/>
      <w:bookmarkEnd w:id="0"/>
    </w:p>
    <w:p w14:paraId="24CD4125" w14:textId="7148F0E5" w:rsidR="005638FD" w:rsidRDefault="005638FD" w:rsidP="008A203A">
      <w:pPr>
        <w:rPr>
          <w:lang w:eastAsia="ko-KR"/>
        </w:rPr>
      </w:pPr>
    </w:p>
    <w:p w14:paraId="164E73D6" w14:textId="77777777" w:rsidR="005638FD" w:rsidRDefault="005638FD" w:rsidP="008A203A">
      <w:pPr>
        <w:rPr>
          <w:lang w:eastAsia="ko-KR"/>
        </w:rPr>
      </w:pPr>
    </w:p>
    <w:p w14:paraId="00F079F2" w14:textId="77777777" w:rsidR="00E77B53" w:rsidRPr="00E77B53" w:rsidRDefault="00E77B53" w:rsidP="00E77B53">
      <w:pPr>
        <w:rPr>
          <w:lang w:eastAsia="ko-KR"/>
        </w:rPr>
      </w:pPr>
    </w:p>
    <w:p w14:paraId="440DCA85" w14:textId="423B317D" w:rsidR="008A203A" w:rsidRDefault="00C40C48" w:rsidP="00747F94">
      <w:pPr>
        <w:pStyle w:val="1"/>
        <w:rPr>
          <w:lang w:eastAsia="ko-KR"/>
        </w:rPr>
      </w:pPr>
      <w:proofErr w:type="spellStart"/>
      <w:r>
        <w:rPr>
          <w:lang w:eastAsia="ko-KR"/>
        </w:rPr>
        <w:t>Todo</w:t>
      </w:r>
      <w:proofErr w:type="spellEnd"/>
    </w:p>
    <w:p w14:paraId="73E66ADD" w14:textId="699E940C" w:rsidR="00C40C48" w:rsidRDefault="00C40C48" w:rsidP="00C40C48">
      <w:pPr>
        <w:rPr>
          <w:lang w:eastAsia="ko-KR"/>
        </w:rPr>
      </w:pPr>
    </w:p>
    <w:p w14:paraId="03A282A1" w14:textId="6A8848B2" w:rsidR="00C40C48" w:rsidRDefault="00C40C48" w:rsidP="00C40C48">
      <w:pPr>
        <w:rPr>
          <w:lang w:eastAsia="ko-KR"/>
        </w:rPr>
      </w:pPr>
    </w:p>
    <w:p w14:paraId="0959C9A1" w14:textId="1F7ED586" w:rsidR="00C40C48" w:rsidRDefault="00C40C48" w:rsidP="00C40C48">
      <w:pPr>
        <w:rPr>
          <w:lang w:eastAsia="ko-KR"/>
        </w:rPr>
      </w:pPr>
    </w:p>
    <w:p w14:paraId="6B74D0B4" w14:textId="304A7369" w:rsidR="0079721A" w:rsidRDefault="0079721A" w:rsidP="006C0865">
      <w:pPr>
        <w:rPr>
          <w:lang w:eastAsia="ko-KR"/>
        </w:rPr>
      </w:pPr>
    </w:p>
    <w:p w14:paraId="333A4169" w14:textId="5CEC30CF" w:rsidR="008D7715" w:rsidRDefault="008D7715" w:rsidP="006C0865">
      <w:pPr>
        <w:rPr>
          <w:lang w:eastAsia="ko-KR"/>
        </w:rPr>
      </w:pPr>
    </w:p>
    <w:p w14:paraId="6C1962F8" w14:textId="24F6A1E8" w:rsidR="008D7715" w:rsidRDefault="008D7715" w:rsidP="006C0865">
      <w:pPr>
        <w:rPr>
          <w:lang w:eastAsia="ko-KR"/>
        </w:rPr>
      </w:pPr>
    </w:p>
    <w:p w14:paraId="24AE04A5" w14:textId="42F4ECBB" w:rsidR="008D7715" w:rsidRDefault="008D7715" w:rsidP="006C0865">
      <w:pPr>
        <w:rPr>
          <w:lang w:eastAsia="ko-KR"/>
        </w:rPr>
      </w:pPr>
    </w:p>
    <w:p w14:paraId="492AA404" w14:textId="03E2FE61" w:rsidR="008D7715" w:rsidRDefault="008D7715" w:rsidP="006C0865">
      <w:pPr>
        <w:rPr>
          <w:lang w:eastAsia="ko-KR"/>
        </w:rPr>
      </w:pPr>
    </w:p>
    <w:p w14:paraId="3645894F" w14:textId="24B16CC6" w:rsidR="008D7715" w:rsidRDefault="008D7715" w:rsidP="006C0865">
      <w:pPr>
        <w:rPr>
          <w:lang w:eastAsia="ko-KR"/>
        </w:rPr>
      </w:pPr>
    </w:p>
    <w:p w14:paraId="45A6AFF0" w14:textId="26B85305" w:rsidR="008D7715" w:rsidRDefault="008D7715" w:rsidP="006C0865">
      <w:pPr>
        <w:rPr>
          <w:lang w:eastAsia="ko-KR"/>
        </w:rPr>
      </w:pPr>
    </w:p>
    <w:p w14:paraId="0855AF93" w14:textId="5A3D5C30" w:rsidR="008D7715" w:rsidRDefault="008D7715" w:rsidP="006C0865">
      <w:pPr>
        <w:rPr>
          <w:lang w:eastAsia="ko-KR"/>
        </w:rPr>
      </w:pPr>
    </w:p>
    <w:p w14:paraId="7F0689B5" w14:textId="38DDD0A7" w:rsidR="008D7715" w:rsidRDefault="008D7715" w:rsidP="006C0865">
      <w:pPr>
        <w:rPr>
          <w:lang w:eastAsia="ko-KR"/>
        </w:rPr>
      </w:pPr>
    </w:p>
    <w:p w14:paraId="309A5FB9" w14:textId="77777777" w:rsidR="008D7715" w:rsidRDefault="008D7715" w:rsidP="006C0865">
      <w:pPr>
        <w:rPr>
          <w:lang w:eastAsia="ko-KR"/>
        </w:rPr>
      </w:pPr>
    </w:p>
    <w:p w14:paraId="7D58DA8B" w14:textId="04B0446E" w:rsidR="004A0C2C" w:rsidRDefault="004A0C2C" w:rsidP="007C6465">
      <w:pPr>
        <w:rPr>
          <w:lang w:eastAsia="ko-KR"/>
        </w:rPr>
      </w:pPr>
    </w:p>
    <w:p w14:paraId="55A5B95B" w14:textId="77777777" w:rsidR="00C57F4F" w:rsidRDefault="00C57F4F" w:rsidP="007C6465">
      <w:pPr>
        <w:rPr>
          <w:lang w:eastAsia="ko-KR"/>
        </w:rPr>
      </w:pPr>
    </w:p>
    <w:sectPr w:rsidR="00C57F4F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0A98A" w14:textId="77777777" w:rsidR="00AA6338" w:rsidRDefault="00AA6338" w:rsidP="00A33843">
      <w:pPr>
        <w:spacing w:after="0" w:line="240" w:lineRule="auto"/>
      </w:pPr>
      <w:r>
        <w:separator/>
      </w:r>
    </w:p>
  </w:endnote>
  <w:endnote w:type="continuationSeparator" w:id="0">
    <w:p w14:paraId="4D990249" w14:textId="77777777" w:rsidR="00AA6338" w:rsidRDefault="00AA6338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40DE2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36AA4EC0" w:rsidR="00840DE2" w:rsidRPr="003F3259" w:rsidRDefault="00840DE2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 w:rsidR="00D70890">
            <w:rPr>
              <w:rFonts w:eastAsiaTheme="minorEastAsia"/>
              <w:sz w:val="20"/>
              <w:lang w:eastAsia="ko-KR"/>
            </w:rPr>
            <w:t>D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FA7304">
            <w:rPr>
              <w:rFonts w:eastAsiaTheme="minorEastAsia"/>
              <w:sz w:val="20"/>
              <w:lang w:eastAsia="ko-KR"/>
            </w:rPr>
            <w:t>2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40DE2" w:rsidRPr="003F3259" w:rsidRDefault="00840DE2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40DE2" w:rsidRPr="00AB710B" w:rsidRDefault="00840DE2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40DE2" w:rsidRPr="003F3259" w:rsidRDefault="00840DE2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40DE2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40DE2" w:rsidRPr="003F3259" w:rsidRDefault="00840DE2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40DE2" w:rsidRPr="003F3259" w:rsidRDefault="00840DE2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40DE2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40DE2" w:rsidRPr="003F3259" w:rsidRDefault="00840DE2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40DE2" w:rsidRPr="000311E3" w:rsidRDefault="00840DE2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40DE2" w14:paraId="7AFC072F" w14:textId="77777777" w:rsidTr="001A0EF6">
      <w:tc>
        <w:tcPr>
          <w:tcW w:w="9540" w:type="dxa"/>
          <w:gridSpan w:val="2"/>
        </w:tcPr>
        <w:p w14:paraId="7AFC072D" w14:textId="77777777" w:rsidR="00840DE2" w:rsidRPr="001A0EF6" w:rsidRDefault="00840DE2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40DE2" w:rsidRDefault="00840DE2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40DE2" w14:paraId="7AFC0732" w14:textId="77777777" w:rsidTr="001A0EF6">
      <w:tc>
        <w:tcPr>
          <w:tcW w:w="5580" w:type="dxa"/>
        </w:tcPr>
        <w:p w14:paraId="7AFC0730" w14:textId="77777777" w:rsidR="00840DE2" w:rsidRDefault="00840DE2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0C88CCD9" w:rsidR="00840DE2" w:rsidRDefault="00840DE2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AA6338">
            <w:fldChar w:fldCharType="begin"/>
          </w:r>
          <w:r w:rsidR="00AA6338">
            <w:instrText xml:space="preserve"> NUMPAGES  \* Arabic  \* MERGEFORMAT </w:instrText>
          </w:r>
          <w:r w:rsidR="00AA6338">
            <w:fldChar w:fldCharType="separate"/>
          </w:r>
          <w:r>
            <w:rPr>
              <w:noProof/>
            </w:rPr>
            <w:t>6</w:t>
          </w:r>
          <w:r w:rsidR="00AA6338">
            <w:rPr>
              <w:noProof/>
            </w:rPr>
            <w:fldChar w:fldCharType="end"/>
          </w:r>
        </w:p>
      </w:tc>
    </w:tr>
  </w:tbl>
  <w:p w14:paraId="7AFC0733" w14:textId="77777777" w:rsidR="00840DE2" w:rsidRPr="004906B9" w:rsidRDefault="00840DE2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332EB" w14:textId="77777777" w:rsidR="00AA6338" w:rsidRDefault="00AA6338" w:rsidP="00A33843">
      <w:pPr>
        <w:spacing w:after="0" w:line="240" w:lineRule="auto"/>
      </w:pPr>
      <w:r>
        <w:separator/>
      </w:r>
    </w:p>
  </w:footnote>
  <w:footnote w:type="continuationSeparator" w:id="0">
    <w:p w14:paraId="1DB0B48A" w14:textId="77777777" w:rsidR="00AA6338" w:rsidRDefault="00AA6338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AFC3AEC" w:rsidR="00840DE2" w:rsidRPr="00385CAB" w:rsidRDefault="00840DE2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0890">
      <w:rPr>
        <w:noProof/>
        <w:sz w:val="28"/>
        <w:lang w:eastAsia="ko-KR"/>
      </w:rPr>
      <w:t>CA</w:t>
    </w:r>
    <w:r w:rsidR="00FA7304">
      <w:rPr>
        <w:noProof/>
        <w:sz w:val="28"/>
        <w:lang w:eastAsia="ko-KR"/>
      </w:rPr>
      <w:t>5</w:t>
    </w:r>
    <w:r w:rsidR="00D70890">
      <w:rPr>
        <w:noProof/>
        <w:sz w:val="28"/>
        <w:lang w:eastAsia="ko-KR"/>
      </w:rPr>
      <w:t>G Development</w:t>
    </w:r>
  </w:p>
  <w:p w14:paraId="7AFC0721" w14:textId="77777777" w:rsidR="00840DE2" w:rsidRDefault="00840DE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7"/>
  </w:num>
  <w:num w:numId="11">
    <w:abstractNumId w:val="2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4B1F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67CE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47CCC"/>
    <w:rsid w:val="0005163A"/>
    <w:rsid w:val="00051CB1"/>
    <w:rsid w:val="000544C5"/>
    <w:rsid w:val="000571C5"/>
    <w:rsid w:val="000610BB"/>
    <w:rsid w:val="00063D65"/>
    <w:rsid w:val="00063FAF"/>
    <w:rsid w:val="00064AC0"/>
    <w:rsid w:val="0006529E"/>
    <w:rsid w:val="00065C1E"/>
    <w:rsid w:val="00066384"/>
    <w:rsid w:val="0006747C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41C"/>
    <w:rsid w:val="00082B2A"/>
    <w:rsid w:val="00082D22"/>
    <w:rsid w:val="00082EEF"/>
    <w:rsid w:val="00083BC1"/>
    <w:rsid w:val="00084B7D"/>
    <w:rsid w:val="000850C2"/>
    <w:rsid w:val="00085137"/>
    <w:rsid w:val="0008596B"/>
    <w:rsid w:val="000905C2"/>
    <w:rsid w:val="00091B9C"/>
    <w:rsid w:val="00092A26"/>
    <w:rsid w:val="0009315A"/>
    <w:rsid w:val="00093AD5"/>
    <w:rsid w:val="00096DF7"/>
    <w:rsid w:val="000974AB"/>
    <w:rsid w:val="000A2B59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5D9B"/>
    <w:rsid w:val="000C612A"/>
    <w:rsid w:val="000C6761"/>
    <w:rsid w:val="000D19B3"/>
    <w:rsid w:val="000D41C2"/>
    <w:rsid w:val="000D4C46"/>
    <w:rsid w:val="000D4E3D"/>
    <w:rsid w:val="000D520D"/>
    <w:rsid w:val="000D5744"/>
    <w:rsid w:val="000D5E21"/>
    <w:rsid w:val="000D77BB"/>
    <w:rsid w:val="000E05B1"/>
    <w:rsid w:val="000E12EF"/>
    <w:rsid w:val="000E153E"/>
    <w:rsid w:val="000E2C14"/>
    <w:rsid w:val="000E3355"/>
    <w:rsid w:val="000E3AD1"/>
    <w:rsid w:val="000E3FE7"/>
    <w:rsid w:val="000E59DB"/>
    <w:rsid w:val="000E629D"/>
    <w:rsid w:val="000F19D9"/>
    <w:rsid w:val="000F2A58"/>
    <w:rsid w:val="000F2E97"/>
    <w:rsid w:val="000F3143"/>
    <w:rsid w:val="000F3451"/>
    <w:rsid w:val="000F5CF2"/>
    <w:rsid w:val="000F62D9"/>
    <w:rsid w:val="000F6538"/>
    <w:rsid w:val="000F66C3"/>
    <w:rsid w:val="000F6BE0"/>
    <w:rsid w:val="000F6D41"/>
    <w:rsid w:val="000F78E3"/>
    <w:rsid w:val="001009A8"/>
    <w:rsid w:val="0010142F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526F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4CFC"/>
    <w:rsid w:val="001561E8"/>
    <w:rsid w:val="00156368"/>
    <w:rsid w:val="0015637F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0A0"/>
    <w:rsid w:val="001673C7"/>
    <w:rsid w:val="00167CED"/>
    <w:rsid w:val="00167D15"/>
    <w:rsid w:val="001701E2"/>
    <w:rsid w:val="00171210"/>
    <w:rsid w:val="00171A36"/>
    <w:rsid w:val="00171CA3"/>
    <w:rsid w:val="0017250A"/>
    <w:rsid w:val="00172D5D"/>
    <w:rsid w:val="001731CD"/>
    <w:rsid w:val="0017372A"/>
    <w:rsid w:val="00173BF1"/>
    <w:rsid w:val="00176D45"/>
    <w:rsid w:val="00180092"/>
    <w:rsid w:val="00183846"/>
    <w:rsid w:val="00183F71"/>
    <w:rsid w:val="00184704"/>
    <w:rsid w:val="001854B7"/>
    <w:rsid w:val="00185A90"/>
    <w:rsid w:val="00186C56"/>
    <w:rsid w:val="0018754C"/>
    <w:rsid w:val="001923BB"/>
    <w:rsid w:val="00192469"/>
    <w:rsid w:val="00192A74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260C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37C8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4BB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6CB0"/>
    <w:rsid w:val="00230322"/>
    <w:rsid w:val="002308D0"/>
    <w:rsid w:val="00232E4B"/>
    <w:rsid w:val="00232EA2"/>
    <w:rsid w:val="0023308C"/>
    <w:rsid w:val="00234135"/>
    <w:rsid w:val="002342A2"/>
    <w:rsid w:val="002352FF"/>
    <w:rsid w:val="002355A6"/>
    <w:rsid w:val="00236255"/>
    <w:rsid w:val="00236682"/>
    <w:rsid w:val="00236F29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0500"/>
    <w:rsid w:val="002626D6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E0"/>
    <w:rsid w:val="00273E08"/>
    <w:rsid w:val="00276ECD"/>
    <w:rsid w:val="00277024"/>
    <w:rsid w:val="00277CBC"/>
    <w:rsid w:val="00282184"/>
    <w:rsid w:val="0028356B"/>
    <w:rsid w:val="00283BFF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4E8"/>
    <w:rsid w:val="002B3A81"/>
    <w:rsid w:val="002B3BBB"/>
    <w:rsid w:val="002B3CA8"/>
    <w:rsid w:val="002B41DC"/>
    <w:rsid w:val="002B4210"/>
    <w:rsid w:val="002B4D76"/>
    <w:rsid w:val="002B5318"/>
    <w:rsid w:val="002B6F00"/>
    <w:rsid w:val="002C1DE5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63B"/>
    <w:rsid w:val="002F4A11"/>
    <w:rsid w:val="002F4EFC"/>
    <w:rsid w:val="002F6671"/>
    <w:rsid w:val="002F7C48"/>
    <w:rsid w:val="00301EDD"/>
    <w:rsid w:val="00301F0F"/>
    <w:rsid w:val="00303138"/>
    <w:rsid w:val="0030594E"/>
    <w:rsid w:val="00305AC9"/>
    <w:rsid w:val="00305C34"/>
    <w:rsid w:val="00305FE1"/>
    <w:rsid w:val="003075F0"/>
    <w:rsid w:val="00310396"/>
    <w:rsid w:val="0031056B"/>
    <w:rsid w:val="00310744"/>
    <w:rsid w:val="00311807"/>
    <w:rsid w:val="00314189"/>
    <w:rsid w:val="00315953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C97"/>
    <w:rsid w:val="003333CB"/>
    <w:rsid w:val="003336A9"/>
    <w:rsid w:val="00333C66"/>
    <w:rsid w:val="0033419F"/>
    <w:rsid w:val="003357B9"/>
    <w:rsid w:val="00335A56"/>
    <w:rsid w:val="003364FB"/>
    <w:rsid w:val="00340A1B"/>
    <w:rsid w:val="00342741"/>
    <w:rsid w:val="0034373B"/>
    <w:rsid w:val="0034396F"/>
    <w:rsid w:val="00345B52"/>
    <w:rsid w:val="003467A9"/>
    <w:rsid w:val="00346D87"/>
    <w:rsid w:val="00346F75"/>
    <w:rsid w:val="00352426"/>
    <w:rsid w:val="00356594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77953"/>
    <w:rsid w:val="00380EBD"/>
    <w:rsid w:val="00382433"/>
    <w:rsid w:val="00384302"/>
    <w:rsid w:val="00384E17"/>
    <w:rsid w:val="00385083"/>
    <w:rsid w:val="003853A0"/>
    <w:rsid w:val="00385CAB"/>
    <w:rsid w:val="003900AE"/>
    <w:rsid w:val="00392C30"/>
    <w:rsid w:val="00393288"/>
    <w:rsid w:val="0039366D"/>
    <w:rsid w:val="00393EDC"/>
    <w:rsid w:val="00394C36"/>
    <w:rsid w:val="00394FD1"/>
    <w:rsid w:val="00396050"/>
    <w:rsid w:val="00396DA3"/>
    <w:rsid w:val="003975E2"/>
    <w:rsid w:val="00397BDC"/>
    <w:rsid w:val="00397DF7"/>
    <w:rsid w:val="003A0B47"/>
    <w:rsid w:val="003A2142"/>
    <w:rsid w:val="003A3631"/>
    <w:rsid w:val="003A40A3"/>
    <w:rsid w:val="003A50DC"/>
    <w:rsid w:val="003A5101"/>
    <w:rsid w:val="003A615C"/>
    <w:rsid w:val="003A6772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6229"/>
    <w:rsid w:val="003C703C"/>
    <w:rsid w:val="003D08BE"/>
    <w:rsid w:val="003D1007"/>
    <w:rsid w:val="003D1383"/>
    <w:rsid w:val="003D32DB"/>
    <w:rsid w:val="003D4BA2"/>
    <w:rsid w:val="003D6379"/>
    <w:rsid w:val="003D71B6"/>
    <w:rsid w:val="003E022C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E7DAD"/>
    <w:rsid w:val="003F02E7"/>
    <w:rsid w:val="003F0327"/>
    <w:rsid w:val="003F2A33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64B7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326"/>
    <w:rsid w:val="00433D61"/>
    <w:rsid w:val="00434A25"/>
    <w:rsid w:val="004369B4"/>
    <w:rsid w:val="00436D67"/>
    <w:rsid w:val="00436DA6"/>
    <w:rsid w:val="004374C4"/>
    <w:rsid w:val="00440CD8"/>
    <w:rsid w:val="004413C6"/>
    <w:rsid w:val="004415F5"/>
    <w:rsid w:val="00442805"/>
    <w:rsid w:val="00442B8A"/>
    <w:rsid w:val="00444802"/>
    <w:rsid w:val="00445E83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A88"/>
    <w:rsid w:val="00471F4A"/>
    <w:rsid w:val="004755CF"/>
    <w:rsid w:val="0047731D"/>
    <w:rsid w:val="00477731"/>
    <w:rsid w:val="00477FE6"/>
    <w:rsid w:val="0048110A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367A"/>
    <w:rsid w:val="004943A1"/>
    <w:rsid w:val="004951F7"/>
    <w:rsid w:val="00495340"/>
    <w:rsid w:val="00496309"/>
    <w:rsid w:val="004A0250"/>
    <w:rsid w:val="004A0C2C"/>
    <w:rsid w:val="004A0DEB"/>
    <w:rsid w:val="004A0FF9"/>
    <w:rsid w:val="004A185D"/>
    <w:rsid w:val="004A330E"/>
    <w:rsid w:val="004A3F21"/>
    <w:rsid w:val="004A46B2"/>
    <w:rsid w:val="004A4F52"/>
    <w:rsid w:val="004A651C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420"/>
    <w:rsid w:val="004C196A"/>
    <w:rsid w:val="004C20BA"/>
    <w:rsid w:val="004C2352"/>
    <w:rsid w:val="004C3065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556D"/>
    <w:rsid w:val="004D62B4"/>
    <w:rsid w:val="004D760D"/>
    <w:rsid w:val="004E0B93"/>
    <w:rsid w:val="004E0F91"/>
    <w:rsid w:val="004E1A33"/>
    <w:rsid w:val="004E24FA"/>
    <w:rsid w:val="004E3512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5E31"/>
    <w:rsid w:val="004F698F"/>
    <w:rsid w:val="004F6E1A"/>
    <w:rsid w:val="00500360"/>
    <w:rsid w:val="005015D7"/>
    <w:rsid w:val="00502485"/>
    <w:rsid w:val="00502CDB"/>
    <w:rsid w:val="00502E99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92"/>
    <w:rsid w:val="00511534"/>
    <w:rsid w:val="00514A6B"/>
    <w:rsid w:val="00514C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0F07"/>
    <w:rsid w:val="00544032"/>
    <w:rsid w:val="00544849"/>
    <w:rsid w:val="00545576"/>
    <w:rsid w:val="005477CD"/>
    <w:rsid w:val="00552814"/>
    <w:rsid w:val="00554C04"/>
    <w:rsid w:val="00555CBB"/>
    <w:rsid w:val="00556527"/>
    <w:rsid w:val="0055750A"/>
    <w:rsid w:val="00561AA0"/>
    <w:rsid w:val="00562254"/>
    <w:rsid w:val="005624D7"/>
    <w:rsid w:val="00562CC8"/>
    <w:rsid w:val="00563507"/>
    <w:rsid w:val="005638FD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0E2B"/>
    <w:rsid w:val="005A134F"/>
    <w:rsid w:val="005A1561"/>
    <w:rsid w:val="005A1CE9"/>
    <w:rsid w:val="005A2E49"/>
    <w:rsid w:val="005A5261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1A24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1AC4"/>
    <w:rsid w:val="005E3026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3EB8"/>
    <w:rsid w:val="005F4894"/>
    <w:rsid w:val="005F5036"/>
    <w:rsid w:val="005F7319"/>
    <w:rsid w:val="005F7666"/>
    <w:rsid w:val="005F77FE"/>
    <w:rsid w:val="005F7969"/>
    <w:rsid w:val="00602932"/>
    <w:rsid w:val="00603EF6"/>
    <w:rsid w:val="006040D5"/>
    <w:rsid w:val="00604874"/>
    <w:rsid w:val="006065A9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440E"/>
    <w:rsid w:val="006376BB"/>
    <w:rsid w:val="00640214"/>
    <w:rsid w:val="006402CB"/>
    <w:rsid w:val="006405E4"/>
    <w:rsid w:val="0064082A"/>
    <w:rsid w:val="0064109B"/>
    <w:rsid w:val="00641A59"/>
    <w:rsid w:val="00641B1A"/>
    <w:rsid w:val="00642356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3E6"/>
    <w:rsid w:val="00680EDB"/>
    <w:rsid w:val="006816D6"/>
    <w:rsid w:val="0068191C"/>
    <w:rsid w:val="00681EB7"/>
    <w:rsid w:val="00682084"/>
    <w:rsid w:val="006849C7"/>
    <w:rsid w:val="00685C4F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6FE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B08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FF2"/>
    <w:rsid w:val="00720C84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1BB5"/>
    <w:rsid w:val="00733273"/>
    <w:rsid w:val="007337F1"/>
    <w:rsid w:val="00734DC9"/>
    <w:rsid w:val="00734E4C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47F9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6CF2"/>
    <w:rsid w:val="007575FE"/>
    <w:rsid w:val="00757CA8"/>
    <w:rsid w:val="0076094B"/>
    <w:rsid w:val="007614C1"/>
    <w:rsid w:val="00762BC1"/>
    <w:rsid w:val="00762C88"/>
    <w:rsid w:val="00762CCE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6886"/>
    <w:rsid w:val="00776DA1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75E9"/>
    <w:rsid w:val="007907B3"/>
    <w:rsid w:val="007912F0"/>
    <w:rsid w:val="007915AD"/>
    <w:rsid w:val="00792691"/>
    <w:rsid w:val="0079271F"/>
    <w:rsid w:val="00793DC2"/>
    <w:rsid w:val="007942D3"/>
    <w:rsid w:val="007948B6"/>
    <w:rsid w:val="00796658"/>
    <w:rsid w:val="0079721A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264"/>
    <w:rsid w:val="007C78E4"/>
    <w:rsid w:val="007D1BEE"/>
    <w:rsid w:val="007D2901"/>
    <w:rsid w:val="007D2B5A"/>
    <w:rsid w:val="007D39A5"/>
    <w:rsid w:val="007D5F99"/>
    <w:rsid w:val="007D6D96"/>
    <w:rsid w:val="007D7E8F"/>
    <w:rsid w:val="007E01A5"/>
    <w:rsid w:val="007E1B3D"/>
    <w:rsid w:val="007E1D87"/>
    <w:rsid w:val="007E2539"/>
    <w:rsid w:val="007E3942"/>
    <w:rsid w:val="007E4575"/>
    <w:rsid w:val="007E48FB"/>
    <w:rsid w:val="007E507E"/>
    <w:rsid w:val="007E63F5"/>
    <w:rsid w:val="007E773A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6EC"/>
    <w:rsid w:val="00824219"/>
    <w:rsid w:val="0082522D"/>
    <w:rsid w:val="0082549A"/>
    <w:rsid w:val="00825552"/>
    <w:rsid w:val="00825FF2"/>
    <w:rsid w:val="00830214"/>
    <w:rsid w:val="00832287"/>
    <w:rsid w:val="008329CC"/>
    <w:rsid w:val="0083375D"/>
    <w:rsid w:val="00834C27"/>
    <w:rsid w:val="0083584A"/>
    <w:rsid w:val="00836851"/>
    <w:rsid w:val="008370EA"/>
    <w:rsid w:val="00840815"/>
    <w:rsid w:val="00840ACC"/>
    <w:rsid w:val="00840D07"/>
    <w:rsid w:val="00840DE2"/>
    <w:rsid w:val="00841F6D"/>
    <w:rsid w:val="00841F8D"/>
    <w:rsid w:val="008426CE"/>
    <w:rsid w:val="00843094"/>
    <w:rsid w:val="0084336B"/>
    <w:rsid w:val="00843961"/>
    <w:rsid w:val="00844BED"/>
    <w:rsid w:val="0084504F"/>
    <w:rsid w:val="00845827"/>
    <w:rsid w:val="00845C23"/>
    <w:rsid w:val="00846182"/>
    <w:rsid w:val="00846D7C"/>
    <w:rsid w:val="00847110"/>
    <w:rsid w:val="00847DF1"/>
    <w:rsid w:val="008515F2"/>
    <w:rsid w:val="00853722"/>
    <w:rsid w:val="0085539C"/>
    <w:rsid w:val="00855EDF"/>
    <w:rsid w:val="00855EF7"/>
    <w:rsid w:val="00856A84"/>
    <w:rsid w:val="008602E2"/>
    <w:rsid w:val="0086077E"/>
    <w:rsid w:val="00861632"/>
    <w:rsid w:val="00862A32"/>
    <w:rsid w:val="00864A16"/>
    <w:rsid w:val="00865E3A"/>
    <w:rsid w:val="00866310"/>
    <w:rsid w:val="00866D8A"/>
    <w:rsid w:val="00870A24"/>
    <w:rsid w:val="00872520"/>
    <w:rsid w:val="00873291"/>
    <w:rsid w:val="00874AFA"/>
    <w:rsid w:val="008800E7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203A"/>
    <w:rsid w:val="008A279E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3A05"/>
    <w:rsid w:val="008B5C5F"/>
    <w:rsid w:val="008B604D"/>
    <w:rsid w:val="008B7027"/>
    <w:rsid w:val="008B7285"/>
    <w:rsid w:val="008B7F09"/>
    <w:rsid w:val="008C0814"/>
    <w:rsid w:val="008C0B1F"/>
    <w:rsid w:val="008C116D"/>
    <w:rsid w:val="008C2C4C"/>
    <w:rsid w:val="008C3ED9"/>
    <w:rsid w:val="008C406D"/>
    <w:rsid w:val="008C40C0"/>
    <w:rsid w:val="008C561E"/>
    <w:rsid w:val="008C582D"/>
    <w:rsid w:val="008C6789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2418"/>
    <w:rsid w:val="008E2C09"/>
    <w:rsid w:val="008E3625"/>
    <w:rsid w:val="008E475F"/>
    <w:rsid w:val="008E47DE"/>
    <w:rsid w:val="008E68AE"/>
    <w:rsid w:val="008E6C51"/>
    <w:rsid w:val="008E74A5"/>
    <w:rsid w:val="008F0330"/>
    <w:rsid w:val="008F033A"/>
    <w:rsid w:val="008F133F"/>
    <w:rsid w:val="008F203B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68E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9DD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45C54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015"/>
    <w:rsid w:val="00963F5A"/>
    <w:rsid w:val="00964854"/>
    <w:rsid w:val="00967B04"/>
    <w:rsid w:val="00973539"/>
    <w:rsid w:val="009737CF"/>
    <w:rsid w:val="00976C71"/>
    <w:rsid w:val="009815FE"/>
    <w:rsid w:val="009847D2"/>
    <w:rsid w:val="00985051"/>
    <w:rsid w:val="009852C2"/>
    <w:rsid w:val="0099059D"/>
    <w:rsid w:val="009915B9"/>
    <w:rsid w:val="00991BAE"/>
    <w:rsid w:val="00992CB5"/>
    <w:rsid w:val="0099336F"/>
    <w:rsid w:val="00995065"/>
    <w:rsid w:val="0099525E"/>
    <w:rsid w:val="00997820"/>
    <w:rsid w:val="009A00A7"/>
    <w:rsid w:val="009A390F"/>
    <w:rsid w:val="009A3B93"/>
    <w:rsid w:val="009A4766"/>
    <w:rsid w:val="009A49E4"/>
    <w:rsid w:val="009A4DD6"/>
    <w:rsid w:val="009A4EE9"/>
    <w:rsid w:val="009A567C"/>
    <w:rsid w:val="009A5844"/>
    <w:rsid w:val="009A589D"/>
    <w:rsid w:val="009B0A3C"/>
    <w:rsid w:val="009B117A"/>
    <w:rsid w:val="009B11A5"/>
    <w:rsid w:val="009B2185"/>
    <w:rsid w:val="009B381F"/>
    <w:rsid w:val="009B5846"/>
    <w:rsid w:val="009B6372"/>
    <w:rsid w:val="009B7224"/>
    <w:rsid w:val="009C0C81"/>
    <w:rsid w:val="009C1D93"/>
    <w:rsid w:val="009C2523"/>
    <w:rsid w:val="009C294A"/>
    <w:rsid w:val="009C301F"/>
    <w:rsid w:val="009C39EA"/>
    <w:rsid w:val="009C3E34"/>
    <w:rsid w:val="009C461C"/>
    <w:rsid w:val="009C46AF"/>
    <w:rsid w:val="009C5854"/>
    <w:rsid w:val="009C58F9"/>
    <w:rsid w:val="009C5E30"/>
    <w:rsid w:val="009C6011"/>
    <w:rsid w:val="009C676C"/>
    <w:rsid w:val="009C7A33"/>
    <w:rsid w:val="009D0980"/>
    <w:rsid w:val="009D38E2"/>
    <w:rsid w:val="009D43BB"/>
    <w:rsid w:val="009D4498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5FAA"/>
    <w:rsid w:val="009E65EE"/>
    <w:rsid w:val="009E7B22"/>
    <w:rsid w:val="009F0BC7"/>
    <w:rsid w:val="009F29A3"/>
    <w:rsid w:val="009F2D2E"/>
    <w:rsid w:val="009F3227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60F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D68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21E"/>
    <w:rsid w:val="00A40422"/>
    <w:rsid w:val="00A42C90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0A6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A20"/>
    <w:rsid w:val="00A62BF5"/>
    <w:rsid w:val="00A642EA"/>
    <w:rsid w:val="00A650E6"/>
    <w:rsid w:val="00A66667"/>
    <w:rsid w:val="00A71B2E"/>
    <w:rsid w:val="00A72D4C"/>
    <w:rsid w:val="00A7353A"/>
    <w:rsid w:val="00A73990"/>
    <w:rsid w:val="00A73D07"/>
    <w:rsid w:val="00A749B0"/>
    <w:rsid w:val="00A74D56"/>
    <w:rsid w:val="00A7746E"/>
    <w:rsid w:val="00A82E2A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5D44"/>
    <w:rsid w:val="00A96E27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338"/>
    <w:rsid w:val="00AA6CF9"/>
    <w:rsid w:val="00AB0003"/>
    <w:rsid w:val="00AB0475"/>
    <w:rsid w:val="00AB0C37"/>
    <w:rsid w:val="00AB20B7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4CD"/>
    <w:rsid w:val="00AC284F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5967"/>
    <w:rsid w:val="00AF634A"/>
    <w:rsid w:val="00AF67AA"/>
    <w:rsid w:val="00AF68C7"/>
    <w:rsid w:val="00AF6B86"/>
    <w:rsid w:val="00AF738D"/>
    <w:rsid w:val="00B02784"/>
    <w:rsid w:val="00B02A30"/>
    <w:rsid w:val="00B034C2"/>
    <w:rsid w:val="00B0509D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0BE1"/>
    <w:rsid w:val="00B21542"/>
    <w:rsid w:val="00B22421"/>
    <w:rsid w:val="00B22D32"/>
    <w:rsid w:val="00B26336"/>
    <w:rsid w:val="00B266E1"/>
    <w:rsid w:val="00B310B6"/>
    <w:rsid w:val="00B32F23"/>
    <w:rsid w:val="00B33563"/>
    <w:rsid w:val="00B34DC0"/>
    <w:rsid w:val="00B35C3A"/>
    <w:rsid w:val="00B36046"/>
    <w:rsid w:val="00B362A9"/>
    <w:rsid w:val="00B37D7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2F1"/>
    <w:rsid w:val="00B95C9D"/>
    <w:rsid w:val="00B96F2B"/>
    <w:rsid w:val="00B970F6"/>
    <w:rsid w:val="00B976A4"/>
    <w:rsid w:val="00BA0769"/>
    <w:rsid w:val="00BA4346"/>
    <w:rsid w:val="00BA4F9A"/>
    <w:rsid w:val="00BA5D8C"/>
    <w:rsid w:val="00BA7FB7"/>
    <w:rsid w:val="00BB04BF"/>
    <w:rsid w:val="00BB0503"/>
    <w:rsid w:val="00BB26CE"/>
    <w:rsid w:val="00BB2ACD"/>
    <w:rsid w:val="00BB2B83"/>
    <w:rsid w:val="00BB4075"/>
    <w:rsid w:val="00BB55B3"/>
    <w:rsid w:val="00BB6120"/>
    <w:rsid w:val="00BB6352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330A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18F1"/>
    <w:rsid w:val="00C23153"/>
    <w:rsid w:val="00C235AD"/>
    <w:rsid w:val="00C23BB5"/>
    <w:rsid w:val="00C253BC"/>
    <w:rsid w:val="00C25A83"/>
    <w:rsid w:val="00C26628"/>
    <w:rsid w:val="00C279A4"/>
    <w:rsid w:val="00C304DF"/>
    <w:rsid w:val="00C32D5C"/>
    <w:rsid w:val="00C33093"/>
    <w:rsid w:val="00C33A13"/>
    <w:rsid w:val="00C36634"/>
    <w:rsid w:val="00C36E32"/>
    <w:rsid w:val="00C37FA3"/>
    <w:rsid w:val="00C40819"/>
    <w:rsid w:val="00C40C48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57F4F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9DB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E7C"/>
    <w:rsid w:val="00C80215"/>
    <w:rsid w:val="00C808EA"/>
    <w:rsid w:val="00C822D0"/>
    <w:rsid w:val="00C82DD8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0330"/>
    <w:rsid w:val="00CF2E4B"/>
    <w:rsid w:val="00CF69D5"/>
    <w:rsid w:val="00D0015E"/>
    <w:rsid w:val="00D0044A"/>
    <w:rsid w:val="00D03167"/>
    <w:rsid w:val="00D03F20"/>
    <w:rsid w:val="00D04014"/>
    <w:rsid w:val="00D041E3"/>
    <w:rsid w:val="00D04A5E"/>
    <w:rsid w:val="00D06E00"/>
    <w:rsid w:val="00D11335"/>
    <w:rsid w:val="00D113B4"/>
    <w:rsid w:val="00D11840"/>
    <w:rsid w:val="00D12588"/>
    <w:rsid w:val="00D1294E"/>
    <w:rsid w:val="00D13DF3"/>
    <w:rsid w:val="00D156B1"/>
    <w:rsid w:val="00D1574B"/>
    <w:rsid w:val="00D15DCF"/>
    <w:rsid w:val="00D1674A"/>
    <w:rsid w:val="00D16FF3"/>
    <w:rsid w:val="00D171C8"/>
    <w:rsid w:val="00D17519"/>
    <w:rsid w:val="00D17958"/>
    <w:rsid w:val="00D20243"/>
    <w:rsid w:val="00D2109B"/>
    <w:rsid w:val="00D23209"/>
    <w:rsid w:val="00D23718"/>
    <w:rsid w:val="00D23EF2"/>
    <w:rsid w:val="00D2401E"/>
    <w:rsid w:val="00D2452C"/>
    <w:rsid w:val="00D24DB3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035"/>
    <w:rsid w:val="00D50927"/>
    <w:rsid w:val="00D52538"/>
    <w:rsid w:val="00D54506"/>
    <w:rsid w:val="00D550D3"/>
    <w:rsid w:val="00D55396"/>
    <w:rsid w:val="00D56FB0"/>
    <w:rsid w:val="00D5791E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0890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3E9"/>
    <w:rsid w:val="00DB4F76"/>
    <w:rsid w:val="00DC2764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053"/>
    <w:rsid w:val="00DD63ED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04D"/>
    <w:rsid w:val="00DF5A12"/>
    <w:rsid w:val="00DF5FC4"/>
    <w:rsid w:val="00E000E9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EBD"/>
    <w:rsid w:val="00E17177"/>
    <w:rsid w:val="00E172BB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431E"/>
    <w:rsid w:val="00E34FC6"/>
    <w:rsid w:val="00E35E9E"/>
    <w:rsid w:val="00E361AF"/>
    <w:rsid w:val="00E36372"/>
    <w:rsid w:val="00E40862"/>
    <w:rsid w:val="00E41729"/>
    <w:rsid w:val="00E41AA5"/>
    <w:rsid w:val="00E41E80"/>
    <w:rsid w:val="00E4220B"/>
    <w:rsid w:val="00E43E10"/>
    <w:rsid w:val="00E448D4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2F"/>
    <w:rsid w:val="00E62B30"/>
    <w:rsid w:val="00E644CC"/>
    <w:rsid w:val="00E64D6D"/>
    <w:rsid w:val="00E656DC"/>
    <w:rsid w:val="00E65A8F"/>
    <w:rsid w:val="00E6730C"/>
    <w:rsid w:val="00E70466"/>
    <w:rsid w:val="00E70E8C"/>
    <w:rsid w:val="00E71AF0"/>
    <w:rsid w:val="00E73134"/>
    <w:rsid w:val="00E76419"/>
    <w:rsid w:val="00E7646F"/>
    <w:rsid w:val="00E77B53"/>
    <w:rsid w:val="00E77D15"/>
    <w:rsid w:val="00E803C6"/>
    <w:rsid w:val="00E83807"/>
    <w:rsid w:val="00E84003"/>
    <w:rsid w:val="00E8462D"/>
    <w:rsid w:val="00E8504D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F2C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0F98"/>
    <w:rsid w:val="00ED1205"/>
    <w:rsid w:val="00ED2776"/>
    <w:rsid w:val="00ED3A1A"/>
    <w:rsid w:val="00ED4882"/>
    <w:rsid w:val="00ED4C4C"/>
    <w:rsid w:val="00ED6FA7"/>
    <w:rsid w:val="00ED7DC8"/>
    <w:rsid w:val="00EE0A0C"/>
    <w:rsid w:val="00EE3462"/>
    <w:rsid w:val="00EE6073"/>
    <w:rsid w:val="00EE6082"/>
    <w:rsid w:val="00EE66FD"/>
    <w:rsid w:val="00EE68D8"/>
    <w:rsid w:val="00EE69E6"/>
    <w:rsid w:val="00EE6E2A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EF4FF2"/>
    <w:rsid w:val="00F016DD"/>
    <w:rsid w:val="00F017DA"/>
    <w:rsid w:val="00F01DD4"/>
    <w:rsid w:val="00F0296C"/>
    <w:rsid w:val="00F034BA"/>
    <w:rsid w:val="00F03DEE"/>
    <w:rsid w:val="00F05662"/>
    <w:rsid w:val="00F05E4C"/>
    <w:rsid w:val="00F06D07"/>
    <w:rsid w:val="00F07BDE"/>
    <w:rsid w:val="00F07FC5"/>
    <w:rsid w:val="00F12764"/>
    <w:rsid w:val="00F12E16"/>
    <w:rsid w:val="00F14F98"/>
    <w:rsid w:val="00F15B84"/>
    <w:rsid w:val="00F16698"/>
    <w:rsid w:val="00F17BDD"/>
    <w:rsid w:val="00F22814"/>
    <w:rsid w:val="00F23134"/>
    <w:rsid w:val="00F23CB3"/>
    <w:rsid w:val="00F24901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A52"/>
    <w:rsid w:val="00F54F42"/>
    <w:rsid w:val="00F553D9"/>
    <w:rsid w:val="00F561CC"/>
    <w:rsid w:val="00F57609"/>
    <w:rsid w:val="00F62508"/>
    <w:rsid w:val="00F63F20"/>
    <w:rsid w:val="00F6628A"/>
    <w:rsid w:val="00F66D36"/>
    <w:rsid w:val="00F66E85"/>
    <w:rsid w:val="00F6764D"/>
    <w:rsid w:val="00F67757"/>
    <w:rsid w:val="00F6790C"/>
    <w:rsid w:val="00F70D08"/>
    <w:rsid w:val="00F70D76"/>
    <w:rsid w:val="00F71892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404F"/>
    <w:rsid w:val="00F84EB2"/>
    <w:rsid w:val="00F84FD7"/>
    <w:rsid w:val="00F85303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A7304"/>
    <w:rsid w:val="00FB09A5"/>
    <w:rsid w:val="00FB2554"/>
    <w:rsid w:val="00FB2B2E"/>
    <w:rsid w:val="00FB3774"/>
    <w:rsid w:val="00FB3C37"/>
    <w:rsid w:val="00FB3DA3"/>
    <w:rsid w:val="00FB7388"/>
    <w:rsid w:val="00FB7566"/>
    <w:rsid w:val="00FB7F59"/>
    <w:rsid w:val="00FC0787"/>
    <w:rsid w:val="00FC0D5C"/>
    <w:rsid w:val="00FC1AC9"/>
    <w:rsid w:val="00FC77A5"/>
    <w:rsid w:val="00FD0CF8"/>
    <w:rsid w:val="00FD1901"/>
    <w:rsid w:val="00FD2DF7"/>
    <w:rsid w:val="00FD4088"/>
    <w:rsid w:val="00FD40FF"/>
    <w:rsid w:val="00FD52A7"/>
    <w:rsid w:val="00FD782C"/>
    <w:rsid w:val="00FD7CA0"/>
    <w:rsid w:val="00FE0897"/>
    <w:rsid w:val="00FE3C62"/>
    <w:rsid w:val="00FE3FDD"/>
    <w:rsid w:val="00FE479E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styleId="af3">
    <w:name w:val="Unresolved Mention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ne">
    <w:name w:val="line"/>
    <w:basedOn w:val="a0"/>
    <w:rsid w:val="00F7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67A0F"/>
    <w:rsid w:val="000725B5"/>
    <w:rsid w:val="000E2C2B"/>
    <w:rsid w:val="000E2DE2"/>
    <w:rsid w:val="00101A37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060D"/>
    <w:rsid w:val="002B1BFE"/>
    <w:rsid w:val="002B2B37"/>
    <w:rsid w:val="002D036E"/>
    <w:rsid w:val="002F076A"/>
    <w:rsid w:val="00310ECB"/>
    <w:rsid w:val="00325C3B"/>
    <w:rsid w:val="00327612"/>
    <w:rsid w:val="00334D57"/>
    <w:rsid w:val="00341652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A2675"/>
    <w:rsid w:val="005D2029"/>
    <w:rsid w:val="00617DA6"/>
    <w:rsid w:val="006548DA"/>
    <w:rsid w:val="0068048A"/>
    <w:rsid w:val="006A5C89"/>
    <w:rsid w:val="006C3583"/>
    <w:rsid w:val="007126BC"/>
    <w:rsid w:val="00762631"/>
    <w:rsid w:val="00776AB4"/>
    <w:rsid w:val="007803E4"/>
    <w:rsid w:val="00793E33"/>
    <w:rsid w:val="007A357A"/>
    <w:rsid w:val="007B6865"/>
    <w:rsid w:val="007D59F8"/>
    <w:rsid w:val="00800F53"/>
    <w:rsid w:val="0082051B"/>
    <w:rsid w:val="00847F0F"/>
    <w:rsid w:val="008A5951"/>
    <w:rsid w:val="008F053B"/>
    <w:rsid w:val="009020C5"/>
    <w:rsid w:val="009256D4"/>
    <w:rsid w:val="00930681"/>
    <w:rsid w:val="00947F20"/>
    <w:rsid w:val="009521AB"/>
    <w:rsid w:val="00954929"/>
    <w:rsid w:val="00982AC7"/>
    <w:rsid w:val="009B6E92"/>
    <w:rsid w:val="009C1D90"/>
    <w:rsid w:val="009E15CB"/>
    <w:rsid w:val="009E7E1B"/>
    <w:rsid w:val="00A12091"/>
    <w:rsid w:val="00A2456B"/>
    <w:rsid w:val="00A70E68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10077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0394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95C3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110773-1340-45C7-BAA6-DF82C87A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5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6</cp:revision>
  <cp:lastPrinted>2016-05-11T05:52:00Z</cp:lastPrinted>
  <dcterms:created xsi:type="dcterms:W3CDTF">2019-09-18T02:22:00Z</dcterms:created>
  <dcterms:modified xsi:type="dcterms:W3CDTF">2019-09-18T02:26:00Z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