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9741F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9741F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9741F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9741F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9741F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9741F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9741F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9741F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9741F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9741F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9741F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9741F3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9741F3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-av ./install/*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r>
        <w:rPr>
          <w:lang w:eastAsia="ko-KR"/>
        </w:rPr>
        <w:t>Creating new feature</w:t>
      </w:r>
    </w:p>
    <w:p w14:paraId="77333DC8" w14:textId="723F925C" w:rsidR="006477B3" w:rsidRDefault="00BB6E20" w:rsidP="006477B3">
      <w:pPr>
        <w:pStyle w:val="2"/>
        <w:rPr>
          <w:lang w:eastAsia="ko-KR"/>
        </w:rPr>
      </w:pPr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</w:p>
    <w:p w14:paraId="46373513" w14:textId="0B3CBBBF" w:rsidR="004572CD" w:rsidRDefault="004572CD" w:rsidP="004572CD">
      <w:pPr>
        <w:pStyle w:val="3"/>
        <w:rPr>
          <w:rStyle w:val="3Char"/>
        </w:rPr>
      </w:pPr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r>
        <w:rPr>
          <w:lang w:eastAsia="ko-KR"/>
        </w:rPr>
        <w:lastRenderedPageBreak/>
        <w:t>branch</w:t>
      </w:r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5" w:name="_Toc2161385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bookmarkEnd w:id="5"/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r>
        <w:rPr>
          <w:lang w:eastAsia="ko-KR"/>
        </w:rPr>
        <w:t>check main.cpp</w:t>
      </w:r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r>
        <w:rPr>
          <w:lang w:eastAsia="ko-KR"/>
        </w:rPr>
        <w:t>Check devload.sh</w:t>
      </w:r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r>
        <w:rPr>
          <w:lang w:eastAsia="ko-KR"/>
        </w:rPr>
        <w:t>Check submodule</w:t>
      </w:r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9B5A3B">
        <w:tc>
          <w:tcPr>
            <w:tcW w:w="9350" w:type="dxa"/>
          </w:tcPr>
          <w:p w14:paraId="6F69FE2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52C5DEF3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38DC5A84" w14:textId="4139D9D0" w:rsidR="00D823FB" w:rsidRDefault="0085281D" w:rsidP="0085281D">
      <w:pPr>
        <w:pStyle w:val="2"/>
        <w:rPr>
          <w:lang w:eastAsia="ko-KR"/>
        </w:rPr>
      </w:pPr>
      <w:r>
        <w:rPr>
          <w:lang w:eastAsia="ko-KR"/>
        </w:rPr>
        <w:t>Check SCPI</w:t>
      </w:r>
    </w:p>
    <w:p w14:paraId="20EDE695" w14:textId="77777777" w:rsidR="0085281D" w:rsidRDefault="0085281D" w:rsidP="0085281D">
      <w:pPr>
        <w:rPr>
          <w:lang w:eastAsia="ko-KR"/>
        </w:rPr>
      </w:pPr>
      <w:proofErr w:type="gramStart"/>
      <w:r w:rsidRPr="00023DA2">
        <w:rPr>
          <w:lang w:eastAsia="ko-KR"/>
        </w:rPr>
        <w:t>./</w:t>
      </w:r>
      <w:proofErr w:type="gramEnd"/>
      <w:r w:rsidRPr="00023DA2">
        <w:rPr>
          <w:lang w:eastAsia="ko-KR"/>
        </w:rPr>
        <w:t>services/</w:t>
      </w:r>
      <w:proofErr w:type="spellStart"/>
      <w:r w:rsidRPr="00023DA2">
        <w:rPr>
          <w:lang w:eastAsia="ko-KR"/>
        </w:rPr>
        <w:t>scpi</w:t>
      </w:r>
      <w:proofErr w:type="spellEnd"/>
      <w:r w:rsidRPr="00023DA2">
        <w:rPr>
          <w:lang w:eastAsia="ko-KR"/>
        </w:rPr>
        <w:t>/config/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action.json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config.json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result.json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138987C9" w14:textId="7D32BCE2" w:rsidR="00D823FB" w:rsidRDefault="0085281D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03504C" wp14:editId="36846434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51E65" w14:textId="3EF95526" w:rsidR="00806CEA" w:rsidRDefault="00E71C24" w:rsidP="00E71C24">
      <w:pPr>
        <w:pStyle w:val="1"/>
        <w:rPr>
          <w:lang w:eastAsia="ko-KR"/>
        </w:rPr>
      </w:pPr>
      <w:r>
        <w:rPr>
          <w:lang w:eastAsia="ko-KR"/>
        </w:rPr>
        <w:t>Add new source file</w:t>
      </w:r>
    </w:p>
    <w:p w14:paraId="7E44690B" w14:textId="0FC03DA0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Make or add new source</w:t>
      </w:r>
    </w:p>
    <w:p w14:paraId="37FEE77C" w14:textId="6C241757" w:rsidR="003A4F6B" w:rsidRDefault="003A4F6B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96E74F" wp14:editId="71DDFC47">
            <wp:extent cx="5941060" cy="2145665"/>
            <wp:effectExtent l="0" t="0" r="2540" b="698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D0D3" w14:textId="1264F911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EF6D6B6" w14:textId="761F2554" w:rsidR="00F30B67" w:rsidRDefault="00F30B67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C336FBA" wp14:editId="56BEB0DB">
            <wp:extent cx="5943600" cy="82296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7EE3F" w14:textId="7BB1584B" w:rsidR="00F30B67" w:rsidRDefault="00F30B67" w:rsidP="004E1103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lastRenderedPageBreak/>
        <w:t>enumLists.json</w:t>
      </w:r>
      <w:proofErr w:type="spellEnd"/>
      <w:r>
        <w:rPr>
          <w:lang w:eastAsia="ko-KR"/>
        </w:rPr>
        <w:t xml:space="preserve"> check</w:t>
      </w:r>
    </w:p>
    <w:p w14:paraId="3B6BD67A" w14:textId="7A70BBEF" w:rsidR="00E71C24" w:rsidRDefault="00D7333D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7427CB" wp14:editId="6E2AC912">
            <wp:extent cx="5941060" cy="1199515"/>
            <wp:effectExtent l="0" t="0" r="2540" b="63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EAFF" w14:textId="77D69846" w:rsidR="00D7333D" w:rsidRDefault="009B5A3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Module </w:t>
      </w:r>
      <w:r>
        <w:rPr>
          <w:rFonts w:hint="eastAsia"/>
          <w:lang w:eastAsia="ko-KR"/>
        </w:rPr>
        <w:t>등록</w:t>
      </w:r>
    </w:p>
    <w:p w14:paraId="783B7F60" w14:textId="30590597" w:rsidR="009B5A3B" w:rsidRDefault="009B5A3B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78225CD" wp14:editId="69C47212">
            <wp:extent cx="5941060" cy="644525"/>
            <wp:effectExtent l="0" t="0" r="254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1ABF" w14:textId="3A47AA6A" w:rsidR="004E1103" w:rsidRPr="004E1103" w:rsidRDefault="004E1103" w:rsidP="004E1103">
      <w:pPr>
        <w:pStyle w:val="ab"/>
        <w:numPr>
          <w:ilvl w:val="0"/>
          <w:numId w:val="22"/>
        </w:numPr>
        <w:rPr>
          <w:lang w:eastAsia="ko-KR"/>
        </w:rPr>
      </w:pPr>
      <w:r w:rsidRPr="004E1103">
        <w:rPr>
          <w:lang w:eastAsia="ko-KR"/>
        </w:rPr>
        <w:t xml:space="preserve">File </w:t>
      </w:r>
      <w:r w:rsidRPr="004E1103">
        <w:rPr>
          <w:rFonts w:hint="eastAsia"/>
          <w:lang w:eastAsia="ko-KR"/>
        </w:rPr>
        <w:t>수정</w:t>
      </w:r>
    </w:p>
    <w:p w14:paraId="3ECBCD0E" w14:textId="43F18EBF" w:rsidR="006866B2" w:rsidRDefault="006866B2" w:rsidP="00E71C24">
      <w:pPr>
        <w:rPr>
          <w:lang w:eastAsia="ko-KR"/>
        </w:rPr>
      </w:pPr>
      <w:r w:rsidRPr="00492B04">
        <w:rPr>
          <w:shd w:val="pct15" w:color="auto" w:fill="FFFFFF"/>
          <w:lang w:eastAsia="ko-KR"/>
        </w:rPr>
        <w:t>Searching keyword: m_</w:t>
      </w:r>
      <w:r w:rsidR="004E1103">
        <w:rPr>
          <w:shd w:val="pct15" w:color="auto" w:fill="FFFFFF"/>
          <w:lang w:eastAsia="ko-KR"/>
        </w:rPr>
        <w:t>&lt;</w:t>
      </w:r>
      <w:proofErr w:type="spellStart"/>
      <w:r w:rsidRPr="00492B04">
        <w:rPr>
          <w:shd w:val="pct15" w:color="auto" w:fill="FFFFFF"/>
          <w:lang w:eastAsia="ko-KR"/>
        </w:rPr>
        <w:t>className</w:t>
      </w:r>
      <w:proofErr w:type="spellEnd"/>
      <w:r w:rsidR="004E1103">
        <w:rPr>
          <w:shd w:val="pct15" w:color="auto" w:fill="FFFFFF"/>
          <w:lang w:eastAsia="ko-KR"/>
        </w:rPr>
        <w:t>&gt;</w:t>
      </w:r>
    </w:p>
    <w:p w14:paraId="25509566" w14:textId="7FE63D54" w:rsidR="00D7333D" w:rsidRDefault="00321E42" w:rsidP="00E71C24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 w:rsidR="00353C76">
        <w:rPr>
          <w:lang w:eastAsia="ko-KR"/>
        </w:rPr>
        <w:br/>
        <w:t>-. Include header file</w:t>
      </w:r>
      <w:r w:rsidR="007E38FC">
        <w:rPr>
          <w:lang w:eastAsia="ko-KR"/>
        </w:rPr>
        <w:t xml:space="preserve">: </w:t>
      </w:r>
      <w:r w:rsidR="007E38FC" w:rsidRPr="007E38FC">
        <w:rPr>
          <w:lang w:eastAsia="ko-KR"/>
        </w:rPr>
        <w:t>#include "</w:t>
      </w:r>
      <w:proofErr w:type="spellStart"/>
      <w:r w:rsidR="007E38FC" w:rsidRPr="007E38FC">
        <w:rPr>
          <w:lang w:eastAsia="ko-KR"/>
        </w:rPr>
        <w:t>pvstSymbol.h</w:t>
      </w:r>
      <w:proofErr w:type="spellEnd"/>
      <w:r w:rsidR="007E38FC" w:rsidRPr="007E38FC">
        <w:rPr>
          <w:lang w:eastAsia="ko-KR"/>
        </w:rPr>
        <w:t>"</w:t>
      </w:r>
      <w:r w:rsidR="007E38FC">
        <w:rPr>
          <w:lang w:eastAsia="ko-KR"/>
        </w:rPr>
        <w:br/>
        <w:t xml:space="preserve">-. Add smart pointer: </w:t>
      </w:r>
      <w:proofErr w:type="gramStart"/>
      <w:r w:rsidR="007E38FC" w:rsidRPr="007E38FC">
        <w:rPr>
          <w:lang w:eastAsia="ko-KR"/>
        </w:rPr>
        <w:t>std::</w:t>
      </w:r>
      <w:proofErr w:type="spellStart"/>
      <w:proofErr w:type="gramEnd"/>
      <w:r w:rsidR="007E38FC" w:rsidRPr="007E38FC">
        <w:rPr>
          <w:lang w:eastAsia="ko-KR"/>
        </w:rPr>
        <w:t>unique_ptr</w:t>
      </w:r>
      <w:proofErr w:type="spellEnd"/>
      <w:r w:rsidR="007E38FC" w:rsidRPr="007E38FC">
        <w:rPr>
          <w:lang w:eastAsia="ko-KR"/>
        </w:rPr>
        <w:t>&lt;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 xml:space="preserve">&gt; </w:t>
      </w:r>
      <w:proofErr w:type="spellStart"/>
      <w:r w:rsidR="007E38FC" w:rsidRPr="007E38FC">
        <w:rPr>
          <w:lang w:eastAsia="ko-KR"/>
        </w:rPr>
        <w:t>m_pvstSymbol</w:t>
      </w:r>
      <w:proofErr w:type="spellEnd"/>
      <w:r w:rsidR="007E38FC" w:rsidRPr="007E38FC">
        <w:rPr>
          <w:lang w:eastAsia="ko-KR"/>
        </w:rPr>
        <w:t>;</w:t>
      </w:r>
    </w:p>
    <w:p w14:paraId="23A1E7A7" w14:textId="38B0C17A" w:rsidR="00321E42" w:rsidRDefault="00A84173" w:rsidP="00E71C24">
      <w:pPr>
        <w:rPr>
          <w:lang w:eastAsia="ko-KR"/>
        </w:rPr>
      </w:pPr>
      <w:r>
        <w:rPr>
          <w:lang w:eastAsia="ko-KR"/>
        </w:rPr>
        <w:t>signalAnalyzerTM.cpp</w:t>
      </w:r>
      <w:r w:rsidR="007E38FC">
        <w:rPr>
          <w:lang w:eastAsia="ko-KR"/>
        </w:rPr>
        <w:br/>
        <w:t>-. Init</w:t>
      </w:r>
      <w:r w:rsidR="001405B7">
        <w:rPr>
          <w:lang w:eastAsia="ko-KR"/>
        </w:rPr>
        <w:t xml:space="preserve"> module</w:t>
      </w:r>
      <w:r w:rsidR="007E38FC">
        <w:rPr>
          <w:lang w:eastAsia="ko-KR"/>
        </w:rPr>
        <w:t xml:space="preserve">: </w:t>
      </w:r>
      <w:proofErr w:type="spellStart"/>
      <w:r w:rsidR="007E38FC" w:rsidRPr="007E38FC">
        <w:rPr>
          <w:lang w:eastAsia="ko-KR"/>
        </w:rPr>
        <w:t>m_</w:t>
      </w:r>
      <w:proofErr w:type="gram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</w:t>
      </w:r>
      <w:proofErr w:type="gramEnd"/>
      <w:r w:rsidR="007E38FC" w:rsidRPr="007E38FC">
        <w:rPr>
          <w:lang w:eastAsia="ko-KR"/>
        </w:rPr>
        <w:t xml:space="preserve">new 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("</w:t>
      </w:r>
      <w:proofErr w:type="spellStart"/>
      <w:r w:rsidR="007E38FC" w:rsidRPr="007E38FC">
        <w:rPr>
          <w:lang w:eastAsia="ko-KR"/>
        </w:rPr>
        <w:t>transmitOnOffPower_module</w:t>
      </w:r>
      <w:proofErr w:type="spellEnd"/>
      <w:r w:rsidR="007E38FC" w:rsidRPr="007E38FC">
        <w:rPr>
          <w:lang w:eastAsia="ko-KR"/>
        </w:rPr>
        <w:t>")),</w:t>
      </w:r>
      <w:r w:rsidR="0076674B">
        <w:rPr>
          <w:lang w:eastAsia="ko-KR"/>
        </w:rPr>
        <w:br/>
        <w:t xml:space="preserve">-. </w:t>
      </w:r>
      <w:proofErr w:type="spellStart"/>
      <w:r w:rsidR="0076674B">
        <w:rPr>
          <w:lang w:eastAsia="ko-KR"/>
        </w:rPr>
        <w:t>Regist</w:t>
      </w:r>
      <w:proofErr w:type="spellEnd"/>
      <w:r w:rsidR="0076674B">
        <w:rPr>
          <w:lang w:eastAsia="ko-KR"/>
        </w:rPr>
        <w:t xml:space="preserve"> </w:t>
      </w:r>
      <w:proofErr w:type="spellStart"/>
      <w:r w:rsidR="0076674B">
        <w:rPr>
          <w:lang w:eastAsia="ko-KR"/>
        </w:rPr>
        <w:t>baseservermodule</w:t>
      </w:r>
      <w:proofErr w:type="spellEnd"/>
      <w:r w:rsidR="0076674B">
        <w:rPr>
          <w:lang w:eastAsia="ko-KR"/>
        </w:rPr>
        <w:t xml:space="preserve">: </w:t>
      </w:r>
      <w:proofErr w:type="spellStart"/>
      <w:proofErr w:type="gramStart"/>
      <w:r w:rsidR="0076674B" w:rsidRPr="0076674B">
        <w:rPr>
          <w:lang w:eastAsia="ko-KR"/>
        </w:rPr>
        <w:t>m_pvstSymbol.get</w:t>
      </w:r>
      <w:proofErr w:type="spellEnd"/>
      <w:r w:rsidR="0076674B" w:rsidRPr="0076674B">
        <w:rPr>
          <w:lang w:eastAsia="ko-KR"/>
        </w:rPr>
        <w:t>(</w:t>
      </w:r>
      <w:proofErr w:type="gramEnd"/>
      <w:r w:rsidR="0076674B" w:rsidRPr="0076674B">
        <w:rPr>
          <w:lang w:eastAsia="ko-KR"/>
        </w:rPr>
        <w:t>)</w:t>
      </w:r>
      <w:r w:rsidR="0064289F">
        <w:rPr>
          <w:lang w:eastAsia="ko-KR"/>
        </w:rPr>
        <w:br/>
        <w:t xml:space="preserve">-. Create child module: </w:t>
      </w:r>
      <w:proofErr w:type="spellStart"/>
      <w:r w:rsidR="0064289F" w:rsidRPr="0064289F">
        <w:rPr>
          <w:lang w:eastAsia="ko-KR"/>
        </w:rPr>
        <w:t>addChildModule</w:t>
      </w:r>
      <w:proofErr w:type="spellEnd"/>
      <w:r w:rsidR="0064289F" w:rsidRPr="0064289F">
        <w:rPr>
          <w:lang w:eastAsia="ko-KR"/>
        </w:rPr>
        <w:t>(</w:t>
      </w:r>
      <w:proofErr w:type="spellStart"/>
      <w:proofErr w:type="gramStart"/>
      <w:r w:rsidR="0064289F" w:rsidRPr="0064289F">
        <w:rPr>
          <w:lang w:eastAsia="ko-KR"/>
        </w:rPr>
        <w:t>m_pvstSymbol.get</w:t>
      </w:r>
      <w:proofErr w:type="spellEnd"/>
      <w:r w:rsidR="0064289F" w:rsidRPr="0064289F">
        <w:rPr>
          <w:lang w:eastAsia="ko-KR"/>
        </w:rPr>
        <w:t>(</w:t>
      </w:r>
      <w:proofErr w:type="gramEnd"/>
      <w:r w:rsidR="0064289F" w:rsidRPr="0064289F">
        <w:rPr>
          <w:lang w:eastAsia="ko-KR"/>
        </w:rPr>
        <w:t>));</w:t>
      </w:r>
      <w:r w:rsidR="00287AA5">
        <w:rPr>
          <w:lang w:eastAsia="ko-KR"/>
        </w:rPr>
        <w:br/>
        <w:t xml:space="preserve">-. Check license: </w:t>
      </w:r>
      <w:proofErr w:type="spellStart"/>
      <w:r w:rsidR="00287AA5" w:rsidRPr="00287AA5">
        <w:rPr>
          <w:lang w:eastAsia="ko-KR"/>
        </w:rPr>
        <w:t>m_pvstSymbol</w:t>
      </w:r>
      <w:proofErr w:type="spellEnd"/>
      <w:r w:rsidR="00287AA5" w:rsidRPr="00287AA5">
        <w:rPr>
          <w:lang w:eastAsia="ko-KR"/>
        </w:rPr>
        <w:t>-&gt;m_5GNRLic=Lic5G;</w:t>
      </w:r>
    </w:p>
    <w:p w14:paraId="73E7DA2E" w14:textId="79C2C504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signalAnalyzerTMAct.cpp</w:t>
      </w:r>
      <w:r w:rsidR="00287AA5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callA</w:t>
      </w:r>
      <w:r w:rsidR="00287AA5">
        <w:rPr>
          <w:lang w:eastAsia="ko-KR"/>
        </w:rPr>
        <w:t>ct</w:t>
      </w:r>
      <w:r w:rsidR="001B56C4">
        <w:rPr>
          <w:lang w:eastAsia="ko-KR"/>
        </w:rPr>
        <w:t>S</w:t>
      </w:r>
      <w:r w:rsidR="00287AA5">
        <w:rPr>
          <w:lang w:eastAsia="ko-KR"/>
        </w:rPr>
        <w:t>ubmodule</w:t>
      </w:r>
      <w:proofErr w:type="spellEnd"/>
      <w:r w:rsidR="00287AA5">
        <w:rPr>
          <w:lang w:eastAsia="ko-KR"/>
        </w:rPr>
        <w:t xml:space="preserve">: </w:t>
      </w:r>
      <w:proofErr w:type="spellStart"/>
      <w:r w:rsidR="00287AA5" w:rsidRPr="00287AA5">
        <w:rPr>
          <w:lang w:eastAsia="ko-KR"/>
        </w:rPr>
        <w:t>nRet</w:t>
      </w:r>
      <w:proofErr w:type="spellEnd"/>
      <w:r w:rsidR="00287AA5" w:rsidRPr="00287AA5">
        <w:rPr>
          <w:lang w:eastAsia="ko-KR"/>
        </w:rPr>
        <w:t xml:space="preserve"> = </w:t>
      </w:r>
      <w:proofErr w:type="spellStart"/>
      <w:proofErr w:type="gramStart"/>
      <w:r w:rsidR="00287AA5" w:rsidRPr="00287AA5">
        <w:rPr>
          <w:lang w:eastAsia="ko-KR"/>
        </w:rPr>
        <w:t>m_pvstSymbol.get</w:t>
      </w:r>
      <w:proofErr w:type="spellEnd"/>
      <w:r w:rsidR="00287AA5" w:rsidRPr="00287AA5">
        <w:rPr>
          <w:lang w:eastAsia="ko-KR"/>
        </w:rPr>
        <w:t>(</w:t>
      </w:r>
      <w:proofErr w:type="gramEnd"/>
      <w:r w:rsidR="00287AA5" w:rsidRPr="00287AA5">
        <w:rPr>
          <w:lang w:eastAsia="ko-KR"/>
        </w:rPr>
        <w:t>)-&gt;</w:t>
      </w:r>
      <w:proofErr w:type="spellStart"/>
      <w:r w:rsidR="00287AA5" w:rsidRPr="00287AA5">
        <w:rPr>
          <w:lang w:eastAsia="ko-KR"/>
        </w:rPr>
        <w:t>actSubmodule</w:t>
      </w:r>
      <w:proofErr w:type="spellEnd"/>
      <w:r w:rsidR="00287AA5" w:rsidRPr="00287AA5">
        <w:rPr>
          <w:lang w:eastAsia="ko-KR"/>
        </w:rPr>
        <w:t>(</w:t>
      </w:r>
      <w:proofErr w:type="spellStart"/>
      <w:r w:rsidR="00287AA5" w:rsidRPr="00287AA5">
        <w:rPr>
          <w:lang w:eastAsia="ko-KR"/>
        </w:rPr>
        <w:t>nCmd,nArg</w:t>
      </w:r>
      <w:proofErr w:type="spellEnd"/>
      <w:r w:rsidR="00287AA5" w:rsidRPr="00287AA5">
        <w:rPr>
          <w:lang w:eastAsia="ko-KR"/>
        </w:rPr>
        <w:t>, params);</w:t>
      </w:r>
      <w:r w:rsidR="004924D0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callGpsInfoS</w:t>
      </w:r>
      <w:r w:rsidR="00FC3937">
        <w:rPr>
          <w:lang w:eastAsia="ko-KR"/>
        </w:rPr>
        <w:t>ubmodule</w:t>
      </w:r>
      <w:proofErr w:type="spellEnd"/>
      <w:r w:rsidR="00FC3937">
        <w:rPr>
          <w:lang w:eastAsia="ko-KR"/>
        </w:rPr>
        <w:t xml:space="preserve">: </w:t>
      </w:r>
      <w:r w:rsidR="00FC3937">
        <w:rPr>
          <w:lang w:eastAsia="ko-KR"/>
        </w:rPr>
        <w:br/>
        <w:t xml:space="preserve">-. Act enable debug: </w:t>
      </w:r>
      <w:proofErr w:type="spellStart"/>
      <w:r w:rsidR="00FC3937" w:rsidRPr="00FC3937">
        <w:rPr>
          <w:lang w:eastAsia="ko-KR"/>
        </w:rPr>
        <w:t>m_pvstSymbol</w:t>
      </w:r>
      <w:proofErr w:type="spellEnd"/>
      <w:r w:rsidR="00FC3937" w:rsidRPr="00FC3937">
        <w:rPr>
          <w:lang w:eastAsia="ko-KR"/>
        </w:rPr>
        <w:t>-&gt;m_5GNRLic=TRUE;</w:t>
      </w:r>
    </w:p>
    <w:p w14:paraId="653051AD" w14:textId="55F70793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signalAnalyzerTMComm.cpp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getInsTraceComm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proofErr w:type="gram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</w:t>
      </w:r>
      <w:proofErr w:type="gramEnd"/>
      <w:r w:rsidR="00090AE4" w:rsidRPr="00090AE4">
        <w:rPr>
          <w:lang w:eastAsia="ko-KR"/>
        </w:rPr>
        <w:t>)-&gt;</w:t>
      </w:r>
      <w:proofErr w:type="spellStart"/>
      <w:r w:rsidR="00090AE4" w:rsidRPr="00090AE4">
        <w:rPr>
          <w:lang w:eastAsia="ko-KR"/>
        </w:rPr>
        <w:t>m_traceComm</w:t>
      </w:r>
      <w:proofErr w:type="spellEnd"/>
      <w:r w:rsidR="00090AE4" w:rsidRPr="00090AE4">
        <w:rPr>
          <w:lang w:eastAsia="ko-KR"/>
        </w:rPr>
        <w:t>;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getInsMarkerResult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()-&gt;</w:t>
      </w:r>
      <w:proofErr w:type="spellStart"/>
      <w:r w:rsidR="00090AE4" w:rsidRPr="00090AE4">
        <w:rPr>
          <w:lang w:eastAsia="ko-KR"/>
        </w:rPr>
        <w:t>m_infoMk</w:t>
      </w:r>
      <w:proofErr w:type="spellEnd"/>
      <w:r w:rsidR="00090AE4" w:rsidRPr="00090AE4">
        <w:rPr>
          <w:lang w:eastAsia="ko-KR"/>
        </w:rPr>
        <w:t>[</w:t>
      </w:r>
      <w:proofErr w:type="spellStart"/>
      <w:r w:rsidR="00090AE4" w:rsidRPr="00090AE4">
        <w:rPr>
          <w:lang w:eastAsia="ko-KR"/>
        </w:rPr>
        <w:t>nSelMk</w:t>
      </w:r>
      <w:proofErr w:type="spellEnd"/>
      <w:r w:rsidR="00090AE4" w:rsidRPr="00090AE4">
        <w:rPr>
          <w:lang w:eastAsia="ko-KR"/>
        </w:rPr>
        <w:t>];</w:t>
      </w:r>
    </w:p>
    <w:p w14:paraId="111C3A88" w14:textId="02FE1B59" w:rsidR="00D7333D" w:rsidRDefault="00D7333D" w:rsidP="00E71C24">
      <w:pPr>
        <w:rPr>
          <w:lang w:eastAsia="ko-KR"/>
        </w:rPr>
      </w:pPr>
    </w:p>
    <w:p w14:paraId="35149580" w14:textId="0386F2E3" w:rsidR="00806CEA" w:rsidRDefault="00806CEA" w:rsidP="00806CEA">
      <w:pPr>
        <w:pStyle w:val="1"/>
        <w:rPr>
          <w:lang w:eastAsia="ko-KR"/>
        </w:rPr>
      </w:pPr>
      <w:r>
        <w:rPr>
          <w:lang w:eastAsia="ko-KR"/>
        </w:rPr>
        <w:lastRenderedPageBreak/>
        <w:t>Add new item</w:t>
      </w:r>
    </w:p>
    <w:p w14:paraId="5F10DF4A" w14:textId="77777777" w:rsidR="00BE1A7E" w:rsidRDefault="00BE1A7E" w:rsidP="00BE1A7E">
      <w:pPr>
        <w:pStyle w:val="2"/>
        <w:rPr>
          <w:lang w:eastAsia="ko-KR"/>
        </w:rPr>
      </w:pPr>
      <w:r>
        <w:rPr>
          <w:lang w:eastAsia="ko-KR"/>
        </w:rPr>
        <w:t>Action</w:t>
      </w:r>
    </w:p>
    <w:p w14:paraId="2552FD51" w14:textId="77777777" w:rsidR="00BE1A7E" w:rsidRPr="005664A5" w:rsidRDefault="00BE1A7E" w:rsidP="00BE1A7E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470DDD39" w14:textId="2FF4CDCF" w:rsidR="001D6CDD" w:rsidRDefault="001D6CDD" w:rsidP="001D6CDD">
      <w:pPr>
        <w:pStyle w:val="2"/>
        <w:rPr>
          <w:lang w:eastAsia="ko-KR"/>
        </w:rPr>
      </w:pPr>
      <w:bookmarkStart w:id="6" w:name="_GoBack"/>
      <w:bookmarkEnd w:id="6"/>
      <w:r>
        <w:rPr>
          <w:lang w:eastAsia="ko-KR"/>
        </w:rPr>
        <w:t>Config</w:t>
      </w:r>
    </w:p>
    <w:p w14:paraId="5D884A06" w14:textId="588FC5F3" w:rsidR="001D6CDD" w:rsidRPr="001D6CDD" w:rsidRDefault="00F004ED" w:rsidP="001D6CDD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6432BCC8" w14:textId="53C8BB63" w:rsidR="005664A5" w:rsidRDefault="005664A5" w:rsidP="005664A5">
      <w:pPr>
        <w:pStyle w:val="2"/>
        <w:rPr>
          <w:lang w:eastAsia="ko-KR"/>
        </w:rPr>
      </w:pPr>
      <w:r>
        <w:rPr>
          <w:lang w:eastAsia="ko-KR"/>
        </w:rPr>
        <w:t>Result</w:t>
      </w:r>
    </w:p>
    <w:p w14:paraId="56C99E89" w14:textId="4B7F8E9F" w:rsidR="005664A5" w:rsidRDefault="005664A5" w:rsidP="005664A5">
      <w:pPr>
        <w:pStyle w:val="3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onfluence </w:t>
      </w:r>
      <w:r>
        <w:rPr>
          <w:rFonts w:hint="eastAsia"/>
          <w:lang w:eastAsia="ko-KR"/>
        </w:rPr>
        <w:t>등록</w:t>
      </w:r>
    </w:p>
    <w:p w14:paraId="3ABAD174" w14:textId="7094356A" w:rsidR="005664A5" w:rsidRDefault="00405A5D" w:rsidP="005664A5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00D20FDC" w14:textId="2C4F8014" w:rsidR="00405A5D" w:rsidRDefault="00F004ED" w:rsidP="00F004ED">
      <w:pPr>
        <w:pStyle w:val="3"/>
        <w:rPr>
          <w:lang w:eastAsia="ko-KR"/>
        </w:rPr>
      </w:pPr>
      <w:r>
        <w:rPr>
          <w:lang w:eastAsia="ko-KR"/>
        </w:rPr>
        <w:t>header file</w:t>
      </w:r>
    </w:p>
    <w:p w14:paraId="431E5524" w14:textId="4658CDF4" w:rsidR="005664A5" w:rsidRDefault="00F004ED" w:rsidP="005664A5">
      <w:pPr>
        <w:rPr>
          <w:lang w:eastAsia="ko-KR"/>
        </w:rPr>
      </w:pPr>
      <w:proofErr w:type="spellStart"/>
      <w:r w:rsidRPr="00F004ED">
        <w:rPr>
          <w:lang w:eastAsia="ko-KR"/>
        </w:rPr>
        <w:t>DoubleElfItem</w:t>
      </w:r>
      <w:proofErr w:type="spellEnd"/>
      <w:r w:rsidRPr="00F004ED">
        <w:rPr>
          <w:lang w:eastAsia="ko-KR"/>
        </w:rPr>
        <w:t xml:space="preserve">* </w:t>
      </w:r>
      <w:proofErr w:type="spellStart"/>
      <w:r w:rsidRPr="00F004ED">
        <w:rPr>
          <w:lang w:eastAsia="ko-KR"/>
        </w:rPr>
        <w:t>m_pdschDmRsPwrRslt</w:t>
      </w:r>
      <w:proofErr w:type="spellEnd"/>
      <w:r w:rsidRPr="00F004ED">
        <w:rPr>
          <w:lang w:eastAsia="ko-KR"/>
        </w:rPr>
        <w:t xml:space="preserve"> = </w:t>
      </w:r>
      <w:proofErr w:type="spellStart"/>
      <w:proofErr w:type="gramStart"/>
      <w:r w:rsidRPr="00F004ED">
        <w:rPr>
          <w:lang w:eastAsia="ko-KR"/>
        </w:rPr>
        <w:t>nullptr</w:t>
      </w:r>
      <w:proofErr w:type="spellEnd"/>
      <w:r w:rsidRPr="00F004ED">
        <w:rPr>
          <w:lang w:eastAsia="ko-KR"/>
        </w:rPr>
        <w:t>;</w:t>
      </w:r>
      <w:proofErr w:type="gramEnd"/>
    </w:p>
    <w:p w14:paraId="27B05664" w14:textId="1740EEF4" w:rsidR="005664A5" w:rsidRDefault="00D43F11" w:rsidP="005317D3">
      <w:pPr>
        <w:pStyle w:val="3"/>
        <w:rPr>
          <w:lang w:eastAsia="ko-KR"/>
        </w:rPr>
      </w:pPr>
      <w:r>
        <w:rPr>
          <w:lang w:eastAsia="ko-KR"/>
        </w:rPr>
        <w:t>source file</w:t>
      </w:r>
    </w:p>
    <w:p w14:paraId="4F81C700" w14:textId="193C277E" w:rsidR="005664A5" w:rsidRDefault="00D43F11" w:rsidP="005664A5">
      <w:pPr>
        <w:rPr>
          <w:lang w:eastAsia="ko-KR"/>
        </w:rPr>
      </w:pPr>
      <w:r>
        <w:rPr>
          <w:lang w:eastAsia="ko-KR"/>
        </w:rPr>
        <w:t>-. constructor</w:t>
      </w:r>
      <w:r w:rsidR="008158C5">
        <w:rPr>
          <w:lang w:eastAsia="ko-KR"/>
        </w:rPr>
        <w:br/>
      </w:r>
      <w:proofErr w:type="spellStart"/>
      <w:r w:rsidRPr="00D43F11">
        <w:rPr>
          <w:lang w:eastAsia="ko-KR"/>
        </w:rPr>
        <w:t>m_pdschDmRsPwrRslt</w:t>
      </w:r>
      <w:proofErr w:type="spellEnd"/>
      <w:r w:rsidRPr="00D43F11">
        <w:rPr>
          <w:lang w:eastAsia="ko-KR"/>
        </w:rPr>
        <w:t xml:space="preserve"> = (</w:t>
      </w:r>
      <w:proofErr w:type="spellStart"/>
      <w:proofErr w:type="gramStart"/>
      <w:r w:rsidRPr="008158C5">
        <w:rPr>
          <w:b/>
          <w:bCs/>
          <w:lang w:eastAsia="ko-KR"/>
        </w:rPr>
        <w:t>addDoubleResult</w:t>
      </w:r>
      <w:proofErr w:type="spellEnd"/>
      <w:r w:rsidRPr="00D43F11">
        <w:rPr>
          <w:lang w:eastAsia="ko-KR"/>
        </w:rPr>
        <w:t>(</w:t>
      </w:r>
      <w:proofErr w:type="gramEnd"/>
      <w:r w:rsidRPr="00D43F11">
        <w:rPr>
          <w:lang w:eastAsia="ko-KR"/>
        </w:rPr>
        <w:t>"</w:t>
      </w:r>
      <w:proofErr w:type="spellStart"/>
      <w:r w:rsidRPr="00D43F11">
        <w:rPr>
          <w:lang w:eastAsia="ko-KR"/>
        </w:rPr>
        <w:t>timeAlignmentErrorPDSCHDMRSPowerRslt</w:t>
      </w:r>
      <w:proofErr w:type="spellEnd"/>
      <w:r w:rsidRPr="00D43F11">
        <w:rPr>
          <w:lang w:eastAsia="ko-KR"/>
        </w:rPr>
        <w:t>", tr("PDSCH DM-RS Power"), 0)[0]);</w:t>
      </w:r>
    </w:p>
    <w:p w14:paraId="2558613E" w14:textId="53D0D644" w:rsidR="00D43F11" w:rsidRDefault="00D43F11" w:rsidP="00D43F11">
      <w:pPr>
        <w:rPr>
          <w:lang w:eastAsia="ko-KR"/>
        </w:rPr>
      </w:pPr>
      <w:r>
        <w:rPr>
          <w:lang w:eastAsia="ko-KR"/>
        </w:rPr>
        <w:t xml:space="preserve">void </w:t>
      </w:r>
      <w:proofErr w:type="spellStart"/>
      <w:proofErr w:type="gramStart"/>
      <w:r>
        <w:rPr>
          <w:lang w:eastAsia="ko-KR"/>
        </w:rPr>
        <w:t>timeAlignmentErrorMimo</w:t>
      </w:r>
      <w:proofErr w:type="spellEnd"/>
      <w:r>
        <w:rPr>
          <w:lang w:eastAsia="ko-KR"/>
        </w:rPr>
        <w:t>::</w:t>
      </w:r>
      <w:proofErr w:type="spellStart"/>
      <w:proofErr w:type="gramEnd"/>
      <w:r w:rsidRPr="008158C5">
        <w:rPr>
          <w:b/>
          <w:bCs/>
          <w:lang w:eastAsia="ko-KR"/>
        </w:rPr>
        <w:t>genResult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CsvVariantData</w:t>
      </w:r>
      <w:proofErr w:type="spellEnd"/>
      <w:r>
        <w:rPr>
          <w:lang w:eastAsia="ko-KR"/>
        </w:rPr>
        <w:t xml:space="preserve"> *</w:t>
      </w:r>
      <w:proofErr w:type="spellStart"/>
      <w:r>
        <w:rPr>
          <w:lang w:eastAsia="ko-KR"/>
        </w:rPr>
        <w:t>m_varData</w:t>
      </w:r>
      <w:proofErr w:type="spellEnd"/>
      <w:r>
        <w:rPr>
          <w:lang w:eastAsia="ko-KR"/>
        </w:rPr>
        <w:t>)</w:t>
      </w:r>
      <w:r>
        <w:rPr>
          <w:lang w:eastAsia="ko-KR"/>
        </w:rPr>
        <w:br/>
      </w:r>
      <w:r>
        <w:rPr>
          <w:lang w:eastAsia="ko-KR"/>
        </w:rPr>
        <w:t>{</w:t>
      </w:r>
      <w:r w:rsidR="00364C72">
        <w:rPr>
          <w:lang w:eastAsia="ko-KR"/>
        </w:rPr>
        <w:br/>
      </w:r>
      <w:r>
        <w:rPr>
          <w:lang w:eastAsia="ko-KR"/>
        </w:rPr>
        <w:t xml:space="preserve">    </w:t>
      </w:r>
      <w:proofErr w:type="spellStart"/>
      <w:r>
        <w:rPr>
          <w:lang w:eastAsia="ko-KR"/>
        </w:rPr>
        <w:t>m_varData</w:t>
      </w:r>
      <w:proofErr w:type="spellEnd"/>
      <w:r>
        <w:rPr>
          <w:lang w:eastAsia="ko-KR"/>
        </w:rPr>
        <w:t>-&gt;</w:t>
      </w:r>
      <w:proofErr w:type="spellStart"/>
      <w:r>
        <w:rPr>
          <w:lang w:eastAsia="ko-KR"/>
        </w:rPr>
        <w:t>addRow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QList</w:t>
      </w:r>
      <w:proofErr w:type="spellEnd"/>
      <w:r>
        <w:rPr>
          <w:lang w:eastAsia="ko-KR"/>
        </w:rPr>
        <w:t>&lt;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&gt;()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&lt;&lt; 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("PDSCH DM-RS Power:")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&lt;&lt; 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m_pdschDmRsPwrRslt</w:t>
      </w:r>
      <w:proofErr w:type="spellEnd"/>
      <w:r>
        <w:rPr>
          <w:lang w:eastAsia="ko-KR"/>
        </w:rPr>
        <w:t>-&gt;</w:t>
      </w:r>
      <w:proofErr w:type="spellStart"/>
      <w:r>
        <w:rPr>
          <w:lang w:eastAsia="ko-KR"/>
        </w:rPr>
        <w:t>getValue</w:t>
      </w:r>
      <w:proofErr w:type="spellEnd"/>
      <w:r>
        <w:rPr>
          <w:lang w:eastAsia="ko-KR"/>
        </w:rPr>
        <w:t>())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);</w:t>
      </w:r>
      <w:r w:rsidR="00364C72">
        <w:rPr>
          <w:lang w:eastAsia="ko-KR"/>
        </w:rPr>
        <w:br/>
      </w:r>
      <w:r>
        <w:rPr>
          <w:lang w:eastAsia="ko-KR"/>
        </w:rPr>
        <w:t>}</w:t>
      </w:r>
    </w:p>
    <w:p w14:paraId="4FDCF252" w14:textId="57D30CC6" w:rsidR="00806CEA" w:rsidRDefault="008948E5" w:rsidP="008948E5">
      <w:pPr>
        <w:pStyle w:val="2"/>
        <w:rPr>
          <w:lang w:eastAsia="ko-KR"/>
        </w:rPr>
      </w:pPr>
      <w:r>
        <w:rPr>
          <w:lang w:eastAsia="ko-KR"/>
        </w:rPr>
        <w:lastRenderedPageBreak/>
        <w:t xml:space="preserve">Config Item </w:t>
      </w:r>
      <w:r>
        <w:rPr>
          <w:rFonts w:hint="eastAsia"/>
          <w:lang w:eastAsia="ko-KR"/>
        </w:rPr>
        <w:t>등록</w:t>
      </w:r>
    </w:p>
    <w:p w14:paraId="0DEA9EB1" w14:textId="6A283BF1" w:rsidR="00806CEA" w:rsidRDefault="008948E5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79C4B2" wp14:editId="5AAE4209">
            <wp:extent cx="5448300" cy="42672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380D" w14:textId="5A88BA4A" w:rsidR="00806CEA" w:rsidRDefault="003605CB" w:rsidP="003605CB">
      <w:pPr>
        <w:pStyle w:val="2"/>
        <w:rPr>
          <w:lang w:eastAsia="ko-KR"/>
        </w:rPr>
      </w:pPr>
      <w:proofErr w:type="spellStart"/>
      <w:r>
        <w:rPr>
          <w:lang w:eastAsia="ko-KR"/>
        </w:rPr>
        <w:t>enumLists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3D4D3B7C" w14:textId="06514FD8" w:rsidR="00806CEA" w:rsidRDefault="001F6ABE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00F302" wp14:editId="6B8C742A">
            <wp:extent cx="5943600" cy="7048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720E" w14:textId="4DDF141C" w:rsidR="003605CB" w:rsidRDefault="00076360" w:rsidP="00076360">
      <w:pPr>
        <w:pStyle w:val="2"/>
        <w:rPr>
          <w:lang w:eastAsia="ko-KR"/>
        </w:rPr>
      </w:pPr>
      <w:r>
        <w:rPr>
          <w:lang w:eastAsia="ko-KR"/>
        </w:rPr>
        <w:lastRenderedPageBreak/>
        <w:t xml:space="preserve">Add </w:t>
      </w:r>
      <w:r w:rsidR="00096D15">
        <w:rPr>
          <w:lang w:eastAsia="ko-KR"/>
        </w:rPr>
        <w:t>source</w:t>
      </w:r>
    </w:p>
    <w:p w14:paraId="021342E7" w14:textId="71000DEB" w:rsidR="00096D15" w:rsidRDefault="00096D15" w:rsidP="00096D15">
      <w:pPr>
        <w:rPr>
          <w:lang w:eastAsia="ko-KR"/>
        </w:rPr>
      </w:pPr>
      <w:proofErr w:type="spellStart"/>
      <w:r>
        <w:rPr>
          <w:lang w:eastAsia="ko-KR"/>
        </w:rPr>
        <w:t>signalAnalyzerTMComm.h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265124" wp14:editId="688C7F64">
            <wp:extent cx="5400675" cy="2305050"/>
            <wp:effectExtent l="0" t="0" r="952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CC80" w14:textId="75BD1E9B" w:rsidR="00096D15" w:rsidRPr="00096D15" w:rsidRDefault="00EC199D" w:rsidP="00096D15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C02093E" wp14:editId="3DCCD2BB">
            <wp:extent cx="4552950" cy="10668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70E6" w14:textId="0738348D" w:rsidR="003605CB" w:rsidRDefault="00EC199D" w:rsidP="00B64AC1">
      <w:pPr>
        <w:rPr>
          <w:lang w:eastAsia="ko-KR"/>
        </w:rPr>
      </w:pPr>
      <w:r>
        <w:rPr>
          <w:lang w:eastAsia="ko-KR"/>
        </w:rPr>
        <w:t>signalAnalyzerTMItem.cpp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E61DD0F" wp14:editId="15FF8905">
            <wp:extent cx="5943600" cy="81915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543C" w14:textId="5BBC4002" w:rsidR="003605CB" w:rsidRDefault="00B71E62" w:rsidP="00B64AC1">
      <w:pPr>
        <w:rPr>
          <w:lang w:eastAsia="ko-KR"/>
        </w:rPr>
      </w:pPr>
      <w:r>
        <w:rPr>
          <w:lang w:eastAsia="ko-KR"/>
        </w:rPr>
        <w:t>signalAnalyzerTMSync.cpp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8A4EA6D" wp14:editId="47E5F386">
            <wp:extent cx="4886325" cy="723900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3BAE" w14:textId="13DA8727" w:rsidR="003605CB" w:rsidRDefault="003605CB" w:rsidP="00B64AC1">
      <w:pPr>
        <w:rPr>
          <w:lang w:eastAsia="ko-KR"/>
        </w:rPr>
      </w:pPr>
    </w:p>
    <w:p w14:paraId="417F9AD7" w14:textId="0C76B63F" w:rsidR="000B2223" w:rsidRDefault="000B2223" w:rsidP="000B2223">
      <w:pPr>
        <w:pStyle w:val="1"/>
        <w:rPr>
          <w:lang w:eastAsia="ko-KR"/>
        </w:rPr>
      </w:pPr>
      <w:proofErr w:type="spellStart"/>
      <w:r>
        <w:rPr>
          <w:lang w:eastAsia="ko-KR"/>
        </w:rPr>
        <w:lastRenderedPageBreak/>
        <w:t>CMakeLists</w:t>
      </w:r>
      <w:proofErr w:type="spellEnd"/>
    </w:p>
    <w:p w14:paraId="32BBCF4E" w14:textId="60CADD2E" w:rsidR="000B2223" w:rsidRDefault="000B2223" w:rsidP="00B64AC1">
      <w:pPr>
        <w:rPr>
          <w:lang w:eastAsia="ko-KR"/>
        </w:rPr>
      </w:pPr>
    </w:p>
    <w:p w14:paraId="61941110" w14:textId="7AA618FE" w:rsidR="000856DB" w:rsidRDefault="000856DB" w:rsidP="00B64AC1">
      <w:pPr>
        <w:rPr>
          <w:lang w:eastAsia="ko-KR"/>
        </w:rPr>
      </w:pPr>
      <w:proofErr w:type="spellStart"/>
      <w:r>
        <w:rPr>
          <w:lang w:eastAsia="ko-KR"/>
        </w:rPr>
        <w:t>qml</w:t>
      </w:r>
      <w:proofErr w:type="spellEnd"/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막는다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2223" w14:paraId="5E069C1F" w14:textId="77777777" w:rsidTr="000B2223">
        <w:tc>
          <w:tcPr>
            <w:tcW w:w="9350" w:type="dxa"/>
          </w:tcPr>
          <w:p w14:paraId="7FD1FAA3" w14:textId="77777777" w:rsidR="000B2223" w:rsidRDefault="000B2223" w:rsidP="000B2223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execute_</w:t>
            </w:r>
            <w:proofErr w:type="gramStart"/>
            <w:r>
              <w:rPr>
                <w:lang w:eastAsia="ko-KR"/>
              </w:rPr>
              <w:t>process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 xml:space="preserve">COMMAND git submodule </w:t>
            </w:r>
            <w:proofErr w:type="spellStart"/>
            <w:r>
              <w:rPr>
                <w:lang w:eastAsia="ko-KR"/>
              </w:rPr>
              <w:t>init</w:t>
            </w:r>
            <w:proofErr w:type="spellEnd"/>
          </w:p>
          <w:p w14:paraId="35893E98" w14:textId="0E100ED5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WORKING_DIRECTORY ${CMAKE_SOURCE_DIR})</w:t>
            </w:r>
          </w:p>
          <w:p w14:paraId="6D331EF7" w14:textId="77777777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>#</w:t>
            </w:r>
            <w:proofErr w:type="spellStart"/>
            <w:r>
              <w:rPr>
                <w:lang w:eastAsia="ko-KR"/>
              </w:rPr>
              <w:t>execute_</w:t>
            </w:r>
            <w:proofErr w:type="gramStart"/>
            <w:r>
              <w:rPr>
                <w:lang w:eastAsia="ko-KR"/>
              </w:rPr>
              <w:t>process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COMMAND git submodule update --recursive --remote</w:t>
            </w:r>
          </w:p>
          <w:p w14:paraId="3F05D69A" w14:textId="03AE8891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>#        WORKING_DIRECTORY ${CMAKE_SOURCE_DIR})</w:t>
            </w:r>
          </w:p>
        </w:tc>
      </w:tr>
    </w:tbl>
    <w:p w14:paraId="0B066DC9" w14:textId="77777777" w:rsidR="000B2223" w:rsidRDefault="000B2223" w:rsidP="00B64AC1">
      <w:pPr>
        <w:rPr>
          <w:lang w:eastAsia="ko-KR"/>
        </w:rPr>
      </w:pPr>
    </w:p>
    <w:p w14:paraId="5594C9D8" w14:textId="11EDF61D" w:rsidR="003605CB" w:rsidRDefault="0010387D" w:rsidP="00B64AC1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2A55ED7B" w14:textId="7AFDD2EC" w:rsidR="003605CB" w:rsidRDefault="003605CB" w:rsidP="00B64AC1">
      <w:pPr>
        <w:rPr>
          <w:lang w:eastAsia="ko-KR"/>
        </w:rPr>
      </w:pPr>
    </w:p>
    <w:p w14:paraId="7691A0F7" w14:textId="46DF9415" w:rsidR="003605CB" w:rsidRDefault="003605CB" w:rsidP="00B64AC1">
      <w:pPr>
        <w:rPr>
          <w:lang w:eastAsia="ko-KR"/>
        </w:rPr>
      </w:pPr>
    </w:p>
    <w:p w14:paraId="0A40C69E" w14:textId="6893F588" w:rsidR="003605CB" w:rsidRDefault="003605CB" w:rsidP="00B64AC1">
      <w:pPr>
        <w:rPr>
          <w:lang w:eastAsia="ko-KR"/>
        </w:rPr>
      </w:pPr>
    </w:p>
    <w:p w14:paraId="0F3F611D" w14:textId="7C11C497" w:rsidR="003605CB" w:rsidRDefault="003605CB" w:rsidP="00B64AC1">
      <w:pPr>
        <w:rPr>
          <w:lang w:eastAsia="ko-KR"/>
        </w:rPr>
      </w:pPr>
    </w:p>
    <w:p w14:paraId="50AFC0AD" w14:textId="77777777" w:rsidR="003605CB" w:rsidRPr="00B64AC1" w:rsidRDefault="003605C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7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7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8" w:name="_Toc21613856"/>
      <w:r>
        <w:rPr>
          <w:lang w:eastAsia="ko-KR"/>
        </w:rPr>
        <w:t>Activation</w:t>
      </w:r>
      <w:bookmarkEnd w:id="8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9" w:name="_Toc21613857"/>
      <w:r>
        <w:rPr>
          <w:lang w:eastAsia="ko-KR"/>
        </w:rPr>
        <w:t>Deactivation</w:t>
      </w:r>
      <w:bookmarkEnd w:id="9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29206434" w:rsidR="00241E9D" w:rsidRDefault="00241E9D" w:rsidP="006C0865">
      <w:pPr>
        <w:rPr>
          <w:lang w:eastAsia="ko-KR"/>
        </w:rPr>
      </w:pPr>
    </w:p>
    <w:p w14:paraId="5AB0EBFE" w14:textId="7C4E4EE4" w:rsidR="0075565C" w:rsidRDefault="0075565C" w:rsidP="0075565C">
      <w:pPr>
        <w:pStyle w:val="1"/>
        <w:rPr>
          <w:lang w:eastAsia="ko-KR"/>
        </w:rPr>
      </w:pPr>
      <w:r>
        <w:rPr>
          <w:lang w:eastAsia="ko-KR"/>
        </w:rPr>
        <w:lastRenderedPageBreak/>
        <w:t>Bitbucket</w:t>
      </w:r>
    </w:p>
    <w:p w14:paraId="74F397A2" w14:textId="3BDC45ED" w:rsidR="0075565C" w:rsidRDefault="0075565C" w:rsidP="0075565C">
      <w:pPr>
        <w:pStyle w:val="2"/>
        <w:rPr>
          <w:lang w:eastAsia="ko-KR"/>
        </w:rPr>
      </w:pPr>
      <w:r>
        <w:rPr>
          <w:lang w:eastAsia="ko-KR"/>
        </w:rPr>
        <w:t>pull request</w:t>
      </w:r>
    </w:p>
    <w:p w14:paraId="0C73783B" w14:textId="5A9DAED1" w:rsidR="0075565C" w:rsidRDefault="0075565C" w:rsidP="0075565C">
      <w:pPr>
        <w:rPr>
          <w:lang w:eastAsia="ko-KR"/>
        </w:rPr>
      </w:pPr>
      <w:r>
        <w:rPr>
          <w:lang w:eastAsia="ko-KR"/>
        </w:rPr>
        <w:t>local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push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remote </w:t>
      </w:r>
      <w:r>
        <w:rPr>
          <w:rFonts w:hint="eastAsia"/>
          <w:lang w:eastAsia="ko-KR"/>
        </w:rPr>
        <w:t>주소가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bitbucket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create pull request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565C" w14:paraId="2DBBA661" w14:textId="77777777" w:rsidTr="0075565C">
        <w:tc>
          <w:tcPr>
            <w:tcW w:w="9350" w:type="dxa"/>
          </w:tcPr>
          <w:p w14:paraId="2FE18303" w14:textId="77777777" w:rsidR="0075565C" w:rsidRDefault="0075565C" w:rsidP="0075565C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shlim@</w:t>
            </w:r>
            <w:proofErr w:type="gramStart"/>
            <w:r>
              <w:rPr>
                <w:lang w:eastAsia="ko-KR"/>
              </w:rPr>
              <w:t>s</w:t>
            </w:r>
            <w:proofErr w:type="spellEnd"/>
            <w:r>
              <w:rPr>
                <w:lang w:eastAsia="ko-KR"/>
              </w:rPr>
              <w:t>:~</w:t>
            </w:r>
            <w:proofErr w:type="gramEnd"/>
            <w:r>
              <w:rPr>
                <w:lang w:eastAsia="ko-KR"/>
              </w:rPr>
              <w:t xml:space="preserve">/work/ca5g/apps$ </w:t>
            </w:r>
            <w:r w:rsidRPr="0075565C">
              <w:rPr>
                <w:b/>
                <w:bCs/>
                <w:lang w:eastAsia="ko-KR"/>
              </w:rPr>
              <w:t>git push</w:t>
            </w:r>
            <w:r>
              <w:rPr>
                <w:lang w:eastAsia="ko-KR"/>
              </w:rPr>
              <w:t xml:space="preserve"> </w:t>
            </w:r>
          </w:p>
          <w:p w14:paraId="796BDEE8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Counting objects: 27, done.</w:t>
            </w:r>
          </w:p>
          <w:p w14:paraId="3A535BC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Delta compression using up to 4 threads.</w:t>
            </w:r>
          </w:p>
          <w:p w14:paraId="2AF58225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Compressing objects: 100% (27/27), done.</w:t>
            </w:r>
          </w:p>
          <w:p w14:paraId="278E8189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Writing objects: 100% (27/27), 4.72 KiB | 2.36 </w:t>
            </w:r>
            <w:proofErr w:type="spellStart"/>
            <w:r>
              <w:rPr>
                <w:lang w:eastAsia="ko-KR"/>
              </w:rPr>
              <w:t>MiB</w:t>
            </w:r>
            <w:proofErr w:type="spellEnd"/>
            <w:r>
              <w:rPr>
                <w:lang w:eastAsia="ko-KR"/>
              </w:rPr>
              <w:t>/s, done.</w:t>
            </w:r>
          </w:p>
          <w:p w14:paraId="210C322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Total 27 (delta 21), reused 0 (delta 0)</w:t>
            </w:r>
          </w:p>
          <w:p w14:paraId="6BED8DCF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</w:t>
            </w:r>
          </w:p>
          <w:p w14:paraId="13663783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remote: Create pull request for feature/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-analyzer:</w:t>
            </w:r>
          </w:p>
          <w:p w14:paraId="536C5310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  </w:t>
            </w:r>
            <w:r w:rsidRPr="0075565C">
              <w:rPr>
                <w:color w:val="0000FF"/>
                <w:lang w:eastAsia="ko-KR"/>
              </w:rPr>
              <w:t>https://cosgit1.ds.jdsu.net/projects/CA5G/repos/ca5g_apps/pull-requests?create&amp;sourceBranch=refs/heads/feature/nrtm-analyzer</w:t>
            </w:r>
          </w:p>
          <w:p w14:paraId="7DBB68A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</w:t>
            </w:r>
          </w:p>
          <w:p w14:paraId="19AB82DA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To ssh://cosgit1.ds.jdsu.net:7999/ca5g/ca5g_apps.git</w:t>
            </w:r>
          </w:p>
          <w:p w14:paraId="607CC5C3" w14:textId="63C79C1E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5f8637ff..1fa0d</w:t>
            </w:r>
            <w:proofErr w:type="gramStart"/>
            <w:r>
              <w:rPr>
                <w:lang w:eastAsia="ko-KR"/>
              </w:rPr>
              <w:t>776  feature</w:t>
            </w:r>
            <w:proofErr w:type="gram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 -&gt; feature/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</w:t>
            </w:r>
          </w:p>
        </w:tc>
      </w:tr>
    </w:tbl>
    <w:p w14:paraId="493862AF" w14:textId="77777777" w:rsidR="0075565C" w:rsidRPr="0075565C" w:rsidRDefault="0075565C" w:rsidP="0075565C">
      <w:pPr>
        <w:rPr>
          <w:lang w:eastAsia="ko-KR"/>
        </w:rPr>
      </w:pPr>
    </w:p>
    <w:p w14:paraId="52958832" w14:textId="77777777" w:rsidR="0075565C" w:rsidRDefault="0075565C" w:rsidP="006C0865">
      <w:pPr>
        <w:rPr>
          <w:lang w:eastAsia="ko-KR"/>
        </w:rPr>
      </w:pPr>
    </w:p>
    <w:p w14:paraId="322C9549" w14:textId="77777777" w:rsidR="0075565C" w:rsidRDefault="0075565C" w:rsidP="006C0865">
      <w:pPr>
        <w:rPr>
          <w:lang w:eastAsia="ko-KR"/>
        </w:rPr>
      </w:pPr>
    </w:p>
    <w:p w14:paraId="352487AF" w14:textId="221D3BBB" w:rsidR="00EF5F49" w:rsidRDefault="00EF5F49" w:rsidP="00EF5F49">
      <w:pPr>
        <w:pStyle w:val="1"/>
        <w:rPr>
          <w:lang w:eastAsia="ko-KR"/>
        </w:rPr>
      </w:pPr>
      <w:r>
        <w:rPr>
          <w:lang w:eastAsia="ko-KR"/>
        </w:rPr>
        <w:t>Git</w:t>
      </w:r>
    </w:p>
    <w:p w14:paraId="5DE1C5F5" w14:textId="487A6C35" w:rsidR="00241E9D" w:rsidRDefault="005970EF" w:rsidP="00EF5F49">
      <w:pPr>
        <w:pStyle w:val="2"/>
        <w:rPr>
          <w:lang w:eastAsia="ko-KR"/>
        </w:rPr>
      </w:pPr>
      <w:r>
        <w:rPr>
          <w:lang w:eastAsia="ko-KR"/>
        </w:rPr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EF5F49">
      <w:pPr>
        <w:pStyle w:val="3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EF5F49">
      <w:pPr>
        <w:pStyle w:val="3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2B714F41" w14:textId="7EB78CAD" w:rsidR="00430888" w:rsidRDefault="003D3B8F" w:rsidP="00EF5F49">
      <w:pPr>
        <w:pStyle w:val="2"/>
        <w:rPr>
          <w:lang w:eastAsia="ko-KR"/>
        </w:rPr>
      </w:pPr>
      <w:r>
        <w:rPr>
          <w:lang w:eastAsia="ko-KR"/>
        </w:rPr>
        <w:lastRenderedPageBreak/>
        <w:t>Useful git command</w:t>
      </w:r>
    </w:p>
    <w:p w14:paraId="08611AF5" w14:textId="4190DACC" w:rsidR="009C48E6" w:rsidRDefault="001307A2" w:rsidP="00EF5F49">
      <w:pPr>
        <w:pStyle w:val="3"/>
        <w:rPr>
          <w:lang w:eastAsia="ko-KR"/>
        </w:rPr>
      </w:pPr>
      <w:r>
        <w:rPr>
          <w:lang w:eastAsia="ko-KR"/>
        </w:rPr>
        <w:t>add</w:t>
      </w:r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EF5F49">
      <w:pPr>
        <w:pStyle w:val="3"/>
        <w:rPr>
          <w:lang w:eastAsia="ko-KR"/>
        </w:rPr>
      </w:pPr>
      <w:r>
        <w:rPr>
          <w:lang w:eastAsia="ko-KR"/>
        </w:rPr>
        <w:t>branch</w:t>
      </w:r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EF5F49">
      <w:pPr>
        <w:pStyle w:val="3"/>
        <w:rPr>
          <w:lang w:eastAsia="ko-KR"/>
        </w:rPr>
      </w:pPr>
      <w:r>
        <w:rPr>
          <w:lang w:eastAsia="ko-KR"/>
        </w:rPr>
        <w:t>checkout</w:t>
      </w:r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EF5F49">
      <w:pPr>
        <w:pStyle w:val="3"/>
        <w:rPr>
          <w:lang w:eastAsia="ko-KR"/>
        </w:rPr>
      </w:pPr>
      <w:r>
        <w:rPr>
          <w:lang w:eastAsia="ko-KR"/>
        </w:rPr>
        <w:t>clean</w:t>
      </w:r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EF5F49">
      <w:pPr>
        <w:pStyle w:val="3"/>
        <w:rPr>
          <w:lang w:eastAsia="ko-KR"/>
        </w:rPr>
      </w:pPr>
      <w:r>
        <w:rPr>
          <w:lang w:eastAsia="ko-KR"/>
        </w:rPr>
        <w:t>commit</w:t>
      </w:r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EF5F49">
      <w:pPr>
        <w:pStyle w:val="3"/>
        <w:rPr>
          <w:lang w:eastAsia="ko-KR"/>
        </w:rPr>
      </w:pPr>
      <w:r>
        <w:rPr>
          <w:lang w:eastAsia="ko-KR"/>
        </w:rPr>
        <w:t>merge</w:t>
      </w:r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EF5F49">
      <w:pPr>
        <w:pStyle w:val="3"/>
        <w:rPr>
          <w:lang w:eastAsia="ko-KR"/>
        </w:rPr>
      </w:pPr>
      <w:proofErr w:type="spellStart"/>
      <w:r>
        <w:rPr>
          <w:lang w:eastAsia="ko-KR"/>
        </w:rPr>
        <w:t>mergetool</w:t>
      </w:r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F5F49">
      <w:pPr>
        <w:pStyle w:val="3"/>
        <w:rPr>
          <w:lang w:eastAsia="ko-KR"/>
        </w:rPr>
      </w:pPr>
      <w:r>
        <w:rPr>
          <w:lang w:eastAsia="ko-KR"/>
        </w:rPr>
        <w:t>pull</w:t>
      </w:r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EF5F49">
      <w:pPr>
        <w:pStyle w:val="3"/>
        <w:rPr>
          <w:lang w:eastAsia="ko-KR"/>
        </w:rPr>
      </w:pPr>
      <w:r>
        <w:rPr>
          <w:lang w:eastAsia="ko-KR"/>
        </w:rPr>
        <w:lastRenderedPageBreak/>
        <w:t>push</w:t>
      </w:r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rebase</w:t>
      </w:r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EF5F49">
      <w:pPr>
        <w:pStyle w:val="3"/>
        <w:rPr>
          <w:lang w:eastAsia="ko-KR"/>
        </w:rPr>
      </w:pPr>
      <w:r>
        <w:rPr>
          <w:lang w:eastAsia="ko-KR"/>
        </w:rPr>
        <w:t>reset</w:t>
      </w:r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rm</w:t>
      </w:r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EF5F49">
      <w:pPr>
        <w:pStyle w:val="3"/>
        <w:rPr>
          <w:lang w:eastAsia="ko-KR"/>
        </w:rPr>
      </w:pPr>
      <w:r>
        <w:rPr>
          <w:lang w:eastAsia="ko-KR"/>
        </w:rPr>
        <w:t>submodule</w:t>
      </w:r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EF5F49">
      <w:pPr>
        <w:pStyle w:val="3"/>
        <w:rPr>
          <w:lang w:eastAsia="ko-KR"/>
        </w:rPr>
      </w:pPr>
      <w:r>
        <w:rPr>
          <w:lang w:eastAsia="ko-KR"/>
        </w:rPr>
        <w:t>status</w:t>
      </w:r>
    </w:p>
    <w:p w14:paraId="288FD766" w14:textId="7208FCE6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5DDB0853" w14:textId="36DB5343" w:rsidR="00EF5F49" w:rsidRDefault="00EF5F49" w:rsidP="00C74FC4">
      <w:pPr>
        <w:rPr>
          <w:lang w:eastAsia="ko-KR"/>
        </w:rPr>
      </w:pPr>
    </w:p>
    <w:p w14:paraId="47CC63AE" w14:textId="77777777" w:rsidR="00EF5F49" w:rsidRPr="006D7D9A" w:rsidRDefault="00EF5F49" w:rsidP="00EF5F49">
      <w:pPr>
        <w:rPr>
          <w:lang w:eastAsia="ko-KR"/>
        </w:rPr>
      </w:pPr>
    </w:p>
    <w:p w14:paraId="0718E806" w14:textId="77777777" w:rsidR="00EF5F49" w:rsidRDefault="00EF5F49" w:rsidP="003C081A">
      <w:pPr>
        <w:pStyle w:val="2"/>
        <w:rPr>
          <w:lang w:eastAsia="ko-KR"/>
        </w:rPr>
      </w:pPr>
      <w:bookmarkStart w:id="10" w:name="_Toc19782330"/>
      <w:r>
        <w:rPr>
          <w:lang w:eastAsia="ko-KR"/>
        </w:rPr>
        <w:t>SSH Key Gen</w:t>
      </w:r>
      <w:bookmarkEnd w:id="10"/>
    </w:p>
    <w:p w14:paraId="6189F18A" w14:textId="77777777" w:rsidR="00EF5F49" w:rsidRPr="000A61B7" w:rsidRDefault="00EF5F49" w:rsidP="00EF5F49">
      <w:pPr>
        <w:rPr>
          <w:lang w:eastAsia="ko-KR"/>
        </w:rPr>
      </w:pPr>
      <w:r>
        <w:rPr>
          <w:lang w:eastAsia="ko-KR"/>
        </w:rPr>
        <w:t>-. Key gen</w:t>
      </w:r>
    </w:p>
    <w:p w14:paraId="0404204A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6B26F7" wp14:editId="19C2B10B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729A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Confirm</w:t>
      </w:r>
    </w:p>
    <w:p w14:paraId="0ED44EDF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D0EA845" wp14:editId="165A3E87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7B1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Global setup</w:t>
      </w:r>
    </w:p>
    <w:p w14:paraId="6898A5B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1D8442" wp14:editId="4A6788D4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B26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Git Host Add SSH Key</w:t>
      </w:r>
    </w:p>
    <w:p w14:paraId="4BDDD2E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F91758" wp14:editId="6F0134C7">
                <wp:simplePos x="0" y="0"/>
                <wp:positionH relativeFrom="column">
                  <wp:posOffset>71093</wp:posOffset>
                </wp:positionH>
                <wp:positionV relativeFrom="paragraph">
                  <wp:posOffset>1428336</wp:posOffset>
                </wp:positionV>
                <wp:extent cx="882595" cy="182880"/>
                <wp:effectExtent l="0" t="0" r="13335" b="2667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AEEE2" id="직사각형 130" o:spid="_x0000_s1026" style="position:absolute;margin-left:5.6pt;margin-top:112.45pt;width:69.5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1C529DC6" wp14:editId="287B6E1A">
            <wp:extent cx="1436370" cy="1836752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998" cy="190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3485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23BA5A0" wp14:editId="654DBE38">
            <wp:extent cx="1216944" cy="4285753"/>
            <wp:effectExtent l="0" t="0" r="2540" b="635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560" cy="442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94ED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Copy from ~/.</w:t>
      </w:r>
      <w:proofErr w:type="spellStart"/>
      <w:r>
        <w:rPr>
          <w:lang w:eastAsia="ko-KR"/>
        </w:rPr>
        <w:t>ssh</w:t>
      </w:r>
      <w:proofErr w:type="spellEnd"/>
      <w:r>
        <w:rPr>
          <w:lang w:eastAsia="ko-KR"/>
        </w:rPr>
        <w:t>/id_rsa.pub</w:t>
      </w:r>
    </w:p>
    <w:p w14:paraId="3E2D344B" w14:textId="77777777" w:rsidR="00EF5F49" w:rsidRDefault="00EF5F49" w:rsidP="00EF5F49">
      <w:pPr>
        <w:rPr>
          <w:lang w:eastAsia="ko-KR"/>
        </w:rPr>
      </w:pPr>
      <w:proofErr w:type="spellStart"/>
      <w:r w:rsidRPr="00204F7F">
        <w:rPr>
          <w:lang w:eastAsia="ko-KR"/>
        </w:rPr>
        <w:t>ssh-rsa</w:t>
      </w:r>
      <w:proofErr w:type="spellEnd"/>
      <w:r w:rsidRPr="00204F7F">
        <w:rPr>
          <w:lang w:eastAsia="ko-KR"/>
        </w:rPr>
        <w:t xml:space="preserve"> AAAAB3NzaC1yc2EAAAADAQABAAABAQDsq/SDJbENre+JeaJK75LxgWWIVd/S6ZTlBziJnfqRKGZxJnIGJqIEI4mIzAmPhYiukaUH/TcZ8lUhwGiE2FpD1mBSkIauMF7/oK0EI67Iun8wyHLgr73/g64SGsnGBIUcqYU/b5ALH</w:t>
      </w:r>
      <w:r w:rsidRPr="00204F7F">
        <w:rPr>
          <w:lang w:eastAsia="ko-KR"/>
        </w:rPr>
        <w:lastRenderedPageBreak/>
        <w:t xml:space="preserve">2OKm1S6EJpKMFPXSZ2caGq9G7ScoI/08wSNnJg+McdcnYy388vY5EZ1p85L44bzbStZ8DOlGEEAcv5wZ5reO44UfWxHHmlGFTTwbsNHwPLQRR+hJYFGIfQQyBrRQph8FYB96Qoen2mG4fRUmU3n1yk7X4FzFCJE60cuZV9ivD1xe2sVFWUqYJT47RpiB71ZvANbDismVhMt </w:t>
      </w:r>
      <w:proofErr w:type="spellStart"/>
      <w:r w:rsidRPr="00204F7F">
        <w:rPr>
          <w:lang w:eastAsia="ko-KR"/>
        </w:rPr>
        <w:t>sanggu@sanggu-VirtualBox</w:t>
      </w:r>
      <w:proofErr w:type="spellEnd"/>
    </w:p>
    <w:p w14:paraId="673C062C" w14:textId="77777777" w:rsidR="00EF5F49" w:rsidRDefault="00EF5F49" w:rsidP="00EF5F49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</w:t>
      </w:r>
      <w:proofErr w:type="gramStart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b:63:3</w:t>
      </w:r>
      <w:proofErr w:type="gramEnd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c:42:f7:e7:ac:8b:4d:fe:92:e0:8d:7d:e0</w:t>
      </w:r>
    </w:p>
    <w:p w14:paraId="04C5B987" w14:textId="77777777" w:rsidR="00EF5F49" w:rsidRDefault="00EF5F49" w:rsidP="00EF5F49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r>
        <w:rPr>
          <w:lang w:eastAsia="ko-KR"/>
        </w:rPr>
        <w:t>Debug</w:t>
      </w:r>
    </w:p>
    <w:p w14:paraId="41C2C5CB" w14:textId="16D6DE78" w:rsidR="00023DA2" w:rsidRDefault="00662923" w:rsidP="001602BB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proofErr w:type="spellStart"/>
      <w:r>
        <w:rPr>
          <w:lang w:eastAsia="ko-KR"/>
        </w:rPr>
        <w:t>ps</w:t>
      </w:r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</w:p>
    <w:p w14:paraId="367AF016" w14:textId="67B6D3C3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 w:rsidR="005A0BE0">
        <w:rPr>
          <w:rFonts w:hint="eastAsia"/>
          <w:lang w:eastAsia="ko-KR"/>
        </w:rPr>
        <w:t>(</w:t>
      </w:r>
      <w:r w:rsidR="005A0BE0">
        <w:rPr>
          <w:rFonts w:hint="eastAsia"/>
          <w:lang w:eastAsia="ko-KR"/>
        </w:rPr>
        <w:t>추가</w:t>
      </w:r>
      <w:r w:rsidR="005A0BE0">
        <w:rPr>
          <w:rFonts w:hint="eastAsia"/>
          <w:lang w:eastAsia="ko-KR"/>
        </w:rPr>
        <w:t>)</w:t>
      </w:r>
      <w:r w:rsidR="00A54CD1">
        <w:rPr>
          <w:lang w:eastAsia="ko-KR"/>
        </w:rPr>
        <w:br/>
      </w:r>
      <w:r w:rsidR="006306D2">
        <w:rPr>
          <w:noProof/>
          <w:lang w:eastAsia="ko-KR"/>
        </w:rPr>
        <w:drawing>
          <wp:inline distT="0" distB="0" distL="0" distR="0" wp14:anchorId="78C1B0E8" wp14:editId="49E659C9">
            <wp:extent cx="5937250" cy="7620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0BE0">
        <w:rPr>
          <w:lang w:eastAsia="ko-KR"/>
        </w:rPr>
        <w:br/>
      </w:r>
      <w:r w:rsidR="005A0BE0">
        <w:rPr>
          <w:rFonts w:hint="eastAsia"/>
          <w:noProof/>
          <w:lang w:eastAsia="ko-KR"/>
        </w:rPr>
        <w:drawing>
          <wp:inline distT="0" distB="0" distL="0" distR="0" wp14:anchorId="18C9E760" wp14:editId="726D7AE4">
            <wp:extent cx="5937250" cy="1282700"/>
            <wp:effectExtent l="0" t="0" r="635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AB7E" w14:textId="7EC59F4B" w:rsidR="00C361D4" w:rsidRDefault="00C361D4" w:rsidP="006C0865">
      <w:pPr>
        <w:rPr>
          <w:lang w:eastAsia="ko-KR"/>
        </w:rPr>
      </w:pPr>
      <w:r>
        <w:rPr>
          <w:lang w:eastAsia="ko-KR"/>
        </w:rPr>
        <w:lastRenderedPageBreak/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 w:rsidR="005A0BE0">
        <w:rPr>
          <w:rFonts w:hint="eastAsia"/>
          <w:lang w:eastAsia="ko-KR"/>
        </w:rPr>
        <w:t>l</w:t>
      </w:r>
      <w:r w:rsidR="005A0BE0">
        <w:rPr>
          <w:lang w:eastAsia="ko-KR"/>
        </w:rPr>
        <w:t>tetdd</w:t>
      </w:r>
      <w:r>
        <w:rPr>
          <w:lang w:eastAsia="ko-KR"/>
        </w:rPr>
        <w:t xml:space="preserve">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  <w:r w:rsidR="005A0BE0">
        <w:rPr>
          <w:lang w:eastAsia="ko-KR"/>
        </w:rPr>
        <w:br/>
      </w:r>
      <w:r w:rsidR="005A0BE0">
        <w:rPr>
          <w:noProof/>
          <w:lang w:eastAsia="ko-KR"/>
        </w:rPr>
        <w:drawing>
          <wp:inline distT="0" distB="0" distL="0" distR="0" wp14:anchorId="0300BF6D" wp14:editId="63FC5358">
            <wp:extent cx="5937250" cy="2762250"/>
            <wp:effectExtent l="0" t="0" r="635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r>
        <w:rPr>
          <w:lang w:eastAsia="ko-KR"/>
        </w:rPr>
        <w:lastRenderedPageBreak/>
        <w:t>FPGA loading</w:t>
      </w:r>
    </w:p>
    <w:p w14:paraId="16C77219" w14:textId="1E9D2F3E" w:rsidR="00E040D3" w:rsidRDefault="008F7EC4" w:rsidP="008F7EC4">
      <w:pPr>
        <w:pStyle w:val="2"/>
        <w:rPr>
          <w:lang w:eastAsia="ko-KR"/>
        </w:rPr>
      </w:pPr>
      <w:r>
        <w:rPr>
          <w:lang w:eastAsia="ko-KR"/>
        </w:rPr>
        <w:t>develop</w:t>
      </w:r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 xml:space="preserve">This is for </w:t>
      </w:r>
      <w:proofErr w:type="gramStart"/>
      <w:r w:rsidR="00FD7D72">
        <w:rPr>
          <w:lang w:eastAsia="ko-KR"/>
        </w:rPr>
        <w:t>TM(</w:t>
      </w:r>
      <w:proofErr w:type="gramEnd"/>
      <w:r w:rsidR="00FD7D72">
        <w:rPr>
          <w:lang w:eastAsia="ko-KR"/>
        </w:rPr>
        <w:t>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lastRenderedPageBreak/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proofErr w:type="spellEnd"/>
    </w:p>
    <w:p w14:paraId="4A9CC4FE" w14:textId="70E999CB" w:rsidR="0097560A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r>
        <w:rPr>
          <w:lang w:eastAsia="ko-KR"/>
        </w:rPr>
        <w:t>System Information</w:t>
      </w:r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494EBCAF" w:rsidR="007D24B4" w:rsidRDefault="002C0F62" w:rsidP="002C0F62">
      <w:pPr>
        <w:pStyle w:val="1"/>
        <w:rPr>
          <w:lang w:eastAsia="ko-KR"/>
        </w:rPr>
      </w:pPr>
      <w:r>
        <w:rPr>
          <w:lang w:eastAsia="ko-KR"/>
        </w:rPr>
        <w:t>Package</w:t>
      </w:r>
    </w:p>
    <w:p w14:paraId="11C02CF4" w14:textId="29AAFC5F" w:rsidR="00B501F9" w:rsidRDefault="00B501F9" w:rsidP="00B501F9">
      <w:pPr>
        <w:pStyle w:val="2"/>
        <w:rPr>
          <w:lang w:eastAsia="ko-KR"/>
        </w:rPr>
      </w:pPr>
      <w:r>
        <w:rPr>
          <w:lang w:eastAsia="ko-KR"/>
        </w:rPr>
        <w:t>package for test</w:t>
      </w:r>
    </w:p>
    <w:p w14:paraId="37833E3C" w14:textId="752207AD" w:rsidR="00B501F9" w:rsidRDefault="00B501F9" w:rsidP="00B501F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C226BA" wp14:editId="25FF3BBF">
            <wp:extent cx="3323230" cy="1172185"/>
            <wp:effectExtent l="0" t="0" r="0" b="952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503" cy="118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F8021" w14:textId="28F94377" w:rsidR="00B501F9" w:rsidRDefault="00342E15" w:rsidP="00B501F9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 w:rsidR="008E1748">
        <w:rPr>
          <w:rFonts w:hint="eastAsia"/>
          <w:lang w:eastAsia="ko-KR"/>
        </w:rPr>
        <w:t>원격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저장소에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테스트용</w:t>
      </w:r>
      <w:r w:rsidR="008E1748">
        <w:rPr>
          <w:rFonts w:hint="eastAsia"/>
          <w:lang w:eastAsia="ko-KR"/>
        </w:rPr>
        <w:t xml:space="preserve"> </w:t>
      </w:r>
      <w:proofErr w:type="spellStart"/>
      <w:r w:rsidR="008E1748">
        <w:rPr>
          <w:lang w:eastAsia="ko-KR"/>
        </w:rPr>
        <w:t>fw</w:t>
      </w:r>
      <w:proofErr w:type="spellEnd"/>
      <w:r w:rsidR="008E1748">
        <w:rPr>
          <w:rFonts w:hint="eastAsia"/>
          <w:lang w:eastAsia="ko-KR"/>
        </w:rPr>
        <w:t>를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위한</w:t>
      </w:r>
      <w:r w:rsidR="008E1748">
        <w:rPr>
          <w:rFonts w:hint="eastAsia"/>
          <w:lang w:eastAsia="ko-KR"/>
        </w:rPr>
        <w:t xml:space="preserve"> </w:t>
      </w:r>
      <w:proofErr w:type="spellStart"/>
      <w:r w:rsidR="008E1748">
        <w:rPr>
          <w:rFonts w:hint="eastAsia"/>
          <w:lang w:eastAsia="ko-KR"/>
        </w:rPr>
        <w:t>브랜치가</w:t>
      </w:r>
      <w:proofErr w:type="spellEnd"/>
      <w:r w:rsidR="008E1748">
        <w:rPr>
          <w:rFonts w:hint="eastAsia"/>
          <w:lang w:eastAsia="ko-KR"/>
        </w:rPr>
        <w:t xml:space="preserve"> </w:t>
      </w:r>
      <w:r w:rsidR="008E1748">
        <w:rPr>
          <w:lang w:eastAsia="ko-KR"/>
        </w:rPr>
        <w:t>PKG</w:t>
      </w:r>
      <w:r w:rsidR="008E1748">
        <w:rPr>
          <w:rFonts w:hint="eastAsia"/>
          <w:lang w:eastAsia="ko-KR"/>
        </w:rPr>
        <w:t>에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만들어져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있다고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가정한다</w:t>
      </w:r>
      <w:r w:rsidR="008E1748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 analyzer</w:t>
      </w:r>
      <w:r>
        <w:rPr>
          <w:rFonts w:hint="eastAsia"/>
          <w:lang w:eastAsia="ko-KR"/>
        </w:rPr>
        <w:t>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script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만들어졌다</w:t>
      </w:r>
      <w:r>
        <w:rPr>
          <w:rFonts w:hint="eastAsia"/>
          <w:lang w:eastAsia="ko-KR"/>
        </w:rPr>
        <w:t>.</w:t>
      </w:r>
    </w:p>
    <w:p w14:paraId="7D9DE9BE" w14:textId="120F024A" w:rsidR="004A2CFD" w:rsidRDefault="009741F3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lastRenderedPageBreak/>
        <w:t>clone</w:t>
      </w:r>
      <w:r w:rsidR="004A2CFD">
        <w:rPr>
          <w:lang w:eastAsia="ko-KR"/>
        </w:rPr>
        <w:t xml:space="preserve"> PKG</w:t>
      </w:r>
      <w:r w:rsidR="004A2CFD">
        <w:rPr>
          <w:lang w:eastAsia="ko-KR"/>
        </w:rPr>
        <w:br/>
      </w:r>
      <w:proofErr w:type="spellStart"/>
      <w:r w:rsidR="004A2CFD" w:rsidRPr="004A2CFD">
        <w:rPr>
          <w:lang w:eastAsia="ko-KR"/>
        </w:rPr>
        <w:t>shlim@</w:t>
      </w:r>
      <w:proofErr w:type="gramStart"/>
      <w:r w:rsidR="004A2CFD" w:rsidRPr="004A2CFD">
        <w:rPr>
          <w:lang w:eastAsia="ko-KR"/>
        </w:rPr>
        <w:t>s</w:t>
      </w:r>
      <w:proofErr w:type="spellEnd"/>
      <w:r w:rsidR="004A2CFD" w:rsidRPr="004A2CFD">
        <w:rPr>
          <w:lang w:eastAsia="ko-KR"/>
        </w:rPr>
        <w:t>:~</w:t>
      </w:r>
      <w:proofErr w:type="gramEnd"/>
      <w:r w:rsidR="004A2CFD" w:rsidRPr="004A2CFD">
        <w:rPr>
          <w:lang w:eastAsia="ko-KR"/>
        </w:rPr>
        <w:t>/workspace/04_pkg_test$ git clone ssh://git@cosgit1.ds.jdsu.net:7999/ca5g/pkg.git pkg</w:t>
      </w:r>
    </w:p>
    <w:p w14:paraId="4A17082C" w14:textId="104D006A" w:rsidR="004A2CFD" w:rsidRDefault="004A2CF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pkg directory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A90259B" wp14:editId="6FB3E222">
            <wp:extent cx="5936615" cy="2559050"/>
            <wp:effectExtent l="0" t="0" r="6985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F3F33" w14:textId="0A1ADC86" w:rsidR="004A2CFD" w:rsidRDefault="00917253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checkout TM release branch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6566A66" wp14:editId="021F6964">
            <wp:extent cx="5936615" cy="989330"/>
            <wp:effectExtent l="0" t="0" r="6985" b="127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24A4B" w14:textId="55B4CF48" w:rsidR="00917253" w:rsidRDefault="001C259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version.txt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70A5206" wp14:editId="33B8DAF6">
            <wp:extent cx="5936615" cy="136525"/>
            <wp:effectExtent l="0" t="0" r="6985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483FC" w14:textId="1C1AB6D2" w:rsidR="001C259D" w:rsidRDefault="001C259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pkg.sh </w:t>
      </w:r>
      <w:r>
        <w:rPr>
          <w:rFonts w:hint="eastAsia"/>
          <w:lang w:eastAsia="ko-KR"/>
        </w:rPr>
        <w:t>수정</w:t>
      </w:r>
      <w:r w:rsidR="00584923">
        <w:rPr>
          <w:lang w:eastAsia="ko-KR"/>
        </w:rPr>
        <w:br/>
        <w:t xml:space="preserve">REL_BRANCH(ca5g and </w:t>
      </w:r>
      <w:proofErr w:type="spellStart"/>
      <w:r w:rsidR="00584923">
        <w:rPr>
          <w:lang w:eastAsia="ko-KR"/>
        </w:rPr>
        <w:t>caa</w:t>
      </w:r>
      <w:proofErr w:type="spellEnd"/>
      <w:r w:rsidR="00584923">
        <w:rPr>
          <w:lang w:eastAsia="ko-KR"/>
        </w:rPr>
        <w:t>)</w:t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40E922A0" wp14:editId="02511B7A">
            <wp:extent cx="5936615" cy="416560"/>
            <wp:effectExtent l="0" t="0" r="6985" b="254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44D17A3" wp14:editId="6047D5DD">
            <wp:extent cx="5936615" cy="402590"/>
            <wp:effectExtent l="0" t="0" r="698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proofErr w:type="spellStart"/>
      <w:r w:rsidR="00584923">
        <w:rPr>
          <w:rFonts w:hint="eastAsia"/>
          <w:lang w:eastAsia="ko-KR"/>
        </w:rPr>
        <w:t>c</w:t>
      </w:r>
      <w:r w:rsidR="00584923">
        <w:rPr>
          <w:lang w:eastAsia="ko-KR"/>
        </w:rPr>
        <w:t>make</w:t>
      </w:r>
      <w:proofErr w:type="spellEnd"/>
      <w:r w:rsidR="00584923">
        <w:rPr>
          <w:lang w:eastAsia="ko-KR"/>
        </w:rPr>
        <w:t xml:space="preserve"> -DBUILD_PLATFORM</w:t>
      </w:r>
      <w:r w:rsidR="00835D86">
        <w:rPr>
          <w:lang w:eastAsia="ko-KR"/>
        </w:rPr>
        <w:br/>
      </w:r>
      <w:r w:rsidR="00835D86">
        <w:rPr>
          <w:noProof/>
          <w:lang w:eastAsia="ko-KR"/>
        </w:rPr>
        <w:drawing>
          <wp:inline distT="0" distB="0" distL="0" distR="0" wp14:anchorId="5B755E3A" wp14:editId="6FF44C44">
            <wp:extent cx="5943600" cy="31369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292B0E6" wp14:editId="7ADAF92A">
            <wp:extent cx="5943600" cy="27432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7B1C83">
        <w:rPr>
          <w:lang w:eastAsia="ko-KR"/>
        </w:rPr>
        <w:t xml:space="preserve">commit, push </w:t>
      </w:r>
      <w:r w:rsidR="007B1C83">
        <w:rPr>
          <w:rFonts w:hint="eastAsia"/>
          <w:lang w:eastAsia="ko-KR"/>
        </w:rPr>
        <w:t>주석처리</w:t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lastRenderedPageBreak/>
        <w:drawing>
          <wp:inline distT="0" distB="0" distL="0" distR="0" wp14:anchorId="652492B1" wp14:editId="6C14D5E7">
            <wp:extent cx="5943600" cy="27305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95B863E" wp14:editId="4FDDEF06">
            <wp:extent cx="5943600" cy="286385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1C83">
        <w:rPr>
          <w:lang w:eastAsia="ko-KR"/>
        </w:rPr>
        <w:br/>
        <w:t xml:space="preserve">exe package upload </w:t>
      </w:r>
      <w:r w:rsidR="007B1C83">
        <w:rPr>
          <w:rFonts w:hint="eastAsia"/>
          <w:lang w:eastAsia="ko-KR"/>
        </w:rPr>
        <w:t>주석처리</w:t>
      </w:r>
      <w:r w:rsidR="00835D86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34CE25C9" wp14:editId="18F4F7CA">
            <wp:extent cx="5936615" cy="586740"/>
            <wp:effectExtent l="0" t="0" r="6985" b="381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23A0" w14:textId="3C358E20" w:rsidR="00835D86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pkg.sh </w:t>
      </w:r>
      <w:r>
        <w:rPr>
          <w:rFonts w:hint="eastAsia"/>
          <w:lang w:eastAsia="ko-KR"/>
        </w:rPr>
        <w:t>스크립트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</w:r>
      <w:proofErr w:type="spellStart"/>
      <w:r w:rsidR="001252E3" w:rsidRPr="001252E3">
        <w:rPr>
          <w:lang w:eastAsia="ko-KR"/>
        </w:rPr>
        <w:t>shlim@</w:t>
      </w:r>
      <w:proofErr w:type="gramStart"/>
      <w:r w:rsidR="001252E3" w:rsidRPr="001252E3">
        <w:rPr>
          <w:lang w:eastAsia="ko-KR"/>
        </w:rPr>
        <w:t>s</w:t>
      </w:r>
      <w:proofErr w:type="spellEnd"/>
      <w:r w:rsidR="001252E3" w:rsidRPr="001252E3">
        <w:rPr>
          <w:lang w:eastAsia="ko-KR"/>
        </w:rPr>
        <w:t>:~</w:t>
      </w:r>
      <w:proofErr w:type="gramEnd"/>
      <w:r w:rsidR="001252E3" w:rsidRPr="001252E3">
        <w:rPr>
          <w:lang w:eastAsia="ko-KR"/>
        </w:rPr>
        <w:t>/workspace/04_pkg_test/pkg$ ./pkg.sh</w:t>
      </w:r>
      <w:r w:rsidR="000F10D9">
        <w:rPr>
          <w:lang w:eastAsia="ko-KR"/>
        </w:rPr>
        <w:br/>
        <w:t>…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>Files read from disk: 1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 xml:space="preserve">Archive size: 615085639 bytes (587 </w:t>
      </w:r>
      <w:proofErr w:type="spellStart"/>
      <w:r w:rsidR="000F10D9" w:rsidRPr="000F10D9">
        <w:rPr>
          <w:lang w:eastAsia="ko-KR"/>
        </w:rPr>
        <w:t>MiB</w:t>
      </w:r>
      <w:proofErr w:type="spellEnd"/>
      <w:r w:rsidR="000F10D9" w:rsidRPr="000F10D9">
        <w:rPr>
          <w:lang w:eastAsia="ko-KR"/>
        </w:rPr>
        <w:t>)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>Everything is Ok</w:t>
      </w:r>
    </w:p>
    <w:p w14:paraId="16434894" w14:textId="323569B7" w:rsidR="007D64E4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exe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lang w:eastAsia="ko-KR"/>
        </w:rPr>
        <w:br/>
      </w:r>
      <w:r>
        <w:rPr>
          <w:rFonts w:hint="eastAsia"/>
          <w:lang w:eastAsia="ko-KR"/>
        </w:rPr>
        <w:t>성공하면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upgrade-exe </w:t>
      </w:r>
      <w:r>
        <w:rPr>
          <w:rFonts w:hint="eastAsia"/>
          <w:lang w:eastAsia="ko-KR"/>
        </w:rPr>
        <w:t>디렉토리가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exe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윈도우에서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</w:p>
    <w:p w14:paraId="380BCD47" w14:textId="25BE3790" w:rsidR="007D64E4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push(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>)</w:t>
      </w:r>
    </w:p>
    <w:p w14:paraId="0D6648B6" w14:textId="4A3CB797" w:rsidR="007E332B" w:rsidRDefault="007E332B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8E0E1C">
        <w:rPr>
          <w:lang w:eastAsia="ko-KR"/>
        </w:rPr>
        <w:t>Team&gt;P</w:t>
      </w:r>
      <w:r>
        <w:rPr>
          <w:lang w:eastAsia="ko-KR"/>
        </w:rPr>
        <w:t>atch/</w:t>
      </w:r>
      <w:proofErr w:type="spellStart"/>
      <w:r w:rsidR="008E0E1C">
        <w:rPr>
          <w:lang w:eastAsia="ko-KR"/>
        </w:rPr>
        <w:t>H</w:t>
      </w:r>
      <w:r>
        <w:rPr>
          <w:lang w:eastAsia="ko-KR"/>
        </w:rPr>
        <w:t>ot</w:t>
      </w:r>
      <w:r w:rsidR="008E0E1C">
        <w:rPr>
          <w:lang w:eastAsia="ko-KR"/>
        </w:rPr>
        <w:t>F</w:t>
      </w:r>
      <w:r>
        <w:rPr>
          <w:lang w:eastAsia="ko-KR"/>
        </w:rPr>
        <w:t>ix</w:t>
      </w:r>
      <w:r w:rsidR="008E0E1C">
        <w:rPr>
          <w:lang w:eastAsia="ko-KR"/>
        </w:rPr>
        <w:t>Release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9FA3C8C" w14:textId="77777777" w:rsidR="00B501F9" w:rsidRPr="00B501F9" w:rsidRDefault="00B501F9" w:rsidP="00B501F9">
      <w:pPr>
        <w:rPr>
          <w:lang w:eastAsia="ko-KR"/>
        </w:rPr>
      </w:pPr>
    </w:p>
    <w:p w14:paraId="69E32816" w14:textId="5B5DBF40" w:rsidR="00212AD6" w:rsidRPr="00212AD6" w:rsidRDefault="00212AD6" w:rsidP="00212AD6">
      <w:pPr>
        <w:pStyle w:val="2"/>
        <w:rPr>
          <w:lang w:eastAsia="ko-KR"/>
        </w:rPr>
      </w:pPr>
      <w:r>
        <w:rPr>
          <w:lang w:eastAsia="ko-KR"/>
        </w:rPr>
        <w:t>Making package</w:t>
      </w:r>
    </w:p>
    <w:p w14:paraId="0B47FE48" w14:textId="486CDAE1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git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pull (???)</w:t>
      </w:r>
    </w:p>
    <w:p w14:paraId="46AB09B0" w14:textId="169EC39D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3AA31BB" wp14:editId="534B9BA4">
            <wp:extent cx="5943600" cy="20097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E03C" w14:textId="3F285250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Check </w:t>
      </w:r>
      <w:proofErr w:type="spellStart"/>
      <w:r>
        <w:rPr>
          <w:lang w:eastAsia="ko-KR"/>
        </w:rPr>
        <w:t>fpga</w:t>
      </w:r>
      <w:proofErr w:type="spellEnd"/>
      <w:r>
        <w:rPr>
          <w:lang w:eastAsia="ko-KR"/>
        </w:rPr>
        <w:t xml:space="preserve"> file (???)</w:t>
      </w:r>
    </w:p>
    <w:p w14:paraId="2F2FD916" w14:textId="282B1D35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18C4212" wp14:editId="1D0371A2">
            <wp:extent cx="5943600" cy="202692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FC0" w14:textId="77777777" w:rsidR="0062070F" w:rsidRDefault="0062070F" w:rsidP="006C0865">
      <w:pPr>
        <w:rPr>
          <w:lang w:eastAsia="ko-KR"/>
        </w:rPr>
      </w:pPr>
      <w:r>
        <w:rPr>
          <w:lang w:eastAsia="ko-KR"/>
        </w:rPr>
        <w:t>-. git clone pkg</w:t>
      </w:r>
    </w:p>
    <w:p w14:paraId="4ECE3163" w14:textId="014ECF32" w:rsidR="002C0F62" w:rsidRDefault="0062070F" w:rsidP="006C0865">
      <w:p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pkg</w:t>
      </w:r>
    </w:p>
    <w:p w14:paraId="476F5401" w14:textId="59037B5B" w:rsidR="0062070F" w:rsidRDefault="0062070F" w:rsidP="006C0865">
      <w:pPr>
        <w:rPr>
          <w:lang w:eastAsia="ko-KR"/>
        </w:rPr>
      </w:pPr>
      <w:r w:rsidRPr="0062070F">
        <w:rPr>
          <w:lang w:eastAsia="ko-KR"/>
        </w:rPr>
        <w:t>git clone ssh://git@cosgit1.ds.jdsu.net:7999/ca5g/pkg.git pkg</w:t>
      </w:r>
    </w:p>
    <w:p w14:paraId="75A04512" w14:textId="5297DDA7" w:rsidR="0062070F" w:rsidRDefault="0062070F" w:rsidP="006C0865">
      <w:pPr>
        <w:rPr>
          <w:lang w:eastAsia="ko-KR"/>
        </w:rPr>
      </w:pPr>
      <w:r>
        <w:rPr>
          <w:lang w:eastAsia="ko-KR"/>
        </w:rPr>
        <w:t>cd pkg</w:t>
      </w:r>
    </w:p>
    <w:p w14:paraId="271F3B31" w14:textId="6B3ED67E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spellStart"/>
      <w:r>
        <w:rPr>
          <w:lang w:eastAsia="ko-KR"/>
        </w:rPr>
        <w:t>tm_rel</w:t>
      </w:r>
      <w:proofErr w:type="spellEnd"/>
    </w:p>
    <w:p w14:paraId="64B78E84" w14:textId="6BD812E1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5B59323E" w14:textId="3ED912C4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Version.txt </w:t>
      </w:r>
      <w:r>
        <w:rPr>
          <w:rFonts w:hint="eastAsia"/>
          <w:lang w:eastAsia="ko-KR"/>
        </w:rPr>
        <w:t>수정</w:t>
      </w:r>
    </w:p>
    <w:p w14:paraId="28B1C597" w14:textId="3CA08FCC" w:rsidR="0062070F" w:rsidRDefault="0062070F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82B0EB" wp14:editId="34EB451E">
            <wp:extent cx="5934710" cy="180975"/>
            <wp:effectExtent l="0" t="0" r="889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6CBB" w14:textId="21103500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Script </w:t>
      </w:r>
      <w:r>
        <w:rPr>
          <w:rFonts w:hint="eastAsia"/>
          <w:lang w:eastAsia="ko-KR"/>
        </w:rPr>
        <w:t>실행</w:t>
      </w:r>
    </w:p>
    <w:p w14:paraId="05CE0E41" w14:textId="5818AA97" w:rsidR="0062070F" w:rsidRDefault="0062070F" w:rsidP="006C0865">
      <w:pPr>
        <w:rPr>
          <w:lang w:eastAsia="ko-KR"/>
        </w:rPr>
      </w:pPr>
      <w:r>
        <w:rPr>
          <w:lang w:eastAsia="ko-KR"/>
        </w:rPr>
        <w:t>./pkg.sh</w:t>
      </w:r>
    </w:p>
    <w:p w14:paraId="455550DA" w14:textId="34A5B2A1" w:rsidR="0062070F" w:rsidRDefault="0062070F" w:rsidP="006C0865">
      <w:pPr>
        <w:rPr>
          <w:lang w:eastAsia="ko-KR"/>
        </w:rPr>
      </w:pPr>
      <w:r>
        <w:rPr>
          <w:lang w:eastAsia="ko-KR"/>
        </w:rPr>
        <w:t>-. Check release file</w:t>
      </w:r>
    </w:p>
    <w:p w14:paraId="53C295A4" w14:textId="12039710" w:rsidR="0062070F" w:rsidRDefault="0062070F" w:rsidP="006C0865">
      <w:pPr>
        <w:rPr>
          <w:lang w:eastAsia="ko-KR"/>
        </w:rPr>
      </w:pPr>
      <w:r>
        <w:rPr>
          <w:lang w:eastAsia="ko-KR"/>
        </w:rPr>
        <w:t>Upgrade-exe/*.exe</w:t>
      </w:r>
    </w:p>
    <w:p w14:paraId="2EC6F62A" w14:textId="08EBACB3" w:rsidR="0062070F" w:rsidRDefault="0062070F" w:rsidP="006C0865">
      <w:pPr>
        <w:rPr>
          <w:lang w:eastAsia="ko-KR"/>
        </w:rPr>
      </w:pPr>
      <w:r>
        <w:rPr>
          <w:lang w:eastAsia="ko-KR"/>
        </w:rPr>
        <w:t>-. window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</w:p>
    <w:p w14:paraId="544D0CEB" w14:textId="3ED82BBF" w:rsidR="0062070F" w:rsidRDefault="0062070F" w:rsidP="006C0865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0613189B" wp14:editId="7CE946C1">
            <wp:extent cx="5943600" cy="3744595"/>
            <wp:effectExtent l="0" t="0" r="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584F" w14:textId="655AC884" w:rsidR="0062070F" w:rsidRDefault="0062070F" w:rsidP="006C08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kg.sh </w:t>
      </w:r>
      <w:r>
        <w:rPr>
          <w:rFonts w:hint="eastAsia"/>
          <w:lang w:eastAsia="ko-KR"/>
        </w:rPr>
        <w:t>수정</w:t>
      </w:r>
    </w:p>
    <w:p w14:paraId="66CB5F39" w14:textId="4FEA1585" w:rsidR="0062070F" w:rsidRDefault="0062070F" w:rsidP="006C0865">
      <w:pPr>
        <w:rPr>
          <w:lang w:eastAsia="ko-KR"/>
        </w:rPr>
      </w:pPr>
      <w:proofErr w:type="spellStart"/>
      <w:r w:rsidRPr="0062070F">
        <w:rPr>
          <w:lang w:eastAsia="ko-KR"/>
        </w:rPr>
        <w:t>cmake</w:t>
      </w:r>
      <w:proofErr w:type="spellEnd"/>
      <w:proofErr w:type="gramStart"/>
      <w:r w:rsidRPr="0062070F">
        <w:rPr>
          <w:lang w:eastAsia="ko-KR"/>
        </w:rPr>
        <w:t xml:space="preserve"> ..</w:t>
      </w:r>
      <w:proofErr w:type="gramEnd"/>
      <w:r w:rsidRPr="0062070F">
        <w:rPr>
          <w:lang w:eastAsia="ko-KR"/>
        </w:rPr>
        <w:t xml:space="preserve"> -DWITH_CAA=true -DCMAKE_C_FLAGS="-s" -</w:t>
      </w:r>
      <w:r w:rsidRPr="00584923">
        <w:rPr>
          <w:color w:val="0000FF"/>
          <w:lang w:eastAsia="ko-KR"/>
        </w:rPr>
        <w:t>DBUILD_PLATFORM=ca5g</w:t>
      </w:r>
    </w:p>
    <w:p w14:paraId="62487F7B" w14:textId="471E78C3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>REL_BRANCH</w:t>
      </w:r>
      <w:r w:rsidRPr="0062070F">
        <w:rPr>
          <w:rFonts w:hint="eastAsia"/>
          <w:lang w:eastAsia="ko-KR"/>
        </w:rPr>
        <w:t xml:space="preserve"> </w:t>
      </w:r>
      <w:r w:rsidRPr="0062070F">
        <w:rPr>
          <w:rFonts w:hint="eastAsia"/>
          <w:lang w:eastAsia="ko-KR"/>
        </w:rPr>
        <w:t>수정</w:t>
      </w:r>
      <w:r w:rsidR="00EF46F1">
        <w:rPr>
          <w:rFonts w:hint="eastAsia"/>
          <w:lang w:eastAsia="ko-KR"/>
        </w:rPr>
        <w:t>:</w:t>
      </w:r>
      <w:r w:rsidR="00EF46F1">
        <w:rPr>
          <w:lang w:eastAsia="ko-KR"/>
        </w:rPr>
        <w:t xml:space="preserve"> REL_BRANCH=feature/HA-3653-tm-analyzer</w:t>
      </w:r>
    </w:p>
    <w:p w14:paraId="6FD89127" w14:textId="20C3DCC6" w:rsidR="0062070F" w:rsidRDefault="0062070F" w:rsidP="006C0865">
      <w:pPr>
        <w:rPr>
          <w:lang w:eastAsia="ko-KR"/>
        </w:rPr>
      </w:pPr>
      <w:proofErr w:type="spellStart"/>
      <w:r w:rsidRPr="0062070F">
        <w:rPr>
          <w:rFonts w:hint="eastAsia"/>
          <w:lang w:eastAsia="ko-KR"/>
        </w:rPr>
        <w:t>caa</w:t>
      </w:r>
      <w:proofErr w:type="spellEnd"/>
      <w:r w:rsidRPr="0062070F">
        <w:rPr>
          <w:rFonts w:hint="eastAsia"/>
          <w:lang w:eastAsia="ko-KR"/>
        </w:rPr>
        <w:t>해당</w:t>
      </w:r>
      <w:r w:rsidRPr="0062070F">
        <w:rPr>
          <w:rFonts w:hint="eastAsia"/>
          <w:lang w:eastAsia="ko-KR"/>
        </w:rPr>
        <w:t xml:space="preserve"> </w:t>
      </w:r>
      <w:proofErr w:type="spellStart"/>
      <w:r w:rsidRPr="0062070F">
        <w:rPr>
          <w:rFonts w:hint="eastAsia"/>
          <w:lang w:eastAsia="ko-KR"/>
        </w:rPr>
        <w:t>브랜치</w:t>
      </w:r>
      <w:proofErr w:type="spellEnd"/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정의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REL_BRANCH=release/rel_055</w:t>
      </w:r>
    </w:p>
    <w:p w14:paraId="14F95047" w14:textId="1D086597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 xml:space="preserve">commit &amp; push </w:t>
      </w:r>
      <w:r w:rsidRPr="00584923">
        <w:rPr>
          <w:rFonts w:hint="eastAsia"/>
          <w:color w:val="0000FF"/>
          <w:lang w:eastAsia="ko-KR"/>
        </w:rPr>
        <w:t>지우기</w:t>
      </w:r>
    </w:p>
    <w:p w14:paraId="662E2134" w14:textId="753149B0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 xml:space="preserve">exe </w:t>
      </w:r>
      <w:r w:rsidRPr="00584923">
        <w:rPr>
          <w:rFonts w:hint="eastAsia"/>
          <w:color w:val="0000FF"/>
          <w:lang w:eastAsia="ko-KR"/>
        </w:rPr>
        <w:t>패키지</w:t>
      </w:r>
      <w:r w:rsidRPr="00584923">
        <w:rPr>
          <w:rFonts w:hint="eastAsia"/>
          <w:color w:val="0000FF"/>
          <w:lang w:eastAsia="ko-KR"/>
        </w:rPr>
        <w:t xml:space="preserve"> </w:t>
      </w:r>
      <w:proofErr w:type="gramStart"/>
      <w:r w:rsidRPr="00584923">
        <w:rPr>
          <w:rFonts w:hint="eastAsia"/>
          <w:color w:val="0000FF"/>
          <w:lang w:eastAsia="ko-KR"/>
        </w:rPr>
        <w:t>업로드</w:t>
      </w:r>
      <w:r w:rsidRPr="00584923">
        <w:rPr>
          <w:rFonts w:hint="eastAsia"/>
          <w:color w:val="0000FF"/>
          <w:lang w:eastAsia="ko-KR"/>
        </w:rPr>
        <w:t xml:space="preserve"> :</w:t>
      </w:r>
      <w:proofErr w:type="gramEnd"/>
      <w:r w:rsidRPr="00584923">
        <w:rPr>
          <w:rFonts w:hint="eastAsia"/>
          <w:color w:val="0000FF"/>
          <w:lang w:eastAsia="ko-KR"/>
        </w:rPr>
        <w:t xml:space="preserve"> ${PROJECT_DIR}/upload.sh</w:t>
      </w:r>
    </w:p>
    <w:p w14:paraId="4B4DCED1" w14:textId="626670E7" w:rsidR="0062070F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064535" wp14:editId="03608497">
                <wp:simplePos x="0" y="0"/>
                <wp:positionH relativeFrom="margin">
                  <wp:posOffset>8626</wp:posOffset>
                </wp:positionH>
                <wp:positionV relativeFrom="paragraph">
                  <wp:posOffset>1419968</wp:posOffset>
                </wp:positionV>
                <wp:extent cx="2484408" cy="241539"/>
                <wp:effectExtent l="0" t="0" r="11430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99B99" id="직사각형 101" o:spid="_x0000_s1026" style="position:absolute;margin-left:.7pt;margin-top:111.8pt;width:195.6pt;height:1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40786" wp14:editId="2EA1F2B8">
                <wp:simplePos x="0" y="0"/>
                <wp:positionH relativeFrom="margin">
                  <wp:align>left</wp:align>
                </wp:positionH>
                <wp:positionV relativeFrom="paragraph">
                  <wp:posOffset>157528</wp:posOffset>
                </wp:positionV>
                <wp:extent cx="2165230" cy="155275"/>
                <wp:effectExtent l="0" t="0" r="26035" b="1651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AEDF08" id="직사각형 99" o:spid="_x0000_s1026" style="position:absolute;margin-left:0;margin-top:12.4pt;width:170.5pt;height:12.25pt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D8AB7E" wp14:editId="2738B16F">
                <wp:simplePos x="0" y="0"/>
                <wp:positionH relativeFrom="column">
                  <wp:posOffset>2311879</wp:posOffset>
                </wp:positionH>
                <wp:positionV relativeFrom="paragraph">
                  <wp:posOffset>1876653</wp:posOffset>
                </wp:positionV>
                <wp:extent cx="1190446" cy="155275"/>
                <wp:effectExtent l="0" t="0" r="10160" b="1651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7CFE2" id="직사각형 97" o:spid="_x0000_s1026" style="position:absolute;margin-left:182.05pt;margin-top:147.75pt;width:93.75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" filled="f" strokecolor="red" strokeweight="2pt"/>
            </w:pict>
          </mc:Fallback>
        </mc:AlternateContent>
      </w:r>
      <w:r w:rsidR="0062070F">
        <w:rPr>
          <w:rFonts w:hint="eastAsia"/>
          <w:noProof/>
          <w:lang w:eastAsia="ko-KR"/>
        </w:rPr>
        <w:drawing>
          <wp:inline distT="0" distB="0" distL="0" distR="0" wp14:anchorId="786BBB10" wp14:editId="62A9FA61">
            <wp:extent cx="5934710" cy="2044700"/>
            <wp:effectExtent l="0" t="0" r="889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27A" w14:textId="2096517D" w:rsidR="002C0F62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E1A927" wp14:editId="3684DFCC">
                <wp:simplePos x="0" y="0"/>
                <wp:positionH relativeFrom="margin">
                  <wp:posOffset>17253</wp:posOffset>
                </wp:positionH>
                <wp:positionV relativeFrom="paragraph">
                  <wp:posOffset>1526241</wp:posOffset>
                </wp:positionV>
                <wp:extent cx="2484408" cy="241539"/>
                <wp:effectExtent l="0" t="0" r="11430" b="2540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AAEBF" id="직사각형 102" o:spid="_x0000_s1026" style="position:absolute;margin-left:1.35pt;margin-top:120.2pt;width:195.6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F6FCE" wp14:editId="7AA64D8A">
                <wp:simplePos x="0" y="0"/>
                <wp:positionH relativeFrom="margin">
                  <wp:posOffset>5751</wp:posOffset>
                </wp:positionH>
                <wp:positionV relativeFrom="paragraph">
                  <wp:posOffset>177033</wp:posOffset>
                </wp:positionV>
                <wp:extent cx="2165230" cy="155275"/>
                <wp:effectExtent l="0" t="0" r="2603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A514B1" id="직사각형 100" o:spid="_x0000_s1026" style="position:absolute;margin-left:.45pt;margin-top:13.95pt;width:170.5pt;height:12.2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FF1C56" wp14:editId="11FF9832">
                <wp:simplePos x="0" y="0"/>
                <wp:positionH relativeFrom="column">
                  <wp:posOffset>2429294</wp:posOffset>
                </wp:positionH>
                <wp:positionV relativeFrom="paragraph">
                  <wp:posOffset>2040087</wp:posOffset>
                </wp:positionV>
                <wp:extent cx="1190446" cy="155275"/>
                <wp:effectExtent l="0" t="0" r="10160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616BE0" id="직사각형 98" o:spid="_x0000_s1026" style="position:absolute;margin-left:191.3pt;margin-top:160.65pt;width:93.7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" filled="f" strokecolor="red" strokeweight="2pt"/>
            </w:pict>
          </mc:Fallback>
        </mc:AlternateContent>
      </w:r>
      <w:r w:rsidR="0062070F">
        <w:rPr>
          <w:noProof/>
          <w:lang w:eastAsia="ko-KR"/>
        </w:rPr>
        <w:drawing>
          <wp:inline distT="0" distB="0" distL="0" distR="0" wp14:anchorId="3734D29E" wp14:editId="732CEB2B">
            <wp:extent cx="5943600" cy="2182495"/>
            <wp:effectExtent l="0" t="0" r="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6D86" w14:textId="41C0DC43" w:rsidR="002C0F62" w:rsidRDefault="00813A13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A0681F" wp14:editId="0E3AF850">
                <wp:simplePos x="0" y="0"/>
                <wp:positionH relativeFrom="margin">
                  <wp:posOffset>17252</wp:posOffset>
                </wp:positionH>
                <wp:positionV relativeFrom="paragraph">
                  <wp:posOffset>364790</wp:posOffset>
                </wp:positionV>
                <wp:extent cx="4313207" cy="241539"/>
                <wp:effectExtent l="0" t="0" r="11430" b="25400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07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E5BA" id="직사각형 104" o:spid="_x0000_s1026" style="position:absolute;margin-left:1.35pt;margin-top:28.7pt;width:339.6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7CDEB53" wp14:editId="677208EA">
            <wp:extent cx="5943600" cy="758825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B84F" w14:textId="27C58A90" w:rsidR="002C0F62" w:rsidRDefault="002C0F62" w:rsidP="006C0865">
      <w:pPr>
        <w:rPr>
          <w:lang w:eastAsia="ko-KR"/>
        </w:rPr>
      </w:pPr>
    </w:p>
    <w:p w14:paraId="60618450" w14:textId="6B96B072" w:rsidR="002C0F62" w:rsidRDefault="00212AD6" w:rsidP="00212AD6">
      <w:pPr>
        <w:pStyle w:val="2"/>
        <w:rPr>
          <w:lang w:eastAsia="ko-KR"/>
        </w:rPr>
      </w:pPr>
      <w:r>
        <w:rPr>
          <w:lang w:eastAsia="ko-KR"/>
        </w:rPr>
        <w:t>Sharing package</w:t>
      </w:r>
    </w:p>
    <w:p w14:paraId="4A7F2BC5" w14:textId="62A867A6" w:rsidR="002C0F62" w:rsidRDefault="00212AD6" w:rsidP="006C08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공유한다</w:t>
      </w:r>
      <w:r>
        <w:rPr>
          <w:rFonts w:hint="eastAsia"/>
          <w:lang w:eastAsia="ko-KR"/>
        </w:rPr>
        <w:t>.</w:t>
      </w:r>
    </w:p>
    <w:p w14:paraId="7342A93B" w14:textId="42E9E799" w:rsidR="00212AD6" w:rsidRDefault="00212AD6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146375" wp14:editId="353B66F7">
            <wp:extent cx="5943600" cy="3383280"/>
            <wp:effectExtent l="0" t="0" r="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704A" w14:textId="30E4F80D" w:rsidR="007D24B4" w:rsidRDefault="007D24B4" w:rsidP="006C0865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11" w:name="_Toc21613858"/>
      <w:r>
        <w:rPr>
          <w:lang w:eastAsia="ko-KR"/>
        </w:rPr>
        <w:t>Temp</w:t>
      </w:r>
      <w:bookmarkEnd w:id="11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lastRenderedPageBreak/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2" w:name="_Toc21613859"/>
      <w:proofErr w:type="spellStart"/>
      <w:r>
        <w:rPr>
          <w:lang w:eastAsia="ko-KR"/>
        </w:rPr>
        <w:t>Util</w:t>
      </w:r>
      <w:bookmarkEnd w:id="12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3" w:name="_Toc21613860"/>
      <w:proofErr w:type="spellStart"/>
      <w:r>
        <w:rPr>
          <w:lang w:eastAsia="ko-KR"/>
        </w:rPr>
        <w:t>doQt</w:t>
      </w:r>
      <w:bookmarkEnd w:id="13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4" w:name="_Toc21613861"/>
      <w:proofErr w:type="spellStart"/>
      <w:r>
        <w:rPr>
          <w:lang w:eastAsia="ko-KR"/>
        </w:rPr>
        <w:lastRenderedPageBreak/>
        <w:t>gitk</w:t>
      </w:r>
      <w:bookmarkEnd w:id="14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</w:p>
    <w:p w14:paraId="5618E3B8" w14:textId="5B7A41B9" w:rsidR="001B35B6" w:rsidRDefault="002F5ECD" w:rsidP="00DD5AEC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모니터한다</w:t>
      </w:r>
      <w:r>
        <w:rPr>
          <w:rFonts w:hint="eastAsia"/>
          <w:lang w:eastAsia="ko-KR"/>
        </w:rPr>
        <w:t>.</w:t>
      </w:r>
    </w:p>
    <w:p w14:paraId="5366E176" w14:textId="77777777" w:rsidR="009161FA" w:rsidRPr="008C5C89" w:rsidRDefault="009161FA" w:rsidP="009161FA">
      <w:pPr>
        <w:rPr>
          <w:b/>
          <w:bCs/>
          <w:lang w:eastAsia="ko-KR"/>
        </w:rPr>
      </w:pPr>
      <w:r w:rsidRPr="008C5C89">
        <w:rPr>
          <w:b/>
          <w:bCs/>
          <w:lang w:eastAsia="ko-KR"/>
        </w:rPr>
        <w:t>root@tb5800-a0291</w:t>
      </w:r>
      <w:proofErr w:type="gramStart"/>
      <w:r w:rsidRPr="008C5C89">
        <w:rPr>
          <w:b/>
          <w:bCs/>
          <w:lang w:eastAsia="ko-KR"/>
        </w:rPr>
        <w:t>d:~</w:t>
      </w:r>
      <w:proofErr w:type="gramEnd"/>
      <w:r w:rsidRPr="008C5C89">
        <w:rPr>
          <w:b/>
          <w:bCs/>
          <w:lang w:eastAsia="ko-KR"/>
        </w:rPr>
        <w:t xml:space="preserve"># </w:t>
      </w:r>
      <w:proofErr w:type="spellStart"/>
      <w:r w:rsidRPr="008C5C89">
        <w:rPr>
          <w:b/>
          <w:bCs/>
          <w:color w:val="0000FF"/>
          <w:lang w:eastAsia="ko-KR"/>
        </w:rPr>
        <w:t>dbus</w:t>
      </w:r>
      <w:proofErr w:type="spellEnd"/>
      <w:r w:rsidRPr="008C5C89">
        <w:rPr>
          <w:b/>
          <w:bCs/>
          <w:color w:val="0000FF"/>
          <w:lang w:eastAsia="ko-KR"/>
        </w:rPr>
        <w:t>-monitor</w:t>
      </w:r>
    </w:p>
    <w:p w14:paraId="2CE45F0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time=1581618907.582107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serial=2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NameAcquired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  <w:t>signal time=1581618907.582782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serial=4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NameLost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</w:r>
      <w:r w:rsidRPr="008029AD">
        <w:rPr>
          <w:lang w:eastAsia="ko-KR"/>
        </w:rPr>
        <w:t>signal time=1581618907.608141 sender=:1.666 -&gt; destination=(null destination) serial=6770 path=/; interface=</w:t>
      </w:r>
      <w:proofErr w:type="spellStart"/>
      <w:r w:rsidRPr="008029AD">
        <w:rPr>
          <w:lang w:eastAsia="ko-KR"/>
        </w:rPr>
        <w:t>jdsu.elf</w:t>
      </w:r>
      <w:proofErr w:type="spellEnd"/>
      <w:r w:rsidRPr="008029AD">
        <w:rPr>
          <w:lang w:eastAsia="ko-KR"/>
        </w:rPr>
        <w:t>; member=</w:t>
      </w:r>
      <w:proofErr w:type="spellStart"/>
      <w:r w:rsidRPr="008029AD"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-50.4281</w:t>
      </w:r>
      <w:r>
        <w:rPr>
          <w:lang w:eastAsia="ko-KR"/>
        </w:rPr>
        <w:br/>
        <w:t xml:space="preserve">               double -49.7094</w:t>
      </w:r>
      <w:r>
        <w:rPr>
          <w:lang w:eastAsia="ko-KR"/>
        </w:rPr>
        <w:br/>
        <w:t xml:space="preserve">               double -48.6156</w:t>
      </w:r>
      <w:r>
        <w:rPr>
          <w:lang w:eastAsia="ko-KR"/>
        </w:rPr>
        <w:br/>
        <w:t xml:space="preserve">               double -48.3969</w:t>
      </w:r>
      <w:r>
        <w:rPr>
          <w:lang w:eastAsia="ko-KR"/>
        </w:rPr>
        <w:br/>
        <w:t xml:space="preserve">               double -48.6976</w:t>
      </w:r>
    </w:p>
    <w:p w14:paraId="501DDEC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24F7D587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          </w:t>
      </w:r>
      <w:proofErr w:type="gramStart"/>
      <w:r>
        <w:rPr>
          <w:lang w:eastAsia="ko-KR"/>
        </w:rPr>
        <w:t xml:space="preserve">  ]</w:t>
      </w:r>
      <w:proofErr w:type="gramEnd"/>
      <w:r>
        <w:rPr>
          <w:lang w:eastAsia="ko-KR"/>
        </w:rPr>
        <w:br/>
        <w:t xml:space="preserve">         int32 1048579</w:t>
      </w:r>
      <w:r>
        <w:rPr>
          <w:lang w:eastAsia="ko-KR"/>
        </w:rPr>
        <w:br/>
        <w:t xml:space="preserve">      }</w:t>
      </w:r>
      <w:r>
        <w:rPr>
          <w:lang w:eastAsia="ko-KR"/>
        </w:rPr>
        <w:br/>
        <w:t xml:space="preserve">   ]</w:t>
      </w:r>
    </w:p>
    <w:p w14:paraId="52C76B17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47644365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time=1581618909.696288 sender=:1.666 -&gt; destination=(null destination) serial=6791 path=/; interface=</w:t>
      </w:r>
      <w:proofErr w:type="spellStart"/>
      <w:r>
        <w:rPr>
          <w:lang w:eastAsia="ko-KR"/>
        </w:rPr>
        <w:t>jdsu.elf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-60.0726</w:t>
      </w:r>
      <w:r>
        <w:rPr>
          <w:lang w:eastAsia="ko-KR"/>
        </w:rPr>
        <w:br/>
        <w:t xml:space="preserve">               double -54.2523</w:t>
      </w:r>
      <w:r>
        <w:rPr>
          <w:lang w:eastAsia="ko-KR"/>
        </w:rPr>
        <w:br/>
        <w:t xml:space="preserve">               double -51.5258</w:t>
      </w:r>
    </w:p>
    <w:p w14:paraId="6C7A6510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proofErr w:type="spellStart"/>
      <w:r>
        <w:rPr>
          <w:rFonts w:hint="eastAsia"/>
          <w:lang w:eastAsia="ko-KR"/>
        </w:rPr>
        <w:t>중간생략</w:t>
      </w:r>
      <w:proofErr w:type="spellEnd"/>
    </w:p>
    <w:p w14:paraId="2E83FBD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 w:rsidRPr="00522E87">
        <w:rPr>
          <w:color w:val="0000FF"/>
          <w:lang w:eastAsia="ko-KR"/>
        </w:rPr>
        <w:t>^C</w:t>
      </w:r>
    </w:p>
    <w:p w14:paraId="18605513" w14:textId="77777777" w:rsidR="009161FA" w:rsidRDefault="009161FA" w:rsidP="009161FA">
      <w:pPr>
        <w:rPr>
          <w:lang w:eastAsia="ko-KR"/>
        </w:rPr>
      </w:pPr>
    </w:p>
    <w:p w14:paraId="42AC6CB4" w14:textId="77777777" w:rsidR="009161FA" w:rsidRDefault="009161FA" w:rsidP="009161FA">
      <w:pPr>
        <w:rPr>
          <w:lang w:eastAsia="ko-KR"/>
        </w:rPr>
      </w:pPr>
      <w:r w:rsidRPr="00B220DC">
        <w:rPr>
          <w:b/>
          <w:bCs/>
          <w:lang w:eastAsia="ko-KR"/>
        </w:rPr>
        <w:t xml:space="preserve">root@tb5800-a0291d:~# </w:t>
      </w:r>
      <w:proofErr w:type="spellStart"/>
      <w:r w:rsidRPr="00B220DC">
        <w:rPr>
          <w:b/>
          <w:bCs/>
          <w:color w:val="0000FF"/>
          <w:lang w:eastAsia="ko-KR"/>
        </w:rPr>
        <w:t>dbus</w:t>
      </w:r>
      <w:proofErr w:type="spellEnd"/>
      <w:r w:rsidRPr="00B220DC">
        <w:rPr>
          <w:b/>
          <w:bCs/>
          <w:color w:val="0000FF"/>
          <w:lang w:eastAsia="ko-KR"/>
        </w:rPr>
        <w:t>-monitor | grep result</w:t>
      </w:r>
      <w:r w:rsidRPr="00B220DC">
        <w:rPr>
          <w:b/>
          <w:bCs/>
          <w:lang w:eastAsia="ko-KR"/>
        </w:rPr>
        <w:br/>
      </w:r>
      <w:r w:rsidRPr="00B220DC">
        <w:rPr>
          <w:lang w:eastAsia="ko-KR"/>
        </w:rPr>
        <w:t>string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 w:rsidRPr="00B220DC">
        <w:rPr>
          <w:lang w:eastAsia="ko-KR"/>
        </w:rPr>
        <w:br/>
      </w:r>
      <w:r w:rsidRPr="00C11BE6">
        <w:rPr>
          <w:lang w:eastAsia="ko-KR"/>
        </w:rPr>
        <w:t>^C</w:t>
      </w:r>
    </w:p>
    <w:p w14:paraId="6BD31512" w14:textId="77777777" w:rsidR="009161FA" w:rsidRDefault="009161FA" w:rsidP="009161FA">
      <w:pPr>
        <w:rPr>
          <w:lang w:eastAsia="ko-KR"/>
        </w:rPr>
      </w:pPr>
      <w:r w:rsidRPr="00C73D0D">
        <w:rPr>
          <w:b/>
          <w:bCs/>
          <w:lang w:eastAsia="ko-KR"/>
        </w:rPr>
        <w:t xml:space="preserve">root@tb5800-a0291d:~# </w:t>
      </w:r>
      <w:proofErr w:type="spellStart"/>
      <w:r w:rsidRPr="00C73D0D">
        <w:rPr>
          <w:b/>
          <w:bCs/>
          <w:color w:val="0000FF"/>
          <w:lang w:eastAsia="ko-KR"/>
        </w:rPr>
        <w:t>dbus</w:t>
      </w:r>
      <w:proofErr w:type="spellEnd"/>
      <w:r w:rsidRPr="00C73D0D">
        <w:rPr>
          <w:b/>
          <w:bCs/>
          <w:color w:val="0000FF"/>
          <w:lang w:eastAsia="ko-KR"/>
        </w:rPr>
        <w:t>-monitor | grep config</w:t>
      </w:r>
      <w:r>
        <w:rPr>
          <w:lang w:eastAsia="ko-KR"/>
        </w:rPr>
        <w:br/>
      </w:r>
      <w:r w:rsidRPr="00C3359B">
        <w:rPr>
          <w:sz w:val="20"/>
          <w:szCs w:val="20"/>
          <w:lang w:eastAsia="ko-KR"/>
        </w:rPr>
        <w:t>string ":config:spectrumAnalyzerBuildIn_app:spectrumAnalyzerBuildIn_reg_module:stepFrequencyCnfg:"</w:t>
      </w:r>
      <w:r w:rsidRPr="00C3359B"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":config:spectrumAnalyzerBuildIn_app:spectrumAnalyzerBuildIn_reg_module:displayTypeFrequencyCnfg:"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lastRenderedPageBreak/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":config:spectrumAnalyzerBuildIn_app:spectrumAnalyzerBuildIn_reg_module:stopFrequencyCnfg:"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":config:spectrumAnalyzerBuildIn_app:spectrumAnalyzerBuildIn_reg_module:startFrequencyCnfg:"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":config:spectrumAnalyzerBuildIn_app:spectrumAnalyzerBuildIn_reg_module:channelNumberCnfg:"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":config:spectrumAnalyzerBuildIn_app:spectrumAnalyzerBuildIn_reg_module:resolutionBandwidthCnfg:"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":config:spectrumAnalyzerBuildIn_app:spectrumAnalyzerBuildIn_reg_module:timeSweepCnfg:"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":config:spectrumAnalyzerBuildIn_app:spectrumAnalyzerBuildIn_reg_module:currentMinTimeSweepCnfg:"</w:t>
      </w:r>
      <w:r w:rsidRPr="00C3359B">
        <w:rPr>
          <w:sz w:val="20"/>
          <w:szCs w:val="20"/>
          <w:lang w:eastAsia="ko-KR"/>
        </w:rPr>
        <w:br/>
      </w:r>
      <w:r w:rsidRPr="00C11BE6">
        <w:rPr>
          <w:lang w:eastAsia="ko-KR"/>
        </w:rPr>
        <w:t>^C</w:t>
      </w:r>
    </w:p>
    <w:p w14:paraId="1BDC5205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 w:rsidRPr="00C73D0D">
        <w:rPr>
          <w:lang w:eastAsia="ko-KR"/>
        </w:rPr>
        <w:t>config</w:t>
      </w:r>
      <w:r>
        <w:rPr>
          <w:lang w:eastAsia="ko-KR"/>
        </w:rPr>
        <w:t>, action</w:t>
      </w:r>
      <w:r w:rsidRPr="00C73D0D">
        <w:rPr>
          <w:rFonts w:hint="eastAsia"/>
          <w:lang w:eastAsia="ko-KR"/>
        </w:rPr>
        <w:t>의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경우</w:t>
      </w:r>
      <w:r w:rsidRPr="00C73D0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먼저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실행한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lang w:eastAsia="ko-KR"/>
        </w:rPr>
        <w:t>device</w:t>
      </w:r>
      <w:r w:rsidRPr="00C73D0D">
        <w:rPr>
          <w:rFonts w:hint="eastAsia"/>
          <w:lang w:eastAsia="ko-KR"/>
        </w:rPr>
        <w:t>에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원하는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동작을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시킨다</w:t>
      </w:r>
      <w:r w:rsidRPr="00C73D0D">
        <w:rPr>
          <w:rFonts w:hint="eastAsia"/>
          <w:lang w:eastAsia="ko-KR"/>
        </w:rPr>
        <w:t>.</w:t>
      </w:r>
    </w:p>
    <w:p w14:paraId="6E4354AB" w14:textId="77777777" w:rsidR="009161FA" w:rsidRDefault="009161FA" w:rsidP="009161FA">
      <w:pPr>
        <w:rPr>
          <w:lang w:eastAsia="ko-KR"/>
        </w:rPr>
      </w:pPr>
      <w:r w:rsidRPr="00220122">
        <w:rPr>
          <w:b/>
          <w:bCs/>
          <w:lang w:eastAsia="ko-KR"/>
        </w:rPr>
        <w:t xml:space="preserve">root@tb5800-a0291d:~# </w:t>
      </w:r>
      <w:proofErr w:type="spellStart"/>
      <w:r w:rsidRPr="00220122">
        <w:rPr>
          <w:b/>
          <w:bCs/>
          <w:color w:val="0000FF"/>
          <w:lang w:eastAsia="ko-KR"/>
        </w:rPr>
        <w:t>dbus</w:t>
      </w:r>
      <w:proofErr w:type="spellEnd"/>
      <w:r w:rsidRPr="00220122">
        <w:rPr>
          <w:b/>
          <w:bCs/>
          <w:color w:val="0000FF"/>
          <w:lang w:eastAsia="ko-KR"/>
        </w:rPr>
        <w:t>-monitor | grep action</w:t>
      </w:r>
      <w:r>
        <w:rPr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lang w:eastAsia="ko-KR"/>
        </w:rPr>
        <w:br/>
      </w:r>
      <w:r w:rsidRPr="00C11BE6">
        <w:rPr>
          <w:lang w:eastAsia="ko-KR"/>
        </w:rPr>
        <w:t>^C</w:t>
      </w:r>
    </w:p>
    <w:p w14:paraId="28140F92" w14:textId="77777777" w:rsidR="009161FA" w:rsidRDefault="009161FA" w:rsidP="009161FA">
      <w:pPr>
        <w:rPr>
          <w:lang w:eastAsia="ko-KR"/>
        </w:rPr>
      </w:pPr>
    </w:p>
    <w:p w14:paraId="24A619CD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</w:t>
      </w:r>
    </w:p>
    <w:p w14:paraId="13388513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-a1</w:t>
      </w:r>
    </w:p>
    <w:p w14:paraId="7A55D4D5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-a2</w:t>
      </w:r>
    </w:p>
    <w:p w14:paraId="49D2F2A7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-a5</w:t>
      </w:r>
    </w:p>
    <w:p w14:paraId="3CB3D380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-b</w:t>
      </w:r>
    </w:p>
    <w:p w14:paraId="59C59F6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NOTE: </w:t>
      </w:r>
      <w:r>
        <w:rPr>
          <w:rFonts w:hint="eastAsia"/>
          <w:lang w:eastAsia="ko-KR"/>
        </w:rPr>
        <w:t>정보의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조절하는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a means after, b means before</w:t>
      </w:r>
    </w:p>
    <w:p w14:paraId="29754886" w14:textId="1FE0241B" w:rsidR="001B35B6" w:rsidRDefault="001B35B6" w:rsidP="001B35B6">
      <w:pPr>
        <w:pStyle w:val="2"/>
        <w:rPr>
          <w:lang w:eastAsia="ko-KR"/>
        </w:rPr>
      </w:pPr>
      <w:proofErr w:type="spellStart"/>
      <w:r>
        <w:rPr>
          <w:lang w:eastAsia="ko-KR"/>
        </w:rPr>
        <w:lastRenderedPageBreak/>
        <w:t>gview</w:t>
      </w:r>
      <w:proofErr w:type="spellEnd"/>
    </w:p>
    <w:p w14:paraId="74D5EA0F" w14:textId="109EA91B" w:rsidR="00BA46EA" w:rsidRPr="00BA46EA" w:rsidRDefault="00BA46EA" w:rsidP="00BA46EA">
      <w:pPr>
        <w:rPr>
          <w:lang w:eastAsia="ko-KR"/>
        </w:rPr>
      </w:pPr>
    </w:p>
    <w:p w14:paraId="30DA49D5" w14:textId="31CA2E7A" w:rsidR="001B35B6" w:rsidRPr="00BA46EA" w:rsidRDefault="00BA46EA" w:rsidP="00DD5AEC">
      <w:pPr>
        <w:rPr>
          <w:b/>
          <w:bCs/>
          <w:lang w:eastAsia="ko-KR"/>
        </w:rPr>
      </w:pPr>
      <w:r w:rsidRPr="00BA46EA">
        <w:rPr>
          <w:b/>
          <w:bCs/>
          <w:lang w:eastAsia="ko-KR"/>
        </w:rPr>
        <w:t>root@tb5800-a0291</w:t>
      </w:r>
      <w:proofErr w:type="gramStart"/>
      <w:r w:rsidRPr="00BA46EA">
        <w:rPr>
          <w:b/>
          <w:bCs/>
          <w:lang w:eastAsia="ko-KR"/>
        </w:rPr>
        <w:t>d:~</w:t>
      </w:r>
      <w:proofErr w:type="gramEnd"/>
      <w:r w:rsidRPr="00BA46EA">
        <w:rPr>
          <w:b/>
          <w:bCs/>
          <w:lang w:eastAsia="ko-KR"/>
        </w:rPr>
        <w:t xml:space="preserve"># </w:t>
      </w:r>
      <w:proofErr w:type="spellStart"/>
      <w:r w:rsidRPr="002210FC">
        <w:rPr>
          <w:b/>
          <w:bCs/>
          <w:color w:val="0000FF"/>
          <w:lang w:eastAsia="ko-KR"/>
        </w:rPr>
        <w:t>gview</w:t>
      </w:r>
      <w:proofErr w:type="spellEnd"/>
    </w:p>
    <w:p w14:paraId="3465C49B" w14:textId="1116B3DE" w:rsidR="00BA46EA" w:rsidRDefault="00BA46EA" w:rsidP="00DD5AEC">
      <w:pPr>
        <w:rPr>
          <w:lang w:eastAsia="ko-KR"/>
        </w:rPr>
      </w:pPr>
      <w:r w:rsidRPr="00BA46EA">
        <w:rPr>
          <w:lang w:eastAsia="ko-KR"/>
        </w:rPr>
        <w:t>Select application by service name:</w:t>
      </w:r>
    </w:p>
    <w:p w14:paraId="2EFEF862" w14:textId="27944E71" w:rsidR="00BA46EA" w:rsidRDefault="00BA46EA" w:rsidP="00BA46EA">
      <w:pPr>
        <w:rPr>
          <w:lang w:eastAsia="ko-KR"/>
        </w:rPr>
      </w:pPr>
      <w:r>
        <w:rPr>
          <w:lang w:eastAsia="ko-KR"/>
        </w:rPr>
        <w:t xml:space="preserve">1.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.basemgr</w:t>
      </w:r>
      <w:proofErr w:type="spellEnd"/>
      <w:r>
        <w:rPr>
          <w:lang w:eastAsia="ko-KR"/>
        </w:rPr>
        <w:br/>
        <w:t xml:space="preserve">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.RFoCPRIBuildIn_app</w:t>
      </w:r>
      <w:proofErr w:type="spellEnd"/>
      <w:r>
        <w:rPr>
          <w:lang w:eastAsia="ko-KR"/>
        </w:rPr>
        <w:br/>
        <w:t xml:space="preserve">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.caaHwService</w:t>
      </w:r>
      <w:proofErr w:type="spellEnd"/>
      <w:r>
        <w:rPr>
          <w:lang w:eastAsia="ko-KR"/>
        </w:rPr>
        <w:br/>
        <w:t xml:space="preserve">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.cableAntennaAnalyzer_app</w:t>
      </w:r>
      <w:proofErr w:type="spellEnd"/>
      <w:r>
        <w:rPr>
          <w:lang w:eastAsia="ko-KR"/>
        </w:rPr>
        <w:br/>
        <w:t xml:space="preserve">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.cableAntennaAnalyzer_ui</w:t>
      </w:r>
      <w:proofErr w:type="spellEnd"/>
      <w:r>
        <w:rPr>
          <w:lang w:eastAsia="ko-KR"/>
        </w:rPr>
        <w:br/>
        <w:t xml:space="preserve">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.interferenceAnalyzerBuildIn_app</w:t>
      </w:r>
      <w:proofErr w:type="spellEnd"/>
      <w:r>
        <w:rPr>
          <w:lang w:eastAsia="ko-KR"/>
        </w:rPr>
        <w:br/>
        <w:t xml:space="preserve">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.powermeterBuildIn_app</w:t>
      </w:r>
      <w:proofErr w:type="spellEnd"/>
      <w:r>
        <w:rPr>
          <w:lang w:eastAsia="ko-KR"/>
        </w:rPr>
        <w:br/>
        <w:t xml:space="preserve">8.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.realtimeAnalyzerBuildIn_app</w:t>
      </w:r>
      <w:proofErr w:type="spellEnd"/>
      <w:r>
        <w:rPr>
          <w:lang w:eastAsia="ko-KR"/>
        </w:rPr>
        <w:br/>
        <w:t xml:space="preserve">9.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.scannerBuildIn_app</w:t>
      </w:r>
      <w:proofErr w:type="spellEnd"/>
      <w:r>
        <w:rPr>
          <w:lang w:eastAsia="ko-KR"/>
        </w:rPr>
        <w:br/>
        <w:t xml:space="preserve">10.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.signalAnalyzer5GNRBuildIn_app</w:t>
      </w:r>
      <w:r>
        <w:rPr>
          <w:lang w:eastAsia="ko-KR"/>
        </w:rPr>
        <w:br/>
        <w:t xml:space="preserve">11.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.signalAnalyzer5GTFBuildIn_app</w:t>
      </w:r>
      <w:r>
        <w:rPr>
          <w:lang w:eastAsia="ko-KR"/>
        </w:rPr>
        <w:br/>
        <w:t xml:space="preserve">12.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.signalAnalyzerLTEFDDBuildIn_app</w:t>
      </w:r>
      <w:proofErr w:type="spellEnd"/>
      <w:r>
        <w:rPr>
          <w:lang w:eastAsia="ko-KR"/>
        </w:rPr>
        <w:br/>
        <w:t xml:space="preserve">13.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.signalAnalyzerLTETDDBuildIn_app</w:t>
      </w:r>
      <w:proofErr w:type="spellEnd"/>
      <w:r>
        <w:rPr>
          <w:lang w:eastAsia="ko-KR"/>
        </w:rPr>
        <w:br/>
        <w:t xml:space="preserve">14.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.signalAnalyzerTMBuildIn_app</w:t>
      </w:r>
      <w:proofErr w:type="spellEnd"/>
      <w:r>
        <w:rPr>
          <w:lang w:eastAsia="ko-KR"/>
        </w:rPr>
        <w:br/>
        <w:t xml:space="preserve">15.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.spectrumAnalyzerBuildIn_app</w:t>
      </w:r>
      <w:proofErr w:type="spellEnd"/>
      <w:r>
        <w:rPr>
          <w:lang w:eastAsia="ko-KR"/>
        </w:rPr>
        <w:br/>
        <w:t xml:space="preserve">16.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.starter_app</w:t>
      </w:r>
      <w:proofErr w:type="spellEnd"/>
      <w:r>
        <w:rPr>
          <w:lang w:eastAsia="ko-KR"/>
        </w:rPr>
        <w:br/>
        <w:t xml:space="preserve">17.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.starter_ui</w:t>
      </w:r>
      <w:proofErr w:type="spellEnd"/>
    </w:p>
    <w:p w14:paraId="7F91F9F2" w14:textId="482261F6" w:rsidR="00BA46EA" w:rsidRDefault="00BA46EA" w:rsidP="00BA46EA">
      <w:pPr>
        <w:rPr>
          <w:lang w:eastAsia="ko-KR"/>
        </w:rPr>
      </w:pPr>
      <w:r w:rsidRPr="00BA46EA">
        <w:rPr>
          <w:lang w:eastAsia="ko-KR"/>
        </w:rPr>
        <w:t xml:space="preserve">Enter application choice (1-17, enter 'q' to exit): </w:t>
      </w:r>
      <w:r w:rsidRPr="002210FC">
        <w:rPr>
          <w:b/>
          <w:bCs/>
          <w:color w:val="0000FF"/>
          <w:lang w:eastAsia="ko-KR"/>
        </w:rPr>
        <w:t>14</w:t>
      </w:r>
    </w:p>
    <w:p w14:paraId="0609529B" w14:textId="411FCD63" w:rsidR="00905054" w:rsidRDefault="002210FC" w:rsidP="00DD5AEC">
      <w:pPr>
        <w:rPr>
          <w:lang w:eastAsia="ko-KR"/>
        </w:rPr>
      </w:pPr>
      <w:r w:rsidRPr="002210FC">
        <w:rPr>
          <w:lang w:eastAsia="ko-KR"/>
        </w:rPr>
        <w:t>Select module:</w:t>
      </w:r>
    </w:p>
    <w:p w14:paraId="7C173431" w14:textId="7CB0670E" w:rsidR="002210FC" w:rsidRDefault="002210FC" w:rsidP="00DD5AEC">
      <w:pPr>
        <w:rPr>
          <w:lang w:eastAsia="ko-KR"/>
        </w:rPr>
      </w:pPr>
      <w:proofErr w:type="gramStart"/>
      <w:r w:rsidRPr="002210FC">
        <w:rPr>
          <w:lang w:eastAsia="ko-KR"/>
        </w:rPr>
        <w:t>1. :result</w:t>
      </w:r>
      <w:proofErr w:type="gramEnd"/>
      <w:r w:rsidRPr="002210FC">
        <w:rPr>
          <w:lang w:eastAsia="ko-KR"/>
        </w:rPr>
        <w:t>:signalAnalyzerTMBuildIn_app:adjacentChannelPower_module:manifest: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2.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:signalAnalyzerTMBuildIn_app:bsOutputPower_module:manifest: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3.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:signalAnalyzerTMBuildIn_app:constellation_module:manifest: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4.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:signalAnalyzerTMBuildIn_app:multiAdjacentChannelPower_module:manifest: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5. </w:t>
      </w:r>
      <w:proofErr w:type="gramStart"/>
      <w:r w:rsidRPr="002210FC">
        <w:rPr>
          <w:lang w:eastAsia="ko-KR"/>
        </w:rPr>
        <w:t>:</w:t>
      </w:r>
      <w:proofErr w:type="spellStart"/>
      <w:r w:rsidRPr="002210FC">
        <w:rPr>
          <w:lang w:eastAsia="ko-KR"/>
        </w:rPr>
        <w:t>result</w:t>
      </w:r>
      <w:proofErr w:type="gramEnd"/>
      <w:r w:rsidRPr="002210FC">
        <w:rPr>
          <w:lang w:eastAsia="ko-KR"/>
        </w:rPr>
        <w:t>:signalAnalyzerTMBuildIn_app:occupiedBW_module:manifest</w:t>
      </w:r>
      <w:proofErr w:type="spellEnd"/>
      <w:r w:rsidRPr="002210FC">
        <w:rPr>
          <w:lang w:eastAsia="ko-KR"/>
        </w:rPr>
        <w:t>:</w:t>
      </w:r>
      <w:r>
        <w:rPr>
          <w:lang w:eastAsia="ko-KR"/>
        </w:rPr>
        <w:br/>
      </w:r>
      <w:r w:rsidRPr="002210FC">
        <w:rPr>
          <w:lang w:eastAsia="ko-KR"/>
        </w:rPr>
        <w:t xml:space="preserve">6.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:signalAnalyzerTMBuildIn_app:operatingBandUnwantedEmissions_module:manifest: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7.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</w:t>
      </w:r>
      <w:r w:rsidRPr="00373D0B">
        <w:rPr>
          <w:color w:val="0000FF"/>
          <w:lang w:eastAsia="ko-KR"/>
        </w:rPr>
        <w:t>signalAnalyzerTMBuildIn_reg</w:t>
      </w:r>
      <w:r w:rsidRPr="002210FC">
        <w:rPr>
          <w:lang w:eastAsia="ko-KR"/>
        </w:rPr>
        <w:t>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8.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:signalAnalyzerTMBuildIn_app:timeAlignmentError_module:manifest: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9.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:signalAnalyzerTMBuildIn_app:transmitOnOffPower_module:manifest: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10.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:signalAnalyzerTMBuildIn_app:transmitterSpuriousEmissions_module:manifest:</w:t>
      </w:r>
    </w:p>
    <w:p w14:paraId="166E8EA2" w14:textId="541746EB" w:rsidR="002210FC" w:rsidRDefault="002210FC" w:rsidP="00DD5AEC">
      <w:pPr>
        <w:rPr>
          <w:lang w:eastAsia="ko-KR"/>
        </w:rPr>
      </w:pPr>
      <w:r w:rsidRPr="002210FC">
        <w:rPr>
          <w:lang w:eastAsia="ko-KR"/>
        </w:rPr>
        <w:lastRenderedPageBreak/>
        <w:t xml:space="preserve">Enter module choice (1-10, enter 'q' to exit): </w:t>
      </w:r>
      <w:r w:rsidRPr="002210FC">
        <w:rPr>
          <w:b/>
          <w:bCs/>
          <w:color w:val="0000FF"/>
          <w:lang w:eastAsia="ko-KR"/>
        </w:rPr>
        <w:t>7</w:t>
      </w:r>
    </w:p>
    <w:p w14:paraId="634E0AFF" w14:textId="3FCB3A0D" w:rsidR="00905054" w:rsidRDefault="000B171D" w:rsidP="00DD5AEC">
      <w:pPr>
        <w:rPr>
          <w:lang w:eastAsia="ko-KR"/>
        </w:rPr>
      </w:pPr>
      <w:r w:rsidRPr="000B171D">
        <w:rPr>
          <w:lang w:eastAsia="ko-KR"/>
        </w:rPr>
        <w:t>Select action for</w:t>
      </w:r>
      <w:r>
        <w:rPr>
          <w:lang w:eastAsia="ko-KR"/>
        </w:rPr>
        <w:br/>
      </w:r>
      <w:r w:rsidRPr="000B171D">
        <w:rPr>
          <w:lang w:eastAsia="ko-KR"/>
        </w:rPr>
        <w:t>service=</w:t>
      </w:r>
      <w:proofErr w:type="spellStart"/>
      <w:proofErr w:type="gramStart"/>
      <w:r w:rsidRPr="000B171D">
        <w:rPr>
          <w:lang w:eastAsia="ko-KR"/>
        </w:rPr>
        <w:t>gem.base</w:t>
      </w:r>
      <w:proofErr w:type="gramEnd"/>
      <w:r w:rsidRPr="000B171D">
        <w:rPr>
          <w:lang w:eastAsia="ko-KR"/>
        </w:rPr>
        <w:t>.signalAnalyzerTMBuildIn_app</w:t>
      </w:r>
      <w:proofErr w:type="spellEnd"/>
      <w:r>
        <w:rPr>
          <w:lang w:eastAsia="ko-KR"/>
        </w:rPr>
        <w:br/>
      </w:r>
      <w:r w:rsidRPr="000B171D">
        <w:rPr>
          <w:lang w:eastAsia="ko-KR"/>
        </w:rPr>
        <w:t>module=:result:signalAnalyzerTMBuildIn_app:signalAnalyzerTMBuildIn_reg_module:</w:t>
      </w:r>
    </w:p>
    <w:p w14:paraId="727ED3FE" w14:textId="25F389BD" w:rsidR="000B171D" w:rsidRDefault="00BE3426" w:rsidP="00DD5AEC">
      <w:pPr>
        <w:rPr>
          <w:lang w:eastAsia="ko-KR"/>
        </w:rPr>
      </w:pPr>
      <w:r w:rsidRPr="00BE3426">
        <w:rPr>
          <w:lang w:eastAsia="ko-KR"/>
        </w:rPr>
        <w:t xml:space="preserve">1. </w:t>
      </w:r>
      <w:proofErr w:type="spellStart"/>
      <w:r w:rsidRPr="00BE3426">
        <w:rPr>
          <w:lang w:eastAsia="ko-KR"/>
        </w:rPr>
        <w:t>streamstdout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 xml:space="preserve">2. </w:t>
      </w:r>
      <w:proofErr w:type="spellStart"/>
      <w:r>
        <w:rPr>
          <w:lang w:eastAsia="ko-KR"/>
        </w:rPr>
        <w:t>streamstderr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>3. debug log settings</w:t>
      </w:r>
      <w:r>
        <w:rPr>
          <w:lang w:eastAsia="ko-KR"/>
        </w:rPr>
        <w:br/>
      </w:r>
      <w:r w:rsidRPr="00BE3426">
        <w:rPr>
          <w:lang w:eastAsia="ko-KR"/>
        </w:rPr>
        <w:t xml:space="preserve">4. </w:t>
      </w:r>
      <w:proofErr w:type="spellStart"/>
      <w:r w:rsidRPr="00BE3426">
        <w:rPr>
          <w:lang w:eastAsia="ko-KR"/>
        </w:rPr>
        <w:t>streamlog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5. </w:t>
      </w:r>
      <w:proofErr w:type="spellStart"/>
      <w:r w:rsidR="00C54ACE" w:rsidRPr="00C54ACE">
        <w:rPr>
          <w:lang w:eastAsia="ko-KR"/>
        </w:rPr>
        <w:t>dumpconfigs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6. </w:t>
      </w:r>
      <w:proofErr w:type="spellStart"/>
      <w:r w:rsidR="00C54ACE" w:rsidRPr="00C54ACE">
        <w:rPr>
          <w:lang w:eastAsia="ko-KR"/>
        </w:rPr>
        <w:t>dumpresults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7. </w:t>
      </w:r>
      <w:proofErr w:type="spellStart"/>
      <w:r w:rsidR="00C54ACE" w:rsidRPr="00C54ACE">
        <w:rPr>
          <w:lang w:eastAsia="ko-KR"/>
        </w:rPr>
        <w:t>dumpmanifest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8. </w:t>
      </w:r>
      <w:r w:rsidR="00C54ACE" w:rsidRPr="00AB0345">
        <w:rPr>
          <w:color w:val="0000FF"/>
          <w:lang w:eastAsia="ko-KR"/>
        </w:rPr>
        <w:t>action</w:t>
      </w:r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9. </w:t>
      </w:r>
      <w:proofErr w:type="spellStart"/>
      <w:r w:rsidR="00C54ACE" w:rsidRPr="00C54ACE">
        <w:rPr>
          <w:lang w:eastAsia="ko-KR"/>
        </w:rPr>
        <w:t>setconfig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10. </w:t>
      </w:r>
      <w:proofErr w:type="spellStart"/>
      <w:r w:rsidR="00C54ACE" w:rsidRPr="00C54ACE">
        <w:rPr>
          <w:lang w:eastAsia="ko-KR"/>
        </w:rPr>
        <w:t>setresult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11. </w:t>
      </w:r>
      <w:proofErr w:type="spellStart"/>
      <w:r w:rsidR="00C54ACE" w:rsidRPr="00C54ACE">
        <w:rPr>
          <w:lang w:eastAsia="ko-KR"/>
        </w:rPr>
        <w:t>getconfig</w:t>
      </w:r>
      <w:proofErr w:type="spellEnd"/>
      <w:r w:rsidR="00C54ACE">
        <w:rPr>
          <w:lang w:eastAsia="ko-KR"/>
        </w:rPr>
        <w:br/>
      </w:r>
      <w:r w:rsidR="00563DC6" w:rsidRPr="00563DC6">
        <w:rPr>
          <w:lang w:eastAsia="ko-KR"/>
        </w:rPr>
        <w:t xml:space="preserve">12. </w:t>
      </w:r>
      <w:proofErr w:type="spellStart"/>
      <w:r w:rsidR="00563DC6" w:rsidRPr="00563DC6">
        <w:rPr>
          <w:lang w:eastAsia="ko-KR"/>
        </w:rPr>
        <w:t>getresult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13. </w:t>
      </w:r>
      <w:proofErr w:type="spellStart"/>
      <w:r w:rsidR="00563DC6" w:rsidRPr="00563DC6">
        <w:rPr>
          <w:lang w:eastAsia="ko-KR"/>
        </w:rPr>
        <w:t>showenv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14. </w:t>
      </w:r>
      <w:proofErr w:type="spellStart"/>
      <w:r w:rsidR="00563DC6" w:rsidRPr="00563DC6">
        <w:rPr>
          <w:lang w:eastAsia="ko-KR"/>
        </w:rPr>
        <w:t>showpid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15. </w:t>
      </w:r>
      <w:proofErr w:type="spellStart"/>
      <w:r w:rsidR="00563DC6" w:rsidRPr="00563DC6">
        <w:rPr>
          <w:lang w:eastAsia="ko-KR"/>
        </w:rPr>
        <w:t>showcmd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16. </w:t>
      </w:r>
      <w:proofErr w:type="spellStart"/>
      <w:r w:rsidR="00563DC6" w:rsidRPr="00563DC6">
        <w:rPr>
          <w:lang w:eastAsia="ko-KR"/>
        </w:rPr>
        <w:t>showcwd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17. </w:t>
      </w:r>
      <w:proofErr w:type="spellStart"/>
      <w:r w:rsidR="00066B83" w:rsidRPr="00066B83">
        <w:rPr>
          <w:lang w:eastAsia="ko-KR"/>
        </w:rPr>
        <w:t>raisehome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18. </w:t>
      </w:r>
      <w:proofErr w:type="spellStart"/>
      <w:r w:rsidR="00066B83" w:rsidRPr="00066B83">
        <w:rPr>
          <w:lang w:eastAsia="ko-KR"/>
        </w:rPr>
        <w:t>dumpprocs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>19. Choose another application / module context</w:t>
      </w:r>
    </w:p>
    <w:p w14:paraId="0AF7E6DD" w14:textId="79DC764E" w:rsidR="00066B83" w:rsidRDefault="00066B83" w:rsidP="00DD5AEC">
      <w:pPr>
        <w:rPr>
          <w:lang w:eastAsia="ko-KR"/>
        </w:rPr>
      </w:pPr>
      <w:r w:rsidRPr="00066B83">
        <w:rPr>
          <w:lang w:eastAsia="ko-KR"/>
        </w:rPr>
        <w:t xml:space="preserve">Enter action choice (1-19, enter 'q' to exit): </w:t>
      </w:r>
      <w:r w:rsidRPr="00AB0345">
        <w:rPr>
          <w:b/>
          <w:bCs/>
          <w:color w:val="0000FF"/>
          <w:lang w:eastAsia="ko-KR"/>
        </w:rPr>
        <w:t>8</w:t>
      </w:r>
    </w:p>
    <w:p w14:paraId="083F8317" w14:textId="77777777" w:rsidR="00ED3E9A" w:rsidRDefault="00ED3E9A" w:rsidP="00ED3E9A">
      <w:pPr>
        <w:rPr>
          <w:lang w:eastAsia="ko-KR"/>
        </w:rPr>
      </w:pPr>
      <w:r>
        <w:rPr>
          <w:lang w:eastAsia="ko-KR"/>
        </w:rPr>
        <w:t>Select ELF action ID:</w:t>
      </w:r>
    </w:p>
    <w:p w14:paraId="0669496E" w14:textId="39603CB4" w:rsidR="000B171D" w:rsidRDefault="00ED3E9A" w:rsidP="00ED3E9A">
      <w:pPr>
        <w:rPr>
          <w:lang w:eastAsia="ko-KR"/>
        </w:rPr>
      </w:pPr>
      <w:proofErr w:type="gramStart"/>
      <w:r>
        <w:rPr>
          <w:lang w:eastAsia="ko-KR"/>
        </w:rPr>
        <w:t>1. :action</w:t>
      </w:r>
      <w:proofErr w:type="gramEnd"/>
      <w:r>
        <w:rPr>
          <w:lang w:eastAsia="ko-KR"/>
        </w:rPr>
        <w:t>:signalAnalyzerTMBuildIn_app:signalAnalyzerTMBuildIn_reg_module:applyconfig:</w:t>
      </w:r>
      <w:r>
        <w:rPr>
          <w:lang w:eastAsia="ko-KR"/>
        </w:rPr>
        <w:br/>
        <w:t xml:space="preserve">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:signalAnalyzerTMBuildIn_app:signalAnalyzerTMBuildIn_reg_module:autoScaleActn:</w:t>
      </w:r>
      <w:r>
        <w:rPr>
          <w:lang w:eastAsia="ko-KR"/>
        </w:rPr>
        <w:br/>
        <w:t xml:space="preserve">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:signalAnalyzerTMBuildIn_app:signalAnalyzerTMBuildIn_reg_module:captureActn:</w:t>
      </w:r>
      <w:r>
        <w:rPr>
          <w:lang w:eastAsia="ko-KR"/>
        </w:rPr>
        <w:br/>
        <w:t xml:space="preserve">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:signalAnalyzerTMBuildIn_app:signalAnalyzerTMBuildIn_reg_module:clear_uservisible_log:</w:t>
      </w:r>
      <w:r>
        <w:rPr>
          <w:lang w:eastAsia="ko-KR"/>
        </w:rPr>
        <w:br/>
        <w:t xml:space="preserve">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:signalAnalyzerTMBuildIn_app:signalAnalyzerTMBuildIn_reg_module:dumpactions:</w:t>
      </w:r>
      <w:r>
        <w:rPr>
          <w:lang w:eastAsia="ko-KR"/>
        </w:rPr>
        <w:br/>
        <w:t xml:space="preserve">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:signalAnalyzerTMBuildIn_app:signalAnalyzerTMBuildIn_reg_module:dumpconfigs:</w:t>
      </w:r>
      <w:r>
        <w:rPr>
          <w:lang w:eastAsia="ko-KR"/>
        </w:rPr>
        <w:br/>
        <w:t xml:space="preserve">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:signalAnalyzerTMBuildIn_app:signalAnalyzerTMBuildIn_reg_module:dumplog:</w:t>
      </w:r>
      <w:r>
        <w:rPr>
          <w:lang w:eastAsia="ko-KR"/>
        </w:rPr>
        <w:br/>
        <w:t xml:space="preserve">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:signalAnalyzerTMBuildIn_app:signalAnalyzerTMBuildIn_reg_module:dumpresults:</w:t>
      </w:r>
      <w:r>
        <w:rPr>
          <w:lang w:eastAsia="ko-KR"/>
        </w:rPr>
        <w:br/>
        <w:t xml:space="preserve">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:signalAnalyzerTMBuildIn_app:signalAnalyzerTMBuildIn_reg_module:enableDebugActn: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10.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:signalAnalyzerTMBuildIn_app:signalAnalyzerTMBuildIn_reg_module:get_uservisible_log:</w:t>
      </w:r>
      <w:r>
        <w:rPr>
          <w:lang w:eastAsia="ko-KR"/>
        </w:rPr>
        <w:br/>
        <w:t xml:space="preserve">11.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:signalAnalyzerTMBuildIn_app:signalAnalyzerTMBuildIn_reg_module:halt:</w:t>
      </w:r>
      <w:r>
        <w:rPr>
          <w:lang w:eastAsia="ko-KR"/>
        </w:rPr>
        <w:br/>
        <w:t xml:space="preserve">12.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:signalAnalyzerTMBuildIn_app:signalAnalyzerTMBuildIn_reg_module:loadResultActn:</w:t>
      </w:r>
      <w:r>
        <w:rPr>
          <w:lang w:eastAsia="ko-KR"/>
        </w:rPr>
        <w:br/>
        <w:t xml:space="preserve">13.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:signalAnalyzerTMBuildIn_app:signalAnalyzerTMBuildIn_reg_module:loadconfig:</w:t>
      </w:r>
      <w:r>
        <w:rPr>
          <w:lang w:eastAsia="ko-KR"/>
        </w:rPr>
        <w:br/>
        <w:t xml:space="preserve">14.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:signalAnalyzerTMBuildIn_app:signalAnalyzerTMBuildIn_reg_module:logStartActn:</w:t>
      </w:r>
      <w:r>
        <w:rPr>
          <w:lang w:eastAsia="ko-KR"/>
        </w:rPr>
        <w:br/>
        <w:t xml:space="preserve">15.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:signalAnalyzerTMBuildIn_app:signalAnalyzerTMBuildIn_reg_module:logStopActn:</w:t>
      </w:r>
      <w:r>
        <w:rPr>
          <w:lang w:eastAsia="ko-KR"/>
        </w:rPr>
        <w:br/>
        <w:t xml:space="preserve">16.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:signalAnalyzerTMBuildIn_app:signalAnalyzerTMBuildIn_reg_module:markerAllOffActn:</w:t>
      </w:r>
      <w:r>
        <w:rPr>
          <w:lang w:eastAsia="ko-KR"/>
        </w:rPr>
        <w:br/>
        <w:t xml:space="preserve">17.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:signalAnalyzerTMBuildIn_app:signalAnalyzerTMBuildIn_reg_module:minSearchActn:</w:t>
      </w:r>
      <w:r>
        <w:rPr>
          <w:lang w:eastAsia="ko-KR"/>
        </w:rPr>
        <w:br/>
        <w:t xml:space="preserve">18.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:signalAnalyzerTMBuildIn_app:signalAnalyzerTMBuildIn_reg_module:moveToCenterActn:</w:t>
      </w:r>
      <w:r>
        <w:rPr>
          <w:lang w:eastAsia="ko-KR"/>
        </w:rPr>
        <w:br/>
        <w:t xml:space="preserve">19.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:signalAnalyzerTMBuildIn_app:signalAnalyzerTMBuildIn_reg_module:moveToStartActn:</w:t>
      </w:r>
      <w:r>
        <w:rPr>
          <w:lang w:eastAsia="ko-KR"/>
        </w:rPr>
        <w:br/>
        <w:t xml:space="preserve">20.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:signalAnalyzerTMBuildIn_app:signalAnalyzerTMBuildIn_reg_module:moveToStopActn:</w:t>
      </w:r>
      <w:r>
        <w:rPr>
          <w:lang w:eastAsia="ko-KR"/>
        </w:rPr>
        <w:br/>
        <w:t xml:space="preserve">21.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:signalAnalyzerTMBuildIn_app:signalAnalyzerTMBuildIn_reg_module:nextPeakActn:</w:t>
      </w:r>
      <w:r>
        <w:rPr>
          <w:lang w:eastAsia="ko-KR"/>
        </w:rPr>
        <w:br/>
        <w:t xml:space="preserve">22.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:signalAnalyzerTMBuildIn_app:signalAnalyzerTMBuildIn_reg_module:nextPeakLeftActn:</w:t>
      </w:r>
      <w:r>
        <w:rPr>
          <w:lang w:eastAsia="ko-KR"/>
        </w:rPr>
        <w:br/>
        <w:t xml:space="preserve">23.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:signalAnalyzerTMBuildIn_app:signalAnalyzerTMBuildIn_reg_module:nextPeakRightActn:</w:t>
      </w:r>
      <w:r>
        <w:rPr>
          <w:lang w:eastAsia="ko-KR"/>
        </w:rPr>
        <w:br/>
        <w:t xml:space="preserve">24.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:signalAnalyzerTMBuildIn_app:signalAnalyzerTMBuildIn_reg_module:peakSearchActn:</w:t>
      </w:r>
      <w:r>
        <w:rPr>
          <w:lang w:eastAsia="ko-KR"/>
        </w:rPr>
        <w:br/>
        <w:t xml:space="preserve">25.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:signalAnalyzerTMBuildIn_app:signalAnalyzerTMBuildIn_reg_module:presetActn:</w:t>
      </w:r>
      <w:r>
        <w:rPr>
          <w:lang w:eastAsia="ko-KR"/>
        </w:rPr>
        <w:br/>
        <w:t xml:space="preserve">26.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:signalAnalyzerTMBuildIn_app:signalAnalyzerTMBuildIn_reg_module:presetActnWOMeas:</w:t>
      </w:r>
      <w:r>
        <w:rPr>
          <w:lang w:eastAsia="ko-KR"/>
        </w:rPr>
        <w:br/>
        <w:t xml:space="preserve">27.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:signalAnalyzerTMBuildIn_app:signalAnalyzerTMBuildIn_reg_module:removeconfig:</w:t>
      </w:r>
      <w:r>
        <w:rPr>
          <w:lang w:eastAsia="ko-KR"/>
        </w:rPr>
        <w:br/>
        <w:t xml:space="preserve">28.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:signalAnalyzerTMBuildIn_app:signalAnalyzerTMBuildIn_reg_module:resetMeasureActn:</w:t>
      </w:r>
      <w:r>
        <w:rPr>
          <w:lang w:eastAsia="ko-KR"/>
        </w:rPr>
        <w:br/>
        <w:t xml:space="preserve">29.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:signalAnalyzerTMBuildIn_app:signalAnalyzerTMBuildIn_reg_module:saveConfResultActn:</w:t>
      </w:r>
      <w:r>
        <w:rPr>
          <w:lang w:eastAsia="ko-KR"/>
        </w:rPr>
        <w:br/>
        <w:t xml:space="preserve">30.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:signalAnalyzerTMBuildIn_app:signalAnalyzerTMBuildIn_reg_module:saveIQDataActn:</w:t>
      </w:r>
      <w:r>
        <w:rPr>
          <w:lang w:eastAsia="ko-KR"/>
        </w:rPr>
        <w:br/>
        <w:t xml:space="preserve">31.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:signalAnalyzerTMBuildIn_app:signalAnalyzerTMBuildIn_reg_module:saveIQDataScpiActn:</w:t>
      </w:r>
      <w:r>
        <w:rPr>
          <w:lang w:eastAsia="ko-KR"/>
        </w:rPr>
        <w:br/>
        <w:t xml:space="preserve">32.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:signalAnalyzerTMBuildIn_app:signalAnalyzerTMBuildIn_reg_module:saveResultCsvActn:</w:t>
      </w:r>
      <w:r>
        <w:rPr>
          <w:lang w:eastAsia="ko-KR"/>
        </w:rPr>
        <w:br/>
        <w:t xml:space="preserve">33.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:signalAnalyzerTMBuildIn_app:signalAnalyzerTMBuildIn_reg_module:saveconfig:</w:t>
      </w:r>
      <w:r>
        <w:rPr>
          <w:lang w:eastAsia="ko-KR"/>
        </w:rPr>
        <w:br/>
        <w:t xml:space="preserve">34.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:signalAnalyzerTMBuildIn_app:signalAnalyzerTMBuildIn_reg_module:setCalculateTrace05:</w:t>
      </w:r>
      <w:r>
        <w:rPr>
          <w:lang w:eastAsia="ko-KR"/>
        </w:rPr>
        <w:br/>
        <w:t xml:space="preserve">35.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:signalAnalyzerTMBuildIn_app:signalAnalyzerTMBuildIn_reg_module:setCalculateTrace06:</w:t>
      </w:r>
      <w:r>
        <w:rPr>
          <w:lang w:eastAsia="ko-KR"/>
        </w:rPr>
        <w:br/>
        <w:t xml:space="preserve">36.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:signalAnalyzerTMBuildIn_app:signalAnalyzerTMBuildIn_reg_module:start:</w:t>
      </w:r>
      <w:r>
        <w:rPr>
          <w:lang w:eastAsia="ko-KR"/>
        </w:rPr>
        <w:br/>
        <w:t xml:space="preserve">37.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:signalAnalyzerTMBuildIn_app:signalAnalyzerTMBuildIn_reg_module:startSA:</w:t>
      </w:r>
      <w:r>
        <w:rPr>
          <w:lang w:eastAsia="ko-KR"/>
        </w:rPr>
        <w:br/>
        <w:t xml:space="preserve">38.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:signalAnalyzerTMBuildIn_app:signalAnalyzerTMBuildIn_reg_module:stop:</w:t>
      </w:r>
      <w:r>
        <w:rPr>
          <w:lang w:eastAsia="ko-KR"/>
        </w:rPr>
        <w:br/>
        <w:t xml:space="preserve">39.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:signalAnalyzerTMBuildIn_app:signalAnalyzerTMBuildIn_reg_module:stopSA:</w:t>
      </w:r>
      <w:r>
        <w:rPr>
          <w:lang w:eastAsia="ko-KR"/>
        </w:rPr>
        <w:br/>
        <w:t xml:space="preserve">40.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:signalAnalyzerTMBuildIn_app:signalAnalyzerTMBuildIn_reg_module:streamlog:</w:t>
      </w:r>
      <w:r>
        <w:rPr>
          <w:lang w:eastAsia="ko-KR"/>
        </w:rPr>
        <w:br/>
        <w:t xml:space="preserve">41.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:signalAnalyzerTMBuildIn_app:signalAnalyzerTMBuildIn_reg_module:sweepOnceActn:</w:t>
      </w:r>
      <w:r>
        <w:rPr>
          <w:lang w:eastAsia="ko-KR"/>
        </w:rPr>
        <w:br/>
        <w:t xml:space="preserve">42.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:signalAnalyzerTMBuildIn_app:signalAnalyzerTMBuildIn_reg_module:traceClearAllActn:</w:t>
      </w:r>
      <w:r>
        <w:rPr>
          <w:lang w:eastAsia="ko-KR"/>
        </w:rPr>
        <w:br/>
        <w:t xml:space="preserve">43.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:signalAnalyzerTMBuildIn_app:signalAnalyzerTMBuildIn_reg_module:updateParameterActn:</w:t>
      </w:r>
      <w:r>
        <w:rPr>
          <w:lang w:eastAsia="ko-KR"/>
        </w:rPr>
        <w:br/>
        <w:t>44. Go back to previous menu</w:t>
      </w:r>
    </w:p>
    <w:p w14:paraId="3C059484" w14:textId="2F08D934" w:rsidR="002561D0" w:rsidRDefault="002561D0" w:rsidP="00ED3E9A">
      <w:pPr>
        <w:rPr>
          <w:lang w:eastAsia="ko-KR"/>
        </w:rPr>
      </w:pPr>
      <w:r w:rsidRPr="002561D0">
        <w:rPr>
          <w:lang w:eastAsia="ko-KR"/>
        </w:rPr>
        <w:t>Enter ELF action ID choice (1-44, enter 'q' to exit): q</w:t>
      </w:r>
    </w:p>
    <w:p w14:paraId="01816F65" w14:textId="5D9B1E73" w:rsidR="0039479A" w:rsidRDefault="0039479A" w:rsidP="00ED3E9A">
      <w:pPr>
        <w:rPr>
          <w:lang w:eastAsia="ko-KR"/>
        </w:rPr>
      </w:pPr>
    </w:p>
    <w:p w14:paraId="4357D40F" w14:textId="77777777" w:rsidR="00431785" w:rsidRDefault="00431785" w:rsidP="00DD5AEC">
      <w:pPr>
        <w:rPr>
          <w:lang w:eastAsia="ko-KR"/>
        </w:rPr>
      </w:pPr>
    </w:p>
    <w:p w14:paraId="075EFA0D" w14:textId="61AB6E02" w:rsidR="008C5C89" w:rsidRDefault="008C5C89" w:rsidP="00DD5AEC">
      <w:pPr>
        <w:rPr>
          <w:lang w:eastAsia="ko-KR"/>
        </w:rPr>
      </w:pPr>
    </w:p>
    <w:p w14:paraId="08A81FCB" w14:textId="34D852CA" w:rsidR="008C5C89" w:rsidRDefault="008C5C89" w:rsidP="00DD5AEC">
      <w:pPr>
        <w:rPr>
          <w:lang w:eastAsia="ko-KR"/>
        </w:rPr>
      </w:pPr>
    </w:p>
    <w:p w14:paraId="69ECD105" w14:textId="3D1B8B27" w:rsidR="008C5C89" w:rsidRDefault="008C5C89" w:rsidP="00DD5AEC">
      <w:pPr>
        <w:rPr>
          <w:lang w:eastAsia="ko-KR"/>
        </w:rPr>
      </w:pPr>
    </w:p>
    <w:p w14:paraId="64B624F1" w14:textId="3AB42038" w:rsidR="008C5C89" w:rsidRDefault="008C5C89" w:rsidP="00DD5AEC">
      <w:pPr>
        <w:rPr>
          <w:lang w:eastAsia="ko-KR"/>
        </w:rPr>
      </w:pPr>
    </w:p>
    <w:p w14:paraId="2B44E90D" w14:textId="0DAD4FFF" w:rsidR="008C5C89" w:rsidRDefault="008C5C89" w:rsidP="00DD5AEC">
      <w:pPr>
        <w:rPr>
          <w:lang w:eastAsia="ko-KR"/>
        </w:rPr>
      </w:pPr>
    </w:p>
    <w:p w14:paraId="4CE2ACEC" w14:textId="2F10B7EC" w:rsidR="008C5C89" w:rsidRDefault="008C5C89" w:rsidP="00DD5AEC">
      <w:pPr>
        <w:rPr>
          <w:lang w:eastAsia="ko-KR"/>
        </w:rPr>
      </w:pPr>
    </w:p>
    <w:p w14:paraId="2F6C9893" w14:textId="74260FF3" w:rsidR="008C5C89" w:rsidRDefault="008C5C89" w:rsidP="00DD5AEC">
      <w:pPr>
        <w:rPr>
          <w:lang w:eastAsia="ko-KR"/>
        </w:rPr>
      </w:pPr>
    </w:p>
    <w:p w14:paraId="733EC13B" w14:textId="77777777" w:rsidR="008C5C89" w:rsidRDefault="008C5C89" w:rsidP="00DD5AEC">
      <w:pPr>
        <w:rPr>
          <w:lang w:eastAsia="ko-KR"/>
        </w:rPr>
      </w:pPr>
    </w:p>
    <w:p w14:paraId="5B987726" w14:textId="031FCB08" w:rsidR="000B171D" w:rsidRDefault="000B171D" w:rsidP="00DD5AEC">
      <w:pPr>
        <w:rPr>
          <w:lang w:eastAsia="ko-KR"/>
        </w:rPr>
      </w:pPr>
    </w:p>
    <w:p w14:paraId="75BCA202" w14:textId="60A01818" w:rsidR="000B171D" w:rsidRDefault="000B171D" w:rsidP="00DD5AEC">
      <w:pPr>
        <w:rPr>
          <w:lang w:eastAsia="ko-KR"/>
        </w:rPr>
      </w:pPr>
    </w:p>
    <w:p w14:paraId="78C93ABD" w14:textId="5ADF65AF" w:rsidR="000B171D" w:rsidRDefault="000B171D" w:rsidP="00DD5AEC">
      <w:pPr>
        <w:rPr>
          <w:lang w:eastAsia="ko-KR"/>
        </w:rPr>
      </w:pPr>
    </w:p>
    <w:p w14:paraId="474CE2AF" w14:textId="6BA133EE" w:rsidR="000B171D" w:rsidRDefault="000B171D" w:rsidP="00DD5AEC">
      <w:pPr>
        <w:rPr>
          <w:lang w:eastAsia="ko-KR"/>
        </w:rPr>
      </w:pPr>
    </w:p>
    <w:p w14:paraId="225221EE" w14:textId="43EC73AA" w:rsidR="000B171D" w:rsidRDefault="000B171D" w:rsidP="00DD5AEC">
      <w:pPr>
        <w:rPr>
          <w:lang w:eastAsia="ko-KR"/>
        </w:rPr>
      </w:pPr>
    </w:p>
    <w:p w14:paraId="611E102E" w14:textId="595FA33B" w:rsidR="000B171D" w:rsidRDefault="000B171D" w:rsidP="00DD5AEC">
      <w:pPr>
        <w:rPr>
          <w:lang w:eastAsia="ko-KR"/>
        </w:rPr>
      </w:pPr>
    </w:p>
    <w:p w14:paraId="4505E533" w14:textId="0E36BC68" w:rsidR="000B171D" w:rsidRDefault="000B171D" w:rsidP="00DD5AEC">
      <w:pPr>
        <w:rPr>
          <w:lang w:eastAsia="ko-KR"/>
        </w:rPr>
      </w:pPr>
    </w:p>
    <w:p w14:paraId="64E6A451" w14:textId="7F3A9CA6" w:rsidR="000B171D" w:rsidRDefault="000B171D" w:rsidP="00DD5AEC">
      <w:pPr>
        <w:rPr>
          <w:lang w:eastAsia="ko-KR"/>
        </w:rPr>
      </w:pPr>
    </w:p>
    <w:p w14:paraId="06989BB9" w14:textId="77777777" w:rsidR="000B171D" w:rsidRDefault="000B171D" w:rsidP="00DD5AEC">
      <w:pPr>
        <w:rPr>
          <w:lang w:eastAsia="ko-KR"/>
        </w:rPr>
      </w:pPr>
    </w:p>
    <w:p w14:paraId="20D59467" w14:textId="77777777" w:rsidR="00905054" w:rsidRDefault="00905054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5" w:name="_Toc21613862"/>
      <w:r>
        <w:rPr>
          <w:lang w:eastAsia="ko-KR"/>
        </w:rPr>
        <w:lastRenderedPageBreak/>
        <w:t>Project</w:t>
      </w:r>
      <w:bookmarkEnd w:id="15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52839E6E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1E61C7F1" w14:textId="3908BD51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Config, Setup, Mode change</w:t>
      </w:r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Measure Update</w:t>
      </w:r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2C85A4E4" w:rsidR="00300207" w:rsidRDefault="00796FFB" w:rsidP="00796FFB">
      <w:pPr>
        <w:pStyle w:val="2"/>
        <w:rPr>
          <w:lang w:eastAsia="ko-KR"/>
        </w:rPr>
      </w:pPr>
      <w:r>
        <w:rPr>
          <w:lang w:eastAsia="ko-KR"/>
        </w:rPr>
        <w:t>Measurement ID</w:t>
      </w:r>
    </w:p>
    <w:p w14:paraId="5E87B11B" w14:textId="2F851CA0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Action Item</w:t>
      </w:r>
    </w:p>
    <w:p w14:paraId="6682A737" w14:textId="77777777" w:rsidR="00585F26" w:rsidRDefault="00585F26" w:rsidP="00106E29">
      <w:pPr>
        <w:rPr>
          <w:lang w:eastAsia="ko-KR"/>
        </w:rPr>
      </w:pPr>
    </w:p>
    <w:p w14:paraId="20A7F04E" w14:textId="328D0196" w:rsidR="00796FFB" w:rsidRDefault="00585F26" w:rsidP="00106E29">
      <w:pPr>
        <w:rPr>
          <w:lang w:eastAsia="ko-KR"/>
        </w:rPr>
      </w:pPr>
      <w:r>
        <w:rPr>
          <w:lang w:eastAsia="ko-KR"/>
        </w:rPr>
        <w:t>ADD_</w:t>
      </w:r>
      <w:proofErr w:type="gramStart"/>
      <w:r>
        <w:rPr>
          <w:lang w:eastAsia="ko-KR"/>
        </w:rPr>
        <w:t>ACT(</w:t>
      </w:r>
      <w:proofErr w:type="gramEnd"/>
      <w:r>
        <w:rPr>
          <w:lang w:eastAsia="ko-KR"/>
        </w:rPr>
        <w:t>)</w:t>
      </w:r>
    </w:p>
    <w:p w14:paraId="69927485" w14:textId="77777777" w:rsidR="00585F26" w:rsidRDefault="00585F26" w:rsidP="00106E29">
      <w:pPr>
        <w:rPr>
          <w:lang w:eastAsia="ko-KR"/>
        </w:rPr>
      </w:pPr>
    </w:p>
    <w:p w14:paraId="46826DA9" w14:textId="14B5B90D" w:rsidR="00796FFB" w:rsidRDefault="00796FFB" w:rsidP="00106E29">
      <w:pPr>
        <w:rPr>
          <w:lang w:eastAsia="ko-KR"/>
        </w:rPr>
      </w:pPr>
    </w:p>
    <w:p w14:paraId="1A88D43C" w14:textId="2F2E3156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Config Item</w:t>
      </w:r>
    </w:p>
    <w:p w14:paraId="1A2784B0" w14:textId="791A229C" w:rsidR="00796FFB" w:rsidRDefault="00796FFB" w:rsidP="00106E29">
      <w:pPr>
        <w:rPr>
          <w:lang w:eastAsia="ko-KR"/>
        </w:rPr>
      </w:pPr>
    </w:p>
    <w:p w14:paraId="7AAEB03B" w14:textId="1AABC77D" w:rsidR="00796FFB" w:rsidRDefault="00796FFB" w:rsidP="00106E29">
      <w:pPr>
        <w:rPr>
          <w:lang w:eastAsia="ko-KR"/>
        </w:rPr>
      </w:pPr>
    </w:p>
    <w:p w14:paraId="4B10CA38" w14:textId="51971953" w:rsidR="00796FFB" w:rsidRDefault="00796FFB" w:rsidP="00796FFB">
      <w:pPr>
        <w:pStyle w:val="3"/>
        <w:rPr>
          <w:lang w:eastAsia="ko-KR"/>
        </w:rPr>
      </w:pPr>
      <w:r>
        <w:rPr>
          <w:lang w:eastAsia="ko-KR"/>
        </w:rPr>
        <w:t>Result Item</w:t>
      </w:r>
    </w:p>
    <w:p w14:paraId="7CB34605" w14:textId="04922362" w:rsidR="00796FFB" w:rsidRDefault="00796FFB" w:rsidP="00106E29">
      <w:pPr>
        <w:rPr>
          <w:lang w:eastAsia="ko-KR"/>
        </w:rPr>
      </w:pPr>
    </w:p>
    <w:p w14:paraId="756419ED" w14:textId="77777777" w:rsidR="00796FFB" w:rsidRDefault="00796FFB" w:rsidP="00106E29">
      <w:pPr>
        <w:rPr>
          <w:lang w:eastAsia="ko-KR"/>
        </w:rPr>
      </w:pPr>
    </w:p>
    <w:p w14:paraId="6AB9B6BA" w14:textId="77777777" w:rsidR="00796FFB" w:rsidRDefault="00796FFB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r>
        <w:rPr>
          <w:lang w:eastAsia="ko-KR"/>
        </w:rPr>
        <w:lastRenderedPageBreak/>
        <w:t>Technology</w:t>
      </w:r>
    </w:p>
    <w:p w14:paraId="0B2DF7ED" w14:textId="22DCD283" w:rsidR="00C076D5" w:rsidRDefault="00F2588B" w:rsidP="00DD5AEC">
      <w:pPr>
        <w:rPr>
          <w:lang w:eastAsia="ko-KR"/>
        </w:rPr>
      </w:pPr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PvsT</w:t>
      </w:r>
      <w:proofErr w:type="spellEnd"/>
      <w:r>
        <w:rPr>
          <w:lang w:eastAsia="ko-KR"/>
        </w:rPr>
        <w:t>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입력값이지만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r>
        <w:rPr>
          <w:lang w:eastAsia="ko-KR"/>
        </w:rPr>
        <w:t>Function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C</w:t>
            </w:r>
          </w:p>
        </w:tc>
        <w:tc>
          <w:tcPr>
            <w:tcW w:w="3260" w:type="dxa"/>
          </w:tcPr>
          <w:p w14:paraId="1B8BB49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99CBB8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06E3C288" w14:textId="77777777" w:rsid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  <w:p w14:paraId="72341A93" w14:textId="73EFA5BF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sz w:val="16"/>
                <w:szCs w:val="16"/>
                <w:lang w:eastAsia="ko-KR"/>
              </w:rPr>
              <w:t>setPropertyMHz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336055EE" w14:textId="77777777" w:rsid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  <w:p w14:paraId="53EC6692" w14:textId="22104703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주파수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입력</w:t>
            </w:r>
            <w:r w:rsidR="00A273CE">
              <w:rPr>
                <w:rFonts w:hint="eastAsia"/>
                <w:sz w:val="16"/>
                <w:szCs w:val="16"/>
                <w:lang w:eastAsia="ko-KR"/>
              </w:rPr>
              <w:t>창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단위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표시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127"/>
      <w:footerReference w:type="default" r:id="rId1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2A736B" w14:textId="77777777" w:rsidR="004C3E02" w:rsidRDefault="004C3E02" w:rsidP="00A33843">
      <w:pPr>
        <w:spacing w:after="0" w:line="240" w:lineRule="auto"/>
      </w:pPr>
      <w:r>
        <w:separator/>
      </w:r>
    </w:p>
  </w:endnote>
  <w:endnote w:type="continuationSeparator" w:id="0">
    <w:p w14:paraId="42C61640" w14:textId="77777777" w:rsidR="004C3E02" w:rsidRDefault="004C3E02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9741F3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9741F3" w:rsidRPr="003F3259" w:rsidRDefault="009741F3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9741F3" w:rsidRPr="003F3259" w:rsidRDefault="009741F3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9741F3" w:rsidRPr="00AB710B" w:rsidRDefault="009741F3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9741F3" w:rsidRPr="003F3259" w:rsidRDefault="009741F3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9741F3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9741F3" w:rsidRPr="003F3259" w:rsidRDefault="009741F3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9741F3" w:rsidRPr="003F3259" w:rsidRDefault="009741F3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9741F3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9741F3" w:rsidRPr="003F3259" w:rsidRDefault="009741F3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9741F3" w:rsidRPr="000311E3" w:rsidRDefault="009741F3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9741F3" w14:paraId="7AFC072F" w14:textId="77777777" w:rsidTr="001A0EF6">
      <w:tc>
        <w:tcPr>
          <w:tcW w:w="9540" w:type="dxa"/>
          <w:gridSpan w:val="2"/>
        </w:tcPr>
        <w:p w14:paraId="7AFC072D" w14:textId="77777777" w:rsidR="009741F3" w:rsidRPr="001A0EF6" w:rsidRDefault="009741F3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9741F3" w:rsidRDefault="009741F3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9741F3" w14:paraId="7AFC0732" w14:textId="77777777" w:rsidTr="001A0EF6">
      <w:tc>
        <w:tcPr>
          <w:tcW w:w="5580" w:type="dxa"/>
        </w:tcPr>
        <w:p w14:paraId="7AFC0730" w14:textId="77777777" w:rsidR="009741F3" w:rsidRDefault="009741F3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9741F3" w:rsidRDefault="009741F3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>
              <w:rPr>
                <w:noProof/>
              </w:rPr>
              <w:t>6</w:t>
            </w:r>
          </w:fldSimple>
        </w:p>
      </w:tc>
    </w:tr>
  </w:tbl>
  <w:p w14:paraId="7AFC0733" w14:textId="77777777" w:rsidR="009741F3" w:rsidRPr="004906B9" w:rsidRDefault="009741F3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37E050" w14:textId="77777777" w:rsidR="004C3E02" w:rsidRDefault="004C3E02" w:rsidP="00A33843">
      <w:pPr>
        <w:spacing w:after="0" w:line="240" w:lineRule="auto"/>
      </w:pPr>
      <w:r>
        <w:separator/>
      </w:r>
    </w:p>
  </w:footnote>
  <w:footnote w:type="continuationSeparator" w:id="0">
    <w:p w14:paraId="4E696DEC" w14:textId="77777777" w:rsidR="004C3E02" w:rsidRDefault="004C3E02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FC0720" w14:textId="5AFC3AEC" w:rsidR="009741F3" w:rsidRPr="00385CAB" w:rsidRDefault="009741F3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CA5G Development</w:t>
    </w:r>
  </w:p>
  <w:p w14:paraId="7AFC0721" w14:textId="77777777" w:rsidR="009741F3" w:rsidRDefault="009741F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C21253"/>
    <w:multiLevelType w:val="hybridMultilevel"/>
    <w:tmpl w:val="41C217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1034639"/>
    <w:multiLevelType w:val="hybridMultilevel"/>
    <w:tmpl w:val="2F621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0"/>
  </w:num>
  <w:num w:numId="3">
    <w:abstractNumId w:val="13"/>
  </w:num>
  <w:num w:numId="4">
    <w:abstractNumId w:val="18"/>
  </w:num>
  <w:num w:numId="5">
    <w:abstractNumId w:val="22"/>
  </w:num>
  <w:num w:numId="6">
    <w:abstractNumId w:val="19"/>
  </w:num>
  <w:num w:numId="7">
    <w:abstractNumId w:val="9"/>
  </w:num>
  <w:num w:numId="8">
    <w:abstractNumId w:val="6"/>
  </w:num>
  <w:num w:numId="9">
    <w:abstractNumId w:val="15"/>
  </w:num>
  <w:num w:numId="10">
    <w:abstractNumId w:val="17"/>
  </w:num>
  <w:num w:numId="11">
    <w:abstractNumId w:val="7"/>
  </w:num>
  <w:num w:numId="12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</w:num>
  <w:num w:numId="14">
    <w:abstractNumId w:val="3"/>
  </w:num>
  <w:num w:numId="15">
    <w:abstractNumId w:val="5"/>
  </w:num>
  <w:num w:numId="16">
    <w:abstractNumId w:val="23"/>
  </w:num>
  <w:num w:numId="17">
    <w:abstractNumId w:val="11"/>
  </w:num>
  <w:num w:numId="18">
    <w:abstractNumId w:val="16"/>
  </w:num>
  <w:num w:numId="19">
    <w:abstractNumId w:val="21"/>
  </w:num>
  <w:num w:numId="20">
    <w:abstractNumId w:val="1"/>
  </w:num>
  <w:num w:numId="21">
    <w:abstractNumId w:val="0"/>
  </w:num>
  <w:num w:numId="22">
    <w:abstractNumId w:val="14"/>
  </w:num>
  <w:num w:numId="23">
    <w:abstractNumId w:val="10"/>
  </w:num>
  <w:num w:numId="24">
    <w:abstractNumId w:val="2"/>
  </w:num>
  <w:num w:numId="25">
    <w:abstractNumId w:val="1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6DB8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6B83"/>
    <w:rsid w:val="0006747C"/>
    <w:rsid w:val="0007026B"/>
    <w:rsid w:val="000703DC"/>
    <w:rsid w:val="00070574"/>
    <w:rsid w:val="00071DC8"/>
    <w:rsid w:val="0007324E"/>
    <w:rsid w:val="0007479D"/>
    <w:rsid w:val="00075070"/>
    <w:rsid w:val="00076360"/>
    <w:rsid w:val="00076E75"/>
    <w:rsid w:val="00077FF6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6DB"/>
    <w:rsid w:val="0008596B"/>
    <w:rsid w:val="000865BE"/>
    <w:rsid w:val="000905C2"/>
    <w:rsid w:val="00090AE4"/>
    <w:rsid w:val="00091B9C"/>
    <w:rsid w:val="0009238B"/>
    <w:rsid w:val="00092A26"/>
    <w:rsid w:val="0009315A"/>
    <w:rsid w:val="00093AD5"/>
    <w:rsid w:val="00096D15"/>
    <w:rsid w:val="00096DF7"/>
    <w:rsid w:val="000974AB"/>
    <w:rsid w:val="000A2B59"/>
    <w:rsid w:val="000A6693"/>
    <w:rsid w:val="000A6AE9"/>
    <w:rsid w:val="000A7068"/>
    <w:rsid w:val="000B0F1E"/>
    <w:rsid w:val="000B171D"/>
    <w:rsid w:val="000B1784"/>
    <w:rsid w:val="000B2223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E6F69"/>
    <w:rsid w:val="000F10D9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387D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52E3"/>
    <w:rsid w:val="001265EB"/>
    <w:rsid w:val="00126CAA"/>
    <w:rsid w:val="001273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05B7"/>
    <w:rsid w:val="0014127B"/>
    <w:rsid w:val="00142098"/>
    <w:rsid w:val="001433B7"/>
    <w:rsid w:val="00144659"/>
    <w:rsid w:val="0014509E"/>
    <w:rsid w:val="00145877"/>
    <w:rsid w:val="00146472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6C4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59D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6CDD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6ABE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2AD6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122"/>
    <w:rsid w:val="002204F5"/>
    <w:rsid w:val="00220F7D"/>
    <w:rsid w:val="002210FC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61D0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4361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87AA5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0F62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5ECD"/>
    <w:rsid w:val="002F6671"/>
    <w:rsid w:val="002F7C48"/>
    <w:rsid w:val="00300207"/>
    <w:rsid w:val="00300571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E42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2E15"/>
    <w:rsid w:val="0034373B"/>
    <w:rsid w:val="0034396F"/>
    <w:rsid w:val="00345B52"/>
    <w:rsid w:val="003467A9"/>
    <w:rsid w:val="00346D87"/>
    <w:rsid w:val="00346F75"/>
    <w:rsid w:val="00352426"/>
    <w:rsid w:val="003525A0"/>
    <w:rsid w:val="00353C76"/>
    <w:rsid w:val="00356594"/>
    <w:rsid w:val="00356C7B"/>
    <w:rsid w:val="00356F68"/>
    <w:rsid w:val="00357296"/>
    <w:rsid w:val="00357DB6"/>
    <w:rsid w:val="00357F2C"/>
    <w:rsid w:val="003605CB"/>
    <w:rsid w:val="00362145"/>
    <w:rsid w:val="0036317D"/>
    <w:rsid w:val="00363E97"/>
    <w:rsid w:val="00364C72"/>
    <w:rsid w:val="00365EBD"/>
    <w:rsid w:val="003670A5"/>
    <w:rsid w:val="00370DD9"/>
    <w:rsid w:val="00371007"/>
    <w:rsid w:val="00372AB0"/>
    <w:rsid w:val="00373888"/>
    <w:rsid w:val="00373CB2"/>
    <w:rsid w:val="00373D0B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C30"/>
    <w:rsid w:val="00393288"/>
    <w:rsid w:val="0039366D"/>
    <w:rsid w:val="00393EDC"/>
    <w:rsid w:val="0039479A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4F6B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81A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5A5D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1785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75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51CF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24D0"/>
    <w:rsid w:val="00492B04"/>
    <w:rsid w:val="00493246"/>
    <w:rsid w:val="0049357B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2CF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3E02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103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2E87"/>
    <w:rsid w:val="00526896"/>
    <w:rsid w:val="005272AB"/>
    <w:rsid w:val="005317D3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3DC6"/>
    <w:rsid w:val="005651E6"/>
    <w:rsid w:val="00565C6E"/>
    <w:rsid w:val="00566305"/>
    <w:rsid w:val="005664A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4923"/>
    <w:rsid w:val="00585F26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BE0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301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EBF"/>
    <w:rsid w:val="00611F05"/>
    <w:rsid w:val="00613B84"/>
    <w:rsid w:val="00614B98"/>
    <w:rsid w:val="00614EB9"/>
    <w:rsid w:val="00615AF0"/>
    <w:rsid w:val="00616043"/>
    <w:rsid w:val="0061612A"/>
    <w:rsid w:val="00616B33"/>
    <w:rsid w:val="0062070F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06D2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289F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267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866B2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19E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565C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6674B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6FFB"/>
    <w:rsid w:val="0079721A"/>
    <w:rsid w:val="00797F75"/>
    <w:rsid w:val="007A1D18"/>
    <w:rsid w:val="007A4AA7"/>
    <w:rsid w:val="007A5132"/>
    <w:rsid w:val="007A5234"/>
    <w:rsid w:val="007A5F3E"/>
    <w:rsid w:val="007B1C83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8E4"/>
    <w:rsid w:val="007D1A21"/>
    <w:rsid w:val="007D1BEE"/>
    <w:rsid w:val="007D24B4"/>
    <w:rsid w:val="007D2901"/>
    <w:rsid w:val="007D2B5A"/>
    <w:rsid w:val="007D39A5"/>
    <w:rsid w:val="007D5F99"/>
    <w:rsid w:val="007D64E4"/>
    <w:rsid w:val="007D6D96"/>
    <w:rsid w:val="007D7E8F"/>
    <w:rsid w:val="007D7F7A"/>
    <w:rsid w:val="007E01A5"/>
    <w:rsid w:val="007E1B3D"/>
    <w:rsid w:val="007E1D87"/>
    <w:rsid w:val="007E2539"/>
    <w:rsid w:val="007E332B"/>
    <w:rsid w:val="007E38FC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29AD"/>
    <w:rsid w:val="00803F4C"/>
    <w:rsid w:val="00805C67"/>
    <w:rsid w:val="00805E32"/>
    <w:rsid w:val="0080621E"/>
    <w:rsid w:val="00806CEA"/>
    <w:rsid w:val="00810FDA"/>
    <w:rsid w:val="00812359"/>
    <w:rsid w:val="0081340E"/>
    <w:rsid w:val="00813A13"/>
    <w:rsid w:val="00814F53"/>
    <w:rsid w:val="008158C5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5D86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48E5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450"/>
    <w:rsid w:val="008C3ED9"/>
    <w:rsid w:val="008C406D"/>
    <w:rsid w:val="008C40C0"/>
    <w:rsid w:val="008C561E"/>
    <w:rsid w:val="008C582D"/>
    <w:rsid w:val="008C5C89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0E1C"/>
    <w:rsid w:val="008E174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C4"/>
    <w:rsid w:val="008F7ED6"/>
    <w:rsid w:val="009005F4"/>
    <w:rsid w:val="0090080E"/>
    <w:rsid w:val="00903173"/>
    <w:rsid w:val="00904743"/>
    <w:rsid w:val="00905054"/>
    <w:rsid w:val="00906D10"/>
    <w:rsid w:val="009109E0"/>
    <w:rsid w:val="00910F95"/>
    <w:rsid w:val="00911650"/>
    <w:rsid w:val="00912B0B"/>
    <w:rsid w:val="00914F1D"/>
    <w:rsid w:val="009151E7"/>
    <w:rsid w:val="009161FA"/>
    <w:rsid w:val="00917253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41F3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0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5A3B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92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45EE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3CE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4CD1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4173"/>
    <w:rsid w:val="00A85343"/>
    <w:rsid w:val="00A85C08"/>
    <w:rsid w:val="00A86574"/>
    <w:rsid w:val="00A90EDA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345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AB7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30B1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809"/>
    <w:rsid w:val="00B20BE1"/>
    <w:rsid w:val="00B21542"/>
    <w:rsid w:val="00B220DC"/>
    <w:rsid w:val="00B22421"/>
    <w:rsid w:val="00B22D32"/>
    <w:rsid w:val="00B249D5"/>
    <w:rsid w:val="00B26336"/>
    <w:rsid w:val="00B266E1"/>
    <w:rsid w:val="00B310B6"/>
    <w:rsid w:val="00B32F23"/>
    <w:rsid w:val="00B33563"/>
    <w:rsid w:val="00B33846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1F9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1E62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6EA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1A7E"/>
    <w:rsid w:val="00BE29BA"/>
    <w:rsid w:val="00BE3426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36B3"/>
    <w:rsid w:val="00C04018"/>
    <w:rsid w:val="00C04E93"/>
    <w:rsid w:val="00C05751"/>
    <w:rsid w:val="00C06B67"/>
    <w:rsid w:val="00C07527"/>
    <w:rsid w:val="00C076D5"/>
    <w:rsid w:val="00C07FD5"/>
    <w:rsid w:val="00C11BE6"/>
    <w:rsid w:val="00C11C79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59B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27C3"/>
    <w:rsid w:val="00C54ACE"/>
    <w:rsid w:val="00C55AAC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3D0D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34B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F0293"/>
    <w:rsid w:val="00CF0330"/>
    <w:rsid w:val="00CF16E4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37546"/>
    <w:rsid w:val="00D4032C"/>
    <w:rsid w:val="00D40746"/>
    <w:rsid w:val="00D4211A"/>
    <w:rsid w:val="00D43F11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33D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CA3"/>
    <w:rsid w:val="00DB43E9"/>
    <w:rsid w:val="00DB49A3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1C24"/>
    <w:rsid w:val="00E73134"/>
    <w:rsid w:val="00E76419"/>
    <w:rsid w:val="00E7646F"/>
    <w:rsid w:val="00E77396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199D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3E9A"/>
    <w:rsid w:val="00ED4882"/>
    <w:rsid w:val="00ED4C4C"/>
    <w:rsid w:val="00ED4EAC"/>
    <w:rsid w:val="00ED58F5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6F1"/>
    <w:rsid w:val="00EF4BE1"/>
    <w:rsid w:val="00EF4FF2"/>
    <w:rsid w:val="00EF5F49"/>
    <w:rsid w:val="00EF6FE5"/>
    <w:rsid w:val="00F004ED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88B"/>
    <w:rsid w:val="00F25EF9"/>
    <w:rsid w:val="00F25F92"/>
    <w:rsid w:val="00F2696E"/>
    <w:rsid w:val="00F30B67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ED7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155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507A"/>
    <w:rsid w:val="00FB7388"/>
    <w:rsid w:val="00FB7566"/>
    <w:rsid w:val="00FB7F59"/>
    <w:rsid w:val="00FC0787"/>
    <w:rsid w:val="00FC0D5C"/>
    <w:rsid w:val="00FC1AC9"/>
    <w:rsid w:val="00FC3937"/>
    <w:rsid w:val="00FC77A5"/>
    <w:rsid w:val="00FD0CF8"/>
    <w:rsid w:val="00FD107B"/>
    <w:rsid w:val="00FD1901"/>
    <w:rsid w:val="00FD2DF7"/>
    <w:rsid w:val="00FD4088"/>
    <w:rsid w:val="00FD40FF"/>
    <w:rsid w:val="00FD52A7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  <w:style w:type="character" w:customStyle="1" w:styleId="light">
    <w:name w:val="light"/>
    <w:basedOn w:val="a0"/>
    <w:rsid w:val="00EF5F49"/>
  </w:style>
  <w:style w:type="character" w:styleId="HTML0">
    <w:name w:val="HTML Code"/>
    <w:basedOn w:val="a0"/>
    <w:uiPriority w:val="99"/>
    <w:semiHidden/>
    <w:unhideWhenUsed/>
    <w:rsid w:val="00EF5F4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footer" Target="footer1.xml"/><Relationship Id="rId5" Type="http://schemas.openxmlformats.org/officeDocument/2006/relationships/numbering" Target="numbering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26" Type="http://schemas.openxmlformats.org/officeDocument/2006/relationships/image" Target="media/image115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fontTable" Target="fontTable.xml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header" Target="header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7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0928"/>
    <w:rsid w:val="001632AB"/>
    <w:rsid w:val="00173E99"/>
    <w:rsid w:val="001854BE"/>
    <w:rsid w:val="00196FCF"/>
    <w:rsid w:val="001B54B9"/>
    <w:rsid w:val="0020525A"/>
    <w:rsid w:val="002225F0"/>
    <w:rsid w:val="002277F4"/>
    <w:rsid w:val="00230B40"/>
    <w:rsid w:val="00246C75"/>
    <w:rsid w:val="00251108"/>
    <w:rsid w:val="00254B25"/>
    <w:rsid w:val="0025745E"/>
    <w:rsid w:val="00263A89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5262B"/>
    <w:rsid w:val="00375457"/>
    <w:rsid w:val="00375D7A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501D5A"/>
    <w:rsid w:val="0051690D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E0DF5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12BA9"/>
    <w:rsid w:val="0082051B"/>
    <w:rsid w:val="00847F0F"/>
    <w:rsid w:val="008864E5"/>
    <w:rsid w:val="008A5951"/>
    <w:rsid w:val="008B61E4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65CBF"/>
    <w:rsid w:val="00BB3FCF"/>
    <w:rsid w:val="00BF4559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3A40"/>
    <w:rsid w:val="00DC641B"/>
    <w:rsid w:val="00DD6F07"/>
    <w:rsid w:val="00E14097"/>
    <w:rsid w:val="00E169ED"/>
    <w:rsid w:val="00E269F3"/>
    <w:rsid w:val="00E275E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3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6220A7C-8F46-4050-849E-688B4E8F76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3182</TotalTime>
  <Pages>60</Pages>
  <Words>3487</Words>
  <Characters>19882</Characters>
  <Application>Microsoft Office Word</Application>
  <DocSecurity>0</DocSecurity>
  <Lines>165</Lines>
  <Paragraphs>46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23323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70</cp:revision>
  <cp:lastPrinted>2016-05-11T05:52:00Z</cp:lastPrinted>
  <dcterms:created xsi:type="dcterms:W3CDTF">2020-01-28T07:48:00Z</dcterms:created>
  <dcterms:modified xsi:type="dcterms:W3CDTF">2020-03-04T11:32:00Z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