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0B222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0B222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0B222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0B222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0B222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0B222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0B222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0B222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0B222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0B222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0B222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0B222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0B222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696BD1B0" w14:textId="68583B28" w:rsidR="00D7333D" w:rsidRDefault="00D7333D" w:rsidP="00E71C24">
      <w:pPr>
        <w:rPr>
          <w:lang w:eastAsia="ko-KR"/>
        </w:rPr>
      </w:pPr>
    </w:p>
    <w:p w14:paraId="1BE265CB" w14:textId="5767E4AD" w:rsidR="00D7333D" w:rsidRDefault="00D7333D" w:rsidP="00E71C24">
      <w:pPr>
        <w:rPr>
          <w:lang w:eastAsia="ko-KR"/>
        </w:rPr>
      </w:pPr>
    </w:p>
    <w:p w14:paraId="47BCA913" w14:textId="77777777" w:rsidR="00D7333D" w:rsidRPr="00E71C24" w:rsidRDefault="00D7333D" w:rsidP="00E71C24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13DA8727" w:rsidR="003605CB" w:rsidRDefault="003605CB" w:rsidP="00B64AC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proofErr w:type="spellStart"/>
      <w:r>
        <w:rPr>
          <w:lang w:eastAsia="ko-KR"/>
        </w:rPr>
        <w:lastRenderedPageBreak/>
        <w:t>CMakeLists</w:t>
      </w:r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rFonts w:hint="eastAsia"/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bookmarkStart w:id="6" w:name="_GoBack"/>
      <w:bookmarkEnd w:id="6"/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7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7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33FE12D0" w:rsidR="00241E9D" w:rsidRDefault="00241E9D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r>
        <w:rPr>
          <w:lang w:eastAsia="ko-KR"/>
        </w:rPr>
        <w:lastRenderedPageBreak/>
        <w:t>Git</w:t>
      </w:r>
    </w:p>
    <w:p w14:paraId="5DE1C5F5" w14:textId="487A6C35" w:rsidR="00241E9D" w:rsidRDefault="005970EF" w:rsidP="00EF5F49">
      <w:pPr>
        <w:pStyle w:val="2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EF5F49">
      <w:pPr>
        <w:pStyle w:val="3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EF5F49">
      <w:pPr>
        <w:pStyle w:val="3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status</w:t>
      </w:r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10" w:name="_Toc19782330"/>
      <w:r>
        <w:rPr>
          <w:lang w:eastAsia="ko-KR"/>
        </w:rPr>
        <w:t>SSH Key Gen</w:t>
      </w:r>
      <w:bookmarkEnd w:id="10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lastRenderedPageBreak/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1" w:name="_Toc21613858"/>
      <w:r>
        <w:rPr>
          <w:lang w:eastAsia="ko-KR"/>
        </w:rPr>
        <w:t>Temp</w:t>
      </w:r>
      <w:bookmarkEnd w:id="11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2" w:name="_Toc21613859"/>
      <w:proofErr w:type="spellStart"/>
      <w:r>
        <w:rPr>
          <w:lang w:eastAsia="ko-KR"/>
        </w:rPr>
        <w:t>Util</w:t>
      </w:r>
      <w:bookmarkEnd w:id="1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3" w:name="_Toc21613860"/>
      <w:proofErr w:type="spellStart"/>
      <w:r>
        <w:rPr>
          <w:lang w:eastAsia="ko-KR"/>
        </w:rPr>
        <w:t>doQt</w:t>
      </w:r>
      <w:bookmarkEnd w:id="1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4" w:name="_Toc21613861"/>
      <w:proofErr w:type="spellStart"/>
      <w:r>
        <w:rPr>
          <w:lang w:eastAsia="ko-KR"/>
        </w:rPr>
        <w:lastRenderedPageBreak/>
        <w:t>gitk</w:t>
      </w:r>
      <w:bookmarkEnd w:id="1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gview</w:t>
      </w:r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D9B1E73" w:rsidR="0039479A" w:rsidRDefault="0039479A" w:rsidP="00ED3E9A">
      <w:pPr>
        <w:rPr>
          <w:lang w:eastAsia="ko-KR"/>
        </w:rPr>
      </w:pPr>
    </w:p>
    <w:p w14:paraId="4357D40F" w14:textId="77777777" w:rsidR="00431785" w:rsidRDefault="00431785" w:rsidP="00DD5AEC">
      <w:pPr>
        <w:rPr>
          <w:lang w:eastAsia="ko-KR"/>
        </w:rPr>
      </w:pP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lastRenderedPageBreak/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r>
        <w:rPr>
          <w:lang w:eastAsia="ko-KR"/>
        </w:rPr>
        <w:t>Measurement ID</w:t>
      </w:r>
    </w:p>
    <w:p w14:paraId="5E87B11B" w14:textId="2F851CA0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Action Item</w:t>
      </w:r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Config Item</w:t>
      </w:r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Result Item</w:t>
      </w:r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77777777" w:rsidR="00796FFB" w:rsidRDefault="00796FFB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lastRenderedPageBreak/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B04384" w14:textId="77777777" w:rsidR="009A3900" w:rsidRDefault="009A3900" w:rsidP="00A33843">
      <w:pPr>
        <w:spacing w:after="0" w:line="240" w:lineRule="auto"/>
      </w:pPr>
      <w:r>
        <w:separator/>
      </w:r>
    </w:p>
  </w:endnote>
  <w:endnote w:type="continuationSeparator" w:id="0">
    <w:p w14:paraId="6BE36615" w14:textId="77777777" w:rsidR="009A3900" w:rsidRDefault="009A3900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0B2223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0B2223" w:rsidRPr="003F3259" w:rsidRDefault="000B2223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0B2223" w:rsidRPr="003F3259" w:rsidRDefault="000B2223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0B2223" w:rsidRPr="00AB710B" w:rsidRDefault="000B2223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0B2223" w:rsidRPr="003F3259" w:rsidRDefault="000B2223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0B2223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0B2223" w:rsidRPr="003F3259" w:rsidRDefault="000B2223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0B2223" w:rsidRPr="003F3259" w:rsidRDefault="000B2223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0B2223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0B2223" w:rsidRPr="003F3259" w:rsidRDefault="000B2223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0B2223" w:rsidRPr="000311E3" w:rsidRDefault="000B2223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0B2223" w14:paraId="7AFC072F" w14:textId="77777777" w:rsidTr="001A0EF6">
      <w:tc>
        <w:tcPr>
          <w:tcW w:w="9540" w:type="dxa"/>
          <w:gridSpan w:val="2"/>
        </w:tcPr>
        <w:p w14:paraId="7AFC072D" w14:textId="77777777" w:rsidR="000B2223" w:rsidRPr="001A0EF6" w:rsidRDefault="000B2223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0B2223" w:rsidRDefault="000B2223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0B2223" w14:paraId="7AFC0732" w14:textId="77777777" w:rsidTr="001A0EF6">
      <w:tc>
        <w:tcPr>
          <w:tcW w:w="5580" w:type="dxa"/>
        </w:tcPr>
        <w:p w14:paraId="7AFC0730" w14:textId="77777777" w:rsidR="000B2223" w:rsidRDefault="000B2223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0B2223" w:rsidRDefault="000B2223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0B2223" w:rsidRPr="004906B9" w:rsidRDefault="000B2223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629F8C" w14:textId="77777777" w:rsidR="009A3900" w:rsidRDefault="009A3900" w:rsidP="00A33843">
      <w:pPr>
        <w:spacing w:after="0" w:line="240" w:lineRule="auto"/>
      </w:pPr>
      <w:r>
        <w:separator/>
      </w:r>
    </w:p>
  </w:footnote>
  <w:footnote w:type="continuationSeparator" w:id="0">
    <w:p w14:paraId="1A7B6926" w14:textId="77777777" w:rsidR="009A3900" w:rsidRDefault="009A3900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FC0720" w14:textId="5AFC3AEC" w:rsidR="000B2223" w:rsidRPr="00385CAB" w:rsidRDefault="000B2223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0B2223" w:rsidRDefault="000B222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8FC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5054"/>
    <w:rsid w:val="00906D10"/>
    <w:rsid w:val="009109E0"/>
    <w:rsid w:val="00910F95"/>
    <w:rsid w:val="00911650"/>
    <w:rsid w:val="00912B0B"/>
    <w:rsid w:val="00914F1D"/>
    <w:rsid w:val="009151E7"/>
    <w:rsid w:val="009161FA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4ACE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AC9"/>
    <w:rsid w:val="00FC3937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oter" Target="footer1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header" Target="head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B6653D5-BFE1-45BC-8083-EC708FC47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762</TotalTime>
  <Pages>57</Pages>
  <Words>3199</Words>
  <Characters>18237</Characters>
  <Application>Microsoft Office Word</Application>
  <DocSecurity>0</DocSecurity>
  <Lines>151</Lines>
  <Paragraphs>42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21394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49</cp:revision>
  <cp:lastPrinted>2016-05-11T05:52:00Z</cp:lastPrinted>
  <dcterms:created xsi:type="dcterms:W3CDTF">2020-01-28T07:48:00Z</dcterms:created>
  <dcterms:modified xsi:type="dcterms:W3CDTF">2020-02-20T09:42:00Z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