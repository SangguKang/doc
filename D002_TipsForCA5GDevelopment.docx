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85F2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85F2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85F2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85F2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85F2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85F2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33FE12D0" w:rsidR="00241E9D" w:rsidRDefault="00241E9D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9" w:name="_Toc19782330"/>
      <w:r>
        <w:rPr>
          <w:lang w:eastAsia="ko-KR"/>
        </w:rPr>
        <w:t>SSH Key Gen</w:t>
      </w:r>
      <w:bookmarkEnd w:id="9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  <w:bookmarkStart w:id="15" w:name="_GoBack"/>
      <w:bookmarkEnd w:id="15"/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1F19E3" w14:textId="77777777" w:rsidR="00B33846" w:rsidRDefault="00B33846" w:rsidP="00A33843">
      <w:pPr>
        <w:spacing w:after="0" w:line="240" w:lineRule="auto"/>
      </w:pPr>
      <w:r>
        <w:separator/>
      </w:r>
    </w:p>
  </w:endnote>
  <w:endnote w:type="continuationSeparator" w:id="0">
    <w:p w14:paraId="757C6BC7" w14:textId="77777777" w:rsidR="00B33846" w:rsidRDefault="00B3384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585F2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585F26" w:rsidRPr="003F3259" w:rsidRDefault="00585F2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585F26" w:rsidRPr="003F3259" w:rsidRDefault="00585F2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585F26" w:rsidRPr="00AB710B" w:rsidRDefault="00585F2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585F26" w:rsidRPr="003F3259" w:rsidRDefault="00585F2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585F2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585F26" w:rsidRPr="003F3259" w:rsidRDefault="00585F2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585F26" w:rsidRPr="003F3259" w:rsidRDefault="00585F2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585F2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585F26" w:rsidRPr="003F3259" w:rsidRDefault="00585F2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585F26" w:rsidRPr="000311E3" w:rsidRDefault="00585F2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585F26" w14:paraId="7AFC072F" w14:textId="77777777" w:rsidTr="001A0EF6">
      <w:tc>
        <w:tcPr>
          <w:tcW w:w="9540" w:type="dxa"/>
          <w:gridSpan w:val="2"/>
        </w:tcPr>
        <w:p w14:paraId="7AFC072D" w14:textId="77777777" w:rsidR="00585F26" w:rsidRPr="001A0EF6" w:rsidRDefault="00585F2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585F26" w:rsidRDefault="00585F2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585F26" w14:paraId="7AFC0732" w14:textId="77777777" w:rsidTr="001A0EF6">
      <w:tc>
        <w:tcPr>
          <w:tcW w:w="5580" w:type="dxa"/>
        </w:tcPr>
        <w:p w14:paraId="7AFC0730" w14:textId="77777777" w:rsidR="00585F26" w:rsidRDefault="00585F2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585F26" w:rsidRDefault="00585F2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585F26" w:rsidRPr="004906B9" w:rsidRDefault="00585F2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989913" w14:textId="77777777" w:rsidR="00B33846" w:rsidRDefault="00B33846" w:rsidP="00A33843">
      <w:pPr>
        <w:spacing w:after="0" w:line="240" w:lineRule="auto"/>
      </w:pPr>
      <w:r>
        <w:separator/>
      </w:r>
    </w:p>
  </w:footnote>
  <w:footnote w:type="continuationSeparator" w:id="0">
    <w:p w14:paraId="18B2F364" w14:textId="77777777" w:rsidR="00B33846" w:rsidRDefault="00B3384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585F26" w:rsidRPr="00385CAB" w:rsidRDefault="00585F2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585F26" w:rsidRDefault="00585F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1675296E-FE4D-405E-81C6-19EEE1BB1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249</TotalTime>
  <Pages>49</Pages>
  <Words>1499</Words>
  <Characters>8545</Characters>
  <Application>Microsoft Office Word</Application>
  <DocSecurity>0</DocSecurity>
  <Lines>71</Lines>
  <Paragraphs>20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10024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16</cp:revision>
  <cp:lastPrinted>2016-05-11T05:52:00Z</cp:lastPrinted>
  <dcterms:created xsi:type="dcterms:W3CDTF">2020-01-28T07:48:00Z</dcterms:created>
  <dcterms:modified xsi:type="dcterms:W3CDTF">2020-02-11T01:14:00Z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