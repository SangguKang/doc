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AC1AB7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AC1AB7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AC1AB7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AC1AB7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AC1AB7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AC1AB7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AC1AB7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AC1AB7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AC1AB7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AC1AB7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AC1AB7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AC1AB7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AC1AB7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AA79C2">
        <w:tc>
          <w:tcPr>
            <w:tcW w:w="9350" w:type="dxa"/>
          </w:tcPr>
          <w:p w14:paraId="6F69FE2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01EDE8A9" w:rsidR="00D823FB" w:rsidRPr="00B64AC1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3E5D8628" w14:textId="452E9D79" w:rsidR="00583034" w:rsidRDefault="00583034" w:rsidP="006C0865">
      <w:pPr>
        <w:rPr>
          <w:lang w:eastAsia="ko-KR"/>
        </w:rPr>
      </w:pP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EB78CAD" w:rsidR="00430888" w:rsidRDefault="003D3B8F" w:rsidP="003D3B8F">
      <w:pPr>
        <w:pStyle w:val="1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1307A2">
      <w:pPr>
        <w:pStyle w:val="2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2E097E">
      <w:pPr>
        <w:pStyle w:val="2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5827A7">
      <w:pPr>
        <w:pStyle w:val="2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A92006">
      <w:pPr>
        <w:pStyle w:val="2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767048">
      <w:pPr>
        <w:pStyle w:val="2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DA47FE">
      <w:pPr>
        <w:pStyle w:val="2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5C57B6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13EC2">
      <w:pPr>
        <w:pStyle w:val="2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0636D6">
      <w:pPr>
        <w:pStyle w:val="2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9C48E6">
      <w:pPr>
        <w:pStyle w:val="2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C87529">
      <w:pPr>
        <w:pStyle w:val="2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lastRenderedPageBreak/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status</w:t>
      </w:r>
    </w:p>
    <w:p w14:paraId="288FD766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604F43BA" w14:textId="5BE60EFC" w:rsidR="005827A7" w:rsidRDefault="005827A7" w:rsidP="005827A7">
      <w:pPr>
        <w:rPr>
          <w:lang w:eastAsia="ko-KR"/>
        </w:rPr>
      </w:pPr>
    </w:p>
    <w:p w14:paraId="23D9C047" w14:textId="77777777" w:rsidR="005827A7" w:rsidRPr="005827A7" w:rsidRDefault="005827A7" w:rsidP="005827A7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250B7657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p w14:paraId="43C7AB7E" w14:textId="3ADD813F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5gtm.log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lastRenderedPageBreak/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lastRenderedPageBreak/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386EBCA6" w:rsidR="007D24B4" w:rsidRDefault="007D24B4" w:rsidP="006C0865">
      <w:pPr>
        <w:rPr>
          <w:lang w:eastAsia="ko-KR"/>
        </w:rPr>
      </w:pPr>
    </w:p>
    <w:p w14:paraId="0B47FE48" w14:textId="45945D08" w:rsidR="007D24B4" w:rsidRDefault="007D24B4" w:rsidP="006C0865">
      <w:pPr>
        <w:rPr>
          <w:lang w:eastAsia="ko-KR"/>
        </w:rPr>
      </w:pPr>
    </w:p>
    <w:p w14:paraId="67C1E03C" w14:textId="3A1C7CB8" w:rsidR="007D24B4" w:rsidRDefault="007D24B4" w:rsidP="006C0865">
      <w:pPr>
        <w:rPr>
          <w:lang w:eastAsia="ko-KR"/>
        </w:rPr>
      </w:pP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9" w:name="_Toc21613858"/>
      <w:r>
        <w:rPr>
          <w:lang w:eastAsia="ko-KR"/>
        </w:rPr>
        <w:lastRenderedPageBreak/>
        <w:t>Temp</w:t>
      </w:r>
      <w:bookmarkEnd w:id="9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0" w:name="_Toc21613859"/>
      <w:proofErr w:type="spellStart"/>
      <w:r>
        <w:rPr>
          <w:lang w:eastAsia="ko-KR"/>
        </w:rPr>
        <w:t>Util</w:t>
      </w:r>
      <w:bookmarkEnd w:id="10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1" w:name="_Toc21613860"/>
      <w:proofErr w:type="spellStart"/>
      <w:r>
        <w:rPr>
          <w:lang w:eastAsia="ko-KR"/>
        </w:rPr>
        <w:t>doQt</w:t>
      </w:r>
      <w:bookmarkEnd w:id="11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2" w:name="_Toc21613861"/>
      <w:proofErr w:type="spellStart"/>
      <w:r>
        <w:rPr>
          <w:lang w:eastAsia="ko-KR"/>
        </w:rPr>
        <w:lastRenderedPageBreak/>
        <w:t>gitk</w:t>
      </w:r>
      <w:bookmarkEnd w:id="12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3" w:name="_Toc21613862"/>
      <w:r>
        <w:rPr>
          <w:lang w:eastAsia="ko-KR"/>
        </w:rPr>
        <w:t>Project</w:t>
      </w:r>
      <w:bookmarkEnd w:id="13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lastRenderedPageBreak/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0B0A1F40" w:rsidR="00300207" w:rsidRDefault="00300207" w:rsidP="00106E29">
      <w:pPr>
        <w:rPr>
          <w:lang w:eastAsia="ko-KR"/>
        </w:rPr>
      </w:pPr>
    </w:p>
    <w:p w14:paraId="0B2DF7ED" w14:textId="7D8CEB01" w:rsidR="00C076D5" w:rsidRDefault="00C076D5" w:rsidP="00DD5AEC">
      <w:pPr>
        <w:rPr>
          <w:lang w:eastAsia="ko-KR"/>
        </w:rPr>
      </w:pP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72341A93" w14:textId="394F3012" w:rsidR="00FB2DDB" w:rsidRP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53EC6692" w14:textId="0E3840C7" w:rsidR="00FB2DDB" w:rsidRP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  <w:bookmarkStart w:id="14" w:name="_GoBack"/>
            <w:bookmarkEnd w:id="14"/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90"/>
      <w:footerReference w:type="default" r:id="rId9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251713" w14:textId="77777777" w:rsidR="00AC1AB7" w:rsidRDefault="00AC1AB7" w:rsidP="00A33843">
      <w:pPr>
        <w:spacing w:after="0" w:line="240" w:lineRule="auto"/>
      </w:pPr>
      <w:r>
        <w:separator/>
      </w:r>
    </w:p>
  </w:endnote>
  <w:endnote w:type="continuationSeparator" w:id="0">
    <w:p w14:paraId="3F21122E" w14:textId="77777777" w:rsidR="00AC1AB7" w:rsidRDefault="00AC1AB7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21B374" w14:textId="77777777" w:rsidR="00AC1AB7" w:rsidRDefault="00AC1AB7" w:rsidP="00A33843">
      <w:pPr>
        <w:spacing w:after="0" w:line="240" w:lineRule="auto"/>
      </w:pPr>
      <w:r>
        <w:separator/>
      </w:r>
    </w:p>
  </w:footnote>
  <w:footnote w:type="continuationSeparator" w:id="0">
    <w:p w14:paraId="1A5F18F8" w14:textId="77777777" w:rsidR="00AC1AB7" w:rsidRDefault="00AC1AB7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10FDA"/>
    <w:rsid w:val="00812359"/>
    <w:rsid w:val="0081340E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49D5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EF4FF2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header" Target="head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32AB"/>
    <w:rsid w:val="00173E99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727E6DC-D0FD-4218-AF77-062F0744D8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1802</TotalTime>
  <Pages>38</Pages>
  <Words>1142</Words>
  <Characters>6516</Characters>
  <Application>Microsoft Office Word</Application>
  <DocSecurity>0</DocSecurity>
  <Lines>54</Lines>
  <Paragraphs>15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7643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20</cp:revision>
  <cp:lastPrinted>2016-05-11T05:52:00Z</cp:lastPrinted>
  <dcterms:created xsi:type="dcterms:W3CDTF">2019-11-19T06:56:00Z</dcterms:created>
  <dcterms:modified xsi:type="dcterms:W3CDTF">2019-11-22T06:45:00Z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