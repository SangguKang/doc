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FD10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FD10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FD10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FD10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FD10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FD10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2954EE45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407882C4" w14:textId="77777777" w:rsidR="00D27A32" w:rsidRDefault="00D27A32" w:rsidP="00704128">
      <w:pPr>
        <w:rPr>
          <w:lang w:eastAsia="ko-KR"/>
        </w:rPr>
      </w:pPr>
    </w:p>
    <w:p w14:paraId="440DCA85" w14:textId="573E724C" w:rsidR="008A203A" w:rsidRDefault="00CB5517" w:rsidP="00747F94">
      <w:pPr>
        <w:pStyle w:val="1"/>
        <w:rPr>
          <w:lang w:eastAsia="ko-KR"/>
        </w:rPr>
      </w:pPr>
      <w:bookmarkStart w:id="5" w:name="_Toc21613853"/>
      <w:proofErr w:type="spellStart"/>
      <w:r>
        <w:rPr>
          <w:lang w:eastAsia="ko-KR"/>
        </w:rPr>
        <w:t>CMake</w:t>
      </w:r>
      <w:bookmarkEnd w:id="5"/>
      <w:proofErr w:type="spellEnd"/>
    </w:p>
    <w:p w14:paraId="11B3B863" w14:textId="1B15AAA1" w:rsidR="00CB5517" w:rsidRDefault="00CB5517" w:rsidP="00CB5517">
      <w:pPr>
        <w:pStyle w:val="2"/>
        <w:rPr>
          <w:lang w:eastAsia="ko-KR"/>
        </w:rPr>
      </w:pPr>
      <w:bookmarkStart w:id="6" w:name="_Toc21613854"/>
      <w:r>
        <w:rPr>
          <w:lang w:eastAsia="ko-KR"/>
        </w:rPr>
        <w:t>CMakeLists.txt</w:t>
      </w:r>
      <w:bookmarkEnd w:id="6"/>
    </w:p>
    <w:p w14:paraId="73E66ADD" w14:textId="060CC0D6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~works/ca5g/ca5g/apps/CMakeLists.txt</w:t>
      </w:r>
      <w:r>
        <w:rPr>
          <w:lang w:eastAsia="ko-KR"/>
        </w:rPr>
        <w:br/>
        <w:t xml:space="preserve">-&gt; </w:t>
      </w:r>
      <w:proofErr w:type="spellStart"/>
      <w:r w:rsidR="00CB5517">
        <w:rPr>
          <w:lang w:eastAsia="ko-KR"/>
        </w:rPr>
        <w:t>add_subdirectory</w:t>
      </w:r>
      <w:proofErr w:type="spellEnd"/>
      <w:r w:rsidR="00CB5517">
        <w:rPr>
          <w:lang w:eastAsia="ko-KR"/>
        </w:rPr>
        <w:t>(signalAnalyzer5GNR)</w:t>
      </w:r>
    </w:p>
    <w:p w14:paraId="0959C9A1" w14:textId="5A1AAF48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~works/ca5g/ca5g/apps/signalAnalyzer5GNR/CMakeLists.txt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(signalAnalyzer5GNRBuildIn)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(signalAnalyzer5GNRUtil)</w:t>
      </w:r>
    </w:p>
    <w:p w14:paraId="6B74D0B4" w14:textId="4CC33246" w:rsidR="0079721A" w:rsidRDefault="0079721A" w:rsidP="006C0865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lastRenderedPageBreak/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29F8CAAA" w14:textId="0F9555B3" w:rsidR="00583034" w:rsidRDefault="00583034" w:rsidP="00583034">
      <w:pPr>
        <w:pStyle w:val="1"/>
        <w:rPr>
          <w:lang w:eastAsia="ko-KR"/>
        </w:rPr>
      </w:pPr>
      <w:r>
        <w:rPr>
          <w:lang w:eastAsia="ko-KR"/>
        </w:rPr>
        <w:t>submodule</w:t>
      </w:r>
    </w:p>
    <w:p w14:paraId="29E3171C" w14:textId="2A9C220A" w:rsidR="00583034" w:rsidRDefault="00583034" w:rsidP="006C0865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034" w14:paraId="0EAA6EA0" w14:textId="77777777" w:rsidTr="00583034">
        <w:tc>
          <w:tcPr>
            <w:tcW w:w="9350" w:type="dxa"/>
          </w:tcPr>
          <w:p w14:paraId="2118BC0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4CF23AD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03C87CA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3D63337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21BA2E6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7E93EF66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0C541A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17C655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6C48C1A0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3E38FD1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2B52B08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E4AFBF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3DB113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4D390354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1F419BE3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3061C4C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0C78585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7FE2CFEF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7527B07C" w14:textId="3B4FF019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42D2902E" w14:textId="77777777" w:rsidR="00583034" w:rsidRDefault="00583034" w:rsidP="006C0865">
      <w:pPr>
        <w:rPr>
          <w:lang w:eastAsia="ko-KR"/>
        </w:rPr>
      </w:pPr>
    </w:p>
    <w:p w14:paraId="3E5D8628" w14:textId="26B1FDB1" w:rsidR="00583034" w:rsidRDefault="0042354F" w:rsidP="006C0865">
      <w:pPr>
        <w:rPr>
          <w:lang w:eastAsia="ko-KR"/>
        </w:rPr>
      </w:pPr>
      <w:r>
        <w:rPr>
          <w:lang w:eastAsia="ko-KR"/>
        </w:rPr>
        <w:lastRenderedPageBreak/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7777777" w:rsidR="00430888" w:rsidRDefault="00430888" w:rsidP="006C0865">
      <w:pPr>
        <w:rPr>
          <w:lang w:eastAsia="ko-KR"/>
        </w:rPr>
      </w:pPr>
    </w:p>
    <w:p w14:paraId="5803B189" w14:textId="0DF1B89D" w:rsidR="00CA5E32" w:rsidRDefault="00CA5E32" w:rsidP="00CA5E32">
      <w:pPr>
        <w:pStyle w:val="1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ake New Feature flow</w:t>
      </w:r>
    </w:p>
    <w:p w14:paraId="5026125C" w14:textId="3D67538D" w:rsidR="00CA5E32" w:rsidRDefault="003E0D95" w:rsidP="003E0D95">
      <w:pPr>
        <w:pStyle w:val="2"/>
        <w:rPr>
          <w:lang w:eastAsia="ko-KR"/>
        </w:rPr>
      </w:pPr>
      <w:r>
        <w:rPr>
          <w:lang w:eastAsia="ko-KR"/>
        </w:rPr>
        <w:t xml:space="preserve">directory </w:t>
      </w:r>
      <w:r>
        <w:rPr>
          <w:rFonts w:hint="eastAsia"/>
          <w:lang w:eastAsia="ko-KR"/>
        </w:rPr>
        <w:t>생성</w:t>
      </w:r>
    </w:p>
    <w:p w14:paraId="03A641FC" w14:textId="48792688" w:rsidR="00CA5E32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</w:p>
    <w:p w14:paraId="3033E702" w14:textId="5F4C4579" w:rsidR="003E0D95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 w:rsidR="004364FA">
        <w:rPr>
          <w:lang w:eastAsia="ko-KR"/>
        </w:rPr>
        <w:t xml:space="preserve"> </w:t>
      </w:r>
      <w:r w:rsidR="0009238B">
        <w:rPr>
          <w:lang w:eastAsia="ko-KR"/>
        </w:rPr>
        <w:t>/</w:t>
      </w:r>
    </w:p>
    <w:p w14:paraId="6CCB9496" w14:textId="045245D2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</w:p>
    <w:p w14:paraId="254593EF" w14:textId="7ED1FB58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  <w:r w:rsid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6AD2871A" w14:textId="759DC4EB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</w:p>
    <w:p w14:paraId="23912C28" w14:textId="5AB57839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  <w:r w:rsidR="004364FA" w:rsidRP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1F4983BD" w14:textId="59679553" w:rsidR="007E5D3C" w:rsidRDefault="00AB29D9" w:rsidP="007E5D3C">
      <w:pPr>
        <w:pStyle w:val="2"/>
        <w:rPr>
          <w:lang w:eastAsia="ko-KR"/>
        </w:rPr>
      </w:pP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1C1C1E4F" w14:textId="4BBDAF16" w:rsidR="00CA5E32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 w:rsidR="009466B8">
        <w:rPr>
          <w:rFonts w:hint="eastAsia"/>
          <w:lang w:eastAsia="ko-KR"/>
        </w:rPr>
        <w:t>s</w:t>
      </w:r>
      <w:r w:rsidR="009466B8">
        <w:rPr>
          <w:lang w:eastAsia="ko-KR"/>
        </w:rPr>
        <w:t>ignalAnalyzerTM</w:t>
      </w:r>
      <w:proofErr w:type="spellEnd"/>
      <w:r>
        <w:rPr>
          <w:lang w:eastAsia="ko-KR"/>
        </w:rPr>
        <w:t>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032CB" w14:paraId="340105A3" w14:textId="77777777" w:rsidTr="003032CB">
        <w:tc>
          <w:tcPr>
            <w:tcW w:w="9350" w:type="dxa"/>
          </w:tcPr>
          <w:p w14:paraId="6D499FCC" w14:textId="77777777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spellEnd"/>
            <w:r>
              <w:rPr>
                <w:lang w:eastAsia="ko-KR"/>
              </w:rPr>
              <w:t>)</w:t>
            </w:r>
          </w:p>
          <w:p w14:paraId="2D6C6F92" w14:textId="3C844A99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36143B1E" w14:textId="77777777" w:rsidR="003032CB" w:rsidRDefault="003032CB" w:rsidP="003032CB">
      <w:pPr>
        <w:ind w:left="360"/>
        <w:rPr>
          <w:lang w:eastAsia="ko-KR"/>
        </w:rPr>
      </w:pPr>
    </w:p>
    <w:p w14:paraId="4DB65170" w14:textId="723A2E97" w:rsidR="0026636B" w:rsidRDefault="00EB311E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BuildIn/CMakeLists.txt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9E63CB" w14:paraId="5F57BD91" w14:textId="77777777" w:rsidTr="009E63CB">
        <w:tc>
          <w:tcPr>
            <w:tcW w:w="8990" w:type="dxa"/>
          </w:tcPr>
          <w:p w14:paraId="32B79DD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4930077E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link_directories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529C4F4E" w14:textId="77777777" w:rsidR="009E63CB" w:rsidRDefault="009E63CB" w:rsidP="009E63CB">
            <w:pPr>
              <w:rPr>
                <w:lang w:eastAsia="ko-KR"/>
              </w:rPr>
            </w:pPr>
          </w:p>
          <w:p w14:paraId="519B37B4" w14:textId="77777777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file( GLOB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 xml:space="preserve"> *.</w:t>
            </w:r>
            <w:proofErr w:type="spellStart"/>
            <w:r>
              <w:rPr>
                <w:lang w:eastAsia="ko-KR"/>
              </w:rPr>
              <w:t>cpp</w:t>
            </w:r>
            <w:proofErr w:type="spellEnd"/>
            <w:r>
              <w:rPr>
                <w:lang w:eastAsia="ko-KR"/>
              </w:rPr>
              <w:t xml:space="preserve"> )</w:t>
            </w:r>
          </w:p>
          <w:p w14:paraId="4AB4E276" w14:textId="77777777" w:rsidR="009E63CB" w:rsidRDefault="009E63CB" w:rsidP="009E63CB">
            <w:pPr>
              <w:rPr>
                <w:lang w:eastAsia="ko-KR"/>
              </w:rPr>
            </w:pPr>
          </w:p>
          <w:p w14:paraId="18609C31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</w:t>
            </w:r>
            <w:proofErr w:type="gramStart"/>
            <w:r>
              <w:rPr>
                <w:lang w:eastAsia="ko-KR"/>
              </w:rPr>
              <w:t>executable</w:t>
            </w:r>
            <w:proofErr w:type="spellEnd"/>
            <w:r>
              <w:rPr>
                <w:lang w:eastAsia="ko-KR"/>
              </w:rPr>
              <w:t xml:space="preserve">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</w:p>
          <w:p w14:paraId="4D54B6A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>}</w:t>
            </w:r>
          </w:p>
          <w:p w14:paraId="45F0F18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476D8F7F" w14:textId="77777777" w:rsidR="009E63CB" w:rsidRDefault="009E63CB" w:rsidP="009E63CB">
            <w:pPr>
              <w:rPr>
                <w:lang w:eastAsia="ko-KR"/>
              </w:rPr>
            </w:pPr>
          </w:p>
          <w:p w14:paraId="5126C65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target_link_</w:t>
            </w:r>
            <w:proofErr w:type="gramStart"/>
            <w:r>
              <w:rPr>
                <w:lang w:eastAsia="ko-KR"/>
              </w:rPr>
              <w:t>libraries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End"/>
            <w:r>
              <w:rPr>
                <w:lang w:eastAsia="ko-KR"/>
              </w:rPr>
              <w:t>signalAnalyzerTMBuildIn_app</w:t>
            </w:r>
            <w:proofErr w:type="spellEnd"/>
          </w:p>
          <w:p w14:paraId="5794C5B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${DBUS_SERVER}</w:t>
            </w:r>
          </w:p>
          <w:p w14:paraId="0171AE7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${CRASHLOG_LIB}</w:t>
            </w:r>
          </w:p>
          <w:p w14:paraId="013F9CF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ipc</w:t>
            </w:r>
            <w:proofErr w:type="spellEnd"/>
            <w:proofErr w:type="gramEnd"/>
            <w:r>
              <w:rPr>
                <w:lang w:eastAsia="ko-KR"/>
              </w:rPr>
              <w:t xml:space="preserve"> </w:t>
            </w:r>
          </w:p>
          <w:p w14:paraId="0074B7D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dbglog</w:t>
            </w:r>
            <w:proofErr w:type="spellEnd"/>
            <w:proofErr w:type="gramEnd"/>
          </w:p>
          <w:p w14:paraId="18BDCD3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utils</w:t>
            </w:r>
            <w:proofErr w:type="spellEnd"/>
            <w:proofErr w:type="gramEnd"/>
          </w:p>
          <w:p w14:paraId="4475BBB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</w:p>
          <w:p w14:paraId="73AE6A5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chstd</w:t>
            </w:r>
            <w:proofErr w:type="spellEnd"/>
          </w:p>
          <w:p w14:paraId="0531A2D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rfParam</w:t>
            </w:r>
            <w:proofErr w:type="spellEnd"/>
          </w:p>
          <w:p w14:paraId="5C418818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rfAudio</w:t>
            </w:r>
            <w:proofErr w:type="spellEnd"/>
          </w:p>
          <w:p w14:paraId="590EE71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rfUtils</w:t>
            </w:r>
            <w:proofErr w:type="spellEnd"/>
          </w:p>
          <w:p w14:paraId="2BC37C0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rfTraceUtil</w:t>
            </w:r>
            <w:proofErr w:type="spellEnd"/>
          </w:p>
          <w:p w14:paraId="0579CDE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rfSA</w:t>
            </w:r>
            <w:proofErr w:type="spellEnd"/>
          </w:p>
          <w:p w14:paraId="2CDC8A4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dsp5GNR</w:t>
            </w:r>
          </w:p>
          <w:p w14:paraId="23B0C51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misc</w:t>
            </w:r>
            <w:proofErr w:type="spellEnd"/>
          </w:p>
          <w:p w14:paraId="4F84F4C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extdev</w:t>
            </w:r>
            <w:proofErr w:type="spellEnd"/>
          </w:p>
          <w:p w14:paraId="3AAEEA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rfCalibrations</w:t>
            </w:r>
            <w:proofErr w:type="spellEnd"/>
          </w:p>
          <w:p w14:paraId="63540A4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</w:t>
            </w:r>
            <w:proofErr w:type="spellEnd"/>
          </w:p>
          <w:p w14:paraId="2A1BC899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solSysInfo</w:t>
            </w:r>
            <w:proofErr w:type="spellEnd"/>
          </w:p>
          <w:p w14:paraId="06EB57E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rfFpga</w:t>
            </w:r>
            <w:proofErr w:type="spellEnd"/>
          </w:p>
          <w:p w14:paraId="0D97BC8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rfDelay</w:t>
            </w:r>
            <w:proofErr w:type="spellEnd"/>
          </w:p>
          <w:p w14:paraId="1127E3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rfIoExpand</w:t>
            </w:r>
            <w:proofErr w:type="spellEnd"/>
          </w:p>
          <w:p w14:paraId="423C690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rfPciUdev</w:t>
            </w:r>
            <w:proofErr w:type="spellEnd"/>
          </w:p>
          <w:p w14:paraId="2296900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rfLog</w:t>
            </w:r>
            <w:proofErr w:type="spellEnd"/>
          </w:p>
          <w:p w14:paraId="051F5B5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rfDpbJson</w:t>
            </w:r>
            <w:proofErr w:type="spellEnd"/>
          </w:p>
          <w:p w14:paraId="1F00F94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platformInventory</w:t>
            </w:r>
            <w:proofErr w:type="spellEnd"/>
          </w:p>
          <w:p w14:paraId="03688B6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rfDnc18G</w:t>
            </w:r>
          </w:p>
          <w:p w14:paraId="5CB91AD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rfSystemInfo</w:t>
            </w:r>
            <w:proofErr w:type="spellEnd"/>
          </w:p>
          <w:p w14:paraId="44470F2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platformClock</w:t>
            </w:r>
            <w:proofErr w:type="spellEnd"/>
          </w:p>
          <w:p w14:paraId="751C563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rfTemp</w:t>
            </w:r>
            <w:proofErr w:type="spellEnd"/>
          </w:p>
          <w:p w14:paraId="5B23F45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rfDncRevInfo</w:t>
            </w:r>
            <w:proofErr w:type="spellEnd"/>
          </w:p>
          <w:p w14:paraId="0D61735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</w:t>
            </w:r>
            <w:proofErr w:type="spellEnd"/>
          </w:p>
          <w:p w14:paraId="6E9394B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rfDspCoef</w:t>
            </w:r>
            <w:proofErr w:type="spellEnd"/>
          </w:p>
          <w:p w14:paraId="2EBE34A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rfI2c</w:t>
            </w:r>
          </w:p>
          <w:p w14:paraId="51F7FA8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rfFlashCalFileOp</w:t>
            </w:r>
            <w:proofErr w:type="spellEnd"/>
          </w:p>
          <w:p w14:paraId="315429C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rfOption</w:t>
            </w:r>
            <w:proofErr w:type="spellEnd"/>
          </w:p>
          <w:p w14:paraId="04D2708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rfMmap</w:t>
            </w:r>
            <w:proofErr w:type="spellEnd"/>
          </w:p>
          <w:p w14:paraId="1833093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</w:t>
            </w:r>
            <w:proofErr w:type="spellEnd"/>
          </w:p>
          <w:p w14:paraId="78F447B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rfFlashGlobal</w:t>
            </w:r>
            <w:proofErr w:type="spellEnd"/>
          </w:p>
          <w:p w14:paraId="4E70D43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rfSpi</w:t>
            </w:r>
            <w:proofErr w:type="spellEnd"/>
          </w:p>
          <w:p w14:paraId="5989D81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rfFlashJsonOp</w:t>
            </w:r>
            <w:proofErr w:type="spellEnd"/>
          </w:p>
          <w:p w14:paraId="18338DE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Boost_LIBRARIES</w:t>
            </w:r>
            <w:proofErr w:type="spellEnd"/>
            <w:r>
              <w:rPr>
                <w:lang w:eastAsia="ko-KR"/>
              </w:rPr>
              <w:t>}</w:t>
            </w:r>
          </w:p>
          <w:p w14:paraId="0CD6819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1C369F67" w14:textId="77777777" w:rsidR="009E63CB" w:rsidRDefault="009E63CB" w:rsidP="009E63CB">
            <w:pPr>
              <w:rPr>
                <w:lang w:eastAsia="ko-KR"/>
              </w:rPr>
            </w:pPr>
          </w:p>
          <w:p w14:paraId="768DFD9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#Helps get include paths right</w:t>
            </w:r>
          </w:p>
          <w:p w14:paraId="4045AAF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qt5_use_</w:t>
            </w:r>
            <w:proofErr w:type="gramStart"/>
            <w:r>
              <w:rPr>
                <w:lang w:eastAsia="ko-KR"/>
              </w:rPr>
              <w:t xml:space="preserve">modules(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DBus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Gui</w:t>
            </w:r>
            <w:proofErr w:type="spellEnd"/>
            <w:r>
              <w:rPr>
                <w:lang w:eastAsia="ko-KR"/>
              </w:rPr>
              <w:t xml:space="preserve"> Test Positioning </w:t>
            </w:r>
            <w:proofErr w:type="spellStart"/>
            <w:r>
              <w:rPr>
                <w:lang w:eastAsia="ko-KR"/>
              </w:rPr>
              <w:t>SerialPort</w:t>
            </w:r>
            <w:proofErr w:type="spellEnd"/>
            <w:r>
              <w:rPr>
                <w:lang w:eastAsia="ko-KR"/>
              </w:rPr>
              <w:t>)</w:t>
            </w:r>
          </w:p>
          <w:p w14:paraId="4BBDD446" w14:textId="77777777" w:rsidR="009E63CB" w:rsidRDefault="009E63CB" w:rsidP="009E63CB">
            <w:pPr>
              <w:rPr>
                <w:lang w:eastAsia="ko-KR"/>
              </w:rPr>
            </w:pPr>
          </w:p>
          <w:p w14:paraId="4C8560E3" w14:textId="77777777" w:rsidR="009E63CB" w:rsidRDefault="009E63CB" w:rsidP="009E63CB">
            <w:pPr>
              <w:rPr>
                <w:lang w:eastAsia="ko-KR"/>
              </w:rPr>
            </w:pPr>
          </w:p>
          <w:p w14:paraId="4D6CBB3C" w14:textId="33E2CE0A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install(</w:t>
            </w:r>
            <w:proofErr w:type="gramEnd"/>
            <w:r>
              <w:rPr>
                <w:lang w:eastAsia="ko-KR"/>
              </w:rPr>
              <w:t xml:space="preserve">TARGETS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DESTINATION base/bin)</w:t>
            </w:r>
          </w:p>
        </w:tc>
      </w:tr>
    </w:tbl>
    <w:p w14:paraId="2ECF0053" w14:textId="564C2BA5" w:rsidR="0026636B" w:rsidRDefault="0026636B" w:rsidP="0026636B">
      <w:pPr>
        <w:ind w:left="360"/>
        <w:rPr>
          <w:lang w:eastAsia="ko-KR"/>
        </w:rPr>
      </w:pPr>
    </w:p>
    <w:p w14:paraId="4640AED8" w14:textId="299512B9" w:rsidR="001A3E63" w:rsidRDefault="001A3E63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BuildIn/main.cpp</w:t>
      </w:r>
      <w:r>
        <w:rPr>
          <w:lang w:eastAsia="ko-KR"/>
        </w:rPr>
        <w:br/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03BD8" wp14:editId="792A677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584" w14:textId="5BB470F3" w:rsidR="00EB311E" w:rsidRDefault="00136494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</w:t>
      </w:r>
      <w:r>
        <w:rPr>
          <w:lang w:eastAsia="ko-KR"/>
        </w:rPr>
        <w:t>Util/CMakeLists.txt</w:t>
      </w:r>
      <w:r w:rsidR="0031186A">
        <w:rPr>
          <w:lang w:eastAsia="ko-KR"/>
        </w:rPr>
        <w:br/>
      </w:r>
      <w:proofErr w:type="spellStart"/>
      <w:r w:rsidR="0031186A">
        <w:rPr>
          <w:rFonts w:hint="eastAsia"/>
          <w:lang w:eastAsia="ko-KR"/>
        </w:rPr>
        <w:t>t</w:t>
      </w:r>
      <w:r w:rsidR="0031186A">
        <w:rPr>
          <w:lang w:eastAsia="ko-KR"/>
        </w:rPr>
        <w:t>mAnalyzer_SOURCE</w:t>
      </w:r>
      <w:proofErr w:type="spellEnd"/>
      <w:r w:rsidR="0031186A">
        <w:rPr>
          <w:lang w:eastAsia="ko-KR"/>
        </w:rPr>
        <w:t xml:space="preserve"> </w:t>
      </w:r>
      <w:r w:rsidR="0031186A">
        <w:rPr>
          <w:rFonts w:hint="eastAsia"/>
          <w:lang w:eastAsia="ko-KR"/>
        </w:rPr>
        <w:t>부분에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적어도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하나의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파일을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주석처리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않아야</w:t>
      </w:r>
      <w:r w:rsidR="0031186A">
        <w:rPr>
          <w:rFonts w:hint="eastAsia"/>
          <w:lang w:eastAsia="ko-KR"/>
        </w:rPr>
        <w:t xml:space="preserve"> </w:t>
      </w:r>
      <w:r w:rsidR="0031186A">
        <w:rPr>
          <w:lang w:eastAsia="ko-KR"/>
        </w:rPr>
        <w:t xml:space="preserve">Run </w:t>
      </w:r>
      <w:proofErr w:type="spellStart"/>
      <w:r w:rsidR="0031186A">
        <w:rPr>
          <w:lang w:eastAsia="ko-KR"/>
        </w:rPr>
        <w:t>CMake</w:t>
      </w:r>
      <w:proofErr w:type="spellEnd"/>
      <w:r w:rsidR="0031186A">
        <w:rPr>
          <w:rFonts w:hint="eastAsia"/>
          <w:lang w:eastAsia="ko-KR"/>
        </w:rPr>
        <w:t>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lastRenderedPageBreak/>
        <w:t>이상없이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진행된다</w:t>
      </w:r>
      <w:r w:rsidR="0031186A">
        <w:rPr>
          <w:rFonts w:hint="eastAsia"/>
          <w:lang w:eastAsia="ko-KR"/>
        </w:rPr>
        <w:t>.</w:t>
      </w:r>
      <w:r>
        <w:rPr>
          <w:lang w:eastAsia="ko-KR"/>
        </w:rPr>
        <w:br/>
      </w:r>
      <w:r w:rsidR="0031186A">
        <w:rPr>
          <w:noProof/>
          <w:lang w:eastAsia="ko-KR"/>
        </w:rPr>
        <w:drawing>
          <wp:inline distT="0" distB="0" distL="0" distR="0" wp14:anchorId="2BCA52F9" wp14:editId="56B081CF">
            <wp:extent cx="5939790" cy="377444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0E05" w14:textId="498C82EA" w:rsidR="00136494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~workspace/practice/ca5g/apps/CMakeLists.txt</w:t>
      </w:r>
      <w:r>
        <w:rPr>
          <w:lang w:eastAsia="ko-KR"/>
        </w:rPr>
        <w:br/>
      </w:r>
      <w:r w:rsidR="00144659">
        <w:rPr>
          <w:rFonts w:hint="eastAsia"/>
          <w:lang w:eastAsia="ko-KR"/>
        </w:rPr>
        <w:t>R</w:t>
      </w:r>
      <w:r w:rsidR="00144659">
        <w:rPr>
          <w:lang w:eastAsia="ko-KR"/>
        </w:rPr>
        <w:t xml:space="preserve">un </w:t>
      </w:r>
      <w:proofErr w:type="spellStart"/>
      <w:r w:rsidR="00144659">
        <w:rPr>
          <w:lang w:eastAsia="ko-KR"/>
        </w:rPr>
        <w:t>CMake</w:t>
      </w:r>
      <w:proofErr w:type="spellEnd"/>
      <w:r w:rsidR="00144659">
        <w:rPr>
          <w:rFonts w:hint="eastAsia"/>
          <w:lang w:eastAsia="ko-KR"/>
        </w:rPr>
        <w:t>를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실행한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후</w:t>
      </w:r>
      <w:r w:rsidR="0014465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E2316F" wp14:editId="4D8F31DC">
            <wp:extent cx="5938520" cy="1959610"/>
            <wp:effectExtent l="0" t="0" r="508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116B" w14:textId="2BF96C94" w:rsidR="007C080D" w:rsidRDefault="007C080D" w:rsidP="007C080D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Manifest/</w:t>
      </w:r>
      <w:proofErr w:type="spellStart"/>
      <w:r>
        <w:rPr>
          <w:lang w:eastAsia="ko-KR"/>
        </w:rPr>
        <w:t>process.json</w:t>
      </w:r>
      <w:proofErr w:type="spellEnd"/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1AC74614" w14:textId="7A4A7775" w:rsidR="00C771D6" w:rsidRDefault="00C771D6" w:rsidP="00C771D6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71D6" w14:paraId="0B248E5F" w14:textId="77777777" w:rsidTr="00C771D6">
        <w:tc>
          <w:tcPr>
            <w:tcW w:w="9350" w:type="dxa"/>
          </w:tcPr>
          <w:p w14:paraId="48818ECA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"</w:t>
            </w:r>
            <w:proofErr w:type="spellStart"/>
            <w:r>
              <w:rPr>
                <w:lang w:eastAsia="ko-KR"/>
              </w:rPr>
              <w:t>proc_signalAnalyzerTMBuildIn_app</w:t>
            </w:r>
            <w:proofErr w:type="spellEnd"/>
            <w:r>
              <w:rPr>
                <w:lang w:eastAsia="ko-KR"/>
              </w:rPr>
              <w:t>": {</w:t>
            </w:r>
          </w:p>
          <w:p w14:paraId="2D4FC6E8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"tag": "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",</w:t>
            </w:r>
          </w:p>
          <w:p w14:paraId="688E7EDB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"command": "/base/bin/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",</w:t>
            </w:r>
          </w:p>
          <w:p w14:paraId="3DA589D3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"label": "Tm Analyzer Build </w:t>
            </w:r>
            <w:proofErr w:type="gramStart"/>
            <w:r>
              <w:rPr>
                <w:lang w:eastAsia="ko-KR"/>
              </w:rPr>
              <w:t>In</w:t>
            </w:r>
            <w:proofErr w:type="gramEnd"/>
            <w:r>
              <w:rPr>
                <w:lang w:eastAsia="ko-KR"/>
              </w:rPr>
              <w:t xml:space="preserve"> App",</w:t>
            </w:r>
          </w:p>
          <w:p w14:paraId="12A53D92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"exclusive": "false",</w:t>
            </w:r>
          </w:p>
          <w:p w14:paraId="6837BC50" w14:textId="77777777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"</w:t>
            </w:r>
            <w:proofErr w:type="spellStart"/>
            <w:r>
              <w:rPr>
                <w:lang w:eastAsia="ko-KR"/>
              </w:rPr>
              <w:t>haltAction</w:t>
            </w:r>
            <w:proofErr w:type="spellEnd"/>
            <w:r>
              <w:rPr>
                <w:lang w:eastAsia="ko-KR"/>
              </w:rPr>
              <w:t xml:space="preserve">": </w:t>
            </w:r>
            <w:proofErr w:type="gramStart"/>
            <w:r>
              <w:rPr>
                <w:lang w:eastAsia="ko-KR"/>
              </w:rPr>
              <w:t>":action</w:t>
            </w:r>
            <w:proofErr w:type="gramEnd"/>
            <w:r>
              <w:rPr>
                <w:lang w:eastAsia="ko-KR"/>
              </w:rPr>
              <w:t>:signalAnalyzerTMBuildIn_app:signalAnalyzerTMBuildIn_reg_module:halt:"</w:t>
            </w:r>
          </w:p>
          <w:p w14:paraId="3B496E98" w14:textId="3D4044B2" w:rsidR="00C771D6" w:rsidRDefault="00C771D6" w:rsidP="00C771D6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</w:tc>
      </w:tr>
    </w:tbl>
    <w:p w14:paraId="15D5B818" w14:textId="77777777" w:rsidR="00C771D6" w:rsidRDefault="00C771D6" w:rsidP="00C771D6">
      <w:pPr>
        <w:rPr>
          <w:lang w:eastAsia="ko-KR"/>
        </w:rPr>
      </w:pPr>
    </w:p>
    <w:p w14:paraId="6DC39083" w14:textId="6B8A4E1D" w:rsidR="00675BAB" w:rsidRDefault="00675BAB" w:rsidP="00675BAB">
      <w:pPr>
        <w:ind w:left="360"/>
        <w:rPr>
          <w:lang w:eastAsia="ko-KR"/>
        </w:rPr>
      </w:pPr>
    </w:p>
    <w:p w14:paraId="33E3AA2B" w14:textId="46AA3477" w:rsidR="00675BAB" w:rsidRDefault="00675BAB" w:rsidP="00675BAB">
      <w:pPr>
        <w:pStyle w:val="2"/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</w:p>
    <w:p w14:paraId="4C178A9D" w14:textId="2DC0D12F" w:rsidR="00AB29D9" w:rsidRDefault="00AB29D9" w:rsidP="006C0865">
      <w:pPr>
        <w:rPr>
          <w:lang w:eastAsia="ko-KR"/>
        </w:rPr>
      </w:pPr>
    </w:p>
    <w:p w14:paraId="530177BB" w14:textId="7A5B2ABB" w:rsidR="00543F1A" w:rsidRDefault="00543F1A" w:rsidP="006C0865">
      <w:pPr>
        <w:rPr>
          <w:lang w:eastAsia="ko-KR"/>
        </w:rPr>
      </w:pPr>
    </w:p>
    <w:p w14:paraId="1683340F" w14:textId="77777777" w:rsidR="00543F1A" w:rsidRDefault="00543F1A" w:rsidP="006C0865">
      <w:pPr>
        <w:rPr>
          <w:lang w:eastAsia="ko-KR"/>
        </w:rPr>
      </w:pPr>
    </w:p>
    <w:p w14:paraId="3F5485B5" w14:textId="72E94122" w:rsidR="00675BAB" w:rsidRDefault="00023DA2" w:rsidP="00023DA2">
      <w:pPr>
        <w:pStyle w:val="2"/>
        <w:rPr>
          <w:lang w:eastAsia="ko-KR"/>
        </w:rPr>
      </w:pPr>
      <w:r>
        <w:rPr>
          <w:lang w:eastAsia="ko-KR"/>
        </w:rPr>
        <w:t>SCPI</w:t>
      </w:r>
    </w:p>
    <w:p w14:paraId="52BCB3AF" w14:textId="4EA8EE17" w:rsidR="00023DA2" w:rsidRDefault="00023DA2" w:rsidP="006C0865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41C2C5CB" w14:textId="21F07B1C" w:rsidR="00023DA2" w:rsidRDefault="00023DA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AC7C12" wp14:editId="3AF69CF7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A25B" w14:textId="62682A17" w:rsidR="00023DA2" w:rsidRDefault="00023DA2" w:rsidP="006C0865">
      <w:pPr>
        <w:rPr>
          <w:lang w:eastAsia="ko-KR"/>
        </w:rPr>
      </w:pPr>
    </w:p>
    <w:p w14:paraId="51239490" w14:textId="12658FCE" w:rsidR="00023DA2" w:rsidRDefault="00023DA2" w:rsidP="006C0865">
      <w:pPr>
        <w:rPr>
          <w:lang w:eastAsia="ko-KR"/>
        </w:rPr>
      </w:pPr>
    </w:p>
    <w:p w14:paraId="0EF8EF07" w14:textId="77777777" w:rsidR="00543F1A" w:rsidRDefault="00543F1A" w:rsidP="00543F1A">
      <w:pPr>
        <w:rPr>
          <w:lang w:eastAsia="ko-KR"/>
        </w:rPr>
      </w:pPr>
    </w:p>
    <w:p w14:paraId="7EF68F0B" w14:textId="77777777" w:rsidR="00543F1A" w:rsidRDefault="00543F1A" w:rsidP="00543F1A">
      <w:pPr>
        <w:pStyle w:val="2"/>
        <w:rPr>
          <w:lang w:eastAsia="ko-KR"/>
        </w:rPr>
      </w:pPr>
      <w:r>
        <w:rPr>
          <w:lang w:eastAsia="ko-KR"/>
        </w:rPr>
        <w:lastRenderedPageBreak/>
        <w:t>devload.sh</w:t>
      </w:r>
    </w:p>
    <w:p w14:paraId="53DA9F57" w14:textId="77777777" w:rsidR="00543F1A" w:rsidRDefault="00543F1A" w:rsidP="00543F1A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5D4A85B9" w14:textId="6FC344D6" w:rsidR="00543F1A" w:rsidRDefault="00543F1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D4986" wp14:editId="55B083F6">
            <wp:extent cx="5943600" cy="29718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p w14:paraId="3BBA9C37" w14:textId="0107BC42" w:rsidR="00543F1A" w:rsidRDefault="00543F1A" w:rsidP="006C0865">
      <w:pPr>
        <w:rPr>
          <w:lang w:eastAsia="ko-KR"/>
        </w:rPr>
      </w:pPr>
    </w:p>
    <w:p w14:paraId="20CDCE06" w14:textId="77777777" w:rsidR="00543F1A" w:rsidRDefault="00543F1A" w:rsidP="006C0865">
      <w:pPr>
        <w:rPr>
          <w:lang w:eastAsia="ko-KR"/>
        </w:rPr>
      </w:pPr>
    </w:p>
    <w:p w14:paraId="796944D6" w14:textId="77777777" w:rsidR="00023DA2" w:rsidRDefault="00023DA2" w:rsidP="006C0865">
      <w:pPr>
        <w:rPr>
          <w:lang w:eastAsia="ko-KR"/>
        </w:rPr>
      </w:pPr>
    </w:p>
    <w:p w14:paraId="17CC4D8E" w14:textId="77777777" w:rsidR="00023DA2" w:rsidRDefault="00023DA2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7777777" w:rsidR="00753B7D" w:rsidRDefault="00753B7D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lastRenderedPageBreak/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704C7" w14:textId="77777777" w:rsidR="00FD107B" w:rsidRDefault="00FD107B" w:rsidP="00A33843">
      <w:pPr>
        <w:spacing w:after="0" w:line="240" w:lineRule="auto"/>
      </w:pPr>
      <w:r>
        <w:separator/>
      </w:r>
    </w:p>
  </w:endnote>
  <w:endnote w:type="continuationSeparator" w:id="0">
    <w:p w14:paraId="5D4209B6" w14:textId="77777777" w:rsidR="00FD107B" w:rsidRDefault="00FD107B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A01008" w14:textId="77777777" w:rsidR="00FD107B" w:rsidRDefault="00FD107B" w:rsidP="00A33843">
      <w:pPr>
        <w:spacing w:after="0" w:line="240" w:lineRule="auto"/>
      </w:pPr>
      <w:r>
        <w:separator/>
      </w:r>
    </w:p>
  </w:footnote>
  <w:footnote w:type="continuationSeparator" w:id="0">
    <w:p w14:paraId="5A9BF9B2" w14:textId="77777777" w:rsidR="00FD107B" w:rsidRDefault="00FD107B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3034"/>
    <w:rsid w:val="00583711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glossaryDocument" Target="glossary/document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85E507C-5BAE-42ED-A613-F01516159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58</TotalTime>
  <Pages>31</Pages>
  <Words>1134</Words>
  <Characters>6466</Characters>
  <Application>Microsoft Office Word</Application>
  <DocSecurity>0</DocSecurity>
  <Lines>53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4</cp:revision>
  <cp:lastPrinted>2016-05-11T05:52:00Z</cp:lastPrinted>
  <dcterms:created xsi:type="dcterms:W3CDTF">2019-11-07T00:45:00Z</dcterms:created>
  <dcterms:modified xsi:type="dcterms:W3CDTF">2019-11-07T01:34:00Z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