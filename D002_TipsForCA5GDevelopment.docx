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A54CD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A54CD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A54CD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A54CD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A54CD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A54CD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A54CD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A54CD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A54CD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A54CD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A54CD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A54CD1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A54CD1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-av ./install/*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r>
        <w:rPr>
          <w:lang w:eastAsia="ko-KR"/>
        </w:rPr>
        <w:t>Creating new feature</w:t>
      </w:r>
    </w:p>
    <w:p w14:paraId="77333DC8" w14:textId="723F925C" w:rsidR="006477B3" w:rsidRDefault="00BB6E20" w:rsidP="006477B3">
      <w:pPr>
        <w:pStyle w:val="2"/>
        <w:rPr>
          <w:lang w:eastAsia="ko-KR"/>
        </w:rPr>
      </w:pPr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</w:p>
    <w:p w14:paraId="46373513" w14:textId="0B3CBBBF" w:rsidR="004572CD" w:rsidRDefault="004572CD" w:rsidP="004572CD">
      <w:pPr>
        <w:pStyle w:val="3"/>
        <w:rPr>
          <w:rStyle w:val="3Char"/>
        </w:rPr>
      </w:pPr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r>
        <w:rPr>
          <w:lang w:eastAsia="ko-KR"/>
        </w:rPr>
        <w:lastRenderedPageBreak/>
        <w:t>branch</w:t>
      </w:r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5" w:name="_Toc2161385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bookmarkEnd w:id="5"/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r>
        <w:rPr>
          <w:lang w:eastAsia="ko-KR"/>
        </w:rPr>
        <w:t>check main.cpp</w:t>
      </w:r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r>
        <w:rPr>
          <w:lang w:eastAsia="ko-KR"/>
        </w:rPr>
        <w:t>Check devload.sh</w:t>
      </w:r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r>
        <w:rPr>
          <w:lang w:eastAsia="ko-KR"/>
        </w:rPr>
        <w:t>Check submodule</w:t>
      </w:r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9B5A3B">
        <w:tc>
          <w:tcPr>
            <w:tcW w:w="9350" w:type="dxa"/>
          </w:tcPr>
          <w:p w14:paraId="6F69FE2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52C5DEF3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38DC5A84" w14:textId="4139D9D0" w:rsidR="00D823FB" w:rsidRDefault="0085281D" w:rsidP="0085281D">
      <w:pPr>
        <w:pStyle w:val="2"/>
        <w:rPr>
          <w:lang w:eastAsia="ko-KR"/>
        </w:rPr>
      </w:pPr>
      <w:r>
        <w:rPr>
          <w:lang w:eastAsia="ko-KR"/>
        </w:rPr>
        <w:t>Check SCPI</w:t>
      </w:r>
    </w:p>
    <w:p w14:paraId="20EDE695" w14:textId="77777777" w:rsidR="0085281D" w:rsidRDefault="0085281D" w:rsidP="0085281D">
      <w:pPr>
        <w:rPr>
          <w:lang w:eastAsia="ko-KR"/>
        </w:rPr>
      </w:pPr>
      <w:proofErr w:type="gramStart"/>
      <w:r w:rsidRPr="00023DA2">
        <w:rPr>
          <w:lang w:eastAsia="ko-KR"/>
        </w:rPr>
        <w:t>./</w:t>
      </w:r>
      <w:proofErr w:type="gramEnd"/>
      <w:r w:rsidRPr="00023DA2">
        <w:rPr>
          <w:lang w:eastAsia="ko-KR"/>
        </w:rPr>
        <w:t>services/</w:t>
      </w:r>
      <w:proofErr w:type="spellStart"/>
      <w:r w:rsidRPr="00023DA2">
        <w:rPr>
          <w:lang w:eastAsia="ko-KR"/>
        </w:rPr>
        <w:t>scpi</w:t>
      </w:r>
      <w:proofErr w:type="spellEnd"/>
      <w:r w:rsidRPr="00023DA2">
        <w:rPr>
          <w:lang w:eastAsia="ko-KR"/>
        </w:rPr>
        <w:t>/config/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action.json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config.json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result.json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138987C9" w14:textId="7D32BCE2" w:rsidR="00D823FB" w:rsidRDefault="0085281D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03504C" wp14:editId="36846434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51E65" w14:textId="3EF95526" w:rsidR="00806CEA" w:rsidRDefault="00E71C24" w:rsidP="00E71C24">
      <w:pPr>
        <w:pStyle w:val="1"/>
        <w:rPr>
          <w:lang w:eastAsia="ko-KR"/>
        </w:rPr>
      </w:pPr>
      <w:r>
        <w:rPr>
          <w:lang w:eastAsia="ko-KR"/>
        </w:rPr>
        <w:t>Add new source file</w:t>
      </w:r>
    </w:p>
    <w:p w14:paraId="7E44690B" w14:textId="01A255EB" w:rsidR="00E71C24" w:rsidRDefault="003A4F6B" w:rsidP="00E71C24">
      <w:pPr>
        <w:rPr>
          <w:lang w:eastAsia="ko-KR"/>
        </w:rPr>
      </w:pPr>
      <w:r>
        <w:rPr>
          <w:lang w:eastAsia="ko-KR"/>
        </w:rPr>
        <w:t>-. Make or add new source</w:t>
      </w:r>
    </w:p>
    <w:p w14:paraId="37FEE77C" w14:textId="6C241757" w:rsidR="003A4F6B" w:rsidRDefault="003A4F6B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96E74F" wp14:editId="71DDFC47">
            <wp:extent cx="5941060" cy="2145665"/>
            <wp:effectExtent l="0" t="0" r="2540" b="698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D0D3" w14:textId="1248D3ED" w:rsidR="00E71C24" w:rsidRDefault="003A4F6B" w:rsidP="00E71C24">
      <w:pPr>
        <w:rPr>
          <w:lang w:eastAsia="ko-KR"/>
        </w:rPr>
      </w:pPr>
      <w:r>
        <w:rPr>
          <w:lang w:eastAsia="ko-KR"/>
        </w:rPr>
        <w:t>-. 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EF6D6B6" w14:textId="761F2554" w:rsidR="00F30B67" w:rsidRDefault="00F30B67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C336FBA" wp14:editId="56BEB0DB">
            <wp:extent cx="5943600" cy="82296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7EE3F" w14:textId="155C6246" w:rsidR="00F30B67" w:rsidRDefault="00F30B67" w:rsidP="00E71C24">
      <w:pPr>
        <w:rPr>
          <w:lang w:eastAsia="ko-KR"/>
        </w:rPr>
      </w:pPr>
      <w:r>
        <w:rPr>
          <w:lang w:eastAsia="ko-KR"/>
        </w:rPr>
        <w:lastRenderedPageBreak/>
        <w:t xml:space="preserve">-. </w:t>
      </w:r>
      <w:proofErr w:type="spellStart"/>
      <w:r>
        <w:rPr>
          <w:lang w:eastAsia="ko-KR"/>
        </w:rPr>
        <w:t>enumLists.json</w:t>
      </w:r>
      <w:proofErr w:type="spellEnd"/>
      <w:r>
        <w:rPr>
          <w:lang w:eastAsia="ko-KR"/>
        </w:rPr>
        <w:t xml:space="preserve"> check</w:t>
      </w:r>
    </w:p>
    <w:p w14:paraId="3B6BD67A" w14:textId="7A70BBEF" w:rsidR="00E71C24" w:rsidRDefault="00D7333D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7427CB" wp14:editId="6E2AC912">
            <wp:extent cx="5941060" cy="1199515"/>
            <wp:effectExtent l="0" t="0" r="2540" b="63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EAFF" w14:textId="079B9F50" w:rsidR="00D7333D" w:rsidRDefault="009B5A3B" w:rsidP="00E71C24">
      <w:pPr>
        <w:rPr>
          <w:lang w:eastAsia="ko-KR"/>
        </w:rPr>
      </w:pPr>
      <w:r>
        <w:rPr>
          <w:lang w:eastAsia="ko-KR"/>
        </w:rPr>
        <w:t xml:space="preserve">-. Module </w:t>
      </w:r>
      <w:r>
        <w:rPr>
          <w:rFonts w:hint="eastAsia"/>
          <w:lang w:eastAsia="ko-KR"/>
        </w:rPr>
        <w:t>등록</w:t>
      </w:r>
    </w:p>
    <w:p w14:paraId="783B7F60" w14:textId="30590597" w:rsidR="009B5A3B" w:rsidRDefault="009B5A3B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78225CD" wp14:editId="69C47212">
            <wp:extent cx="5941060" cy="644525"/>
            <wp:effectExtent l="0" t="0" r="254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09566" w14:textId="2D2C9D79" w:rsidR="00D7333D" w:rsidRDefault="00321E42" w:rsidP="00E71C24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</w:p>
    <w:p w14:paraId="23A1E7A7" w14:textId="3207E4F8" w:rsidR="00321E42" w:rsidRDefault="00A84173" w:rsidP="00E71C24">
      <w:pPr>
        <w:rPr>
          <w:lang w:eastAsia="ko-KR"/>
        </w:rPr>
      </w:pPr>
      <w:r>
        <w:rPr>
          <w:lang w:eastAsia="ko-KR"/>
        </w:rPr>
        <w:t>signalAnalyzerTM.cpp</w:t>
      </w:r>
    </w:p>
    <w:p w14:paraId="73E7DA2E" w14:textId="11E04E80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signalAnalyzerTMAct.cpp</w:t>
      </w:r>
    </w:p>
    <w:p w14:paraId="653051AD" w14:textId="0120AEEA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signalAnalyzerTMComm.cpp</w:t>
      </w:r>
    </w:p>
    <w:p w14:paraId="111C3A88" w14:textId="02FE1B59" w:rsidR="00D7333D" w:rsidRDefault="00D7333D" w:rsidP="00E71C24">
      <w:pPr>
        <w:rPr>
          <w:lang w:eastAsia="ko-KR"/>
        </w:rPr>
      </w:pPr>
    </w:p>
    <w:p w14:paraId="696BD1B0" w14:textId="68583B28" w:rsidR="00D7333D" w:rsidRDefault="00D7333D" w:rsidP="00E71C24">
      <w:pPr>
        <w:rPr>
          <w:lang w:eastAsia="ko-KR"/>
        </w:rPr>
      </w:pPr>
    </w:p>
    <w:p w14:paraId="1BE265CB" w14:textId="5767E4AD" w:rsidR="00D7333D" w:rsidRDefault="00D7333D" w:rsidP="00E71C24">
      <w:pPr>
        <w:rPr>
          <w:lang w:eastAsia="ko-KR"/>
        </w:rPr>
      </w:pPr>
    </w:p>
    <w:p w14:paraId="47BCA913" w14:textId="77777777" w:rsidR="00D7333D" w:rsidRPr="00E71C24" w:rsidRDefault="00D7333D" w:rsidP="00E71C24">
      <w:pPr>
        <w:rPr>
          <w:lang w:eastAsia="ko-KR"/>
        </w:rPr>
      </w:pPr>
    </w:p>
    <w:p w14:paraId="35149580" w14:textId="50831582" w:rsidR="00806CEA" w:rsidRDefault="00806CEA" w:rsidP="00806CEA">
      <w:pPr>
        <w:pStyle w:val="1"/>
        <w:rPr>
          <w:lang w:eastAsia="ko-KR"/>
        </w:rPr>
      </w:pPr>
      <w:r>
        <w:rPr>
          <w:lang w:eastAsia="ko-KR"/>
        </w:rPr>
        <w:lastRenderedPageBreak/>
        <w:t>Add new item</w:t>
      </w:r>
    </w:p>
    <w:p w14:paraId="4FDCF252" w14:textId="57D30CC6" w:rsidR="00806CEA" w:rsidRDefault="008948E5" w:rsidP="008948E5">
      <w:pPr>
        <w:pStyle w:val="2"/>
        <w:rPr>
          <w:lang w:eastAsia="ko-KR"/>
        </w:rPr>
      </w:pPr>
      <w:r>
        <w:rPr>
          <w:lang w:eastAsia="ko-KR"/>
        </w:rPr>
        <w:t xml:space="preserve">Config Item </w:t>
      </w:r>
      <w:r>
        <w:rPr>
          <w:rFonts w:hint="eastAsia"/>
          <w:lang w:eastAsia="ko-KR"/>
        </w:rPr>
        <w:t>등록</w:t>
      </w:r>
    </w:p>
    <w:p w14:paraId="0DEA9EB1" w14:textId="6A283BF1" w:rsidR="00806CEA" w:rsidRDefault="008948E5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79C4B2" wp14:editId="5AAE4209">
            <wp:extent cx="5448300" cy="42672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380D" w14:textId="5A88BA4A" w:rsidR="00806CEA" w:rsidRDefault="003605CB" w:rsidP="003605CB">
      <w:pPr>
        <w:pStyle w:val="2"/>
        <w:rPr>
          <w:lang w:eastAsia="ko-KR"/>
        </w:rPr>
      </w:pPr>
      <w:proofErr w:type="spellStart"/>
      <w:r>
        <w:rPr>
          <w:lang w:eastAsia="ko-KR"/>
        </w:rPr>
        <w:t>enumLists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3D4D3B7C" w14:textId="06514FD8" w:rsidR="00806CEA" w:rsidRDefault="001F6ABE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00F302" wp14:editId="6B8C742A">
            <wp:extent cx="5943600" cy="7048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720E" w14:textId="4DDF141C" w:rsidR="003605CB" w:rsidRDefault="00076360" w:rsidP="00076360">
      <w:pPr>
        <w:pStyle w:val="2"/>
        <w:rPr>
          <w:lang w:eastAsia="ko-KR"/>
        </w:rPr>
      </w:pPr>
      <w:r>
        <w:rPr>
          <w:lang w:eastAsia="ko-KR"/>
        </w:rPr>
        <w:lastRenderedPageBreak/>
        <w:t xml:space="preserve">Add </w:t>
      </w:r>
      <w:r w:rsidR="00096D15">
        <w:rPr>
          <w:lang w:eastAsia="ko-KR"/>
        </w:rPr>
        <w:t>source</w:t>
      </w:r>
    </w:p>
    <w:p w14:paraId="021342E7" w14:textId="71000DEB" w:rsidR="00096D15" w:rsidRDefault="00096D15" w:rsidP="00096D15">
      <w:pPr>
        <w:rPr>
          <w:lang w:eastAsia="ko-KR"/>
        </w:rPr>
      </w:pPr>
      <w:proofErr w:type="spellStart"/>
      <w:r>
        <w:rPr>
          <w:lang w:eastAsia="ko-KR"/>
        </w:rPr>
        <w:t>signalAnalyzerTMComm.h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265124" wp14:editId="688C7F64">
            <wp:extent cx="5400675" cy="2305050"/>
            <wp:effectExtent l="0" t="0" r="952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CC80" w14:textId="75BD1E9B" w:rsidR="00096D15" w:rsidRPr="00096D15" w:rsidRDefault="00EC199D" w:rsidP="00096D15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C02093E" wp14:editId="3DCCD2BB">
            <wp:extent cx="4552950" cy="10668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70E6" w14:textId="0738348D" w:rsidR="003605CB" w:rsidRDefault="00EC199D" w:rsidP="00B64AC1">
      <w:pPr>
        <w:rPr>
          <w:lang w:eastAsia="ko-KR"/>
        </w:rPr>
      </w:pPr>
      <w:r>
        <w:rPr>
          <w:lang w:eastAsia="ko-KR"/>
        </w:rPr>
        <w:t>signalAnalyzerTMItem.cpp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E61DD0F" wp14:editId="15FF8905">
            <wp:extent cx="5943600" cy="81915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543C" w14:textId="5BBC4002" w:rsidR="003605CB" w:rsidRDefault="00B71E62" w:rsidP="00B64AC1">
      <w:pPr>
        <w:rPr>
          <w:lang w:eastAsia="ko-KR"/>
        </w:rPr>
      </w:pPr>
      <w:r>
        <w:rPr>
          <w:lang w:eastAsia="ko-KR"/>
        </w:rPr>
        <w:t>signalAnalyzerTMSync.cpp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8A4EA6D" wp14:editId="47E5F386">
            <wp:extent cx="4886325" cy="723900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3BAE" w14:textId="40CEB8D0" w:rsidR="003605CB" w:rsidRDefault="003605CB" w:rsidP="00B64AC1">
      <w:pPr>
        <w:rPr>
          <w:lang w:eastAsia="ko-KR"/>
        </w:rPr>
      </w:pPr>
    </w:p>
    <w:p w14:paraId="5594C9D8" w14:textId="422541B1" w:rsidR="003605CB" w:rsidRDefault="003605CB" w:rsidP="00B64AC1">
      <w:pPr>
        <w:rPr>
          <w:lang w:eastAsia="ko-KR"/>
        </w:rPr>
      </w:pPr>
    </w:p>
    <w:p w14:paraId="2A55ED7B" w14:textId="7AFDD2EC" w:rsidR="003605CB" w:rsidRDefault="003605CB" w:rsidP="00B64AC1">
      <w:pPr>
        <w:rPr>
          <w:lang w:eastAsia="ko-KR"/>
        </w:rPr>
      </w:pPr>
    </w:p>
    <w:p w14:paraId="7691A0F7" w14:textId="46DF9415" w:rsidR="003605CB" w:rsidRDefault="003605CB" w:rsidP="00B64AC1">
      <w:pPr>
        <w:rPr>
          <w:lang w:eastAsia="ko-KR"/>
        </w:rPr>
      </w:pPr>
    </w:p>
    <w:p w14:paraId="0A40C69E" w14:textId="6893F588" w:rsidR="003605CB" w:rsidRDefault="003605CB" w:rsidP="00B64AC1">
      <w:pPr>
        <w:rPr>
          <w:lang w:eastAsia="ko-KR"/>
        </w:rPr>
      </w:pPr>
    </w:p>
    <w:p w14:paraId="0F3F611D" w14:textId="7C11C497" w:rsidR="003605CB" w:rsidRDefault="003605CB" w:rsidP="00B64AC1">
      <w:pPr>
        <w:rPr>
          <w:lang w:eastAsia="ko-KR"/>
        </w:rPr>
      </w:pPr>
    </w:p>
    <w:p w14:paraId="50AFC0AD" w14:textId="77777777" w:rsidR="003605CB" w:rsidRPr="00B64AC1" w:rsidRDefault="003605C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6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6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7" w:name="_Toc21613856"/>
      <w:r>
        <w:rPr>
          <w:lang w:eastAsia="ko-KR"/>
        </w:rPr>
        <w:t>Activation</w:t>
      </w:r>
      <w:bookmarkEnd w:id="7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8" w:name="_Toc21613857"/>
      <w:r>
        <w:rPr>
          <w:lang w:eastAsia="ko-KR"/>
        </w:rPr>
        <w:t>Deactivation</w:t>
      </w:r>
      <w:bookmarkEnd w:id="8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10BA8089" w:rsidR="00241E9D" w:rsidRDefault="00241E9D" w:rsidP="006C0865">
      <w:pPr>
        <w:rPr>
          <w:lang w:eastAsia="ko-KR"/>
        </w:rPr>
      </w:pPr>
    </w:p>
    <w:p w14:paraId="5DE1C5F5" w14:textId="487A6C35" w:rsidR="00241E9D" w:rsidRDefault="005970EF" w:rsidP="008015FC">
      <w:pPr>
        <w:pStyle w:val="1"/>
        <w:rPr>
          <w:lang w:eastAsia="ko-KR"/>
        </w:rPr>
      </w:pPr>
      <w:r>
        <w:rPr>
          <w:lang w:eastAsia="ko-KR"/>
        </w:rPr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5970EF">
      <w:pPr>
        <w:pStyle w:val="2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430888">
      <w:pPr>
        <w:pStyle w:val="2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43A352B1" w14:textId="663B7BA4" w:rsidR="00430888" w:rsidRDefault="00430888" w:rsidP="006C0865">
      <w:pPr>
        <w:rPr>
          <w:lang w:eastAsia="ko-KR"/>
        </w:rPr>
      </w:pPr>
    </w:p>
    <w:p w14:paraId="130341F6" w14:textId="07FA576E" w:rsidR="00583034" w:rsidRDefault="00583034" w:rsidP="006C0865">
      <w:pPr>
        <w:rPr>
          <w:lang w:eastAsia="ko-KR"/>
        </w:rPr>
      </w:pPr>
    </w:p>
    <w:p w14:paraId="3E5D8628" w14:textId="452E9D79" w:rsidR="00583034" w:rsidRDefault="00583034" w:rsidP="006C0865">
      <w:pPr>
        <w:rPr>
          <w:lang w:eastAsia="ko-KR"/>
        </w:rPr>
      </w:pPr>
    </w:p>
    <w:p w14:paraId="37B95AB5" w14:textId="77777777" w:rsidR="00583034" w:rsidRDefault="00583034" w:rsidP="006C0865">
      <w:pPr>
        <w:rPr>
          <w:lang w:eastAsia="ko-KR"/>
        </w:rPr>
      </w:pPr>
    </w:p>
    <w:p w14:paraId="2B714F41" w14:textId="7EB78CAD" w:rsidR="00430888" w:rsidRDefault="003D3B8F" w:rsidP="003D3B8F">
      <w:pPr>
        <w:pStyle w:val="1"/>
        <w:rPr>
          <w:lang w:eastAsia="ko-KR"/>
        </w:rPr>
      </w:pPr>
      <w:r>
        <w:rPr>
          <w:lang w:eastAsia="ko-KR"/>
        </w:rPr>
        <w:t>Useful git command</w:t>
      </w:r>
    </w:p>
    <w:p w14:paraId="08611AF5" w14:textId="4190DACC" w:rsidR="009C48E6" w:rsidRDefault="001307A2" w:rsidP="001307A2">
      <w:pPr>
        <w:pStyle w:val="2"/>
        <w:rPr>
          <w:lang w:eastAsia="ko-KR"/>
        </w:rPr>
      </w:pPr>
      <w:r>
        <w:rPr>
          <w:lang w:eastAsia="ko-KR"/>
        </w:rPr>
        <w:t>add</w:t>
      </w:r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2E097E">
      <w:pPr>
        <w:pStyle w:val="2"/>
        <w:rPr>
          <w:lang w:eastAsia="ko-KR"/>
        </w:rPr>
      </w:pPr>
      <w:r>
        <w:rPr>
          <w:lang w:eastAsia="ko-KR"/>
        </w:rPr>
        <w:t>branch</w:t>
      </w:r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5827A7">
      <w:pPr>
        <w:pStyle w:val="2"/>
        <w:rPr>
          <w:lang w:eastAsia="ko-KR"/>
        </w:rPr>
      </w:pPr>
      <w:r>
        <w:rPr>
          <w:lang w:eastAsia="ko-KR"/>
        </w:rPr>
        <w:t>checkout</w:t>
      </w:r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A92006">
      <w:pPr>
        <w:pStyle w:val="2"/>
        <w:rPr>
          <w:lang w:eastAsia="ko-KR"/>
        </w:rPr>
      </w:pPr>
      <w:r>
        <w:rPr>
          <w:lang w:eastAsia="ko-KR"/>
        </w:rPr>
        <w:t>clean</w:t>
      </w:r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767048">
      <w:pPr>
        <w:pStyle w:val="2"/>
        <w:rPr>
          <w:lang w:eastAsia="ko-KR"/>
        </w:rPr>
      </w:pPr>
      <w:r>
        <w:rPr>
          <w:lang w:eastAsia="ko-KR"/>
        </w:rPr>
        <w:t>commit</w:t>
      </w:r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DA47FE">
      <w:pPr>
        <w:pStyle w:val="2"/>
        <w:rPr>
          <w:lang w:eastAsia="ko-KR"/>
        </w:rPr>
      </w:pPr>
      <w:r>
        <w:rPr>
          <w:lang w:eastAsia="ko-KR"/>
        </w:rPr>
        <w:t>merge</w:t>
      </w:r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5C57B6">
      <w:pPr>
        <w:pStyle w:val="2"/>
        <w:rPr>
          <w:lang w:eastAsia="ko-KR"/>
        </w:rPr>
      </w:pPr>
      <w:proofErr w:type="spellStart"/>
      <w:r>
        <w:rPr>
          <w:lang w:eastAsia="ko-KR"/>
        </w:rPr>
        <w:t>mergetool</w:t>
      </w:r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13EC2">
      <w:pPr>
        <w:pStyle w:val="2"/>
        <w:rPr>
          <w:lang w:eastAsia="ko-KR"/>
        </w:rPr>
      </w:pPr>
      <w:r>
        <w:rPr>
          <w:lang w:eastAsia="ko-KR"/>
        </w:rPr>
        <w:lastRenderedPageBreak/>
        <w:t>pull</w:t>
      </w:r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0636D6">
      <w:pPr>
        <w:pStyle w:val="2"/>
        <w:rPr>
          <w:lang w:eastAsia="ko-KR"/>
        </w:rPr>
      </w:pPr>
      <w:r>
        <w:rPr>
          <w:lang w:eastAsia="ko-KR"/>
        </w:rPr>
        <w:t>push</w:t>
      </w:r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rebase</w:t>
      </w:r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9C48E6">
      <w:pPr>
        <w:pStyle w:val="2"/>
        <w:rPr>
          <w:lang w:eastAsia="ko-KR"/>
        </w:rPr>
      </w:pPr>
      <w:r>
        <w:rPr>
          <w:lang w:eastAsia="ko-KR"/>
        </w:rPr>
        <w:t>reset</w:t>
      </w:r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rm</w:t>
      </w:r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C87529">
      <w:pPr>
        <w:pStyle w:val="2"/>
        <w:rPr>
          <w:lang w:eastAsia="ko-KR"/>
        </w:rPr>
      </w:pPr>
      <w:r>
        <w:rPr>
          <w:lang w:eastAsia="ko-KR"/>
        </w:rPr>
        <w:t>submodule</w:t>
      </w:r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lastRenderedPageBreak/>
        <w:t>status</w:t>
      </w:r>
    </w:p>
    <w:p w14:paraId="288FD766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604F43BA" w14:textId="5BE60EFC" w:rsidR="005827A7" w:rsidRDefault="005827A7" w:rsidP="005827A7">
      <w:pPr>
        <w:rPr>
          <w:lang w:eastAsia="ko-KR"/>
        </w:rPr>
      </w:pPr>
    </w:p>
    <w:p w14:paraId="23D9C047" w14:textId="77777777" w:rsidR="005827A7" w:rsidRPr="005827A7" w:rsidRDefault="005827A7" w:rsidP="005827A7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r>
        <w:rPr>
          <w:lang w:eastAsia="ko-KR"/>
        </w:rPr>
        <w:t>Debug</w:t>
      </w:r>
    </w:p>
    <w:p w14:paraId="41C2C5CB" w14:textId="16D6DE78" w:rsidR="00023DA2" w:rsidRDefault="00662923" w:rsidP="001602BB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proofErr w:type="spellStart"/>
      <w:r>
        <w:rPr>
          <w:lang w:eastAsia="ko-KR"/>
        </w:rPr>
        <w:t>ps</w:t>
      </w:r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</w:p>
    <w:p w14:paraId="367AF016" w14:textId="67B6D3C3" w:rsidR="00A12969" w:rsidRDefault="00C361D4" w:rsidP="006C0865">
      <w:pPr>
        <w:rPr>
          <w:rFonts w:hint="eastAsia"/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 w:rsidR="005A0BE0">
        <w:rPr>
          <w:rFonts w:hint="eastAsia"/>
          <w:lang w:eastAsia="ko-KR"/>
        </w:rPr>
        <w:t>(</w:t>
      </w:r>
      <w:r w:rsidR="005A0BE0">
        <w:rPr>
          <w:rFonts w:hint="eastAsia"/>
          <w:lang w:eastAsia="ko-KR"/>
        </w:rPr>
        <w:t>추가</w:t>
      </w:r>
      <w:r w:rsidR="005A0BE0">
        <w:rPr>
          <w:rFonts w:hint="eastAsia"/>
          <w:lang w:eastAsia="ko-KR"/>
        </w:rPr>
        <w:t>)</w:t>
      </w:r>
      <w:r w:rsidR="00A54CD1">
        <w:rPr>
          <w:lang w:eastAsia="ko-KR"/>
        </w:rPr>
        <w:br/>
      </w:r>
      <w:r w:rsidR="006306D2">
        <w:rPr>
          <w:noProof/>
          <w:lang w:eastAsia="ko-KR"/>
        </w:rPr>
        <w:drawing>
          <wp:inline distT="0" distB="0" distL="0" distR="0" wp14:anchorId="78C1B0E8" wp14:editId="49E659C9">
            <wp:extent cx="5937250" cy="7620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0BE0">
        <w:rPr>
          <w:lang w:eastAsia="ko-KR"/>
        </w:rPr>
        <w:br/>
      </w:r>
      <w:r w:rsidR="005A0BE0">
        <w:rPr>
          <w:rFonts w:hint="eastAsia"/>
          <w:noProof/>
          <w:lang w:eastAsia="ko-KR"/>
        </w:rPr>
        <w:drawing>
          <wp:inline distT="0" distB="0" distL="0" distR="0" wp14:anchorId="18C9E760" wp14:editId="726D7AE4">
            <wp:extent cx="5937250" cy="1282700"/>
            <wp:effectExtent l="0" t="0" r="635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AB7E" w14:textId="7EC59F4B" w:rsidR="00C361D4" w:rsidRDefault="00C361D4" w:rsidP="006C0865">
      <w:pPr>
        <w:rPr>
          <w:lang w:eastAsia="ko-KR"/>
        </w:rPr>
      </w:pPr>
      <w:r>
        <w:rPr>
          <w:lang w:eastAsia="ko-KR"/>
        </w:rPr>
        <w:lastRenderedPageBreak/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 w:rsidR="005A0BE0">
        <w:rPr>
          <w:rFonts w:hint="eastAsia"/>
          <w:lang w:eastAsia="ko-KR"/>
        </w:rPr>
        <w:t>l</w:t>
      </w:r>
      <w:r w:rsidR="005A0BE0">
        <w:rPr>
          <w:lang w:eastAsia="ko-KR"/>
        </w:rPr>
        <w:t>tetdd</w:t>
      </w:r>
      <w:r>
        <w:rPr>
          <w:lang w:eastAsia="ko-KR"/>
        </w:rPr>
        <w:t xml:space="preserve">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  <w:r w:rsidR="005A0BE0">
        <w:rPr>
          <w:lang w:eastAsia="ko-KR"/>
        </w:rPr>
        <w:br/>
      </w:r>
      <w:r w:rsidR="005A0BE0">
        <w:rPr>
          <w:noProof/>
          <w:lang w:eastAsia="ko-KR"/>
        </w:rPr>
        <w:drawing>
          <wp:inline distT="0" distB="0" distL="0" distR="0" wp14:anchorId="0300BF6D" wp14:editId="63FC5358">
            <wp:extent cx="5937250" cy="2762250"/>
            <wp:effectExtent l="0" t="0" r="635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  <w:bookmarkStart w:id="9" w:name="_GoBack"/>
      <w:bookmarkEnd w:id="9"/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r>
        <w:rPr>
          <w:lang w:eastAsia="ko-KR"/>
        </w:rPr>
        <w:lastRenderedPageBreak/>
        <w:t>FPGA loading</w:t>
      </w:r>
    </w:p>
    <w:p w14:paraId="16C77219" w14:textId="1E9D2F3E" w:rsidR="00E040D3" w:rsidRDefault="008F7EC4" w:rsidP="008F7EC4">
      <w:pPr>
        <w:pStyle w:val="2"/>
        <w:rPr>
          <w:lang w:eastAsia="ko-KR"/>
        </w:rPr>
      </w:pPr>
      <w:r>
        <w:rPr>
          <w:lang w:eastAsia="ko-KR"/>
        </w:rPr>
        <w:t>develop</w:t>
      </w:r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 xml:space="preserve">This is for </w:t>
      </w:r>
      <w:proofErr w:type="gramStart"/>
      <w:r w:rsidR="00FD7D72">
        <w:rPr>
          <w:lang w:eastAsia="ko-KR"/>
        </w:rPr>
        <w:t>TM(</w:t>
      </w:r>
      <w:proofErr w:type="gramEnd"/>
      <w:r w:rsidR="00FD7D72">
        <w:rPr>
          <w:lang w:eastAsia="ko-KR"/>
        </w:rPr>
        <w:t>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lastRenderedPageBreak/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proofErr w:type="spellEnd"/>
    </w:p>
    <w:p w14:paraId="4A9CC4FE" w14:textId="70E999CB" w:rsidR="0097560A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>System Information</w:t>
      </w:r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1E6D8063" w:rsidR="007D24B4" w:rsidRDefault="002C0F62" w:rsidP="002C0F62">
      <w:pPr>
        <w:pStyle w:val="1"/>
        <w:rPr>
          <w:lang w:eastAsia="ko-KR"/>
        </w:rPr>
      </w:pPr>
      <w:r>
        <w:rPr>
          <w:lang w:eastAsia="ko-KR"/>
        </w:rPr>
        <w:t>Package</w:t>
      </w:r>
    </w:p>
    <w:p w14:paraId="69E32816" w14:textId="5B5DBF40" w:rsidR="00212AD6" w:rsidRPr="00212AD6" w:rsidRDefault="00212AD6" w:rsidP="00212AD6">
      <w:pPr>
        <w:pStyle w:val="2"/>
        <w:rPr>
          <w:lang w:eastAsia="ko-KR"/>
        </w:rPr>
      </w:pPr>
      <w:r>
        <w:rPr>
          <w:lang w:eastAsia="ko-KR"/>
        </w:rPr>
        <w:t>Making package</w:t>
      </w:r>
    </w:p>
    <w:p w14:paraId="0B47FE48" w14:textId="486CDAE1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git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pull (???)</w:t>
      </w:r>
    </w:p>
    <w:p w14:paraId="46AB09B0" w14:textId="169EC39D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AA31BB" wp14:editId="534B9BA4">
            <wp:extent cx="5943600" cy="20097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E03C" w14:textId="3F285250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Check </w:t>
      </w:r>
      <w:proofErr w:type="spellStart"/>
      <w:r>
        <w:rPr>
          <w:lang w:eastAsia="ko-KR"/>
        </w:rPr>
        <w:t>fpga</w:t>
      </w:r>
      <w:proofErr w:type="spellEnd"/>
      <w:r>
        <w:rPr>
          <w:lang w:eastAsia="ko-KR"/>
        </w:rPr>
        <w:t xml:space="preserve"> file (???)</w:t>
      </w:r>
    </w:p>
    <w:p w14:paraId="2F2FD916" w14:textId="282B1D35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8C4212" wp14:editId="1D0371A2">
            <wp:extent cx="5943600" cy="202692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FC0" w14:textId="77777777" w:rsidR="0062070F" w:rsidRDefault="0062070F" w:rsidP="006C0865">
      <w:pPr>
        <w:rPr>
          <w:lang w:eastAsia="ko-KR"/>
        </w:rPr>
      </w:pPr>
      <w:r>
        <w:rPr>
          <w:lang w:eastAsia="ko-KR"/>
        </w:rPr>
        <w:t>-. git clone pkg</w:t>
      </w:r>
    </w:p>
    <w:p w14:paraId="4ECE3163" w14:textId="014ECF32" w:rsidR="002C0F62" w:rsidRDefault="0062070F" w:rsidP="006C0865">
      <w:p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pkg</w:t>
      </w:r>
    </w:p>
    <w:p w14:paraId="476F5401" w14:textId="59037B5B" w:rsidR="0062070F" w:rsidRDefault="0062070F" w:rsidP="006C0865">
      <w:pPr>
        <w:rPr>
          <w:lang w:eastAsia="ko-KR"/>
        </w:rPr>
      </w:pPr>
      <w:r w:rsidRPr="0062070F">
        <w:rPr>
          <w:lang w:eastAsia="ko-KR"/>
        </w:rPr>
        <w:t>git clone ssh://git@cosgit1.ds.jdsu.net:7999/ca5g/pkg.git pkg</w:t>
      </w:r>
    </w:p>
    <w:p w14:paraId="75A04512" w14:textId="5297DDA7" w:rsidR="0062070F" w:rsidRDefault="0062070F" w:rsidP="006C0865">
      <w:pPr>
        <w:rPr>
          <w:lang w:eastAsia="ko-KR"/>
        </w:rPr>
      </w:pPr>
      <w:r>
        <w:rPr>
          <w:lang w:eastAsia="ko-KR"/>
        </w:rPr>
        <w:t>cd pkg</w:t>
      </w:r>
    </w:p>
    <w:p w14:paraId="271F3B31" w14:textId="6B3ED67E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spellStart"/>
      <w:r>
        <w:rPr>
          <w:lang w:eastAsia="ko-KR"/>
        </w:rPr>
        <w:t>tm_rel</w:t>
      </w:r>
      <w:proofErr w:type="spellEnd"/>
    </w:p>
    <w:p w14:paraId="64B78E84" w14:textId="6BD812E1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5B59323E" w14:textId="3ED912C4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Version.txt </w:t>
      </w:r>
      <w:r>
        <w:rPr>
          <w:rFonts w:hint="eastAsia"/>
          <w:lang w:eastAsia="ko-KR"/>
        </w:rPr>
        <w:t>수정</w:t>
      </w:r>
    </w:p>
    <w:p w14:paraId="28B1C597" w14:textId="3CA08FCC" w:rsidR="0062070F" w:rsidRDefault="0062070F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82B0EB" wp14:editId="34EB451E">
            <wp:extent cx="5934710" cy="180975"/>
            <wp:effectExtent l="0" t="0" r="889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6CBB" w14:textId="21103500" w:rsidR="0062070F" w:rsidRDefault="0062070F" w:rsidP="006C0865">
      <w:pPr>
        <w:rPr>
          <w:lang w:eastAsia="ko-KR"/>
        </w:rPr>
      </w:pPr>
      <w:r>
        <w:rPr>
          <w:lang w:eastAsia="ko-KR"/>
        </w:rPr>
        <w:lastRenderedPageBreak/>
        <w:t xml:space="preserve">-. Script </w:t>
      </w:r>
      <w:r>
        <w:rPr>
          <w:rFonts w:hint="eastAsia"/>
          <w:lang w:eastAsia="ko-KR"/>
        </w:rPr>
        <w:t>실행</w:t>
      </w:r>
    </w:p>
    <w:p w14:paraId="05CE0E41" w14:textId="5818AA97" w:rsidR="0062070F" w:rsidRDefault="0062070F" w:rsidP="006C0865">
      <w:pPr>
        <w:rPr>
          <w:lang w:eastAsia="ko-KR"/>
        </w:rPr>
      </w:pPr>
      <w:r>
        <w:rPr>
          <w:lang w:eastAsia="ko-KR"/>
        </w:rPr>
        <w:t>./pkg.sh</w:t>
      </w:r>
    </w:p>
    <w:p w14:paraId="455550DA" w14:textId="34A5B2A1" w:rsidR="0062070F" w:rsidRDefault="0062070F" w:rsidP="006C0865">
      <w:pPr>
        <w:rPr>
          <w:lang w:eastAsia="ko-KR"/>
        </w:rPr>
      </w:pPr>
      <w:r>
        <w:rPr>
          <w:lang w:eastAsia="ko-KR"/>
        </w:rPr>
        <w:t>-. Check release file</w:t>
      </w:r>
    </w:p>
    <w:p w14:paraId="53C295A4" w14:textId="12039710" w:rsidR="0062070F" w:rsidRDefault="0062070F" w:rsidP="006C0865">
      <w:pPr>
        <w:rPr>
          <w:lang w:eastAsia="ko-KR"/>
        </w:rPr>
      </w:pPr>
      <w:r>
        <w:rPr>
          <w:lang w:eastAsia="ko-KR"/>
        </w:rPr>
        <w:t>Upgrade-exe/*.exe</w:t>
      </w:r>
    </w:p>
    <w:p w14:paraId="2EC6F62A" w14:textId="08EBACB3" w:rsidR="0062070F" w:rsidRDefault="0062070F" w:rsidP="006C0865">
      <w:pPr>
        <w:rPr>
          <w:lang w:eastAsia="ko-KR"/>
        </w:rPr>
      </w:pPr>
      <w:r>
        <w:rPr>
          <w:lang w:eastAsia="ko-KR"/>
        </w:rPr>
        <w:t>-. window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</w:p>
    <w:p w14:paraId="544D0CEB" w14:textId="3ED82BBF" w:rsidR="0062070F" w:rsidRDefault="0062070F" w:rsidP="006C0865">
      <w:pPr>
        <w:rPr>
          <w:lang w:eastAsia="ko-KR"/>
        </w:rPr>
      </w:pPr>
      <w:r>
        <w:rPr>
          <w:noProof/>
        </w:rPr>
        <w:drawing>
          <wp:inline distT="0" distB="0" distL="0" distR="0" wp14:anchorId="0613189B" wp14:editId="7CE946C1">
            <wp:extent cx="5943600" cy="3744595"/>
            <wp:effectExtent l="0" t="0" r="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584F" w14:textId="655AC884" w:rsidR="0062070F" w:rsidRDefault="0062070F" w:rsidP="006C08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kg.sh </w:t>
      </w:r>
      <w:r>
        <w:rPr>
          <w:rFonts w:hint="eastAsia"/>
          <w:lang w:eastAsia="ko-KR"/>
        </w:rPr>
        <w:t>수정</w:t>
      </w:r>
    </w:p>
    <w:p w14:paraId="66CB5F39" w14:textId="4FEA1585" w:rsidR="0062070F" w:rsidRDefault="0062070F" w:rsidP="006C0865">
      <w:pPr>
        <w:rPr>
          <w:lang w:eastAsia="ko-KR"/>
        </w:rPr>
      </w:pPr>
      <w:proofErr w:type="spellStart"/>
      <w:r w:rsidRPr="0062070F">
        <w:rPr>
          <w:lang w:eastAsia="ko-KR"/>
        </w:rPr>
        <w:t>cmake</w:t>
      </w:r>
      <w:proofErr w:type="spellEnd"/>
      <w:proofErr w:type="gramStart"/>
      <w:r w:rsidRPr="0062070F">
        <w:rPr>
          <w:lang w:eastAsia="ko-KR"/>
        </w:rPr>
        <w:t xml:space="preserve"> ..</w:t>
      </w:r>
      <w:proofErr w:type="gramEnd"/>
      <w:r w:rsidRPr="0062070F">
        <w:rPr>
          <w:lang w:eastAsia="ko-KR"/>
        </w:rPr>
        <w:t xml:space="preserve"> -DWITH_CAA=true -DCMAKE_C_FLAGS="-s" -DBUILD_PLATFORM=ca5g</w:t>
      </w:r>
    </w:p>
    <w:p w14:paraId="62487F7B" w14:textId="471E78C3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 xml:space="preserve">REL_BRANCH </w:t>
      </w:r>
      <w:r w:rsidRPr="0062070F">
        <w:rPr>
          <w:rFonts w:hint="eastAsia"/>
          <w:lang w:eastAsia="ko-KR"/>
        </w:rPr>
        <w:t>수정</w:t>
      </w:r>
      <w:r w:rsidR="00EF46F1">
        <w:rPr>
          <w:rFonts w:hint="eastAsia"/>
          <w:lang w:eastAsia="ko-KR"/>
        </w:rPr>
        <w:t>:</w:t>
      </w:r>
      <w:r w:rsidR="00EF46F1">
        <w:rPr>
          <w:lang w:eastAsia="ko-KR"/>
        </w:rPr>
        <w:t xml:space="preserve"> REL_BRANCH=feature/HA-3653-tm-analyzer</w:t>
      </w:r>
    </w:p>
    <w:p w14:paraId="6FD89127" w14:textId="20C3DCC6" w:rsidR="0062070F" w:rsidRDefault="0062070F" w:rsidP="006C0865">
      <w:pPr>
        <w:rPr>
          <w:lang w:eastAsia="ko-KR"/>
        </w:rPr>
      </w:pPr>
      <w:proofErr w:type="spellStart"/>
      <w:r w:rsidRPr="0062070F">
        <w:rPr>
          <w:rFonts w:hint="eastAsia"/>
          <w:lang w:eastAsia="ko-KR"/>
        </w:rPr>
        <w:t>caa</w:t>
      </w:r>
      <w:proofErr w:type="spellEnd"/>
      <w:r w:rsidRPr="0062070F">
        <w:rPr>
          <w:rFonts w:hint="eastAsia"/>
          <w:lang w:eastAsia="ko-KR"/>
        </w:rPr>
        <w:t>해당</w:t>
      </w:r>
      <w:r w:rsidRPr="0062070F">
        <w:rPr>
          <w:rFonts w:hint="eastAsia"/>
          <w:lang w:eastAsia="ko-KR"/>
        </w:rPr>
        <w:t xml:space="preserve"> </w:t>
      </w:r>
      <w:proofErr w:type="spellStart"/>
      <w:r w:rsidRPr="0062070F">
        <w:rPr>
          <w:rFonts w:hint="eastAsia"/>
          <w:lang w:eastAsia="ko-KR"/>
        </w:rPr>
        <w:t>브랜치</w:t>
      </w:r>
      <w:proofErr w:type="spellEnd"/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정의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REL_BRANCH=release/rel_055</w:t>
      </w:r>
    </w:p>
    <w:p w14:paraId="14F95047" w14:textId="1D086597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 xml:space="preserve">commit &amp; push </w:t>
      </w:r>
      <w:r w:rsidRPr="0062070F">
        <w:rPr>
          <w:rFonts w:hint="eastAsia"/>
          <w:lang w:eastAsia="ko-KR"/>
        </w:rPr>
        <w:t>지우기</w:t>
      </w:r>
    </w:p>
    <w:p w14:paraId="662E2134" w14:textId="753149B0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lastRenderedPageBreak/>
        <w:t xml:space="preserve">exe </w:t>
      </w:r>
      <w:r w:rsidRPr="0062070F">
        <w:rPr>
          <w:rFonts w:hint="eastAsia"/>
          <w:lang w:eastAsia="ko-KR"/>
        </w:rPr>
        <w:t>패키지</w:t>
      </w:r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업로드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${PROJECT_DIR}/upload.sh</w:t>
      </w:r>
    </w:p>
    <w:p w14:paraId="4B4DCED1" w14:textId="626670E7" w:rsidR="0062070F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064535" wp14:editId="03608497">
                <wp:simplePos x="0" y="0"/>
                <wp:positionH relativeFrom="margin">
                  <wp:posOffset>8626</wp:posOffset>
                </wp:positionH>
                <wp:positionV relativeFrom="paragraph">
                  <wp:posOffset>1419968</wp:posOffset>
                </wp:positionV>
                <wp:extent cx="2484408" cy="241539"/>
                <wp:effectExtent l="0" t="0" r="11430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99B99" id="직사각형 101" o:spid="_x0000_s1026" style="position:absolute;margin-left:.7pt;margin-top:111.8pt;width:195.6pt;height:1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40786" wp14:editId="2EA1F2B8">
                <wp:simplePos x="0" y="0"/>
                <wp:positionH relativeFrom="margin">
                  <wp:align>left</wp:align>
                </wp:positionH>
                <wp:positionV relativeFrom="paragraph">
                  <wp:posOffset>157528</wp:posOffset>
                </wp:positionV>
                <wp:extent cx="2165230" cy="155275"/>
                <wp:effectExtent l="0" t="0" r="26035" b="1651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AEDF08" id="직사각형 99" o:spid="_x0000_s1026" style="position:absolute;margin-left:0;margin-top:12.4pt;width:170.5pt;height:12.25pt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D8AB7E" wp14:editId="2738B16F">
                <wp:simplePos x="0" y="0"/>
                <wp:positionH relativeFrom="column">
                  <wp:posOffset>2311879</wp:posOffset>
                </wp:positionH>
                <wp:positionV relativeFrom="paragraph">
                  <wp:posOffset>1876653</wp:posOffset>
                </wp:positionV>
                <wp:extent cx="1190446" cy="155275"/>
                <wp:effectExtent l="0" t="0" r="10160" b="1651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7CFE2" id="직사각형 97" o:spid="_x0000_s1026" style="position:absolute;margin-left:182.05pt;margin-top:147.75pt;width:93.75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" filled="f" strokecolor="red" strokeweight="2pt"/>
            </w:pict>
          </mc:Fallback>
        </mc:AlternateContent>
      </w:r>
      <w:r w:rsidR="0062070F">
        <w:rPr>
          <w:rFonts w:hint="eastAsia"/>
          <w:noProof/>
          <w:lang w:eastAsia="ko-KR"/>
        </w:rPr>
        <w:drawing>
          <wp:inline distT="0" distB="0" distL="0" distR="0" wp14:anchorId="786BBB10" wp14:editId="62A9FA61">
            <wp:extent cx="5934710" cy="2044700"/>
            <wp:effectExtent l="0" t="0" r="889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27A" w14:textId="2096517D" w:rsidR="002C0F62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E1A927" wp14:editId="3684DFCC">
                <wp:simplePos x="0" y="0"/>
                <wp:positionH relativeFrom="margin">
                  <wp:posOffset>17253</wp:posOffset>
                </wp:positionH>
                <wp:positionV relativeFrom="paragraph">
                  <wp:posOffset>1526241</wp:posOffset>
                </wp:positionV>
                <wp:extent cx="2484408" cy="241539"/>
                <wp:effectExtent l="0" t="0" r="11430" b="2540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AAEBF" id="직사각형 102" o:spid="_x0000_s1026" style="position:absolute;margin-left:1.35pt;margin-top:120.2pt;width:195.6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F6FCE" wp14:editId="7AA64D8A">
                <wp:simplePos x="0" y="0"/>
                <wp:positionH relativeFrom="margin">
                  <wp:posOffset>5751</wp:posOffset>
                </wp:positionH>
                <wp:positionV relativeFrom="paragraph">
                  <wp:posOffset>177033</wp:posOffset>
                </wp:positionV>
                <wp:extent cx="2165230" cy="155275"/>
                <wp:effectExtent l="0" t="0" r="2603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A514B1" id="직사각형 100" o:spid="_x0000_s1026" style="position:absolute;margin-left:.45pt;margin-top:13.95pt;width:170.5pt;height:12.2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FF1C56" wp14:editId="11FF9832">
                <wp:simplePos x="0" y="0"/>
                <wp:positionH relativeFrom="column">
                  <wp:posOffset>2429294</wp:posOffset>
                </wp:positionH>
                <wp:positionV relativeFrom="paragraph">
                  <wp:posOffset>2040087</wp:posOffset>
                </wp:positionV>
                <wp:extent cx="1190446" cy="155275"/>
                <wp:effectExtent l="0" t="0" r="10160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616BE0" id="직사각형 98" o:spid="_x0000_s1026" style="position:absolute;margin-left:191.3pt;margin-top:160.65pt;width:93.7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" filled="f" strokecolor="red" strokeweight="2pt"/>
            </w:pict>
          </mc:Fallback>
        </mc:AlternateContent>
      </w:r>
      <w:r w:rsidR="0062070F">
        <w:rPr>
          <w:noProof/>
          <w:lang w:eastAsia="ko-KR"/>
        </w:rPr>
        <w:drawing>
          <wp:inline distT="0" distB="0" distL="0" distR="0" wp14:anchorId="3734D29E" wp14:editId="732CEB2B">
            <wp:extent cx="5943600" cy="2182495"/>
            <wp:effectExtent l="0" t="0" r="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6D86" w14:textId="41C0DC43" w:rsidR="002C0F62" w:rsidRDefault="00813A13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A0681F" wp14:editId="0E3AF850">
                <wp:simplePos x="0" y="0"/>
                <wp:positionH relativeFrom="margin">
                  <wp:posOffset>17252</wp:posOffset>
                </wp:positionH>
                <wp:positionV relativeFrom="paragraph">
                  <wp:posOffset>364790</wp:posOffset>
                </wp:positionV>
                <wp:extent cx="4313207" cy="241539"/>
                <wp:effectExtent l="0" t="0" r="11430" b="25400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07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E5BA" id="직사각형 104" o:spid="_x0000_s1026" style="position:absolute;margin-left:1.35pt;margin-top:28.7pt;width:339.6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7CDEB53" wp14:editId="677208EA">
            <wp:extent cx="5943600" cy="758825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B84F" w14:textId="27C58A90" w:rsidR="002C0F62" w:rsidRDefault="002C0F62" w:rsidP="006C0865">
      <w:pPr>
        <w:rPr>
          <w:lang w:eastAsia="ko-KR"/>
        </w:rPr>
      </w:pPr>
    </w:p>
    <w:p w14:paraId="60618450" w14:textId="6B96B072" w:rsidR="002C0F62" w:rsidRDefault="00212AD6" w:rsidP="00212AD6">
      <w:pPr>
        <w:pStyle w:val="2"/>
        <w:rPr>
          <w:lang w:eastAsia="ko-KR"/>
        </w:rPr>
      </w:pPr>
      <w:r>
        <w:rPr>
          <w:lang w:eastAsia="ko-KR"/>
        </w:rPr>
        <w:t>Sharing package</w:t>
      </w:r>
    </w:p>
    <w:p w14:paraId="4A7F2BC5" w14:textId="62A867A6" w:rsidR="002C0F62" w:rsidRDefault="00212AD6" w:rsidP="006C08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공유한다</w:t>
      </w:r>
      <w:r>
        <w:rPr>
          <w:rFonts w:hint="eastAsia"/>
          <w:lang w:eastAsia="ko-KR"/>
        </w:rPr>
        <w:t>.</w:t>
      </w:r>
    </w:p>
    <w:p w14:paraId="7342A93B" w14:textId="42E9E799" w:rsidR="00212AD6" w:rsidRDefault="00212AD6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146375" wp14:editId="353B66F7">
            <wp:extent cx="5943600" cy="3383280"/>
            <wp:effectExtent l="0" t="0" r="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704A" w14:textId="30E4F80D" w:rsidR="007D24B4" w:rsidRDefault="007D24B4" w:rsidP="006C0865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10" w:name="_Toc21613858"/>
      <w:r>
        <w:rPr>
          <w:lang w:eastAsia="ko-KR"/>
        </w:rPr>
        <w:t>Temp</w:t>
      </w:r>
      <w:bookmarkEnd w:id="10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lastRenderedPageBreak/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1" w:name="_Toc21613859"/>
      <w:proofErr w:type="spellStart"/>
      <w:r>
        <w:rPr>
          <w:lang w:eastAsia="ko-KR"/>
        </w:rPr>
        <w:t>Util</w:t>
      </w:r>
      <w:bookmarkEnd w:id="11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2" w:name="_Toc21613860"/>
      <w:proofErr w:type="spellStart"/>
      <w:r>
        <w:rPr>
          <w:lang w:eastAsia="ko-KR"/>
        </w:rPr>
        <w:t>doQt</w:t>
      </w:r>
      <w:bookmarkEnd w:id="12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3" w:name="_Toc21613861"/>
      <w:proofErr w:type="spellStart"/>
      <w:r>
        <w:rPr>
          <w:lang w:eastAsia="ko-KR"/>
        </w:rPr>
        <w:lastRenderedPageBreak/>
        <w:t>gitk</w:t>
      </w:r>
      <w:bookmarkEnd w:id="13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</w:p>
    <w:p w14:paraId="5618E3B8" w14:textId="2B0DA372" w:rsidR="001B35B6" w:rsidRDefault="001B35B6" w:rsidP="00DD5AEC">
      <w:pPr>
        <w:rPr>
          <w:lang w:eastAsia="ko-KR"/>
        </w:rPr>
      </w:pPr>
    </w:p>
    <w:p w14:paraId="45440C7A" w14:textId="5E9F89C6" w:rsidR="001B35B6" w:rsidRDefault="001B35B6" w:rsidP="00DD5AEC">
      <w:pPr>
        <w:rPr>
          <w:lang w:eastAsia="ko-KR"/>
        </w:rPr>
      </w:pPr>
    </w:p>
    <w:p w14:paraId="29754886" w14:textId="164BD6E0" w:rsidR="001B35B6" w:rsidRDefault="001B35B6" w:rsidP="001B35B6">
      <w:pPr>
        <w:pStyle w:val="2"/>
        <w:rPr>
          <w:lang w:eastAsia="ko-KR"/>
        </w:rPr>
      </w:pPr>
      <w:proofErr w:type="spellStart"/>
      <w:r>
        <w:rPr>
          <w:lang w:eastAsia="ko-KR"/>
        </w:rPr>
        <w:t>gview</w:t>
      </w:r>
      <w:proofErr w:type="spellEnd"/>
    </w:p>
    <w:p w14:paraId="30DA49D5" w14:textId="767F1488" w:rsidR="001B35B6" w:rsidRDefault="001B35B6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4" w:name="_Toc21613862"/>
      <w:r>
        <w:rPr>
          <w:lang w:eastAsia="ko-KR"/>
        </w:rPr>
        <w:t>Project</w:t>
      </w:r>
      <w:bookmarkEnd w:id="14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52839E6E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1E61C7F1" w14:textId="3908BD51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Config, Setup, Mode change</w:t>
      </w:r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lastRenderedPageBreak/>
        <w:t>Measure Update</w:t>
      </w:r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0C84ADE8" w:rsidR="00300207" w:rsidRDefault="00300207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r>
        <w:rPr>
          <w:lang w:eastAsia="ko-KR"/>
        </w:rPr>
        <w:t>Technology</w:t>
      </w:r>
    </w:p>
    <w:p w14:paraId="0B2DF7ED" w14:textId="22DCD283" w:rsidR="00C076D5" w:rsidRDefault="00F2588B" w:rsidP="00DD5AEC">
      <w:pPr>
        <w:rPr>
          <w:lang w:eastAsia="ko-KR"/>
        </w:rPr>
      </w:pPr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PvsT</w:t>
      </w:r>
      <w:proofErr w:type="spellEnd"/>
      <w:r>
        <w:rPr>
          <w:lang w:eastAsia="ko-KR"/>
        </w:rPr>
        <w:t>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입력값이지만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r>
        <w:rPr>
          <w:lang w:eastAsia="ko-KR"/>
        </w:rPr>
        <w:t>Function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C</w:t>
            </w:r>
          </w:p>
        </w:tc>
        <w:tc>
          <w:tcPr>
            <w:tcW w:w="3260" w:type="dxa"/>
          </w:tcPr>
          <w:p w14:paraId="1B8BB49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99CBB8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06E3C288" w14:textId="77777777" w:rsid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  <w:p w14:paraId="72341A93" w14:textId="73EFA5BF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sz w:val="16"/>
                <w:szCs w:val="16"/>
                <w:lang w:eastAsia="ko-KR"/>
              </w:rPr>
              <w:t>setPropertyMHz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336055EE" w14:textId="77777777" w:rsid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  <w:p w14:paraId="53EC6692" w14:textId="22104703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주파수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입력</w:t>
            </w:r>
            <w:r w:rsidR="00A273CE">
              <w:rPr>
                <w:rFonts w:hint="eastAsia"/>
                <w:sz w:val="16"/>
                <w:szCs w:val="16"/>
                <w:lang w:eastAsia="ko-KR"/>
              </w:rPr>
              <w:t>창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단위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표시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lastRenderedPageBreak/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111"/>
      <w:footerReference w:type="default" r:id="rId1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5648ED" w14:textId="77777777" w:rsidR="00274361" w:rsidRDefault="00274361" w:rsidP="00A33843">
      <w:pPr>
        <w:spacing w:after="0" w:line="240" w:lineRule="auto"/>
      </w:pPr>
      <w:r>
        <w:separator/>
      </w:r>
    </w:p>
  </w:endnote>
  <w:endnote w:type="continuationSeparator" w:id="0">
    <w:p w14:paraId="53E502FC" w14:textId="77777777" w:rsidR="00274361" w:rsidRDefault="00274361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A54CD1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A54CD1" w:rsidRPr="003F3259" w:rsidRDefault="00A54CD1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A54CD1" w:rsidRPr="003F3259" w:rsidRDefault="00A54CD1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A54CD1" w:rsidRPr="00AB710B" w:rsidRDefault="00A54CD1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A54CD1" w:rsidRPr="003F3259" w:rsidRDefault="00A54CD1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A54CD1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A54CD1" w:rsidRPr="003F3259" w:rsidRDefault="00A54CD1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A54CD1" w:rsidRPr="003F3259" w:rsidRDefault="00A54CD1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A54CD1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A54CD1" w:rsidRPr="003F3259" w:rsidRDefault="00A54CD1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A54CD1" w:rsidRPr="000311E3" w:rsidRDefault="00A54CD1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A54CD1" w14:paraId="7AFC072F" w14:textId="77777777" w:rsidTr="001A0EF6">
      <w:tc>
        <w:tcPr>
          <w:tcW w:w="9540" w:type="dxa"/>
          <w:gridSpan w:val="2"/>
        </w:tcPr>
        <w:p w14:paraId="7AFC072D" w14:textId="77777777" w:rsidR="00A54CD1" w:rsidRPr="001A0EF6" w:rsidRDefault="00A54CD1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A54CD1" w:rsidRDefault="00A54CD1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A54CD1" w14:paraId="7AFC0732" w14:textId="77777777" w:rsidTr="001A0EF6">
      <w:tc>
        <w:tcPr>
          <w:tcW w:w="5580" w:type="dxa"/>
        </w:tcPr>
        <w:p w14:paraId="7AFC0730" w14:textId="77777777" w:rsidR="00A54CD1" w:rsidRDefault="00A54CD1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A54CD1" w:rsidRDefault="00A54CD1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6</w:t>
            </w:r>
          </w:fldSimple>
        </w:p>
      </w:tc>
    </w:tr>
  </w:tbl>
  <w:p w14:paraId="7AFC0733" w14:textId="77777777" w:rsidR="00A54CD1" w:rsidRPr="004906B9" w:rsidRDefault="00A54CD1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F760DA" w14:textId="77777777" w:rsidR="00274361" w:rsidRDefault="00274361" w:rsidP="00A33843">
      <w:pPr>
        <w:spacing w:after="0" w:line="240" w:lineRule="auto"/>
      </w:pPr>
      <w:r>
        <w:separator/>
      </w:r>
    </w:p>
  </w:footnote>
  <w:footnote w:type="continuationSeparator" w:id="0">
    <w:p w14:paraId="14393E67" w14:textId="77777777" w:rsidR="00274361" w:rsidRDefault="00274361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A54CD1" w:rsidRPr="00385CAB" w:rsidRDefault="00A54CD1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CA5G Development</w:t>
    </w:r>
  </w:p>
  <w:p w14:paraId="7AFC0721" w14:textId="77777777" w:rsidR="00A54CD1" w:rsidRDefault="00A54CD1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1034639"/>
    <w:multiLevelType w:val="hybridMultilevel"/>
    <w:tmpl w:val="9036F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9"/>
  </w:num>
  <w:num w:numId="3">
    <w:abstractNumId w:val="12"/>
  </w:num>
  <w:num w:numId="4">
    <w:abstractNumId w:val="17"/>
  </w:num>
  <w:num w:numId="5">
    <w:abstractNumId w:val="21"/>
  </w:num>
  <w:num w:numId="6">
    <w:abstractNumId w:val="18"/>
  </w:num>
  <w:num w:numId="7">
    <w:abstractNumId w:val="9"/>
  </w:num>
  <w:num w:numId="8">
    <w:abstractNumId w:val="6"/>
  </w:num>
  <w:num w:numId="9">
    <w:abstractNumId w:val="14"/>
  </w:num>
  <w:num w:numId="10">
    <w:abstractNumId w:val="16"/>
  </w:num>
  <w:num w:numId="11">
    <w:abstractNumId w:val="7"/>
  </w:num>
  <w:num w:numId="12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</w:num>
  <w:num w:numId="14">
    <w:abstractNumId w:val="3"/>
  </w:num>
  <w:num w:numId="15">
    <w:abstractNumId w:val="5"/>
  </w:num>
  <w:num w:numId="16">
    <w:abstractNumId w:val="22"/>
  </w:num>
  <w:num w:numId="17">
    <w:abstractNumId w:val="11"/>
  </w:num>
  <w:num w:numId="18">
    <w:abstractNumId w:val="15"/>
  </w:num>
  <w:num w:numId="19">
    <w:abstractNumId w:val="20"/>
  </w:num>
  <w:num w:numId="20">
    <w:abstractNumId w:val="1"/>
  </w:num>
  <w:num w:numId="21">
    <w:abstractNumId w:val="0"/>
  </w:num>
  <w:num w:numId="22">
    <w:abstractNumId w:val="13"/>
  </w:num>
  <w:num w:numId="23">
    <w:abstractNumId w:val="10"/>
  </w:num>
  <w:num w:numId="24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747C"/>
    <w:rsid w:val="0007026B"/>
    <w:rsid w:val="000703DC"/>
    <w:rsid w:val="00070574"/>
    <w:rsid w:val="00071DC8"/>
    <w:rsid w:val="0007324E"/>
    <w:rsid w:val="0007479D"/>
    <w:rsid w:val="00075070"/>
    <w:rsid w:val="00076360"/>
    <w:rsid w:val="00076E75"/>
    <w:rsid w:val="00077FF6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96B"/>
    <w:rsid w:val="000865BE"/>
    <w:rsid w:val="000905C2"/>
    <w:rsid w:val="00091B9C"/>
    <w:rsid w:val="0009238B"/>
    <w:rsid w:val="00092A26"/>
    <w:rsid w:val="0009315A"/>
    <w:rsid w:val="00093AD5"/>
    <w:rsid w:val="00096D15"/>
    <w:rsid w:val="00096DF7"/>
    <w:rsid w:val="000974AB"/>
    <w:rsid w:val="000A2B59"/>
    <w:rsid w:val="000A6693"/>
    <w:rsid w:val="000A6AE9"/>
    <w:rsid w:val="000A7068"/>
    <w:rsid w:val="000B0F1E"/>
    <w:rsid w:val="000B1784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E6F69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65EB"/>
    <w:rsid w:val="00126CAA"/>
    <w:rsid w:val="001273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127B"/>
    <w:rsid w:val="00142098"/>
    <w:rsid w:val="001433B7"/>
    <w:rsid w:val="00144659"/>
    <w:rsid w:val="0014509E"/>
    <w:rsid w:val="00145877"/>
    <w:rsid w:val="00146472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6ABE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2AD6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4361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0F62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6671"/>
    <w:rsid w:val="002F7C48"/>
    <w:rsid w:val="00300207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E42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373B"/>
    <w:rsid w:val="0034396F"/>
    <w:rsid w:val="00345B52"/>
    <w:rsid w:val="003467A9"/>
    <w:rsid w:val="00346D87"/>
    <w:rsid w:val="00346F75"/>
    <w:rsid w:val="00352426"/>
    <w:rsid w:val="003525A0"/>
    <w:rsid w:val="00356594"/>
    <w:rsid w:val="00356C7B"/>
    <w:rsid w:val="00356F68"/>
    <w:rsid w:val="00357296"/>
    <w:rsid w:val="00357DB6"/>
    <w:rsid w:val="00357F2C"/>
    <w:rsid w:val="003605CB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C30"/>
    <w:rsid w:val="00393288"/>
    <w:rsid w:val="0039366D"/>
    <w:rsid w:val="00393EDC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4F6B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3246"/>
    <w:rsid w:val="0049357B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6896"/>
    <w:rsid w:val="005272AB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51E6"/>
    <w:rsid w:val="00565C6E"/>
    <w:rsid w:val="0056630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BE0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F05"/>
    <w:rsid w:val="00613B84"/>
    <w:rsid w:val="00614B98"/>
    <w:rsid w:val="00614EB9"/>
    <w:rsid w:val="00615AF0"/>
    <w:rsid w:val="00616043"/>
    <w:rsid w:val="0061612A"/>
    <w:rsid w:val="00616B33"/>
    <w:rsid w:val="0062070F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06D2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267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8E4"/>
    <w:rsid w:val="007D1A21"/>
    <w:rsid w:val="007D1BEE"/>
    <w:rsid w:val="007D24B4"/>
    <w:rsid w:val="007D2901"/>
    <w:rsid w:val="007D2B5A"/>
    <w:rsid w:val="007D39A5"/>
    <w:rsid w:val="007D5F99"/>
    <w:rsid w:val="007D6D96"/>
    <w:rsid w:val="007D7E8F"/>
    <w:rsid w:val="007D7F7A"/>
    <w:rsid w:val="007E01A5"/>
    <w:rsid w:val="007E1B3D"/>
    <w:rsid w:val="007E1D87"/>
    <w:rsid w:val="007E2539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3F4C"/>
    <w:rsid w:val="00805C67"/>
    <w:rsid w:val="00805E32"/>
    <w:rsid w:val="0080621E"/>
    <w:rsid w:val="00806CEA"/>
    <w:rsid w:val="00810FDA"/>
    <w:rsid w:val="00812359"/>
    <w:rsid w:val="0081340E"/>
    <w:rsid w:val="00813A13"/>
    <w:rsid w:val="00814F53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48E5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ED9"/>
    <w:rsid w:val="008C406D"/>
    <w:rsid w:val="008C40C0"/>
    <w:rsid w:val="008C561E"/>
    <w:rsid w:val="008C582D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C4"/>
    <w:rsid w:val="008F7ED6"/>
    <w:rsid w:val="009005F4"/>
    <w:rsid w:val="0090080E"/>
    <w:rsid w:val="00903173"/>
    <w:rsid w:val="00904743"/>
    <w:rsid w:val="00906D10"/>
    <w:rsid w:val="009109E0"/>
    <w:rsid w:val="00910F95"/>
    <w:rsid w:val="00911650"/>
    <w:rsid w:val="00912B0B"/>
    <w:rsid w:val="00914F1D"/>
    <w:rsid w:val="009151E7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5A3B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45EE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3CE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4CD1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4173"/>
    <w:rsid w:val="00A85343"/>
    <w:rsid w:val="00A85C08"/>
    <w:rsid w:val="00A86574"/>
    <w:rsid w:val="00A90EDA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AB7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BE1"/>
    <w:rsid w:val="00B21542"/>
    <w:rsid w:val="00B22421"/>
    <w:rsid w:val="00B22D32"/>
    <w:rsid w:val="00B249D5"/>
    <w:rsid w:val="00B26336"/>
    <w:rsid w:val="00B266E1"/>
    <w:rsid w:val="00B310B6"/>
    <w:rsid w:val="00B32F23"/>
    <w:rsid w:val="00B33563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1E62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29BA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4018"/>
    <w:rsid w:val="00C04E93"/>
    <w:rsid w:val="00C05751"/>
    <w:rsid w:val="00C06B67"/>
    <w:rsid w:val="00C07527"/>
    <w:rsid w:val="00C076D5"/>
    <w:rsid w:val="00C07FD5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27C3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F0293"/>
    <w:rsid w:val="00CF0330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37546"/>
    <w:rsid w:val="00D4032C"/>
    <w:rsid w:val="00D40746"/>
    <w:rsid w:val="00D4211A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33D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CA3"/>
    <w:rsid w:val="00DB43E9"/>
    <w:rsid w:val="00DB49A3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1C24"/>
    <w:rsid w:val="00E73134"/>
    <w:rsid w:val="00E76419"/>
    <w:rsid w:val="00E7646F"/>
    <w:rsid w:val="00E77396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199D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4882"/>
    <w:rsid w:val="00ED4C4C"/>
    <w:rsid w:val="00ED4EAC"/>
    <w:rsid w:val="00ED58F5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6F1"/>
    <w:rsid w:val="00EF4BE1"/>
    <w:rsid w:val="00EF4FF2"/>
    <w:rsid w:val="00EF6FE5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88B"/>
    <w:rsid w:val="00F25EF9"/>
    <w:rsid w:val="00F25F92"/>
    <w:rsid w:val="00F2696E"/>
    <w:rsid w:val="00F30B67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155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7388"/>
    <w:rsid w:val="00FB7566"/>
    <w:rsid w:val="00FB7F59"/>
    <w:rsid w:val="00FC0787"/>
    <w:rsid w:val="00FC0D5C"/>
    <w:rsid w:val="00FC1AC9"/>
    <w:rsid w:val="00FC77A5"/>
    <w:rsid w:val="00FD0CF8"/>
    <w:rsid w:val="00FD107B"/>
    <w:rsid w:val="00FD1901"/>
    <w:rsid w:val="00FD2DF7"/>
    <w:rsid w:val="00FD4088"/>
    <w:rsid w:val="00FD40FF"/>
    <w:rsid w:val="00FD52A7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footer" Target="footer1.xm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91.png"/><Relationship Id="rId110" Type="http://schemas.openxmlformats.org/officeDocument/2006/relationships/image" Target="media/image99.png"/><Relationship Id="rId115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glossaryDocument" Target="glossary/document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0928"/>
    <w:rsid w:val="001632AB"/>
    <w:rsid w:val="00173E99"/>
    <w:rsid w:val="001854BE"/>
    <w:rsid w:val="00196FCF"/>
    <w:rsid w:val="001B54B9"/>
    <w:rsid w:val="0020525A"/>
    <w:rsid w:val="002277F4"/>
    <w:rsid w:val="00230B40"/>
    <w:rsid w:val="00246C75"/>
    <w:rsid w:val="00251108"/>
    <w:rsid w:val="00254B25"/>
    <w:rsid w:val="0025745E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75457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E0DF5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2051B"/>
    <w:rsid w:val="00847F0F"/>
    <w:rsid w:val="008A5951"/>
    <w:rsid w:val="008B61E4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B3FCF"/>
    <w:rsid w:val="00BF4559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3A40"/>
    <w:rsid w:val="00DC641B"/>
    <w:rsid w:val="00DD6F07"/>
    <w:rsid w:val="00E14097"/>
    <w:rsid w:val="00E169ED"/>
    <w:rsid w:val="00E269F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3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2FC09B8-4171-4ACD-93FE-20603C2E50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85</TotalTime>
  <Pages>1</Pages>
  <Words>1303</Words>
  <Characters>7432</Characters>
  <Application>Microsoft Office Word</Application>
  <DocSecurity>0</DocSecurity>
  <Lines>61</Lines>
  <Paragraphs>17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8718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14</cp:revision>
  <cp:lastPrinted>2016-05-11T05:52:00Z</cp:lastPrinted>
  <dcterms:created xsi:type="dcterms:W3CDTF">2019-12-12T09:47:00Z</dcterms:created>
  <dcterms:modified xsi:type="dcterms:W3CDTF">2020-01-08T07:19:00Z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