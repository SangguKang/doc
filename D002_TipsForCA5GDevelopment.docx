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9B5A3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9B5A3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9B5A3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9B5A3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9B5A3B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9B5A3B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1A255EB" w:rsidR="00E71C24" w:rsidRDefault="003A4F6B" w:rsidP="00E71C24">
      <w:pPr>
        <w:rPr>
          <w:lang w:eastAsia="ko-KR"/>
        </w:rPr>
      </w:pPr>
      <w:r>
        <w:rPr>
          <w:lang w:eastAsia="ko-KR"/>
        </w:rPr>
        <w:t>-. 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48D3ED" w:rsidR="00E71C24" w:rsidRDefault="003A4F6B" w:rsidP="00E71C24">
      <w:pPr>
        <w:rPr>
          <w:lang w:eastAsia="ko-KR"/>
        </w:rPr>
      </w:pPr>
      <w:r>
        <w:rPr>
          <w:lang w:eastAsia="ko-KR"/>
        </w:rPr>
        <w:t>-. 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155C6246" w:rsidR="00F30B67" w:rsidRDefault="00F30B67" w:rsidP="00E71C24">
      <w:pPr>
        <w:rPr>
          <w:rFonts w:hint="eastAsia"/>
          <w:lang w:eastAsia="ko-KR"/>
        </w:rPr>
      </w:pPr>
      <w:r>
        <w:rPr>
          <w:lang w:eastAsia="ko-KR"/>
        </w:rPr>
        <w:lastRenderedPageBreak/>
        <w:t xml:space="preserve">-. </w:t>
      </w: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079B9F50" w:rsidR="00D7333D" w:rsidRDefault="009B5A3B" w:rsidP="00E71C24">
      <w:pPr>
        <w:rPr>
          <w:lang w:eastAsia="ko-KR"/>
        </w:rPr>
      </w:pPr>
      <w:r>
        <w:rPr>
          <w:lang w:eastAsia="ko-KR"/>
        </w:rPr>
        <w:t xml:space="preserve">-. 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9566" w14:textId="2D2C9D79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</w:p>
    <w:p w14:paraId="23A1E7A7" w14:textId="3207E4F8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</w:p>
    <w:p w14:paraId="73E7DA2E" w14:textId="11E04E80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</w:p>
    <w:p w14:paraId="653051AD" w14:textId="0120AEEA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bookmarkStart w:id="6" w:name="_GoBack"/>
      <w:bookmarkEnd w:id="6"/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08"/>
      <w:footerReference w:type="default" r:id="rId10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A263DB" w14:textId="77777777" w:rsidR="00D37546" w:rsidRDefault="00D37546" w:rsidP="00A33843">
      <w:pPr>
        <w:spacing w:after="0" w:line="240" w:lineRule="auto"/>
      </w:pPr>
      <w:r>
        <w:separator/>
      </w:r>
    </w:p>
  </w:endnote>
  <w:endnote w:type="continuationSeparator" w:id="0">
    <w:p w14:paraId="52498B15" w14:textId="77777777" w:rsidR="00D37546" w:rsidRDefault="00D3754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B5A3B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9B5A3B" w:rsidRPr="003F3259" w:rsidRDefault="009B5A3B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B5A3B" w:rsidRPr="003F3259" w:rsidRDefault="009B5A3B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B5A3B" w:rsidRPr="00AB710B" w:rsidRDefault="009B5A3B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B5A3B" w:rsidRPr="003F3259" w:rsidRDefault="009B5A3B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B5A3B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B5A3B" w:rsidRPr="003F3259" w:rsidRDefault="009B5A3B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B5A3B" w:rsidRPr="003F3259" w:rsidRDefault="009B5A3B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B5A3B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B5A3B" w:rsidRPr="003F3259" w:rsidRDefault="009B5A3B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B5A3B" w:rsidRPr="000311E3" w:rsidRDefault="009B5A3B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B5A3B" w14:paraId="7AFC072F" w14:textId="77777777" w:rsidTr="001A0EF6">
      <w:tc>
        <w:tcPr>
          <w:tcW w:w="9540" w:type="dxa"/>
          <w:gridSpan w:val="2"/>
        </w:tcPr>
        <w:p w14:paraId="7AFC072D" w14:textId="77777777" w:rsidR="009B5A3B" w:rsidRPr="001A0EF6" w:rsidRDefault="009B5A3B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B5A3B" w:rsidRDefault="009B5A3B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B5A3B" w14:paraId="7AFC0732" w14:textId="77777777" w:rsidTr="001A0EF6">
      <w:tc>
        <w:tcPr>
          <w:tcW w:w="5580" w:type="dxa"/>
        </w:tcPr>
        <w:p w14:paraId="7AFC0730" w14:textId="77777777" w:rsidR="009B5A3B" w:rsidRDefault="009B5A3B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9B5A3B" w:rsidRDefault="009B5A3B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9B5A3B" w:rsidRPr="004906B9" w:rsidRDefault="009B5A3B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9C7D8E" w14:textId="77777777" w:rsidR="00D37546" w:rsidRDefault="00D37546" w:rsidP="00A33843">
      <w:pPr>
        <w:spacing w:after="0" w:line="240" w:lineRule="auto"/>
      </w:pPr>
      <w:r>
        <w:separator/>
      </w:r>
    </w:p>
  </w:footnote>
  <w:footnote w:type="continuationSeparator" w:id="0">
    <w:p w14:paraId="1E7695F2" w14:textId="77777777" w:rsidR="00D37546" w:rsidRDefault="00D3754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9B5A3B" w:rsidRPr="00385CAB" w:rsidRDefault="009B5A3B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9B5A3B" w:rsidRDefault="009B5A3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footer" Target="footer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83731056-1939-4DC1-8596-326AA0D79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67</TotalTime>
  <Pages>46</Pages>
  <Words>1302</Words>
  <Characters>7425</Characters>
  <Application>Microsoft Office Word</Application>
  <DocSecurity>0</DocSecurity>
  <Lines>61</Lines>
  <Paragraphs>17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11</cp:revision>
  <cp:lastPrinted>2016-05-11T05:52:00Z</cp:lastPrinted>
  <dcterms:created xsi:type="dcterms:W3CDTF">2019-12-12T09:47:00Z</dcterms:created>
  <dcterms:modified xsi:type="dcterms:W3CDTF">2019-12-16T08:32:00Z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