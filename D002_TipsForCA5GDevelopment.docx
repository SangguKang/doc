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611E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611E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611E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611E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611E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611E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611E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611E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611E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611E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611E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611E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611E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bookmarkStart w:id="6" w:name="_GoBack"/>
      <w:bookmarkEnd w:id="6"/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696BD1B0" w14:textId="68583B28" w:rsidR="00D7333D" w:rsidRDefault="00D7333D" w:rsidP="00E71C24">
      <w:pPr>
        <w:rPr>
          <w:lang w:eastAsia="ko-KR"/>
        </w:rPr>
      </w:pPr>
    </w:p>
    <w:p w14:paraId="1BE265CB" w14:textId="5767E4AD" w:rsidR="00D7333D" w:rsidRDefault="00D7333D" w:rsidP="00E71C24">
      <w:pPr>
        <w:rPr>
          <w:lang w:eastAsia="ko-KR"/>
        </w:rPr>
      </w:pPr>
    </w:p>
    <w:p w14:paraId="47BCA913" w14:textId="77777777" w:rsidR="00D7333D" w:rsidRPr="00E71C24" w:rsidRDefault="00D7333D" w:rsidP="00E71C24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40CEB8D0" w:rsidR="003605CB" w:rsidRDefault="003605CB" w:rsidP="00B64AC1">
      <w:pPr>
        <w:rPr>
          <w:lang w:eastAsia="ko-KR"/>
        </w:rPr>
      </w:pPr>
    </w:p>
    <w:p w14:paraId="5594C9D8" w14:textId="422541B1" w:rsidR="003605CB" w:rsidRDefault="003605CB" w:rsidP="00B64AC1">
      <w:pPr>
        <w:rPr>
          <w:lang w:eastAsia="ko-KR"/>
        </w:rPr>
      </w:pP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7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7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8" w:name="_Toc21613856"/>
      <w:r>
        <w:rPr>
          <w:lang w:eastAsia="ko-KR"/>
        </w:rPr>
        <w:t>Activation</w:t>
      </w:r>
      <w:bookmarkEnd w:id="8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9" w:name="_Toc21613857"/>
      <w:r>
        <w:rPr>
          <w:lang w:eastAsia="ko-KR"/>
        </w:rPr>
        <w:t>Deactivation</w:t>
      </w:r>
      <w:bookmarkEnd w:id="9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3E5D8628" w14:textId="452E9D79" w:rsidR="00583034" w:rsidRDefault="00583034" w:rsidP="006C0865">
      <w:pPr>
        <w:rPr>
          <w:lang w:eastAsia="ko-KR"/>
        </w:rPr>
      </w:pP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EB78CAD" w:rsidR="00430888" w:rsidRDefault="003D3B8F" w:rsidP="003D3B8F">
      <w:pPr>
        <w:pStyle w:val="1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1307A2">
      <w:pPr>
        <w:pStyle w:val="2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2E097E">
      <w:pPr>
        <w:pStyle w:val="2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5827A7">
      <w:pPr>
        <w:pStyle w:val="2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A92006">
      <w:pPr>
        <w:pStyle w:val="2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767048">
      <w:pPr>
        <w:pStyle w:val="2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DA47FE">
      <w:pPr>
        <w:pStyle w:val="2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5C57B6">
      <w:pPr>
        <w:pStyle w:val="2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13EC2">
      <w:pPr>
        <w:pStyle w:val="2"/>
        <w:rPr>
          <w:lang w:eastAsia="ko-KR"/>
        </w:rPr>
      </w:pPr>
      <w:r>
        <w:rPr>
          <w:lang w:eastAsia="ko-KR"/>
        </w:rPr>
        <w:lastRenderedPageBreak/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0636D6">
      <w:pPr>
        <w:pStyle w:val="2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9C48E6">
      <w:pPr>
        <w:pStyle w:val="2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C87529">
      <w:pPr>
        <w:pStyle w:val="2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lastRenderedPageBreak/>
        <w:t>status</w:t>
      </w:r>
    </w:p>
    <w:p w14:paraId="288FD766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604F43BA" w14:textId="5BE60EFC" w:rsidR="005827A7" w:rsidRDefault="005827A7" w:rsidP="005827A7">
      <w:pPr>
        <w:rPr>
          <w:lang w:eastAsia="ko-KR"/>
        </w:rPr>
      </w:pPr>
    </w:p>
    <w:p w14:paraId="23D9C047" w14:textId="77777777" w:rsidR="005827A7" w:rsidRPr="005827A7" w:rsidRDefault="005827A7" w:rsidP="005827A7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lastRenderedPageBreak/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1E6D8063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REL_BRANCH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commit &amp; push </w:t>
      </w:r>
      <w:r w:rsidRPr="0062070F">
        <w:rPr>
          <w:rFonts w:hint="eastAsia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lastRenderedPageBreak/>
        <w:t xml:space="preserve">exe </w:t>
      </w:r>
      <w:r w:rsidRPr="0062070F">
        <w:rPr>
          <w:rFonts w:hint="eastAsia"/>
          <w:lang w:eastAsia="ko-KR"/>
        </w:rPr>
        <w:t>패키지</w:t>
      </w:r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업로드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lastRenderedPageBreak/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0C84ADE8" w:rsidR="00300207" w:rsidRDefault="00300207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11"/>
      <w:footerReference w:type="default" r:id="rId1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053AAA" w14:textId="77777777" w:rsidR="00611EBF" w:rsidRDefault="00611EBF" w:rsidP="00A33843">
      <w:pPr>
        <w:spacing w:after="0" w:line="240" w:lineRule="auto"/>
      </w:pPr>
      <w:r>
        <w:separator/>
      </w:r>
    </w:p>
  </w:endnote>
  <w:endnote w:type="continuationSeparator" w:id="0">
    <w:p w14:paraId="47293D72" w14:textId="77777777" w:rsidR="00611EBF" w:rsidRDefault="00611EBF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353C76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353C76" w:rsidRPr="003F3259" w:rsidRDefault="00353C76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353C76" w:rsidRPr="003F3259" w:rsidRDefault="00353C76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353C76" w:rsidRPr="00AB710B" w:rsidRDefault="00353C76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353C76" w:rsidRPr="003F3259" w:rsidRDefault="00353C76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353C76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353C76" w:rsidRPr="003F3259" w:rsidRDefault="00353C76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353C76" w:rsidRPr="003F3259" w:rsidRDefault="00353C7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353C76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353C76" w:rsidRPr="003F3259" w:rsidRDefault="00353C7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353C76" w:rsidRPr="000311E3" w:rsidRDefault="00353C76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353C76" w14:paraId="7AFC072F" w14:textId="77777777" w:rsidTr="001A0EF6">
      <w:tc>
        <w:tcPr>
          <w:tcW w:w="9540" w:type="dxa"/>
          <w:gridSpan w:val="2"/>
        </w:tcPr>
        <w:p w14:paraId="7AFC072D" w14:textId="77777777" w:rsidR="00353C76" w:rsidRPr="001A0EF6" w:rsidRDefault="00353C7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353C76" w:rsidRDefault="00353C7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353C76" w14:paraId="7AFC0732" w14:textId="77777777" w:rsidTr="001A0EF6">
      <w:tc>
        <w:tcPr>
          <w:tcW w:w="5580" w:type="dxa"/>
        </w:tcPr>
        <w:p w14:paraId="7AFC0730" w14:textId="77777777" w:rsidR="00353C76" w:rsidRDefault="00353C76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353C76" w:rsidRDefault="00353C76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611EBF">
            <w:fldChar w:fldCharType="begin"/>
          </w:r>
          <w:r w:rsidR="00611EBF">
            <w:instrText xml:space="preserve"> NUMPAGES  \* Arabic  \* MERGEFORMAT </w:instrText>
          </w:r>
          <w:r w:rsidR="00611EBF">
            <w:fldChar w:fldCharType="separate"/>
          </w:r>
          <w:r>
            <w:rPr>
              <w:noProof/>
            </w:rPr>
            <w:t>6</w:t>
          </w:r>
          <w:r w:rsidR="00611EBF">
            <w:rPr>
              <w:noProof/>
            </w:rPr>
            <w:fldChar w:fldCharType="end"/>
          </w:r>
        </w:p>
      </w:tc>
    </w:tr>
  </w:tbl>
  <w:p w14:paraId="7AFC0733" w14:textId="77777777" w:rsidR="00353C76" w:rsidRPr="004906B9" w:rsidRDefault="00353C76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155AF0" w14:textId="77777777" w:rsidR="00611EBF" w:rsidRDefault="00611EBF" w:rsidP="00A33843">
      <w:pPr>
        <w:spacing w:after="0" w:line="240" w:lineRule="auto"/>
      </w:pPr>
      <w:r>
        <w:separator/>
      </w:r>
    </w:p>
  </w:footnote>
  <w:footnote w:type="continuationSeparator" w:id="0">
    <w:p w14:paraId="6458A5F4" w14:textId="77777777" w:rsidR="00611EBF" w:rsidRDefault="00611EBF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353C76" w:rsidRPr="00385CAB" w:rsidRDefault="00353C76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353C76" w:rsidRDefault="00353C7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2F62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87AA5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8FC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49D5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3937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footer" Target="footer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image" Target="media/image99.png"/><Relationship Id="rId115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100FB207-001E-4507-A5EB-EC04983340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166</TotalTime>
  <Pages>47</Pages>
  <Words>1402</Words>
  <Characters>7993</Characters>
  <Application>Microsoft Office Word</Application>
  <DocSecurity>0</DocSecurity>
  <Lines>66</Lines>
  <Paragraphs>18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9377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13</cp:revision>
  <cp:lastPrinted>2016-05-11T05:52:00Z</cp:lastPrinted>
  <dcterms:created xsi:type="dcterms:W3CDTF">2020-01-28T07:48:00Z</dcterms:created>
  <dcterms:modified xsi:type="dcterms:W3CDTF">2020-01-29T04:19:00Z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