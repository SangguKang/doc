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057EF4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057EF4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057EF4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057EF4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057EF4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057EF4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057EF4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057EF4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057EF4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057EF4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057EF4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057EF4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057EF4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28165986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lastRenderedPageBreak/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35149580" w14:textId="0386F2E3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t>Add new item</w:t>
      </w:r>
    </w:p>
    <w:p w14:paraId="5F10DF4A" w14:textId="77777777" w:rsidR="00BE1A7E" w:rsidRDefault="00BE1A7E" w:rsidP="00BE1A7E">
      <w:pPr>
        <w:pStyle w:val="2"/>
        <w:rPr>
          <w:lang w:eastAsia="ko-KR"/>
        </w:rPr>
      </w:pPr>
      <w:r>
        <w:rPr>
          <w:lang w:eastAsia="ko-KR"/>
        </w:rPr>
        <w:t>Action</w:t>
      </w:r>
    </w:p>
    <w:p w14:paraId="2552FD51" w14:textId="77777777" w:rsidR="00BE1A7E" w:rsidRPr="005664A5" w:rsidRDefault="00BE1A7E" w:rsidP="00BE1A7E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470DDD39" w14:textId="2FF4CDCF" w:rsidR="001D6CDD" w:rsidRDefault="001D6CDD" w:rsidP="001D6CDD">
      <w:pPr>
        <w:pStyle w:val="2"/>
        <w:rPr>
          <w:lang w:eastAsia="ko-KR"/>
        </w:rPr>
      </w:pPr>
      <w:r>
        <w:rPr>
          <w:lang w:eastAsia="ko-KR"/>
        </w:rPr>
        <w:t>Config</w:t>
      </w:r>
    </w:p>
    <w:p w14:paraId="2D3FCCF9" w14:textId="565CDEB6" w:rsidR="00766367" w:rsidRDefault="00766367" w:rsidP="001D6CDD">
      <w:pPr>
        <w:rPr>
          <w:lang w:eastAsia="ko-KR"/>
        </w:rPr>
      </w:pPr>
      <w:proofErr w:type="spellStart"/>
      <w:r>
        <w:rPr>
          <w:lang w:eastAsia="ko-KR"/>
        </w:rPr>
        <w:t>updateMeasure</w:t>
      </w:r>
      <w:proofErr w:type="spellEnd"/>
      <w:r>
        <w:rPr>
          <w:lang w:eastAsia="ko-KR"/>
        </w:rPr>
        <w:t>()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akeNRTMParamerter</w:t>
      </w:r>
      <w:proofErr w:type="spellEnd"/>
      <w:r>
        <w:rPr>
          <w:lang w:eastAsia="ko-KR"/>
        </w:rPr>
        <w:t>(): 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  <w:t>p_5GTMModule-&gt;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프로세스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updateMeasureData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esult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updateParameter</w:t>
      </w:r>
      <w:proofErr w:type="spellEnd"/>
      <w:r>
        <w:rPr>
          <w:lang w:eastAsia="ko-KR"/>
        </w:rPr>
        <w:t>()</w:t>
      </w:r>
    </w:p>
    <w:p w14:paraId="43D8D817" w14:textId="70E6BA60" w:rsidR="00FD2349" w:rsidRDefault="00FD2349" w:rsidP="001D6CDD">
      <w:pPr>
        <w:rPr>
          <w:lang w:eastAsia="ko-KR"/>
        </w:rPr>
      </w:pPr>
    </w:p>
    <w:p w14:paraId="5E88F4C7" w14:textId="6745B6A5" w:rsidR="00FD2349" w:rsidRDefault="003504B2" w:rsidP="003504B2">
      <w:pPr>
        <w:pStyle w:val="3"/>
        <w:rPr>
          <w:lang w:eastAsia="ko-KR"/>
        </w:rPr>
      </w:pPr>
      <w:r>
        <w:rPr>
          <w:lang w:eastAsia="ko-KR"/>
        </w:rPr>
        <w:t xml:space="preserve">confluence </w:t>
      </w:r>
      <w:r>
        <w:rPr>
          <w:rFonts w:hint="eastAsia"/>
          <w:lang w:eastAsia="ko-KR"/>
        </w:rPr>
        <w:t>등록</w:t>
      </w:r>
    </w:p>
    <w:p w14:paraId="3121F5E3" w14:textId="2537B0F7" w:rsidR="00FD2349" w:rsidRDefault="00D201E2" w:rsidP="001D6CDD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648CA854" w14:textId="6E1EC9AF" w:rsidR="00D201E2" w:rsidRDefault="00D201E2" w:rsidP="00D201E2">
      <w:pPr>
        <w:pStyle w:val="3"/>
        <w:rPr>
          <w:lang w:eastAsia="ko-KR"/>
        </w:rPr>
      </w:pPr>
      <w:proofErr w:type="spellStart"/>
      <w:r>
        <w:rPr>
          <w:lang w:eastAsia="ko-KR"/>
        </w:rPr>
        <w:lastRenderedPageBreak/>
        <w:t>enumLists.json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633A" w14:paraId="16D3A1C4" w14:textId="77777777" w:rsidTr="00A6633A">
        <w:tc>
          <w:tcPr>
            <w:tcW w:w="9350" w:type="dxa"/>
          </w:tcPr>
          <w:p w14:paraId="3639B13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>,"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": [</w:t>
            </w:r>
          </w:p>
          <w:p w14:paraId="5E510ECB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{"id": "1000", "label": "1000",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0,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1}</w:t>
            </w:r>
          </w:p>
          <w:p w14:paraId="66B1688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,{</w:t>
            </w:r>
            <w:proofErr w:type="gramEnd"/>
            <w:r>
              <w:rPr>
                <w:lang w:eastAsia="ko-KR"/>
              </w:rPr>
              <w:t>"id": "1001", "label": "1001",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1,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2}</w:t>
            </w:r>
          </w:p>
          <w:p w14:paraId="0AE1E324" w14:textId="3F04A4CB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]</w:t>
            </w:r>
          </w:p>
        </w:tc>
      </w:tr>
    </w:tbl>
    <w:p w14:paraId="2E2C3EDA" w14:textId="77777777" w:rsidR="00D201E2" w:rsidRDefault="00D201E2" w:rsidP="001D6CDD">
      <w:pPr>
        <w:rPr>
          <w:lang w:eastAsia="ko-KR"/>
        </w:rPr>
      </w:pPr>
    </w:p>
    <w:p w14:paraId="6607516F" w14:textId="1F9F6BBF" w:rsidR="003504B2" w:rsidRDefault="002A64C1" w:rsidP="002A64C1">
      <w:pPr>
        <w:pStyle w:val="3"/>
        <w:rPr>
          <w:lang w:eastAsia="ko-KR"/>
        </w:rPr>
      </w:pPr>
      <w:r>
        <w:rPr>
          <w:lang w:eastAsia="ko-KR"/>
        </w:rPr>
        <w:t>Add Item in xxxItem.cpp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64C1" w14:paraId="784BAA9E" w14:textId="77777777" w:rsidTr="002A64C1">
        <w:tc>
          <w:tcPr>
            <w:tcW w:w="9350" w:type="dxa"/>
          </w:tcPr>
          <w:p w14:paraId="296ABBC2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initItemSet</w:t>
            </w:r>
            <w:proofErr w:type="spellEnd"/>
            <w:r>
              <w:rPr>
                <w:lang w:eastAsia="ko-KR"/>
              </w:rPr>
              <w:t>()</w:t>
            </w:r>
          </w:p>
          <w:p w14:paraId="7EB1D17F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6BEF50B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ADD_CONFIG_ITEM_</w:t>
            </w:r>
            <w:proofErr w:type="gramStart"/>
            <w:r>
              <w:rPr>
                <w:lang w:eastAsia="ko-KR"/>
              </w:rPr>
              <w:t>ACT(</w:t>
            </w:r>
            <w:proofErr w:type="spellStart"/>
            <w:proofErr w:type="gramEnd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addStringConfig</w:t>
            </w:r>
            <w:proofErr w:type="spellEnd"/>
            <w:r>
              <w:rPr>
                <w:lang w:eastAsia="ko-KR"/>
              </w:rPr>
              <w:t>, 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", tr("Antenna Port"), "1000", &amp;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);</w:t>
            </w:r>
          </w:p>
          <w:p w14:paraId="0E51EF07" w14:textId="66CB5CDE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49B39FCA" w14:textId="41F54EB6" w:rsidR="003504B2" w:rsidRDefault="003504B2" w:rsidP="001D6CDD">
      <w:pPr>
        <w:rPr>
          <w:lang w:eastAsia="ko-KR"/>
        </w:rPr>
      </w:pPr>
    </w:p>
    <w:p w14:paraId="7AD96B2A" w14:textId="276B945F" w:rsidR="002A64C1" w:rsidRDefault="00146478" w:rsidP="00146478">
      <w:pPr>
        <w:pStyle w:val="3"/>
        <w:rPr>
          <w:lang w:eastAsia="ko-KR"/>
        </w:rPr>
      </w:pPr>
      <w:r>
        <w:rPr>
          <w:lang w:eastAsia="ko-KR"/>
        </w:rPr>
        <w:t xml:space="preserve">Add function </w:t>
      </w:r>
      <w:r w:rsidR="00B62C4D">
        <w:rPr>
          <w:lang w:eastAsia="ko-KR"/>
        </w:rPr>
        <w:t xml:space="preserve">in </w:t>
      </w:r>
      <w:r>
        <w:rPr>
          <w:lang w:eastAsia="ko-KR"/>
        </w:rPr>
        <w:t>xxxSync.cpp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5CE73533" w14:textId="77777777" w:rsidTr="00B62C4D">
        <w:tc>
          <w:tcPr>
            <w:tcW w:w="9350" w:type="dxa"/>
          </w:tcPr>
          <w:p w14:paraId="6E111B0C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()</w:t>
            </w:r>
          </w:p>
          <w:p w14:paraId="214790C6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5189C7AE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int </w:t>
            </w:r>
            <w:proofErr w:type="spellStart"/>
            <w:r>
              <w:rPr>
                <w:lang w:eastAsia="ko-KR"/>
              </w:rPr>
              <w:t>nSel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r>
              <w:rPr>
                <w:lang w:eastAsia="ko-KR"/>
              </w:rPr>
              <w:t>m_eItem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proofErr w:type="gramStart"/>
            <w:r>
              <w:rPr>
                <w:lang w:eastAsia="ko-KR"/>
              </w:rPr>
              <w:t>getOrderfromValue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 xml:space="preserve">",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r>
              <w:rPr>
                <w:lang w:eastAsia="ko-KR"/>
              </w:rPr>
              <w:t>getValue</w:t>
            </w:r>
            <w:proofErr w:type="spellEnd"/>
            <w:r>
              <w:rPr>
                <w:lang w:eastAsia="ko-KR"/>
              </w:rPr>
              <w:t>());</w:t>
            </w:r>
          </w:p>
          <w:p w14:paraId="2DBE508E" w14:textId="77777777" w:rsidR="00B62C4D" w:rsidRDefault="00B62C4D" w:rsidP="00B62C4D">
            <w:pPr>
              <w:rPr>
                <w:lang w:eastAsia="ko-KR"/>
              </w:rPr>
            </w:pPr>
          </w:p>
          <w:p w14:paraId="7925121A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gramStart"/>
            <w:r>
              <w:rPr>
                <w:lang w:eastAsia="ko-KR"/>
              </w:rPr>
              <w:t>commit(</w:t>
            </w:r>
            <w:proofErr w:type="gramEnd"/>
            <w:r>
              <w:rPr>
                <w:lang w:eastAsia="ko-KR"/>
              </w:rPr>
              <w:t>);</w:t>
            </w:r>
          </w:p>
          <w:p w14:paraId="1E346A55" w14:textId="77777777" w:rsidR="00B62C4D" w:rsidRDefault="00B62C4D" w:rsidP="00B62C4D">
            <w:pPr>
              <w:rPr>
                <w:lang w:eastAsia="ko-KR"/>
              </w:rPr>
            </w:pPr>
          </w:p>
          <w:p w14:paraId="5BDFEE28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return true;</w:t>
            </w:r>
          </w:p>
          <w:p w14:paraId="23B7CAAE" w14:textId="38C065F9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380368E2" w14:textId="77777777" w:rsidR="00146478" w:rsidRPr="00146478" w:rsidRDefault="00146478" w:rsidP="00146478">
      <w:pPr>
        <w:rPr>
          <w:lang w:eastAsia="ko-KR"/>
        </w:rPr>
      </w:pPr>
    </w:p>
    <w:p w14:paraId="19D77B22" w14:textId="09747164" w:rsidR="002A64C1" w:rsidRDefault="00B62C4D" w:rsidP="00B62C4D">
      <w:pPr>
        <w:pStyle w:val="3"/>
        <w:rPr>
          <w:lang w:eastAsia="ko-KR"/>
        </w:rPr>
      </w:pPr>
      <w:r>
        <w:rPr>
          <w:lang w:eastAsia="ko-KR"/>
        </w:rPr>
        <w:t>Add input in baseservermodule.cpp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7B151418" w14:textId="77777777" w:rsidTr="00B62C4D">
        <w:tc>
          <w:tcPr>
            <w:tcW w:w="9350" w:type="dxa"/>
          </w:tcPr>
          <w:p w14:paraId="695A18A6" w14:textId="77777777" w:rsidR="00B62C4D" w:rsidRDefault="00B62C4D" w:rsidP="00B62C4D">
            <w:pPr>
              <w:rPr>
                <w:lang w:eastAsia="ko-KR"/>
              </w:rPr>
            </w:pPr>
            <w:r w:rsidRPr="00B62C4D">
              <w:rPr>
                <w:lang w:eastAsia="ko-KR"/>
              </w:rPr>
              <w:t xml:space="preserve">void </w:t>
            </w:r>
            <w:proofErr w:type="spellStart"/>
            <w:proofErr w:type="gramStart"/>
            <w:r w:rsidRPr="00B62C4D">
              <w:rPr>
                <w:lang w:eastAsia="ko-KR"/>
              </w:rPr>
              <w:t>BaseServerModule</w:t>
            </w:r>
            <w:proofErr w:type="spellEnd"/>
            <w:r w:rsidRPr="00B62C4D">
              <w:rPr>
                <w:lang w:eastAsia="ko-KR"/>
              </w:rPr>
              <w:t>::</w:t>
            </w:r>
            <w:proofErr w:type="spellStart"/>
            <w:proofErr w:type="gramEnd"/>
            <w:r w:rsidRPr="00B62C4D">
              <w:rPr>
                <w:lang w:eastAsia="ko-KR"/>
              </w:rPr>
              <w:t>makeNRTMParameter</w:t>
            </w:r>
            <w:proofErr w:type="spellEnd"/>
            <w:r w:rsidRPr="00B62C4D">
              <w:rPr>
                <w:lang w:eastAsia="ko-KR"/>
              </w:rPr>
              <w:t xml:space="preserve">(int </w:t>
            </w:r>
            <w:proofErr w:type="spellStart"/>
            <w:r w:rsidRPr="00B62C4D">
              <w:rPr>
                <w:lang w:eastAsia="ko-KR"/>
              </w:rPr>
              <w:t>nMeasureMode,EngTMInput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inputNRTMData,EngTMOutput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outputNRTMData</w:t>
            </w:r>
            <w:proofErr w:type="spellEnd"/>
            <w:r w:rsidRPr="00B62C4D">
              <w:rPr>
                <w:lang w:eastAsia="ko-KR"/>
              </w:rPr>
              <w:t>)</w:t>
            </w:r>
          </w:p>
          <w:p w14:paraId="1D01100B" w14:textId="0A9EAF7B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4BEBC82" w14:textId="4C00D896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r w:rsidRPr="0076382B">
              <w:rPr>
                <w:lang w:eastAsia="ko-KR"/>
              </w:rPr>
              <w:t>if(</w:t>
            </w:r>
            <w:proofErr w:type="spellStart"/>
            <w:r w:rsidRPr="0076382B">
              <w:rPr>
                <w:lang w:eastAsia="ko-KR"/>
              </w:rPr>
              <w:t>getEnumNumber</w:t>
            </w:r>
            <w:proofErr w:type="spellEnd"/>
            <w:r w:rsidRPr="0076382B">
              <w:rPr>
                <w:lang w:eastAsia="ko-KR"/>
              </w:rPr>
              <w:t>("</w:t>
            </w:r>
            <w:proofErr w:type="spellStart"/>
            <w:r w:rsidRPr="0076382B">
              <w:rPr>
                <w:lang w:eastAsia="ko-KR"/>
              </w:rPr>
              <w:t>externalOffsetModeCnfg</w:t>
            </w:r>
            <w:proofErr w:type="spellEnd"/>
            <w:r w:rsidRPr="0076382B">
              <w:rPr>
                <w:lang w:eastAsia="ko-KR"/>
              </w:rPr>
              <w:t xml:space="preserve">") == </w:t>
            </w:r>
            <w:proofErr w:type="spellStart"/>
            <w:r w:rsidRPr="0076382B">
              <w:rPr>
                <w:lang w:eastAsia="ko-KR"/>
              </w:rPr>
              <w:t>eON</w:t>
            </w:r>
            <w:proofErr w:type="spellEnd"/>
            <w:r w:rsidRPr="0076382B">
              <w:rPr>
                <w:lang w:eastAsia="ko-KR"/>
              </w:rPr>
              <w:t>)</w:t>
            </w:r>
          </w:p>
          <w:p w14:paraId="5781D2C6" w14:textId="6AA979B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{</w:t>
            </w:r>
          </w:p>
          <w:p w14:paraId="02AEACA9" w14:textId="6BDD1B7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398D4176" w14:textId="4CD138AF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532EC725" w14:textId="77777777" w:rsidR="00B62C4D" w:rsidRPr="00B62C4D" w:rsidRDefault="00B62C4D" w:rsidP="00B62C4D">
      <w:pPr>
        <w:rPr>
          <w:lang w:eastAsia="ko-KR"/>
        </w:rPr>
      </w:pPr>
    </w:p>
    <w:p w14:paraId="79A24EF3" w14:textId="0A44FB29" w:rsidR="003504B2" w:rsidRDefault="003504B2" w:rsidP="001D6CDD">
      <w:pPr>
        <w:rPr>
          <w:lang w:eastAsia="ko-KR"/>
        </w:rPr>
      </w:pPr>
    </w:p>
    <w:p w14:paraId="545EA843" w14:textId="77777777" w:rsidR="003504B2" w:rsidRDefault="003504B2" w:rsidP="001D6CDD">
      <w:pPr>
        <w:rPr>
          <w:lang w:eastAsia="ko-KR"/>
        </w:rPr>
      </w:pPr>
    </w:p>
    <w:p w14:paraId="5E0862C0" w14:textId="77777777" w:rsidR="00FD2349" w:rsidRPr="001D6CDD" w:rsidRDefault="00FD2349" w:rsidP="001D6CDD">
      <w:pPr>
        <w:rPr>
          <w:lang w:eastAsia="ko-KR"/>
        </w:rPr>
      </w:pPr>
    </w:p>
    <w:p w14:paraId="6432BCC8" w14:textId="53C8BB63" w:rsidR="005664A5" w:rsidRDefault="005664A5" w:rsidP="005664A5">
      <w:pPr>
        <w:pStyle w:val="2"/>
        <w:rPr>
          <w:lang w:eastAsia="ko-KR"/>
        </w:rPr>
      </w:pPr>
      <w:r>
        <w:rPr>
          <w:lang w:eastAsia="ko-KR"/>
        </w:rPr>
        <w:lastRenderedPageBreak/>
        <w:t>Result</w:t>
      </w:r>
    </w:p>
    <w:p w14:paraId="56C99E89" w14:textId="4B7F8E9F" w:rsidR="005664A5" w:rsidRDefault="005664A5" w:rsidP="005664A5">
      <w:pPr>
        <w:pStyle w:val="3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onfluence </w:t>
      </w:r>
      <w:r>
        <w:rPr>
          <w:rFonts w:hint="eastAsia"/>
          <w:lang w:eastAsia="ko-KR"/>
        </w:rPr>
        <w:t>등록</w:t>
      </w:r>
    </w:p>
    <w:p w14:paraId="3ABAD174" w14:textId="7094356A" w:rsidR="005664A5" w:rsidRDefault="00405A5D" w:rsidP="005664A5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00D20FDC" w14:textId="2C4F8014" w:rsidR="00405A5D" w:rsidRDefault="00F004ED" w:rsidP="00F004ED">
      <w:pPr>
        <w:pStyle w:val="3"/>
        <w:rPr>
          <w:lang w:eastAsia="ko-KR"/>
        </w:rPr>
      </w:pPr>
      <w:r>
        <w:rPr>
          <w:lang w:eastAsia="ko-KR"/>
        </w:rPr>
        <w:t>header file</w:t>
      </w:r>
    </w:p>
    <w:p w14:paraId="431E5524" w14:textId="4658CDF4" w:rsidR="005664A5" w:rsidRDefault="00F004ED" w:rsidP="005664A5">
      <w:pPr>
        <w:rPr>
          <w:lang w:eastAsia="ko-KR"/>
        </w:rPr>
      </w:pPr>
      <w:proofErr w:type="spellStart"/>
      <w:r w:rsidRPr="00F004ED">
        <w:rPr>
          <w:lang w:eastAsia="ko-KR"/>
        </w:rPr>
        <w:t>DoubleElfItem</w:t>
      </w:r>
      <w:proofErr w:type="spellEnd"/>
      <w:r w:rsidRPr="00F004ED">
        <w:rPr>
          <w:lang w:eastAsia="ko-KR"/>
        </w:rPr>
        <w:t xml:space="preserve">* </w:t>
      </w:r>
      <w:proofErr w:type="spellStart"/>
      <w:r w:rsidRPr="00F004ED">
        <w:rPr>
          <w:lang w:eastAsia="ko-KR"/>
        </w:rPr>
        <w:t>m_pdschDmRsPwrRslt</w:t>
      </w:r>
      <w:proofErr w:type="spellEnd"/>
      <w:r w:rsidRPr="00F004ED">
        <w:rPr>
          <w:lang w:eastAsia="ko-KR"/>
        </w:rPr>
        <w:t xml:space="preserve"> = </w:t>
      </w:r>
      <w:proofErr w:type="spellStart"/>
      <w:r w:rsidRPr="00F004ED">
        <w:rPr>
          <w:lang w:eastAsia="ko-KR"/>
        </w:rPr>
        <w:t>nullptr</w:t>
      </w:r>
      <w:proofErr w:type="spellEnd"/>
      <w:r w:rsidRPr="00F004ED">
        <w:rPr>
          <w:lang w:eastAsia="ko-KR"/>
        </w:rPr>
        <w:t>;</w:t>
      </w:r>
    </w:p>
    <w:p w14:paraId="27B05664" w14:textId="1740EEF4" w:rsidR="005664A5" w:rsidRDefault="00D43F11" w:rsidP="005317D3">
      <w:pPr>
        <w:pStyle w:val="3"/>
        <w:rPr>
          <w:lang w:eastAsia="ko-KR"/>
        </w:rPr>
      </w:pPr>
      <w:r>
        <w:rPr>
          <w:lang w:eastAsia="ko-KR"/>
        </w:rPr>
        <w:t>source file</w:t>
      </w:r>
    </w:p>
    <w:p w14:paraId="4F81C700" w14:textId="193C277E" w:rsidR="005664A5" w:rsidRDefault="00D43F11" w:rsidP="005664A5">
      <w:pPr>
        <w:rPr>
          <w:lang w:eastAsia="ko-KR"/>
        </w:rPr>
      </w:pPr>
      <w:r>
        <w:rPr>
          <w:lang w:eastAsia="ko-KR"/>
        </w:rPr>
        <w:t>-. constructor</w:t>
      </w:r>
      <w:r w:rsidR="008158C5">
        <w:rPr>
          <w:lang w:eastAsia="ko-KR"/>
        </w:rPr>
        <w:br/>
      </w:r>
      <w:proofErr w:type="spellStart"/>
      <w:r w:rsidRPr="00D43F11">
        <w:rPr>
          <w:lang w:eastAsia="ko-KR"/>
        </w:rPr>
        <w:t>m_pdschDmRsPwrRslt</w:t>
      </w:r>
      <w:proofErr w:type="spellEnd"/>
      <w:r w:rsidRPr="00D43F11">
        <w:rPr>
          <w:lang w:eastAsia="ko-KR"/>
        </w:rPr>
        <w:t xml:space="preserve"> = (</w:t>
      </w:r>
      <w:proofErr w:type="spellStart"/>
      <w:proofErr w:type="gramStart"/>
      <w:r w:rsidRPr="008158C5">
        <w:rPr>
          <w:b/>
          <w:bCs/>
          <w:lang w:eastAsia="ko-KR"/>
        </w:rPr>
        <w:t>addDoubleResult</w:t>
      </w:r>
      <w:proofErr w:type="spellEnd"/>
      <w:r w:rsidRPr="00D43F11">
        <w:rPr>
          <w:lang w:eastAsia="ko-KR"/>
        </w:rPr>
        <w:t>(</w:t>
      </w:r>
      <w:proofErr w:type="gramEnd"/>
      <w:r w:rsidRPr="00D43F11">
        <w:rPr>
          <w:lang w:eastAsia="ko-KR"/>
        </w:rPr>
        <w:t>"</w:t>
      </w:r>
      <w:proofErr w:type="spellStart"/>
      <w:r w:rsidRPr="00D43F11">
        <w:rPr>
          <w:lang w:eastAsia="ko-KR"/>
        </w:rPr>
        <w:t>timeAlignmentErrorPDSCHDMRSPowerRslt</w:t>
      </w:r>
      <w:proofErr w:type="spellEnd"/>
      <w:r w:rsidRPr="00D43F11">
        <w:rPr>
          <w:lang w:eastAsia="ko-KR"/>
        </w:rPr>
        <w:t>", tr("PDSCH DM-RS Power"), 0)[0]);</w:t>
      </w:r>
    </w:p>
    <w:p w14:paraId="2558613E" w14:textId="53D0D644" w:rsidR="00D43F11" w:rsidRDefault="00D43F11" w:rsidP="00D43F11">
      <w:pPr>
        <w:rPr>
          <w:lang w:eastAsia="ko-KR"/>
        </w:rPr>
      </w:pPr>
      <w:r>
        <w:rPr>
          <w:lang w:eastAsia="ko-KR"/>
        </w:rPr>
        <w:t xml:space="preserve">void </w:t>
      </w:r>
      <w:proofErr w:type="spellStart"/>
      <w:proofErr w:type="gramStart"/>
      <w:r>
        <w:rPr>
          <w:lang w:eastAsia="ko-KR"/>
        </w:rPr>
        <w:t>timeAlignmentErrorMimo</w:t>
      </w:r>
      <w:proofErr w:type="spellEnd"/>
      <w:r>
        <w:rPr>
          <w:lang w:eastAsia="ko-KR"/>
        </w:rPr>
        <w:t>::</w:t>
      </w:r>
      <w:proofErr w:type="spellStart"/>
      <w:proofErr w:type="gramEnd"/>
      <w:r w:rsidRPr="008158C5">
        <w:rPr>
          <w:b/>
          <w:bCs/>
          <w:lang w:eastAsia="ko-KR"/>
        </w:rPr>
        <w:t>genResult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CsvVariantData</w:t>
      </w:r>
      <w:proofErr w:type="spellEnd"/>
      <w:r>
        <w:rPr>
          <w:lang w:eastAsia="ko-KR"/>
        </w:rPr>
        <w:t xml:space="preserve"> *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)</w:t>
      </w:r>
      <w:r>
        <w:rPr>
          <w:lang w:eastAsia="ko-KR"/>
        </w:rPr>
        <w:br/>
        <w:t>{</w:t>
      </w:r>
      <w:r w:rsidR="00364C72">
        <w:rPr>
          <w:lang w:eastAsia="ko-KR"/>
        </w:rPr>
        <w:br/>
      </w:r>
      <w:r>
        <w:rPr>
          <w:lang w:eastAsia="ko-KR"/>
        </w:rPr>
        <w:t xml:space="preserve">    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addRow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QList</w:t>
      </w:r>
      <w:proofErr w:type="spellEnd"/>
      <w:r>
        <w:rPr>
          <w:lang w:eastAsia="ko-KR"/>
        </w:rPr>
        <w:t>&lt;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&gt;()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("PDSCH DM-RS Power:")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m_pdschDmRsPwrRslt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getValue</w:t>
      </w:r>
      <w:proofErr w:type="spellEnd"/>
      <w:r>
        <w:rPr>
          <w:lang w:eastAsia="ko-KR"/>
        </w:rPr>
        <w:t>())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);</w:t>
      </w:r>
      <w:r w:rsidR="00364C72">
        <w:rPr>
          <w:lang w:eastAsia="ko-KR"/>
        </w:rPr>
        <w:br/>
      </w:r>
      <w:r>
        <w:rPr>
          <w:lang w:eastAsia="ko-KR"/>
        </w:rPr>
        <w:t>}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7DAACDF1" w:rsidR="003605CB" w:rsidRDefault="003605CB" w:rsidP="00B64AC1">
      <w:pPr>
        <w:rPr>
          <w:lang w:eastAsia="ko-KR"/>
        </w:rPr>
      </w:pPr>
    </w:p>
    <w:p w14:paraId="5FE52547" w14:textId="1221EB1A" w:rsidR="004A7678" w:rsidRDefault="00072051" w:rsidP="004A7678">
      <w:pPr>
        <w:pStyle w:val="1"/>
        <w:rPr>
          <w:lang w:eastAsia="ko-KR"/>
        </w:rPr>
      </w:pPr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CPI</w:t>
      </w:r>
    </w:p>
    <w:p w14:paraId="3A450077" w14:textId="32D71A56" w:rsidR="00CE74CA" w:rsidRDefault="00CE74CA" w:rsidP="00CE74CA">
      <w:pPr>
        <w:pStyle w:val="2"/>
        <w:rPr>
          <w:lang w:eastAsia="ko-KR"/>
        </w:rPr>
      </w:pPr>
      <w:r>
        <w:rPr>
          <w:lang w:eastAsia="ko-KR"/>
        </w:rPr>
        <w:t>add file</w:t>
      </w:r>
    </w:p>
    <w:p w14:paraId="011A2FD6" w14:textId="6767E3EA" w:rsidR="00CE74CA" w:rsidRPr="00CE74CA" w:rsidRDefault="00CE74CA" w:rsidP="00CE74CA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(</w:t>
      </w:r>
      <w:r>
        <w:rPr>
          <w:lang w:eastAsia="ko-KR"/>
        </w:rPr>
        <w:t>ca5g/services/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>/config/.)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99963CE" w14:textId="1CB47DBE" w:rsidR="00CE74CA" w:rsidRDefault="00CE74CA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EA3CFE" wp14:editId="08604485">
            <wp:extent cx="5936615" cy="1071245"/>
            <wp:effectExtent l="0" t="0" r="698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A1A3" w14:textId="7A2EE7F2" w:rsidR="001102F7" w:rsidRDefault="001102F7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8525F9" wp14:editId="4CD6899B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EE07" w14:textId="50EB16BC" w:rsidR="00CE74CA" w:rsidRDefault="009415AE" w:rsidP="009415AE">
      <w:pPr>
        <w:pStyle w:val="2"/>
        <w:rPr>
          <w:lang w:eastAsia="ko-KR"/>
        </w:rPr>
      </w:pPr>
      <w:r>
        <w:rPr>
          <w:lang w:eastAsia="ko-KR"/>
        </w:rPr>
        <w:t xml:space="preserve">SCPI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65D407BB" w14:textId="5D309F1F" w:rsidR="009415AE" w:rsidRDefault="00786716" w:rsidP="009415AE">
      <w:p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reboot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적용된다</w:t>
      </w:r>
      <w:r>
        <w:rPr>
          <w:rFonts w:hint="eastAsia"/>
          <w:lang w:eastAsia="ko-KR"/>
        </w:rPr>
        <w:t>.</w:t>
      </w:r>
    </w:p>
    <w:p w14:paraId="42AA7E1B" w14:textId="3F64DAE5" w:rsidR="009415AE" w:rsidRPr="009415AE" w:rsidRDefault="009415AE" w:rsidP="009415AE">
      <w:pPr>
        <w:pStyle w:val="2"/>
        <w:rPr>
          <w:lang w:eastAsia="ko-KR"/>
        </w:rPr>
      </w:pPr>
      <w:r>
        <w:rPr>
          <w:lang w:eastAsia="ko-KR"/>
        </w:rPr>
        <w:t>telnet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검증</w:t>
      </w:r>
    </w:p>
    <w:p w14:paraId="30C78754" w14:textId="34B3F0D1" w:rsidR="009415AE" w:rsidRDefault="00057EF4" w:rsidP="004A7678">
      <w:pPr>
        <w:rPr>
          <w:lang w:eastAsia="ko-KR"/>
        </w:rPr>
      </w:pPr>
      <w:r>
        <w:rPr>
          <w:lang w:eastAsia="ko-KR"/>
        </w:rPr>
        <w:t>port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5600</w:t>
      </w:r>
    </w:p>
    <w:p w14:paraId="762A5611" w14:textId="77777777" w:rsidR="00057EF4" w:rsidRDefault="00057EF4" w:rsidP="004A7678">
      <w:pPr>
        <w:rPr>
          <w:lang w:eastAsia="ko-KR"/>
        </w:rPr>
      </w:pPr>
    </w:p>
    <w:p w14:paraId="1C0418CC" w14:textId="64380560" w:rsidR="00072051" w:rsidRDefault="00072051" w:rsidP="00072051">
      <w:pPr>
        <w:rPr>
          <w:lang w:eastAsia="ko-KR"/>
        </w:rPr>
      </w:pPr>
    </w:p>
    <w:p w14:paraId="543327B7" w14:textId="49876A47" w:rsidR="00072051" w:rsidRDefault="00072051" w:rsidP="00072051">
      <w:pPr>
        <w:rPr>
          <w:lang w:eastAsia="ko-KR"/>
        </w:rPr>
      </w:pPr>
    </w:p>
    <w:p w14:paraId="6B04F49D" w14:textId="38292E89" w:rsidR="00072051" w:rsidRDefault="00072051" w:rsidP="00072051">
      <w:pPr>
        <w:rPr>
          <w:lang w:eastAsia="ko-KR"/>
        </w:rPr>
      </w:pPr>
    </w:p>
    <w:p w14:paraId="1EEB0F38" w14:textId="3AB39BD4" w:rsidR="00072051" w:rsidRDefault="00072051" w:rsidP="00072051">
      <w:pPr>
        <w:rPr>
          <w:lang w:eastAsia="ko-KR"/>
        </w:rPr>
      </w:pPr>
    </w:p>
    <w:p w14:paraId="176DEE9B" w14:textId="77777777" w:rsidR="00072051" w:rsidRPr="00072051" w:rsidRDefault="00072051" w:rsidP="00072051">
      <w:pPr>
        <w:rPr>
          <w:lang w:eastAsia="ko-KR"/>
        </w:rPr>
      </w:pPr>
    </w:p>
    <w:p w14:paraId="417F9AD7" w14:textId="0C76B63F" w:rsidR="000B2223" w:rsidRDefault="000B2223" w:rsidP="000B2223">
      <w:pPr>
        <w:pStyle w:val="1"/>
        <w:rPr>
          <w:lang w:eastAsia="ko-KR"/>
        </w:rPr>
      </w:pPr>
      <w:proofErr w:type="spellStart"/>
      <w:r>
        <w:rPr>
          <w:lang w:eastAsia="ko-KR"/>
        </w:rPr>
        <w:t>CMakeLists</w:t>
      </w:r>
      <w:proofErr w:type="spellEnd"/>
    </w:p>
    <w:p w14:paraId="32BBCF4E" w14:textId="60CADD2E" w:rsidR="000B2223" w:rsidRDefault="000B2223" w:rsidP="00B64AC1">
      <w:pPr>
        <w:rPr>
          <w:lang w:eastAsia="ko-KR"/>
        </w:rPr>
      </w:pPr>
    </w:p>
    <w:p w14:paraId="61941110" w14:textId="7AA618FE" w:rsidR="000856DB" w:rsidRDefault="000856DB" w:rsidP="00B64AC1">
      <w:pPr>
        <w:rPr>
          <w:lang w:eastAsia="ko-KR"/>
        </w:rPr>
      </w:pPr>
      <w:proofErr w:type="spellStart"/>
      <w:r>
        <w:rPr>
          <w:lang w:eastAsia="ko-KR"/>
        </w:rPr>
        <w:t>qml</w:t>
      </w:r>
      <w:proofErr w:type="spellEnd"/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2223" w14:paraId="5E069C1F" w14:textId="77777777" w:rsidTr="000B2223">
        <w:tc>
          <w:tcPr>
            <w:tcW w:w="9350" w:type="dxa"/>
          </w:tcPr>
          <w:p w14:paraId="7FD1FAA3" w14:textId="77777777" w:rsidR="000B2223" w:rsidRDefault="000B2223" w:rsidP="000B2223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 xml:space="preserve">COMMAND git submodule </w:t>
            </w:r>
            <w:proofErr w:type="spellStart"/>
            <w:r>
              <w:rPr>
                <w:lang w:eastAsia="ko-KR"/>
              </w:rPr>
              <w:t>init</w:t>
            </w:r>
            <w:proofErr w:type="spellEnd"/>
          </w:p>
          <w:p w14:paraId="35893E98" w14:textId="0E100ED5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WORKING_DIRECTORY ${CMAKE_SOURCE_DIR})</w:t>
            </w:r>
          </w:p>
          <w:p w14:paraId="6D331EF7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</w:t>
            </w: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COMMAND git submodule update --recursive --remote</w:t>
            </w:r>
          </w:p>
          <w:p w14:paraId="3F05D69A" w14:textId="03AE8891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        WORKING_DIRECTORY ${CMAKE_SOURCE_DIR})</w:t>
            </w:r>
          </w:p>
        </w:tc>
      </w:tr>
    </w:tbl>
    <w:p w14:paraId="0B066DC9" w14:textId="77777777" w:rsidR="000B2223" w:rsidRDefault="000B2223" w:rsidP="00B64AC1">
      <w:pPr>
        <w:rPr>
          <w:lang w:eastAsia="ko-KR"/>
        </w:rPr>
      </w:pPr>
    </w:p>
    <w:p w14:paraId="5594C9D8" w14:textId="11EDF61D" w:rsidR="003605CB" w:rsidRDefault="0010387D" w:rsidP="00B64AC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lastRenderedPageBreak/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29206434" w:rsidR="00241E9D" w:rsidRDefault="00241E9D" w:rsidP="006C0865">
      <w:pPr>
        <w:rPr>
          <w:lang w:eastAsia="ko-KR"/>
        </w:rPr>
      </w:pPr>
    </w:p>
    <w:p w14:paraId="5AB0EBFE" w14:textId="7C4E4EE4" w:rsidR="0075565C" w:rsidRDefault="0075565C" w:rsidP="0075565C">
      <w:pPr>
        <w:pStyle w:val="1"/>
        <w:rPr>
          <w:lang w:eastAsia="ko-KR"/>
        </w:rPr>
      </w:pPr>
      <w:r>
        <w:rPr>
          <w:lang w:eastAsia="ko-KR"/>
        </w:rPr>
        <w:t>Bitbucket</w:t>
      </w:r>
    </w:p>
    <w:p w14:paraId="74F397A2" w14:textId="3BDC45ED" w:rsidR="0075565C" w:rsidRDefault="0075565C" w:rsidP="0075565C">
      <w:pPr>
        <w:pStyle w:val="2"/>
        <w:rPr>
          <w:lang w:eastAsia="ko-KR"/>
        </w:rPr>
      </w:pPr>
      <w:r>
        <w:rPr>
          <w:lang w:eastAsia="ko-KR"/>
        </w:rPr>
        <w:t>pull request</w:t>
      </w:r>
    </w:p>
    <w:p w14:paraId="0C73783B" w14:textId="5A9DAED1" w:rsidR="0075565C" w:rsidRDefault="0075565C" w:rsidP="0075565C">
      <w:pPr>
        <w:rPr>
          <w:lang w:eastAsia="ko-KR"/>
        </w:rPr>
      </w:pPr>
      <w:r>
        <w:rPr>
          <w:lang w:eastAsia="ko-KR"/>
        </w:rPr>
        <w:t>local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remote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bitbucket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create pull request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565C" w14:paraId="2DBBA661" w14:textId="77777777" w:rsidTr="0075565C">
        <w:tc>
          <w:tcPr>
            <w:tcW w:w="9350" w:type="dxa"/>
          </w:tcPr>
          <w:p w14:paraId="2FE18303" w14:textId="77777777" w:rsidR="0075565C" w:rsidRDefault="0075565C" w:rsidP="0075565C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</w:t>
            </w:r>
            <w:proofErr w:type="spellEnd"/>
            <w:r>
              <w:rPr>
                <w:lang w:eastAsia="ko-KR"/>
              </w:rPr>
              <w:t>:~</w:t>
            </w:r>
            <w:proofErr w:type="gramEnd"/>
            <w:r>
              <w:rPr>
                <w:lang w:eastAsia="ko-KR"/>
              </w:rPr>
              <w:t xml:space="preserve">/work/ca5g/apps$ </w:t>
            </w:r>
            <w:r w:rsidRPr="0075565C">
              <w:rPr>
                <w:b/>
                <w:bCs/>
                <w:lang w:eastAsia="ko-KR"/>
              </w:rPr>
              <w:t>git push</w:t>
            </w:r>
            <w:r>
              <w:rPr>
                <w:lang w:eastAsia="ko-KR"/>
              </w:rPr>
              <w:t xml:space="preserve"> </w:t>
            </w:r>
          </w:p>
          <w:p w14:paraId="796BDEE8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Counting objects: 27, done.</w:t>
            </w:r>
          </w:p>
          <w:p w14:paraId="3A535BC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Delta compression using up to 4 threads.</w:t>
            </w:r>
          </w:p>
          <w:p w14:paraId="2AF58225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Compressing objects: 100% (27/27), done.</w:t>
            </w:r>
          </w:p>
          <w:p w14:paraId="278E8189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Writing objects: 100% (27/27), 4.72 KiB | 2.36 </w:t>
            </w:r>
            <w:proofErr w:type="spellStart"/>
            <w:r>
              <w:rPr>
                <w:lang w:eastAsia="ko-KR"/>
              </w:rPr>
              <w:t>MiB</w:t>
            </w:r>
            <w:proofErr w:type="spellEnd"/>
            <w:r>
              <w:rPr>
                <w:lang w:eastAsia="ko-KR"/>
              </w:rPr>
              <w:t>/s, done.</w:t>
            </w:r>
          </w:p>
          <w:p w14:paraId="210C322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Total 27 (delta 21), reused 0 (delta 0)</w:t>
            </w:r>
          </w:p>
          <w:p w14:paraId="6BED8DCF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366378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remote: Create pull request for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-analyzer:</w:t>
            </w:r>
          </w:p>
          <w:p w14:paraId="536C5310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  </w:t>
            </w:r>
            <w:r w:rsidRPr="0075565C">
              <w:rPr>
                <w:color w:val="0000FF"/>
                <w:lang w:eastAsia="ko-KR"/>
              </w:rPr>
              <w:t>https://cosgit1.ds.jdsu.net/projects/CA5G/repos/ca5g_apps/pull-requests?create&amp;sourceBranch=refs/heads/feature/nrtm-analyzer</w:t>
            </w:r>
          </w:p>
          <w:p w14:paraId="7DBB68A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9AB82DA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 ssh://cosgit1.ds.jdsu.net:7999/ca5g/ca5g_apps.git</w:t>
            </w:r>
          </w:p>
          <w:p w14:paraId="607CC5C3" w14:textId="63C79C1E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5f8637ff..1fa0d</w:t>
            </w:r>
            <w:proofErr w:type="gramStart"/>
            <w:r>
              <w:rPr>
                <w:lang w:eastAsia="ko-KR"/>
              </w:rPr>
              <w:t>776  feature</w:t>
            </w:r>
            <w:proofErr w:type="gram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 -&gt;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</w:t>
            </w:r>
          </w:p>
        </w:tc>
      </w:tr>
    </w:tbl>
    <w:p w14:paraId="493862AF" w14:textId="77777777" w:rsidR="0075565C" w:rsidRPr="0075565C" w:rsidRDefault="0075565C" w:rsidP="0075565C">
      <w:pPr>
        <w:rPr>
          <w:lang w:eastAsia="ko-KR"/>
        </w:rPr>
      </w:pPr>
    </w:p>
    <w:p w14:paraId="52958832" w14:textId="7034C3F3" w:rsidR="0075565C" w:rsidRDefault="00F215A9" w:rsidP="00F215A9">
      <w:pPr>
        <w:pStyle w:val="1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W Integration Test</w:t>
      </w:r>
    </w:p>
    <w:p w14:paraId="334E4574" w14:textId="1F7E882A" w:rsidR="00F215A9" w:rsidRDefault="00F215A9" w:rsidP="00F215A9">
      <w:pPr>
        <w:pStyle w:val="2"/>
        <w:rPr>
          <w:lang w:eastAsia="ko-KR"/>
        </w:rPr>
      </w:pPr>
      <w:r>
        <w:rPr>
          <w:lang w:eastAsia="ko-KR"/>
        </w:rPr>
        <w:t>Cucumber</w:t>
      </w:r>
    </w:p>
    <w:p w14:paraId="543A786A" w14:textId="7EDB467C" w:rsidR="00F215A9" w:rsidRPr="00F215A9" w:rsidRDefault="00F215A9" w:rsidP="00F215A9">
      <w:pPr>
        <w:rPr>
          <w:lang w:eastAsia="ko-KR"/>
        </w:rPr>
      </w:pP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위치에서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xxx.feature</w:t>
      </w:r>
      <w:proofErr w:type="spellEnd"/>
      <w:proofErr w:type="gramEnd"/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AF6B1A6" w14:textId="4C21545B" w:rsidR="00F215A9" w:rsidRDefault="00F215A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747B70C" wp14:editId="3F89049A">
            <wp:extent cx="2044927" cy="3521123"/>
            <wp:effectExtent l="0" t="0" r="0" b="317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847" cy="353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   </w:t>
      </w:r>
      <w:r>
        <w:rPr>
          <w:noProof/>
          <w:lang w:eastAsia="ko-KR"/>
        </w:rPr>
        <w:drawing>
          <wp:inline distT="0" distB="0" distL="0" distR="0" wp14:anchorId="35AE1042" wp14:editId="7C4A9473">
            <wp:extent cx="2446440" cy="2886502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863" cy="290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9549" w14:textId="06B40F45" w:rsidR="0075565C" w:rsidRDefault="00F215A9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918674" wp14:editId="74220F13">
            <wp:extent cx="2405721" cy="2777320"/>
            <wp:effectExtent l="0" t="0" r="0" b="444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891" cy="27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t xml:space="preserve">    </w:t>
      </w:r>
      <w:r>
        <w:rPr>
          <w:noProof/>
          <w:lang w:eastAsia="ko-KR"/>
        </w:rPr>
        <w:drawing>
          <wp:inline distT="0" distB="0" distL="0" distR="0" wp14:anchorId="39A4CD37" wp14:editId="40DB231E">
            <wp:extent cx="2365540" cy="2763672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078" cy="277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0D21" w14:textId="7D555BA6" w:rsidR="00F215A9" w:rsidRDefault="00373BE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496463" wp14:editId="213AE2C1">
            <wp:extent cx="4374327" cy="1883391"/>
            <wp:effectExtent l="0" t="0" r="7620" b="317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64" cy="188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CEFA" w14:textId="7FCCF50E" w:rsidR="00F215A9" w:rsidRDefault="00F215A9" w:rsidP="006C0865">
      <w:pPr>
        <w:rPr>
          <w:lang w:eastAsia="ko-KR"/>
        </w:rPr>
      </w:pPr>
      <w:bookmarkStart w:id="9" w:name="_GoBack"/>
      <w:bookmarkEnd w:id="9"/>
    </w:p>
    <w:p w14:paraId="74E208AD" w14:textId="1E73D8F3" w:rsidR="00F215A9" w:rsidRDefault="00F215A9" w:rsidP="006C0865">
      <w:pPr>
        <w:rPr>
          <w:lang w:eastAsia="ko-KR"/>
        </w:rPr>
      </w:pPr>
    </w:p>
    <w:p w14:paraId="5D569EBE" w14:textId="5F14CF44" w:rsidR="00F215A9" w:rsidRDefault="00F215A9" w:rsidP="006C0865">
      <w:pPr>
        <w:rPr>
          <w:lang w:eastAsia="ko-KR"/>
        </w:rPr>
      </w:pPr>
    </w:p>
    <w:p w14:paraId="3C60414A" w14:textId="53B588B3" w:rsidR="00F215A9" w:rsidRDefault="00F215A9" w:rsidP="006C0865">
      <w:pPr>
        <w:rPr>
          <w:lang w:eastAsia="ko-KR"/>
        </w:rPr>
      </w:pPr>
    </w:p>
    <w:p w14:paraId="764A2C8A" w14:textId="169BB175" w:rsidR="00F215A9" w:rsidRDefault="00F215A9" w:rsidP="006C0865">
      <w:pPr>
        <w:rPr>
          <w:lang w:eastAsia="ko-KR"/>
        </w:rPr>
      </w:pPr>
    </w:p>
    <w:p w14:paraId="6DF38AC7" w14:textId="77777777" w:rsidR="00F215A9" w:rsidRDefault="00F215A9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r>
        <w:rPr>
          <w:lang w:eastAsia="ko-KR"/>
        </w:rPr>
        <w:t>Git</w:t>
      </w:r>
    </w:p>
    <w:p w14:paraId="5DE1C5F5" w14:textId="487A6C35" w:rsidR="00241E9D" w:rsidRDefault="005970EF" w:rsidP="00EF5F49">
      <w:pPr>
        <w:pStyle w:val="2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EF5F49">
      <w:pPr>
        <w:pStyle w:val="3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r>
        <w:rPr>
          <w:lang w:eastAsia="ko-KR"/>
        </w:rPr>
        <w:lastRenderedPageBreak/>
        <w:t>Useful git command</w:t>
      </w:r>
    </w:p>
    <w:p w14:paraId="08611AF5" w14:textId="4190DACC" w:rsidR="009C48E6" w:rsidRDefault="001307A2" w:rsidP="00EF5F49">
      <w:pPr>
        <w:pStyle w:val="3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r>
        <w:rPr>
          <w:lang w:eastAsia="ko-KR"/>
        </w:rPr>
        <w:lastRenderedPageBreak/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status</w:t>
      </w:r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10" w:name="_Toc19782330"/>
      <w:r>
        <w:rPr>
          <w:lang w:eastAsia="ko-KR"/>
        </w:rPr>
        <w:t>SSH Key Gen</w:t>
      </w:r>
      <w:bookmarkEnd w:id="10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lastRenderedPageBreak/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494EBCAF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11C02CF4" w14:textId="29AAFC5F" w:rsidR="00B501F9" w:rsidRDefault="00B501F9" w:rsidP="00B501F9">
      <w:pPr>
        <w:pStyle w:val="2"/>
        <w:rPr>
          <w:lang w:eastAsia="ko-KR"/>
        </w:rPr>
      </w:pPr>
      <w:r>
        <w:rPr>
          <w:lang w:eastAsia="ko-KR"/>
        </w:rPr>
        <w:t>package for test</w:t>
      </w:r>
    </w:p>
    <w:p w14:paraId="37833E3C" w14:textId="752207AD" w:rsidR="00B501F9" w:rsidRDefault="00B501F9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C226BA" wp14:editId="25FF3BBF">
            <wp:extent cx="3323230" cy="117218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503" cy="11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8021" w14:textId="28F94377" w:rsidR="00B501F9" w:rsidRDefault="00342E15" w:rsidP="00B501F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="008E1748">
        <w:rPr>
          <w:rFonts w:hint="eastAsia"/>
          <w:lang w:eastAsia="ko-KR"/>
        </w:rPr>
        <w:t>원격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저장소에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테스트용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lang w:eastAsia="ko-KR"/>
        </w:rPr>
        <w:t>fw</w:t>
      </w:r>
      <w:proofErr w:type="spellEnd"/>
      <w:r w:rsidR="008E1748">
        <w:rPr>
          <w:rFonts w:hint="eastAsia"/>
          <w:lang w:eastAsia="ko-KR"/>
        </w:rPr>
        <w:t>를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위한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rFonts w:hint="eastAsia"/>
          <w:lang w:eastAsia="ko-KR"/>
        </w:rPr>
        <w:t>브랜치가</w:t>
      </w:r>
      <w:proofErr w:type="spellEnd"/>
      <w:r w:rsidR="008E1748">
        <w:rPr>
          <w:rFonts w:hint="eastAsia"/>
          <w:lang w:eastAsia="ko-KR"/>
        </w:rPr>
        <w:t xml:space="preserve"> </w:t>
      </w:r>
      <w:r w:rsidR="008E1748">
        <w:rPr>
          <w:lang w:eastAsia="ko-KR"/>
        </w:rPr>
        <w:t>PKG</w:t>
      </w:r>
      <w:r w:rsidR="008E1748">
        <w:rPr>
          <w:rFonts w:hint="eastAsia"/>
          <w:lang w:eastAsia="ko-KR"/>
        </w:rPr>
        <w:t>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만들어져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있다고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가정한다</w:t>
      </w:r>
      <w:r w:rsidR="008E1748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 analyzer</w:t>
      </w:r>
      <w:r>
        <w:rPr>
          <w:rFonts w:hint="eastAsia"/>
          <w:lang w:eastAsia="ko-KR"/>
        </w:rPr>
        <w:t>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script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만들어졌다</w:t>
      </w:r>
      <w:r>
        <w:rPr>
          <w:rFonts w:hint="eastAsia"/>
          <w:lang w:eastAsia="ko-KR"/>
        </w:rPr>
        <w:t>.</w:t>
      </w:r>
    </w:p>
    <w:p w14:paraId="7D9DE9BE" w14:textId="588CA811" w:rsidR="004A2CFD" w:rsidRDefault="009741F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lastRenderedPageBreak/>
        <w:t>clone</w:t>
      </w:r>
      <w:r w:rsidR="004A2CFD">
        <w:rPr>
          <w:lang w:eastAsia="ko-KR"/>
        </w:rPr>
        <w:t xml:space="preserve"> PKG</w:t>
      </w:r>
      <w:r w:rsidR="004A2CFD">
        <w:rPr>
          <w:lang w:eastAsia="ko-KR"/>
        </w:rPr>
        <w:br/>
      </w:r>
      <w:proofErr w:type="spellStart"/>
      <w:r w:rsidR="00C42249" w:rsidRPr="00C42249">
        <w:rPr>
          <w:lang w:eastAsia="ko-KR"/>
        </w:rPr>
        <w:t>shlim@</w:t>
      </w:r>
      <w:proofErr w:type="gramStart"/>
      <w:r w:rsidR="00C42249" w:rsidRPr="00C42249">
        <w:rPr>
          <w:lang w:eastAsia="ko-KR"/>
        </w:rPr>
        <w:t>s</w:t>
      </w:r>
      <w:proofErr w:type="spellEnd"/>
      <w:r w:rsidR="00C42249" w:rsidRPr="00C42249">
        <w:rPr>
          <w:lang w:eastAsia="ko-KR"/>
        </w:rPr>
        <w:t>:~</w:t>
      </w:r>
      <w:proofErr w:type="gramEnd"/>
      <w:r w:rsidR="00C42249" w:rsidRPr="00C42249">
        <w:rPr>
          <w:lang w:eastAsia="ko-KR"/>
        </w:rPr>
        <w:t>/work$ git clone ssh://git@cosgit1.ds.jdsu.net:7999/ca5g/pkg.git PKG</w:t>
      </w:r>
    </w:p>
    <w:p w14:paraId="4A17082C" w14:textId="104D006A" w:rsidR="004A2CFD" w:rsidRDefault="004A2CF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pkg directory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A90259B" wp14:editId="6FB3E222">
            <wp:extent cx="5936615" cy="2559050"/>
            <wp:effectExtent l="0" t="0" r="698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3F33" w14:textId="0A1ADC86" w:rsidR="004A2CFD" w:rsidRDefault="0091725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checkout TM release branch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6566A66" wp14:editId="021F6964">
            <wp:extent cx="5936615" cy="989330"/>
            <wp:effectExtent l="0" t="0" r="6985" b="127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4A4B" w14:textId="55B4CF48" w:rsidR="00917253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version.txt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A5206" wp14:editId="33B8DAF6">
            <wp:extent cx="5936615" cy="136525"/>
            <wp:effectExtent l="0" t="0" r="698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83FC" w14:textId="1C1AB6D2" w:rsidR="001C259D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수정</w:t>
      </w:r>
      <w:r w:rsidR="00584923">
        <w:rPr>
          <w:lang w:eastAsia="ko-KR"/>
        </w:rPr>
        <w:br/>
        <w:t xml:space="preserve">REL_BRANCH(ca5g and </w:t>
      </w:r>
      <w:proofErr w:type="spellStart"/>
      <w:r w:rsidR="00584923">
        <w:rPr>
          <w:lang w:eastAsia="ko-KR"/>
        </w:rPr>
        <w:t>caa</w:t>
      </w:r>
      <w:proofErr w:type="spellEnd"/>
      <w:r w:rsidR="00584923">
        <w:rPr>
          <w:lang w:eastAsia="ko-KR"/>
        </w:rPr>
        <w:t>)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40E922A0" wp14:editId="02511B7A">
            <wp:extent cx="5936615" cy="416560"/>
            <wp:effectExtent l="0" t="0" r="6985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44D17A3" wp14:editId="6047D5DD">
            <wp:extent cx="5936615" cy="402590"/>
            <wp:effectExtent l="0" t="0" r="698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proofErr w:type="spellStart"/>
      <w:r w:rsidR="00584923">
        <w:rPr>
          <w:rFonts w:hint="eastAsia"/>
          <w:lang w:eastAsia="ko-KR"/>
        </w:rPr>
        <w:t>c</w:t>
      </w:r>
      <w:r w:rsidR="00584923">
        <w:rPr>
          <w:lang w:eastAsia="ko-KR"/>
        </w:rPr>
        <w:t>make</w:t>
      </w:r>
      <w:proofErr w:type="spellEnd"/>
      <w:r w:rsidR="00584923">
        <w:rPr>
          <w:lang w:eastAsia="ko-KR"/>
        </w:rPr>
        <w:t xml:space="preserve"> -DBUILD_PLATFORM</w:t>
      </w:r>
      <w:r w:rsidR="00835D86">
        <w:rPr>
          <w:lang w:eastAsia="ko-KR"/>
        </w:rPr>
        <w:br/>
      </w:r>
      <w:r w:rsidR="00835D86">
        <w:rPr>
          <w:noProof/>
          <w:lang w:eastAsia="ko-KR"/>
        </w:rPr>
        <w:drawing>
          <wp:inline distT="0" distB="0" distL="0" distR="0" wp14:anchorId="5B755E3A" wp14:editId="6FF44C44">
            <wp:extent cx="5943600" cy="3136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292B0E6" wp14:editId="7ADAF92A">
            <wp:extent cx="5943600" cy="27432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7B1C83">
        <w:rPr>
          <w:lang w:eastAsia="ko-KR"/>
        </w:rPr>
        <w:t xml:space="preserve">commit, push </w:t>
      </w:r>
      <w:r w:rsidR="007B1C83">
        <w:rPr>
          <w:rFonts w:hint="eastAsia"/>
          <w:lang w:eastAsia="ko-KR"/>
        </w:rPr>
        <w:t>주석처리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lastRenderedPageBreak/>
        <w:drawing>
          <wp:inline distT="0" distB="0" distL="0" distR="0" wp14:anchorId="652492B1" wp14:editId="6C14D5E7">
            <wp:extent cx="5943600" cy="2730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95B863E" wp14:editId="4FDDEF06">
            <wp:extent cx="5943600" cy="28638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C83">
        <w:rPr>
          <w:lang w:eastAsia="ko-KR"/>
        </w:rPr>
        <w:br/>
        <w:t xml:space="preserve">exe package upload </w:t>
      </w:r>
      <w:r w:rsidR="007B1C83">
        <w:rPr>
          <w:rFonts w:hint="eastAsia"/>
          <w:lang w:eastAsia="ko-KR"/>
        </w:rPr>
        <w:t>주석처리</w:t>
      </w:r>
      <w:r w:rsidR="00835D86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34CE25C9" wp14:editId="18F4F7CA">
            <wp:extent cx="5936615" cy="586740"/>
            <wp:effectExtent l="0" t="0" r="6985" b="381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3A0" w14:textId="3C358E20" w:rsidR="00835D86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</w:r>
      <w:proofErr w:type="spellStart"/>
      <w:r w:rsidR="001252E3" w:rsidRPr="001252E3">
        <w:rPr>
          <w:lang w:eastAsia="ko-KR"/>
        </w:rPr>
        <w:t>shlim@</w:t>
      </w:r>
      <w:proofErr w:type="gramStart"/>
      <w:r w:rsidR="001252E3" w:rsidRPr="001252E3">
        <w:rPr>
          <w:lang w:eastAsia="ko-KR"/>
        </w:rPr>
        <w:t>s</w:t>
      </w:r>
      <w:proofErr w:type="spellEnd"/>
      <w:r w:rsidR="001252E3" w:rsidRPr="001252E3">
        <w:rPr>
          <w:lang w:eastAsia="ko-KR"/>
        </w:rPr>
        <w:t>:~</w:t>
      </w:r>
      <w:proofErr w:type="gramEnd"/>
      <w:r w:rsidR="001252E3" w:rsidRPr="001252E3">
        <w:rPr>
          <w:lang w:eastAsia="ko-KR"/>
        </w:rPr>
        <w:t>/workspace/04_pkg_test/pkg$ ./pkg.sh</w:t>
      </w:r>
      <w:r w:rsidR="000F10D9">
        <w:rPr>
          <w:lang w:eastAsia="ko-KR"/>
        </w:rPr>
        <w:br/>
        <w:t>…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Files read from disk: 1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 xml:space="preserve">Archive size: 615085639 bytes (587 </w:t>
      </w:r>
      <w:proofErr w:type="spellStart"/>
      <w:r w:rsidR="000F10D9" w:rsidRPr="000F10D9">
        <w:rPr>
          <w:lang w:eastAsia="ko-KR"/>
        </w:rPr>
        <w:t>MiB</w:t>
      </w:r>
      <w:proofErr w:type="spellEnd"/>
      <w:r w:rsidR="000F10D9" w:rsidRPr="000F10D9">
        <w:rPr>
          <w:lang w:eastAsia="ko-KR"/>
        </w:rPr>
        <w:t>)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Everything is Ok</w:t>
      </w:r>
    </w:p>
    <w:p w14:paraId="16434894" w14:textId="323569B7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lang w:eastAsia="ko-KR"/>
        </w:rPr>
        <w:br/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upgrade-exe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</w:p>
    <w:p w14:paraId="380BCD47" w14:textId="25BE3790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push(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0D6648B6" w14:textId="4A3CB797" w:rsidR="007E332B" w:rsidRDefault="007E332B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8E0E1C">
        <w:rPr>
          <w:lang w:eastAsia="ko-KR"/>
        </w:rPr>
        <w:t>Team&gt;P</w:t>
      </w:r>
      <w:r>
        <w:rPr>
          <w:lang w:eastAsia="ko-KR"/>
        </w:rPr>
        <w:t>atch/</w:t>
      </w:r>
      <w:proofErr w:type="spellStart"/>
      <w:r w:rsidR="008E0E1C">
        <w:rPr>
          <w:lang w:eastAsia="ko-KR"/>
        </w:rPr>
        <w:t>H</w:t>
      </w:r>
      <w:r>
        <w:rPr>
          <w:lang w:eastAsia="ko-KR"/>
        </w:rPr>
        <w:t>ot</w:t>
      </w:r>
      <w:r w:rsidR="008E0E1C">
        <w:rPr>
          <w:lang w:eastAsia="ko-KR"/>
        </w:rPr>
        <w:t>F</w:t>
      </w:r>
      <w:r>
        <w:rPr>
          <w:lang w:eastAsia="ko-KR"/>
        </w:rPr>
        <w:t>ix</w:t>
      </w:r>
      <w:r w:rsidR="008E0E1C">
        <w:rPr>
          <w:lang w:eastAsia="ko-KR"/>
        </w:rPr>
        <w:t>Release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9FA3C8C" w14:textId="2D012164" w:rsidR="00B501F9" w:rsidRDefault="00B501F9" w:rsidP="00B501F9">
      <w:pPr>
        <w:rPr>
          <w:lang w:eastAsia="ko-KR"/>
        </w:rPr>
      </w:pPr>
    </w:p>
    <w:p w14:paraId="1F6ACB4D" w14:textId="61E4A16E" w:rsidR="000C2EE8" w:rsidRDefault="000C2EE8" w:rsidP="000C2EE8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N</w:t>
      </w:r>
      <w:r>
        <w:rPr>
          <w:lang w:eastAsia="ko-KR"/>
        </w:rPr>
        <w:t>ightly_build</w:t>
      </w:r>
      <w:proofErr w:type="spellEnd"/>
    </w:p>
    <w:p w14:paraId="07CEAA1F" w14:textId="2CD87A60" w:rsidR="000C2EE8" w:rsidRDefault="000C2EE8" w:rsidP="00B501F9">
      <w:pPr>
        <w:rPr>
          <w:lang w:eastAsia="ko-KR"/>
        </w:rPr>
      </w:pPr>
      <w:r>
        <w:rPr>
          <w:rFonts w:hint="eastAsia"/>
          <w:lang w:eastAsia="ko-KR"/>
        </w:rPr>
        <w:t>매일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놓는다</w:t>
      </w:r>
      <w:r>
        <w:rPr>
          <w:rFonts w:hint="eastAsia"/>
          <w:lang w:eastAsia="ko-KR"/>
        </w:rPr>
        <w:t>.</w:t>
      </w:r>
    </w:p>
    <w:p w14:paraId="07DB8EDE" w14:textId="71379A39" w:rsidR="000C2EE8" w:rsidRDefault="000C2EE8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594F796" wp14:editId="066BD0D8">
            <wp:extent cx="5943600" cy="240855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8AA2" w14:textId="4DB22FBC" w:rsidR="000C2EE8" w:rsidRDefault="000C2EE8" w:rsidP="00B501F9">
      <w:pPr>
        <w:rPr>
          <w:lang w:eastAsia="ko-KR"/>
        </w:rPr>
      </w:pPr>
    </w:p>
    <w:p w14:paraId="47DE12B1" w14:textId="77777777" w:rsidR="000C2EE8" w:rsidRPr="00B501F9" w:rsidRDefault="000C2EE8" w:rsidP="00B501F9">
      <w:pPr>
        <w:rPr>
          <w:lang w:eastAsia="ko-KR"/>
        </w:rPr>
      </w:pP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</w:t>
      </w:r>
      <w:r w:rsidRPr="00584923">
        <w:rPr>
          <w:color w:val="0000FF"/>
          <w:lang w:eastAsia="ko-KR"/>
        </w:rPr>
        <w:t>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lastRenderedPageBreak/>
        <w:t>REL_BRANCH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commit &amp; push </w:t>
      </w:r>
      <w:r w:rsidRPr="00584923">
        <w:rPr>
          <w:rFonts w:hint="eastAsia"/>
          <w:color w:val="0000FF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exe </w:t>
      </w:r>
      <w:r w:rsidRPr="00584923">
        <w:rPr>
          <w:rFonts w:hint="eastAsia"/>
          <w:color w:val="0000FF"/>
          <w:lang w:eastAsia="ko-KR"/>
        </w:rPr>
        <w:t>패키지</w:t>
      </w:r>
      <w:r w:rsidRPr="00584923">
        <w:rPr>
          <w:rFonts w:hint="eastAsia"/>
          <w:color w:val="0000FF"/>
          <w:lang w:eastAsia="ko-KR"/>
        </w:rPr>
        <w:t xml:space="preserve"> </w:t>
      </w:r>
      <w:proofErr w:type="gramStart"/>
      <w:r w:rsidRPr="00584923">
        <w:rPr>
          <w:rFonts w:hint="eastAsia"/>
          <w:color w:val="0000FF"/>
          <w:lang w:eastAsia="ko-KR"/>
        </w:rPr>
        <w:t>업로드</w:t>
      </w:r>
      <w:r w:rsidRPr="00584923">
        <w:rPr>
          <w:rFonts w:hint="eastAsia"/>
          <w:color w:val="0000FF"/>
          <w:lang w:eastAsia="ko-KR"/>
        </w:rPr>
        <w:t xml:space="preserve"> :</w:t>
      </w:r>
      <w:proofErr w:type="gramEnd"/>
      <w:r w:rsidRPr="00584923">
        <w:rPr>
          <w:rFonts w:hint="eastAsia"/>
          <w:color w:val="0000FF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lastRenderedPageBreak/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1" w:name="_Toc21613858"/>
      <w:r>
        <w:rPr>
          <w:lang w:eastAsia="ko-KR"/>
        </w:rPr>
        <w:t>Temp</w:t>
      </w:r>
      <w:bookmarkEnd w:id="11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2" w:name="_Toc21613859"/>
      <w:proofErr w:type="spellStart"/>
      <w:r>
        <w:rPr>
          <w:lang w:eastAsia="ko-KR"/>
        </w:rPr>
        <w:t>Util</w:t>
      </w:r>
      <w:bookmarkEnd w:id="12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3" w:name="_Toc21613860"/>
      <w:proofErr w:type="spellStart"/>
      <w:r>
        <w:rPr>
          <w:lang w:eastAsia="ko-KR"/>
        </w:rPr>
        <w:t>doQt</w:t>
      </w:r>
      <w:bookmarkEnd w:id="13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4" w:name="_Toc21613861"/>
      <w:proofErr w:type="spellStart"/>
      <w:r>
        <w:rPr>
          <w:lang w:eastAsia="ko-KR"/>
        </w:rPr>
        <w:lastRenderedPageBreak/>
        <w:t>gitk</w:t>
      </w:r>
      <w:bookmarkEnd w:id="14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</w:t>
      </w:r>
      <w:proofErr w:type="gramStart"/>
      <w:r>
        <w:rPr>
          <w:lang w:eastAsia="ko-KR"/>
        </w:rPr>
        <w:t xml:space="preserve">  ]</w:t>
      </w:r>
      <w:proofErr w:type="gramEnd"/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>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>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>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gview</w:t>
      </w:r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proofErr w:type="gramStart"/>
      <w:r>
        <w:rPr>
          <w:lang w:eastAsia="ko-KR"/>
        </w:rPr>
        <w:t>1. :action</w:t>
      </w:r>
      <w:proofErr w:type="gramEnd"/>
      <w:r>
        <w:rPr>
          <w:lang w:eastAsia="ko-KR"/>
        </w:rPr>
        <w:t>:signalAnalyzerTMBuildIn_app:signalAnalyzerTMBuildIn_reg_module:applyconfig:</w:t>
      </w:r>
      <w:r>
        <w:rPr>
          <w:lang w:eastAsia="ko-KR"/>
        </w:rPr>
        <w:br/>
        <w:t xml:space="preserve">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:signalAnalyzerTMBuildIn_app:signalAnalyzerTMBuildIn_reg_module:autoScaleActn:</w:t>
      </w:r>
      <w:r>
        <w:rPr>
          <w:lang w:eastAsia="ko-KR"/>
        </w:rPr>
        <w:br/>
        <w:t xml:space="preserve">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:signalAnalyzerTMBuildIn_app:signalAnalyzerTMBuildIn_reg_module:captureActn:</w:t>
      </w:r>
      <w:r>
        <w:rPr>
          <w:lang w:eastAsia="ko-KR"/>
        </w:rPr>
        <w:br/>
        <w:t xml:space="preserve">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:signalAnalyzerTMBuildIn_app:signalAnalyzerTMBuildIn_reg_module:clear_uservisible_log:</w:t>
      </w:r>
      <w:r>
        <w:rPr>
          <w:lang w:eastAsia="ko-KR"/>
        </w:rPr>
        <w:br/>
        <w:t xml:space="preserve">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:signalAnalyzerTMBuildIn_app:signalAnalyzerTMBuildIn_reg_module:dumpactions:</w:t>
      </w:r>
      <w:r>
        <w:rPr>
          <w:lang w:eastAsia="ko-KR"/>
        </w:rPr>
        <w:br/>
        <w:t xml:space="preserve">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:signalAnalyzerTMBuildIn_app:signalAnalyzerTMBuildIn_reg_module:dumpconfigs:</w:t>
      </w:r>
      <w:r>
        <w:rPr>
          <w:lang w:eastAsia="ko-KR"/>
        </w:rPr>
        <w:br/>
        <w:t xml:space="preserve">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:signalAnalyzerTMBuildIn_app:signalAnalyzerTMBuildIn_reg_module:dumplog:</w:t>
      </w:r>
      <w:r>
        <w:rPr>
          <w:lang w:eastAsia="ko-KR"/>
        </w:rPr>
        <w:br/>
        <w:t xml:space="preserve">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:signalAnalyzerTMBuildIn_app:signalAnalyzerTMBuildIn_reg_module:dumpresults:</w:t>
      </w:r>
      <w:r>
        <w:rPr>
          <w:lang w:eastAsia="ko-KR"/>
        </w:rPr>
        <w:br/>
        <w:t xml:space="preserve">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10.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:signalAnalyzerTMBuildIn_app:signalAnalyzerTMBuildIn_reg_module:get_uservisible_log: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:signalAnalyzerTMBuildIn_app:signalAnalyzerTMBuildIn_reg_module:halt:</w:t>
      </w:r>
      <w:r>
        <w:rPr>
          <w:lang w:eastAsia="ko-KR"/>
        </w:rPr>
        <w:br/>
        <w:t xml:space="preserve">12.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:signalAnalyzerTMBuildIn_app:signalAnalyzerTMBuildIn_reg_module:loadResultActn:</w:t>
      </w:r>
      <w:r>
        <w:rPr>
          <w:lang w:eastAsia="ko-KR"/>
        </w:rPr>
        <w:br/>
        <w:t xml:space="preserve">13.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:signalAnalyzerTMBuildIn_app:signalAnalyzerTMBuildIn_reg_module:loadconfig:</w:t>
      </w:r>
      <w:r>
        <w:rPr>
          <w:lang w:eastAsia="ko-KR"/>
        </w:rPr>
        <w:br/>
        <w:t xml:space="preserve">14.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:signalAnalyzerTMBuildIn_app:signalAnalyzerTMBuildIn_reg_module:logStartActn:</w:t>
      </w:r>
      <w:r>
        <w:rPr>
          <w:lang w:eastAsia="ko-KR"/>
        </w:rPr>
        <w:br/>
        <w:t xml:space="preserve">15.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:signalAnalyzerTMBuildIn_app:signalAnalyzerTMBuildIn_reg_module:logStopActn:</w:t>
      </w:r>
      <w:r>
        <w:rPr>
          <w:lang w:eastAsia="ko-KR"/>
        </w:rPr>
        <w:br/>
        <w:t xml:space="preserve">16.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:signalAnalyzerTMBuildIn_app:signalAnalyzerTMBuildIn_reg_module:markerAllOffActn:</w:t>
      </w:r>
      <w:r>
        <w:rPr>
          <w:lang w:eastAsia="ko-KR"/>
        </w:rPr>
        <w:br/>
        <w:t xml:space="preserve">17.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:signalAnalyzerTMBuildIn_app:signalAnalyzerTMBuildIn_reg_module:minSearchActn:</w:t>
      </w:r>
      <w:r>
        <w:rPr>
          <w:lang w:eastAsia="ko-KR"/>
        </w:rPr>
        <w:br/>
        <w:t xml:space="preserve">18.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:signalAnalyzerTMBuildIn_app:signalAnalyzerTMBuildIn_reg_module:moveToCenterActn:</w:t>
      </w:r>
      <w:r>
        <w:rPr>
          <w:lang w:eastAsia="ko-KR"/>
        </w:rPr>
        <w:br/>
        <w:t xml:space="preserve">19.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:signalAnalyzerTMBuildIn_app:signalAnalyzerTMBuildIn_reg_module:moveToStartActn:</w:t>
      </w:r>
      <w:r>
        <w:rPr>
          <w:lang w:eastAsia="ko-KR"/>
        </w:rPr>
        <w:br/>
        <w:t xml:space="preserve">20.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:signalAnalyzerTMBuildIn_app:signalAnalyzerTMBuildIn_reg_module:moveToStopActn:</w:t>
      </w:r>
      <w:r>
        <w:rPr>
          <w:lang w:eastAsia="ko-KR"/>
        </w:rPr>
        <w:br/>
        <w:t xml:space="preserve">21.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:signalAnalyzerTMBuildIn_app:signalAnalyzerTMBuildIn_reg_module:nextPeakActn:</w:t>
      </w:r>
      <w:r>
        <w:rPr>
          <w:lang w:eastAsia="ko-KR"/>
        </w:rPr>
        <w:br/>
        <w:t xml:space="preserve">22.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:signalAnalyzerTMBuildIn_app:signalAnalyzerTMBuildIn_reg_module:nextPeakLeftActn:</w:t>
      </w:r>
      <w:r>
        <w:rPr>
          <w:lang w:eastAsia="ko-KR"/>
        </w:rPr>
        <w:br/>
        <w:t xml:space="preserve">23.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:signalAnalyzerTMBuildIn_app:signalAnalyzerTMBuildIn_reg_module:nextPeakRightActn:</w:t>
      </w:r>
      <w:r>
        <w:rPr>
          <w:lang w:eastAsia="ko-KR"/>
        </w:rPr>
        <w:br/>
        <w:t xml:space="preserve">24.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:signalAnalyzerTMBuildIn_app:signalAnalyzerTMBuildIn_reg_module:peakSearchActn:</w:t>
      </w:r>
      <w:r>
        <w:rPr>
          <w:lang w:eastAsia="ko-KR"/>
        </w:rPr>
        <w:br/>
        <w:t xml:space="preserve">25.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:signalAnalyzerTMBuildIn_app:signalAnalyzerTMBuildIn_reg_module:presetActn:</w:t>
      </w:r>
      <w:r>
        <w:rPr>
          <w:lang w:eastAsia="ko-KR"/>
        </w:rPr>
        <w:br/>
        <w:t xml:space="preserve">26.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:signalAnalyzerTMBuildIn_app:signalAnalyzerTMBuildIn_reg_module:presetActnWOMeas:</w:t>
      </w:r>
      <w:r>
        <w:rPr>
          <w:lang w:eastAsia="ko-KR"/>
        </w:rPr>
        <w:br/>
        <w:t xml:space="preserve">27.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:signalAnalyzerTMBuildIn_app:signalAnalyzerTMBuildIn_reg_module:removeconfig:</w:t>
      </w:r>
      <w:r>
        <w:rPr>
          <w:lang w:eastAsia="ko-KR"/>
        </w:rPr>
        <w:br/>
        <w:t xml:space="preserve">28.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:signalAnalyzerTMBuildIn_app:signalAnalyzerTMBuildIn_reg_module:resetMeasureActn:</w:t>
      </w:r>
      <w:r>
        <w:rPr>
          <w:lang w:eastAsia="ko-KR"/>
        </w:rPr>
        <w:br/>
        <w:t xml:space="preserve">29.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:signalAnalyzerTMBuildIn_app:signalAnalyzerTMBuildIn_reg_module:saveConfResultActn:</w:t>
      </w:r>
      <w:r>
        <w:rPr>
          <w:lang w:eastAsia="ko-KR"/>
        </w:rPr>
        <w:br/>
        <w:t xml:space="preserve">30.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:signalAnalyzerTMBuildIn_app:signalAnalyzerTMBuildIn_reg_module:saveIQDataActn:</w:t>
      </w:r>
      <w:r>
        <w:rPr>
          <w:lang w:eastAsia="ko-KR"/>
        </w:rPr>
        <w:br/>
        <w:t xml:space="preserve">31.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:signalAnalyzerTMBuildIn_app:signalAnalyzerTMBuildIn_reg_module:saveIQDataScpiActn:</w:t>
      </w:r>
      <w:r>
        <w:rPr>
          <w:lang w:eastAsia="ko-KR"/>
        </w:rPr>
        <w:br/>
        <w:t xml:space="preserve">32.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:signalAnalyzerTMBuildIn_app:signalAnalyzerTMBuildIn_reg_module:saveResultCsvActn:</w:t>
      </w:r>
      <w:r>
        <w:rPr>
          <w:lang w:eastAsia="ko-KR"/>
        </w:rPr>
        <w:br/>
        <w:t xml:space="preserve">33.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:signalAnalyzerTMBuildIn_app:signalAnalyzerTMBuildIn_reg_module:saveconfig:</w:t>
      </w:r>
      <w:r>
        <w:rPr>
          <w:lang w:eastAsia="ko-KR"/>
        </w:rPr>
        <w:br/>
        <w:t xml:space="preserve">34.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:signalAnalyzerTMBuildIn_app:signalAnalyzerTMBuildIn_reg_module:setCalculateTrace05:</w:t>
      </w:r>
      <w:r>
        <w:rPr>
          <w:lang w:eastAsia="ko-KR"/>
        </w:rPr>
        <w:br/>
        <w:t xml:space="preserve">35.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:signalAnalyzerTMBuildIn_app:signalAnalyzerTMBuildIn_reg_module:setCalculateTrace06:</w:t>
      </w:r>
      <w:r>
        <w:rPr>
          <w:lang w:eastAsia="ko-KR"/>
        </w:rPr>
        <w:br/>
        <w:t xml:space="preserve">36.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:signalAnalyzerTMBuildIn_app:signalAnalyzerTMBuildIn_reg_module:start:</w:t>
      </w:r>
      <w:r>
        <w:rPr>
          <w:lang w:eastAsia="ko-KR"/>
        </w:rPr>
        <w:br/>
        <w:t xml:space="preserve">37.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:signalAnalyzerTMBuildIn_app:signalAnalyzerTMBuildIn_reg_module:startSA:</w:t>
      </w:r>
      <w:r>
        <w:rPr>
          <w:lang w:eastAsia="ko-KR"/>
        </w:rPr>
        <w:br/>
        <w:t xml:space="preserve">38.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:signalAnalyzerTMBuildIn_app:signalAnalyzerTMBuildIn_reg_module:stop:</w:t>
      </w:r>
      <w:r>
        <w:rPr>
          <w:lang w:eastAsia="ko-KR"/>
        </w:rPr>
        <w:br/>
        <w:t xml:space="preserve">39.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:signalAnalyzerTMBuildIn_app:signalAnalyzerTMBuildIn_reg_module:stopSA:</w:t>
      </w:r>
      <w:r>
        <w:rPr>
          <w:lang w:eastAsia="ko-KR"/>
        </w:rPr>
        <w:br/>
        <w:t xml:space="preserve">40.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:signalAnalyzerTMBuildIn_app:signalAnalyzerTMBuildIn_reg_module:streamlog:</w:t>
      </w:r>
      <w:r>
        <w:rPr>
          <w:lang w:eastAsia="ko-KR"/>
        </w:rPr>
        <w:br/>
        <w:t xml:space="preserve">41.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:signalAnalyzerTMBuildIn_app:signalAnalyzerTMBuildIn_reg_module:sweepOnceActn:</w:t>
      </w:r>
      <w:r>
        <w:rPr>
          <w:lang w:eastAsia="ko-KR"/>
        </w:rPr>
        <w:br/>
        <w:t xml:space="preserve">42.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:signalAnalyzerTMBuildIn_app:signalAnalyzerTMBuildIn_reg_module:traceClearAllActn:</w:t>
      </w:r>
      <w:r>
        <w:rPr>
          <w:lang w:eastAsia="ko-KR"/>
        </w:rPr>
        <w:br/>
        <w:t xml:space="preserve">43.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2D9E323" w:rsidR="0039479A" w:rsidRDefault="00610A43" w:rsidP="00610A43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Byond</w:t>
      </w:r>
      <w:proofErr w:type="spellEnd"/>
      <w:r>
        <w:rPr>
          <w:lang w:eastAsia="ko-KR"/>
        </w:rPr>
        <w:t xml:space="preserve"> Compare</w:t>
      </w:r>
    </w:p>
    <w:p w14:paraId="4357D40F" w14:textId="1F854FA4" w:rsidR="00431785" w:rsidRDefault="008C7615" w:rsidP="00DD5AEC">
      <w:pPr>
        <w:rPr>
          <w:lang w:eastAsia="ko-KR"/>
        </w:rPr>
      </w:pPr>
      <w:r w:rsidRPr="008C7615">
        <w:rPr>
          <w:lang w:eastAsia="ko-KR"/>
        </w:rPr>
        <w:t xml:space="preserve">ca5g$ </w:t>
      </w:r>
      <w:proofErr w:type="spellStart"/>
      <w:r w:rsidRPr="008C7615">
        <w:rPr>
          <w:b/>
          <w:bCs/>
          <w:lang w:eastAsia="ko-KR"/>
        </w:rPr>
        <w:t>bcompare</w:t>
      </w:r>
      <w:proofErr w:type="spellEnd"/>
      <w:r w:rsidRPr="008C7615">
        <w:rPr>
          <w:lang w:eastAsia="ko-KR"/>
        </w:rPr>
        <w:t xml:space="preserve"> </w:t>
      </w:r>
      <w:r w:rsidRPr="008C7615">
        <w:rPr>
          <w:color w:val="FF0000"/>
          <w:lang w:eastAsia="ko-KR"/>
        </w:rPr>
        <w:t>apps/signalAnalyzer5GNR/</w:t>
      </w:r>
      <w:r w:rsidRPr="008C7615">
        <w:rPr>
          <w:lang w:eastAsia="ko-KR"/>
        </w:rPr>
        <w:t xml:space="preserve"> </w:t>
      </w:r>
      <w:proofErr w:type="spellStart"/>
      <w:r w:rsidRPr="008C7615">
        <w:rPr>
          <w:color w:val="0000FF"/>
          <w:lang w:eastAsia="ko-KR"/>
        </w:rPr>
        <w:t>apps_old</w:t>
      </w:r>
      <w:proofErr w:type="spellEnd"/>
      <w:r w:rsidRPr="008C7615">
        <w:rPr>
          <w:color w:val="0000FF"/>
          <w:lang w:eastAsia="ko-KR"/>
        </w:rPr>
        <w:t>/signalAnalyzer5GNR/</w:t>
      </w: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3AB42038" w:rsidR="008C5C89" w:rsidRDefault="008C5C89" w:rsidP="00DD5AEC">
      <w:pPr>
        <w:rPr>
          <w:lang w:eastAsia="ko-KR"/>
        </w:rPr>
      </w:pPr>
    </w:p>
    <w:p w14:paraId="2B44E90D" w14:textId="0DAD4FFF" w:rsidR="008C5C89" w:rsidRDefault="008C5C89" w:rsidP="00DD5AEC">
      <w:pPr>
        <w:rPr>
          <w:lang w:eastAsia="ko-KR"/>
        </w:rPr>
      </w:pPr>
    </w:p>
    <w:p w14:paraId="4CE2ACEC" w14:textId="2F10B7EC" w:rsidR="008C5C89" w:rsidRDefault="008C5C89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5" w:name="_Toc21613862"/>
      <w:r>
        <w:rPr>
          <w:lang w:eastAsia="ko-KR"/>
        </w:rPr>
        <w:lastRenderedPageBreak/>
        <w:t>Project</w:t>
      </w:r>
      <w:bookmarkEnd w:id="15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4E9D5909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056D83FE" w14:textId="59F48777" w:rsidR="00756E2E" w:rsidRDefault="00756E2E" w:rsidP="00756E2E">
      <w:pPr>
        <w:pStyle w:val="2"/>
        <w:rPr>
          <w:lang w:eastAsia="ko-KR"/>
        </w:rPr>
      </w:pP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242B9E0A" w14:textId="4BD42DA4" w:rsidR="00756E2E" w:rsidRDefault="00756E2E" w:rsidP="00756E2E">
      <w:pPr>
        <w:pStyle w:val="3"/>
        <w:rPr>
          <w:lang w:eastAsia="ko-KR"/>
        </w:rPr>
      </w:pPr>
      <w:r>
        <w:rPr>
          <w:lang w:eastAsia="ko-KR"/>
        </w:rPr>
        <w:t>baseservermodule.cpp</w:t>
      </w:r>
    </w:p>
    <w:p w14:paraId="22727C7D" w14:textId="77777777" w:rsidR="00464131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proofErr w:type="gramStart"/>
      <w:r w:rsidRPr="00584A73">
        <w:rPr>
          <w:b/>
          <w:bCs/>
          <w:lang w:eastAsia="ko-KR"/>
        </w:rPr>
        <w:t>makeNRTMParameter</w:t>
      </w:r>
      <w:proofErr w:type="spellEnd"/>
      <w:r w:rsidRPr="00464131">
        <w:rPr>
          <w:lang w:eastAsia="ko-KR"/>
        </w:rPr>
        <w:t>(</w:t>
      </w:r>
      <w:proofErr w:type="gramEnd"/>
      <w:r w:rsidRPr="00464131">
        <w:rPr>
          <w:lang w:eastAsia="ko-KR"/>
        </w:rPr>
        <w:t xml:space="preserve">int </w:t>
      </w:r>
      <w:proofErr w:type="spellStart"/>
      <w:r w:rsidRPr="00464131">
        <w:rPr>
          <w:lang w:eastAsia="ko-KR"/>
        </w:rPr>
        <w:t>nMeasureMode,EngTMInput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</w:t>
      </w:r>
      <w:proofErr w:type="spellEnd"/>
      <w:r w:rsidRPr="00464131">
        <w:rPr>
          <w:lang w:eastAsia="ko-KR"/>
        </w:rPr>
        <w:t>)</w:t>
      </w:r>
    </w:p>
    <w:p w14:paraId="25E7DC86" w14:textId="3AD50928" w:rsidR="00756E2E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584A73">
        <w:rPr>
          <w:b/>
          <w:bCs/>
          <w:lang w:eastAsia="ko-KR"/>
        </w:rPr>
        <w:t>makeNRTMParameterCa</w:t>
      </w:r>
      <w:proofErr w:type="spellEnd"/>
      <w:r w:rsidRPr="00464131">
        <w:rPr>
          <w:lang w:eastAsia="ko-KR"/>
        </w:rPr>
        <w:t xml:space="preserve">(int </w:t>
      </w:r>
      <w:proofErr w:type="spellStart"/>
      <w:proofErr w:type="gramStart"/>
      <w:r w:rsidRPr="00464131">
        <w:rPr>
          <w:lang w:eastAsia="ko-KR"/>
        </w:rPr>
        <w:t>nMeasureMode,EngTMInput</w:t>
      </w:r>
      <w:proofErr w:type="spellEnd"/>
      <w:proofErr w:type="gram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outputNRTMData,int</w:t>
      </w:r>
      <w:proofErr w:type="spellEnd"/>
      <w:r w:rsidRPr="00464131">
        <w:rPr>
          <w:lang w:eastAsia="ko-KR"/>
        </w:rPr>
        <w:t xml:space="preserve"> </w:t>
      </w:r>
      <w:proofErr w:type="spellStart"/>
      <w:r w:rsidRPr="00464131">
        <w:rPr>
          <w:lang w:eastAsia="ko-KR"/>
        </w:rPr>
        <w:t>nIndex</w:t>
      </w:r>
      <w:proofErr w:type="spellEnd"/>
      <w:r w:rsidRPr="00464131">
        <w:rPr>
          <w:lang w:eastAsia="ko-KR"/>
        </w:rPr>
        <w:t>)</w:t>
      </w:r>
      <w:r>
        <w:rPr>
          <w:lang w:eastAsia="ko-KR"/>
        </w:rPr>
        <w:br/>
        <w:t>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rFonts w:hint="eastAsia"/>
          <w:lang w:eastAsia="ko-KR"/>
        </w:rPr>
        <w:t>.</w:t>
      </w:r>
    </w:p>
    <w:p w14:paraId="5B65B012" w14:textId="372FD983" w:rsidR="00464131" w:rsidRDefault="00D1514D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D1514D">
        <w:rPr>
          <w:b/>
          <w:bCs/>
          <w:lang w:eastAsia="ko-KR"/>
        </w:rPr>
        <w:t>updateParameter</w:t>
      </w:r>
      <w:proofErr w:type="spellEnd"/>
      <w:r w:rsidRPr="00D1514D">
        <w:rPr>
          <w:lang w:eastAsia="ko-KR"/>
        </w:rPr>
        <w:t xml:space="preserve">(int </w:t>
      </w:r>
      <w:proofErr w:type="spellStart"/>
      <w:proofErr w:type="gramStart"/>
      <w:r w:rsidRPr="00D1514D">
        <w:rPr>
          <w:lang w:eastAsia="ko-KR"/>
        </w:rPr>
        <w:t>nMeasureMode,EngTMInput</w:t>
      </w:r>
      <w:proofErr w:type="spellEnd"/>
      <w:proofErr w:type="gram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inputNRTMData,EngTMOutput</w:t>
      </w:r>
      <w:proofErr w:type="spell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outputNRTMData</w:t>
      </w:r>
      <w:proofErr w:type="spellEnd"/>
      <w:r w:rsidRPr="00D1514D">
        <w:rPr>
          <w:lang w:eastAsia="ko-KR"/>
        </w:rPr>
        <w:t>)</w:t>
      </w:r>
      <w:r>
        <w:rPr>
          <w:lang w:eastAsia="ko-KR"/>
        </w:rPr>
        <w:br/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5CC9823C" w14:textId="470AAE79" w:rsidR="00464131" w:rsidRDefault="00464131" w:rsidP="00756E2E">
      <w:pPr>
        <w:rPr>
          <w:lang w:eastAsia="ko-KR"/>
        </w:rPr>
      </w:pPr>
    </w:p>
    <w:p w14:paraId="7FD42E7F" w14:textId="5A56DE13" w:rsidR="00CE6D59" w:rsidRDefault="00CE6D59" w:rsidP="00CE6D59">
      <w:pPr>
        <w:pStyle w:val="3"/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easure </w:t>
      </w:r>
      <w:r>
        <w:rPr>
          <w:rFonts w:hint="eastAsia"/>
          <w:lang w:eastAsia="ko-KR"/>
        </w:rPr>
        <w:t>파일</w:t>
      </w:r>
    </w:p>
    <w:p w14:paraId="7D59B033" w14:textId="292AE76C" w:rsidR="00CE6D59" w:rsidRDefault="00CE6D5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CE6D59">
        <w:rPr>
          <w:lang w:eastAsia="ko-KR"/>
        </w:rPr>
        <w:t>updateMeasure</w:t>
      </w:r>
      <w:proofErr w:type="spellEnd"/>
      <w:r w:rsidRPr="00CE6D59">
        <w:rPr>
          <w:lang w:eastAsia="ko-KR"/>
        </w:rPr>
        <w:t>(void)</w:t>
      </w:r>
      <w:r>
        <w:rPr>
          <w:lang w:eastAsia="ko-KR"/>
        </w:rPr>
        <w:br/>
      </w:r>
      <w:proofErr w:type="spellStart"/>
      <w:r w:rsidRPr="00CE6D59">
        <w:rPr>
          <w:lang w:eastAsia="ko-KR"/>
        </w:rPr>
        <w:t>makeNRTMParameter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</w:r>
      <w:r w:rsidRPr="00CE6D59">
        <w:rPr>
          <w:lang w:eastAsia="ko-KR"/>
        </w:rPr>
        <w:t>p_5GTMModule-&gt;</w:t>
      </w:r>
      <w:proofErr w:type="spellStart"/>
      <w:r w:rsidRPr="00CE6D59">
        <w:rPr>
          <w:lang w:eastAsia="ko-KR"/>
        </w:rPr>
        <w:t>measureProcess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  <w:t>if(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easureProcess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>o</w:t>
      </w:r>
      <w:r>
        <w:rPr>
          <w:lang w:eastAsia="ko-KR"/>
        </w:rPr>
        <w:t xml:space="preserve">k) -&gt; </w:t>
      </w:r>
      <w:proofErr w:type="spellStart"/>
      <w:r w:rsidRPr="00CE6D59">
        <w:rPr>
          <w:lang w:eastAsia="ko-KR"/>
        </w:rPr>
        <w:t>updateMeasuredData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outputNRTMData</w:t>
      </w:r>
      <w:proofErr w:type="spellEnd"/>
      <w:proofErr w:type="gramStart"/>
      <w:r w:rsidRPr="00CE6D59">
        <w:rPr>
          <w:lang w:eastAsia="ko-KR"/>
        </w:rPr>
        <w:t>);</w:t>
      </w:r>
      <w:r>
        <w:rPr>
          <w:lang w:eastAsia="ko-KR"/>
        </w:rPr>
        <w:t>,</w:t>
      </w:r>
      <w:proofErr w:type="gramEnd"/>
      <w:r>
        <w:rPr>
          <w:lang w:eastAsia="ko-KR"/>
        </w:rPr>
        <w:t xml:space="preserve"> </w:t>
      </w:r>
      <w:proofErr w:type="spellStart"/>
      <w:r w:rsidRPr="00CE6D59">
        <w:rPr>
          <w:lang w:eastAsia="ko-KR"/>
        </w:rPr>
        <w:t>updateParameter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eMEAS_TAE_MIMO,inputNRTMData,outputNRTMData</w:t>
      </w:r>
      <w:proofErr w:type="spellEnd"/>
      <w:r w:rsidRPr="00CE6D59">
        <w:rPr>
          <w:lang w:eastAsia="ko-KR"/>
        </w:rPr>
        <w:t>);</w:t>
      </w:r>
      <w:r w:rsidR="002A0865"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 w:rsidR="00052AF0">
        <w:rPr>
          <w:lang w:eastAsia="ko-KR"/>
        </w:rPr>
        <w:br/>
      </w:r>
      <w:proofErr w:type="spellStart"/>
      <w:r w:rsidR="00052AF0">
        <w:rPr>
          <w:lang w:eastAsia="ko-KR"/>
        </w:rPr>
        <w:t>checkLimit</w:t>
      </w:r>
      <w:proofErr w:type="spellEnd"/>
      <w:r w:rsidR="00052AF0">
        <w:rPr>
          <w:lang w:eastAsia="ko-KR"/>
        </w:rPr>
        <w:t>();</w:t>
      </w:r>
      <w:r w:rsidR="00052AF0">
        <w:rPr>
          <w:rFonts w:hint="eastAsia"/>
          <w:lang w:eastAsia="ko-KR"/>
        </w:rPr>
        <w:t>호출</w:t>
      </w:r>
    </w:p>
    <w:p w14:paraId="1CCD6FD4" w14:textId="5BCA4E2E" w:rsidR="00CE6D59" w:rsidRDefault="00FC43E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7E7EBE">
        <w:rPr>
          <w:b/>
          <w:bCs/>
          <w:lang w:eastAsia="ko-KR"/>
        </w:rPr>
        <w:t>updateMeasuredData</w:t>
      </w:r>
      <w:proofErr w:type="spellEnd"/>
      <w:r w:rsidRPr="00FC43E9">
        <w:rPr>
          <w:lang w:eastAsia="ko-KR"/>
        </w:rPr>
        <w:t>(</w:t>
      </w:r>
      <w:proofErr w:type="spellStart"/>
      <w:r w:rsidRPr="00FC43E9">
        <w:rPr>
          <w:lang w:eastAsia="ko-KR"/>
        </w:rPr>
        <w:t>EngTMOutput</w:t>
      </w:r>
      <w:proofErr w:type="spellEnd"/>
      <w:r w:rsidRPr="00FC43E9">
        <w:rPr>
          <w:lang w:eastAsia="ko-KR"/>
        </w:rPr>
        <w:t xml:space="preserve"> *</w:t>
      </w:r>
      <w:proofErr w:type="spellStart"/>
      <w:r w:rsidRPr="00FC43E9">
        <w:rPr>
          <w:lang w:eastAsia="ko-KR"/>
        </w:rPr>
        <w:t>outputNRTMData</w:t>
      </w:r>
      <w:proofErr w:type="spellEnd"/>
      <w:r w:rsidRPr="00FC43E9">
        <w:rPr>
          <w:lang w:eastAsia="ko-KR"/>
        </w:rPr>
        <w:t>)</w:t>
      </w:r>
      <w:r>
        <w:rPr>
          <w:lang w:eastAsia="ko-KR"/>
        </w:rPr>
        <w:br/>
      </w:r>
      <w:proofErr w:type="spellStart"/>
      <w:r>
        <w:rPr>
          <w:lang w:eastAsia="ko-KR"/>
        </w:rPr>
        <w:t>measureProcess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esult </w:t>
      </w:r>
      <w:proofErr w:type="gramStart"/>
      <w:r>
        <w:rPr>
          <w:rFonts w:hint="eastAsia"/>
          <w:lang w:eastAsia="ko-KR"/>
        </w:rPr>
        <w:t>i</w:t>
      </w:r>
      <w:r>
        <w:rPr>
          <w:lang w:eastAsia="ko-KR"/>
        </w:rPr>
        <w:t>tem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7E7EBE">
        <w:rPr>
          <w:lang w:eastAsia="ko-KR"/>
        </w:rPr>
        <w:br/>
      </w:r>
      <w:r w:rsidR="007E7EBE">
        <w:rPr>
          <w:rFonts w:hint="eastAsia"/>
          <w:lang w:eastAsia="ko-KR"/>
        </w:rPr>
        <w:t>내부적으로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처리해야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하는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기능을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이곳에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넣는다</w:t>
      </w:r>
      <w:r w:rsidR="007E7EBE">
        <w:rPr>
          <w:rFonts w:hint="eastAsia"/>
          <w:lang w:eastAsia="ko-KR"/>
        </w:rPr>
        <w:t>(</w:t>
      </w:r>
      <w:r w:rsidR="007E7EBE">
        <w:rPr>
          <w:rFonts w:hint="eastAsia"/>
          <w:lang w:eastAsia="ko-KR"/>
        </w:rPr>
        <w:t>예</w:t>
      </w:r>
      <w:r w:rsidR="007E7EBE">
        <w:rPr>
          <w:rFonts w:hint="eastAsia"/>
          <w:lang w:eastAsia="ko-KR"/>
        </w:rPr>
        <w:t>,</w:t>
      </w:r>
      <w:r w:rsidR="007E7EBE">
        <w:rPr>
          <w:lang w:eastAsia="ko-KR"/>
        </w:rPr>
        <w:t xml:space="preserve"> time offset </w:t>
      </w:r>
      <w:r w:rsidR="007E7EBE">
        <w:rPr>
          <w:rFonts w:hint="eastAsia"/>
          <w:lang w:eastAsia="ko-KR"/>
        </w:rPr>
        <w:t>차이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계산</w:t>
      </w:r>
      <w:r w:rsidR="007E7EBE">
        <w:rPr>
          <w:lang w:eastAsia="ko-KR"/>
        </w:rPr>
        <w:t xml:space="preserve">. peak </w:t>
      </w:r>
      <w:r w:rsidR="007E7EBE">
        <w:rPr>
          <w:rFonts w:hint="eastAsia"/>
          <w:lang w:eastAsia="ko-KR"/>
        </w:rPr>
        <w:t>계산</w:t>
      </w:r>
      <w:r w:rsidR="007E7EBE">
        <w:rPr>
          <w:rFonts w:hint="eastAsia"/>
          <w:lang w:eastAsia="ko-KR"/>
        </w:rPr>
        <w:t>).</w:t>
      </w:r>
    </w:p>
    <w:p w14:paraId="4A7D8652" w14:textId="119518FD" w:rsidR="00FC43E9" w:rsidRPr="00CE6D59" w:rsidRDefault="006C559D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052AF0">
        <w:rPr>
          <w:b/>
          <w:bCs/>
          <w:lang w:eastAsia="ko-KR"/>
        </w:rPr>
        <w:t>checkLimit</w:t>
      </w:r>
      <w:proofErr w:type="spellEnd"/>
      <w:r w:rsidRPr="006C559D">
        <w:rPr>
          <w:lang w:eastAsia="ko-KR"/>
        </w:rPr>
        <w:t>()</w:t>
      </w:r>
      <w:r>
        <w:rPr>
          <w:lang w:eastAsia="ko-KR"/>
        </w:rPr>
        <w:br/>
        <w:t>pass/fail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.</w:t>
      </w:r>
    </w:p>
    <w:p w14:paraId="7C9D0778" w14:textId="77777777" w:rsidR="00CE6D59" w:rsidRDefault="00CE6D59" w:rsidP="00756E2E">
      <w:pPr>
        <w:rPr>
          <w:lang w:eastAsia="ko-KR"/>
        </w:rPr>
      </w:pPr>
    </w:p>
    <w:p w14:paraId="6A455BA1" w14:textId="7DC2BF74" w:rsidR="00756E2E" w:rsidRDefault="00C01D82" w:rsidP="00C01D82">
      <w:pPr>
        <w:pStyle w:val="3"/>
        <w:rPr>
          <w:lang w:eastAsia="ko-KR"/>
        </w:rPr>
      </w:pPr>
      <w:r>
        <w:rPr>
          <w:rFonts w:hint="eastAsia"/>
          <w:lang w:eastAsia="ko-KR"/>
        </w:rPr>
        <w:t>slot.</w:t>
      </w:r>
      <w:r>
        <w:rPr>
          <w:lang w:eastAsia="ko-KR"/>
        </w:rPr>
        <w:t>cpp</w:t>
      </w:r>
    </w:p>
    <w:p w14:paraId="019A86E9" w14:textId="78D52BCC" w:rsidR="00756E2E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  <w:proofErr w:type="spellStart"/>
      <w:r w:rsidRPr="00C01D82">
        <w:rPr>
          <w:lang w:eastAsia="ko-KR"/>
        </w:rPr>
        <w:t>slotUpdateMeasure</w:t>
      </w:r>
      <w:proofErr w:type="spellEnd"/>
      <w:r w:rsidRPr="00C01D82">
        <w:rPr>
          <w:lang w:eastAsia="ko-KR"/>
        </w:rPr>
        <w:t>()</w:t>
      </w:r>
      <w:r>
        <w:rPr>
          <w:lang w:eastAsia="ko-KR"/>
        </w:rPr>
        <w:br/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eACTCMD_UPDATE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 scale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spurious range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체크한다</w:t>
      </w:r>
      <w:r>
        <w:rPr>
          <w:rFonts w:hint="eastAsia"/>
          <w:lang w:eastAsia="ko-KR"/>
        </w:rPr>
        <w:t>.</w:t>
      </w:r>
    </w:p>
    <w:p w14:paraId="7C6FB0CD" w14:textId="77777777" w:rsidR="00C01D82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</w:p>
    <w:p w14:paraId="7A41F940" w14:textId="5004136C" w:rsidR="00C01D82" w:rsidRDefault="00C01D82" w:rsidP="00756E2E">
      <w:pPr>
        <w:rPr>
          <w:lang w:eastAsia="ko-KR"/>
        </w:rPr>
      </w:pPr>
    </w:p>
    <w:p w14:paraId="4769E3C9" w14:textId="44546FC9" w:rsidR="00C01D82" w:rsidRDefault="00C01D82" w:rsidP="00756E2E">
      <w:pPr>
        <w:rPr>
          <w:lang w:eastAsia="ko-KR"/>
        </w:rPr>
      </w:pPr>
    </w:p>
    <w:p w14:paraId="76513CB8" w14:textId="691A13A0" w:rsidR="00C01D82" w:rsidRDefault="00BC0B5D" w:rsidP="00BC0B5D">
      <w:pPr>
        <w:pStyle w:val="3"/>
        <w:rPr>
          <w:lang w:eastAsia="ko-KR"/>
        </w:rPr>
      </w:pPr>
      <w:r>
        <w:rPr>
          <w:lang w:eastAsia="ko-KR"/>
        </w:rPr>
        <w:t>Review</w:t>
      </w:r>
    </w:p>
    <w:p w14:paraId="286FC109" w14:textId="3309783D" w:rsidR="00BC0B5D" w:rsidRDefault="00BC0B5D" w:rsidP="00BC0B5D">
      <w:pPr>
        <w:rPr>
          <w:lang w:eastAsia="ko-KR"/>
        </w:rPr>
      </w:pPr>
      <w:r w:rsidRPr="00BC0B5D">
        <w:rPr>
          <w:lang w:eastAsia="ko-KR"/>
        </w:rPr>
        <w:t xml:space="preserve">int </w:t>
      </w:r>
      <w:proofErr w:type="spellStart"/>
      <w:proofErr w:type="gramStart"/>
      <w:r w:rsidRPr="00BC0B5D">
        <w:rPr>
          <w:lang w:eastAsia="ko-KR"/>
        </w:rPr>
        <w:t>signalAnalyzerTM</w:t>
      </w:r>
      <w:proofErr w:type="spellEnd"/>
      <w:r w:rsidRPr="00BC0B5D">
        <w:rPr>
          <w:lang w:eastAsia="ko-KR"/>
        </w:rPr>
        <w:t>::</w:t>
      </w:r>
      <w:proofErr w:type="spellStart"/>
      <w:proofErr w:type="gramEnd"/>
      <w:r w:rsidRPr="00BC0B5D">
        <w:rPr>
          <w:lang w:eastAsia="ko-KR"/>
        </w:rPr>
        <w:t>callActSubmodule</w:t>
      </w:r>
      <w:proofErr w:type="spellEnd"/>
      <w:r w:rsidRPr="00BC0B5D">
        <w:rPr>
          <w:lang w:eastAsia="ko-KR"/>
        </w:rPr>
        <w:t xml:space="preserve">(int </w:t>
      </w:r>
      <w:proofErr w:type="spellStart"/>
      <w:r w:rsidRPr="00BC0B5D">
        <w:rPr>
          <w:lang w:eastAsia="ko-KR"/>
        </w:rPr>
        <w:t>nMeasMode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nCmd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nArg</w:t>
      </w:r>
      <w:proofErr w:type="spellEnd"/>
      <w:r w:rsidRPr="00BC0B5D">
        <w:rPr>
          <w:lang w:eastAsia="ko-KR"/>
        </w:rPr>
        <w:t>, std::string params)</w:t>
      </w:r>
    </w:p>
    <w:p w14:paraId="0D569B19" w14:textId="77777777" w:rsidR="00BC0B5D" w:rsidRPr="00BC0B5D" w:rsidRDefault="00BC0B5D" w:rsidP="00BC0B5D">
      <w:pPr>
        <w:rPr>
          <w:lang w:eastAsia="ko-KR"/>
        </w:rPr>
      </w:pPr>
    </w:p>
    <w:p w14:paraId="223EFAB2" w14:textId="65244DF0" w:rsidR="00C01D82" w:rsidRDefault="00C01D82" w:rsidP="00756E2E">
      <w:pPr>
        <w:rPr>
          <w:lang w:eastAsia="ko-KR"/>
        </w:rPr>
      </w:pPr>
    </w:p>
    <w:p w14:paraId="3CCED0C5" w14:textId="652BF493" w:rsidR="00C01D82" w:rsidRDefault="00C01D82" w:rsidP="00756E2E">
      <w:pPr>
        <w:rPr>
          <w:lang w:eastAsia="ko-KR"/>
        </w:rPr>
      </w:pPr>
    </w:p>
    <w:p w14:paraId="62529187" w14:textId="14A5D7FD" w:rsidR="00C01D82" w:rsidRDefault="00C01D82" w:rsidP="00756E2E">
      <w:pPr>
        <w:rPr>
          <w:lang w:eastAsia="ko-KR"/>
        </w:rPr>
      </w:pPr>
    </w:p>
    <w:p w14:paraId="395BC69F" w14:textId="77777777" w:rsidR="00C01D82" w:rsidRPr="00756E2E" w:rsidRDefault="00C01D82" w:rsidP="00756E2E">
      <w:pPr>
        <w:rPr>
          <w:lang w:eastAsia="ko-KR"/>
        </w:rPr>
      </w:pPr>
    </w:p>
    <w:p w14:paraId="7123BB5C" w14:textId="77777777" w:rsidR="00756E2E" w:rsidRPr="00756E2E" w:rsidRDefault="00756E2E" w:rsidP="00756E2E">
      <w:pPr>
        <w:rPr>
          <w:lang w:eastAsia="ko-KR"/>
        </w:rPr>
      </w:pP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r>
        <w:rPr>
          <w:lang w:eastAsia="ko-KR"/>
        </w:rPr>
        <w:t>Measurement ID</w:t>
      </w:r>
    </w:p>
    <w:p w14:paraId="5E87B11B" w14:textId="2F851CA0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Action Item</w:t>
      </w:r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lastRenderedPageBreak/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Config Item</w:t>
      </w:r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Result Item</w:t>
      </w:r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77777777" w:rsidR="00796FFB" w:rsidRDefault="00796FFB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34"/>
      <w:footerReference w:type="default" r:id="rId1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CE369E" w14:textId="77777777" w:rsidR="00AC1FC1" w:rsidRDefault="00AC1FC1" w:rsidP="00A33843">
      <w:pPr>
        <w:spacing w:after="0" w:line="240" w:lineRule="auto"/>
      </w:pPr>
      <w:r>
        <w:separator/>
      </w:r>
    </w:p>
  </w:endnote>
  <w:endnote w:type="continuationSeparator" w:id="0">
    <w:p w14:paraId="2650171D" w14:textId="77777777" w:rsidR="00AC1FC1" w:rsidRDefault="00AC1FC1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057EF4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057EF4" w:rsidRPr="003F3259" w:rsidRDefault="00057EF4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057EF4" w:rsidRPr="003F3259" w:rsidRDefault="00057EF4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057EF4" w:rsidRPr="00AB710B" w:rsidRDefault="00057EF4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057EF4" w:rsidRPr="003F3259" w:rsidRDefault="00057EF4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057EF4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057EF4" w:rsidRPr="003F3259" w:rsidRDefault="00057EF4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057EF4" w:rsidRPr="003F3259" w:rsidRDefault="00057EF4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057EF4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057EF4" w:rsidRPr="003F3259" w:rsidRDefault="00057EF4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057EF4" w:rsidRPr="000311E3" w:rsidRDefault="00057EF4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057EF4" w14:paraId="7AFC072F" w14:textId="77777777" w:rsidTr="001A0EF6">
      <w:tc>
        <w:tcPr>
          <w:tcW w:w="9540" w:type="dxa"/>
          <w:gridSpan w:val="2"/>
        </w:tcPr>
        <w:p w14:paraId="7AFC072D" w14:textId="77777777" w:rsidR="00057EF4" w:rsidRPr="001A0EF6" w:rsidRDefault="00057EF4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057EF4" w:rsidRDefault="00057EF4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057EF4" w14:paraId="7AFC0732" w14:textId="77777777" w:rsidTr="001A0EF6">
      <w:tc>
        <w:tcPr>
          <w:tcW w:w="5580" w:type="dxa"/>
        </w:tcPr>
        <w:p w14:paraId="7AFC0730" w14:textId="77777777" w:rsidR="00057EF4" w:rsidRDefault="00057EF4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057EF4" w:rsidRDefault="00057EF4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057EF4" w:rsidRPr="004906B9" w:rsidRDefault="00057EF4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9055D5" w14:textId="77777777" w:rsidR="00AC1FC1" w:rsidRDefault="00AC1FC1" w:rsidP="00A33843">
      <w:pPr>
        <w:spacing w:after="0" w:line="240" w:lineRule="auto"/>
      </w:pPr>
      <w:r>
        <w:separator/>
      </w:r>
    </w:p>
  </w:footnote>
  <w:footnote w:type="continuationSeparator" w:id="0">
    <w:p w14:paraId="588DF0D1" w14:textId="77777777" w:rsidR="00AC1FC1" w:rsidRDefault="00AC1FC1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057EF4" w:rsidRPr="00385CAB" w:rsidRDefault="00057EF4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057EF4" w:rsidRDefault="00057EF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A3564"/>
    <w:multiLevelType w:val="hybridMultilevel"/>
    <w:tmpl w:val="1A82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C21253"/>
    <w:multiLevelType w:val="hybridMultilevel"/>
    <w:tmpl w:val="41C21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1034639"/>
    <w:multiLevelType w:val="hybridMultilevel"/>
    <w:tmpl w:val="2F62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CA404E3"/>
    <w:multiLevelType w:val="hybridMultilevel"/>
    <w:tmpl w:val="61F44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9176AD"/>
    <w:multiLevelType w:val="hybridMultilevel"/>
    <w:tmpl w:val="1852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3"/>
  </w:num>
  <w:num w:numId="3">
    <w:abstractNumId w:val="14"/>
  </w:num>
  <w:num w:numId="4">
    <w:abstractNumId w:val="21"/>
  </w:num>
  <w:num w:numId="5">
    <w:abstractNumId w:val="25"/>
  </w:num>
  <w:num w:numId="6">
    <w:abstractNumId w:val="22"/>
  </w:num>
  <w:num w:numId="7">
    <w:abstractNumId w:val="10"/>
  </w:num>
  <w:num w:numId="8">
    <w:abstractNumId w:val="7"/>
  </w:num>
  <w:num w:numId="9">
    <w:abstractNumId w:val="16"/>
  </w:num>
  <w:num w:numId="10">
    <w:abstractNumId w:val="20"/>
  </w:num>
  <w:num w:numId="11">
    <w:abstractNumId w:val="8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4"/>
  </w:num>
  <w:num w:numId="15">
    <w:abstractNumId w:val="6"/>
  </w:num>
  <w:num w:numId="16">
    <w:abstractNumId w:val="26"/>
  </w:num>
  <w:num w:numId="17">
    <w:abstractNumId w:val="12"/>
  </w:num>
  <w:num w:numId="18">
    <w:abstractNumId w:val="18"/>
  </w:num>
  <w:num w:numId="19">
    <w:abstractNumId w:val="24"/>
  </w:num>
  <w:num w:numId="20">
    <w:abstractNumId w:val="2"/>
  </w:num>
  <w:num w:numId="21">
    <w:abstractNumId w:val="0"/>
  </w:num>
  <w:num w:numId="22">
    <w:abstractNumId w:val="15"/>
  </w:num>
  <w:num w:numId="23">
    <w:abstractNumId w:val="11"/>
  </w:num>
  <w:num w:numId="24">
    <w:abstractNumId w:val="3"/>
  </w:num>
  <w:num w:numId="25">
    <w:abstractNumId w:val="13"/>
  </w:num>
  <w:num w:numId="26">
    <w:abstractNumId w:val="1"/>
  </w:num>
  <w:num w:numId="27">
    <w:abstractNumId w:val="19"/>
  </w:num>
  <w:num w:numId="28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2AF0"/>
    <w:rsid w:val="000544C5"/>
    <w:rsid w:val="000571C5"/>
    <w:rsid w:val="00057EF4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2051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2EE8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0D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2F7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52E3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6478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59D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6CDD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87AA5"/>
    <w:rsid w:val="002938FB"/>
    <w:rsid w:val="00293C70"/>
    <w:rsid w:val="00296EEB"/>
    <w:rsid w:val="00297FBB"/>
    <w:rsid w:val="002A0346"/>
    <w:rsid w:val="002A0865"/>
    <w:rsid w:val="002A1D35"/>
    <w:rsid w:val="002A2B4A"/>
    <w:rsid w:val="002A4734"/>
    <w:rsid w:val="002A5440"/>
    <w:rsid w:val="002A6215"/>
    <w:rsid w:val="002A64C1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0571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2E15"/>
    <w:rsid w:val="0034373B"/>
    <w:rsid w:val="0034396F"/>
    <w:rsid w:val="00345B52"/>
    <w:rsid w:val="003467A9"/>
    <w:rsid w:val="00346D87"/>
    <w:rsid w:val="00346F75"/>
    <w:rsid w:val="003504B2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4C72"/>
    <w:rsid w:val="00365EBD"/>
    <w:rsid w:val="003670A5"/>
    <w:rsid w:val="00370DD9"/>
    <w:rsid w:val="00371007"/>
    <w:rsid w:val="00372AB0"/>
    <w:rsid w:val="00373888"/>
    <w:rsid w:val="00373BE2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5A5D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4131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2CFD"/>
    <w:rsid w:val="004A330E"/>
    <w:rsid w:val="004A3F21"/>
    <w:rsid w:val="004A46B2"/>
    <w:rsid w:val="004A4F52"/>
    <w:rsid w:val="004A651C"/>
    <w:rsid w:val="004A7678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3E02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17D3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64A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4923"/>
    <w:rsid w:val="00584A73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301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0A43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59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5033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565C"/>
    <w:rsid w:val="00756CF2"/>
    <w:rsid w:val="00756E2E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82B"/>
    <w:rsid w:val="00763D4F"/>
    <w:rsid w:val="00763F21"/>
    <w:rsid w:val="00765625"/>
    <w:rsid w:val="00765748"/>
    <w:rsid w:val="00766367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6716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4AA7"/>
    <w:rsid w:val="007A5132"/>
    <w:rsid w:val="007A5234"/>
    <w:rsid w:val="007A5F3E"/>
    <w:rsid w:val="007B1C83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4E4"/>
    <w:rsid w:val="007D6D96"/>
    <w:rsid w:val="007D7E8F"/>
    <w:rsid w:val="007D7F7A"/>
    <w:rsid w:val="007E01A5"/>
    <w:rsid w:val="007E1B3D"/>
    <w:rsid w:val="007E1D87"/>
    <w:rsid w:val="007E2539"/>
    <w:rsid w:val="007E332B"/>
    <w:rsid w:val="007E38FC"/>
    <w:rsid w:val="007E3942"/>
    <w:rsid w:val="007E4575"/>
    <w:rsid w:val="007E48FB"/>
    <w:rsid w:val="007E507E"/>
    <w:rsid w:val="007E5D3C"/>
    <w:rsid w:val="007E63F5"/>
    <w:rsid w:val="007E773A"/>
    <w:rsid w:val="007E7EBE"/>
    <w:rsid w:val="007E7F6B"/>
    <w:rsid w:val="007F0DFA"/>
    <w:rsid w:val="007F10B9"/>
    <w:rsid w:val="007F129F"/>
    <w:rsid w:val="007F21E9"/>
    <w:rsid w:val="007F307E"/>
    <w:rsid w:val="007F3396"/>
    <w:rsid w:val="007F3731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58C5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5D86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3F3E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C7615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0E1C"/>
    <w:rsid w:val="008E174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5054"/>
    <w:rsid w:val="00906D10"/>
    <w:rsid w:val="009109E0"/>
    <w:rsid w:val="00910F95"/>
    <w:rsid w:val="00911650"/>
    <w:rsid w:val="00912B0B"/>
    <w:rsid w:val="00914F1D"/>
    <w:rsid w:val="009151E7"/>
    <w:rsid w:val="009161FA"/>
    <w:rsid w:val="00917253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5AE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41F3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33A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1FC1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809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1F9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2C4D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0B5D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1A7E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D82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2249"/>
    <w:rsid w:val="00C4472B"/>
    <w:rsid w:val="00C4618B"/>
    <w:rsid w:val="00C4620D"/>
    <w:rsid w:val="00C465CC"/>
    <w:rsid w:val="00C46E99"/>
    <w:rsid w:val="00C47A22"/>
    <w:rsid w:val="00C527C3"/>
    <w:rsid w:val="00C54ACE"/>
    <w:rsid w:val="00C55AAC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E6D59"/>
    <w:rsid w:val="00CE74CA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14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1E2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3F11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04ED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15A9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AC9"/>
    <w:rsid w:val="00FC3937"/>
    <w:rsid w:val="00FC43E9"/>
    <w:rsid w:val="00FC77A5"/>
    <w:rsid w:val="00FD0CF8"/>
    <w:rsid w:val="00FD107B"/>
    <w:rsid w:val="00FD1901"/>
    <w:rsid w:val="00FD2349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134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glossaryDocument" Target="glossary/document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225F0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75D7A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25D17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864E5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4321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DF7D35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FCD4CDB-DEC6-4FC7-AD70-04EC96B8D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11202</TotalTime>
  <Pages>65</Pages>
  <Words>3856</Words>
  <Characters>21981</Characters>
  <Application>Microsoft Office Word</Application>
  <DocSecurity>0</DocSecurity>
  <Lines>183</Lines>
  <Paragraphs>51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25786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12</cp:revision>
  <cp:lastPrinted>2016-05-11T05:52:00Z</cp:lastPrinted>
  <dcterms:created xsi:type="dcterms:W3CDTF">2020-03-10T06:17:00Z</dcterms:created>
  <dcterms:modified xsi:type="dcterms:W3CDTF">2020-03-20T03:52:00Z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