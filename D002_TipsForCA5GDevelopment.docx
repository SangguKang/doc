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493A38" w14:textId="7B15E453" w:rsidR="00C5034D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35869592" w:history="1">
            <w:r w:rsidR="00C5034D" w:rsidRPr="008B0807">
              <w:rPr>
                <w:rStyle w:val="a6"/>
                <w:noProof/>
                <w:lang w:eastAsia="ko-KR"/>
              </w:rPr>
              <w:t>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Environment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4B3D3A" w14:textId="72E26303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3" w:history="1">
            <w:r w:rsidR="00C5034D" w:rsidRPr="008B0807">
              <w:rPr>
                <w:rStyle w:val="a6"/>
                <w:noProof/>
                <w:lang w:eastAsia="ko-KR"/>
              </w:rPr>
              <w:t>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978AD77" w14:textId="17EB5932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4" w:history="1">
            <w:r w:rsidR="00C5034D" w:rsidRPr="008B0807">
              <w:rPr>
                <w:rStyle w:val="a6"/>
                <w:noProof/>
                <w:lang w:eastAsia="ko-KR"/>
              </w:rPr>
              <w:t>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Manual updated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5A38E71" w14:textId="4A49B4B8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5" w:history="1">
            <w:r w:rsidR="00C5034D" w:rsidRPr="008B0807">
              <w:rPr>
                <w:rStyle w:val="a6"/>
                <w:noProof/>
                <w:lang w:eastAsia="ko-KR"/>
              </w:rPr>
              <w:t>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QtCreator Setup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E9C4137" w14:textId="10B63DCA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6" w:history="1">
            <w:r w:rsidR="00C5034D" w:rsidRPr="008B0807">
              <w:rPr>
                <w:rStyle w:val="a6"/>
                <w:noProof/>
                <w:lang w:eastAsia="ko-KR"/>
              </w:rPr>
              <w:t>1.3.1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Build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7ED5B6" w14:textId="72FF02C8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7" w:history="1">
            <w:r w:rsidR="00C5034D" w:rsidRPr="008B0807">
              <w:rPr>
                <w:rStyle w:val="a6"/>
                <w:noProof/>
                <w:lang w:eastAsia="ko-KR"/>
              </w:rPr>
              <w:t>1.3.2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Run(Deploy)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D99556" w14:textId="54A3188D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8" w:history="1">
            <w:r w:rsidR="00C5034D" w:rsidRPr="008B0807">
              <w:rPr>
                <w:rStyle w:val="a6"/>
                <w:noProof/>
                <w:lang w:eastAsia="ko-KR"/>
              </w:rPr>
              <w:t>1.3.3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Trouble shooting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42E592" w14:textId="63F01259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599" w:history="1">
            <w:r w:rsidR="00C5034D" w:rsidRPr="008B0807">
              <w:rPr>
                <w:rStyle w:val="a6"/>
                <w:noProof/>
                <w:lang w:eastAsia="ko-KR"/>
              </w:rPr>
              <w:t>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Creating new feature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26E105F" w14:textId="22573B2F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0" w:history="1">
            <w:r w:rsidR="00C5034D" w:rsidRPr="008B0807">
              <w:rPr>
                <w:rStyle w:val="a6"/>
                <w:noProof/>
                <w:lang w:eastAsia="ko-KR"/>
              </w:rPr>
              <w:t>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376C993" w14:textId="53916B29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1" w:history="1">
            <w:r w:rsidR="00C5034D" w:rsidRPr="008B0807">
              <w:rPr>
                <w:rStyle w:val="a6"/>
                <w:noProof/>
              </w:rPr>
              <w:t>2.1.1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</w:rPr>
              <w:t>.gitmodule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200E08" w14:textId="0C4719D7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2" w:history="1">
            <w:r w:rsidR="00C5034D" w:rsidRPr="008B0807">
              <w:rPr>
                <w:rStyle w:val="a6"/>
                <w:noProof/>
                <w:lang w:eastAsia="ko-KR"/>
              </w:rPr>
              <w:t>2.1.2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C705AB" w14:textId="0EB5A6F0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3" w:history="1">
            <w:r w:rsidR="00C5034D" w:rsidRPr="008B0807">
              <w:rPr>
                <w:rStyle w:val="a6"/>
                <w:noProof/>
                <w:lang w:eastAsia="ko-KR"/>
              </w:rPr>
              <w:t>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directory and files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317D3D" w14:textId="2505FC89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4" w:history="1">
            <w:r w:rsidR="00C5034D" w:rsidRPr="008B0807">
              <w:rPr>
                <w:rStyle w:val="a6"/>
                <w:noProof/>
                <w:lang w:eastAsia="ko-KR"/>
              </w:rPr>
              <w:t>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CMakeLists.txt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9E5A6A" w14:textId="5D8295A4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5" w:history="1">
            <w:r w:rsidR="00C5034D" w:rsidRPr="008B0807">
              <w:rPr>
                <w:rStyle w:val="a6"/>
                <w:noProof/>
                <w:lang w:eastAsia="ko-KR"/>
              </w:rPr>
              <w:t>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main.cpp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BFF5265" w14:textId="6317DF04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6" w:history="1">
            <w:r w:rsidR="00C5034D" w:rsidRPr="008B0807">
              <w:rPr>
                <w:rStyle w:val="a6"/>
                <w:noProof/>
                <w:lang w:eastAsia="ko-KR"/>
              </w:rPr>
              <w:t>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processes.json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D08EE3E" w14:textId="2817616D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7" w:history="1">
            <w:r w:rsidR="00C5034D" w:rsidRPr="008B0807">
              <w:rPr>
                <w:rStyle w:val="a6"/>
                <w:noProof/>
                <w:lang w:eastAsia="ko-KR"/>
              </w:rPr>
              <w:t>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devload.sh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AA89C9D" w14:textId="0CD1A01B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8" w:history="1">
            <w:r w:rsidR="00C5034D" w:rsidRPr="008B0807">
              <w:rPr>
                <w:rStyle w:val="a6"/>
                <w:noProof/>
                <w:lang w:eastAsia="ko-KR"/>
              </w:rPr>
              <w:t>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18CEF94" w14:textId="5A83E35D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09" w:history="1">
            <w:r w:rsidR="00C5034D" w:rsidRPr="008B0807">
              <w:rPr>
                <w:rStyle w:val="a6"/>
                <w:noProof/>
                <w:lang w:eastAsia="ko-KR"/>
              </w:rPr>
              <w:t>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6CFD19D" w14:textId="05D04CAF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10" w:history="1">
            <w:r w:rsidR="00C5034D" w:rsidRPr="008B0807">
              <w:rPr>
                <w:rStyle w:val="a6"/>
                <w:noProof/>
                <w:lang w:eastAsia="ko-KR"/>
              </w:rPr>
              <w:t>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A94D81" w14:textId="66E6823E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1" w:history="1">
            <w:r w:rsidR="00C5034D" w:rsidRPr="008B0807">
              <w:rPr>
                <w:rStyle w:val="a6"/>
                <w:noProof/>
                <w:lang w:eastAsia="ko-KR"/>
              </w:rPr>
              <w:t>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30EFCB2" w14:textId="238E5EAA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2" w:history="1">
            <w:r w:rsidR="00C5034D" w:rsidRPr="008B0807">
              <w:rPr>
                <w:rStyle w:val="a6"/>
                <w:noProof/>
                <w:lang w:eastAsia="ko-KR"/>
              </w:rPr>
              <w:t>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01004B" w14:textId="33956C27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3" w:history="1">
            <w:r w:rsidR="00C5034D" w:rsidRPr="008B0807">
              <w:rPr>
                <w:rStyle w:val="a6"/>
                <w:noProof/>
                <w:lang w:eastAsia="ko-KR"/>
              </w:rPr>
              <w:t>4.2.1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E752FF5" w14:textId="344E0662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4" w:history="1">
            <w:r w:rsidR="00C5034D" w:rsidRPr="008B0807">
              <w:rPr>
                <w:rStyle w:val="a6"/>
                <w:noProof/>
                <w:lang w:eastAsia="ko-KR"/>
              </w:rPr>
              <w:t>4.2.2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enumLists.json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0BDCDBA" w14:textId="54563FEA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5" w:history="1">
            <w:r w:rsidR="00C5034D" w:rsidRPr="008B0807">
              <w:rPr>
                <w:rStyle w:val="a6"/>
                <w:noProof/>
                <w:lang w:eastAsia="ko-KR"/>
              </w:rPr>
              <w:t>4.2.3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Item in xxxItem.cpp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8A3EFF" w14:textId="45AA6F8F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6" w:history="1">
            <w:r w:rsidR="00C5034D" w:rsidRPr="008B0807">
              <w:rPr>
                <w:rStyle w:val="a6"/>
                <w:noProof/>
                <w:lang w:eastAsia="ko-KR"/>
              </w:rPr>
              <w:t>4.2.4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function in xxxSync.cpp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9FA22B" w14:textId="19635912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7" w:history="1">
            <w:r w:rsidR="00C5034D" w:rsidRPr="008B0807">
              <w:rPr>
                <w:rStyle w:val="a6"/>
                <w:noProof/>
                <w:lang w:eastAsia="ko-KR"/>
              </w:rPr>
              <w:t>4.2.5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input in 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D1D03D1" w14:textId="2EBCB125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8" w:history="1">
            <w:r w:rsidR="00C5034D" w:rsidRPr="008B0807">
              <w:rPr>
                <w:rStyle w:val="a6"/>
                <w:noProof/>
                <w:lang w:eastAsia="ko-KR"/>
              </w:rPr>
              <w:t>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284B9C" w14:textId="3CD24962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9" w:history="1">
            <w:r w:rsidR="00C5034D" w:rsidRPr="008B0807">
              <w:rPr>
                <w:rStyle w:val="a6"/>
                <w:noProof/>
                <w:lang w:eastAsia="ko-KR"/>
              </w:rPr>
              <w:t>4.3.1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E95BB0" w14:textId="4E19D7CF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0" w:history="1">
            <w:r w:rsidR="00C5034D" w:rsidRPr="008B0807">
              <w:rPr>
                <w:rStyle w:val="a6"/>
                <w:noProof/>
                <w:lang w:eastAsia="ko-KR"/>
              </w:rPr>
              <w:t>4.3.2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header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6F5BBB" w14:textId="7E8EE1AF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1" w:history="1">
            <w:r w:rsidR="00C5034D" w:rsidRPr="008B0807">
              <w:rPr>
                <w:rStyle w:val="a6"/>
                <w:noProof/>
                <w:lang w:eastAsia="ko-KR"/>
              </w:rPr>
              <w:t>4.3.3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1F0B3F" w14:textId="17ECC656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2" w:history="1">
            <w:r w:rsidR="00C5034D" w:rsidRPr="008B0807">
              <w:rPr>
                <w:rStyle w:val="a6"/>
                <w:noProof/>
                <w:lang w:eastAsia="ko-KR"/>
              </w:rPr>
              <w:t>4.4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Config Item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FF4275" w14:textId="0F9BD335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3" w:history="1">
            <w:r w:rsidR="00C5034D" w:rsidRPr="008B0807">
              <w:rPr>
                <w:rStyle w:val="a6"/>
                <w:noProof/>
                <w:lang w:eastAsia="ko-KR"/>
              </w:rPr>
              <w:t>4.5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enumLists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7A562CA" w14:textId="4E3DEA34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4" w:history="1">
            <w:r w:rsidR="00C5034D" w:rsidRPr="008B0807">
              <w:rPr>
                <w:rStyle w:val="a6"/>
                <w:noProof/>
                <w:lang w:eastAsia="ko-KR"/>
              </w:rPr>
              <w:t>4.6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source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CBA286" w14:textId="4006853B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5" w:history="1">
            <w:r w:rsidR="00C5034D" w:rsidRPr="008B0807">
              <w:rPr>
                <w:rStyle w:val="a6"/>
                <w:noProof/>
                <w:lang w:eastAsia="ko-KR"/>
              </w:rPr>
              <w:t>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SCPI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5269891" w14:textId="0D2AC187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6" w:history="1">
            <w:r w:rsidR="00C5034D" w:rsidRPr="008B0807">
              <w:rPr>
                <w:rStyle w:val="a6"/>
                <w:noProof/>
                <w:lang w:eastAsia="ko-KR"/>
              </w:rPr>
              <w:t>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4B7BAC2" w14:textId="19AAD0BB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7" w:history="1">
            <w:r w:rsidR="00C5034D" w:rsidRPr="008B0807">
              <w:rPr>
                <w:rStyle w:val="a6"/>
                <w:noProof/>
                <w:lang w:eastAsia="ko-KR"/>
              </w:rPr>
              <w:t>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SCPI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명령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847447" w14:textId="4598BD7B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8" w:history="1">
            <w:r w:rsidR="00C5034D" w:rsidRPr="008B0807">
              <w:rPr>
                <w:rStyle w:val="a6"/>
                <w:noProof/>
                <w:lang w:eastAsia="ko-KR"/>
              </w:rPr>
              <w:t>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telnet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이용한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검증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6D8C6D" w14:textId="3B4B4E53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9" w:history="1">
            <w:r w:rsidR="00C5034D" w:rsidRPr="008B0807">
              <w:rPr>
                <w:rStyle w:val="a6"/>
                <w:noProof/>
                <w:lang w:eastAsia="ko-KR"/>
              </w:rPr>
              <w:t>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CMakeLists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B11A1F" w14:textId="59B3F6AE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0" w:history="1">
            <w:r w:rsidR="00C5034D" w:rsidRPr="008B0807">
              <w:rPr>
                <w:rStyle w:val="a6"/>
                <w:noProof/>
                <w:lang w:eastAsia="ko-KR"/>
              </w:rPr>
              <w:t>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Option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440017" w14:textId="3BB06220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1" w:history="1">
            <w:r w:rsidR="00C5034D" w:rsidRPr="008B0807">
              <w:rPr>
                <w:rStyle w:val="a6"/>
                <w:noProof/>
                <w:lang w:eastAsia="ko-KR"/>
              </w:rPr>
              <w:t>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4C42A40" w14:textId="01698635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2" w:history="1">
            <w:r w:rsidR="00C5034D" w:rsidRPr="008B0807">
              <w:rPr>
                <w:rStyle w:val="a6"/>
                <w:noProof/>
                <w:lang w:eastAsia="ko-KR"/>
              </w:rPr>
              <w:t>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95C66D" w14:textId="537605EE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3" w:history="1">
            <w:r w:rsidR="00C5034D" w:rsidRPr="008B0807">
              <w:rPr>
                <w:rStyle w:val="a6"/>
                <w:noProof/>
                <w:lang w:eastAsia="ko-KR"/>
              </w:rPr>
              <w:t>8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Bitbucket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0E9E9AA" w14:textId="55168B5F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4" w:history="1">
            <w:r w:rsidR="00C5034D" w:rsidRPr="008B0807">
              <w:rPr>
                <w:rStyle w:val="a6"/>
                <w:noProof/>
                <w:lang w:eastAsia="ko-KR"/>
              </w:rPr>
              <w:t>8.1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 request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5DCBA" w14:textId="09F852C6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5" w:history="1">
            <w:r w:rsidR="00C5034D" w:rsidRPr="008B0807">
              <w:rPr>
                <w:rStyle w:val="a6"/>
                <w:noProof/>
                <w:lang w:eastAsia="ko-KR"/>
              </w:rPr>
              <w:t>9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SW Integration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3E1875D" w14:textId="3B7E75FC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6" w:history="1">
            <w:r w:rsidR="00C5034D" w:rsidRPr="008B0807">
              <w:rPr>
                <w:rStyle w:val="a6"/>
                <w:noProof/>
                <w:lang w:eastAsia="ko-KR"/>
              </w:rPr>
              <w:t>9.1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Cucumber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E12DE2D" w14:textId="19DE083D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7" w:history="1">
            <w:r w:rsidR="00C5034D" w:rsidRPr="008B0807">
              <w:rPr>
                <w:rStyle w:val="a6"/>
                <w:noProof/>
                <w:lang w:eastAsia="ko-KR"/>
              </w:rPr>
              <w:t>10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4E24F59" w14:textId="057638CE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8" w:history="1">
            <w:r w:rsidR="00C5034D" w:rsidRPr="008B0807">
              <w:rPr>
                <w:rStyle w:val="a6"/>
                <w:noProof/>
                <w:lang w:eastAsia="ko-KR"/>
              </w:rPr>
              <w:t>10.1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ACB7E" w14:textId="6EFCBD9F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9" w:history="1">
            <w:r w:rsidR="00C5034D" w:rsidRPr="008B0807">
              <w:rPr>
                <w:rStyle w:val="a6"/>
                <w:noProof/>
                <w:lang w:eastAsia="ko-KR"/>
              </w:rPr>
              <w:t>10.1.1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changing flow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2D8986" w14:textId="6E606E49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0" w:history="1">
            <w:r w:rsidR="00C5034D" w:rsidRPr="008B0807">
              <w:rPr>
                <w:rStyle w:val="a6"/>
                <w:noProof/>
                <w:lang w:eastAsia="ko-KR"/>
              </w:rPr>
              <w:t>10.1.2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401B0F8" w14:textId="110B2DEE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1" w:history="1">
            <w:r w:rsidR="00C5034D" w:rsidRPr="008B0807">
              <w:rPr>
                <w:rStyle w:val="a6"/>
                <w:noProof/>
                <w:lang w:eastAsia="ko-KR"/>
              </w:rPr>
              <w:t>10.2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Useful git command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FEF0B62" w14:textId="3D57183B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2" w:history="1">
            <w:r w:rsidR="00C5034D" w:rsidRPr="008B0807">
              <w:rPr>
                <w:rStyle w:val="a6"/>
                <w:noProof/>
                <w:lang w:eastAsia="ko-KR"/>
              </w:rPr>
              <w:t>10.2.1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094A105" w14:textId="0F71EC3A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3" w:history="1">
            <w:r w:rsidR="00C5034D" w:rsidRPr="008B0807">
              <w:rPr>
                <w:rStyle w:val="a6"/>
                <w:noProof/>
                <w:lang w:eastAsia="ko-KR"/>
              </w:rPr>
              <w:t>10.2.2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0F1FE61" w14:textId="219AC856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4" w:history="1">
            <w:r w:rsidR="00C5034D" w:rsidRPr="008B0807">
              <w:rPr>
                <w:rStyle w:val="a6"/>
                <w:noProof/>
                <w:lang w:eastAsia="ko-KR"/>
              </w:rPr>
              <w:t>10.2.3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checkout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B8A69B" w14:textId="2DC77AF6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5" w:history="1">
            <w:r w:rsidR="00C5034D" w:rsidRPr="008B0807">
              <w:rPr>
                <w:rStyle w:val="a6"/>
                <w:noProof/>
                <w:lang w:eastAsia="ko-KR"/>
              </w:rPr>
              <w:t>10.2.4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clean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CDC5A35" w14:textId="3096E8A7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6" w:history="1">
            <w:r w:rsidR="00C5034D" w:rsidRPr="008B0807">
              <w:rPr>
                <w:rStyle w:val="a6"/>
                <w:noProof/>
                <w:lang w:eastAsia="ko-KR"/>
              </w:rPr>
              <w:t>10.2.5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7D6B2F" w14:textId="16F90358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7" w:history="1">
            <w:r w:rsidR="00C5034D" w:rsidRPr="008B0807">
              <w:rPr>
                <w:rStyle w:val="a6"/>
                <w:noProof/>
                <w:lang w:eastAsia="ko-KR"/>
              </w:rPr>
              <w:t>10.2.6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85D24E" w14:textId="67D5500E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8" w:history="1">
            <w:r w:rsidR="00C5034D" w:rsidRPr="008B0807">
              <w:rPr>
                <w:rStyle w:val="a6"/>
                <w:noProof/>
                <w:lang w:eastAsia="ko-KR"/>
              </w:rPr>
              <w:t>10.2.7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mergetool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2E1A0D9" w14:textId="031853DE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9" w:history="1">
            <w:r w:rsidR="00C5034D" w:rsidRPr="008B0807">
              <w:rPr>
                <w:rStyle w:val="a6"/>
                <w:noProof/>
                <w:lang w:eastAsia="ko-KR"/>
              </w:rPr>
              <w:t>10.2.8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E48C9D" w14:textId="5FEF848C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0" w:history="1">
            <w:r w:rsidR="00C5034D" w:rsidRPr="008B0807">
              <w:rPr>
                <w:rStyle w:val="a6"/>
                <w:noProof/>
                <w:lang w:eastAsia="ko-KR"/>
              </w:rPr>
              <w:t>10.2.9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F31D1B" w14:textId="439D6513" w:rsidR="00C5034D" w:rsidRDefault="00497611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1" w:history="1">
            <w:r w:rsidR="00C5034D" w:rsidRPr="008B0807">
              <w:rPr>
                <w:rStyle w:val="a6"/>
                <w:noProof/>
                <w:lang w:eastAsia="ko-KR"/>
              </w:rPr>
              <w:t>10.2.10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rebase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FB065E1" w14:textId="2BD84245" w:rsidR="00C5034D" w:rsidRDefault="00497611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2" w:history="1">
            <w:r w:rsidR="00C5034D" w:rsidRPr="008B0807">
              <w:rPr>
                <w:rStyle w:val="a6"/>
                <w:noProof/>
                <w:lang w:eastAsia="ko-KR"/>
              </w:rPr>
              <w:t>10.2.11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41571C" w14:textId="67415362" w:rsidR="00C5034D" w:rsidRDefault="00497611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3" w:history="1">
            <w:r w:rsidR="00C5034D" w:rsidRPr="008B0807">
              <w:rPr>
                <w:rStyle w:val="a6"/>
                <w:noProof/>
                <w:lang w:eastAsia="ko-KR"/>
              </w:rPr>
              <w:t>10.2.12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B79601" w14:textId="37980F45" w:rsidR="00C5034D" w:rsidRDefault="00497611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4" w:history="1">
            <w:r w:rsidR="00C5034D" w:rsidRPr="008B0807">
              <w:rPr>
                <w:rStyle w:val="a6"/>
                <w:noProof/>
                <w:lang w:eastAsia="ko-KR"/>
              </w:rPr>
              <w:t>10.2.13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026D1F" w14:textId="1436BBF0" w:rsidR="00C5034D" w:rsidRDefault="00497611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5" w:history="1">
            <w:r w:rsidR="00C5034D" w:rsidRPr="008B0807">
              <w:rPr>
                <w:rStyle w:val="a6"/>
                <w:noProof/>
                <w:lang w:eastAsia="ko-KR"/>
              </w:rPr>
              <w:t>10.2.14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status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C21000C" w14:textId="3AC3110C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6" w:history="1">
            <w:r w:rsidR="00C5034D" w:rsidRPr="008B0807">
              <w:rPr>
                <w:rStyle w:val="a6"/>
                <w:noProof/>
                <w:lang w:eastAsia="ko-KR"/>
              </w:rPr>
              <w:t>10.3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 Key Gen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BB8A1" w14:textId="618F0CFA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57" w:history="1">
            <w:r w:rsidR="00C5034D" w:rsidRPr="008B0807">
              <w:rPr>
                <w:rStyle w:val="a6"/>
                <w:noProof/>
                <w:lang w:eastAsia="ko-KR"/>
              </w:rPr>
              <w:t>11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Debug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B6E475" w14:textId="61CBE671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8" w:history="1">
            <w:r w:rsidR="00C5034D" w:rsidRPr="008B0807">
              <w:rPr>
                <w:rStyle w:val="a6"/>
                <w:noProof/>
                <w:lang w:eastAsia="ko-KR"/>
              </w:rPr>
              <w:t>11.1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06752E4" w14:textId="1C4F1B3F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9" w:history="1">
            <w:r w:rsidR="00C5034D" w:rsidRPr="008B0807">
              <w:rPr>
                <w:rStyle w:val="a6"/>
                <w:noProof/>
                <w:lang w:eastAsia="ko-KR"/>
              </w:rPr>
              <w:t>11.2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6E3CE5E" w14:textId="3F5D5DA5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0" w:history="1">
            <w:r w:rsidR="00C5034D" w:rsidRPr="008B0807">
              <w:rPr>
                <w:rStyle w:val="a6"/>
                <w:noProof/>
                <w:lang w:eastAsia="ko-KR"/>
              </w:rPr>
              <w:t>11.3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qDebug()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C70C84F" w14:textId="783203C4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1" w:history="1">
            <w:r w:rsidR="00C5034D" w:rsidRPr="008B0807">
              <w:rPr>
                <w:rStyle w:val="a6"/>
                <w:noProof/>
                <w:lang w:eastAsia="ko-KR"/>
              </w:rPr>
              <w:t>12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FPGA loading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C16894" w14:textId="59418C4F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2" w:history="1">
            <w:r w:rsidR="00C5034D" w:rsidRPr="008B0807">
              <w:rPr>
                <w:rStyle w:val="a6"/>
                <w:noProof/>
                <w:lang w:eastAsia="ko-KR"/>
              </w:rPr>
              <w:t>12.1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develop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FD59C34" w14:textId="430FF74F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3" w:history="1">
            <w:r w:rsidR="00C5034D" w:rsidRPr="008B0807">
              <w:rPr>
                <w:rStyle w:val="a6"/>
                <w:noProof/>
                <w:lang w:eastAsia="ko-KR"/>
              </w:rPr>
              <w:t>12.2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Using lfs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0D657B3" w14:textId="20305FCC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4" w:history="1">
            <w:r w:rsidR="00C5034D" w:rsidRPr="008B0807">
              <w:rPr>
                <w:rStyle w:val="a6"/>
                <w:noProof/>
                <w:lang w:eastAsia="ko-KR"/>
              </w:rPr>
              <w:t>12.3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System Information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EF3B94" w14:textId="362AA1BB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5" w:history="1">
            <w:r w:rsidR="00C5034D" w:rsidRPr="008B0807">
              <w:rPr>
                <w:rStyle w:val="a6"/>
                <w:noProof/>
                <w:lang w:eastAsia="ko-KR"/>
              </w:rPr>
              <w:t>13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CD7687" w14:textId="3D156952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6" w:history="1">
            <w:r w:rsidR="00C5034D" w:rsidRPr="008B0807">
              <w:rPr>
                <w:rStyle w:val="a6"/>
                <w:noProof/>
                <w:lang w:eastAsia="ko-KR"/>
              </w:rPr>
              <w:t>13.1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 for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A490A1C" w14:textId="6407591D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7" w:history="1">
            <w:r w:rsidR="00C5034D" w:rsidRPr="008B0807">
              <w:rPr>
                <w:rStyle w:val="a6"/>
                <w:noProof/>
                <w:lang w:eastAsia="ko-KR"/>
              </w:rPr>
              <w:t>13.2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Nightly_build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F15B1C2" w14:textId="0CAD1BA7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8" w:history="1">
            <w:r w:rsidR="00C5034D" w:rsidRPr="008B0807">
              <w:rPr>
                <w:rStyle w:val="a6"/>
                <w:noProof/>
                <w:lang w:eastAsia="ko-KR"/>
              </w:rPr>
              <w:t>13.3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Making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51344C" w14:textId="22155A12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9" w:history="1">
            <w:r w:rsidR="00C5034D" w:rsidRPr="008B0807">
              <w:rPr>
                <w:rStyle w:val="a6"/>
                <w:noProof/>
                <w:lang w:eastAsia="ko-KR"/>
              </w:rPr>
              <w:t>13.4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Sharing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5012C3" w14:textId="711014CA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0" w:history="1">
            <w:r w:rsidR="00C5034D" w:rsidRPr="008B0807">
              <w:rPr>
                <w:rStyle w:val="a6"/>
                <w:noProof/>
                <w:lang w:eastAsia="ko-KR"/>
              </w:rPr>
              <w:t>14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Temp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6ECA3CC" w14:textId="0D377781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1" w:history="1">
            <w:r w:rsidR="00C5034D" w:rsidRPr="008B0807">
              <w:rPr>
                <w:rStyle w:val="a6"/>
                <w:noProof/>
                <w:lang w:eastAsia="ko-KR"/>
              </w:rPr>
              <w:t>15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Util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54A499" w14:textId="12BB9381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2" w:history="1">
            <w:r w:rsidR="00C5034D" w:rsidRPr="008B0807">
              <w:rPr>
                <w:rStyle w:val="a6"/>
                <w:noProof/>
                <w:lang w:eastAsia="ko-KR"/>
              </w:rPr>
              <w:t>15.1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doQt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3B531A" w14:textId="587F432C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3" w:history="1">
            <w:r w:rsidR="00C5034D" w:rsidRPr="008B0807">
              <w:rPr>
                <w:rStyle w:val="a6"/>
                <w:noProof/>
                <w:lang w:eastAsia="ko-KR"/>
              </w:rPr>
              <w:t>15.2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gitk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EFFE43" w14:textId="67C6BEC3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4" w:history="1">
            <w:r w:rsidR="00C5034D" w:rsidRPr="008B0807">
              <w:rPr>
                <w:rStyle w:val="a6"/>
                <w:noProof/>
                <w:lang w:eastAsia="ko-KR"/>
              </w:rPr>
              <w:t>15.3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FA26CE" w14:textId="4FE752DA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5" w:history="1">
            <w:r w:rsidR="00C5034D" w:rsidRPr="008B0807">
              <w:rPr>
                <w:rStyle w:val="a6"/>
                <w:noProof/>
                <w:lang w:eastAsia="ko-KR"/>
              </w:rPr>
              <w:t>15.4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AF9E35" w14:textId="5F3BA952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6" w:history="1">
            <w:r w:rsidR="00C5034D" w:rsidRPr="008B0807">
              <w:rPr>
                <w:rStyle w:val="a6"/>
                <w:noProof/>
                <w:lang w:eastAsia="ko-KR"/>
              </w:rPr>
              <w:t>15.5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dbus-monitor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5503EA" w14:textId="02184CA2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7" w:history="1">
            <w:r w:rsidR="00C5034D" w:rsidRPr="008B0807">
              <w:rPr>
                <w:rStyle w:val="a6"/>
                <w:noProof/>
                <w:lang w:eastAsia="ko-KR"/>
              </w:rPr>
              <w:t>15.6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83E55F" w14:textId="165CAEEA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8" w:history="1">
            <w:r w:rsidR="00C5034D" w:rsidRPr="008B0807">
              <w:rPr>
                <w:rStyle w:val="a6"/>
                <w:noProof/>
                <w:lang w:eastAsia="ko-KR"/>
              </w:rPr>
              <w:t>15.7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Byond Compare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0364A7" w14:textId="1033B2E0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9" w:history="1">
            <w:r w:rsidR="00C5034D" w:rsidRPr="008B0807">
              <w:rPr>
                <w:rStyle w:val="a6"/>
                <w:noProof/>
                <w:lang w:eastAsia="ko-KR"/>
              </w:rPr>
              <w:t>16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Project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391DE1" w14:textId="0E5BE953" w:rsidR="00C5034D" w:rsidRDefault="0049761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80" w:history="1">
            <w:r w:rsidR="00C5034D" w:rsidRPr="008B0807">
              <w:rPr>
                <w:rStyle w:val="a6"/>
                <w:noProof/>
                <w:lang w:eastAsia="ko-KR"/>
              </w:rPr>
              <w:t>17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Analysis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3C17F4" w14:textId="74ABF10C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1" w:history="1">
            <w:r w:rsidR="00C5034D" w:rsidRPr="008B0807">
              <w:rPr>
                <w:rStyle w:val="a6"/>
                <w:noProof/>
                <w:lang w:eastAsia="ko-KR"/>
              </w:rPr>
              <w:t>17.1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기능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구조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6FD5F7" w14:textId="604485F3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2" w:history="1">
            <w:r w:rsidR="00C5034D" w:rsidRPr="008B0807">
              <w:rPr>
                <w:rStyle w:val="a6"/>
                <w:noProof/>
                <w:lang w:eastAsia="ko-KR"/>
              </w:rPr>
              <w:t>17.1.1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67034FA" w14:textId="454CC0B7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3" w:history="1">
            <w:r w:rsidR="00C5034D" w:rsidRPr="008B0807">
              <w:rPr>
                <w:rStyle w:val="a6"/>
                <w:noProof/>
                <w:lang w:eastAsia="ko-KR"/>
              </w:rPr>
              <w:t>17.1.2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각각의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measure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AD4943" w14:textId="5652C26C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4" w:history="1">
            <w:r w:rsidR="00C5034D" w:rsidRPr="008B0807">
              <w:rPr>
                <w:rStyle w:val="a6"/>
                <w:noProof/>
                <w:lang w:eastAsia="ko-KR"/>
              </w:rPr>
              <w:t>17.1.3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slot.cpp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E08581" w14:textId="61B40B0B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5" w:history="1">
            <w:r w:rsidR="00C5034D" w:rsidRPr="008B0807">
              <w:rPr>
                <w:rStyle w:val="a6"/>
                <w:noProof/>
                <w:lang w:eastAsia="ko-KR"/>
              </w:rPr>
              <w:t>17.1.4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6E6A92" w14:textId="77593774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6" w:history="1">
            <w:r w:rsidR="00C5034D" w:rsidRPr="008B0807">
              <w:rPr>
                <w:rStyle w:val="a6"/>
                <w:noProof/>
                <w:lang w:eastAsia="ko-KR"/>
              </w:rPr>
              <w:t>17.2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Config, Setup, Mode change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5FB5288" w14:textId="6030B467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7" w:history="1">
            <w:r w:rsidR="00C5034D" w:rsidRPr="008B0807">
              <w:rPr>
                <w:rStyle w:val="a6"/>
                <w:noProof/>
                <w:lang w:eastAsia="ko-KR"/>
              </w:rPr>
              <w:t>17.3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 Update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9A1008" w14:textId="6244EF21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8" w:history="1">
            <w:r w:rsidR="00C5034D" w:rsidRPr="008B0807">
              <w:rPr>
                <w:rStyle w:val="a6"/>
                <w:noProof/>
                <w:lang w:eastAsia="ko-KR"/>
              </w:rPr>
              <w:t>17.4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Measurement ID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6600F0" w14:textId="7884EA8C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9" w:history="1">
            <w:r w:rsidR="00C5034D" w:rsidRPr="008B0807">
              <w:rPr>
                <w:rStyle w:val="a6"/>
                <w:noProof/>
                <w:lang w:eastAsia="ko-KR"/>
              </w:rPr>
              <w:t>17.4.1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3EBEBF" w14:textId="546D6BF8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0" w:history="1">
            <w:r w:rsidR="00C5034D" w:rsidRPr="008B0807">
              <w:rPr>
                <w:rStyle w:val="a6"/>
                <w:noProof/>
                <w:lang w:eastAsia="ko-KR"/>
              </w:rPr>
              <w:t>17.4.2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8286AC6" w14:textId="761A97ED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1" w:history="1">
            <w:r w:rsidR="00C5034D" w:rsidRPr="008B0807">
              <w:rPr>
                <w:rStyle w:val="a6"/>
                <w:noProof/>
                <w:lang w:eastAsia="ko-KR"/>
              </w:rPr>
              <w:t>17.4.3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94E90C" w14:textId="1BDE12F6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2" w:history="1">
            <w:r w:rsidR="00C5034D" w:rsidRPr="008B0807">
              <w:rPr>
                <w:rStyle w:val="a6"/>
                <w:noProof/>
                <w:lang w:eastAsia="ko-KR"/>
              </w:rPr>
              <w:t>17.5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Technology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D5743" w14:textId="689E432C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3" w:history="1">
            <w:r w:rsidR="00C5034D" w:rsidRPr="008B0807">
              <w:rPr>
                <w:rStyle w:val="a6"/>
                <w:noProof/>
                <w:lang w:eastAsia="ko-KR"/>
              </w:rPr>
              <w:t>17.6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lib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C98062" w14:textId="61162970" w:rsidR="00C5034D" w:rsidRDefault="00497611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4" w:history="1">
            <w:r w:rsidR="00C5034D" w:rsidRPr="008B0807">
              <w:rPr>
                <w:rStyle w:val="a6"/>
                <w:noProof/>
                <w:lang w:eastAsia="ko-KR"/>
              </w:rPr>
              <w:t>17.6.1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dsp5GNR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4ED751" w14:textId="0C919769" w:rsidR="00C5034D" w:rsidRDefault="0049761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5" w:history="1">
            <w:r w:rsidR="00C5034D" w:rsidRPr="008B0807">
              <w:rPr>
                <w:rStyle w:val="a6"/>
                <w:noProof/>
                <w:lang w:eastAsia="ko-KR"/>
              </w:rPr>
              <w:t>17.7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Function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AFC02C8" w14:textId="76A6FC3E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35869592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35869593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35869594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35869595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bookmarkStart w:id="4" w:name="_Toc35869596"/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  <w:bookmarkEnd w:id="4"/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5" w:name="_Deploy_설정"/>
      <w:bookmarkStart w:id="6" w:name="_Toc35869597"/>
      <w:bookmarkEnd w:id="5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  <w:bookmarkEnd w:id="6"/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bookmarkStart w:id="7" w:name="_Toc35869598"/>
      <w:r>
        <w:rPr>
          <w:lang w:eastAsia="ko-KR"/>
        </w:rPr>
        <w:t>Trouble shooting</w:t>
      </w:r>
      <w:bookmarkEnd w:id="7"/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bookmarkStart w:id="8" w:name="_Toc35869599"/>
      <w:r>
        <w:rPr>
          <w:lang w:eastAsia="ko-KR"/>
        </w:rPr>
        <w:t>Creating new feature</w:t>
      </w:r>
      <w:bookmarkEnd w:id="8"/>
    </w:p>
    <w:p w14:paraId="77333DC8" w14:textId="723F925C" w:rsidR="006477B3" w:rsidRDefault="00BB6E20" w:rsidP="006477B3">
      <w:pPr>
        <w:pStyle w:val="2"/>
        <w:rPr>
          <w:lang w:eastAsia="ko-KR"/>
        </w:rPr>
      </w:pPr>
      <w:bookmarkStart w:id="9" w:name="_Toc35869600"/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  <w:bookmarkEnd w:id="9"/>
    </w:p>
    <w:p w14:paraId="46373513" w14:textId="0B3CBBBF" w:rsidR="004572CD" w:rsidRDefault="004572CD" w:rsidP="004572CD">
      <w:pPr>
        <w:pStyle w:val="3"/>
        <w:rPr>
          <w:rStyle w:val="3Char"/>
        </w:rPr>
      </w:pPr>
      <w:bookmarkStart w:id="10" w:name="_Toc35869601"/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bookmarkEnd w:id="10"/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bookmarkStart w:id="11" w:name="_Toc35869602"/>
      <w:r>
        <w:rPr>
          <w:lang w:eastAsia="ko-KR"/>
        </w:rPr>
        <w:lastRenderedPageBreak/>
        <w:t>branch</w:t>
      </w:r>
      <w:bookmarkEnd w:id="11"/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12" w:name="_Toc3586960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  <w:bookmarkEnd w:id="12"/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bookmarkStart w:id="13" w:name="_Toc35869604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  <w:bookmarkEnd w:id="13"/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bookmarkStart w:id="14" w:name="_Toc35869605"/>
      <w:r>
        <w:rPr>
          <w:lang w:eastAsia="ko-KR"/>
        </w:rPr>
        <w:t>check main.cpp</w:t>
      </w:r>
      <w:bookmarkEnd w:id="14"/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bookmarkStart w:id="15" w:name="_Toc35869606"/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bookmarkEnd w:id="15"/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bookmarkStart w:id="16" w:name="_Toc35869607"/>
      <w:r>
        <w:rPr>
          <w:lang w:eastAsia="ko-KR"/>
        </w:rPr>
        <w:t>Check devload.sh</w:t>
      </w:r>
      <w:bookmarkEnd w:id="16"/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bookmarkStart w:id="17" w:name="_Toc35869608"/>
      <w:r>
        <w:rPr>
          <w:lang w:eastAsia="ko-KR"/>
        </w:rPr>
        <w:t>Check submodule</w:t>
      </w:r>
      <w:bookmarkEnd w:id="17"/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28165986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bookmarkStart w:id="18" w:name="_Toc35869609"/>
      <w:r>
        <w:rPr>
          <w:lang w:eastAsia="ko-KR"/>
        </w:rPr>
        <w:t>Add new source file</w:t>
      </w:r>
      <w:bookmarkEnd w:id="18"/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lastRenderedPageBreak/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35149580" w14:textId="0386F2E3" w:rsidR="00806CEA" w:rsidRDefault="00806CEA" w:rsidP="00806CEA">
      <w:pPr>
        <w:pStyle w:val="1"/>
        <w:rPr>
          <w:lang w:eastAsia="ko-KR"/>
        </w:rPr>
      </w:pPr>
      <w:bookmarkStart w:id="19" w:name="_Toc35869610"/>
      <w:r>
        <w:rPr>
          <w:lang w:eastAsia="ko-KR"/>
        </w:rPr>
        <w:t>Add new item</w:t>
      </w:r>
      <w:bookmarkEnd w:id="19"/>
    </w:p>
    <w:p w14:paraId="5F10DF4A" w14:textId="77777777" w:rsidR="00BE1A7E" w:rsidRDefault="00BE1A7E" w:rsidP="00BE1A7E">
      <w:pPr>
        <w:pStyle w:val="2"/>
        <w:rPr>
          <w:lang w:eastAsia="ko-KR"/>
        </w:rPr>
      </w:pPr>
      <w:bookmarkStart w:id="20" w:name="_Toc35869611"/>
      <w:r>
        <w:rPr>
          <w:lang w:eastAsia="ko-KR"/>
        </w:rPr>
        <w:t>Action</w:t>
      </w:r>
      <w:bookmarkEnd w:id="20"/>
    </w:p>
    <w:p w14:paraId="2552FD51" w14:textId="77777777" w:rsidR="00BE1A7E" w:rsidRPr="005664A5" w:rsidRDefault="00BE1A7E" w:rsidP="00BE1A7E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470DDD39" w14:textId="2FF4CDCF" w:rsidR="001D6CDD" w:rsidRDefault="001D6CDD" w:rsidP="001D6CDD">
      <w:pPr>
        <w:pStyle w:val="2"/>
        <w:rPr>
          <w:lang w:eastAsia="ko-KR"/>
        </w:rPr>
      </w:pPr>
      <w:bookmarkStart w:id="21" w:name="_Toc35869612"/>
      <w:r>
        <w:rPr>
          <w:lang w:eastAsia="ko-KR"/>
        </w:rPr>
        <w:t>Config</w:t>
      </w:r>
      <w:bookmarkEnd w:id="21"/>
    </w:p>
    <w:p w14:paraId="2D3FCCF9" w14:textId="565CDEB6" w:rsidR="00766367" w:rsidRDefault="00766367" w:rsidP="001D6CDD">
      <w:pPr>
        <w:rPr>
          <w:lang w:eastAsia="ko-KR"/>
        </w:rPr>
      </w:pPr>
      <w:proofErr w:type="spellStart"/>
      <w:r>
        <w:rPr>
          <w:lang w:eastAsia="ko-KR"/>
        </w:rPr>
        <w:t>updateMeasure</w:t>
      </w:r>
      <w:proofErr w:type="spellEnd"/>
      <w:r>
        <w:rPr>
          <w:lang w:eastAsia="ko-KR"/>
        </w:rPr>
        <w:t>()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akeNRTMParamerter</w:t>
      </w:r>
      <w:proofErr w:type="spellEnd"/>
      <w:r>
        <w:rPr>
          <w:lang w:eastAsia="ko-KR"/>
        </w:rPr>
        <w:t>(): 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  <w:t>p_5GTMModule-&gt;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프로세스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updateMeasureData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esult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updateParameter</w:t>
      </w:r>
      <w:proofErr w:type="spellEnd"/>
      <w:r>
        <w:rPr>
          <w:lang w:eastAsia="ko-KR"/>
        </w:rPr>
        <w:t>()</w:t>
      </w:r>
    </w:p>
    <w:p w14:paraId="43D8D817" w14:textId="70E6BA60" w:rsidR="00FD2349" w:rsidRDefault="00FD2349" w:rsidP="001D6CDD">
      <w:pPr>
        <w:rPr>
          <w:lang w:eastAsia="ko-KR"/>
        </w:rPr>
      </w:pPr>
    </w:p>
    <w:p w14:paraId="5E88F4C7" w14:textId="6745B6A5" w:rsidR="00FD2349" w:rsidRDefault="003504B2" w:rsidP="003504B2">
      <w:pPr>
        <w:pStyle w:val="3"/>
        <w:rPr>
          <w:lang w:eastAsia="ko-KR"/>
        </w:rPr>
      </w:pPr>
      <w:bookmarkStart w:id="22" w:name="_Toc35869613"/>
      <w:r>
        <w:rPr>
          <w:lang w:eastAsia="ko-KR"/>
        </w:rPr>
        <w:t xml:space="preserve">confluence </w:t>
      </w:r>
      <w:r>
        <w:rPr>
          <w:rFonts w:hint="eastAsia"/>
          <w:lang w:eastAsia="ko-KR"/>
        </w:rPr>
        <w:t>등록</w:t>
      </w:r>
      <w:bookmarkEnd w:id="22"/>
    </w:p>
    <w:p w14:paraId="3121F5E3" w14:textId="2537B0F7" w:rsidR="00FD2349" w:rsidRDefault="00D201E2" w:rsidP="001D6CDD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648CA854" w14:textId="6E1EC9AF" w:rsidR="00D201E2" w:rsidRDefault="00D201E2" w:rsidP="00D201E2">
      <w:pPr>
        <w:pStyle w:val="3"/>
        <w:rPr>
          <w:lang w:eastAsia="ko-KR"/>
        </w:rPr>
      </w:pPr>
      <w:bookmarkStart w:id="23" w:name="_Toc35869614"/>
      <w:proofErr w:type="spellStart"/>
      <w:r>
        <w:rPr>
          <w:lang w:eastAsia="ko-KR"/>
        </w:rPr>
        <w:lastRenderedPageBreak/>
        <w:t>enumLists.json</w:t>
      </w:r>
      <w:bookmarkEnd w:id="23"/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633A" w14:paraId="16D3A1C4" w14:textId="77777777" w:rsidTr="00A6633A">
        <w:tc>
          <w:tcPr>
            <w:tcW w:w="9350" w:type="dxa"/>
          </w:tcPr>
          <w:p w14:paraId="3639B13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>,"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": [</w:t>
            </w:r>
          </w:p>
          <w:p w14:paraId="5E510ECB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{"id": "1000", "label": "1000",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0,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1}</w:t>
            </w:r>
          </w:p>
          <w:p w14:paraId="66B1688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,{</w:t>
            </w:r>
            <w:proofErr w:type="gramEnd"/>
            <w:r>
              <w:rPr>
                <w:lang w:eastAsia="ko-KR"/>
              </w:rPr>
              <w:t>"id": "1001", "label": "1001",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1,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2}</w:t>
            </w:r>
          </w:p>
          <w:p w14:paraId="0AE1E324" w14:textId="3F04A4CB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]</w:t>
            </w:r>
          </w:p>
        </w:tc>
      </w:tr>
    </w:tbl>
    <w:p w14:paraId="2E2C3EDA" w14:textId="77777777" w:rsidR="00D201E2" w:rsidRDefault="00D201E2" w:rsidP="001D6CDD">
      <w:pPr>
        <w:rPr>
          <w:lang w:eastAsia="ko-KR"/>
        </w:rPr>
      </w:pPr>
    </w:p>
    <w:p w14:paraId="6607516F" w14:textId="1F9F6BBF" w:rsidR="003504B2" w:rsidRDefault="002A64C1" w:rsidP="002A64C1">
      <w:pPr>
        <w:pStyle w:val="3"/>
        <w:rPr>
          <w:lang w:eastAsia="ko-KR"/>
        </w:rPr>
      </w:pPr>
      <w:bookmarkStart w:id="24" w:name="_Toc35869615"/>
      <w:r>
        <w:rPr>
          <w:lang w:eastAsia="ko-KR"/>
        </w:rPr>
        <w:t>Add Item in xxxItem.cpp</w:t>
      </w:r>
      <w:bookmarkEnd w:id="2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64C1" w14:paraId="784BAA9E" w14:textId="77777777" w:rsidTr="002A64C1">
        <w:tc>
          <w:tcPr>
            <w:tcW w:w="9350" w:type="dxa"/>
          </w:tcPr>
          <w:p w14:paraId="296ABBC2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initItemSet</w:t>
            </w:r>
            <w:proofErr w:type="spellEnd"/>
            <w:r>
              <w:rPr>
                <w:lang w:eastAsia="ko-KR"/>
              </w:rPr>
              <w:t>()</w:t>
            </w:r>
          </w:p>
          <w:p w14:paraId="7EB1D17F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6BEF50B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ADD_CONFIG_ITEM_</w:t>
            </w:r>
            <w:proofErr w:type="gramStart"/>
            <w:r>
              <w:rPr>
                <w:lang w:eastAsia="ko-KR"/>
              </w:rPr>
              <w:t>ACT(</w:t>
            </w:r>
            <w:proofErr w:type="spellStart"/>
            <w:proofErr w:type="gramEnd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addStringConfig</w:t>
            </w:r>
            <w:proofErr w:type="spellEnd"/>
            <w:r>
              <w:rPr>
                <w:lang w:eastAsia="ko-KR"/>
              </w:rPr>
              <w:t>, 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", tr("Antenna Port"), "1000", &amp;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);</w:t>
            </w:r>
          </w:p>
          <w:p w14:paraId="0E51EF07" w14:textId="66CB5CDE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49B39FCA" w14:textId="41F54EB6" w:rsidR="003504B2" w:rsidRDefault="003504B2" w:rsidP="001D6CDD">
      <w:pPr>
        <w:rPr>
          <w:lang w:eastAsia="ko-KR"/>
        </w:rPr>
      </w:pPr>
    </w:p>
    <w:p w14:paraId="7AD96B2A" w14:textId="276B945F" w:rsidR="002A64C1" w:rsidRDefault="00146478" w:rsidP="00146478">
      <w:pPr>
        <w:pStyle w:val="3"/>
        <w:rPr>
          <w:lang w:eastAsia="ko-KR"/>
        </w:rPr>
      </w:pPr>
      <w:bookmarkStart w:id="25" w:name="_Toc35869616"/>
      <w:r>
        <w:rPr>
          <w:lang w:eastAsia="ko-KR"/>
        </w:rPr>
        <w:t xml:space="preserve">Add function </w:t>
      </w:r>
      <w:r w:rsidR="00B62C4D">
        <w:rPr>
          <w:lang w:eastAsia="ko-KR"/>
        </w:rPr>
        <w:t xml:space="preserve">in </w:t>
      </w:r>
      <w:r>
        <w:rPr>
          <w:lang w:eastAsia="ko-KR"/>
        </w:rPr>
        <w:t>xxxSync.cpp</w:t>
      </w:r>
      <w:bookmarkEnd w:id="2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5CE73533" w14:textId="77777777" w:rsidTr="00B62C4D">
        <w:tc>
          <w:tcPr>
            <w:tcW w:w="9350" w:type="dxa"/>
          </w:tcPr>
          <w:p w14:paraId="6E111B0C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()</w:t>
            </w:r>
          </w:p>
          <w:p w14:paraId="214790C6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5189C7AE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int </w:t>
            </w:r>
            <w:proofErr w:type="spellStart"/>
            <w:r>
              <w:rPr>
                <w:lang w:eastAsia="ko-KR"/>
              </w:rPr>
              <w:t>nSel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r>
              <w:rPr>
                <w:lang w:eastAsia="ko-KR"/>
              </w:rPr>
              <w:t>m_eItem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proofErr w:type="gramStart"/>
            <w:r>
              <w:rPr>
                <w:lang w:eastAsia="ko-KR"/>
              </w:rPr>
              <w:t>getOrderfromValue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 xml:space="preserve">",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r>
              <w:rPr>
                <w:lang w:eastAsia="ko-KR"/>
              </w:rPr>
              <w:t>getValue</w:t>
            </w:r>
            <w:proofErr w:type="spellEnd"/>
            <w:r>
              <w:rPr>
                <w:lang w:eastAsia="ko-KR"/>
              </w:rPr>
              <w:t>());</w:t>
            </w:r>
          </w:p>
          <w:p w14:paraId="2DBE508E" w14:textId="77777777" w:rsidR="00B62C4D" w:rsidRDefault="00B62C4D" w:rsidP="00B62C4D">
            <w:pPr>
              <w:rPr>
                <w:lang w:eastAsia="ko-KR"/>
              </w:rPr>
            </w:pPr>
          </w:p>
          <w:p w14:paraId="7925121A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gramStart"/>
            <w:r>
              <w:rPr>
                <w:lang w:eastAsia="ko-KR"/>
              </w:rPr>
              <w:t>commit(</w:t>
            </w:r>
            <w:proofErr w:type="gramEnd"/>
            <w:r>
              <w:rPr>
                <w:lang w:eastAsia="ko-KR"/>
              </w:rPr>
              <w:t>);</w:t>
            </w:r>
          </w:p>
          <w:p w14:paraId="1E346A55" w14:textId="77777777" w:rsidR="00B62C4D" w:rsidRDefault="00B62C4D" w:rsidP="00B62C4D">
            <w:pPr>
              <w:rPr>
                <w:lang w:eastAsia="ko-KR"/>
              </w:rPr>
            </w:pPr>
          </w:p>
          <w:p w14:paraId="5BDFEE28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return true;</w:t>
            </w:r>
          </w:p>
          <w:p w14:paraId="23B7CAAE" w14:textId="38C065F9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380368E2" w14:textId="77777777" w:rsidR="00146478" w:rsidRPr="00146478" w:rsidRDefault="00146478" w:rsidP="00146478">
      <w:pPr>
        <w:rPr>
          <w:lang w:eastAsia="ko-KR"/>
        </w:rPr>
      </w:pPr>
    </w:p>
    <w:p w14:paraId="19D77B22" w14:textId="09747164" w:rsidR="002A64C1" w:rsidRDefault="00B62C4D" w:rsidP="00B62C4D">
      <w:pPr>
        <w:pStyle w:val="3"/>
        <w:rPr>
          <w:lang w:eastAsia="ko-KR"/>
        </w:rPr>
      </w:pPr>
      <w:bookmarkStart w:id="26" w:name="_Toc35869617"/>
      <w:r>
        <w:rPr>
          <w:lang w:eastAsia="ko-KR"/>
        </w:rPr>
        <w:t>Add input in baseservermodule.cpp</w:t>
      </w:r>
      <w:bookmarkEnd w:id="2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7B151418" w14:textId="77777777" w:rsidTr="00B62C4D">
        <w:tc>
          <w:tcPr>
            <w:tcW w:w="9350" w:type="dxa"/>
          </w:tcPr>
          <w:p w14:paraId="695A18A6" w14:textId="77777777" w:rsidR="00B62C4D" w:rsidRDefault="00B62C4D" w:rsidP="00B62C4D">
            <w:pPr>
              <w:rPr>
                <w:lang w:eastAsia="ko-KR"/>
              </w:rPr>
            </w:pPr>
            <w:r w:rsidRPr="00B62C4D">
              <w:rPr>
                <w:lang w:eastAsia="ko-KR"/>
              </w:rPr>
              <w:t xml:space="preserve">void </w:t>
            </w:r>
            <w:proofErr w:type="spellStart"/>
            <w:proofErr w:type="gramStart"/>
            <w:r w:rsidRPr="00B62C4D">
              <w:rPr>
                <w:lang w:eastAsia="ko-KR"/>
              </w:rPr>
              <w:t>BaseServerModule</w:t>
            </w:r>
            <w:proofErr w:type="spellEnd"/>
            <w:r w:rsidRPr="00B62C4D">
              <w:rPr>
                <w:lang w:eastAsia="ko-KR"/>
              </w:rPr>
              <w:t>::</w:t>
            </w:r>
            <w:proofErr w:type="spellStart"/>
            <w:proofErr w:type="gramEnd"/>
            <w:r w:rsidRPr="00B62C4D">
              <w:rPr>
                <w:lang w:eastAsia="ko-KR"/>
              </w:rPr>
              <w:t>makeNRTMParameter</w:t>
            </w:r>
            <w:proofErr w:type="spellEnd"/>
            <w:r w:rsidRPr="00B62C4D">
              <w:rPr>
                <w:lang w:eastAsia="ko-KR"/>
              </w:rPr>
              <w:t xml:space="preserve">(int </w:t>
            </w:r>
            <w:proofErr w:type="spellStart"/>
            <w:r w:rsidRPr="00B62C4D">
              <w:rPr>
                <w:lang w:eastAsia="ko-KR"/>
              </w:rPr>
              <w:t>nMeasureMode,EngTMInput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inputNRTMData,EngTMOutput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outputNRTMData</w:t>
            </w:r>
            <w:proofErr w:type="spellEnd"/>
            <w:r w:rsidRPr="00B62C4D">
              <w:rPr>
                <w:lang w:eastAsia="ko-KR"/>
              </w:rPr>
              <w:t>)</w:t>
            </w:r>
          </w:p>
          <w:p w14:paraId="1D01100B" w14:textId="0A9EAF7B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4BEBC82" w14:textId="4C00D896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r w:rsidRPr="0076382B">
              <w:rPr>
                <w:lang w:eastAsia="ko-KR"/>
              </w:rPr>
              <w:t>if(</w:t>
            </w:r>
            <w:proofErr w:type="spellStart"/>
            <w:r w:rsidRPr="0076382B">
              <w:rPr>
                <w:lang w:eastAsia="ko-KR"/>
              </w:rPr>
              <w:t>getEnumNumber</w:t>
            </w:r>
            <w:proofErr w:type="spellEnd"/>
            <w:r w:rsidRPr="0076382B">
              <w:rPr>
                <w:lang w:eastAsia="ko-KR"/>
              </w:rPr>
              <w:t>("</w:t>
            </w:r>
            <w:proofErr w:type="spellStart"/>
            <w:r w:rsidRPr="0076382B">
              <w:rPr>
                <w:lang w:eastAsia="ko-KR"/>
              </w:rPr>
              <w:t>externalOffsetModeCnfg</w:t>
            </w:r>
            <w:proofErr w:type="spellEnd"/>
            <w:r w:rsidRPr="0076382B">
              <w:rPr>
                <w:lang w:eastAsia="ko-KR"/>
              </w:rPr>
              <w:t xml:space="preserve">") == </w:t>
            </w:r>
            <w:proofErr w:type="spellStart"/>
            <w:r w:rsidRPr="0076382B">
              <w:rPr>
                <w:lang w:eastAsia="ko-KR"/>
              </w:rPr>
              <w:t>eON</w:t>
            </w:r>
            <w:proofErr w:type="spellEnd"/>
            <w:r w:rsidRPr="0076382B">
              <w:rPr>
                <w:lang w:eastAsia="ko-KR"/>
              </w:rPr>
              <w:t>)</w:t>
            </w:r>
          </w:p>
          <w:p w14:paraId="5781D2C6" w14:textId="6AA979B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{</w:t>
            </w:r>
          </w:p>
          <w:p w14:paraId="02AEACA9" w14:textId="6BDD1B7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398D4176" w14:textId="4CD138AF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532EC725" w14:textId="77777777" w:rsidR="00B62C4D" w:rsidRPr="00B62C4D" w:rsidRDefault="00B62C4D" w:rsidP="00B62C4D">
      <w:pPr>
        <w:rPr>
          <w:lang w:eastAsia="ko-KR"/>
        </w:rPr>
      </w:pPr>
    </w:p>
    <w:p w14:paraId="79A24EF3" w14:textId="0A44FB29" w:rsidR="003504B2" w:rsidRDefault="003504B2" w:rsidP="001D6CDD">
      <w:pPr>
        <w:rPr>
          <w:lang w:eastAsia="ko-KR"/>
        </w:rPr>
      </w:pPr>
    </w:p>
    <w:p w14:paraId="545EA843" w14:textId="77777777" w:rsidR="003504B2" w:rsidRDefault="003504B2" w:rsidP="001D6CDD">
      <w:pPr>
        <w:rPr>
          <w:lang w:eastAsia="ko-KR"/>
        </w:rPr>
      </w:pPr>
    </w:p>
    <w:p w14:paraId="5E0862C0" w14:textId="77777777" w:rsidR="00FD2349" w:rsidRPr="001D6CDD" w:rsidRDefault="00FD2349" w:rsidP="001D6CDD">
      <w:pPr>
        <w:rPr>
          <w:lang w:eastAsia="ko-KR"/>
        </w:rPr>
      </w:pPr>
    </w:p>
    <w:p w14:paraId="6432BCC8" w14:textId="53C8BB63" w:rsidR="005664A5" w:rsidRDefault="005664A5" w:rsidP="005664A5">
      <w:pPr>
        <w:pStyle w:val="2"/>
        <w:rPr>
          <w:lang w:eastAsia="ko-KR"/>
        </w:rPr>
      </w:pPr>
      <w:bookmarkStart w:id="27" w:name="_Toc35869618"/>
      <w:r>
        <w:rPr>
          <w:lang w:eastAsia="ko-KR"/>
        </w:rPr>
        <w:lastRenderedPageBreak/>
        <w:t>Result</w:t>
      </w:r>
      <w:bookmarkEnd w:id="27"/>
    </w:p>
    <w:p w14:paraId="56C99E89" w14:textId="4B7F8E9F" w:rsidR="005664A5" w:rsidRDefault="005664A5" w:rsidP="005664A5">
      <w:pPr>
        <w:pStyle w:val="3"/>
        <w:rPr>
          <w:lang w:eastAsia="ko-KR"/>
        </w:rPr>
      </w:pPr>
      <w:bookmarkStart w:id="28" w:name="_Toc35869619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onfluence </w:t>
      </w:r>
      <w:r>
        <w:rPr>
          <w:rFonts w:hint="eastAsia"/>
          <w:lang w:eastAsia="ko-KR"/>
        </w:rPr>
        <w:t>등록</w:t>
      </w:r>
      <w:bookmarkEnd w:id="28"/>
    </w:p>
    <w:p w14:paraId="3ABAD174" w14:textId="7094356A" w:rsidR="005664A5" w:rsidRDefault="00405A5D" w:rsidP="005664A5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00D20FDC" w14:textId="2C4F8014" w:rsidR="00405A5D" w:rsidRDefault="00F004ED" w:rsidP="00F004ED">
      <w:pPr>
        <w:pStyle w:val="3"/>
        <w:rPr>
          <w:lang w:eastAsia="ko-KR"/>
        </w:rPr>
      </w:pPr>
      <w:bookmarkStart w:id="29" w:name="_Toc35869620"/>
      <w:r>
        <w:rPr>
          <w:lang w:eastAsia="ko-KR"/>
        </w:rPr>
        <w:t>header file</w:t>
      </w:r>
      <w:bookmarkEnd w:id="29"/>
    </w:p>
    <w:p w14:paraId="431E5524" w14:textId="4658CDF4" w:rsidR="005664A5" w:rsidRDefault="00F004ED" w:rsidP="005664A5">
      <w:pPr>
        <w:rPr>
          <w:lang w:eastAsia="ko-KR"/>
        </w:rPr>
      </w:pPr>
      <w:proofErr w:type="spellStart"/>
      <w:r w:rsidRPr="00F004ED">
        <w:rPr>
          <w:lang w:eastAsia="ko-KR"/>
        </w:rPr>
        <w:t>DoubleElfItem</w:t>
      </w:r>
      <w:proofErr w:type="spellEnd"/>
      <w:r w:rsidRPr="00F004ED">
        <w:rPr>
          <w:lang w:eastAsia="ko-KR"/>
        </w:rPr>
        <w:t xml:space="preserve">* </w:t>
      </w:r>
      <w:proofErr w:type="spellStart"/>
      <w:r w:rsidRPr="00F004ED">
        <w:rPr>
          <w:lang w:eastAsia="ko-KR"/>
        </w:rPr>
        <w:t>m_pdschDmRsPwrRslt</w:t>
      </w:r>
      <w:proofErr w:type="spellEnd"/>
      <w:r w:rsidRPr="00F004ED">
        <w:rPr>
          <w:lang w:eastAsia="ko-KR"/>
        </w:rPr>
        <w:t xml:space="preserve"> = </w:t>
      </w:r>
      <w:proofErr w:type="spellStart"/>
      <w:r w:rsidRPr="00F004ED">
        <w:rPr>
          <w:lang w:eastAsia="ko-KR"/>
        </w:rPr>
        <w:t>nullptr</w:t>
      </w:r>
      <w:proofErr w:type="spellEnd"/>
      <w:r w:rsidRPr="00F004ED">
        <w:rPr>
          <w:lang w:eastAsia="ko-KR"/>
        </w:rPr>
        <w:t>;</w:t>
      </w:r>
    </w:p>
    <w:p w14:paraId="27B05664" w14:textId="1740EEF4" w:rsidR="005664A5" w:rsidRDefault="00D43F11" w:rsidP="005317D3">
      <w:pPr>
        <w:pStyle w:val="3"/>
        <w:rPr>
          <w:lang w:eastAsia="ko-KR"/>
        </w:rPr>
      </w:pPr>
      <w:bookmarkStart w:id="30" w:name="_Toc35869621"/>
      <w:r>
        <w:rPr>
          <w:lang w:eastAsia="ko-KR"/>
        </w:rPr>
        <w:t>source file</w:t>
      </w:r>
      <w:bookmarkEnd w:id="30"/>
    </w:p>
    <w:p w14:paraId="4F81C700" w14:textId="193C277E" w:rsidR="005664A5" w:rsidRDefault="00D43F11" w:rsidP="005664A5">
      <w:pPr>
        <w:rPr>
          <w:lang w:eastAsia="ko-KR"/>
        </w:rPr>
      </w:pPr>
      <w:r>
        <w:rPr>
          <w:lang w:eastAsia="ko-KR"/>
        </w:rPr>
        <w:t>-. constructor</w:t>
      </w:r>
      <w:r w:rsidR="008158C5">
        <w:rPr>
          <w:lang w:eastAsia="ko-KR"/>
        </w:rPr>
        <w:br/>
      </w:r>
      <w:proofErr w:type="spellStart"/>
      <w:r w:rsidRPr="00D43F11">
        <w:rPr>
          <w:lang w:eastAsia="ko-KR"/>
        </w:rPr>
        <w:t>m_pdschDmRsPwrRslt</w:t>
      </w:r>
      <w:proofErr w:type="spellEnd"/>
      <w:r w:rsidRPr="00D43F11">
        <w:rPr>
          <w:lang w:eastAsia="ko-KR"/>
        </w:rPr>
        <w:t xml:space="preserve"> = (</w:t>
      </w:r>
      <w:proofErr w:type="spellStart"/>
      <w:proofErr w:type="gramStart"/>
      <w:r w:rsidRPr="008158C5">
        <w:rPr>
          <w:b/>
          <w:bCs/>
          <w:lang w:eastAsia="ko-KR"/>
        </w:rPr>
        <w:t>addDoubleResult</w:t>
      </w:r>
      <w:proofErr w:type="spellEnd"/>
      <w:r w:rsidRPr="00D43F11">
        <w:rPr>
          <w:lang w:eastAsia="ko-KR"/>
        </w:rPr>
        <w:t>(</w:t>
      </w:r>
      <w:proofErr w:type="gramEnd"/>
      <w:r w:rsidRPr="00D43F11">
        <w:rPr>
          <w:lang w:eastAsia="ko-KR"/>
        </w:rPr>
        <w:t>"</w:t>
      </w:r>
      <w:proofErr w:type="spellStart"/>
      <w:r w:rsidRPr="00D43F11">
        <w:rPr>
          <w:lang w:eastAsia="ko-KR"/>
        </w:rPr>
        <w:t>timeAlignmentErrorPDSCHDMRSPowerRslt</w:t>
      </w:r>
      <w:proofErr w:type="spellEnd"/>
      <w:r w:rsidRPr="00D43F11">
        <w:rPr>
          <w:lang w:eastAsia="ko-KR"/>
        </w:rPr>
        <w:t>", tr("PDSCH DM-RS Power"), 0)[0]);</w:t>
      </w:r>
    </w:p>
    <w:p w14:paraId="2558613E" w14:textId="53D0D644" w:rsidR="00D43F11" w:rsidRDefault="00D43F11" w:rsidP="00D43F11">
      <w:pPr>
        <w:rPr>
          <w:lang w:eastAsia="ko-KR"/>
        </w:rPr>
      </w:pPr>
      <w:r>
        <w:rPr>
          <w:lang w:eastAsia="ko-KR"/>
        </w:rPr>
        <w:t xml:space="preserve">void </w:t>
      </w:r>
      <w:proofErr w:type="spellStart"/>
      <w:proofErr w:type="gramStart"/>
      <w:r>
        <w:rPr>
          <w:lang w:eastAsia="ko-KR"/>
        </w:rPr>
        <w:t>timeAlignmentErrorMimo</w:t>
      </w:r>
      <w:proofErr w:type="spellEnd"/>
      <w:r>
        <w:rPr>
          <w:lang w:eastAsia="ko-KR"/>
        </w:rPr>
        <w:t>::</w:t>
      </w:r>
      <w:proofErr w:type="spellStart"/>
      <w:proofErr w:type="gramEnd"/>
      <w:r w:rsidRPr="008158C5">
        <w:rPr>
          <w:b/>
          <w:bCs/>
          <w:lang w:eastAsia="ko-KR"/>
        </w:rPr>
        <w:t>genResult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CsvVariantData</w:t>
      </w:r>
      <w:proofErr w:type="spellEnd"/>
      <w:r>
        <w:rPr>
          <w:lang w:eastAsia="ko-KR"/>
        </w:rPr>
        <w:t xml:space="preserve"> *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  <w:t>{</w:t>
      </w:r>
      <w:r w:rsidR="00364C72">
        <w:rPr>
          <w:lang w:eastAsia="ko-KR"/>
        </w:rPr>
        <w:br/>
      </w:r>
      <w:r>
        <w:rPr>
          <w:lang w:eastAsia="ko-KR"/>
        </w:rPr>
        <w:t xml:space="preserve">    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addRow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QList</w:t>
      </w:r>
      <w:proofErr w:type="spellEnd"/>
      <w:r>
        <w:rPr>
          <w:lang w:eastAsia="ko-KR"/>
        </w:rPr>
        <w:t>&lt;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&gt;()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("PDSCH DM-RS Power:")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m_pdschDmRsPwrRslt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getValue</w:t>
      </w:r>
      <w:proofErr w:type="spellEnd"/>
      <w:r>
        <w:rPr>
          <w:lang w:eastAsia="ko-KR"/>
        </w:rPr>
        <w:t>())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);</w:t>
      </w:r>
      <w:r w:rsidR="00364C72">
        <w:rPr>
          <w:lang w:eastAsia="ko-KR"/>
        </w:rPr>
        <w:br/>
      </w:r>
      <w:r>
        <w:rPr>
          <w:lang w:eastAsia="ko-KR"/>
        </w:rPr>
        <w:t>}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bookmarkStart w:id="31" w:name="_Toc35869622"/>
      <w:r>
        <w:rPr>
          <w:lang w:eastAsia="ko-KR"/>
        </w:rPr>
        <w:lastRenderedPageBreak/>
        <w:t xml:space="preserve">Config Item </w:t>
      </w:r>
      <w:r>
        <w:rPr>
          <w:rFonts w:hint="eastAsia"/>
          <w:lang w:eastAsia="ko-KR"/>
        </w:rPr>
        <w:t>등록</w:t>
      </w:r>
      <w:bookmarkEnd w:id="31"/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bookmarkStart w:id="32" w:name="_Toc35869623"/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32"/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bookmarkStart w:id="33" w:name="_Toc35869624"/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  <w:bookmarkEnd w:id="33"/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7DAACDF1" w:rsidR="003605CB" w:rsidRDefault="003605CB" w:rsidP="00B64AC1">
      <w:pPr>
        <w:rPr>
          <w:lang w:eastAsia="ko-KR"/>
        </w:rPr>
      </w:pPr>
    </w:p>
    <w:p w14:paraId="5FE52547" w14:textId="1221EB1A" w:rsidR="004A7678" w:rsidRDefault="00072051" w:rsidP="004A7678">
      <w:pPr>
        <w:pStyle w:val="1"/>
        <w:rPr>
          <w:lang w:eastAsia="ko-KR"/>
        </w:rPr>
      </w:pPr>
      <w:bookmarkStart w:id="34" w:name="_Toc35869625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CPI</w:t>
      </w:r>
      <w:bookmarkEnd w:id="34"/>
    </w:p>
    <w:p w14:paraId="3A450077" w14:textId="32D71A56" w:rsidR="00CE74CA" w:rsidRDefault="00CE74CA" w:rsidP="00CE74CA">
      <w:pPr>
        <w:pStyle w:val="2"/>
        <w:rPr>
          <w:lang w:eastAsia="ko-KR"/>
        </w:rPr>
      </w:pPr>
      <w:bookmarkStart w:id="35" w:name="_Toc35869626"/>
      <w:r>
        <w:rPr>
          <w:lang w:eastAsia="ko-KR"/>
        </w:rPr>
        <w:t>add file</w:t>
      </w:r>
      <w:bookmarkEnd w:id="35"/>
    </w:p>
    <w:p w14:paraId="011A2FD6" w14:textId="6767E3EA" w:rsidR="00CE74CA" w:rsidRPr="00CE74CA" w:rsidRDefault="00CE74CA" w:rsidP="00CE74CA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(</w:t>
      </w:r>
      <w:r>
        <w:rPr>
          <w:lang w:eastAsia="ko-KR"/>
        </w:rPr>
        <w:t>ca5g/services/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>/config/.)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99963CE" w14:textId="1CB47DBE" w:rsidR="00CE74CA" w:rsidRDefault="00CE74CA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EA3CFE" wp14:editId="08604485">
            <wp:extent cx="5936615" cy="1071245"/>
            <wp:effectExtent l="0" t="0" r="698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A1A3" w14:textId="7A2EE7F2" w:rsidR="001102F7" w:rsidRDefault="001102F7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8525F9" wp14:editId="4CD6899B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EE07" w14:textId="50EB16BC" w:rsidR="00CE74CA" w:rsidRDefault="009415AE" w:rsidP="009415AE">
      <w:pPr>
        <w:pStyle w:val="2"/>
        <w:rPr>
          <w:lang w:eastAsia="ko-KR"/>
        </w:rPr>
      </w:pPr>
      <w:bookmarkStart w:id="36" w:name="_Toc35869627"/>
      <w:r>
        <w:rPr>
          <w:lang w:eastAsia="ko-KR"/>
        </w:rPr>
        <w:t xml:space="preserve">SCPI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bookmarkEnd w:id="36"/>
    </w:p>
    <w:p w14:paraId="65D407BB" w14:textId="5D309F1F" w:rsidR="009415AE" w:rsidRDefault="00786716" w:rsidP="009415AE">
      <w:p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reboot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적용된다</w:t>
      </w:r>
      <w:r>
        <w:rPr>
          <w:rFonts w:hint="eastAsia"/>
          <w:lang w:eastAsia="ko-KR"/>
        </w:rPr>
        <w:t>.</w:t>
      </w:r>
    </w:p>
    <w:p w14:paraId="42AA7E1B" w14:textId="3F64DAE5" w:rsidR="009415AE" w:rsidRPr="009415AE" w:rsidRDefault="009415AE" w:rsidP="009415AE">
      <w:pPr>
        <w:pStyle w:val="2"/>
        <w:rPr>
          <w:lang w:eastAsia="ko-KR"/>
        </w:rPr>
      </w:pPr>
      <w:bookmarkStart w:id="37" w:name="_Toc35869628"/>
      <w:r>
        <w:rPr>
          <w:lang w:eastAsia="ko-KR"/>
        </w:rPr>
        <w:t>telnet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검증</w:t>
      </w:r>
      <w:bookmarkEnd w:id="37"/>
    </w:p>
    <w:p w14:paraId="30C78754" w14:textId="34B3F0D1" w:rsidR="009415AE" w:rsidRDefault="00057EF4" w:rsidP="004A7678">
      <w:pPr>
        <w:rPr>
          <w:lang w:eastAsia="ko-KR"/>
        </w:rPr>
      </w:pPr>
      <w:r>
        <w:rPr>
          <w:lang w:eastAsia="ko-KR"/>
        </w:rPr>
        <w:t>port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5600</w:t>
      </w:r>
    </w:p>
    <w:p w14:paraId="762A5611" w14:textId="54FE37DF" w:rsidR="00057EF4" w:rsidRDefault="0028729D" w:rsidP="0028729D">
      <w:pPr>
        <w:pStyle w:val="2"/>
        <w:rPr>
          <w:lang w:eastAsia="ko-KR"/>
        </w:rPr>
      </w:pP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debugging</w:t>
      </w:r>
    </w:p>
    <w:p w14:paraId="1C0418CC" w14:textId="5AA7949F" w:rsidR="00072051" w:rsidRDefault="0028729D" w:rsidP="00072051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729D" w14:paraId="7F3754AF" w14:textId="77777777" w:rsidTr="0028729D">
        <w:tc>
          <w:tcPr>
            <w:tcW w:w="9350" w:type="dxa"/>
          </w:tcPr>
          <w:p w14:paraId="66FF7DD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root@tb5800-a0291d:/#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</w:p>
          <w:p w14:paraId="728CD2CA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lastRenderedPageBreak/>
              <w:t>Connnecting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1F7F761D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Connnected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77E2EB3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576644B1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gpioMux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09661EA2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fpgaPci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2DB1E8A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Started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 xml:space="preserve"> Register execute</w:t>
            </w:r>
          </w:p>
          <w:p w14:paraId="1D36D9D6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5C4F9CB0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  <w:p w14:paraId="753B03B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config.json</w:t>
            </w:r>
            <w:proofErr w:type="spellEnd"/>
            <w:r>
              <w:rPr>
                <w:lang w:eastAsia="ko-KR"/>
              </w:rPr>
              <w:t>"</w:t>
            </w:r>
          </w:p>
          <w:p w14:paraId="740BA13B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:config:spectrumAnalyzerBuildIn_app:spectrumAnalyzerBuildIn_reg_module:modeMultiSegmentLineCnfg:</w:t>
            </w:r>
          </w:p>
          <w:p w14:paraId="7D355588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:config:spectrumAnalyzerBuildIn_app:spectrumAnalyzerBuildIn_reg_module:numberOfLineCnfg:</w:t>
            </w:r>
          </w:p>
          <w:p w14:paraId="021F416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Error1(Duplicated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REALtime:MARKer</w:t>
            </w:r>
            <w:proofErr w:type="spellEnd"/>
            <w:r>
              <w:rPr>
                <w:lang w:eastAsia="ko-KR"/>
              </w:rPr>
              <w:t>#:TYPE</w:t>
            </w:r>
          </w:p>
          <w:p w14:paraId="041D2E7E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6E8D46F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NR5G:BAI:PCI?</w:t>
            </w:r>
          </w:p>
          <w:p w14:paraId="5F529BFE" w14:textId="3CE8E64A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</w:tc>
      </w:tr>
    </w:tbl>
    <w:p w14:paraId="69FD8980" w14:textId="77777777" w:rsidR="0028729D" w:rsidRDefault="0028729D" w:rsidP="00072051">
      <w:pPr>
        <w:rPr>
          <w:lang w:eastAsia="ko-KR"/>
        </w:rPr>
      </w:pPr>
    </w:p>
    <w:p w14:paraId="543327B7" w14:textId="094C662F" w:rsidR="00072051" w:rsidRDefault="007C75DD" w:rsidP="00072051">
      <w:pPr>
        <w:rPr>
          <w:lang w:eastAsia="ko-KR"/>
        </w:rPr>
      </w:pP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C75DD" w14:paraId="504D2D78" w14:textId="77777777" w:rsidTr="007C75DD">
        <w:tc>
          <w:tcPr>
            <w:tcW w:w="9350" w:type="dxa"/>
          </w:tcPr>
          <w:p w14:paraId="5411F768" w14:textId="435C3069" w:rsidR="007C75DD" w:rsidRDefault="007C75DD" w:rsidP="00072051">
            <w:pPr>
              <w:rPr>
                <w:lang w:eastAsia="ko-KR"/>
              </w:rPr>
            </w:pPr>
            <w:r w:rsidRPr="007C75DD">
              <w:rPr>
                <w:lang w:eastAsia="ko-KR"/>
              </w:rPr>
              <w:t>root@tb5800-a0291</w:t>
            </w:r>
            <w:proofErr w:type="gramStart"/>
            <w:r w:rsidRPr="007C75DD">
              <w:rPr>
                <w:lang w:eastAsia="ko-KR"/>
              </w:rPr>
              <w:t>d:~</w:t>
            </w:r>
            <w:proofErr w:type="gramEnd"/>
            <w:r w:rsidRPr="007C75DD">
              <w:rPr>
                <w:lang w:eastAsia="ko-KR"/>
              </w:rPr>
              <w:t xml:space="preserve"># </w:t>
            </w:r>
            <w:proofErr w:type="spellStart"/>
            <w:r w:rsidRPr="007C75DD">
              <w:rPr>
                <w:lang w:eastAsia="ko-KR"/>
              </w:rPr>
              <w:t>scpiClient</w:t>
            </w:r>
            <w:proofErr w:type="spellEnd"/>
            <w:r w:rsidRPr="007C75DD">
              <w:rPr>
                <w:lang w:eastAsia="ko-KR"/>
              </w:rPr>
              <w:t xml:space="preserve"> NRTM:TAEMimo:ANTenna1:TIMoffset?</w:t>
            </w:r>
          </w:p>
        </w:tc>
      </w:tr>
    </w:tbl>
    <w:p w14:paraId="52F8C80E" w14:textId="77777777" w:rsidR="007C75DD" w:rsidRDefault="007C75DD" w:rsidP="00072051">
      <w:pPr>
        <w:rPr>
          <w:lang w:eastAsia="ko-KR"/>
        </w:rPr>
      </w:pPr>
    </w:p>
    <w:p w14:paraId="6B04F49D" w14:textId="38292E89" w:rsidR="00072051" w:rsidRDefault="00072051" w:rsidP="00072051">
      <w:pPr>
        <w:rPr>
          <w:lang w:eastAsia="ko-KR"/>
        </w:rPr>
      </w:pPr>
    </w:p>
    <w:p w14:paraId="1EEB0F38" w14:textId="3AB39BD4" w:rsidR="00072051" w:rsidRDefault="00072051" w:rsidP="00072051">
      <w:pPr>
        <w:rPr>
          <w:lang w:eastAsia="ko-KR"/>
        </w:rPr>
      </w:pPr>
    </w:p>
    <w:p w14:paraId="176DEE9B" w14:textId="77777777" w:rsidR="00072051" w:rsidRPr="00072051" w:rsidRDefault="00072051" w:rsidP="0007205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bookmarkStart w:id="38" w:name="_Toc35869629"/>
      <w:proofErr w:type="spellStart"/>
      <w:r>
        <w:rPr>
          <w:lang w:eastAsia="ko-KR"/>
        </w:rPr>
        <w:t>CMakeLists</w:t>
      </w:r>
      <w:bookmarkEnd w:id="38"/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39" w:name="_Toc35869630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39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40" w:name="_Toc35869631"/>
      <w:r>
        <w:rPr>
          <w:lang w:eastAsia="ko-KR"/>
        </w:rPr>
        <w:t>Activation</w:t>
      </w:r>
      <w:bookmarkEnd w:id="40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41" w:name="_Toc35869632"/>
      <w:r>
        <w:rPr>
          <w:lang w:eastAsia="ko-KR"/>
        </w:rPr>
        <w:t>Deactivation</w:t>
      </w:r>
      <w:bookmarkEnd w:id="41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bookmarkStart w:id="42" w:name="_Toc35869633"/>
      <w:r>
        <w:rPr>
          <w:lang w:eastAsia="ko-KR"/>
        </w:rPr>
        <w:t>Bitbucket</w:t>
      </w:r>
      <w:bookmarkEnd w:id="42"/>
    </w:p>
    <w:p w14:paraId="74F397A2" w14:textId="3BDC45ED" w:rsidR="0075565C" w:rsidRDefault="0075565C" w:rsidP="0075565C">
      <w:pPr>
        <w:pStyle w:val="2"/>
        <w:rPr>
          <w:lang w:eastAsia="ko-KR"/>
        </w:rPr>
      </w:pPr>
      <w:bookmarkStart w:id="43" w:name="_Toc35869634"/>
      <w:r>
        <w:rPr>
          <w:lang w:eastAsia="ko-KR"/>
        </w:rPr>
        <w:t>pull request</w:t>
      </w:r>
      <w:bookmarkEnd w:id="43"/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</w:t>
            </w:r>
            <w:proofErr w:type="gramStart"/>
            <w:r>
              <w:rPr>
                <w:lang w:eastAsia="ko-KR"/>
              </w:rPr>
              <w:t>776  feature</w:t>
            </w:r>
            <w:proofErr w:type="gram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034C3F3" w:rsidR="0075565C" w:rsidRDefault="00F215A9" w:rsidP="00F215A9">
      <w:pPr>
        <w:pStyle w:val="1"/>
        <w:rPr>
          <w:lang w:eastAsia="ko-KR"/>
        </w:rPr>
      </w:pPr>
      <w:bookmarkStart w:id="44" w:name="_Toc35869635"/>
      <w:r>
        <w:rPr>
          <w:rFonts w:hint="eastAsia"/>
          <w:lang w:eastAsia="ko-KR"/>
        </w:rPr>
        <w:t>S</w:t>
      </w:r>
      <w:r>
        <w:rPr>
          <w:lang w:eastAsia="ko-KR"/>
        </w:rPr>
        <w:t>W Integration Test</w:t>
      </w:r>
      <w:bookmarkEnd w:id="44"/>
    </w:p>
    <w:p w14:paraId="334E4574" w14:textId="524D02F4" w:rsidR="00F215A9" w:rsidRDefault="00F215A9" w:rsidP="00F215A9">
      <w:pPr>
        <w:pStyle w:val="2"/>
        <w:rPr>
          <w:lang w:eastAsia="ko-KR"/>
        </w:rPr>
      </w:pPr>
      <w:bookmarkStart w:id="45" w:name="_Toc35869636"/>
      <w:r>
        <w:rPr>
          <w:lang w:eastAsia="ko-KR"/>
        </w:rPr>
        <w:t>Cucumber</w:t>
      </w:r>
      <w:bookmarkEnd w:id="45"/>
    </w:p>
    <w:p w14:paraId="6F772F1E" w14:textId="38D833E6" w:rsidR="00FC11E8" w:rsidRPr="00FC11E8" w:rsidRDefault="00FC11E8" w:rsidP="00FC11E8">
      <w:pPr>
        <w:pStyle w:val="3"/>
        <w:rPr>
          <w:rFonts w:hint="eastAsia"/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epository</w:t>
      </w:r>
    </w:p>
    <w:p w14:paraId="53D7691D" w14:textId="4666E858" w:rsidR="00FC11E8" w:rsidRDefault="00FC11E8" w:rsidP="00FC11E8">
      <w:pPr>
        <w:rPr>
          <w:lang w:eastAsia="ko-KR"/>
        </w:rPr>
      </w:pPr>
      <w:r>
        <w:rPr>
          <w:lang w:eastAsia="ko-KR"/>
        </w:rPr>
        <w:t>Tests repository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clone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4EC4824" w14:textId="2798748E" w:rsidR="00FC11E8" w:rsidRDefault="00FC11E8" w:rsidP="00FC11E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BC3F95" wp14:editId="36E0025C">
            <wp:extent cx="1549990" cy="182880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421" cy="184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F6E5" w14:textId="47819C11" w:rsidR="00FC11E8" w:rsidRDefault="00FC11E8" w:rsidP="00FC11E8">
      <w:pPr>
        <w:rPr>
          <w:rFonts w:hint="eastAsia"/>
          <w:lang w:eastAsia="ko-KR"/>
        </w:rPr>
      </w:pPr>
      <w:proofErr w:type="spellStart"/>
      <w:r w:rsidRPr="00FC11E8">
        <w:rPr>
          <w:lang w:eastAsia="ko-KR"/>
        </w:rPr>
        <w:t>shlim@</w:t>
      </w:r>
      <w:proofErr w:type="gramStart"/>
      <w:r w:rsidRPr="00FC11E8">
        <w:rPr>
          <w:lang w:eastAsia="ko-KR"/>
        </w:rPr>
        <w:t>s</w:t>
      </w:r>
      <w:proofErr w:type="spellEnd"/>
      <w:r w:rsidRPr="00FC11E8">
        <w:rPr>
          <w:lang w:eastAsia="ko-KR"/>
        </w:rPr>
        <w:t>:~</w:t>
      </w:r>
      <w:proofErr w:type="gramEnd"/>
      <w:r w:rsidRPr="00FC11E8">
        <w:rPr>
          <w:lang w:eastAsia="ko-KR"/>
        </w:rPr>
        <w:t>/works/tests/cucumber/apps$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file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11E8" w14:paraId="169F6426" w14:textId="77777777" w:rsidTr="00FC11E8">
        <w:tc>
          <w:tcPr>
            <w:tcW w:w="9350" w:type="dxa"/>
          </w:tcPr>
          <w:p w14:paraId="1D605BB5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s:~</w:t>
            </w:r>
            <w:proofErr w:type="gramEnd"/>
            <w:r>
              <w:rPr>
                <w:lang w:eastAsia="ko-KR"/>
              </w:rPr>
              <w:t xml:space="preserve">/works/tests/cucumber/apps/11_signalAnalyzerTM/features$ </w:t>
            </w:r>
            <w:proofErr w:type="spellStart"/>
            <w:r>
              <w:rPr>
                <w:lang w:eastAsia="ko-KR"/>
              </w:rPr>
              <w:t>ll</w:t>
            </w:r>
            <w:proofErr w:type="spellEnd"/>
          </w:p>
          <w:p w14:paraId="14AAF809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total 72</w:t>
            </w:r>
          </w:p>
          <w:p w14:paraId="7DFA3D78" w14:textId="77777777" w:rsidR="00FC11E8" w:rsidRDefault="00FC11E8" w:rsidP="00FC11E8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4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./</w:t>
            </w:r>
          </w:p>
          <w:p w14:paraId="04151A63" w14:textId="77777777" w:rsidR="00FC11E8" w:rsidRDefault="00FC11E8" w:rsidP="00FC11E8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3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../</w:t>
            </w:r>
          </w:p>
          <w:p w14:paraId="38A1E9C2" w14:textId="77777777" w:rsidR="00FC11E8" w:rsidRDefault="00FC11E8" w:rsidP="00FC11E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rw</w:t>
            </w:r>
            <w:proofErr w:type="spellEnd"/>
            <w:r>
              <w:rPr>
                <w:rFonts w:hint="eastAsia"/>
                <w:lang w:eastAsia="ko-KR"/>
              </w:rPr>
              <w:t xml:space="preserve">-r--r-- 1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gramStart"/>
            <w:r>
              <w:rPr>
                <w:rFonts w:hint="eastAsia"/>
                <w:lang w:eastAsia="ko-KR"/>
              </w:rPr>
              <w:t>55886  4</w:t>
            </w:r>
            <w:proofErr w:type="gramEnd"/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</w:t>
            </w:r>
            <w:r w:rsidRPr="00FC11E8">
              <w:rPr>
                <w:rFonts w:hint="eastAsia"/>
                <w:color w:val="0000FF"/>
                <w:lang w:eastAsia="ko-KR"/>
              </w:rPr>
              <w:t>11_signalAnalyzerTM.feature</w:t>
            </w:r>
          </w:p>
          <w:p w14:paraId="36918E3F" w14:textId="77777777" w:rsidR="00FC11E8" w:rsidRDefault="00FC11E8" w:rsidP="00FC11E8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2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</w:t>
            </w:r>
            <w:proofErr w:type="spellStart"/>
            <w:r>
              <w:rPr>
                <w:rFonts w:hint="eastAsia"/>
                <w:lang w:eastAsia="ko-KR"/>
              </w:rPr>
              <w:t>step_definitions</w:t>
            </w:r>
            <w:proofErr w:type="spellEnd"/>
            <w:r>
              <w:rPr>
                <w:rFonts w:hint="eastAsia"/>
                <w:lang w:eastAsia="ko-KR"/>
              </w:rPr>
              <w:t>/</w:t>
            </w:r>
          </w:p>
          <w:p w14:paraId="1089EEEB" w14:textId="090AC767" w:rsidR="00FC11E8" w:rsidRDefault="00FC11E8" w:rsidP="00FC11E8">
            <w:pPr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2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support/</w:t>
            </w:r>
          </w:p>
        </w:tc>
      </w:tr>
    </w:tbl>
    <w:p w14:paraId="06F3CD97" w14:textId="0924ACB8" w:rsidR="00FC11E8" w:rsidRDefault="00FC11E8" w:rsidP="00FC11E8">
      <w:pPr>
        <w:rPr>
          <w:lang w:eastAsia="ko-KR"/>
        </w:rPr>
      </w:pPr>
    </w:p>
    <w:p w14:paraId="31DF6C1D" w14:textId="251058A8" w:rsidR="00AC14C7" w:rsidRDefault="00AC14C7" w:rsidP="00AC14C7">
      <w:pPr>
        <w:pStyle w:val="3"/>
        <w:rPr>
          <w:lang w:eastAsia="ko-KR"/>
        </w:rPr>
      </w:pPr>
      <w:r>
        <w:rPr>
          <w:rFonts w:hint="eastAsia"/>
          <w:lang w:eastAsia="ko-KR"/>
        </w:rPr>
        <w:lastRenderedPageBreak/>
        <w:t>환경설정</w:t>
      </w:r>
    </w:p>
    <w:p w14:paraId="7F25E491" w14:textId="0027CDB2" w:rsidR="000C14DD" w:rsidRPr="000C14DD" w:rsidRDefault="000C14DD" w:rsidP="000C14DD">
      <w:pPr>
        <w:rPr>
          <w:lang w:eastAsia="ko-KR"/>
        </w:rPr>
      </w:pPr>
      <w:r>
        <w:rPr>
          <w:lang w:eastAsia="ko-KR"/>
        </w:rPr>
        <w:t xml:space="preserve">cucumber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Readme.md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296514">
        <w:rPr>
          <w:lang w:eastAsia="ko-KR"/>
        </w:rPr>
        <w:t xml:space="preserve"> app </w:t>
      </w:r>
      <w:r w:rsidR="00296514">
        <w:rPr>
          <w:rFonts w:hint="eastAsia"/>
          <w:lang w:eastAsia="ko-KR"/>
        </w:rPr>
        <w:t>뿐만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아니라</w:t>
      </w:r>
      <w:r w:rsidR="00296514">
        <w:rPr>
          <w:rFonts w:hint="eastAsia"/>
          <w:lang w:eastAsia="ko-KR"/>
        </w:rPr>
        <w:t xml:space="preserve"> </w:t>
      </w:r>
      <w:proofErr w:type="spellStart"/>
      <w:r w:rsidR="00296514">
        <w:rPr>
          <w:lang w:eastAsia="ko-KR"/>
        </w:rPr>
        <w:t>scpi</w:t>
      </w:r>
      <w:proofErr w:type="spellEnd"/>
      <w:r w:rsidR="00296514">
        <w:rPr>
          <w:rFonts w:hint="eastAsia"/>
          <w:lang w:eastAsia="ko-KR"/>
        </w:rPr>
        <w:t>도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테스트할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수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있는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방법이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있다</w:t>
      </w:r>
      <w:r w:rsidR="00296514">
        <w:rPr>
          <w:rFonts w:hint="eastAsia"/>
          <w:lang w:eastAsia="ko-KR"/>
        </w:rPr>
        <w:t>.</w:t>
      </w:r>
    </w:p>
    <w:p w14:paraId="74E208AD" w14:textId="0BE56DC3" w:rsidR="00F215A9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package install</w:t>
      </w:r>
      <w:r>
        <w:rPr>
          <w:lang w:eastAsia="ko-KR"/>
        </w:rPr>
        <w:br/>
      </w:r>
      <w:proofErr w:type="spellStart"/>
      <w:r w:rsidRPr="00AC14C7">
        <w:rPr>
          <w:lang w:eastAsia="ko-KR"/>
        </w:rPr>
        <w:t>sudo</w:t>
      </w:r>
      <w:proofErr w:type="spellEnd"/>
      <w:r w:rsidRPr="00AC14C7">
        <w:rPr>
          <w:lang w:eastAsia="ko-KR"/>
        </w:rPr>
        <w:t xml:space="preserve"> apt-get install cucumber ruby-</w:t>
      </w:r>
      <w:proofErr w:type="spellStart"/>
      <w:r w:rsidRPr="00AC14C7">
        <w:rPr>
          <w:lang w:eastAsia="ko-KR"/>
        </w:rPr>
        <w:t>sshkit</w:t>
      </w:r>
      <w:proofErr w:type="spellEnd"/>
      <w:r w:rsidRPr="00AC14C7">
        <w:rPr>
          <w:lang w:eastAsia="ko-KR"/>
        </w:rPr>
        <w:t xml:space="preserve"> ruby-net-</w:t>
      </w:r>
      <w:proofErr w:type="spellStart"/>
      <w:r w:rsidRPr="00AC14C7">
        <w:rPr>
          <w:lang w:eastAsia="ko-KR"/>
        </w:rPr>
        <w:t>ssh</w:t>
      </w:r>
      <w:proofErr w:type="spellEnd"/>
      <w:r w:rsidRPr="00AC14C7">
        <w:rPr>
          <w:lang w:eastAsia="ko-KR"/>
        </w:rPr>
        <w:t xml:space="preserve"> -y</w:t>
      </w:r>
    </w:p>
    <w:p w14:paraId="7BB082D7" w14:textId="747C177A" w:rsidR="00AC14C7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target device </w:t>
      </w:r>
      <w:proofErr w:type="spellStart"/>
      <w:r>
        <w:rPr>
          <w:lang w:eastAsia="ko-KR"/>
        </w:rPr>
        <w:t>ip</w:t>
      </w:r>
      <w:proofErr w:type="spellEnd"/>
      <w:r>
        <w:rPr>
          <w:lang w:eastAsia="ko-KR"/>
        </w:rPr>
        <w:t xml:space="preserve"> configure</w:t>
      </w:r>
      <w:r>
        <w:rPr>
          <w:lang w:eastAsia="ko-KR"/>
        </w:rPr>
        <w:br/>
      </w:r>
      <w:r w:rsidRPr="00AC14C7">
        <w:rPr>
          <w:lang w:eastAsia="ko-KR"/>
        </w:rPr>
        <w:t>vi apps/script/</w:t>
      </w:r>
      <w:proofErr w:type="spellStart"/>
      <w:r w:rsidRPr="00AC14C7">
        <w:rPr>
          <w:lang w:eastAsia="ko-KR"/>
        </w:rPr>
        <w:t>env.rb</w:t>
      </w:r>
      <w:proofErr w:type="spellEnd"/>
      <w:r w:rsidR="00296514">
        <w:rPr>
          <w:lang w:eastAsia="ko-KR"/>
        </w:rPr>
        <w:t xml:space="preserve"> </w:t>
      </w:r>
      <w:r w:rsidR="00296514">
        <w:rPr>
          <w:rFonts w:hint="eastAsia"/>
          <w:lang w:eastAsia="ko-KR"/>
        </w:rPr>
        <w:t>파일에</w:t>
      </w:r>
      <w:r w:rsidR="0029651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target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입력</w:t>
      </w:r>
    </w:p>
    <w:p w14:paraId="5D569EBE" w14:textId="198D3B03" w:rsidR="00F215A9" w:rsidRDefault="00127B38" w:rsidP="00127B38">
      <w:pPr>
        <w:pStyle w:val="3"/>
        <w:rPr>
          <w:lang w:eastAsia="ko-KR"/>
        </w:rPr>
      </w:pPr>
      <w:r>
        <w:rPr>
          <w:rFonts w:hint="eastAsia"/>
          <w:lang w:eastAsia="ko-KR"/>
        </w:rPr>
        <w:t>실행</w:t>
      </w:r>
    </w:p>
    <w:p w14:paraId="5A1DA992" w14:textId="48659641" w:rsidR="00E15E12" w:rsidRPr="00E15E12" w:rsidRDefault="00E15E12" w:rsidP="0043550F">
      <w:pPr>
        <w:pStyle w:val="4"/>
        <w:rPr>
          <w:lang w:eastAsia="ko-KR"/>
        </w:rPr>
      </w:pPr>
      <w:r>
        <w:rPr>
          <w:lang w:eastAsia="ko-KR"/>
        </w:rPr>
        <w:t>TM feature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3C60414A" w14:textId="14A7AA10" w:rsidR="00F215A9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tests/cucumber/apps/11_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ignalAnalyzerTM$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F33E27A" w14:textId="47E24FEF" w:rsidR="00127B38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br/>
      </w:r>
      <w:bookmarkStart w:id="46" w:name="_GoBack"/>
      <w:r w:rsidRPr="00127B38">
        <w:rPr>
          <w:lang w:eastAsia="ko-KR"/>
        </w:rPr>
        <w:t>cucumber ./features/1</w:t>
      </w:r>
      <w:r>
        <w:rPr>
          <w:lang w:eastAsia="ko-KR"/>
        </w:rPr>
        <w:t>1</w:t>
      </w:r>
      <w:r w:rsidRPr="00127B38">
        <w:rPr>
          <w:lang w:eastAsia="ko-KR"/>
        </w:rPr>
        <w:t>_signalAnalyzer</w:t>
      </w:r>
      <w:r>
        <w:rPr>
          <w:lang w:eastAsia="ko-KR"/>
        </w:rPr>
        <w:t>TM</w:t>
      </w:r>
      <w:r w:rsidR="00E57CA0">
        <w:rPr>
          <w:lang w:eastAsia="ko-KR"/>
        </w:rPr>
        <w:t>.feature</w:t>
      </w:r>
      <w:bookmarkEnd w:id="46"/>
    </w:p>
    <w:p w14:paraId="50215160" w14:textId="6B38D888" w:rsidR="00916DFD" w:rsidRDefault="00916DFD" w:rsidP="0043550F">
      <w:pPr>
        <w:pStyle w:val="4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7ED7C4ED" w14:textId="6BE4C52F" w:rsidR="0043550F" w:rsidRDefault="00854D85" w:rsidP="00916DFD">
      <w:pPr>
        <w:rPr>
          <w:lang w:eastAsia="ko-KR"/>
        </w:rPr>
      </w:pPr>
      <w:proofErr w:type="spellStart"/>
      <w:r w:rsidRPr="00854D85">
        <w:rPr>
          <w:lang w:eastAsia="ko-KR"/>
        </w:rPr>
        <w:t>shlim@</w:t>
      </w:r>
      <w:proofErr w:type="gramStart"/>
      <w:r w:rsidRPr="00854D85">
        <w:rPr>
          <w:lang w:eastAsia="ko-KR"/>
        </w:rPr>
        <w:t>s</w:t>
      </w:r>
      <w:proofErr w:type="spellEnd"/>
      <w:r w:rsidRPr="00854D85">
        <w:rPr>
          <w:lang w:eastAsia="ko-KR"/>
        </w:rPr>
        <w:t>:~</w:t>
      </w:r>
      <w:proofErr w:type="gramEnd"/>
      <w:r w:rsidRPr="00854D85">
        <w:rPr>
          <w:lang w:eastAsia="ko-KR"/>
        </w:rPr>
        <w:t>/</w:t>
      </w:r>
      <w:proofErr w:type="spellStart"/>
      <w:r w:rsidRPr="00854D85">
        <w:rPr>
          <w:lang w:eastAsia="ko-KR"/>
        </w:rPr>
        <w:t>workrelease</w:t>
      </w:r>
      <w:proofErr w:type="spellEnd"/>
      <w:r w:rsidRPr="00854D85">
        <w:rPr>
          <w:lang w:eastAsia="ko-KR"/>
        </w:rPr>
        <w:t>/tests/tests/cucumber/apps$ run.sh</w:t>
      </w:r>
    </w:p>
    <w:p w14:paraId="31898B0A" w14:textId="1F5EDCAA" w:rsidR="00916DFD" w:rsidRDefault="00392139" w:rsidP="00392139">
      <w:pPr>
        <w:pStyle w:val="4"/>
        <w:rPr>
          <w:lang w:eastAsia="ko-KR"/>
        </w:rPr>
      </w:pPr>
      <w:r>
        <w:rPr>
          <w:lang w:eastAsia="ko-KR"/>
        </w:rPr>
        <w:t xml:space="preserve">tags </w:t>
      </w:r>
      <w:r>
        <w:rPr>
          <w:rFonts w:hint="eastAsia"/>
          <w:lang w:eastAsia="ko-KR"/>
        </w:rPr>
        <w:t>옵션</w:t>
      </w:r>
    </w:p>
    <w:p w14:paraId="1544223A" w14:textId="3B56B7BA" w:rsidR="00E70DCA" w:rsidRPr="00E70DCA" w:rsidRDefault="00E70DCA" w:rsidP="00E70DCA">
      <w:pPr>
        <w:rPr>
          <w:lang w:eastAsia="ko-KR"/>
        </w:rPr>
      </w:pPr>
      <w:r>
        <w:rPr>
          <w:lang w:eastAsia="ko-KR"/>
        </w:rPr>
        <w:t>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A9114C">
        <w:rPr>
          <w:lang w:eastAsia="ko-KR"/>
        </w:rPr>
        <w:t xml:space="preserve"> </w:t>
      </w:r>
      <w:r w:rsidR="00A9114C">
        <w:rPr>
          <w:rFonts w:hint="eastAsia"/>
          <w:lang w:eastAsia="ko-KR"/>
        </w:rPr>
        <w:t>c</w:t>
      </w:r>
      <w:r w:rsidR="00A9114C">
        <w:rPr>
          <w:lang w:eastAsia="ko-KR"/>
        </w:rPr>
        <w:t>ucumber file</w:t>
      </w:r>
      <w:r w:rsidR="00A9114C">
        <w:rPr>
          <w:rFonts w:hint="eastAsia"/>
          <w:lang w:eastAsia="ko-KR"/>
        </w:rPr>
        <w:t>에</w:t>
      </w:r>
      <w:r w:rsidR="00A9114C">
        <w:rPr>
          <w:rFonts w:hint="eastAsia"/>
          <w:lang w:eastAsia="ko-KR"/>
        </w:rPr>
        <w:t xml:space="preserve"> </w:t>
      </w:r>
      <w:r w:rsidR="00A9114C">
        <w:rPr>
          <w:lang w:eastAsia="ko-KR"/>
        </w:rPr>
        <w:t xml:space="preserve">‘@’ </w:t>
      </w:r>
      <w:r w:rsidR="00A9114C">
        <w:rPr>
          <w:rFonts w:hint="eastAsia"/>
          <w:lang w:eastAsia="ko-KR"/>
        </w:rPr>
        <w:t>t</w:t>
      </w:r>
      <w:r w:rsidR="00A9114C">
        <w:rPr>
          <w:lang w:eastAsia="ko-KR"/>
        </w:rPr>
        <w:t>ag</w:t>
      </w:r>
      <w:r w:rsidR="00A9114C">
        <w:rPr>
          <w:rFonts w:hint="eastAsia"/>
          <w:lang w:eastAsia="ko-KR"/>
        </w:rPr>
        <w:t>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붙어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있는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부분을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어떻게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처리할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결정할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수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있다</w:t>
      </w:r>
      <w:r w:rsidR="00A9114C">
        <w:rPr>
          <w:rFonts w:hint="eastAsia"/>
          <w:lang w:eastAsia="ko-KR"/>
        </w:rPr>
        <w:t>.</w:t>
      </w:r>
      <w:r w:rsidR="00242D9D">
        <w:rPr>
          <w:lang w:eastAsia="ko-KR"/>
        </w:rPr>
        <w:t xml:space="preserve"> </w:t>
      </w:r>
      <w:r w:rsidR="00242D9D">
        <w:rPr>
          <w:rFonts w:hint="eastAsia"/>
          <w:lang w:eastAsia="ko-KR"/>
        </w:rPr>
        <w:t>예를</w:t>
      </w:r>
      <w:r w:rsidR="00242D9D">
        <w:rPr>
          <w:rFonts w:hint="eastAsia"/>
          <w:lang w:eastAsia="ko-KR"/>
        </w:rPr>
        <w:t xml:space="preserve"> </w:t>
      </w:r>
      <w:r w:rsidR="00242D9D">
        <w:rPr>
          <w:rFonts w:hint="eastAsia"/>
          <w:lang w:eastAsia="ko-KR"/>
        </w:rPr>
        <w:t>들어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>--tags @6G</w:t>
      </w:r>
      <w:r w:rsidR="00242D9D">
        <w:rPr>
          <w:rFonts w:hint="eastAsia"/>
          <w:lang w:eastAsia="ko-KR"/>
        </w:rPr>
        <w:t>이면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포함</w:t>
      </w:r>
      <w:r w:rsidR="00242D9D">
        <w:rPr>
          <w:rFonts w:hint="eastAsia"/>
          <w:lang w:eastAsia="ko-KR"/>
        </w:rPr>
        <w:t>,</w:t>
      </w:r>
      <w:r w:rsidR="00242D9D">
        <w:rPr>
          <w:lang w:eastAsia="ko-KR"/>
        </w:rPr>
        <w:t xml:space="preserve"> --</w:t>
      </w:r>
      <w:proofErr w:type="gramStart"/>
      <w:r w:rsidR="00242D9D">
        <w:rPr>
          <w:lang w:eastAsia="ko-KR"/>
        </w:rPr>
        <w:t>tags !</w:t>
      </w:r>
      <w:proofErr w:type="gramEnd"/>
      <w:r w:rsidR="00242D9D">
        <w:rPr>
          <w:lang w:eastAsia="ko-KR"/>
        </w:rPr>
        <w:t>@6G</w:t>
      </w:r>
      <w:r w:rsidR="00242D9D">
        <w:rPr>
          <w:rFonts w:hint="eastAsia"/>
          <w:lang w:eastAsia="ko-KR"/>
        </w:rPr>
        <w:t>이면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미포함</w:t>
      </w:r>
      <w:r w:rsidR="00242D9D">
        <w:rPr>
          <w:rFonts w:hint="eastAsia"/>
          <w:lang w:eastAsia="ko-KR"/>
        </w:rPr>
        <w:t>.</w:t>
      </w:r>
    </w:p>
    <w:p w14:paraId="70C700AB" w14:textId="740282BF" w:rsidR="00E85143" w:rsidRDefault="00E70DCA" w:rsidP="00916DFD">
      <w:pPr>
        <w:rPr>
          <w:lang w:eastAsia="ko-KR"/>
        </w:rPr>
      </w:pPr>
      <w:proofErr w:type="spellStart"/>
      <w:r w:rsidRPr="00E70DCA">
        <w:rPr>
          <w:lang w:eastAsia="ko-KR"/>
        </w:rPr>
        <w:t>shlim@</w:t>
      </w:r>
      <w:proofErr w:type="gramStart"/>
      <w:r w:rsidRPr="00E70DCA">
        <w:rPr>
          <w:lang w:eastAsia="ko-KR"/>
        </w:rPr>
        <w:t>s</w:t>
      </w:r>
      <w:proofErr w:type="spellEnd"/>
      <w:r w:rsidRPr="00E70DCA">
        <w:rPr>
          <w:lang w:eastAsia="ko-KR"/>
        </w:rPr>
        <w:t>:~</w:t>
      </w:r>
      <w:proofErr w:type="gramEnd"/>
      <w:r w:rsidRPr="00E70DCA">
        <w:rPr>
          <w:lang w:eastAsia="ko-KR"/>
        </w:rPr>
        <w:t>/</w:t>
      </w:r>
      <w:proofErr w:type="spellStart"/>
      <w:r w:rsidRPr="00E70DCA">
        <w:rPr>
          <w:lang w:eastAsia="ko-KR"/>
        </w:rPr>
        <w:t>workrelease</w:t>
      </w:r>
      <w:proofErr w:type="spellEnd"/>
      <w:r w:rsidRPr="00E70DCA">
        <w:rPr>
          <w:lang w:eastAsia="ko-KR"/>
        </w:rPr>
        <w:t>/tests/tests/cucumber/apps$ cucumber -help</w:t>
      </w:r>
    </w:p>
    <w:p w14:paraId="26AE2C0B" w14:textId="77777777" w:rsidR="00E85143" w:rsidRDefault="00E85143" w:rsidP="00916DFD">
      <w:pPr>
        <w:rPr>
          <w:lang w:eastAsia="ko-KR"/>
        </w:rPr>
      </w:pPr>
    </w:p>
    <w:p w14:paraId="764A2C8A" w14:textId="183A57B8" w:rsidR="00F215A9" w:rsidRDefault="002E14EA" w:rsidP="002E14EA">
      <w:pPr>
        <w:pStyle w:val="3"/>
        <w:rPr>
          <w:lang w:eastAsia="ko-KR"/>
        </w:rPr>
      </w:pPr>
      <w:r>
        <w:rPr>
          <w:rFonts w:hint="eastAsia"/>
          <w:lang w:eastAsia="ko-KR"/>
        </w:rPr>
        <w:t>결과</w:t>
      </w:r>
    </w:p>
    <w:p w14:paraId="1143EF8F" w14:textId="7D43CBAB" w:rsidR="002E14EA" w:rsidRPr="002E14EA" w:rsidRDefault="002E14EA" w:rsidP="002E14EA">
      <w:pPr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HTML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만들어낸다</w:t>
      </w:r>
      <w:r>
        <w:rPr>
          <w:rFonts w:hint="eastAsia"/>
          <w:lang w:eastAsia="ko-KR"/>
        </w:rPr>
        <w:t>.</w:t>
      </w:r>
    </w:p>
    <w:p w14:paraId="6DF38AC7" w14:textId="2126971C" w:rsidR="00F215A9" w:rsidRDefault="002E14EA" w:rsidP="006C0865">
      <w:pPr>
        <w:rPr>
          <w:lang w:eastAsia="ko-KR"/>
        </w:rPr>
      </w:pPr>
      <w:r w:rsidRPr="002E14EA">
        <w:rPr>
          <w:lang w:eastAsia="ko-KR"/>
        </w:rPr>
        <w:t xml:space="preserve">cucumber -f html -o </w:t>
      </w:r>
      <w:r>
        <w:rPr>
          <w:rFonts w:hint="eastAsia"/>
          <w:lang w:eastAsia="ko-KR"/>
        </w:rPr>
        <w:t>t</w:t>
      </w:r>
      <w:r>
        <w:rPr>
          <w:lang w:eastAsia="ko-KR"/>
        </w:rPr>
        <w:t>m</w:t>
      </w:r>
      <w:r w:rsidRPr="002E14EA">
        <w:rPr>
          <w:lang w:eastAsia="ko-KR"/>
        </w:rPr>
        <w:t>_integration_test_</w:t>
      </w:r>
      <w:r>
        <w:rPr>
          <w:lang w:eastAsia="ko-KR"/>
        </w:rPr>
        <w:t>2020</w:t>
      </w:r>
      <w:r w:rsidRPr="002E14EA">
        <w:rPr>
          <w:lang w:eastAsia="ko-KR"/>
        </w:rPr>
        <w:t>03</w:t>
      </w:r>
      <w:r>
        <w:rPr>
          <w:lang w:eastAsia="ko-KR"/>
        </w:rPr>
        <w:t>30</w:t>
      </w:r>
      <w:r w:rsidRPr="002E14EA">
        <w:rPr>
          <w:lang w:eastAsia="ko-KR"/>
        </w:rPr>
        <w:t>.html ./features/1</w:t>
      </w:r>
      <w:r>
        <w:rPr>
          <w:lang w:eastAsia="ko-KR"/>
        </w:rPr>
        <w:t>1</w:t>
      </w:r>
      <w:r w:rsidRPr="002E14EA">
        <w:rPr>
          <w:lang w:eastAsia="ko-KR"/>
        </w:rPr>
        <w:t>_signalAnalyzer</w:t>
      </w:r>
      <w:r>
        <w:rPr>
          <w:lang w:eastAsia="ko-KR"/>
        </w:rPr>
        <w:t>TM</w:t>
      </w:r>
      <w:r w:rsidRPr="002E14EA">
        <w:rPr>
          <w:lang w:eastAsia="ko-KR"/>
        </w:rPr>
        <w:t>.feature</w:t>
      </w:r>
    </w:p>
    <w:p w14:paraId="689811F0" w14:textId="6CD3FD63" w:rsidR="002E14EA" w:rsidRDefault="0090758B" w:rsidP="0090758B">
      <w:pPr>
        <w:pStyle w:val="3"/>
        <w:rPr>
          <w:lang w:eastAsia="ko-KR"/>
        </w:rPr>
      </w:pPr>
      <w:r>
        <w:rPr>
          <w:rFonts w:hint="eastAsia"/>
          <w:lang w:eastAsia="ko-KR"/>
        </w:rPr>
        <w:t>등록</w:t>
      </w:r>
    </w:p>
    <w:p w14:paraId="1BACBEDF" w14:textId="2F62E3F5" w:rsidR="0090758B" w:rsidRDefault="0090758B" w:rsidP="0090758B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amboo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all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걸어준다</w:t>
      </w:r>
      <w:r>
        <w:rPr>
          <w:rFonts w:hint="eastAsia"/>
          <w:lang w:eastAsia="ko-KR"/>
        </w:rPr>
        <w:t>.</w:t>
      </w:r>
    </w:p>
    <w:p w14:paraId="7FCFFA94" w14:textId="439F670A" w:rsidR="0090758B" w:rsidRDefault="0090758B" w:rsidP="0090758B">
      <w:pPr>
        <w:rPr>
          <w:lang w:eastAsia="ko-KR"/>
        </w:rPr>
      </w:pPr>
      <w:r>
        <w:rPr>
          <w:lang w:eastAsia="ko-KR"/>
        </w:rPr>
        <w:t>ln -s &lt;</w:t>
      </w:r>
      <w:r>
        <w:rPr>
          <w:rFonts w:hint="eastAsia"/>
          <w:lang w:eastAsia="ko-KR"/>
        </w:rPr>
        <w:t>원본파일</w:t>
      </w:r>
      <w:r>
        <w:rPr>
          <w:rFonts w:hint="eastAsia"/>
          <w:lang w:eastAsia="ko-KR"/>
        </w:rPr>
        <w:t xml:space="preserve">&gt; </w:t>
      </w:r>
      <w:r>
        <w:rPr>
          <w:lang w:eastAsia="ko-KR"/>
        </w:rPr>
        <w:t>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</w:p>
    <w:p w14:paraId="607440A2" w14:textId="044D953C" w:rsidR="0090758B" w:rsidRPr="0090758B" w:rsidRDefault="0090758B" w:rsidP="0090758B">
      <w:pPr>
        <w:rPr>
          <w:lang w:eastAsia="ko-KR"/>
        </w:rPr>
      </w:pPr>
      <w:proofErr w:type="spellStart"/>
      <w:r w:rsidRPr="0090758B">
        <w:rPr>
          <w:lang w:eastAsia="ko-KR"/>
        </w:rPr>
        <w:lastRenderedPageBreak/>
        <w:t>shlim@</w:t>
      </w:r>
      <w:proofErr w:type="gramStart"/>
      <w:r w:rsidRPr="0090758B">
        <w:rPr>
          <w:lang w:eastAsia="ko-KR"/>
        </w:rPr>
        <w:t>s</w:t>
      </w:r>
      <w:proofErr w:type="spellEnd"/>
      <w:r w:rsidRPr="0090758B">
        <w:rPr>
          <w:lang w:eastAsia="ko-KR"/>
        </w:rPr>
        <w:t>:~</w:t>
      </w:r>
      <w:proofErr w:type="gramEnd"/>
      <w:r w:rsidRPr="0090758B">
        <w:rPr>
          <w:lang w:eastAsia="ko-KR"/>
        </w:rPr>
        <w:t>/</w:t>
      </w:r>
      <w:proofErr w:type="spellStart"/>
      <w:r w:rsidRPr="0090758B">
        <w:rPr>
          <w:lang w:eastAsia="ko-KR"/>
        </w:rPr>
        <w:t>workrelease</w:t>
      </w:r>
      <w:proofErr w:type="spellEnd"/>
      <w:r w:rsidRPr="0090758B">
        <w:rPr>
          <w:lang w:eastAsia="ko-KR"/>
        </w:rPr>
        <w:t xml:space="preserve">/tests/tests/cucumber/apps/all/features$ ln -s ../../11_signalAnalyzerTM/features/11_signalAnalyzerTM.feature </w:t>
      </w:r>
      <w:proofErr w:type="spellStart"/>
      <w:r w:rsidRPr="0090758B">
        <w:rPr>
          <w:lang w:eastAsia="ko-KR"/>
        </w:rPr>
        <w:t>11_signalAnalyzerTM.feature</w:t>
      </w:r>
      <w:proofErr w:type="spellEnd"/>
    </w:p>
    <w:p w14:paraId="1E711341" w14:textId="24064569" w:rsidR="0090758B" w:rsidRDefault="0090758B" w:rsidP="006C0865">
      <w:pPr>
        <w:rPr>
          <w:lang w:eastAsia="ko-KR"/>
        </w:rPr>
      </w:pPr>
      <w:r>
        <w:rPr>
          <w:rFonts w:hint="eastAsia"/>
          <w:lang w:eastAsia="ko-KR"/>
        </w:rPr>
        <w:t>삭제하려면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</w:p>
    <w:p w14:paraId="1FA19467" w14:textId="4385607D" w:rsidR="000D2C5D" w:rsidRDefault="000D2C5D" w:rsidP="006C0865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m -rf 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</w:p>
    <w:p w14:paraId="2940CBA0" w14:textId="321D2AF8" w:rsidR="0090758B" w:rsidRDefault="000D2C5D" w:rsidP="006C0865">
      <w:pPr>
        <w:rPr>
          <w:lang w:eastAsia="ko-KR"/>
        </w:rPr>
      </w:pPr>
      <w:proofErr w:type="spellStart"/>
      <w:r w:rsidRPr="000D2C5D">
        <w:rPr>
          <w:lang w:eastAsia="ko-KR"/>
        </w:rPr>
        <w:t>shlim@</w:t>
      </w:r>
      <w:proofErr w:type="gramStart"/>
      <w:r w:rsidRPr="000D2C5D">
        <w:rPr>
          <w:lang w:eastAsia="ko-KR"/>
        </w:rPr>
        <w:t>s</w:t>
      </w:r>
      <w:proofErr w:type="spellEnd"/>
      <w:r w:rsidRPr="000D2C5D">
        <w:rPr>
          <w:lang w:eastAsia="ko-KR"/>
        </w:rPr>
        <w:t>:~</w:t>
      </w:r>
      <w:proofErr w:type="gramEnd"/>
      <w:r w:rsidRPr="000D2C5D">
        <w:rPr>
          <w:lang w:eastAsia="ko-KR"/>
        </w:rPr>
        <w:t>/</w:t>
      </w:r>
      <w:proofErr w:type="spellStart"/>
      <w:r w:rsidRPr="000D2C5D">
        <w:rPr>
          <w:lang w:eastAsia="ko-KR"/>
        </w:rPr>
        <w:t>workrelease</w:t>
      </w:r>
      <w:proofErr w:type="spellEnd"/>
      <w:r w:rsidRPr="000D2C5D">
        <w:rPr>
          <w:lang w:eastAsia="ko-KR"/>
        </w:rPr>
        <w:t>/tests/tests/cucumber/apps/all/features$ rm -rf 11_signalAnalyzerTM.feature</w:t>
      </w:r>
    </w:p>
    <w:p w14:paraId="4FF86ABD" w14:textId="42F50892" w:rsidR="002E14EA" w:rsidRDefault="00BA754B" w:rsidP="00BA754B">
      <w:pPr>
        <w:pStyle w:val="3"/>
        <w:rPr>
          <w:lang w:eastAsia="ko-KR"/>
        </w:rPr>
      </w:pPr>
      <w:r>
        <w:rPr>
          <w:lang w:eastAsia="ko-KR"/>
        </w:rPr>
        <w:t>Debug</w:t>
      </w:r>
    </w:p>
    <w:p w14:paraId="32398050" w14:textId="59AF42E4" w:rsidR="00BA754B" w:rsidRDefault="006D0E63" w:rsidP="006C0865">
      <w:pPr>
        <w:rPr>
          <w:lang w:eastAsia="ko-KR"/>
        </w:rPr>
      </w:pPr>
      <w:r>
        <w:rPr>
          <w:lang w:eastAsia="ko-KR"/>
        </w:rPr>
        <w:t>cucumber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실행시켰는데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crash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146B1CC" w14:textId="7B5AF064" w:rsidR="006D0E63" w:rsidRDefault="00027A2E" w:rsidP="006C0865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r>
        <w:rPr>
          <w:lang w:eastAsia="ko-KR"/>
        </w:rPr>
        <w:t>gdb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 w:rsidR="00C82648">
        <w:rPr>
          <w:rFonts w:hint="eastAsia"/>
          <w:lang w:eastAsia="ko-KR"/>
        </w:rPr>
        <w:t>Q</w:t>
      </w:r>
      <w:r w:rsidR="00C82648">
        <w:rPr>
          <w:lang w:eastAsia="ko-KR"/>
        </w:rPr>
        <w:t>t</w:t>
      </w:r>
      <w:r w:rsidR="00C82648">
        <w:rPr>
          <w:rFonts w:hint="eastAsia"/>
          <w:lang w:eastAsia="ko-KR"/>
        </w:rPr>
        <w:t>에서</w:t>
      </w:r>
      <w:r w:rsidR="00C82648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6413" w14:paraId="18D361CC" w14:textId="77777777" w:rsidTr="00446413">
        <w:tc>
          <w:tcPr>
            <w:tcW w:w="9350" w:type="dxa"/>
          </w:tcPr>
          <w:p w14:paraId="0F966D1E" w14:textId="77777777" w:rsidR="00446413" w:rsidRDefault="00446413" w:rsidP="00446413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if(</w:t>
            </w:r>
            <w:proofErr w:type="gramEnd"/>
            <w:r>
              <w:rPr>
                <w:lang w:eastAsia="ko-KR"/>
              </w:rPr>
              <w:t>CMAKE_BUILD_TYPE STREQUAL "Release")</w:t>
            </w:r>
          </w:p>
          <w:p w14:paraId="18E4C23C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set(</w:t>
            </w:r>
            <w:proofErr w:type="gramEnd"/>
            <w:r>
              <w:rPr>
                <w:lang w:eastAsia="ko-KR"/>
              </w:rPr>
              <w:t>CMAKE_C_FLAGS_RELEASE "${CMAKE_C_FLAGS_RELEASE} -s")</w:t>
            </w:r>
          </w:p>
          <w:p w14:paraId="1AFC4354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set(</w:t>
            </w:r>
            <w:proofErr w:type="gramEnd"/>
            <w:r>
              <w:rPr>
                <w:lang w:eastAsia="ko-KR"/>
              </w:rPr>
              <w:t>CMAKE_CXX_FLAGS_RELEASE "${CMAKE_CXX_FLAGS_RELEASE} -s")</w:t>
            </w:r>
          </w:p>
          <w:p w14:paraId="3E42841F" w14:textId="5AAFA496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gramStart"/>
            <w:r>
              <w:rPr>
                <w:lang w:eastAsia="ko-KR"/>
              </w:rPr>
              <w:t>endif(</w:t>
            </w:r>
            <w:proofErr w:type="gramEnd"/>
            <w:r>
              <w:rPr>
                <w:lang w:eastAsia="ko-KR"/>
              </w:rPr>
              <w:t>)</w:t>
            </w:r>
          </w:p>
        </w:tc>
      </w:tr>
    </w:tbl>
    <w:p w14:paraId="6AC53884" w14:textId="541C6198" w:rsidR="00446413" w:rsidRDefault="00446413" w:rsidP="006C0865">
      <w:pPr>
        <w:rPr>
          <w:lang w:eastAsia="ko-KR"/>
        </w:rPr>
      </w:pPr>
    </w:p>
    <w:p w14:paraId="515716AC" w14:textId="5B4F4483" w:rsidR="00C82648" w:rsidRDefault="00C8264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0AE21C" wp14:editId="4C43ACF6">
            <wp:extent cx="5943600" cy="1847215"/>
            <wp:effectExtent l="0" t="0" r="0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0E97" w14:textId="381DB55F" w:rsidR="00027A2E" w:rsidRDefault="00027A2E" w:rsidP="006C0865">
      <w:pPr>
        <w:rPr>
          <w:lang w:eastAsia="ko-KR"/>
        </w:rPr>
      </w:pPr>
      <w:r>
        <w:rPr>
          <w:lang w:eastAsia="ko-KR"/>
        </w:rPr>
        <w:t xml:space="preserve">2. </w:t>
      </w:r>
      <w:r w:rsidR="000530CC">
        <w:rPr>
          <w:rFonts w:hint="eastAsia"/>
          <w:lang w:eastAsia="ko-KR"/>
        </w:rPr>
        <w:t>b</w:t>
      </w:r>
      <w:r w:rsidR="000530CC">
        <w:rPr>
          <w:lang w:eastAsia="ko-KR"/>
        </w:rPr>
        <w:t>uild</w:t>
      </w:r>
      <w:r w:rsidR="000530CC">
        <w:rPr>
          <w:rFonts w:hint="eastAsia"/>
          <w:lang w:eastAsia="ko-KR"/>
        </w:rPr>
        <w:t>해서</w:t>
      </w:r>
      <w:r w:rsidR="000530CC">
        <w:rPr>
          <w:rFonts w:hint="eastAsia"/>
          <w:lang w:eastAsia="ko-KR"/>
        </w:rPr>
        <w:t xml:space="preserve"> </w:t>
      </w:r>
      <w:r w:rsidR="000530CC">
        <w:rPr>
          <w:rFonts w:hint="eastAsia"/>
          <w:lang w:eastAsia="ko-KR"/>
        </w:rPr>
        <w:t>실행시킨다</w:t>
      </w:r>
      <w:r w:rsidR="000530CC">
        <w:rPr>
          <w:rFonts w:hint="eastAsia"/>
          <w:lang w:eastAsia="ko-KR"/>
        </w:rPr>
        <w:t>.</w:t>
      </w:r>
    </w:p>
    <w:p w14:paraId="66C3BCC0" w14:textId="1B7C99CB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3. </w:t>
      </w:r>
      <w:proofErr w:type="spellStart"/>
      <w:r>
        <w:rPr>
          <w:lang w:eastAsia="ko-KR"/>
        </w:rPr>
        <w:t>ssh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624CDA0" w14:textId="2BFEBEC7" w:rsidR="00096A9F" w:rsidRDefault="00096A9F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servie</w:t>
      </w:r>
      <w:proofErr w:type="spellEnd"/>
      <w:r>
        <w:rPr>
          <w:lang w:eastAsia="ko-KR"/>
        </w:rPr>
        <w:t xml:space="preserve"> 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5A7B5EF1" w14:textId="25F1E589" w:rsidR="00096A9F" w:rsidRDefault="00096A9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36FB5C" wp14:editId="58BF93BF">
            <wp:extent cx="2598452" cy="2238233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79" cy="225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F046" w14:textId="114113C6" w:rsidR="00096A9F" w:rsidRDefault="00B85F71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s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ef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pidof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5109" w14:paraId="5B7FFC51" w14:textId="77777777" w:rsidTr="00925109">
        <w:tc>
          <w:tcPr>
            <w:tcW w:w="9350" w:type="dxa"/>
          </w:tcPr>
          <w:p w14:paraId="5D2C1385" w14:textId="77777777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pidof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11288B98" w14:textId="7EF5C854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t>2504</w:t>
            </w:r>
          </w:p>
        </w:tc>
      </w:tr>
    </w:tbl>
    <w:p w14:paraId="08A04A88" w14:textId="77777777" w:rsidR="00925109" w:rsidRDefault="00925109" w:rsidP="006C0865">
      <w:pPr>
        <w:rPr>
          <w:lang w:eastAsia="ko-KR"/>
        </w:rPr>
      </w:pPr>
    </w:p>
    <w:p w14:paraId="35935C25" w14:textId="576C73FE" w:rsidR="00096A9F" w:rsidRDefault="001F3073" w:rsidP="006C0865">
      <w:pPr>
        <w:rPr>
          <w:lang w:eastAsia="ko-KR"/>
        </w:rPr>
      </w:pPr>
      <w:r>
        <w:rPr>
          <w:lang w:eastAsia="ko-KR"/>
        </w:rPr>
        <w:t>-. 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5753" w14:paraId="5C085D2C" w14:textId="77777777" w:rsidTr="00B75753">
        <w:tc>
          <w:tcPr>
            <w:tcW w:w="9350" w:type="dxa"/>
          </w:tcPr>
          <w:p w14:paraId="73555A29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killall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72312F6F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sending signal 15 to procs</w:t>
            </w:r>
          </w:p>
          <w:p w14:paraId="2499A291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pidof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7A885A97" w14:textId="34FE5EB5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>#</w:t>
            </w:r>
          </w:p>
        </w:tc>
      </w:tr>
    </w:tbl>
    <w:p w14:paraId="178B7C13" w14:textId="758A3FB8" w:rsidR="00B75753" w:rsidRDefault="00B75753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676DD9" wp14:editId="78A2F9BC">
            <wp:extent cx="2777319" cy="1036887"/>
            <wp:effectExtent l="0" t="0" r="4445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783" cy="105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98D8" w14:textId="77861FD1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4. </w:t>
      </w:r>
      <w:proofErr w:type="spellStart"/>
      <w:r>
        <w:rPr>
          <w:lang w:eastAsia="ko-KR"/>
        </w:rPr>
        <w:t>gdb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3848" w14:paraId="5D317113" w14:textId="77777777" w:rsidTr="00EE3848">
        <w:tc>
          <w:tcPr>
            <w:tcW w:w="9350" w:type="dxa"/>
          </w:tcPr>
          <w:p w14:paraId="49FB6B2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gdb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4D4AD89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GNU 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 xml:space="preserve"> (GDB) 8.0.1</w:t>
            </w:r>
          </w:p>
          <w:p w14:paraId="4B62EFE4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Copyright (C) 2017 Free Software Foundation, Inc.</w:t>
            </w:r>
          </w:p>
          <w:p w14:paraId="2D99E707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License GPLv3+: GNU GPL version 3 or later &lt;http://gnu.org/licenses/gpl.html&gt;</w:t>
            </w:r>
          </w:p>
          <w:p w14:paraId="0440D24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is free software: you are free to change and redistribute it.</w:t>
            </w:r>
          </w:p>
          <w:p w14:paraId="45CFECB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There is NO WARRANTY, to the extent permitted by law.  Type "show copying"</w:t>
            </w:r>
          </w:p>
          <w:p w14:paraId="54B9438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and "show warranty" for details.</w:t>
            </w:r>
          </w:p>
          <w:p w14:paraId="625FA4F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GDB was configured as "arm-poky-</w:t>
            </w:r>
            <w:proofErr w:type="spellStart"/>
            <w:r>
              <w:rPr>
                <w:lang w:eastAsia="ko-KR"/>
              </w:rPr>
              <w:t>linux</w:t>
            </w:r>
            <w:proofErr w:type="spellEnd"/>
            <w:r>
              <w:rPr>
                <w:lang w:eastAsia="ko-KR"/>
              </w:rPr>
              <w:t>-</w:t>
            </w:r>
            <w:proofErr w:type="spellStart"/>
            <w:r>
              <w:rPr>
                <w:lang w:eastAsia="ko-KR"/>
              </w:rPr>
              <w:t>gnueabi</w:t>
            </w:r>
            <w:proofErr w:type="spellEnd"/>
            <w:r>
              <w:rPr>
                <w:lang w:eastAsia="ko-KR"/>
              </w:rPr>
              <w:t>".</w:t>
            </w:r>
          </w:p>
          <w:p w14:paraId="0A47C623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Type "show configuration" for configuration details.</w:t>
            </w:r>
          </w:p>
          <w:p w14:paraId="7E88E79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bug reporting instructions, please see:</w:t>
            </w:r>
          </w:p>
          <w:p w14:paraId="652A1CA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&lt;http://www.gnu.org/software/gdb/bugs/&gt;.</w:t>
            </w:r>
          </w:p>
          <w:p w14:paraId="1B9AB39A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Find the GDB manual and other documentation resources online at:</w:t>
            </w:r>
          </w:p>
          <w:p w14:paraId="18E8C881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&lt;http://www.gnu.org/software/gdb/documentation/&gt;.</w:t>
            </w:r>
          </w:p>
          <w:p w14:paraId="3560C12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help, type "help".</w:t>
            </w:r>
          </w:p>
          <w:p w14:paraId="5BDDAE4F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Type "apropos word" to search for commands related to "word"...</w:t>
            </w:r>
          </w:p>
          <w:p w14:paraId="6274E3B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Reading symbols from 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>.</w:t>
            </w:r>
            <w:proofErr w:type="gramStart"/>
            <w:r>
              <w:rPr>
                <w:lang w:eastAsia="ko-KR"/>
              </w:rPr>
              <w:t>..(</w:t>
            </w:r>
            <w:proofErr w:type="gramEnd"/>
            <w:r>
              <w:rPr>
                <w:lang w:eastAsia="ko-KR"/>
              </w:rPr>
              <w:t>no debugging symbols found)...done.</w:t>
            </w:r>
          </w:p>
          <w:p w14:paraId="637D68FC" w14:textId="394FD2B8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>)</w:t>
            </w:r>
          </w:p>
        </w:tc>
      </w:tr>
    </w:tbl>
    <w:p w14:paraId="6F7F7D26" w14:textId="2A8E8EC4" w:rsidR="006B7558" w:rsidRDefault="006B7558" w:rsidP="006C0865">
      <w:pPr>
        <w:rPr>
          <w:lang w:eastAsia="ko-KR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517EA" w14:paraId="127C58F9" w14:textId="77777777" w:rsidTr="002517EA">
        <w:tc>
          <w:tcPr>
            <w:tcW w:w="9350" w:type="dxa"/>
          </w:tcPr>
          <w:p w14:paraId="4002585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 xml:space="preserve">) </w:t>
            </w:r>
            <w:r w:rsidRPr="002517EA">
              <w:rPr>
                <w:b/>
                <w:bCs/>
                <w:color w:val="0000FF"/>
                <w:lang w:eastAsia="ko-KR"/>
              </w:rPr>
              <w:t>r</w:t>
            </w:r>
          </w:p>
          <w:p w14:paraId="3503886D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Starting program: /base/bin/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 xml:space="preserve"> </w:t>
            </w:r>
          </w:p>
          <w:p w14:paraId="63958561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warning: File "/lib/libthread_db-1.0.so" auto-loading has been declined by your `auto-load safe-path' set to "$</w:t>
            </w:r>
            <w:proofErr w:type="spellStart"/>
            <w:proofErr w:type="gramStart"/>
            <w:r>
              <w:rPr>
                <w:lang w:eastAsia="ko-KR"/>
              </w:rPr>
              <w:t>debugdir</w:t>
            </w:r>
            <w:proofErr w:type="spellEnd"/>
            <w:r>
              <w:rPr>
                <w:lang w:eastAsia="ko-KR"/>
              </w:rPr>
              <w:t>:$</w:t>
            </w:r>
            <w:proofErr w:type="spellStart"/>
            <w:proofErr w:type="gramEnd"/>
            <w:r>
              <w:rPr>
                <w:lang w:eastAsia="ko-KR"/>
              </w:rPr>
              <w:t>datadir</w:t>
            </w:r>
            <w:proofErr w:type="spellEnd"/>
            <w:r>
              <w:rPr>
                <w:lang w:eastAsia="ko-KR"/>
              </w:rPr>
              <w:t>/auto-load".</w:t>
            </w:r>
          </w:p>
          <w:p w14:paraId="7A2AB48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enable execution of this file add</w:t>
            </w:r>
          </w:p>
          <w:p w14:paraId="535C7429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add-auto-load-safe-path /lib/libthread_db-1.0.so</w:t>
            </w:r>
          </w:p>
          <w:p w14:paraId="1CE12FEC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line to your configuration file "/home/root</w:t>
            </w:r>
            <w:proofErr w:type="gramStart"/>
            <w:r>
              <w:rPr>
                <w:lang w:eastAsia="ko-KR"/>
              </w:rPr>
              <w:t>/.</w:t>
            </w:r>
            <w:proofErr w:type="spellStart"/>
            <w:r>
              <w:rPr>
                <w:lang w:eastAsia="ko-KR"/>
              </w:rPr>
              <w:t>gdbinit</w:t>
            </w:r>
            <w:proofErr w:type="spellEnd"/>
            <w:proofErr w:type="gramEnd"/>
            <w:r>
              <w:rPr>
                <w:lang w:eastAsia="ko-KR"/>
              </w:rPr>
              <w:t>".</w:t>
            </w:r>
          </w:p>
          <w:p w14:paraId="05F8413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completely disable this security protection add</w:t>
            </w:r>
          </w:p>
          <w:p w14:paraId="1FEA6B3E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set auto-load safe-path /</w:t>
            </w:r>
          </w:p>
          <w:p w14:paraId="7F20ECF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line to your configuration file "/home/root</w:t>
            </w:r>
            <w:proofErr w:type="gramStart"/>
            <w:r>
              <w:rPr>
                <w:lang w:eastAsia="ko-KR"/>
              </w:rPr>
              <w:t>/.</w:t>
            </w:r>
            <w:proofErr w:type="spellStart"/>
            <w:r>
              <w:rPr>
                <w:lang w:eastAsia="ko-KR"/>
              </w:rPr>
              <w:t>gdbinit</w:t>
            </w:r>
            <w:proofErr w:type="spellEnd"/>
            <w:proofErr w:type="gramEnd"/>
            <w:r>
              <w:rPr>
                <w:lang w:eastAsia="ko-KR"/>
              </w:rPr>
              <w:t>".</w:t>
            </w:r>
          </w:p>
          <w:p w14:paraId="2D2F5F20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For more information about this security protection see the</w:t>
            </w:r>
          </w:p>
          <w:p w14:paraId="0D612CAA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"Auto-loading safe path" section in the GDB manual.  E.g., run from the shell:</w:t>
            </w:r>
          </w:p>
          <w:p w14:paraId="63FB27A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info "(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>)Auto-loading safe path"</w:t>
            </w:r>
          </w:p>
          <w:p w14:paraId="352D572F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warning: Unable to find </w:t>
            </w:r>
            <w:proofErr w:type="spellStart"/>
            <w:r>
              <w:rPr>
                <w:lang w:eastAsia="ko-KR"/>
              </w:rPr>
              <w:t>libthread_db</w:t>
            </w:r>
            <w:proofErr w:type="spellEnd"/>
            <w:r>
              <w:rPr>
                <w:lang w:eastAsia="ko-KR"/>
              </w:rPr>
              <w:t xml:space="preserve"> matching inferior's thread library, thread debugging will not be available.</w:t>
            </w:r>
          </w:p>
          <w:p w14:paraId="2776894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14093]</w:t>
            </w:r>
          </w:p>
          <w:p w14:paraId="097D5584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14094]</w:t>
            </w:r>
          </w:p>
          <w:p w14:paraId="1B5B7EC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</w:t>
            </w:r>
            <w:proofErr w:type="spellStart"/>
            <w:proofErr w:type="gramStart"/>
            <w:r>
              <w:rPr>
                <w:lang w:eastAsia="ko-KR"/>
              </w:rPr>
              <w:t>ChStd</w:t>
            </w:r>
            <w:proofErr w:type="spellEnd"/>
            <w:r>
              <w:rPr>
                <w:lang w:eastAsia="ko-KR"/>
              </w:rPr>
              <w:t>]  Version</w:t>
            </w:r>
            <w:proofErr w:type="gramEnd"/>
            <w:r>
              <w:rPr>
                <w:lang w:eastAsia="ko-KR"/>
              </w:rPr>
              <w:t xml:space="preserve"> :  1.0.1</w:t>
            </w:r>
          </w:p>
          <w:p w14:paraId="0E168F19" w14:textId="41CCDCD0" w:rsidR="00EC335E" w:rsidRDefault="00EC335E" w:rsidP="002517E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생략</w:t>
            </w:r>
          </w:p>
        </w:tc>
      </w:tr>
    </w:tbl>
    <w:p w14:paraId="209BB4ED" w14:textId="77777777" w:rsidR="00731C8A" w:rsidRDefault="00731C8A" w:rsidP="006C0865">
      <w:pPr>
        <w:rPr>
          <w:lang w:eastAsia="ko-KR"/>
        </w:rPr>
      </w:pPr>
    </w:p>
    <w:p w14:paraId="7E68395F" w14:textId="17C868D9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5. </w:t>
      </w:r>
      <w:r>
        <w:rPr>
          <w:rFonts w:hint="eastAsia"/>
          <w:lang w:eastAsia="ko-KR"/>
        </w:rPr>
        <w:t>c</w:t>
      </w:r>
      <w:r>
        <w:rPr>
          <w:lang w:eastAsia="ko-KR"/>
        </w:rPr>
        <w:t>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3E79" w14:paraId="1B5FB8B4" w14:textId="77777777" w:rsidTr="00833E79">
        <w:tc>
          <w:tcPr>
            <w:tcW w:w="9350" w:type="dxa"/>
          </w:tcPr>
          <w:p w14:paraId="1C6CF780" w14:textId="70088781" w:rsidR="00833E79" w:rsidRDefault="00833E79" w:rsidP="006C0865">
            <w:pPr>
              <w:rPr>
                <w:lang w:eastAsia="ko-KR"/>
              </w:rPr>
            </w:pPr>
            <w:proofErr w:type="spellStart"/>
            <w:r w:rsidRPr="00833E79">
              <w:rPr>
                <w:lang w:eastAsia="ko-KR"/>
              </w:rPr>
              <w:t>shlim@</w:t>
            </w:r>
            <w:proofErr w:type="gramStart"/>
            <w:r w:rsidRPr="00833E79">
              <w:rPr>
                <w:lang w:eastAsia="ko-KR"/>
              </w:rPr>
              <w:t>s</w:t>
            </w:r>
            <w:proofErr w:type="spellEnd"/>
            <w:r w:rsidRPr="00833E79">
              <w:rPr>
                <w:lang w:eastAsia="ko-KR"/>
              </w:rPr>
              <w:t>:~</w:t>
            </w:r>
            <w:proofErr w:type="gramEnd"/>
            <w:r w:rsidRPr="00833E79">
              <w:rPr>
                <w:lang w:eastAsia="ko-KR"/>
              </w:rPr>
              <w:t>/</w:t>
            </w:r>
            <w:proofErr w:type="spellStart"/>
            <w:r w:rsidRPr="00833E79">
              <w:rPr>
                <w:lang w:eastAsia="ko-KR"/>
              </w:rPr>
              <w:t>workrelease</w:t>
            </w:r>
            <w:proofErr w:type="spellEnd"/>
            <w:r w:rsidRPr="00833E79">
              <w:rPr>
                <w:lang w:eastAsia="ko-KR"/>
              </w:rPr>
              <w:t>/tests/tests/cucumber/apps$ ./run.sh</w:t>
            </w:r>
          </w:p>
        </w:tc>
      </w:tr>
    </w:tbl>
    <w:p w14:paraId="7E6AF930" w14:textId="77777777" w:rsidR="0090391F" w:rsidRDefault="0090391F" w:rsidP="006C0865">
      <w:pPr>
        <w:rPr>
          <w:lang w:eastAsia="ko-KR"/>
        </w:rPr>
      </w:pPr>
    </w:p>
    <w:p w14:paraId="70B03ECD" w14:textId="34D76B25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6.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bt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분석한다</w:t>
      </w:r>
      <w:r>
        <w:rPr>
          <w:rFonts w:hint="eastAsia"/>
          <w:lang w:eastAsia="ko-KR"/>
        </w:rPr>
        <w:t>.</w:t>
      </w:r>
    </w:p>
    <w:p w14:paraId="47363119" w14:textId="59267361" w:rsidR="00FD5CC5" w:rsidRDefault="00FD5CC5" w:rsidP="006C0865">
      <w:pPr>
        <w:rPr>
          <w:lang w:eastAsia="ko-KR"/>
        </w:rPr>
      </w:pPr>
      <w:r>
        <w:rPr>
          <w:lang w:eastAsia="ko-KR"/>
        </w:rPr>
        <w:t>7. Qt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debugging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  <w:r w:rsidR="00BF3D77">
        <w:rPr>
          <w:lang w:eastAsia="ko-KR"/>
        </w:rPr>
        <w:t xml:space="preserve"> Working directory</w:t>
      </w:r>
      <w:r w:rsidR="00BF3D77">
        <w:rPr>
          <w:rFonts w:hint="eastAsia"/>
          <w:lang w:eastAsia="ko-KR"/>
        </w:rPr>
        <w:t>부분</w:t>
      </w:r>
      <w:r w:rsidR="00BF3D77">
        <w:rPr>
          <w:rFonts w:hint="eastAsia"/>
          <w:lang w:eastAsia="ko-KR"/>
        </w:rPr>
        <w:t xml:space="preserve"> </w:t>
      </w:r>
      <w:r w:rsidR="00BF3D77">
        <w:rPr>
          <w:rFonts w:hint="eastAsia"/>
          <w:lang w:eastAsia="ko-KR"/>
        </w:rPr>
        <w:t>추가</w:t>
      </w:r>
      <w:r>
        <w:rPr>
          <w:lang w:eastAsia="ko-KR"/>
        </w:rPr>
        <w:t>(</w:t>
      </w:r>
      <w:r>
        <w:rPr>
          <w:rFonts w:hint="eastAsia"/>
          <w:lang w:eastAsia="ko-KR"/>
        </w:rPr>
        <w:t>문의할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>)</w:t>
      </w:r>
    </w:p>
    <w:p w14:paraId="0279D1CE" w14:textId="2FC2B9F9" w:rsidR="00BA754B" w:rsidRDefault="00BA754B" w:rsidP="006C0865">
      <w:pPr>
        <w:rPr>
          <w:lang w:eastAsia="ko-KR"/>
        </w:rPr>
      </w:pPr>
    </w:p>
    <w:p w14:paraId="5C65575A" w14:textId="14A64298" w:rsidR="00BA754B" w:rsidRDefault="00BA754B" w:rsidP="006C0865">
      <w:pPr>
        <w:rPr>
          <w:lang w:eastAsia="ko-KR"/>
        </w:rPr>
      </w:pPr>
    </w:p>
    <w:p w14:paraId="495582A2" w14:textId="742BD8DD" w:rsidR="00BA754B" w:rsidRDefault="00BA754B" w:rsidP="006C0865">
      <w:pPr>
        <w:rPr>
          <w:lang w:eastAsia="ko-KR"/>
        </w:rPr>
      </w:pPr>
    </w:p>
    <w:p w14:paraId="512B8C85" w14:textId="0486FCDC" w:rsidR="00BA754B" w:rsidRDefault="00BA754B" w:rsidP="006C0865">
      <w:pPr>
        <w:rPr>
          <w:lang w:eastAsia="ko-KR"/>
        </w:rPr>
      </w:pPr>
    </w:p>
    <w:p w14:paraId="499F3214" w14:textId="3078C259" w:rsidR="00BA754B" w:rsidRDefault="00BA754B" w:rsidP="006C0865">
      <w:pPr>
        <w:rPr>
          <w:lang w:eastAsia="ko-KR"/>
        </w:rPr>
      </w:pPr>
    </w:p>
    <w:p w14:paraId="23C49797" w14:textId="4E4D3C2C" w:rsidR="00BA754B" w:rsidRDefault="00BA754B" w:rsidP="006C0865">
      <w:pPr>
        <w:rPr>
          <w:lang w:eastAsia="ko-KR"/>
        </w:rPr>
      </w:pPr>
    </w:p>
    <w:p w14:paraId="040A4D1D" w14:textId="64663215" w:rsidR="00BA754B" w:rsidRDefault="00BA754B" w:rsidP="006C0865">
      <w:pPr>
        <w:rPr>
          <w:lang w:eastAsia="ko-KR"/>
        </w:rPr>
      </w:pPr>
    </w:p>
    <w:p w14:paraId="3F9C4C3C" w14:textId="77777777" w:rsidR="00BA754B" w:rsidRDefault="00BA754B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bookmarkStart w:id="47" w:name="_Toc35869637"/>
      <w:r>
        <w:rPr>
          <w:lang w:eastAsia="ko-KR"/>
        </w:rPr>
        <w:t>Git</w:t>
      </w:r>
      <w:bookmarkEnd w:id="47"/>
    </w:p>
    <w:p w14:paraId="5DE1C5F5" w14:textId="487A6C35" w:rsidR="00241E9D" w:rsidRDefault="005970EF" w:rsidP="00EF5F49">
      <w:pPr>
        <w:pStyle w:val="2"/>
        <w:rPr>
          <w:lang w:eastAsia="ko-KR"/>
        </w:rPr>
      </w:pPr>
      <w:bookmarkStart w:id="48" w:name="_Toc35869638"/>
      <w:r>
        <w:rPr>
          <w:lang w:eastAsia="ko-KR"/>
        </w:rPr>
        <w:t>B</w:t>
      </w:r>
      <w:r w:rsidR="008015FC">
        <w:rPr>
          <w:lang w:eastAsia="ko-KR"/>
        </w:rPr>
        <w:t>ranch</w:t>
      </w:r>
      <w:bookmarkEnd w:id="48"/>
    </w:p>
    <w:p w14:paraId="0623F951" w14:textId="17DD2E8E" w:rsidR="005970EF" w:rsidRDefault="005970EF" w:rsidP="00EF5F49">
      <w:pPr>
        <w:pStyle w:val="3"/>
        <w:rPr>
          <w:lang w:eastAsia="ko-KR"/>
        </w:rPr>
      </w:pPr>
      <w:bookmarkStart w:id="49" w:name="_Toc35869639"/>
      <w:r>
        <w:rPr>
          <w:lang w:eastAsia="ko-KR"/>
        </w:rPr>
        <w:t>Branch changing flow</w:t>
      </w:r>
      <w:bookmarkEnd w:id="49"/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bookmarkStart w:id="50" w:name="_Toc35869640"/>
      <w:r>
        <w:rPr>
          <w:lang w:eastAsia="ko-KR"/>
        </w:rPr>
        <w:t>Branch commit</w:t>
      </w:r>
      <w:bookmarkEnd w:id="50"/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bookmarkStart w:id="51" w:name="_Toc35869641"/>
      <w:r>
        <w:rPr>
          <w:lang w:eastAsia="ko-KR"/>
        </w:rPr>
        <w:t>Useful git command</w:t>
      </w:r>
      <w:bookmarkEnd w:id="51"/>
    </w:p>
    <w:p w14:paraId="08611AF5" w14:textId="4190DACC" w:rsidR="009C48E6" w:rsidRDefault="001307A2" w:rsidP="00EF5F49">
      <w:pPr>
        <w:pStyle w:val="3"/>
        <w:rPr>
          <w:lang w:eastAsia="ko-KR"/>
        </w:rPr>
      </w:pPr>
      <w:bookmarkStart w:id="52" w:name="_Toc35869642"/>
      <w:r>
        <w:rPr>
          <w:lang w:eastAsia="ko-KR"/>
        </w:rPr>
        <w:t>add</w:t>
      </w:r>
      <w:bookmarkEnd w:id="52"/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lastRenderedPageBreak/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bookmarkStart w:id="53" w:name="_Toc35869643"/>
      <w:r>
        <w:rPr>
          <w:lang w:eastAsia="ko-KR"/>
        </w:rPr>
        <w:t>branch</w:t>
      </w:r>
      <w:bookmarkEnd w:id="53"/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bookmarkStart w:id="54" w:name="_Toc35869644"/>
      <w:r>
        <w:rPr>
          <w:lang w:eastAsia="ko-KR"/>
        </w:rPr>
        <w:t>checkout</w:t>
      </w:r>
      <w:bookmarkEnd w:id="54"/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bookmarkStart w:id="55" w:name="_Toc35869645"/>
      <w:r>
        <w:rPr>
          <w:lang w:eastAsia="ko-KR"/>
        </w:rPr>
        <w:t>clean</w:t>
      </w:r>
      <w:bookmarkEnd w:id="55"/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bookmarkStart w:id="56" w:name="_Toc35869646"/>
      <w:r>
        <w:rPr>
          <w:lang w:eastAsia="ko-KR"/>
        </w:rPr>
        <w:t>commit</w:t>
      </w:r>
      <w:bookmarkEnd w:id="56"/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bookmarkStart w:id="57" w:name="_Toc35869647"/>
      <w:r>
        <w:rPr>
          <w:lang w:eastAsia="ko-KR"/>
        </w:rPr>
        <w:t>merge</w:t>
      </w:r>
      <w:bookmarkEnd w:id="57"/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bookmarkStart w:id="58" w:name="_Toc35869648"/>
      <w:proofErr w:type="spellStart"/>
      <w:r>
        <w:rPr>
          <w:lang w:eastAsia="ko-KR"/>
        </w:rPr>
        <w:t>mergetool</w:t>
      </w:r>
      <w:bookmarkEnd w:id="58"/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bookmarkStart w:id="59" w:name="_Toc35869649"/>
      <w:r>
        <w:rPr>
          <w:lang w:eastAsia="ko-KR"/>
        </w:rPr>
        <w:t>pull</w:t>
      </w:r>
      <w:bookmarkEnd w:id="59"/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bookmarkStart w:id="60" w:name="_Toc35869650"/>
      <w:r>
        <w:rPr>
          <w:lang w:eastAsia="ko-KR"/>
        </w:rPr>
        <w:t>push</w:t>
      </w:r>
      <w:bookmarkEnd w:id="60"/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bookmarkStart w:id="61" w:name="_Toc35869651"/>
      <w:r>
        <w:rPr>
          <w:lang w:eastAsia="ko-KR"/>
        </w:rPr>
        <w:lastRenderedPageBreak/>
        <w:t>rebase</w:t>
      </w:r>
      <w:bookmarkEnd w:id="61"/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bookmarkStart w:id="62" w:name="_Toc35869652"/>
      <w:r>
        <w:rPr>
          <w:lang w:eastAsia="ko-KR"/>
        </w:rPr>
        <w:t>reset</w:t>
      </w:r>
      <w:bookmarkEnd w:id="62"/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bookmarkStart w:id="63" w:name="_Toc35869653"/>
      <w:r>
        <w:rPr>
          <w:lang w:eastAsia="ko-KR"/>
        </w:rPr>
        <w:t>rm</w:t>
      </w:r>
      <w:bookmarkEnd w:id="63"/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bookmarkStart w:id="64" w:name="_Toc35869654"/>
      <w:r>
        <w:rPr>
          <w:lang w:eastAsia="ko-KR"/>
        </w:rPr>
        <w:t>submodule</w:t>
      </w:r>
      <w:bookmarkEnd w:id="64"/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bookmarkStart w:id="65" w:name="_Toc35869655"/>
      <w:r>
        <w:rPr>
          <w:lang w:eastAsia="ko-KR"/>
        </w:rPr>
        <w:t>status</w:t>
      </w:r>
      <w:bookmarkEnd w:id="65"/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66" w:name="_Toc19782330"/>
      <w:bookmarkStart w:id="67" w:name="_Toc35869656"/>
      <w:r>
        <w:rPr>
          <w:lang w:eastAsia="ko-KR"/>
        </w:rPr>
        <w:t>SSH Key Gen</w:t>
      </w:r>
      <w:bookmarkEnd w:id="66"/>
      <w:bookmarkEnd w:id="67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bookmarkStart w:id="68" w:name="_Toc35869657"/>
      <w:r>
        <w:rPr>
          <w:lang w:eastAsia="ko-KR"/>
        </w:rPr>
        <w:t>Debug</w:t>
      </w:r>
      <w:bookmarkEnd w:id="68"/>
    </w:p>
    <w:p w14:paraId="41C2C5CB" w14:textId="16D6DE78" w:rsidR="00023DA2" w:rsidRDefault="00662923" w:rsidP="001602BB">
      <w:pPr>
        <w:pStyle w:val="2"/>
        <w:rPr>
          <w:lang w:eastAsia="ko-KR"/>
        </w:rPr>
      </w:pPr>
      <w:bookmarkStart w:id="69" w:name="_Toc35869658"/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bookmarkEnd w:id="69"/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bookmarkStart w:id="70" w:name="_Toc35869659"/>
      <w:proofErr w:type="spellStart"/>
      <w:r>
        <w:rPr>
          <w:lang w:eastAsia="ko-KR"/>
        </w:rPr>
        <w:t>ps</w:t>
      </w:r>
      <w:bookmarkEnd w:id="70"/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bookmarkStart w:id="71" w:name="_Toc35869660"/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  <w:bookmarkEnd w:id="71"/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bookmarkStart w:id="72" w:name="_Toc35869661"/>
      <w:r>
        <w:rPr>
          <w:lang w:eastAsia="ko-KR"/>
        </w:rPr>
        <w:lastRenderedPageBreak/>
        <w:t>FPGA loading</w:t>
      </w:r>
      <w:bookmarkEnd w:id="72"/>
    </w:p>
    <w:p w14:paraId="16C77219" w14:textId="1E9D2F3E" w:rsidR="00E040D3" w:rsidRDefault="008F7EC4" w:rsidP="008F7EC4">
      <w:pPr>
        <w:pStyle w:val="2"/>
        <w:rPr>
          <w:lang w:eastAsia="ko-KR"/>
        </w:rPr>
      </w:pPr>
      <w:bookmarkStart w:id="73" w:name="_Toc35869662"/>
      <w:r>
        <w:rPr>
          <w:lang w:eastAsia="ko-KR"/>
        </w:rPr>
        <w:t>develop</w:t>
      </w:r>
      <w:bookmarkEnd w:id="73"/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bookmarkStart w:id="74" w:name="_Toc35869663"/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bookmarkEnd w:id="74"/>
      <w:proofErr w:type="spellEnd"/>
    </w:p>
    <w:p w14:paraId="33B94909" w14:textId="77777777" w:rsidR="005E0267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127B" w14:textId="77777777" w:rsidR="005E0267" w:rsidRDefault="005E0267" w:rsidP="005E0267">
      <w:pPr>
        <w:rPr>
          <w:lang w:eastAsia="ko-KR"/>
        </w:rPr>
      </w:pPr>
    </w:p>
    <w:p w14:paraId="497A8FD6" w14:textId="77777777" w:rsidR="005E0267" w:rsidRDefault="005E0267" w:rsidP="005E0267">
      <w:pPr>
        <w:rPr>
          <w:lang w:eastAsia="ko-KR"/>
        </w:rPr>
      </w:pPr>
      <w:r>
        <w:rPr>
          <w:lang w:eastAsia="ko-KR"/>
        </w:rPr>
        <w:t>DSP team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>(</w:t>
      </w:r>
      <w:r>
        <w:rPr>
          <w:lang w:eastAsia="ko-KR"/>
        </w:rPr>
        <w:t>DPB~~~.bin)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add-&gt; 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A9CC4FE" w14:textId="7AC1ED42" w:rsidR="0097560A" w:rsidRDefault="005E0267" w:rsidP="005E0267">
      <w:pPr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bitbutket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올라갔는지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version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name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>dd, commit, push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AF2D8A"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bookmarkStart w:id="75" w:name="_Toc35869664"/>
      <w:r>
        <w:rPr>
          <w:lang w:eastAsia="ko-KR"/>
        </w:rPr>
        <w:t>System Information</w:t>
      </w:r>
      <w:bookmarkEnd w:id="75"/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bookmarkStart w:id="76" w:name="_Toc35869665"/>
      <w:r>
        <w:rPr>
          <w:lang w:eastAsia="ko-KR"/>
        </w:rPr>
        <w:lastRenderedPageBreak/>
        <w:t>Package</w:t>
      </w:r>
      <w:bookmarkEnd w:id="76"/>
    </w:p>
    <w:p w14:paraId="11C02CF4" w14:textId="29AAFC5F" w:rsidR="00B501F9" w:rsidRDefault="00B501F9" w:rsidP="00B501F9">
      <w:pPr>
        <w:pStyle w:val="2"/>
        <w:rPr>
          <w:lang w:eastAsia="ko-KR"/>
        </w:rPr>
      </w:pPr>
      <w:bookmarkStart w:id="77" w:name="_Toc35869666"/>
      <w:r>
        <w:rPr>
          <w:lang w:eastAsia="ko-KR"/>
        </w:rPr>
        <w:t>package for test</w:t>
      </w:r>
      <w:bookmarkEnd w:id="77"/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lang w:eastAsia="ko-KR"/>
        </w:rPr>
        <w:t>fw</w:t>
      </w:r>
      <w:proofErr w:type="spellEnd"/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rFonts w:hint="eastAsia"/>
          <w:lang w:eastAsia="ko-KR"/>
        </w:rPr>
        <w:t>브랜치가</w:t>
      </w:r>
      <w:proofErr w:type="spellEnd"/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588CA811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proofErr w:type="spellStart"/>
      <w:r w:rsidR="00C42249" w:rsidRPr="00C42249">
        <w:rPr>
          <w:lang w:eastAsia="ko-KR"/>
        </w:rPr>
        <w:t>shlim@</w:t>
      </w:r>
      <w:proofErr w:type="gramStart"/>
      <w:r w:rsidR="00C42249" w:rsidRPr="00C42249">
        <w:rPr>
          <w:lang w:eastAsia="ko-KR"/>
        </w:rPr>
        <w:t>s</w:t>
      </w:r>
      <w:proofErr w:type="spellEnd"/>
      <w:r w:rsidR="00C42249" w:rsidRPr="00C42249">
        <w:rPr>
          <w:lang w:eastAsia="ko-KR"/>
        </w:rPr>
        <w:t>:~</w:t>
      </w:r>
      <w:proofErr w:type="gramEnd"/>
      <w:r w:rsidR="00C42249" w:rsidRPr="00C42249">
        <w:rPr>
          <w:lang w:eastAsia="ko-KR"/>
        </w:rPr>
        <w:t>/work$ git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pkg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 xml:space="preserve">REL_BRANCH(ca5g and </w:t>
      </w:r>
      <w:proofErr w:type="spellStart"/>
      <w:r w:rsidR="00584923">
        <w:rPr>
          <w:lang w:eastAsia="ko-KR"/>
        </w:rPr>
        <w:t>caa</w:t>
      </w:r>
      <w:proofErr w:type="spellEnd"/>
      <w:r w:rsidR="00584923">
        <w:rPr>
          <w:lang w:eastAsia="ko-KR"/>
        </w:rPr>
        <w:t>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proofErr w:type="spellStart"/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</w:t>
      </w:r>
      <w:proofErr w:type="spellEnd"/>
      <w:r w:rsidR="00584923">
        <w:rPr>
          <w:lang w:eastAsia="ko-KR"/>
        </w:rPr>
        <w:t xml:space="preserve">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proofErr w:type="spellStart"/>
      <w:r w:rsidR="001252E3" w:rsidRPr="001252E3">
        <w:rPr>
          <w:lang w:eastAsia="ko-KR"/>
        </w:rPr>
        <w:t>shlim@</w:t>
      </w:r>
      <w:proofErr w:type="gramStart"/>
      <w:r w:rsidR="001252E3" w:rsidRPr="001252E3">
        <w:rPr>
          <w:lang w:eastAsia="ko-KR"/>
        </w:rPr>
        <w:t>s</w:t>
      </w:r>
      <w:proofErr w:type="spellEnd"/>
      <w:r w:rsidR="001252E3" w:rsidRPr="001252E3">
        <w:rPr>
          <w:lang w:eastAsia="ko-KR"/>
        </w:rPr>
        <w:t>:~</w:t>
      </w:r>
      <w:proofErr w:type="gramEnd"/>
      <w:r w:rsidR="001252E3" w:rsidRPr="001252E3">
        <w:rPr>
          <w:lang w:eastAsia="ko-KR"/>
        </w:rPr>
        <w:t>/workspace/04_pkg_test/pkg$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 xml:space="preserve">Archive size: 615085639 bytes (587 </w:t>
      </w:r>
      <w:proofErr w:type="spellStart"/>
      <w:r w:rsidR="000F10D9" w:rsidRPr="000F10D9">
        <w:rPr>
          <w:lang w:eastAsia="ko-KR"/>
        </w:rPr>
        <w:t>MiB</w:t>
      </w:r>
      <w:proofErr w:type="spellEnd"/>
      <w:r w:rsidR="000F10D9" w:rsidRPr="000F10D9">
        <w:rPr>
          <w:lang w:eastAsia="ko-KR"/>
        </w:rPr>
        <w:t>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proofErr w:type="spellStart"/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2D012164" w:rsidR="00B501F9" w:rsidRDefault="00B501F9" w:rsidP="00B501F9">
      <w:pPr>
        <w:rPr>
          <w:lang w:eastAsia="ko-KR"/>
        </w:rPr>
      </w:pPr>
    </w:p>
    <w:p w14:paraId="1F6ACB4D" w14:textId="61E4A16E" w:rsidR="000C2EE8" w:rsidRDefault="000C2EE8" w:rsidP="000C2EE8">
      <w:pPr>
        <w:pStyle w:val="2"/>
        <w:rPr>
          <w:lang w:eastAsia="ko-KR"/>
        </w:rPr>
      </w:pPr>
      <w:bookmarkStart w:id="78" w:name="_Toc35869667"/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ightly_build</w:t>
      </w:r>
      <w:bookmarkEnd w:id="78"/>
      <w:proofErr w:type="spellEnd"/>
    </w:p>
    <w:p w14:paraId="07CEAA1F" w14:textId="2CD87A60" w:rsidR="000C2EE8" w:rsidRDefault="000C2EE8" w:rsidP="00B501F9">
      <w:pPr>
        <w:rPr>
          <w:lang w:eastAsia="ko-KR"/>
        </w:rPr>
      </w:pPr>
      <w:r>
        <w:rPr>
          <w:rFonts w:hint="eastAsia"/>
          <w:lang w:eastAsia="ko-KR"/>
        </w:rPr>
        <w:t>매일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놓는다</w:t>
      </w:r>
      <w:r>
        <w:rPr>
          <w:rFonts w:hint="eastAsia"/>
          <w:lang w:eastAsia="ko-KR"/>
        </w:rPr>
        <w:t>.</w:t>
      </w:r>
    </w:p>
    <w:p w14:paraId="07DB8EDE" w14:textId="71379A39" w:rsidR="000C2EE8" w:rsidRDefault="000C2EE8" w:rsidP="00B501F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594F796" wp14:editId="066BD0D8">
            <wp:extent cx="5943600" cy="24085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AA2" w14:textId="4DB22FBC" w:rsidR="000C2EE8" w:rsidRDefault="000C2EE8" w:rsidP="00B501F9">
      <w:pPr>
        <w:rPr>
          <w:lang w:eastAsia="ko-KR"/>
        </w:rPr>
      </w:pPr>
    </w:p>
    <w:p w14:paraId="47DE12B1" w14:textId="77777777" w:rsidR="000C2EE8" w:rsidRPr="00B501F9" w:rsidRDefault="000C2EE8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bookmarkStart w:id="79" w:name="_Toc35869668"/>
      <w:r>
        <w:rPr>
          <w:lang w:eastAsia="ko-KR"/>
        </w:rPr>
        <w:t>Making package</w:t>
      </w:r>
      <w:bookmarkEnd w:id="79"/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proofErr w:type="gramStart"/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</w:t>
      </w:r>
      <w:proofErr w:type="gramEnd"/>
      <w:r w:rsidRPr="00584923">
        <w:rPr>
          <w:rFonts w:hint="eastAsia"/>
          <w:color w:val="0000FF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bookmarkStart w:id="80" w:name="_Toc35869669"/>
      <w:r>
        <w:rPr>
          <w:lang w:eastAsia="ko-KR"/>
        </w:rPr>
        <w:t>Sharing package</w:t>
      </w:r>
      <w:bookmarkEnd w:id="80"/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81" w:name="_Toc35869670"/>
      <w:r>
        <w:rPr>
          <w:lang w:eastAsia="ko-KR"/>
        </w:rPr>
        <w:t>Temp</w:t>
      </w:r>
      <w:bookmarkEnd w:id="81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82" w:name="_Toc35869671"/>
      <w:proofErr w:type="spellStart"/>
      <w:r>
        <w:rPr>
          <w:lang w:eastAsia="ko-KR"/>
        </w:rPr>
        <w:t>Util</w:t>
      </w:r>
      <w:bookmarkEnd w:id="8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83" w:name="_Toc35869672"/>
      <w:proofErr w:type="spellStart"/>
      <w:r>
        <w:rPr>
          <w:lang w:eastAsia="ko-KR"/>
        </w:rPr>
        <w:t>doQt</w:t>
      </w:r>
      <w:bookmarkEnd w:id="8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84" w:name="_Toc35869673"/>
      <w:proofErr w:type="spellStart"/>
      <w:r>
        <w:rPr>
          <w:lang w:eastAsia="ko-KR"/>
        </w:rPr>
        <w:lastRenderedPageBreak/>
        <w:t>gitk</w:t>
      </w:r>
      <w:bookmarkEnd w:id="8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bookmarkStart w:id="85" w:name="_Toc35869674"/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bookmarkEnd w:id="85"/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bookmarkStart w:id="86" w:name="_Toc35869675"/>
      <w:proofErr w:type="spellStart"/>
      <w:r>
        <w:rPr>
          <w:lang w:eastAsia="ko-KR"/>
        </w:rPr>
        <w:t>gitg</w:t>
      </w:r>
      <w:bookmarkEnd w:id="86"/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bookmarkStart w:id="87" w:name="_Toc35869676"/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  <w:bookmarkEnd w:id="87"/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bookmarkStart w:id="88" w:name="_Toc35869677"/>
      <w:proofErr w:type="spellStart"/>
      <w:r>
        <w:rPr>
          <w:lang w:eastAsia="ko-KR"/>
        </w:rPr>
        <w:lastRenderedPageBreak/>
        <w:t>gview</w:t>
      </w:r>
      <w:bookmarkEnd w:id="88"/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2D9E323" w:rsidR="0039479A" w:rsidRDefault="00610A43" w:rsidP="00610A43">
      <w:pPr>
        <w:pStyle w:val="2"/>
        <w:rPr>
          <w:lang w:eastAsia="ko-KR"/>
        </w:rPr>
      </w:pPr>
      <w:bookmarkStart w:id="89" w:name="_Toc35869678"/>
      <w:proofErr w:type="spellStart"/>
      <w:r>
        <w:rPr>
          <w:lang w:eastAsia="ko-KR"/>
        </w:rPr>
        <w:lastRenderedPageBreak/>
        <w:t>Byond</w:t>
      </w:r>
      <w:proofErr w:type="spellEnd"/>
      <w:r>
        <w:rPr>
          <w:lang w:eastAsia="ko-KR"/>
        </w:rPr>
        <w:t xml:space="preserve"> Compare</w:t>
      </w:r>
      <w:bookmarkEnd w:id="89"/>
    </w:p>
    <w:p w14:paraId="4357D40F" w14:textId="1F854FA4" w:rsidR="00431785" w:rsidRDefault="008C7615" w:rsidP="00DD5AEC">
      <w:pPr>
        <w:rPr>
          <w:lang w:eastAsia="ko-KR"/>
        </w:rPr>
      </w:pPr>
      <w:r w:rsidRPr="008C7615">
        <w:rPr>
          <w:lang w:eastAsia="ko-KR"/>
        </w:rPr>
        <w:t xml:space="preserve">ca5g$ </w:t>
      </w:r>
      <w:proofErr w:type="spellStart"/>
      <w:r w:rsidRPr="008C7615">
        <w:rPr>
          <w:b/>
          <w:bCs/>
          <w:lang w:eastAsia="ko-KR"/>
        </w:rPr>
        <w:t>bcompare</w:t>
      </w:r>
      <w:proofErr w:type="spellEnd"/>
      <w:r w:rsidRPr="008C7615">
        <w:rPr>
          <w:lang w:eastAsia="ko-KR"/>
        </w:rPr>
        <w:t xml:space="preserve"> </w:t>
      </w:r>
      <w:r w:rsidRPr="008C7615">
        <w:rPr>
          <w:color w:val="FF0000"/>
          <w:lang w:eastAsia="ko-KR"/>
        </w:rPr>
        <w:t>apps/signalAnalyzer5GNR/</w:t>
      </w:r>
      <w:r w:rsidRPr="008C7615">
        <w:rPr>
          <w:lang w:eastAsia="ko-KR"/>
        </w:rPr>
        <w:t xml:space="preserve"> </w:t>
      </w:r>
      <w:proofErr w:type="spellStart"/>
      <w:r w:rsidRPr="008C7615">
        <w:rPr>
          <w:color w:val="0000FF"/>
          <w:lang w:eastAsia="ko-KR"/>
        </w:rPr>
        <w:t>apps_old</w:t>
      </w:r>
      <w:proofErr w:type="spellEnd"/>
      <w:r w:rsidRPr="008C7615">
        <w:rPr>
          <w:color w:val="0000FF"/>
          <w:lang w:eastAsia="ko-KR"/>
        </w:rPr>
        <w:t>/signalAnalyzer5GNR/</w:t>
      </w: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90" w:name="_Toc35869679"/>
      <w:r>
        <w:rPr>
          <w:lang w:eastAsia="ko-KR"/>
        </w:rPr>
        <w:lastRenderedPageBreak/>
        <w:t>Project</w:t>
      </w:r>
      <w:bookmarkEnd w:id="90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4E9D5909" w:rsidR="00C076D5" w:rsidRDefault="00C076D5" w:rsidP="00DD5AEC">
      <w:pPr>
        <w:pStyle w:val="1"/>
        <w:rPr>
          <w:lang w:eastAsia="ko-KR"/>
        </w:rPr>
      </w:pPr>
      <w:bookmarkStart w:id="91" w:name="_Toc35869680"/>
      <w:r>
        <w:rPr>
          <w:lang w:eastAsia="ko-KR"/>
        </w:rPr>
        <w:t>Source Analysis</w:t>
      </w:r>
      <w:bookmarkEnd w:id="91"/>
    </w:p>
    <w:p w14:paraId="056D83FE" w14:textId="59F48777" w:rsidR="00756E2E" w:rsidRDefault="00756E2E" w:rsidP="00756E2E">
      <w:pPr>
        <w:pStyle w:val="2"/>
        <w:rPr>
          <w:lang w:eastAsia="ko-KR"/>
        </w:rPr>
      </w:pPr>
      <w:bookmarkStart w:id="92" w:name="_Toc35869681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92"/>
    </w:p>
    <w:p w14:paraId="242B9E0A" w14:textId="4BD42DA4" w:rsidR="00756E2E" w:rsidRDefault="00756E2E" w:rsidP="00756E2E">
      <w:pPr>
        <w:pStyle w:val="3"/>
        <w:rPr>
          <w:lang w:eastAsia="ko-KR"/>
        </w:rPr>
      </w:pPr>
      <w:bookmarkStart w:id="93" w:name="_Toc35869682"/>
      <w:r>
        <w:rPr>
          <w:lang w:eastAsia="ko-KR"/>
        </w:rPr>
        <w:t>baseservermodule.cpp</w:t>
      </w:r>
      <w:bookmarkEnd w:id="93"/>
    </w:p>
    <w:p w14:paraId="22727C7D" w14:textId="77777777" w:rsidR="00464131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proofErr w:type="gramStart"/>
      <w:r w:rsidRPr="00584A73">
        <w:rPr>
          <w:b/>
          <w:bCs/>
          <w:lang w:eastAsia="ko-KR"/>
        </w:rPr>
        <w:t>makeNRTMParameter</w:t>
      </w:r>
      <w:proofErr w:type="spellEnd"/>
      <w:r w:rsidRPr="00464131">
        <w:rPr>
          <w:lang w:eastAsia="ko-KR"/>
        </w:rPr>
        <w:t>(</w:t>
      </w:r>
      <w:proofErr w:type="gramEnd"/>
      <w:r w:rsidRPr="00464131">
        <w:rPr>
          <w:lang w:eastAsia="ko-KR"/>
        </w:rPr>
        <w:t xml:space="preserve">int </w:t>
      </w:r>
      <w:proofErr w:type="spellStart"/>
      <w:r w:rsidRPr="00464131">
        <w:rPr>
          <w:lang w:eastAsia="ko-KR"/>
        </w:rPr>
        <w:t>nMeasureMode,EngTMInput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</w:t>
      </w:r>
      <w:proofErr w:type="spellEnd"/>
      <w:r w:rsidRPr="00464131">
        <w:rPr>
          <w:lang w:eastAsia="ko-KR"/>
        </w:rPr>
        <w:t>)</w:t>
      </w:r>
    </w:p>
    <w:p w14:paraId="25E7DC86" w14:textId="3AD50928" w:rsidR="00756E2E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584A73">
        <w:rPr>
          <w:b/>
          <w:bCs/>
          <w:lang w:eastAsia="ko-KR"/>
        </w:rPr>
        <w:t>makeNRTMParameterCa</w:t>
      </w:r>
      <w:proofErr w:type="spellEnd"/>
      <w:r w:rsidRPr="00464131">
        <w:rPr>
          <w:lang w:eastAsia="ko-KR"/>
        </w:rPr>
        <w:t xml:space="preserve">(int </w:t>
      </w:r>
      <w:proofErr w:type="spellStart"/>
      <w:proofErr w:type="gramStart"/>
      <w:r w:rsidRPr="00464131">
        <w:rPr>
          <w:lang w:eastAsia="ko-KR"/>
        </w:rPr>
        <w:t>nMeasureMode,EngTMInput</w:t>
      </w:r>
      <w:proofErr w:type="spellEnd"/>
      <w:proofErr w:type="gram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outputNRTMData,int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nIndex</w:t>
      </w:r>
      <w:proofErr w:type="spellEnd"/>
      <w:r w:rsidRPr="00464131">
        <w:rPr>
          <w:lang w:eastAsia="ko-KR"/>
        </w:rPr>
        <w:t>)</w:t>
      </w:r>
      <w:r>
        <w:rPr>
          <w:lang w:eastAsia="ko-KR"/>
        </w:rPr>
        <w:br/>
        <w:t>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>.</w:t>
      </w:r>
    </w:p>
    <w:p w14:paraId="5B65B012" w14:textId="372FD983" w:rsidR="00464131" w:rsidRDefault="00D1514D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D1514D">
        <w:rPr>
          <w:b/>
          <w:bCs/>
          <w:lang w:eastAsia="ko-KR"/>
        </w:rPr>
        <w:t>updateParameter</w:t>
      </w:r>
      <w:proofErr w:type="spellEnd"/>
      <w:r w:rsidRPr="00D1514D">
        <w:rPr>
          <w:lang w:eastAsia="ko-KR"/>
        </w:rPr>
        <w:t xml:space="preserve">(int </w:t>
      </w:r>
      <w:proofErr w:type="spellStart"/>
      <w:proofErr w:type="gramStart"/>
      <w:r w:rsidRPr="00D1514D">
        <w:rPr>
          <w:lang w:eastAsia="ko-KR"/>
        </w:rPr>
        <w:t>nMeasureMode,EngTMInput</w:t>
      </w:r>
      <w:proofErr w:type="spellEnd"/>
      <w:proofErr w:type="gram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inputNRTMData,EngTMOutput</w:t>
      </w:r>
      <w:proofErr w:type="spell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outputNRTMData</w:t>
      </w:r>
      <w:proofErr w:type="spellEnd"/>
      <w:r w:rsidRPr="00D1514D">
        <w:rPr>
          <w:lang w:eastAsia="ko-KR"/>
        </w:rPr>
        <w:t>)</w:t>
      </w:r>
      <w:r>
        <w:rPr>
          <w:lang w:eastAsia="ko-KR"/>
        </w:rPr>
        <w:br/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5CC9823C" w14:textId="470AAE79" w:rsidR="00464131" w:rsidRDefault="00464131" w:rsidP="00756E2E">
      <w:pPr>
        <w:rPr>
          <w:lang w:eastAsia="ko-KR"/>
        </w:rPr>
      </w:pPr>
    </w:p>
    <w:p w14:paraId="7FD42E7F" w14:textId="5A56DE13" w:rsidR="00CE6D59" w:rsidRDefault="00CE6D59" w:rsidP="00CE6D59">
      <w:pPr>
        <w:pStyle w:val="3"/>
        <w:rPr>
          <w:lang w:eastAsia="ko-KR"/>
        </w:rPr>
      </w:pPr>
      <w:bookmarkStart w:id="94" w:name="_Toc35869683"/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easure </w:t>
      </w:r>
      <w:r>
        <w:rPr>
          <w:rFonts w:hint="eastAsia"/>
          <w:lang w:eastAsia="ko-KR"/>
        </w:rPr>
        <w:t>파일</w:t>
      </w:r>
      <w:bookmarkEnd w:id="94"/>
    </w:p>
    <w:p w14:paraId="7D59B033" w14:textId="292AE76C" w:rsidR="00CE6D59" w:rsidRDefault="00CE6D5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CE6D59">
        <w:rPr>
          <w:lang w:eastAsia="ko-KR"/>
        </w:rPr>
        <w:t>updateMeasure</w:t>
      </w:r>
      <w:proofErr w:type="spellEnd"/>
      <w:r w:rsidRPr="00CE6D59">
        <w:rPr>
          <w:lang w:eastAsia="ko-KR"/>
        </w:rPr>
        <w:t>(void)</w:t>
      </w:r>
      <w:r>
        <w:rPr>
          <w:lang w:eastAsia="ko-KR"/>
        </w:rPr>
        <w:br/>
      </w:r>
      <w:proofErr w:type="spellStart"/>
      <w:r w:rsidRPr="00CE6D59">
        <w:rPr>
          <w:lang w:eastAsia="ko-KR"/>
        </w:rPr>
        <w:t>makeNRTMParameter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</w:r>
      <w:r w:rsidRPr="00CE6D59">
        <w:rPr>
          <w:lang w:eastAsia="ko-KR"/>
        </w:rPr>
        <w:t>p_5GTMModule-&gt;</w:t>
      </w:r>
      <w:proofErr w:type="spellStart"/>
      <w:r w:rsidRPr="00CE6D59">
        <w:rPr>
          <w:lang w:eastAsia="ko-KR"/>
        </w:rPr>
        <w:t>measureProcess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  <w:t>if(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easureProcess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k) -&gt; </w:t>
      </w:r>
      <w:proofErr w:type="spellStart"/>
      <w:r w:rsidRPr="00CE6D59">
        <w:rPr>
          <w:lang w:eastAsia="ko-KR"/>
        </w:rPr>
        <w:t>updateMeasuredData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outputNRTMData</w:t>
      </w:r>
      <w:proofErr w:type="spellEnd"/>
      <w:proofErr w:type="gramStart"/>
      <w:r w:rsidRPr="00CE6D59">
        <w:rPr>
          <w:lang w:eastAsia="ko-KR"/>
        </w:rPr>
        <w:t>);</w:t>
      </w:r>
      <w:r>
        <w:rPr>
          <w:lang w:eastAsia="ko-KR"/>
        </w:rPr>
        <w:t>,</w:t>
      </w:r>
      <w:proofErr w:type="gramEnd"/>
      <w:r>
        <w:rPr>
          <w:lang w:eastAsia="ko-KR"/>
        </w:rPr>
        <w:t xml:space="preserve"> </w:t>
      </w:r>
      <w:proofErr w:type="spellStart"/>
      <w:r w:rsidRPr="00CE6D59">
        <w:rPr>
          <w:lang w:eastAsia="ko-KR"/>
        </w:rPr>
        <w:t>updateParameter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eMEAS_TAE_MIMO,inputNRTMData,outputNRTMData</w:t>
      </w:r>
      <w:proofErr w:type="spellEnd"/>
      <w:r w:rsidRPr="00CE6D59">
        <w:rPr>
          <w:lang w:eastAsia="ko-KR"/>
        </w:rPr>
        <w:t>);</w:t>
      </w:r>
      <w:r w:rsidR="002A0865"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052AF0">
        <w:rPr>
          <w:lang w:eastAsia="ko-KR"/>
        </w:rPr>
        <w:br/>
      </w:r>
      <w:proofErr w:type="spellStart"/>
      <w:r w:rsidR="00052AF0">
        <w:rPr>
          <w:lang w:eastAsia="ko-KR"/>
        </w:rPr>
        <w:t>checkLimit</w:t>
      </w:r>
      <w:proofErr w:type="spellEnd"/>
      <w:r w:rsidR="00052AF0">
        <w:rPr>
          <w:lang w:eastAsia="ko-KR"/>
        </w:rPr>
        <w:t>();</w:t>
      </w:r>
      <w:r w:rsidR="00052AF0">
        <w:rPr>
          <w:rFonts w:hint="eastAsia"/>
          <w:lang w:eastAsia="ko-KR"/>
        </w:rPr>
        <w:t>호출</w:t>
      </w:r>
    </w:p>
    <w:p w14:paraId="1CCD6FD4" w14:textId="5BCA4E2E" w:rsidR="00CE6D59" w:rsidRDefault="00FC43E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7E7EBE">
        <w:rPr>
          <w:b/>
          <w:bCs/>
          <w:lang w:eastAsia="ko-KR"/>
        </w:rPr>
        <w:t>updateMeasuredData</w:t>
      </w:r>
      <w:proofErr w:type="spellEnd"/>
      <w:r w:rsidRPr="00FC43E9">
        <w:rPr>
          <w:lang w:eastAsia="ko-KR"/>
        </w:rPr>
        <w:t>(</w:t>
      </w:r>
      <w:proofErr w:type="spellStart"/>
      <w:r w:rsidRPr="00FC43E9">
        <w:rPr>
          <w:lang w:eastAsia="ko-KR"/>
        </w:rPr>
        <w:t>EngTMOutput</w:t>
      </w:r>
      <w:proofErr w:type="spellEnd"/>
      <w:r w:rsidRPr="00FC43E9">
        <w:rPr>
          <w:lang w:eastAsia="ko-KR"/>
        </w:rPr>
        <w:t xml:space="preserve"> *</w:t>
      </w:r>
      <w:proofErr w:type="spellStart"/>
      <w:r w:rsidRPr="00FC43E9">
        <w:rPr>
          <w:lang w:eastAsia="ko-KR"/>
        </w:rPr>
        <w:t>outputNRTMData</w:t>
      </w:r>
      <w:proofErr w:type="spellEnd"/>
      <w:r w:rsidRPr="00FC43E9">
        <w:rPr>
          <w:lang w:eastAsia="ko-KR"/>
        </w:rPr>
        <w:t>)</w:t>
      </w:r>
      <w:r>
        <w:rPr>
          <w:lang w:eastAsia="ko-KR"/>
        </w:rPr>
        <w:br/>
      </w:r>
      <w:proofErr w:type="spellStart"/>
      <w:r>
        <w:rPr>
          <w:lang w:eastAsia="ko-KR"/>
        </w:rPr>
        <w:t>measureProcess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esult </w:t>
      </w:r>
      <w:proofErr w:type="gramStart"/>
      <w:r>
        <w:rPr>
          <w:rFonts w:hint="eastAsia"/>
          <w:lang w:eastAsia="ko-KR"/>
        </w:rPr>
        <w:t>i</w:t>
      </w:r>
      <w:r>
        <w:rPr>
          <w:lang w:eastAsia="ko-KR"/>
        </w:rPr>
        <w:t>tem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E7EBE">
        <w:rPr>
          <w:lang w:eastAsia="ko-KR"/>
        </w:rPr>
        <w:br/>
      </w:r>
      <w:r w:rsidR="007E7EBE">
        <w:rPr>
          <w:rFonts w:hint="eastAsia"/>
          <w:lang w:eastAsia="ko-KR"/>
        </w:rPr>
        <w:t>내부적으로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처리해야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하는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기능을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이곳에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넣는다</w:t>
      </w:r>
      <w:r w:rsidR="007E7EBE">
        <w:rPr>
          <w:rFonts w:hint="eastAsia"/>
          <w:lang w:eastAsia="ko-KR"/>
        </w:rPr>
        <w:t>(</w:t>
      </w:r>
      <w:r w:rsidR="007E7EBE">
        <w:rPr>
          <w:rFonts w:hint="eastAsia"/>
          <w:lang w:eastAsia="ko-KR"/>
        </w:rPr>
        <w:t>예</w:t>
      </w:r>
      <w:r w:rsidR="007E7EBE">
        <w:rPr>
          <w:rFonts w:hint="eastAsia"/>
          <w:lang w:eastAsia="ko-KR"/>
        </w:rPr>
        <w:t>,</w:t>
      </w:r>
      <w:r w:rsidR="007E7EBE">
        <w:rPr>
          <w:lang w:eastAsia="ko-KR"/>
        </w:rPr>
        <w:t xml:space="preserve"> time offset </w:t>
      </w:r>
      <w:r w:rsidR="007E7EBE">
        <w:rPr>
          <w:rFonts w:hint="eastAsia"/>
          <w:lang w:eastAsia="ko-KR"/>
        </w:rPr>
        <w:t>차이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계산</w:t>
      </w:r>
      <w:r w:rsidR="007E7EBE">
        <w:rPr>
          <w:lang w:eastAsia="ko-KR"/>
        </w:rPr>
        <w:t xml:space="preserve">. peak </w:t>
      </w:r>
      <w:r w:rsidR="007E7EBE">
        <w:rPr>
          <w:rFonts w:hint="eastAsia"/>
          <w:lang w:eastAsia="ko-KR"/>
        </w:rPr>
        <w:t>계산</w:t>
      </w:r>
      <w:r w:rsidR="007E7EBE">
        <w:rPr>
          <w:rFonts w:hint="eastAsia"/>
          <w:lang w:eastAsia="ko-KR"/>
        </w:rPr>
        <w:t>).</w:t>
      </w:r>
    </w:p>
    <w:p w14:paraId="4A7D8652" w14:textId="119518FD" w:rsidR="00FC43E9" w:rsidRPr="00CE6D59" w:rsidRDefault="006C559D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052AF0">
        <w:rPr>
          <w:b/>
          <w:bCs/>
          <w:lang w:eastAsia="ko-KR"/>
        </w:rPr>
        <w:t>checkLimit</w:t>
      </w:r>
      <w:proofErr w:type="spellEnd"/>
      <w:r w:rsidRPr="006C559D">
        <w:rPr>
          <w:lang w:eastAsia="ko-KR"/>
        </w:rPr>
        <w:t>()</w:t>
      </w:r>
      <w:r>
        <w:rPr>
          <w:lang w:eastAsia="ko-KR"/>
        </w:rPr>
        <w:br/>
        <w:t>pass/fail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.</w:t>
      </w:r>
    </w:p>
    <w:p w14:paraId="7C9D0778" w14:textId="77777777" w:rsidR="00CE6D59" w:rsidRDefault="00CE6D59" w:rsidP="00756E2E">
      <w:pPr>
        <w:rPr>
          <w:lang w:eastAsia="ko-KR"/>
        </w:rPr>
      </w:pPr>
    </w:p>
    <w:p w14:paraId="6A455BA1" w14:textId="7DC2BF74" w:rsidR="00756E2E" w:rsidRDefault="00C01D82" w:rsidP="00C01D82">
      <w:pPr>
        <w:pStyle w:val="3"/>
        <w:rPr>
          <w:lang w:eastAsia="ko-KR"/>
        </w:rPr>
      </w:pPr>
      <w:bookmarkStart w:id="95" w:name="_Toc35869684"/>
      <w:r>
        <w:rPr>
          <w:rFonts w:hint="eastAsia"/>
          <w:lang w:eastAsia="ko-KR"/>
        </w:rPr>
        <w:t>slot.</w:t>
      </w:r>
      <w:r>
        <w:rPr>
          <w:lang w:eastAsia="ko-KR"/>
        </w:rPr>
        <w:t>cpp</w:t>
      </w:r>
      <w:bookmarkEnd w:id="95"/>
    </w:p>
    <w:p w14:paraId="019A86E9" w14:textId="78D52BCC" w:rsidR="00756E2E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  <w:proofErr w:type="spellStart"/>
      <w:r w:rsidRPr="00C01D82">
        <w:rPr>
          <w:lang w:eastAsia="ko-KR"/>
        </w:rPr>
        <w:t>slotUpdateMeasure</w:t>
      </w:r>
      <w:proofErr w:type="spellEnd"/>
      <w:r w:rsidRPr="00C01D82">
        <w:rPr>
          <w:lang w:eastAsia="ko-KR"/>
        </w:rPr>
        <w:t>()</w:t>
      </w:r>
      <w:r>
        <w:rPr>
          <w:lang w:eastAsia="ko-KR"/>
        </w:rPr>
        <w:br/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eACTCMD_UPDATE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 scale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spurious range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7C6FB0CD" w14:textId="77777777" w:rsidR="00C01D82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</w:p>
    <w:p w14:paraId="7A41F940" w14:textId="5004136C" w:rsidR="00C01D82" w:rsidRDefault="00C01D82" w:rsidP="00756E2E">
      <w:pPr>
        <w:rPr>
          <w:lang w:eastAsia="ko-KR"/>
        </w:rPr>
      </w:pPr>
    </w:p>
    <w:p w14:paraId="4769E3C9" w14:textId="44546FC9" w:rsidR="00C01D82" w:rsidRDefault="00C01D82" w:rsidP="00756E2E">
      <w:pPr>
        <w:rPr>
          <w:lang w:eastAsia="ko-KR"/>
        </w:rPr>
      </w:pPr>
    </w:p>
    <w:p w14:paraId="76513CB8" w14:textId="691A13A0" w:rsidR="00C01D82" w:rsidRDefault="00BC0B5D" w:rsidP="00BC0B5D">
      <w:pPr>
        <w:pStyle w:val="3"/>
        <w:rPr>
          <w:lang w:eastAsia="ko-KR"/>
        </w:rPr>
      </w:pPr>
      <w:bookmarkStart w:id="96" w:name="_Toc35869685"/>
      <w:r>
        <w:rPr>
          <w:lang w:eastAsia="ko-KR"/>
        </w:rPr>
        <w:t>Review</w:t>
      </w:r>
      <w:bookmarkEnd w:id="96"/>
    </w:p>
    <w:p w14:paraId="286FC109" w14:textId="3309783D" w:rsidR="00BC0B5D" w:rsidRDefault="00BC0B5D" w:rsidP="00BC0B5D">
      <w:pPr>
        <w:rPr>
          <w:lang w:eastAsia="ko-KR"/>
        </w:rPr>
      </w:pPr>
      <w:r w:rsidRPr="00BC0B5D">
        <w:rPr>
          <w:lang w:eastAsia="ko-KR"/>
        </w:rPr>
        <w:t xml:space="preserve">int </w:t>
      </w:r>
      <w:proofErr w:type="spellStart"/>
      <w:proofErr w:type="gramStart"/>
      <w:r w:rsidRPr="00BC0B5D">
        <w:rPr>
          <w:lang w:eastAsia="ko-KR"/>
        </w:rPr>
        <w:t>signalAnalyzerTM</w:t>
      </w:r>
      <w:proofErr w:type="spellEnd"/>
      <w:r w:rsidRPr="00BC0B5D">
        <w:rPr>
          <w:lang w:eastAsia="ko-KR"/>
        </w:rPr>
        <w:t>::</w:t>
      </w:r>
      <w:proofErr w:type="spellStart"/>
      <w:proofErr w:type="gramEnd"/>
      <w:r w:rsidRPr="00BC0B5D">
        <w:rPr>
          <w:lang w:eastAsia="ko-KR"/>
        </w:rPr>
        <w:t>callActSubmodule</w:t>
      </w:r>
      <w:proofErr w:type="spellEnd"/>
      <w:r w:rsidRPr="00BC0B5D">
        <w:rPr>
          <w:lang w:eastAsia="ko-KR"/>
        </w:rPr>
        <w:t xml:space="preserve">(int </w:t>
      </w:r>
      <w:proofErr w:type="spellStart"/>
      <w:r w:rsidRPr="00BC0B5D">
        <w:rPr>
          <w:lang w:eastAsia="ko-KR"/>
        </w:rPr>
        <w:t>nMeasMode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nCmd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nArg</w:t>
      </w:r>
      <w:proofErr w:type="spellEnd"/>
      <w:r w:rsidRPr="00BC0B5D">
        <w:rPr>
          <w:lang w:eastAsia="ko-KR"/>
        </w:rPr>
        <w:t>, std::string params)</w:t>
      </w:r>
    </w:p>
    <w:p w14:paraId="0D569B19" w14:textId="77777777" w:rsidR="00BC0B5D" w:rsidRPr="00BC0B5D" w:rsidRDefault="00BC0B5D" w:rsidP="00BC0B5D">
      <w:pPr>
        <w:rPr>
          <w:lang w:eastAsia="ko-KR"/>
        </w:rPr>
      </w:pPr>
    </w:p>
    <w:p w14:paraId="223EFAB2" w14:textId="65244DF0" w:rsidR="00C01D82" w:rsidRDefault="00C01D82" w:rsidP="00756E2E">
      <w:pPr>
        <w:rPr>
          <w:lang w:eastAsia="ko-KR"/>
        </w:rPr>
      </w:pPr>
    </w:p>
    <w:p w14:paraId="3CCED0C5" w14:textId="652BF493" w:rsidR="00C01D82" w:rsidRDefault="00C01D82" w:rsidP="00756E2E">
      <w:pPr>
        <w:rPr>
          <w:lang w:eastAsia="ko-KR"/>
        </w:rPr>
      </w:pPr>
    </w:p>
    <w:p w14:paraId="62529187" w14:textId="14A5D7FD" w:rsidR="00C01D82" w:rsidRDefault="00C01D82" w:rsidP="00756E2E">
      <w:pPr>
        <w:rPr>
          <w:lang w:eastAsia="ko-KR"/>
        </w:rPr>
      </w:pPr>
    </w:p>
    <w:p w14:paraId="395BC69F" w14:textId="77777777" w:rsidR="00C01D82" w:rsidRPr="00756E2E" w:rsidRDefault="00C01D82" w:rsidP="00756E2E">
      <w:pPr>
        <w:rPr>
          <w:lang w:eastAsia="ko-KR"/>
        </w:rPr>
      </w:pPr>
    </w:p>
    <w:p w14:paraId="7123BB5C" w14:textId="77777777" w:rsidR="00756E2E" w:rsidRPr="00756E2E" w:rsidRDefault="00756E2E" w:rsidP="00756E2E">
      <w:pPr>
        <w:rPr>
          <w:lang w:eastAsia="ko-KR"/>
        </w:rPr>
      </w:pPr>
    </w:p>
    <w:p w14:paraId="1E61C7F1" w14:textId="3908BD51" w:rsidR="00106E29" w:rsidRDefault="00300207" w:rsidP="00300207">
      <w:pPr>
        <w:pStyle w:val="2"/>
        <w:rPr>
          <w:lang w:eastAsia="ko-KR"/>
        </w:rPr>
      </w:pPr>
      <w:bookmarkStart w:id="97" w:name="_Toc35869686"/>
      <w:r>
        <w:rPr>
          <w:lang w:eastAsia="ko-KR"/>
        </w:rPr>
        <w:t>Config, Setup, Mode change</w:t>
      </w:r>
      <w:bookmarkEnd w:id="97"/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bookmarkStart w:id="98" w:name="_Toc35869687"/>
      <w:r>
        <w:rPr>
          <w:lang w:eastAsia="ko-KR"/>
        </w:rPr>
        <w:t>Measure Update</w:t>
      </w:r>
      <w:bookmarkEnd w:id="98"/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bookmarkStart w:id="99" w:name="_Toc35869688"/>
      <w:r>
        <w:rPr>
          <w:lang w:eastAsia="ko-KR"/>
        </w:rPr>
        <w:t>Measurement ID</w:t>
      </w:r>
      <w:bookmarkEnd w:id="99"/>
    </w:p>
    <w:p w14:paraId="5E87B11B" w14:textId="2F851CA0" w:rsidR="00796FFB" w:rsidRDefault="00796FFB" w:rsidP="00796FFB">
      <w:pPr>
        <w:pStyle w:val="3"/>
        <w:rPr>
          <w:lang w:eastAsia="ko-KR"/>
        </w:rPr>
      </w:pPr>
      <w:bookmarkStart w:id="100" w:name="_Toc35869689"/>
      <w:r>
        <w:rPr>
          <w:lang w:eastAsia="ko-KR"/>
        </w:rPr>
        <w:t>Action Item</w:t>
      </w:r>
      <w:bookmarkEnd w:id="100"/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lastRenderedPageBreak/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bookmarkStart w:id="101" w:name="_Toc35869690"/>
      <w:r>
        <w:rPr>
          <w:lang w:eastAsia="ko-KR"/>
        </w:rPr>
        <w:t>Config Item</w:t>
      </w:r>
      <w:bookmarkEnd w:id="101"/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bookmarkStart w:id="102" w:name="_Toc35869691"/>
      <w:r>
        <w:rPr>
          <w:lang w:eastAsia="ko-KR"/>
        </w:rPr>
        <w:t>Result Item</w:t>
      </w:r>
      <w:bookmarkEnd w:id="102"/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6192BEE0" w:rsidR="00796FFB" w:rsidRDefault="00796FFB" w:rsidP="00106E29">
      <w:pPr>
        <w:rPr>
          <w:lang w:eastAsia="ko-KR"/>
        </w:rPr>
      </w:pPr>
    </w:p>
    <w:p w14:paraId="55B179FB" w14:textId="76068184" w:rsidR="00F44B6F" w:rsidRDefault="00F44B6F" w:rsidP="00F44B6F">
      <w:pPr>
        <w:pStyle w:val="3"/>
        <w:rPr>
          <w:lang w:eastAsia="ko-KR"/>
        </w:rPr>
      </w:pPr>
      <w:r>
        <w:rPr>
          <w:lang w:eastAsia="ko-KR"/>
        </w:rPr>
        <w:t>Useful Function</w:t>
      </w:r>
    </w:p>
    <w:p w14:paraId="4803AA14" w14:textId="77777777" w:rsidR="00F44B6F" w:rsidRDefault="00F44B6F" w:rsidP="007A2DD5">
      <w:pPr>
        <w:pStyle w:val="4"/>
        <w:rPr>
          <w:lang w:eastAsia="ko-KR"/>
        </w:rPr>
      </w:pPr>
      <w:r w:rsidRPr="00F44B6F">
        <w:rPr>
          <w:lang w:eastAsia="ko-KR"/>
        </w:rPr>
        <w:t xml:space="preserve">bool </w:t>
      </w:r>
      <w:proofErr w:type="spellStart"/>
      <w:proofErr w:type="gramStart"/>
      <w:r w:rsidRPr="00F44B6F">
        <w:rPr>
          <w:lang w:eastAsia="ko-KR"/>
        </w:rPr>
        <w:t>signalAnalyzerTM</w:t>
      </w:r>
      <w:proofErr w:type="spellEnd"/>
      <w:r w:rsidRPr="00F44B6F">
        <w:rPr>
          <w:lang w:eastAsia="ko-KR"/>
        </w:rPr>
        <w:t>::</w:t>
      </w:r>
      <w:proofErr w:type="spellStart"/>
      <w:proofErr w:type="gramEnd"/>
      <w:r w:rsidRPr="00F44B6F">
        <w:rPr>
          <w:lang w:eastAsia="ko-KR"/>
        </w:rPr>
        <w:t>initItemProperty</w:t>
      </w:r>
      <w:proofErr w:type="spellEnd"/>
      <w:r w:rsidRPr="00F44B6F">
        <w:rPr>
          <w:lang w:eastAsia="ko-KR"/>
        </w:rPr>
        <w:t>()</w:t>
      </w:r>
    </w:p>
    <w:p w14:paraId="0FF37145" w14:textId="75BED1D2" w:rsidR="00F44B6F" w:rsidRDefault="00F44B6F" w:rsidP="00106E29">
      <w:pPr>
        <w:rPr>
          <w:lang w:eastAsia="ko-KR"/>
        </w:rPr>
      </w:pPr>
      <w:r>
        <w:rPr>
          <w:rFonts w:hint="eastAsia"/>
          <w:lang w:eastAsia="ko-KR"/>
        </w:rPr>
        <w:t>단위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>(k</w:t>
      </w:r>
      <w:r>
        <w:rPr>
          <w:lang w:eastAsia="ko-KR"/>
        </w:rPr>
        <w:t xml:space="preserve">eypad, </w:t>
      </w:r>
      <w:r>
        <w:rPr>
          <w:rFonts w:hint="eastAsia"/>
          <w:lang w:eastAsia="ko-KR"/>
        </w:rPr>
        <w:t>등등</w:t>
      </w:r>
      <w:r>
        <w:rPr>
          <w:rFonts w:hint="eastAsia"/>
          <w:lang w:eastAsia="ko-KR"/>
        </w:rPr>
        <w:t>)</w:t>
      </w:r>
    </w:p>
    <w:p w14:paraId="14C532FB" w14:textId="6C417C4E" w:rsidR="00F44B6F" w:rsidRDefault="00F44B6F" w:rsidP="00106E29">
      <w:pPr>
        <w:rPr>
          <w:lang w:eastAsia="ko-KR"/>
        </w:rPr>
      </w:pPr>
    </w:p>
    <w:p w14:paraId="274AB439" w14:textId="77F0BA28" w:rsidR="00F44B6F" w:rsidRDefault="00F44B6F" w:rsidP="00106E29">
      <w:pPr>
        <w:rPr>
          <w:lang w:eastAsia="ko-KR"/>
        </w:rPr>
      </w:pPr>
    </w:p>
    <w:p w14:paraId="69228D5C" w14:textId="6D95F3F0" w:rsidR="00F44B6F" w:rsidRDefault="00F44B6F" w:rsidP="00106E29">
      <w:pPr>
        <w:rPr>
          <w:lang w:eastAsia="ko-KR"/>
        </w:rPr>
      </w:pPr>
    </w:p>
    <w:p w14:paraId="2CBC1F25" w14:textId="77777777" w:rsidR="00F44B6F" w:rsidRDefault="00F44B6F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bookmarkStart w:id="103" w:name="_Toc35869692"/>
      <w:r>
        <w:rPr>
          <w:lang w:eastAsia="ko-KR"/>
        </w:rPr>
        <w:t>Technology</w:t>
      </w:r>
      <w:bookmarkEnd w:id="103"/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340A76F" w14:textId="774C3236" w:rsidR="00C076D5" w:rsidRDefault="00C076D5" w:rsidP="00DD5AEC">
      <w:pPr>
        <w:rPr>
          <w:lang w:eastAsia="ko-KR"/>
        </w:rPr>
      </w:pPr>
    </w:p>
    <w:p w14:paraId="3C9F4E81" w14:textId="562D968C" w:rsidR="00F44B6F" w:rsidRDefault="00F44B6F" w:rsidP="00DD5AEC">
      <w:pPr>
        <w:rPr>
          <w:lang w:eastAsia="ko-KR"/>
        </w:rPr>
      </w:pPr>
    </w:p>
    <w:p w14:paraId="2DF56150" w14:textId="77777777" w:rsidR="00F44B6F" w:rsidRDefault="00F44B6F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bookmarkStart w:id="104" w:name="_Toc35869695"/>
      <w:r>
        <w:rPr>
          <w:lang w:eastAsia="ko-KR"/>
        </w:rPr>
        <w:t>Function</w:t>
      </w:r>
      <w:bookmarkEnd w:id="10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33"/>
      <w:footerReference w:type="default" r:id="rId1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078537" w14:textId="77777777" w:rsidR="00497611" w:rsidRDefault="00497611" w:rsidP="00A33843">
      <w:pPr>
        <w:spacing w:after="0" w:line="240" w:lineRule="auto"/>
      </w:pPr>
      <w:r>
        <w:separator/>
      </w:r>
    </w:p>
  </w:endnote>
  <w:endnote w:type="continuationSeparator" w:id="0">
    <w:p w14:paraId="6BB81E43" w14:textId="77777777" w:rsidR="00497611" w:rsidRDefault="00497611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90391F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90391F" w:rsidRPr="003F3259" w:rsidRDefault="0090391F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90391F" w:rsidRPr="003F3259" w:rsidRDefault="0090391F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90391F" w:rsidRPr="00AB710B" w:rsidRDefault="0090391F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90391F" w:rsidRPr="003F3259" w:rsidRDefault="0090391F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90391F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90391F" w:rsidRPr="003F3259" w:rsidRDefault="0090391F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90391F" w:rsidRPr="003F3259" w:rsidRDefault="0090391F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90391F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90391F" w:rsidRPr="003F3259" w:rsidRDefault="0090391F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90391F" w:rsidRPr="000311E3" w:rsidRDefault="0090391F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90391F" w14:paraId="7AFC072F" w14:textId="77777777" w:rsidTr="001A0EF6">
      <w:tc>
        <w:tcPr>
          <w:tcW w:w="9540" w:type="dxa"/>
          <w:gridSpan w:val="2"/>
        </w:tcPr>
        <w:p w14:paraId="7AFC072D" w14:textId="77777777" w:rsidR="0090391F" w:rsidRPr="001A0EF6" w:rsidRDefault="0090391F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90391F" w:rsidRDefault="0090391F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90391F" w14:paraId="7AFC0732" w14:textId="77777777" w:rsidTr="001A0EF6">
      <w:tc>
        <w:tcPr>
          <w:tcW w:w="5580" w:type="dxa"/>
        </w:tcPr>
        <w:p w14:paraId="7AFC0730" w14:textId="77777777" w:rsidR="0090391F" w:rsidRDefault="0090391F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90391F" w:rsidRDefault="0090391F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497611">
            <w:fldChar w:fldCharType="begin"/>
          </w:r>
          <w:r w:rsidR="00497611">
            <w:instrText xml:space="preserve"> NUMPAGES  \* Arabic  \* MERGEFORMAT </w:instrText>
          </w:r>
          <w:r w:rsidR="00497611">
            <w:fldChar w:fldCharType="separate"/>
          </w:r>
          <w:r>
            <w:rPr>
              <w:noProof/>
            </w:rPr>
            <w:t>6</w:t>
          </w:r>
          <w:r w:rsidR="00497611">
            <w:rPr>
              <w:noProof/>
            </w:rPr>
            <w:fldChar w:fldCharType="end"/>
          </w:r>
        </w:p>
      </w:tc>
    </w:tr>
  </w:tbl>
  <w:p w14:paraId="7AFC0733" w14:textId="77777777" w:rsidR="0090391F" w:rsidRPr="004906B9" w:rsidRDefault="0090391F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CC138B" w14:textId="77777777" w:rsidR="00497611" w:rsidRDefault="00497611" w:rsidP="00A33843">
      <w:pPr>
        <w:spacing w:after="0" w:line="240" w:lineRule="auto"/>
      </w:pPr>
      <w:r>
        <w:separator/>
      </w:r>
    </w:p>
  </w:footnote>
  <w:footnote w:type="continuationSeparator" w:id="0">
    <w:p w14:paraId="18B43537" w14:textId="77777777" w:rsidR="00497611" w:rsidRDefault="00497611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90391F" w:rsidRPr="00385CAB" w:rsidRDefault="0090391F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90391F" w:rsidRDefault="0090391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A3564"/>
    <w:multiLevelType w:val="hybridMultilevel"/>
    <w:tmpl w:val="1A82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034639"/>
    <w:multiLevelType w:val="hybridMultilevel"/>
    <w:tmpl w:val="2FC61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5AA550D"/>
    <w:multiLevelType w:val="hybridMultilevel"/>
    <w:tmpl w:val="2E361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A404E3"/>
    <w:multiLevelType w:val="hybridMultilevel"/>
    <w:tmpl w:val="61F44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9176AD"/>
    <w:multiLevelType w:val="hybridMultilevel"/>
    <w:tmpl w:val="1852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4"/>
  </w:num>
  <w:num w:numId="3">
    <w:abstractNumId w:val="14"/>
  </w:num>
  <w:num w:numId="4">
    <w:abstractNumId w:val="22"/>
  </w:num>
  <w:num w:numId="5">
    <w:abstractNumId w:val="26"/>
  </w:num>
  <w:num w:numId="6">
    <w:abstractNumId w:val="23"/>
  </w:num>
  <w:num w:numId="7">
    <w:abstractNumId w:val="10"/>
  </w:num>
  <w:num w:numId="8">
    <w:abstractNumId w:val="7"/>
  </w:num>
  <w:num w:numId="9">
    <w:abstractNumId w:val="16"/>
  </w:num>
  <w:num w:numId="10">
    <w:abstractNumId w:val="21"/>
  </w:num>
  <w:num w:numId="11">
    <w:abstractNumId w:val="8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4"/>
  </w:num>
  <w:num w:numId="15">
    <w:abstractNumId w:val="6"/>
  </w:num>
  <w:num w:numId="16">
    <w:abstractNumId w:val="27"/>
  </w:num>
  <w:num w:numId="17">
    <w:abstractNumId w:val="12"/>
  </w:num>
  <w:num w:numId="18">
    <w:abstractNumId w:val="19"/>
  </w:num>
  <w:num w:numId="19">
    <w:abstractNumId w:val="25"/>
  </w:num>
  <w:num w:numId="20">
    <w:abstractNumId w:val="2"/>
  </w:num>
  <w:num w:numId="21">
    <w:abstractNumId w:val="0"/>
  </w:num>
  <w:num w:numId="22">
    <w:abstractNumId w:val="15"/>
  </w:num>
  <w:num w:numId="23">
    <w:abstractNumId w:val="11"/>
  </w:num>
  <w:num w:numId="24">
    <w:abstractNumId w:val="3"/>
  </w:num>
  <w:num w:numId="25">
    <w:abstractNumId w:val="13"/>
  </w:num>
  <w:num w:numId="26">
    <w:abstractNumId w:val="1"/>
  </w:num>
  <w:num w:numId="27">
    <w:abstractNumId w:val="20"/>
  </w:num>
  <w:num w:numId="28">
    <w:abstractNumId w:val="18"/>
  </w:num>
  <w:num w:numId="29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A98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A2E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2AF0"/>
    <w:rsid w:val="000530CC"/>
    <w:rsid w:val="000544C5"/>
    <w:rsid w:val="000571C5"/>
    <w:rsid w:val="00057EF4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2051"/>
    <w:rsid w:val="0007324E"/>
    <w:rsid w:val="0007479D"/>
    <w:rsid w:val="00075070"/>
    <w:rsid w:val="00076360"/>
    <w:rsid w:val="00076E75"/>
    <w:rsid w:val="00077FF6"/>
    <w:rsid w:val="00081130"/>
    <w:rsid w:val="00081EE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A9F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14DD"/>
    <w:rsid w:val="000C2B45"/>
    <w:rsid w:val="000C2EE8"/>
    <w:rsid w:val="000C38A9"/>
    <w:rsid w:val="000C4808"/>
    <w:rsid w:val="000C5D9B"/>
    <w:rsid w:val="000C612A"/>
    <w:rsid w:val="000C6761"/>
    <w:rsid w:val="000D19B3"/>
    <w:rsid w:val="000D2C5D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2F7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B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6478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4F8E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6DD4"/>
    <w:rsid w:val="001E701E"/>
    <w:rsid w:val="001F01DB"/>
    <w:rsid w:val="001F0DF3"/>
    <w:rsid w:val="001F14BB"/>
    <w:rsid w:val="001F177C"/>
    <w:rsid w:val="001F1A85"/>
    <w:rsid w:val="001F1B25"/>
    <w:rsid w:val="001F2071"/>
    <w:rsid w:val="001F3073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2D9D"/>
    <w:rsid w:val="00243271"/>
    <w:rsid w:val="002437F2"/>
    <w:rsid w:val="002448A5"/>
    <w:rsid w:val="0024628E"/>
    <w:rsid w:val="00247A14"/>
    <w:rsid w:val="00250363"/>
    <w:rsid w:val="00250A66"/>
    <w:rsid w:val="002517EA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29D"/>
    <w:rsid w:val="002874EB"/>
    <w:rsid w:val="00287AA5"/>
    <w:rsid w:val="002938FB"/>
    <w:rsid w:val="00293C70"/>
    <w:rsid w:val="00296514"/>
    <w:rsid w:val="00296EEB"/>
    <w:rsid w:val="00297FBB"/>
    <w:rsid w:val="002A0346"/>
    <w:rsid w:val="002A0865"/>
    <w:rsid w:val="002A1D35"/>
    <w:rsid w:val="002A2B4A"/>
    <w:rsid w:val="002A4734"/>
    <w:rsid w:val="002A5440"/>
    <w:rsid w:val="002A6215"/>
    <w:rsid w:val="002A64C1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4EA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04B2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BE2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139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5A5D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550F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4641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4131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97611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A7678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4A73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0267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0A43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37DB0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67503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B7558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59D"/>
    <w:rsid w:val="006C5D69"/>
    <w:rsid w:val="006C6790"/>
    <w:rsid w:val="006C6A8E"/>
    <w:rsid w:val="006C6BF8"/>
    <w:rsid w:val="006D0E63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5033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1C8A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6E2E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82B"/>
    <w:rsid w:val="00763D4F"/>
    <w:rsid w:val="00763F21"/>
    <w:rsid w:val="00765625"/>
    <w:rsid w:val="00765748"/>
    <w:rsid w:val="00766367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6716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2DD5"/>
    <w:rsid w:val="007A4AA7"/>
    <w:rsid w:val="007A5132"/>
    <w:rsid w:val="007A5234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5DD"/>
    <w:rsid w:val="007C78E4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EBE"/>
    <w:rsid w:val="007E7F6B"/>
    <w:rsid w:val="007F0DFA"/>
    <w:rsid w:val="007F10B9"/>
    <w:rsid w:val="007F129F"/>
    <w:rsid w:val="007F21E9"/>
    <w:rsid w:val="007F307E"/>
    <w:rsid w:val="007F3396"/>
    <w:rsid w:val="007F3731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3E79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3F3E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4D85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C7615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391F"/>
    <w:rsid w:val="00904743"/>
    <w:rsid w:val="00905054"/>
    <w:rsid w:val="00906D10"/>
    <w:rsid w:val="0090758B"/>
    <w:rsid w:val="009109E0"/>
    <w:rsid w:val="00910F95"/>
    <w:rsid w:val="00911650"/>
    <w:rsid w:val="00912B0B"/>
    <w:rsid w:val="00914F1D"/>
    <w:rsid w:val="009151E7"/>
    <w:rsid w:val="009161FA"/>
    <w:rsid w:val="00916DFD"/>
    <w:rsid w:val="00917253"/>
    <w:rsid w:val="0091768E"/>
    <w:rsid w:val="00917896"/>
    <w:rsid w:val="00921A1C"/>
    <w:rsid w:val="00922C16"/>
    <w:rsid w:val="0092410B"/>
    <w:rsid w:val="009247AB"/>
    <w:rsid w:val="00925109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5AE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33A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14C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4C7"/>
    <w:rsid w:val="00AC1AB7"/>
    <w:rsid w:val="00AC1FC1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2C4D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600"/>
    <w:rsid w:val="00B73C5C"/>
    <w:rsid w:val="00B7408A"/>
    <w:rsid w:val="00B751B1"/>
    <w:rsid w:val="00B75753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5F71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54B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0B5D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3D77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D82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6F1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2249"/>
    <w:rsid w:val="00C4472B"/>
    <w:rsid w:val="00C4618B"/>
    <w:rsid w:val="00C4620D"/>
    <w:rsid w:val="00C465CC"/>
    <w:rsid w:val="00C46E99"/>
    <w:rsid w:val="00C47A22"/>
    <w:rsid w:val="00C5034D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648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E6D59"/>
    <w:rsid w:val="00CE74CA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14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1E2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27C6D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55B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5E12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CA0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DCA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14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35E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848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15A9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4B6F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1E8"/>
    <w:rsid w:val="00FC1AC9"/>
    <w:rsid w:val="00FC3937"/>
    <w:rsid w:val="00FC43E9"/>
    <w:rsid w:val="00FC77A5"/>
    <w:rsid w:val="00FD0CF8"/>
    <w:rsid w:val="00FD107B"/>
    <w:rsid w:val="00FD1901"/>
    <w:rsid w:val="00FD2349"/>
    <w:rsid w:val="00FD2DF7"/>
    <w:rsid w:val="00FD4088"/>
    <w:rsid w:val="00FD40FF"/>
    <w:rsid w:val="00FD52A7"/>
    <w:rsid w:val="00FD5CC5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eader" Target="header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theme" Target="theme/theme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glossaryDocument" Target="glossary/document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07CFB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C7F32"/>
    <w:rsid w:val="002D036E"/>
    <w:rsid w:val="002E15F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4F74C4"/>
    <w:rsid w:val="00501D5A"/>
    <w:rsid w:val="0051690D"/>
    <w:rsid w:val="00525D17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D3E0E"/>
    <w:rsid w:val="006D5C36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4321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733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DF7D35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0EEA2013-DAB0-48CB-AB04-38BEFDC7C2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207</TotalTime>
  <Pages>1</Pages>
  <Words>5774</Words>
  <Characters>32913</Characters>
  <Application>Microsoft Office Word</Application>
  <DocSecurity>0</DocSecurity>
  <Lines>274</Lines>
  <Paragraphs>77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38610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27</cp:revision>
  <cp:lastPrinted>2016-05-11T05:52:00Z</cp:lastPrinted>
  <dcterms:created xsi:type="dcterms:W3CDTF">2020-04-08T02:33:00Z</dcterms:created>
  <dcterms:modified xsi:type="dcterms:W3CDTF">2020-04-17T05:48:00Z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