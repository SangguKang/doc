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F9FB8A" w14:textId="131120CC" w:rsidR="00B57133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21613849" w:history="1">
            <w:r w:rsidR="00B57133" w:rsidRPr="00B90BC1">
              <w:rPr>
                <w:rStyle w:val="a6"/>
                <w:noProof/>
                <w:lang w:eastAsia="ko-KR"/>
              </w:rPr>
              <w:t>1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Environment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_Toc21613849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338286" w14:textId="0D60219F" w:rsidR="00B57133" w:rsidRDefault="0085508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0" w:history="1">
            <w:r w:rsidR="00B57133" w:rsidRPr="00B90BC1">
              <w:rPr>
                <w:rStyle w:val="a6"/>
                <w:noProof/>
                <w:lang w:eastAsia="ko-KR"/>
              </w:rPr>
              <w:t>1.1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SSH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B231AA8" w14:textId="6AD4108E" w:rsidR="00B57133" w:rsidRDefault="0085508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1" w:history="1">
            <w:r w:rsidR="00B57133" w:rsidRPr="00B90BC1">
              <w:rPr>
                <w:rStyle w:val="a6"/>
                <w:noProof/>
                <w:lang w:eastAsia="ko-KR"/>
              </w:rPr>
              <w:t>1.2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Manual updated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CC27FE9" w14:textId="0E358324" w:rsidR="00B57133" w:rsidRDefault="0085508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2" w:history="1">
            <w:r w:rsidR="00B57133" w:rsidRPr="00B90BC1">
              <w:rPr>
                <w:rStyle w:val="a6"/>
                <w:noProof/>
                <w:lang w:eastAsia="ko-KR"/>
              </w:rPr>
              <w:t>1.3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QtCreator Setup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CB20886" w14:textId="696FCB1C" w:rsidR="00B57133" w:rsidRDefault="0085508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3" w:history="1">
            <w:r w:rsidR="00B57133" w:rsidRPr="00B90BC1">
              <w:rPr>
                <w:rStyle w:val="a6"/>
                <w:noProof/>
                <w:lang w:eastAsia="ko-KR"/>
              </w:rPr>
              <w:t>2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_Toc21613853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4FDF8AF" w14:textId="2B572B42" w:rsidR="00B57133" w:rsidRDefault="0085508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4" w:history="1">
            <w:r w:rsidR="00B57133" w:rsidRPr="00B90BC1">
              <w:rPr>
                <w:rStyle w:val="a6"/>
                <w:noProof/>
                <w:lang w:eastAsia="ko-KR"/>
              </w:rPr>
              <w:t>2.1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CMakeLists.txt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_Toc21613854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E3A4318" w14:textId="28104085" w:rsidR="00B57133" w:rsidRDefault="0085508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5" w:history="1">
            <w:r w:rsidR="00B57133" w:rsidRPr="00B90BC1">
              <w:rPr>
                <w:rStyle w:val="a6"/>
                <w:noProof/>
                <w:lang w:eastAsia="ko-KR"/>
              </w:rPr>
              <w:t>3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Option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B57133" w:rsidRPr="00B90BC1">
              <w:rPr>
                <w:rStyle w:val="a6"/>
                <w:noProof/>
                <w:lang w:eastAsia="ko-KR"/>
              </w:rPr>
              <w:t xml:space="preserve"> 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_Toc21613855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C2CAA51" w14:textId="07C02F84" w:rsidR="00B57133" w:rsidRDefault="0085508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6" w:history="1">
            <w:r w:rsidR="00B57133" w:rsidRPr="00B90BC1">
              <w:rPr>
                <w:rStyle w:val="a6"/>
                <w:noProof/>
                <w:lang w:eastAsia="ko-KR"/>
              </w:rPr>
              <w:t>3.1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_Toc21613856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8E9A8D" w14:textId="517E7C6A" w:rsidR="00B57133" w:rsidRDefault="0085508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7" w:history="1">
            <w:r w:rsidR="00B57133" w:rsidRPr="00B90BC1">
              <w:rPr>
                <w:rStyle w:val="a6"/>
                <w:noProof/>
                <w:lang w:eastAsia="ko-KR"/>
              </w:rPr>
              <w:t>3.2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Deactivation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_Toc21613857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1CBE4C0" w14:textId="0B161085" w:rsidR="00B57133" w:rsidRDefault="0085508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8" w:history="1">
            <w:r w:rsidR="00B57133" w:rsidRPr="00B90BC1">
              <w:rPr>
                <w:rStyle w:val="a6"/>
                <w:noProof/>
                <w:lang w:eastAsia="ko-KR"/>
              </w:rPr>
              <w:t>4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Temp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_Toc21613858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6133ED8" w14:textId="3A8B3071" w:rsidR="00B57133" w:rsidRDefault="0085508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9" w:history="1">
            <w:r w:rsidR="00B57133" w:rsidRPr="00B90BC1">
              <w:rPr>
                <w:rStyle w:val="a6"/>
                <w:noProof/>
                <w:lang w:eastAsia="ko-KR"/>
              </w:rPr>
              <w:t>5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Util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B5E9494" w14:textId="2431F6BC" w:rsidR="00B57133" w:rsidRDefault="0085508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0" w:history="1">
            <w:r w:rsidR="00B57133" w:rsidRPr="00B90BC1">
              <w:rPr>
                <w:rStyle w:val="a6"/>
                <w:noProof/>
                <w:lang w:eastAsia="ko-KR"/>
              </w:rPr>
              <w:t>5.1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doQt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676AD66" w14:textId="61D01693" w:rsidR="00B57133" w:rsidRDefault="0085508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1" w:history="1">
            <w:r w:rsidR="00B57133" w:rsidRPr="00B90BC1">
              <w:rPr>
                <w:rStyle w:val="a6"/>
                <w:noProof/>
                <w:lang w:eastAsia="ko-KR"/>
              </w:rPr>
              <w:t>5.2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gitk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1E7031F" w14:textId="00D94B36" w:rsidR="00B57133" w:rsidRDefault="0085508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62" w:history="1">
            <w:r w:rsidR="00B57133" w:rsidRPr="00B90BC1">
              <w:rPr>
                <w:rStyle w:val="a6"/>
                <w:noProof/>
                <w:lang w:eastAsia="ko-KR"/>
              </w:rPr>
              <w:t>6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Project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21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AFC02C8" w14:textId="1A888F9B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21613849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21613850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21613851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21613852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4" w:name="_Deploy_설정"/>
      <w:bookmarkEnd w:id="4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</w:t>
      </w:r>
      <w:proofErr w:type="gramStart"/>
      <w:r w:rsidR="00A26873" w:rsidRPr="00A26873">
        <w:rPr>
          <w:lang w:eastAsia="ko-KR"/>
        </w:rPr>
        <w:t>av .</w:t>
      </w:r>
      <w:proofErr w:type="gramEnd"/>
      <w:r w:rsidR="00A26873" w:rsidRPr="00A26873">
        <w:rPr>
          <w:lang w:eastAsia="ko-KR"/>
        </w:rPr>
        <w:t>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r>
        <w:rPr>
          <w:lang w:eastAsia="ko-KR"/>
        </w:rPr>
        <w:t>Trouble shooting</w:t>
      </w:r>
    </w:p>
    <w:p w14:paraId="5C38C653" w14:textId="5733DFEA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03874373" w:rsidR="006477B3" w:rsidRDefault="006477B3" w:rsidP="006477B3">
      <w:pPr>
        <w:pStyle w:val="1"/>
        <w:rPr>
          <w:lang w:eastAsia="ko-KR"/>
        </w:rPr>
      </w:pPr>
      <w:r>
        <w:rPr>
          <w:lang w:eastAsia="ko-KR"/>
        </w:rPr>
        <w:t>Creating new feature</w:t>
      </w:r>
    </w:p>
    <w:p w14:paraId="77333DC8" w14:textId="723F925C" w:rsidR="006477B3" w:rsidRDefault="00BB6E20" w:rsidP="006477B3">
      <w:pPr>
        <w:pStyle w:val="2"/>
        <w:rPr>
          <w:lang w:eastAsia="ko-KR"/>
        </w:rPr>
      </w:pPr>
      <w:r>
        <w:rPr>
          <w:lang w:eastAsia="ko-KR"/>
        </w:rPr>
        <w:t>check</w:t>
      </w:r>
      <w:r w:rsidR="006477B3">
        <w:rPr>
          <w:lang w:eastAsia="ko-KR"/>
        </w:rPr>
        <w:t xml:space="preserve"> branch</w:t>
      </w:r>
    </w:p>
    <w:p w14:paraId="46373513" w14:textId="0B3CBBBF" w:rsidR="004572CD" w:rsidRDefault="004572CD" w:rsidP="004572CD">
      <w:pPr>
        <w:pStyle w:val="3"/>
        <w:rPr>
          <w:rStyle w:val="3Char"/>
        </w:rPr>
      </w:pPr>
      <w:proofErr w:type="gramStart"/>
      <w:r w:rsidRPr="004572CD">
        <w:rPr>
          <w:rStyle w:val="3Char"/>
        </w:rPr>
        <w:t>.</w:t>
      </w:r>
      <w:proofErr w:type="spellStart"/>
      <w:r w:rsidRPr="004572CD">
        <w:rPr>
          <w:rStyle w:val="3Char"/>
        </w:rPr>
        <w:t>gitmodule</w:t>
      </w:r>
      <w:proofErr w:type="spellEnd"/>
      <w:proofErr w:type="gramEnd"/>
    </w:p>
    <w:p w14:paraId="33FB33B4" w14:textId="60909474" w:rsidR="00C527C3" w:rsidRPr="00C527C3" w:rsidRDefault="00C527C3" w:rsidP="00C527C3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.</w:t>
      </w:r>
    </w:p>
    <w:p w14:paraId="262244EF" w14:textId="07D355CF" w:rsidR="00DC1A06" w:rsidRDefault="00DC1A06" w:rsidP="00DC1A06">
      <w:r>
        <w:rPr>
          <w:noProof/>
          <w:lang w:eastAsia="ko-KR"/>
        </w:rPr>
        <w:drawing>
          <wp:inline distT="0" distB="0" distL="0" distR="0" wp14:anchorId="2B3D332F" wp14:editId="2A8CFA4B">
            <wp:extent cx="5943600" cy="2583180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957A" w14:textId="481CB032" w:rsidR="00DC1A06" w:rsidRDefault="00C134BE" w:rsidP="00C134BE">
      <w:pPr>
        <w:pStyle w:val="3"/>
        <w:rPr>
          <w:lang w:eastAsia="ko-KR"/>
        </w:rPr>
      </w:pPr>
      <w:r>
        <w:rPr>
          <w:lang w:eastAsia="ko-KR"/>
        </w:rPr>
        <w:lastRenderedPageBreak/>
        <w:t>branch</w:t>
      </w:r>
    </w:p>
    <w:p w14:paraId="768BD332" w14:textId="4438D857" w:rsidR="00C134BE" w:rsidRDefault="00C134BE" w:rsidP="00C134BE">
      <w:pPr>
        <w:rPr>
          <w:lang w:eastAsia="ko-KR"/>
        </w:rPr>
      </w:pPr>
      <w:r>
        <w:rPr>
          <w:lang w:eastAsia="ko-KR"/>
        </w:rPr>
        <w:t>apps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3D047F6" w14:textId="77EB9E1F" w:rsidR="00C134BE" w:rsidRPr="00C134BE" w:rsidRDefault="00C134BE" w:rsidP="00C134BE">
      <w:pPr>
        <w:rPr>
          <w:lang w:eastAsia="ko-KR"/>
        </w:rPr>
      </w:pPr>
      <w:r>
        <w:rPr>
          <w:lang w:eastAsia="ko-KR"/>
        </w:rPr>
        <w:t xml:space="preserve">lib, </w:t>
      </w:r>
      <w:proofErr w:type="spellStart"/>
      <w:r>
        <w:rPr>
          <w:rFonts w:ascii="Calibri" w:hAnsi="Calibri" w:cs="Calibri"/>
          <w:lang w:eastAsia="ko-KR"/>
        </w:rPr>
        <w:t>qml</w:t>
      </w:r>
      <w:proofErr w:type="spellEnd"/>
      <w:r>
        <w:rPr>
          <w:rFonts w:ascii="Calibri" w:hAnsi="Calibri" w:cs="Calibri"/>
          <w:lang w:eastAsia="ko-KR"/>
        </w:rPr>
        <w:t xml:space="preserve">, service: </w:t>
      </w:r>
      <w:proofErr w:type="spellStart"/>
      <w:r>
        <w:rPr>
          <w:rFonts w:ascii="Calibri" w:hAnsi="Calibri" w:cs="Calibri" w:hint="eastAsia"/>
          <w:lang w:eastAsia="ko-KR"/>
        </w:rPr>
        <w:t>서브모듈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링크를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따라가도록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해쉬를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가리키도록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만약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GUI </w:t>
      </w:r>
      <w:r>
        <w:rPr>
          <w:rFonts w:ascii="Calibri" w:hAnsi="Calibri" w:cs="Calibri" w:hint="eastAsia"/>
          <w:lang w:eastAsia="ko-KR"/>
        </w:rPr>
        <w:t>담당자가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작업을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되면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A41799">
        <w:rPr>
          <w:rFonts w:ascii="Calibri" w:hAnsi="Calibri" w:cs="Calibri"/>
          <w:lang w:eastAsia="ko-KR"/>
        </w:rPr>
        <w:t>CMake</w:t>
      </w:r>
      <w:proofErr w:type="spellEnd"/>
      <w:r w:rsidR="00A41799">
        <w:rPr>
          <w:rFonts w:ascii="Calibri" w:hAnsi="Calibri" w:cs="Calibri" w:hint="eastAsia"/>
          <w:lang w:eastAsia="ko-KR"/>
        </w:rPr>
        <w:t>가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돌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때</w:t>
      </w:r>
      <w:r w:rsidR="00A41799">
        <w:rPr>
          <w:rFonts w:ascii="Calibri" w:hAnsi="Calibri" w:cs="Calibri" w:hint="eastAsia"/>
          <w:lang w:eastAsia="ko-KR"/>
        </w:rPr>
        <w:t>,</w:t>
      </w:r>
      <w:r w:rsidR="00A41799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자동으로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업데이트되도록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효과가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</w:p>
    <w:p w14:paraId="2A1B85C3" w14:textId="592967D1" w:rsidR="007C1E51" w:rsidRDefault="00C134BE" w:rsidP="00DC1A06">
      <w:r>
        <w:rPr>
          <w:noProof/>
        </w:rPr>
        <w:drawing>
          <wp:inline distT="0" distB="0" distL="0" distR="0" wp14:anchorId="0139F024" wp14:editId="4C89AFC8">
            <wp:extent cx="5943600" cy="27432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CA85" w14:textId="2CBB14E3" w:rsidR="008A203A" w:rsidRDefault="00146472" w:rsidP="0058278C">
      <w:pPr>
        <w:pStyle w:val="2"/>
        <w:rPr>
          <w:lang w:eastAsia="ko-KR"/>
        </w:rPr>
      </w:pPr>
      <w:bookmarkStart w:id="5" w:name="_Toc21613853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heck </w:t>
      </w:r>
      <w:bookmarkEnd w:id="5"/>
      <w:r w:rsidR="00CE6B95">
        <w:rPr>
          <w:lang w:eastAsia="ko-KR"/>
        </w:rPr>
        <w:t>directory</w:t>
      </w:r>
      <w:r w:rsidR="00B908A9">
        <w:rPr>
          <w:lang w:eastAsia="ko-KR"/>
        </w:rPr>
        <w:t xml:space="preserve"> and files</w:t>
      </w:r>
    </w:p>
    <w:p w14:paraId="455E0B5A" w14:textId="4B54148B" w:rsidR="00CE6B95" w:rsidRDefault="00B908A9" w:rsidP="00CE6B95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00B8C9AF" wp14:editId="6697097E">
            <wp:extent cx="5943600" cy="10985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CE7B" w14:textId="77777777" w:rsidR="00DE1BFD" w:rsidRDefault="00DE1BFD" w:rsidP="00CE6B95">
      <w:pPr>
        <w:rPr>
          <w:lang w:eastAsia="ko-KR"/>
        </w:rPr>
      </w:pPr>
    </w:p>
    <w:p w14:paraId="7CFAEA53" w14:textId="31CD16C5" w:rsidR="00CE6B95" w:rsidRDefault="00CE6B95" w:rsidP="00CE6B95">
      <w:pPr>
        <w:pStyle w:val="2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heck CMake</w:t>
      </w:r>
      <w:r w:rsidR="00F1142B">
        <w:rPr>
          <w:lang w:eastAsia="ko-KR"/>
        </w:rPr>
        <w:t>Lists.txt</w:t>
      </w:r>
    </w:p>
    <w:p w14:paraId="099DA06A" w14:textId="676E22CA" w:rsidR="00CE6B95" w:rsidRDefault="005679B2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E9B4A4" wp14:editId="419E0D39">
            <wp:extent cx="5943600" cy="261239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06F9" w14:textId="58290F93" w:rsidR="005679B2" w:rsidRDefault="006475FB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45773D" wp14:editId="74CC2EB7">
            <wp:extent cx="5937885" cy="623570"/>
            <wp:effectExtent l="0" t="0" r="5715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36A7" w14:textId="6BD15830" w:rsidR="005679B2" w:rsidRDefault="004C27B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CBCC98" wp14:editId="4519E107">
            <wp:extent cx="5943600" cy="1692275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A94373" wp14:editId="4A92D1BB">
            <wp:extent cx="5943600" cy="74231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0D3E" w14:textId="5F4A9832" w:rsidR="00060BFA" w:rsidRDefault="00060BFA" w:rsidP="00CE6B95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3BF44D7" wp14:editId="37EE046A">
            <wp:extent cx="5937885" cy="617220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A4FC" w14:textId="456F23D3" w:rsidR="00B64AC1" w:rsidRDefault="00B64AC1" w:rsidP="00CE6B9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mAnalyzer_SOURCE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60298128" w14:textId="3425949E" w:rsidR="006475FB" w:rsidRDefault="00F93A3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1D8753" wp14:editId="0493C628">
            <wp:extent cx="5943600" cy="574167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817A" w14:textId="27B0F211" w:rsidR="006475FB" w:rsidRDefault="00B64AC1" w:rsidP="00CE6B9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2993E3E" wp14:editId="4FE88E89">
            <wp:extent cx="5937885" cy="2766695"/>
            <wp:effectExtent l="0" t="0" r="571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892" w14:textId="2DB6025C" w:rsidR="005679B2" w:rsidRDefault="00B64AC1" w:rsidP="00B64AC1">
      <w:pPr>
        <w:pStyle w:val="2"/>
        <w:rPr>
          <w:lang w:eastAsia="ko-KR"/>
        </w:rPr>
      </w:pPr>
      <w:r>
        <w:rPr>
          <w:lang w:eastAsia="ko-KR"/>
        </w:rPr>
        <w:t>check main.cpp</w:t>
      </w:r>
    </w:p>
    <w:p w14:paraId="3A854FED" w14:textId="52EA3615" w:rsidR="00B64AC1" w:rsidRDefault="00B64AC1" w:rsidP="00B64AC1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</w:p>
    <w:p w14:paraId="756C9CF0" w14:textId="3EDF24E8" w:rsidR="00B64AC1" w:rsidRDefault="00B64AC1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97BB1D" wp14:editId="04F2116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CC13" w14:textId="3C7CDF03" w:rsidR="00B64AC1" w:rsidRDefault="00681457" w:rsidP="00681457">
      <w:pPr>
        <w:pStyle w:val="2"/>
        <w:rPr>
          <w:lang w:eastAsia="ko-KR"/>
        </w:rPr>
      </w:pPr>
      <w:r>
        <w:rPr>
          <w:lang w:eastAsia="ko-KR"/>
        </w:rPr>
        <w:t xml:space="preserve">Check </w:t>
      </w:r>
      <w:proofErr w:type="spellStart"/>
      <w:proofErr w:type="gramStart"/>
      <w:r>
        <w:rPr>
          <w:lang w:eastAsia="ko-KR"/>
        </w:rPr>
        <w:t>processes.json</w:t>
      </w:r>
      <w:proofErr w:type="spellEnd"/>
      <w:proofErr w:type="gramEnd"/>
    </w:p>
    <w:p w14:paraId="4190334F" w14:textId="09F3444C" w:rsidR="00681457" w:rsidRDefault="00647863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46BA3C" wp14:editId="6DCA6E38">
            <wp:extent cx="5931535" cy="62928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579CA" w14:textId="5A04F49D" w:rsidR="00681457" w:rsidRDefault="00896B81" w:rsidP="00896B81">
      <w:pPr>
        <w:pStyle w:val="2"/>
        <w:rPr>
          <w:lang w:eastAsia="ko-KR"/>
        </w:rPr>
      </w:pPr>
      <w:r>
        <w:rPr>
          <w:lang w:eastAsia="ko-KR"/>
        </w:rPr>
        <w:t>Check devload.sh</w:t>
      </w:r>
    </w:p>
    <w:p w14:paraId="77179368" w14:textId="77777777" w:rsidR="00896B81" w:rsidRDefault="00896B81" w:rsidP="00896B81">
      <w:pPr>
        <w:rPr>
          <w:lang w:eastAsia="ko-KR"/>
        </w:rPr>
      </w:pPr>
      <w:r>
        <w:rPr>
          <w:lang w:eastAsia="ko-KR"/>
        </w:rPr>
        <w:t>./scripts/systemd/devload.sh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23C6AFD6" w14:textId="4BA291AB" w:rsidR="00681457" w:rsidRDefault="00896B81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D2E39B" wp14:editId="7B0A0D06">
            <wp:extent cx="5931535" cy="12827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7DE9" w14:textId="00D90A5A" w:rsidR="00681457" w:rsidRDefault="00D823FB" w:rsidP="00D823FB">
      <w:pPr>
        <w:pStyle w:val="2"/>
        <w:rPr>
          <w:lang w:eastAsia="ko-KR"/>
        </w:rPr>
      </w:pPr>
      <w:r>
        <w:rPr>
          <w:lang w:eastAsia="ko-KR"/>
        </w:rPr>
        <w:t>Check submodule</w:t>
      </w:r>
    </w:p>
    <w:p w14:paraId="285C13A2" w14:textId="77777777" w:rsidR="0085281D" w:rsidRDefault="0085281D" w:rsidP="0085281D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281D" w14:paraId="11D0AEE4" w14:textId="77777777" w:rsidTr="00AA79C2">
        <w:tc>
          <w:tcPr>
            <w:tcW w:w="9350" w:type="dxa"/>
          </w:tcPr>
          <w:p w14:paraId="6F69FE2C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5048D365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14E2BBCF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594BC02D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4A185F3B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240A2EF4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35B81C49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7321E798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76BEB291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0CD56ABA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726C1365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73101E1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6E21D5B3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23102060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3CB6CF87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4C4440EA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717B26CC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1C8C5F7D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50381028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0DD22AF0" w14:textId="77777777" w:rsidR="0085281D" w:rsidRDefault="0085281D" w:rsidP="0085281D">
      <w:pPr>
        <w:rPr>
          <w:lang w:eastAsia="ko-KR"/>
        </w:rPr>
      </w:pPr>
    </w:p>
    <w:p w14:paraId="33084964" w14:textId="52C5DEF3" w:rsidR="00D823FB" w:rsidRDefault="0085281D" w:rsidP="0085281D">
      <w:pPr>
        <w:rPr>
          <w:lang w:eastAsia="ko-KR"/>
        </w:rPr>
      </w:pP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38DC5A84" w14:textId="4139D9D0" w:rsidR="00D823FB" w:rsidRDefault="0085281D" w:rsidP="0085281D">
      <w:pPr>
        <w:pStyle w:val="2"/>
        <w:rPr>
          <w:lang w:eastAsia="ko-KR"/>
        </w:rPr>
      </w:pPr>
      <w:r>
        <w:rPr>
          <w:lang w:eastAsia="ko-KR"/>
        </w:rPr>
        <w:t>Check SCPI</w:t>
      </w:r>
    </w:p>
    <w:p w14:paraId="20EDE695" w14:textId="77777777" w:rsidR="0085281D" w:rsidRDefault="0085281D" w:rsidP="0085281D">
      <w:pPr>
        <w:rPr>
          <w:lang w:eastAsia="ko-KR"/>
        </w:rPr>
      </w:pPr>
      <w:proofErr w:type="gramStart"/>
      <w:r w:rsidRPr="00023DA2">
        <w:rPr>
          <w:lang w:eastAsia="ko-KR"/>
        </w:rPr>
        <w:t>./</w:t>
      </w:r>
      <w:proofErr w:type="gramEnd"/>
      <w:r w:rsidRPr="00023DA2">
        <w:rPr>
          <w:lang w:eastAsia="ko-KR"/>
        </w:rPr>
        <w:t>services/</w:t>
      </w:r>
      <w:proofErr w:type="spellStart"/>
      <w:r w:rsidRPr="00023DA2">
        <w:rPr>
          <w:lang w:eastAsia="ko-KR"/>
        </w:rPr>
        <w:t>scpi</w:t>
      </w:r>
      <w:proofErr w:type="spellEnd"/>
      <w:r w:rsidRPr="00023DA2">
        <w:rPr>
          <w:lang w:eastAsia="ko-KR"/>
        </w:rPr>
        <w:t>/config/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action.json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config.json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result.json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138987C9" w14:textId="01EDE8A9" w:rsidR="00D823FB" w:rsidRPr="00B64AC1" w:rsidRDefault="0085281D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03504C" wp14:editId="36846434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6" w:name="_Toc21613855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6"/>
    </w:p>
    <w:p w14:paraId="697776F1" w14:textId="7E71EB0E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7" w:name="_Toc21613856"/>
      <w:r>
        <w:rPr>
          <w:lang w:eastAsia="ko-KR"/>
        </w:rPr>
        <w:t>Activation</w:t>
      </w:r>
      <w:bookmarkEnd w:id="7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8" w:name="_Toc21613857"/>
      <w:r>
        <w:rPr>
          <w:lang w:eastAsia="ko-KR"/>
        </w:rPr>
        <w:t>Deactivation</w:t>
      </w:r>
      <w:bookmarkEnd w:id="8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10BA8089" w:rsidR="00241E9D" w:rsidRDefault="00241E9D" w:rsidP="006C0865">
      <w:pPr>
        <w:rPr>
          <w:lang w:eastAsia="ko-KR"/>
        </w:rPr>
      </w:pPr>
    </w:p>
    <w:p w14:paraId="5DE1C5F5" w14:textId="487A6C35" w:rsidR="00241E9D" w:rsidRDefault="005970EF" w:rsidP="008015FC">
      <w:pPr>
        <w:pStyle w:val="1"/>
        <w:rPr>
          <w:lang w:eastAsia="ko-KR"/>
        </w:rPr>
      </w:pPr>
      <w:r>
        <w:rPr>
          <w:lang w:eastAsia="ko-KR"/>
        </w:rPr>
        <w:t>B</w:t>
      </w:r>
      <w:r w:rsidR="008015FC">
        <w:rPr>
          <w:lang w:eastAsia="ko-KR"/>
        </w:rPr>
        <w:t>ranch</w:t>
      </w:r>
    </w:p>
    <w:p w14:paraId="0623F951" w14:textId="17DD2E8E" w:rsidR="005970EF" w:rsidRDefault="005970EF" w:rsidP="005970EF">
      <w:pPr>
        <w:pStyle w:val="2"/>
        <w:rPr>
          <w:lang w:eastAsia="ko-KR"/>
        </w:rPr>
      </w:pPr>
      <w:r>
        <w:rPr>
          <w:lang w:eastAsia="ko-KR"/>
        </w:rPr>
        <w:t>Branch changing flow</w:t>
      </w:r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430888">
      <w:pPr>
        <w:pStyle w:val="2"/>
        <w:rPr>
          <w:lang w:eastAsia="ko-KR"/>
        </w:rPr>
      </w:pPr>
      <w:r>
        <w:rPr>
          <w:lang w:eastAsia="ko-KR"/>
        </w:rPr>
        <w:t>Branch commit</w:t>
      </w:r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43A352B1" w14:textId="663B7BA4" w:rsidR="00430888" w:rsidRDefault="00430888" w:rsidP="006C0865">
      <w:pPr>
        <w:rPr>
          <w:lang w:eastAsia="ko-KR"/>
        </w:rPr>
      </w:pPr>
    </w:p>
    <w:p w14:paraId="130341F6" w14:textId="07FA576E" w:rsidR="00583034" w:rsidRDefault="00583034" w:rsidP="006C0865">
      <w:pPr>
        <w:rPr>
          <w:lang w:eastAsia="ko-KR"/>
        </w:rPr>
      </w:pPr>
    </w:p>
    <w:p w14:paraId="3E5D8628" w14:textId="452E9D79" w:rsidR="00583034" w:rsidRDefault="00583034" w:rsidP="006C0865">
      <w:pPr>
        <w:rPr>
          <w:lang w:eastAsia="ko-KR"/>
        </w:rPr>
      </w:pPr>
    </w:p>
    <w:p w14:paraId="37B95AB5" w14:textId="77777777" w:rsidR="00583034" w:rsidRDefault="00583034" w:rsidP="006C0865">
      <w:pPr>
        <w:rPr>
          <w:lang w:eastAsia="ko-KR"/>
        </w:rPr>
      </w:pPr>
    </w:p>
    <w:p w14:paraId="2B714F41" w14:textId="7EB78CAD" w:rsidR="00430888" w:rsidRDefault="003D3B8F" w:rsidP="003D3B8F">
      <w:pPr>
        <w:pStyle w:val="1"/>
        <w:rPr>
          <w:lang w:eastAsia="ko-KR"/>
        </w:rPr>
      </w:pPr>
      <w:r>
        <w:rPr>
          <w:lang w:eastAsia="ko-KR"/>
        </w:rPr>
        <w:t>Useful git command</w:t>
      </w:r>
    </w:p>
    <w:p w14:paraId="08611AF5" w14:textId="4190DACC" w:rsidR="009C48E6" w:rsidRDefault="001307A2" w:rsidP="001307A2">
      <w:pPr>
        <w:pStyle w:val="2"/>
        <w:rPr>
          <w:lang w:eastAsia="ko-KR"/>
        </w:rPr>
      </w:pPr>
      <w:r>
        <w:rPr>
          <w:lang w:eastAsia="ko-KR"/>
        </w:rPr>
        <w:t>add</w:t>
      </w:r>
    </w:p>
    <w:p w14:paraId="482ADF6D" w14:textId="73B3FECE" w:rsidR="001307A2" w:rsidRDefault="001307A2" w:rsidP="005827A7">
      <w:pPr>
        <w:rPr>
          <w:lang w:eastAsia="ko-KR"/>
        </w:rPr>
      </w:pPr>
      <w:r>
        <w:rPr>
          <w:lang w:eastAsia="ko-KR"/>
        </w:rPr>
        <w:t>git add manifest/</w:t>
      </w:r>
      <w:proofErr w:type="spellStart"/>
      <w:r>
        <w:rPr>
          <w:lang w:eastAsia="ko-KR"/>
        </w:rPr>
        <w:t>processes.json</w:t>
      </w:r>
      <w:proofErr w:type="spellEnd"/>
      <w:r>
        <w:rPr>
          <w:lang w:eastAsia="ko-KR"/>
        </w:rPr>
        <w:t xml:space="preserve"> scripts/system/devload.sh</w:t>
      </w:r>
    </w:p>
    <w:p w14:paraId="5B432569" w14:textId="39CD4C39" w:rsidR="00233185" w:rsidRDefault="00233185" w:rsidP="005827A7">
      <w:pPr>
        <w:rPr>
          <w:lang w:eastAsia="ko-KR"/>
        </w:rPr>
      </w:pPr>
      <w:r>
        <w:rPr>
          <w:lang w:eastAsia="ko-KR"/>
        </w:rPr>
        <w:t xml:space="preserve">git add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>/</w:t>
      </w:r>
    </w:p>
    <w:p w14:paraId="270E0C58" w14:textId="6C1AFD9C" w:rsidR="002E097E" w:rsidRDefault="002E097E" w:rsidP="002E097E">
      <w:pPr>
        <w:pStyle w:val="2"/>
        <w:rPr>
          <w:lang w:eastAsia="ko-KR"/>
        </w:rPr>
      </w:pPr>
      <w:r>
        <w:rPr>
          <w:lang w:eastAsia="ko-KR"/>
        </w:rPr>
        <w:t>branch</w:t>
      </w:r>
    </w:p>
    <w:p w14:paraId="48E3A417" w14:textId="3CC8027C" w:rsidR="002E097E" w:rsidRDefault="002E097E" w:rsidP="005827A7">
      <w:pPr>
        <w:rPr>
          <w:lang w:eastAsia="ko-KR"/>
        </w:rPr>
      </w:pPr>
      <w:r>
        <w:rPr>
          <w:lang w:eastAsia="ko-KR"/>
        </w:rPr>
        <w:t>git branch</w:t>
      </w:r>
    </w:p>
    <w:p w14:paraId="56302ADC" w14:textId="7A3BD439" w:rsidR="005827A7" w:rsidRPr="005827A7" w:rsidRDefault="005827A7" w:rsidP="005827A7">
      <w:pPr>
        <w:pStyle w:val="2"/>
        <w:rPr>
          <w:lang w:eastAsia="ko-KR"/>
        </w:rPr>
      </w:pPr>
      <w:r>
        <w:rPr>
          <w:lang w:eastAsia="ko-KR"/>
        </w:rPr>
        <w:t>checkout</w:t>
      </w:r>
    </w:p>
    <w:p w14:paraId="1ECDD598" w14:textId="23909686" w:rsidR="005827A7" w:rsidRDefault="00A957F1" w:rsidP="005827A7">
      <w:pPr>
        <w:rPr>
          <w:lang w:eastAsia="ko-KR"/>
        </w:rPr>
      </w:pPr>
      <w:r>
        <w:rPr>
          <w:lang w:eastAsia="ko-KR"/>
        </w:rPr>
        <w:t>git checkout feature/HA-3653-tm-analyzer</w:t>
      </w:r>
    </w:p>
    <w:p w14:paraId="7CEB4601" w14:textId="60141301" w:rsidR="002E097E" w:rsidRDefault="002E097E" w:rsidP="005827A7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gramStart"/>
      <w:r>
        <w:rPr>
          <w:lang w:eastAsia="ko-KR"/>
        </w:rPr>
        <w:t>develop</w:t>
      </w:r>
      <w:proofErr w:type="gramEnd"/>
    </w:p>
    <w:p w14:paraId="7D2A03E5" w14:textId="1321704B" w:rsidR="002E097E" w:rsidRDefault="002E097E" w:rsidP="005827A7">
      <w:pPr>
        <w:rPr>
          <w:lang w:eastAsia="ko-KR"/>
        </w:rPr>
      </w:pPr>
      <w:r>
        <w:rPr>
          <w:lang w:eastAsia="ko-KR"/>
        </w:rPr>
        <w:t>git checkout origin/feature/HA-3653-tm-analyzer</w:t>
      </w:r>
    </w:p>
    <w:p w14:paraId="04DDB15C" w14:textId="55C04B91" w:rsidR="005B2CE2" w:rsidRDefault="005B2CE2" w:rsidP="005827A7">
      <w:pPr>
        <w:rPr>
          <w:lang w:eastAsia="ko-KR"/>
        </w:rPr>
      </w:pPr>
      <w:r>
        <w:rPr>
          <w:lang w:eastAsia="ko-KR"/>
        </w:rPr>
        <w:t>git checkout 26e67aba</w:t>
      </w:r>
    </w:p>
    <w:p w14:paraId="4D1FE1D3" w14:textId="16EEC8AD" w:rsidR="006A0E89" w:rsidRDefault="006A0E89" w:rsidP="005827A7">
      <w:pPr>
        <w:rPr>
          <w:lang w:eastAsia="ko-KR"/>
        </w:rPr>
      </w:pPr>
      <w:r>
        <w:rPr>
          <w:lang w:eastAsia="ko-KR"/>
        </w:rPr>
        <w:t>git checkout &lt;file name&gt;</w:t>
      </w:r>
    </w:p>
    <w:p w14:paraId="0F65F7BD" w14:textId="2A85842F" w:rsidR="00A92006" w:rsidRDefault="00A92006" w:rsidP="00A92006">
      <w:pPr>
        <w:pStyle w:val="2"/>
        <w:rPr>
          <w:lang w:eastAsia="ko-KR"/>
        </w:rPr>
      </w:pPr>
      <w:r>
        <w:rPr>
          <w:lang w:eastAsia="ko-KR"/>
        </w:rPr>
        <w:t>clean</w:t>
      </w:r>
    </w:p>
    <w:p w14:paraId="5F2CC1AF" w14:textId="45AC3079" w:rsidR="00A92006" w:rsidRDefault="00A9200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clean -f</w:t>
      </w:r>
      <w:proofErr w:type="gramEnd"/>
    </w:p>
    <w:p w14:paraId="35B7BA8B" w14:textId="7582E0F0" w:rsidR="00767048" w:rsidRDefault="00767048" w:rsidP="00767048">
      <w:pPr>
        <w:pStyle w:val="2"/>
        <w:rPr>
          <w:lang w:eastAsia="ko-KR"/>
        </w:rPr>
      </w:pPr>
      <w:r>
        <w:rPr>
          <w:lang w:eastAsia="ko-KR"/>
        </w:rPr>
        <w:t>commit</w:t>
      </w:r>
    </w:p>
    <w:p w14:paraId="38FC4063" w14:textId="485C5D0F" w:rsidR="00767048" w:rsidRDefault="00767048" w:rsidP="005827A7">
      <w:pPr>
        <w:rPr>
          <w:lang w:eastAsia="ko-KR"/>
        </w:rPr>
      </w:pPr>
      <w:r>
        <w:rPr>
          <w:lang w:eastAsia="ko-KR"/>
        </w:rPr>
        <w:t xml:space="preserve">git commit -am “Moved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 xml:space="preserve"> to apps repo”</w:t>
      </w:r>
    </w:p>
    <w:p w14:paraId="1A6ADF72" w14:textId="26F28B02" w:rsidR="00623E39" w:rsidRDefault="00623E39" w:rsidP="005827A7">
      <w:pPr>
        <w:rPr>
          <w:lang w:eastAsia="ko-KR"/>
        </w:rPr>
      </w:pPr>
      <w:r>
        <w:rPr>
          <w:lang w:eastAsia="ko-KR"/>
        </w:rPr>
        <w:t>git commit -a</w:t>
      </w:r>
    </w:p>
    <w:p w14:paraId="41CB9648" w14:textId="0B07E3E6" w:rsidR="00DA47FE" w:rsidRDefault="00DA47FE" w:rsidP="00DA47FE">
      <w:pPr>
        <w:pStyle w:val="2"/>
        <w:rPr>
          <w:lang w:eastAsia="ko-KR"/>
        </w:rPr>
      </w:pPr>
      <w:r>
        <w:rPr>
          <w:lang w:eastAsia="ko-KR"/>
        </w:rPr>
        <w:t>merge</w:t>
      </w:r>
    </w:p>
    <w:p w14:paraId="48BEB510" w14:textId="3BC4A352" w:rsidR="00DA47FE" w:rsidRDefault="00DA47FE" w:rsidP="005827A7">
      <w:pPr>
        <w:rPr>
          <w:lang w:eastAsia="ko-KR"/>
        </w:rPr>
      </w:pPr>
      <w:r>
        <w:rPr>
          <w:lang w:eastAsia="ko-KR"/>
        </w:rPr>
        <w:t>git merge --abort</w:t>
      </w:r>
    </w:p>
    <w:p w14:paraId="01BA572F" w14:textId="6385E309" w:rsidR="00221640" w:rsidRDefault="00221640" w:rsidP="005827A7">
      <w:pPr>
        <w:rPr>
          <w:lang w:eastAsia="ko-KR"/>
        </w:rPr>
      </w:pPr>
      <w:r>
        <w:rPr>
          <w:lang w:eastAsia="ko-KR"/>
        </w:rPr>
        <w:t xml:space="preserve">git merge </w:t>
      </w:r>
      <w:proofErr w:type="gramStart"/>
      <w:r>
        <w:rPr>
          <w:lang w:eastAsia="ko-KR"/>
        </w:rPr>
        <w:t>develop</w:t>
      </w:r>
      <w:proofErr w:type="gramEnd"/>
    </w:p>
    <w:p w14:paraId="2C9B6863" w14:textId="36F09104" w:rsidR="005C57B6" w:rsidRDefault="005C57B6" w:rsidP="005C57B6">
      <w:pPr>
        <w:pStyle w:val="2"/>
        <w:rPr>
          <w:lang w:eastAsia="ko-KR"/>
        </w:rPr>
      </w:pPr>
      <w:proofErr w:type="spellStart"/>
      <w:r>
        <w:rPr>
          <w:lang w:eastAsia="ko-KR"/>
        </w:rPr>
        <w:lastRenderedPageBreak/>
        <w:t>mergetool</w:t>
      </w:r>
      <w:proofErr w:type="spellEnd"/>
    </w:p>
    <w:p w14:paraId="6799C72E" w14:textId="75FF4439" w:rsidR="005C57B6" w:rsidRDefault="005C57B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spellStart"/>
      <w:r>
        <w:rPr>
          <w:lang w:eastAsia="ko-KR"/>
        </w:rPr>
        <w:t>mergetool</w:t>
      </w:r>
      <w:proofErr w:type="spellEnd"/>
    </w:p>
    <w:p w14:paraId="0572E3DE" w14:textId="109F17E8" w:rsidR="005827A7" w:rsidRDefault="00E13EC2" w:rsidP="00E13EC2">
      <w:pPr>
        <w:pStyle w:val="2"/>
        <w:rPr>
          <w:lang w:eastAsia="ko-KR"/>
        </w:rPr>
      </w:pPr>
      <w:r>
        <w:rPr>
          <w:lang w:eastAsia="ko-KR"/>
        </w:rPr>
        <w:t>pull</w:t>
      </w:r>
    </w:p>
    <w:p w14:paraId="459ED66F" w14:textId="50D1DB40" w:rsidR="005827A7" w:rsidRDefault="00E13EC2" w:rsidP="005827A7">
      <w:pPr>
        <w:rPr>
          <w:lang w:eastAsia="ko-KR"/>
        </w:rPr>
      </w:pPr>
      <w:r>
        <w:rPr>
          <w:lang w:eastAsia="ko-KR"/>
        </w:rPr>
        <w:t>git pull origin feature/HA-3653-tm-analyzer</w:t>
      </w:r>
    </w:p>
    <w:p w14:paraId="1DD50C61" w14:textId="13BCD0AC" w:rsidR="00C74FC4" w:rsidRDefault="00C74FC4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4463C35B" w14:textId="3285A21A" w:rsidR="00C74FC4" w:rsidRDefault="000636D6" w:rsidP="000636D6">
      <w:pPr>
        <w:pStyle w:val="2"/>
        <w:rPr>
          <w:lang w:eastAsia="ko-KR"/>
        </w:rPr>
      </w:pPr>
      <w:r>
        <w:rPr>
          <w:lang w:eastAsia="ko-KR"/>
        </w:rPr>
        <w:t>push</w:t>
      </w:r>
    </w:p>
    <w:p w14:paraId="4BA8990F" w14:textId="475013B9" w:rsidR="000636D6" w:rsidRDefault="000636D6" w:rsidP="00C74FC4">
      <w:pPr>
        <w:rPr>
          <w:lang w:eastAsia="ko-KR"/>
        </w:rPr>
      </w:pPr>
      <w:r>
        <w:rPr>
          <w:lang w:eastAsia="ko-KR"/>
        </w:rPr>
        <w:t>git push</w:t>
      </w:r>
    </w:p>
    <w:p w14:paraId="661174E0" w14:textId="22F4D911" w:rsidR="002E097E" w:rsidRDefault="002E097E" w:rsidP="00C74FC4">
      <w:pPr>
        <w:rPr>
          <w:lang w:eastAsia="ko-KR"/>
        </w:rPr>
      </w:pPr>
      <w:r>
        <w:rPr>
          <w:lang w:eastAsia="ko-KR"/>
        </w:rPr>
        <w:t>git push origin feature/HA-3653-tm-analyzer</w:t>
      </w:r>
    </w:p>
    <w:p w14:paraId="26381840" w14:textId="33DE1D2E" w:rsidR="0051352C" w:rsidRPr="005827A7" w:rsidRDefault="0051352C" w:rsidP="00C74FC4">
      <w:pPr>
        <w:rPr>
          <w:lang w:eastAsia="ko-KR"/>
        </w:rPr>
      </w:pPr>
      <w:r>
        <w:rPr>
          <w:lang w:eastAsia="ko-KR"/>
        </w:rPr>
        <w:t>git push origin origin/feature/HA-3653-tm-analyzer</w:t>
      </w:r>
    </w:p>
    <w:p w14:paraId="424A58EB" w14:textId="77777777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t>rebase</w:t>
      </w:r>
    </w:p>
    <w:p w14:paraId="39420790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rebase --continue</w:t>
      </w:r>
    </w:p>
    <w:p w14:paraId="3528F123" w14:textId="72E76BA9" w:rsidR="00C74FC4" w:rsidRDefault="00C74FC4" w:rsidP="00C74FC4">
      <w:pPr>
        <w:rPr>
          <w:lang w:eastAsia="ko-KR"/>
        </w:rPr>
      </w:pPr>
      <w:r>
        <w:rPr>
          <w:lang w:eastAsia="ko-KR"/>
        </w:rPr>
        <w:t>git rebase --abort</w:t>
      </w:r>
    </w:p>
    <w:p w14:paraId="331A3140" w14:textId="1ABB87B8" w:rsidR="002E097E" w:rsidRDefault="002E097E" w:rsidP="00C74FC4">
      <w:pPr>
        <w:rPr>
          <w:lang w:eastAsia="ko-KR"/>
        </w:rPr>
      </w:pPr>
      <w:r>
        <w:rPr>
          <w:lang w:eastAsia="ko-KR"/>
        </w:rPr>
        <w:t>git rebase develop</w:t>
      </w:r>
    </w:p>
    <w:p w14:paraId="4D9E13A0" w14:textId="0B4C628C" w:rsidR="00C74FC4" w:rsidRDefault="00B8543C" w:rsidP="005827A7">
      <w:pPr>
        <w:rPr>
          <w:lang w:eastAsia="ko-KR"/>
        </w:rPr>
      </w:pPr>
      <w:r>
        <w:rPr>
          <w:lang w:eastAsia="ko-KR"/>
        </w:rPr>
        <w:t>git rebase --help</w:t>
      </w:r>
    </w:p>
    <w:p w14:paraId="0C6D57D9" w14:textId="1402EDA6" w:rsidR="00EF6FE5" w:rsidRDefault="00EF6FE5" w:rsidP="005827A7">
      <w:pPr>
        <w:rPr>
          <w:lang w:eastAsia="ko-KR"/>
        </w:rPr>
      </w:pPr>
      <w:r>
        <w:rPr>
          <w:lang w:eastAsia="ko-KR"/>
        </w:rPr>
        <w:t>git rebase origin/develop</w:t>
      </w:r>
    </w:p>
    <w:p w14:paraId="6A0B0FC7" w14:textId="7F30D7CF" w:rsidR="005827A7" w:rsidRDefault="009C48E6" w:rsidP="009C48E6">
      <w:pPr>
        <w:pStyle w:val="2"/>
        <w:rPr>
          <w:lang w:eastAsia="ko-KR"/>
        </w:rPr>
      </w:pPr>
      <w:r>
        <w:rPr>
          <w:lang w:eastAsia="ko-KR"/>
        </w:rPr>
        <w:t>reset</w:t>
      </w:r>
    </w:p>
    <w:p w14:paraId="6E6E9AEA" w14:textId="3C183381" w:rsidR="005827A7" w:rsidRDefault="009C48E6" w:rsidP="005827A7">
      <w:pPr>
        <w:rPr>
          <w:lang w:eastAsia="ko-KR"/>
        </w:rPr>
      </w:pPr>
      <w:r>
        <w:rPr>
          <w:lang w:eastAsia="ko-KR"/>
        </w:rPr>
        <w:t xml:space="preserve">git reset </w:t>
      </w:r>
      <w:r w:rsidR="00E57661">
        <w:rPr>
          <w:lang w:eastAsia="ko-KR"/>
        </w:rPr>
        <w:t>--</w:t>
      </w:r>
      <w:r>
        <w:rPr>
          <w:lang w:eastAsia="ko-KR"/>
        </w:rPr>
        <w:t>hard origin/feature/HA-3653-tm-analyzer</w:t>
      </w:r>
    </w:p>
    <w:p w14:paraId="41725CEF" w14:textId="7BE9CD6D" w:rsidR="00C74FC4" w:rsidRDefault="002B61D1" w:rsidP="00C74FC4">
      <w:pPr>
        <w:rPr>
          <w:lang w:eastAsia="ko-KR"/>
        </w:rPr>
      </w:pPr>
      <w:r>
        <w:rPr>
          <w:lang w:eastAsia="ko-KR"/>
        </w:rPr>
        <w:t>git reset --hard</w:t>
      </w:r>
    </w:p>
    <w:p w14:paraId="12C2A706" w14:textId="3C944E2B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t>rm</w:t>
      </w:r>
    </w:p>
    <w:p w14:paraId="20878BA9" w14:textId="754A04AD" w:rsidR="00C74FC4" w:rsidRDefault="00C74FC4" w:rsidP="00C74FC4">
      <w:pPr>
        <w:rPr>
          <w:lang w:eastAsia="ko-KR"/>
        </w:rPr>
      </w:pPr>
      <w:r>
        <w:rPr>
          <w:lang w:eastAsia="ko-KR"/>
        </w:rPr>
        <w:t xml:space="preserve">git rm -rf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spTM</w:t>
      </w:r>
      <w:proofErr w:type="spellEnd"/>
      <w:r>
        <w:rPr>
          <w:lang w:eastAsia="ko-KR"/>
        </w:rPr>
        <w:t>/</w:t>
      </w:r>
    </w:p>
    <w:p w14:paraId="33A25729" w14:textId="310C0756" w:rsidR="00D45DB7" w:rsidRDefault="00D45DB7" w:rsidP="00C74FC4">
      <w:pPr>
        <w:rPr>
          <w:lang w:eastAsia="ko-KR"/>
        </w:rPr>
      </w:pPr>
      <w:r>
        <w:rPr>
          <w:lang w:eastAsia="ko-KR"/>
        </w:rPr>
        <w:t>git rm dsp5GNR/</w:t>
      </w:r>
      <w:proofErr w:type="spellStart"/>
      <w:r>
        <w:rPr>
          <w:lang w:eastAsia="ko-KR"/>
        </w:rPr>
        <w:t>consts.h</w:t>
      </w:r>
      <w:proofErr w:type="spellEnd"/>
    </w:p>
    <w:p w14:paraId="358243D0" w14:textId="2D858C69" w:rsidR="003525A0" w:rsidRDefault="003525A0" w:rsidP="00C74FC4">
      <w:pPr>
        <w:rPr>
          <w:lang w:eastAsia="ko-KR"/>
        </w:rPr>
      </w:pPr>
      <w:r>
        <w:rPr>
          <w:lang w:eastAsia="ko-KR"/>
        </w:rPr>
        <w:t>git rm -r dsp5GNR/ -f</w:t>
      </w:r>
    </w:p>
    <w:p w14:paraId="5B2C1CDD" w14:textId="0E9F1429" w:rsidR="00C74FC4" w:rsidRDefault="00C87529" w:rsidP="00C87529">
      <w:pPr>
        <w:pStyle w:val="2"/>
        <w:rPr>
          <w:lang w:eastAsia="ko-KR"/>
        </w:rPr>
      </w:pPr>
      <w:r>
        <w:rPr>
          <w:lang w:eastAsia="ko-KR"/>
        </w:rPr>
        <w:t>submodule</w:t>
      </w:r>
    </w:p>
    <w:p w14:paraId="07D53088" w14:textId="5BCB28EC" w:rsidR="00C87529" w:rsidRDefault="00C87529" w:rsidP="00C74FC4">
      <w:pPr>
        <w:rPr>
          <w:lang w:eastAsia="ko-KR"/>
        </w:rPr>
      </w:pPr>
      <w:r>
        <w:rPr>
          <w:lang w:eastAsia="ko-KR"/>
        </w:rPr>
        <w:t>git submodule update --recursive --remote</w:t>
      </w:r>
    </w:p>
    <w:p w14:paraId="1BEDC2F3" w14:textId="4036F728" w:rsidR="00683816" w:rsidRDefault="00683816" w:rsidP="00C74FC4">
      <w:pPr>
        <w:rPr>
          <w:lang w:eastAsia="ko-KR"/>
        </w:rPr>
      </w:pPr>
      <w:r>
        <w:rPr>
          <w:lang w:eastAsia="ko-KR"/>
        </w:rPr>
        <w:t>git submodule update --recursive --remote -f</w:t>
      </w:r>
    </w:p>
    <w:p w14:paraId="6F913ACD" w14:textId="6A180B33" w:rsidR="00C74FC4" w:rsidRDefault="004D21DD" w:rsidP="00C74FC4">
      <w:pPr>
        <w:rPr>
          <w:lang w:eastAsia="ko-KR"/>
        </w:rPr>
      </w:pPr>
      <w:r>
        <w:rPr>
          <w:lang w:eastAsia="ko-KR"/>
        </w:rPr>
        <w:lastRenderedPageBreak/>
        <w:t xml:space="preserve">git submodule </w:t>
      </w:r>
      <w:proofErr w:type="spellStart"/>
      <w:r>
        <w:rPr>
          <w:lang w:eastAsia="ko-KR"/>
        </w:rPr>
        <w:t>init</w:t>
      </w:r>
      <w:proofErr w:type="spellEnd"/>
    </w:p>
    <w:p w14:paraId="37728E27" w14:textId="4BC5323A" w:rsidR="00683816" w:rsidRPr="00C74FC4" w:rsidRDefault="00683816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t xml:space="preserve"> -f --all</w:t>
      </w:r>
    </w:p>
    <w:p w14:paraId="5B640E92" w14:textId="77777777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t>status</w:t>
      </w:r>
    </w:p>
    <w:p w14:paraId="288FD766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status</w:t>
      </w:r>
    </w:p>
    <w:p w14:paraId="604F43BA" w14:textId="5BE60EFC" w:rsidR="005827A7" w:rsidRDefault="005827A7" w:rsidP="005827A7">
      <w:pPr>
        <w:rPr>
          <w:lang w:eastAsia="ko-KR"/>
        </w:rPr>
      </w:pPr>
    </w:p>
    <w:p w14:paraId="23D9C047" w14:textId="77777777" w:rsidR="005827A7" w:rsidRPr="005827A7" w:rsidRDefault="005827A7" w:rsidP="005827A7">
      <w:pPr>
        <w:rPr>
          <w:lang w:eastAsia="ko-KR"/>
        </w:rPr>
      </w:pPr>
    </w:p>
    <w:p w14:paraId="1683340F" w14:textId="341BC90C" w:rsidR="00543F1A" w:rsidRDefault="001602BB" w:rsidP="001602BB">
      <w:pPr>
        <w:pStyle w:val="1"/>
        <w:rPr>
          <w:lang w:eastAsia="ko-KR"/>
        </w:rPr>
      </w:pPr>
      <w:r>
        <w:rPr>
          <w:lang w:eastAsia="ko-KR"/>
        </w:rPr>
        <w:t>Debug</w:t>
      </w:r>
    </w:p>
    <w:p w14:paraId="41C2C5CB" w14:textId="16D6DE78" w:rsidR="00023DA2" w:rsidRDefault="00662923" w:rsidP="001602BB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g</w:t>
      </w:r>
      <w:r w:rsidR="001602BB">
        <w:rPr>
          <w:lang w:eastAsia="ko-KR"/>
        </w:rPr>
        <w:t>view</w:t>
      </w:r>
      <w:proofErr w:type="spellEnd"/>
    </w:p>
    <w:p w14:paraId="4AB3DCD6" w14:textId="415B2C2E" w:rsidR="00A12969" w:rsidRPr="00A12969" w:rsidRDefault="00A12969" w:rsidP="00A12969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02BB" w14:paraId="5C6D29DE" w14:textId="77777777" w:rsidTr="001602BB">
        <w:tc>
          <w:tcPr>
            <w:tcW w:w="9350" w:type="dxa"/>
          </w:tcPr>
          <w:p w14:paraId="271B4685" w14:textId="6E926CF4" w:rsidR="001602BB" w:rsidRPr="001602BB" w:rsidRDefault="001602BB" w:rsidP="006C0865">
            <w:pPr>
              <w:rPr>
                <w:lang w:eastAsia="ko-KR"/>
              </w:rPr>
            </w:pPr>
            <w:proofErr w:type="spellStart"/>
            <w:r w:rsidRPr="001602BB">
              <w:rPr>
                <w:lang w:eastAsia="ko-KR"/>
              </w:rPr>
              <w:t>gview</w:t>
            </w:r>
            <w:proofErr w:type="spellEnd"/>
            <w:r w:rsidRPr="001602BB">
              <w:rPr>
                <w:lang w:eastAsia="ko-KR"/>
              </w:rPr>
              <w:t xml:space="preserve"> -f $(</w:t>
            </w:r>
            <w:proofErr w:type="spellStart"/>
            <w:r w:rsidRPr="001602BB">
              <w:rPr>
                <w:lang w:eastAsia="ko-KR"/>
              </w:rPr>
              <w:t>tty</w:t>
            </w:r>
            <w:proofErr w:type="spellEnd"/>
            <w:r w:rsidRPr="001602BB">
              <w:rPr>
                <w:lang w:eastAsia="ko-KR"/>
              </w:rPr>
              <w:t xml:space="preserve">) -o </w:t>
            </w:r>
            <w:proofErr w:type="spellStart"/>
            <w:proofErr w:type="gramStart"/>
            <w:r w:rsidRPr="001602BB">
              <w:rPr>
                <w:lang w:eastAsia="ko-KR"/>
              </w:rPr>
              <w:t>gem.base</w:t>
            </w:r>
            <w:proofErr w:type="gramEnd"/>
            <w:r w:rsidRPr="001602BB">
              <w:rPr>
                <w:lang w:eastAsia="ko-KR"/>
              </w:rPr>
              <w:t>.signalAnalyzerTMBuildIn_app</w:t>
            </w:r>
            <w:proofErr w:type="spellEnd"/>
          </w:p>
        </w:tc>
      </w:tr>
    </w:tbl>
    <w:p w14:paraId="0CB3A25B" w14:textId="3101ACF9" w:rsidR="00023DA2" w:rsidRDefault="00023DA2" w:rsidP="006C0865">
      <w:pPr>
        <w:rPr>
          <w:lang w:eastAsia="ko-KR"/>
        </w:rPr>
      </w:pPr>
    </w:p>
    <w:p w14:paraId="51239490" w14:textId="3A05AA27" w:rsidR="00023DA2" w:rsidRDefault="00A12969" w:rsidP="00A12969">
      <w:pPr>
        <w:pStyle w:val="2"/>
        <w:rPr>
          <w:lang w:eastAsia="ko-KR"/>
        </w:rPr>
      </w:pPr>
      <w:proofErr w:type="spellStart"/>
      <w:r>
        <w:rPr>
          <w:lang w:eastAsia="ko-KR"/>
        </w:rPr>
        <w:t>ps</w:t>
      </w:r>
      <w:proofErr w:type="spellEnd"/>
    </w:p>
    <w:p w14:paraId="17CC4D8E" w14:textId="0ABD90CB" w:rsidR="00023DA2" w:rsidRDefault="00A12969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324" w14:paraId="2C0613E5" w14:textId="77777777" w:rsidTr="00E06324">
        <w:tc>
          <w:tcPr>
            <w:tcW w:w="9350" w:type="dxa"/>
          </w:tcPr>
          <w:p w14:paraId="4779F057" w14:textId="34A976BA" w:rsidR="00E06324" w:rsidRDefault="00E06324" w:rsidP="006C0865">
            <w:pPr>
              <w:rPr>
                <w:lang w:eastAsia="ko-KR"/>
              </w:rPr>
            </w:pPr>
            <w:proofErr w:type="spellStart"/>
            <w:r w:rsidRPr="00E06324">
              <w:rPr>
                <w:lang w:eastAsia="ko-KR"/>
              </w:rPr>
              <w:t>ps</w:t>
            </w:r>
            <w:proofErr w:type="spellEnd"/>
            <w:r w:rsidRPr="00E06324">
              <w:rPr>
                <w:lang w:eastAsia="ko-KR"/>
              </w:rPr>
              <w:t xml:space="preserve"> -ax</w:t>
            </w:r>
          </w:p>
        </w:tc>
      </w:tr>
      <w:tr w:rsidR="00E06324" w14:paraId="734D2626" w14:textId="77777777" w:rsidTr="00E06324">
        <w:tc>
          <w:tcPr>
            <w:tcW w:w="9350" w:type="dxa"/>
          </w:tcPr>
          <w:p w14:paraId="0222275F" w14:textId="5D289120" w:rsidR="00E06324" w:rsidRPr="00E06324" w:rsidRDefault="00E06324" w:rsidP="006C0865">
            <w:pPr>
              <w:rPr>
                <w:lang w:eastAsia="ko-KR"/>
              </w:rPr>
            </w:pPr>
            <w:proofErr w:type="gramStart"/>
            <w:r w:rsidRPr="00E06324">
              <w:rPr>
                <w:lang w:eastAsia="ko-KR"/>
              </w:rPr>
              <w:t>3625 ?</w:t>
            </w:r>
            <w:proofErr w:type="gramEnd"/>
            <w:r w:rsidRPr="00E06324">
              <w:rPr>
                <w:lang w:eastAsia="ko-KR"/>
              </w:rPr>
              <w:t xml:space="preserve">        </w:t>
            </w:r>
            <w:proofErr w:type="spellStart"/>
            <w:r w:rsidRPr="00E06324">
              <w:rPr>
                <w:lang w:eastAsia="ko-KR"/>
              </w:rPr>
              <w:t>Sl</w:t>
            </w:r>
            <w:proofErr w:type="spellEnd"/>
            <w:r w:rsidRPr="00E06324">
              <w:rPr>
                <w:lang w:eastAsia="ko-KR"/>
              </w:rPr>
              <w:t xml:space="preserve">     0:02 /base/bin/</w:t>
            </w:r>
            <w:proofErr w:type="spellStart"/>
            <w:r w:rsidRPr="00E06324">
              <w:rPr>
                <w:lang w:eastAsia="ko-KR"/>
              </w:rPr>
              <w:t>signalAnalyzerTMBuildIn_app</w:t>
            </w:r>
            <w:proofErr w:type="spellEnd"/>
          </w:p>
        </w:tc>
      </w:tr>
    </w:tbl>
    <w:p w14:paraId="0488C501" w14:textId="0DFA793B" w:rsidR="00A12969" w:rsidRDefault="00A12969" w:rsidP="006C0865">
      <w:pPr>
        <w:rPr>
          <w:lang w:eastAsia="ko-KR"/>
        </w:rPr>
      </w:pPr>
    </w:p>
    <w:p w14:paraId="5D0972F2" w14:textId="0996A2B6" w:rsidR="00A12969" w:rsidRDefault="00E040D3" w:rsidP="00E040D3">
      <w:pPr>
        <w:pStyle w:val="2"/>
        <w:rPr>
          <w:lang w:eastAsia="ko-KR"/>
        </w:rPr>
      </w:pPr>
      <w:proofErr w:type="spellStart"/>
      <w:proofErr w:type="gramStart"/>
      <w:r>
        <w:rPr>
          <w:lang w:eastAsia="ko-KR"/>
        </w:rPr>
        <w:t>qDebug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</w:p>
    <w:p w14:paraId="367AF016" w14:textId="250B7657" w:rsidR="00A12969" w:rsidRDefault="00C361D4" w:rsidP="006C0865">
      <w:pPr>
        <w:rPr>
          <w:lang w:eastAsia="ko-KR"/>
        </w:rPr>
      </w:pPr>
      <w:r>
        <w:rPr>
          <w:lang w:eastAsia="ko-KR"/>
        </w:rPr>
        <w:t xml:space="preserve">logOn.py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수정한다</w:t>
      </w:r>
      <w:r>
        <w:rPr>
          <w:rFonts w:hint="eastAsia"/>
          <w:lang w:eastAsia="ko-KR"/>
        </w:rPr>
        <w:t>.</w:t>
      </w:r>
    </w:p>
    <w:p w14:paraId="43C7AB7E" w14:textId="3ADD813F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logOn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proofErr w:type="gram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디렉토리에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5gtm.log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</w:p>
    <w:p w14:paraId="5EB40EFF" w14:textId="294CB5C7" w:rsidR="00C361D4" w:rsidRDefault="00C361D4" w:rsidP="006C0865">
      <w:pPr>
        <w:rPr>
          <w:rFonts w:hint="eastAsia"/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tail -f /</w:t>
      </w:r>
      <w:proofErr w:type="spellStart"/>
      <w:r>
        <w:rPr>
          <w:lang w:eastAsia="ko-KR"/>
        </w:rPr>
        <w:t>tmp</w:t>
      </w:r>
      <w:proofErr w:type="spellEnd"/>
      <w:r>
        <w:rPr>
          <w:lang w:eastAsia="ko-KR"/>
        </w:rPr>
        <w:t xml:space="preserve">/5gtm.log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qdebug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  <w:bookmarkStart w:id="9" w:name="_GoBack"/>
      <w:bookmarkEnd w:id="9"/>
    </w:p>
    <w:p w14:paraId="57C6D077" w14:textId="4943ADD5" w:rsidR="00C361D4" w:rsidRDefault="00C361D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0BA5312" wp14:editId="726935D9">
            <wp:extent cx="5937885" cy="2238375"/>
            <wp:effectExtent l="0" t="0" r="571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970" w14:textId="10730836" w:rsidR="00E040D3" w:rsidRDefault="00E040D3" w:rsidP="006C0865">
      <w:pPr>
        <w:rPr>
          <w:lang w:eastAsia="ko-KR"/>
        </w:rPr>
      </w:pPr>
    </w:p>
    <w:p w14:paraId="280EADC6" w14:textId="6CFF3CAC" w:rsidR="00E040D3" w:rsidRDefault="00E040D3" w:rsidP="006C0865">
      <w:pPr>
        <w:rPr>
          <w:lang w:eastAsia="ko-KR"/>
        </w:rPr>
      </w:pPr>
    </w:p>
    <w:p w14:paraId="16C77219" w14:textId="77777777" w:rsidR="00E040D3" w:rsidRDefault="00E040D3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10" w:name="_Toc21613858"/>
      <w:r>
        <w:rPr>
          <w:lang w:eastAsia="ko-KR"/>
        </w:rPr>
        <w:t>Temp</w:t>
      </w:r>
      <w:bookmarkEnd w:id="10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lastRenderedPageBreak/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EB23181" w:rsidR="00753B7D" w:rsidRDefault="00753B7D" w:rsidP="007C6465">
      <w:pPr>
        <w:rPr>
          <w:lang w:eastAsia="ko-KR"/>
        </w:rPr>
      </w:pPr>
    </w:p>
    <w:p w14:paraId="152213AF" w14:textId="5759D0C1" w:rsidR="003D3B8F" w:rsidRDefault="003D3B8F" w:rsidP="007C6465">
      <w:pPr>
        <w:rPr>
          <w:lang w:eastAsia="ko-KR"/>
        </w:rPr>
      </w:pPr>
    </w:p>
    <w:p w14:paraId="2BAA4E16" w14:textId="77777777" w:rsidR="003D3B8F" w:rsidRDefault="003D3B8F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11" w:name="_Toc21613859"/>
      <w:proofErr w:type="spellStart"/>
      <w:r>
        <w:rPr>
          <w:lang w:eastAsia="ko-KR"/>
        </w:rPr>
        <w:t>Util</w:t>
      </w:r>
      <w:bookmarkEnd w:id="11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12" w:name="_Toc21613860"/>
      <w:proofErr w:type="spellStart"/>
      <w:r>
        <w:rPr>
          <w:lang w:eastAsia="ko-KR"/>
        </w:rPr>
        <w:t>doQt</w:t>
      </w:r>
      <w:bookmarkEnd w:id="12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13" w:name="_Toc21613861"/>
      <w:proofErr w:type="spellStart"/>
      <w:r>
        <w:rPr>
          <w:lang w:eastAsia="ko-KR"/>
        </w:rPr>
        <w:lastRenderedPageBreak/>
        <w:t>gitk</w:t>
      </w:r>
      <w:bookmarkEnd w:id="13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ubl</w:t>
      </w:r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proofErr w:type="spellStart"/>
      <w:r>
        <w:rPr>
          <w:lang w:eastAsia="ko-KR"/>
        </w:rPr>
        <w:t>gitg</w:t>
      </w:r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</w:p>
    <w:p w14:paraId="5618E3B8" w14:textId="2B0DA372" w:rsidR="001B35B6" w:rsidRDefault="001B35B6" w:rsidP="00DD5AEC">
      <w:pPr>
        <w:rPr>
          <w:lang w:eastAsia="ko-KR"/>
        </w:rPr>
      </w:pPr>
    </w:p>
    <w:p w14:paraId="45440C7A" w14:textId="5E9F89C6" w:rsidR="001B35B6" w:rsidRDefault="001B35B6" w:rsidP="00DD5AEC">
      <w:pPr>
        <w:rPr>
          <w:lang w:eastAsia="ko-KR"/>
        </w:rPr>
      </w:pPr>
    </w:p>
    <w:p w14:paraId="29754886" w14:textId="164BD6E0" w:rsidR="001B35B6" w:rsidRDefault="001B35B6" w:rsidP="001B35B6">
      <w:pPr>
        <w:pStyle w:val="2"/>
        <w:rPr>
          <w:lang w:eastAsia="ko-KR"/>
        </w:rPr>
      </w:pPr>
      <w:proofErr w:type="spellStart"/>
      <w:r>
        <w:rPr>
          <w:lang w:eastAsia="ko-KR"/>
        </w:rPr>
        <w:t>gview</w:t>
      </w:r>
      <w:proofErr w:type="spellEnd"/>
    </w:p>
    <w:p w14:paraId="30DA49D5" w14:textId="767F1488" w:rsidR="001B35B6" w:rsidRDefault="001B35B6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14" w:name="_Toc21613862"/>
      <w:r>
        <w:rPr>
          <w:lang w:eastAsia="ko-KR"/>
        </w:rPr>
        <w:t>Project</w:t>
      </w:r>
      <w:bookmarkEnd w:id="14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17296FA7" w:rsidR="00C076D5" w:rsidRDefault="00C076D5" w:rsidP="00DD5AEC">
      <w:pPr>
        <w:pStyle w:val="1"/>
        <w:rPr>
          <w:lang w:eastAsia="ko-KR"/>
        </w:rPr>
      </w:pPr>
      <w:r>
        <w:rPr>
          <w:lang w:eastAsia="ko-KR"/>
        </w:rPr>
        <w:t>Source Analysis</w:t>
      </w:r>
    </w:p>
    <w:p w14:paraId="2BAD0C52" w14:textId="4F1CABD8" w:rsidR="00476B32" w:rsidRPr="00476B32" w:rsidRDefault="00476B32" w:rsidP="00476B32">
      <w:pPr>
        <w:pStyle w:val="2"/>
        <w:rPr>
          <w:lang w:eastAsia="ko-KR"/>
        </w:rPr>
      </w:pPr>
      <w:r>
        <w:rPr>
          <w:lang w:eastAsia="ko-KR"/>
        </w:rPr>
        <w:t>apps</w:t>
      </w:r>
    </w:p>
    <w:p w14:paraId="3B31F99C" w14:textId="0741AEEA" w:rsidR="00C076D5" w:rsidRDefault="00C076D5" w:rsidP="00DD5AEC">
      <w:pPr>
        <w:rPr>
          <w:lang w:eastAsia="ko-KR"/>
        </w:rPr>
      </w:pPr>
    </w:p>
    <w:p w14:paraId="7DE0074B" w14:textId="28914FB4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signalAnalyzer5GNR</w:t>
      </w:r>
    </w:p>
    <w:p w14:paraId="7E2A7F9C" w14:textId="3F6E7291" w:rsidR="00C076D5" w:rsidRDefault="00C076D5" w:rsidP="00DD5AEC">
      <w:pPr>
        <w:rPr>
          <w:lang w:eastAsia="ko-KR"/>
        </w:rPr>
      </w:pPr>
    </w:p>
    <w:p w14:paraId="0B2DF7ED" w14:textId="7D8CEB01" w:rsidR="00C076D5" w:rsidRDefault="00C076D5" w:rsidP="00DD5AEC">
      <w:pPr>
        <w:rPr>
          <w:lang w:eastAsia="ko-KR"/>
        </w:rPr>
      </w:pPr>
    </w:p>
    <w:p w14:paraId="22207023" w14:textId="517AC269" w:rsidR="00C076D5" w:rsidRDefault="00C076D5" w:rsidP="00DD5AEC">
      <w:pPr>
        <w:rPr>
          <w:lang w:eastAsia="ko-KR"/>
        </w:rPr>
      </w:pPr>
    </w:p>
    <w:p w14:paraId="6D810BDC" w14:textId="2AE5EA17" w:rsidR="00C076D5" w:rsidRDefault="00476B32" w:rsidP="00476B32">
      <w:pPr>
        <w:pStyle w:val="2"/>
        <w:rPr>
          <w:lang w:eastAsia="ko-KR"/>
        </w:rPr>
      </w:pPr>
      <w:r>
        <w:rPr>
          <w:lang w:eastAsia="ko-KR"/>
        </w:rPr>
        <w:t>lib</w:t>
      </w:r>
    </w:p>
    <w:p w14:paraId="40DA65D2" w14:textId="1581103E" w:rsidR="00C076D5" w:rsidRDefault="00C076D5" w:rsidP="00DD5AEC">
      <w:pPr>
        <w:rPr>
          <w:lang w:eastAsia="ko-KR"/>
        </w:rPr>
      </w:pPr>
    </w:p>
    <w:p w14:paraId="1358E408" w14:textId="4C603445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dsp5GNR</w:t>
      </w:r>
    </w:p>
    <w:p w14:paraId="6D81E6BA" w14:textId="0848243D" w:rsidR="00C076D5" w:rsidRDefault="00C076D5" w:rsidP="00DD5AEC">
      <w:pPr>
        <w:rPr>
          <w:lang w:eastAsia="ko-KR"/>
        </w:rPr>
      </w:pPr>
    </w:p>
    <w:p w14:paraId="52A2E138" w14:textId="4BEB8742" w:rsidR="00ED4EAC" w:rsidRDefault="00ED4EAC" w:rsidP="00ED4EAC">
      <w:pPr>
        <w:pStyle w:val="4"/>
        <w:rPr>
          <w:lang w:eastAsia="ko-KR"/>
        </w:rPr>
      </w:pPr>
      <w:r>
        <w:rPr>
          <w:lang w:eastAsia="ko-KR"/>
        </w:rPr>
        <w:t>rfDSP5GNRModule.cpp</w:t>
      </w:r>
    </w:p>
    <w:p w14:paraId="036DD356" w14:textId="50F48BC6" w:rsidR="00C076D5" w:rsidRDefault="00EC0754" w:rsidP="00DD5AEC">
      <w:pPr>
        <w:rPr>
          <w:lang w:eastAsia="ko-KR"/>
        </w:rPr>
      </w:pPr>
      <w:r>
        <w:rPr>
          <w:lang w:eastAsia="ko-KR"/>
        </w:rPr>
        <w:t xml:space="preserve">-. </w:t>
      </w:r>
      <w:r>
        <w:rPr>
          <w:rFonts w:hint="eastAsia"/>
          <w:lang w:eastAsia="ko-KR"/>
        </w:rPr>
        <w:t>m</w:t>
      </w:r>
      <w:r>
        <w:rPr>
          <w:lang w:eastAsia="ko-KR"/>
        </w:rPr>
        <w:t>easure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7340A76F" w14:textId="12644B35" w:rsidR="00C076D5" w:rsidRDefault="00C076D5" w:rsidP="00DD5AEC">
      <w:pPr>
        <w:rPr>
          <w:lang w:eastAsia="ko-KR"/>
        </w:rPr>
      </w:pPr>
    </w:p>
    <w:p w14:paraId="2CA5E9BA" w14:textId="74044442" w:rsidR="00C076D5" w:rsidRDefault="00C076D5" w:rsidP="00DD5AEC">
      <w:pPr>
        <w:rPr>
          <w:lang w:eastAsia="ko-KR"/>
        </w:rPr>
      </w:pPr>
    </w:p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74"/>
      <w:footerReference w:type="default" r:id="rId7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D817D3" w14:textId="77777777" w:rsidR="00855083" w:rsidRDefault="00855083" w:rsidP="00A33843">
      <w:pPr>
        <w:spacing w:after="0" w:line="240" w:lineRule="auto"/>
      </w:pPr>
      <w:r>
        <w:separator/>
      </w:r>
    </w:p>
  </w:endnote>
  <w:endnote w:type="continuationSeparator" w:id="0">
    <w:p w14:paraId="56DF2FEA" w14:textId="77777777" w:rsidR="00855083" w:rsidRDefault="00855083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840DE2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840DE2" w:rsidRPr="003F3259" w:rsidRDefault="00840DE2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 w:rsidR="00D70890"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 w:rsidR="00FA7304"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840DE2" w:rsidRPr="003F3259" w:rsidRDefault="00840DE2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840DE2" w:rsidRPr="00AB710B" w:rsidRDefault="00840DE2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840DE2" w:rsidRPr="003F3259" w:rsidRDefault="00840DE2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840DE2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840DE2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840DE2" w:rsidRPr="000311E3" w:rsidRDefault="00840DE2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840DE2" w14:paraId="7AFC072F" w14:textId="77777777" w:rsidTr="001A0EF6">
      <w:tc>
        <w:tcPr>
          <w:tcW w:w="9540" w:type="dxa"/>
          <w:gridSpan w:val="2"/>
        </w:tcPr>
        <w:p w14:paraId="7AFC072D" w14:textId="77777777" w:rsidR="00840DE2" w:rsidRPr="001A0EF6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840DE2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840DE2" w14:paraId="7AFC0732" w14:textId="77777777" w:rsidTr="001A0EF6">
      <w:tc>
        <w:tcPr>
          <w:tcW w:w="5580" w:type="dxa"/>
        </w:tcPr>
        <w:p w14:paraId="7AFC0730" w14:textId="77777777" w:rsidR="00840DE2" w:rsidRDefault="00840DE2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840DE2" w:rsidRDefault="00840DE2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>
              <w:rPr>
                <w:noProof/>
              </w:rPr>
              <w:t>6</w:t>
            </w:r>
          </w:fldSimple>
        </w:p>
      </w:tc>
    </w:tr>
  </w:tbl>
  <w:p w14:paraId="7AFC0733" w14:textId="77777777" w:rsidR="00840DE2" w:rsidRPr="004906B9" w:rsidRDefault="00840DE2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62B12C" w14:textId="77777777" w:rsidR="00855083" w:rsidRDefault="00855083" w:rsidP="00A33843">
      <w:pPr>
        <w:spacing w:after="0" w:line="240" w:lineRule="auto"/>
      </w:pPr>
      <w:r>
        <w:separator/>
      </w:r>
    </w:p>
  </w:footnote>
  <w:footnote w:type="continuationSeparator" w:id="0">
    <w:p w14:paraId="272B9CC7" w14:textId="77777777" w:rsidR="00855083" w:rsidRDefault="00855083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5AFC3AEC" w:rsidR="00840DE2" w:rsidRPr="00385CAB" w:rsidRDefault="00840DE2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D70890">
      <w:rPr>
        <w:noProof/>
        <w:sz w:val="28"/>
        <w:lang w:eastAsia="ko-KR"/>
      </w:rPr>
      <w:t>CA</w:t>
    </w:r>
    <w:r w:rsidR="00FA7304">
      <w:rPr>
        <w:noProof/>
        <w:sz w:val="28"/>
        <w:lang w:eastAsia="ko-KR"/>
      </w:rPr>
      <w:t>5</w:t>
    </w:r>
    <w:r w:rsidR="00D70890">
      <w:rPr>
        <w:noProof/>
        <w:sz w:val="28"/>
        <w:lang w:eastAsia="ko-KR"/>
      </w:rPr>
      <w:t>G Development</w:t>
    </w:r>
  </w:p>
  <w:p w14:paraId="7AFC0721" w14:textId="77777777" w:rsidR="00840DE2" w:rsidRDefault="00840DE2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1034639"/>
    <w:multiLevelType w:val="hybridMultilevel"/>
    <w:tmpl w:val="9036F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7"/>
  </w:num>
  <w:num w:numId="3">
    <w:abstractNumId w:val="10"/>
  </w:num>
  <w:num w:numId="4">
    <w:abstractNumId w:val="15"/>
  </w:num>
  <w:num w:numId="5">
    <w:abstractNumId w:val="19"/>
  </w:num>
  <w:num w:numId="6">
    <w:abstractNumId w:val="16"/>
  </w:num>
  <w:num w:numId="7">
    <w:abstractNumId w:val="8"/>
  </w:num>
  <w:num w:numId="8">
    <w:abstractNumId w:val="5"/>
  </w:num>
  <w:num w:numId="9">
    <w:abstractNumId w:val="12"/>
  </w:num>
  <w:num w:numId="10">
    <w:abstractNumId w:val="14"/>
  </w:num>
  <w:num w:numId="11">
    <w:abstractNumId w:val="6"/>
  </w:num>
  <w:num w:numId="12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</w:num>
  <w:num w:numId="14">
    <w:abstractNumId w:val="2"/>
  </w:num>
  <w:num w:numId="15">
    <w:abstractNumId w:val="4"/>
  </w:num>
  <w:num w:numId="16">
    <w:abstractNumId w:val="20"/>
  </w:num>
  <w:num w:numId="17">
    <w:abstractNumId w:val="9"/>
  </w:num>
  <w:num w:numId="18">
    <w:abstractNumId w:val="13"/>
  </w:num>
  <w:num w:numId="19">
    <w:abstractNumId w:val="18"/>
  </w:num>
  <w:num w:numId="20">
    <w:abstractNumId w:val="1"/>
  </w:num>
  <w:num w:numId="21">
    <w:abstractNumId w:val="0"/>
  </w:num>
  <w:num w:numId="22">
    <w:abstractNumId w:val="1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C2B"/>
    <w:rsid w:val="00012AB8"/>
    <w:rsid w:val="00014C55"/>
    <w:rsid w:val="00014E3D"/>
    <w:rsid w:val="00014F64"/>
    <w:rsid w:val="00016073"/>
    <w:rsid w:val="000161D1"/>
    <w:rsid w:val="000167CE"/>
    <w:rsid w:val="00017116"/>
    <w:rsid w:val="0001789D"/>
    <w:rsid w:val="00021775"/>
    <w:rsid w:val="00023DA2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44C5"/>
    <w:rsid w:val="000571C5"/>
    <w:rsid w:val="000603EC"/>
    <w:rsid w:val="000604FB"/>
    <w:rsid w:val="00060BFA"/>
    <w:rsid w:val="000610BB"/>
    <w:rsid w:val="000636D6"/>
    <w:rsid w:val="00063D65"/>
    <w:rsid w:val="00063FAF"/>
    <w:rsid w:val="00064AC0"/>
    <w:rsid w:val="0006529E"/>
    <w:rsid w:val="00065C1E"/>
    <w:rsid w:val="00066384"/>
    <w:rsid w:val="0006747C"/>
    <w:rsid w:val="0007026B"/>
    <w:rsid w:val="000703DC"/>
    <w:rsid w:val="00070574"/>
    <w:rsid w:val="00071DC8"/>
    <w:rsid w:val="0007324E"/>
    <w:rsid w:val="0007479D"/>
    <w:rsid w:val="00075070"/>
    <w:rsid w:val="00076E75"/>
    <w:rsid w:val="00081130"/>
    <w:rsid w:val="0008241C"/>
    <w:rsid w:val="00082B2A"/>
    <w:rsid w:val="00082D22"/>
    <w:rsid w:val="00082EEF"/>
    <w:rsid w:val="00083BC1"/>
    <w:rsid w:val="00084B7D"/>
    <w:rsid w:val="000850C2"/>
    <w:rsid w:val="00085137"/>
    <w:rsid w:val="0008596B"/>
    <w:rsid w:val="000865BE"/>
    <w:rsid w:val="000905C2"/>
    <w:rsid w:val="00091B9C"/>
    <w:rsid w:val="0009238B"/>
    <w:rsid w:val="00092A26"/>
    <w:rsid w:val="0009315A"/>
    <w:rsid w:val="00093AD5"/>
    <w:rsid w:val="00096DF7"/>
    <w:rsid w:val="000974AB"/>
    <w:rsid w:val="000A2B59"/>
    <w:rsid w:val="000A6693"/>
    <w:rsid w:val="000A6AE9"/>
    <w:rsid w:val="000A7068"/>
    <w:rsid w:val="000B0F1E"/>
    <w:rsid w:val="000B1784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423E"/>
    <w:rsid w:val="00104547"/>
    <w:rsid w:val="00104FBD"/>
    <w:rsid w:val="0010545E"/>
    <w:rsid w:val="00105927"/>
    <w:rsid w:val="001061D7"/>
    <w:rsid w:val="0010649F"/>
    <w:rsid w:val="00106791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8D1"/>
    <w:rsid w:val="001265EB"/>
    <w:rsid w:val="00126CAA"/>
    <w:rsid w:val="00127338"/>
    <w:rsid w:val="00127CFA"/>
    <w:rsid w:val="00130120"/>
    <w:rsid w:val="001307A2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2098"/>
    <w:rsid w:val="001433B7"/>
    <w:rsid w:val="00144659"/>
    <w:rsid w:val="0014509E"/>
    <w:rsid w:val="00145877"/>
    <w:rsid w:val="00146472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02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8C5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5B6"/>
    <w:rsid w:val="001B3A01"/>
    <w:rsid w:val="001B534D"/>
    <w:rsid w:val="001B54E7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1640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3185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4EB"/>
    <w:rsid w:val="002938FB"/>
    <w:rsid w:val="00293C70"/>
    <w:rsid w:val="00296EEB"/>
    <w:rsid w:val="00297FBB"/>
    <w:rsid w:val="002A0346"/>
    <w:rsid w:val="002A1D35"/>
    <w:rsid w:val="002A2B4A"/>
    <w:rsid w:val="002A4734"/>
    <w:rsid w:val="002A5440"/>
    <w:rsid w:val="002A6215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1D1"/>
    <w:rsid w:val="002B6F00"/>
    <w:rsid w:val="002C1DE5"/>
    <w:rsid w:val="002C1F1D"/>
    <w:rsid w:val="002C21C6"/>
    <w:rsid w:val="002C3D78"/>
    <w:rsid w:val="002C50E3"/>
    <w:rsid w:val="002C5315"/>
    <w:rsid w:val="002C5C60"/>
    <w:rsid w:val="002C6798"/>
    <w:rsid w:val="002D112A"/>
    <w:rsid w:val="002D3D99"/>
    <w:rsid w:val="002D4045"/>
    <w:rsid w:val="002D4ED2"/>
    <w:rsid w:val="002D514F"/>
    <w:rsid w:val="002D67BC"/>
    <w:rsid w:val="002D6929"/>
    <w:rsid w:val="002E07CC"/>
    <w:rsid w:val="002E097E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6671"/>
    <w:rsid w:val="002F7C48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FC3"/>
    <w:rsid w:val="00323957"/>
    <w:rsid w:val="00325DC4"/>
    <w:rsid w:val="0032618E"/>
    <w:rsid w:val="00326AE1"/>
    <w:rsid w:val="00326AED"/>
    <w:rsid w:val="00326E60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373B"/>
    <w:rsid w:val="0034396F"/>
    <w:rsid w:val="00345B52"/>
    <w:rsid w:val="003467A9"/>
    <w:rsid w:val="00346D87"/>
    <w:rsid w:val="00346F75"/>
    <w:rsid w:val="00352426"/>
    <w:rsid w:val="003525A0"/>
    <w:rsid w:val="00356594"/>
    <w:rsid w:val="00356C7B"/>
    <w:rsid w:val="00356F68"/>
    <w:rsid w:val="00357296"/>
    <w:rsid w:val="00357DB6"/>
    <w:rsid w:val="00357F2C"/>
    <w:rsid w:val="00362145"/>
    <w:rsid w:val="0036317D"/>
    <w:rsid w:val="00363E97"/>
    <w:rsid w:val="00365EBD"/>
    <w:rsid w:val="003670A5"/>
    <w:rsid w:val="00370DD9"/>
    <w:rsid w:val="00371007"/>
    <w:rsid w:val="00372AB0"/>
    <w:rsid w:val="00373888"/>
    <w:rsid w:val="00373CB2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900AE"/>
    <w:rsid w:val="00392C30"/>
    <w:rsid w:val="00393288"/>
    <w:rsid w:val="0039366D"/>
    <w:rsid w:val="00393EDC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3B8F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2944"/>
    <w:rsid w:val="00433326"/>
    <w:rsid w:val="00433D61"/>
    <w:rsid w:val="00434A25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8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3246"/>
    <w:rsid w:val="0049367A"/>
    <w:rsid w:val="004943A1"/>
    <w:rsid w:val="004951F7"/>
    <w:rsid w:val="00495340"/>
    <w:rsid w:val="00496309"/>
    <w:rsid w:val="004A0250"/>
    <w:rsid w:val="004A0C2C"/>
    <w:rsid w:val="004A0D82"/>
    <w:rsid w:val="004A0DEB"/>
    <w:rsid w:val="004A0FF9"/>
    <w:rsid w:val="004A185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27BD"/>
    <w:rsid w:val="004C3065"/>
    <w:rsid w:val="004C4141"/>
    <w:rsid w:val="004C628F"/>
    <w:rsid w:val="004C66AA"/>
    <w:rsid w:val="004C71E4"/>
    <w:rsid w:val="004D0941"/>
    <w:rsid w:val="004D21DD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352C"/>
    <w:rsid w:val="00514A6B"/>
    <w:rsid w:val="00514C6B"/>
    <w:rsid w:val="00517958"/>
    <w:rsid w:val="005204B7"/>
    <w:rsid w:val="00521660"/>
    <w:rsid w:val="005221AF"/>
    <w:rsid w:val="00526896"/>
    <w:rsid w:val="005272AB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51E6"/>
    <w:rsid w:val="00565C6E"/>
    <w:rsid w:val="0056630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7A7"/>
    <w:rsid w:val="00582CD3"/>
    <w:rsid w:val="00583034"/>
    <w:rsid w:val="00583711"/>
    <w:rsid w:val="005867C3"/>
    <w:rsid w:val="00586B3A"/>
    <w:rsid w:val="00587B95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CE2"/>
    <w:rsid w:val="005B2E19"/>
    <w:rsid w:val="005B476B"/>
    <w:rsid w:val="005B52D2"/>
    <w:rsid w:val="005B5F15"/>
    <w:rsid w:val="005B6350"/>
    <w:rsid w:val="005C0916"/>
    <w:rsid w:val="005C09DE"/>
    <w:rsid w:val="005C1A24"/>
    <w:rsid w:val="005C3662"/>
    <w:rsid w:val="005C4023"/>
    <w:rsid w:val="005C57B6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1F05"/>
    <w:rsid w:val="00613B84"/>
    <w:rsid w:val="00614B98"/>
    <w:rsid w:val="00614EB9"/>
    <w:rsid w:val="00615AF0"/>
    <w:rsid w:val="00616043"/>
    <w:rsid w:val="0061612A"/>
    <w:rsid w:val="00616B33"/>
    <w:rsid w:val="00621F74"/>
    <w:rsid w:val="006222BA"/>
    <w:rsid w:val="00622449"/>
    <w:rsid w:val="00623D03"/>
    <w:rsid w:val="00623E39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1655"/>
    <w:rsid w:val="00632686"/>
    <w:rsid w:val="0063403A"/>
    <w:rsid w:val="0063440E"/>
    <w:rsid w:val="00636EB8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4529"/>
    <w:rsid w:val="00654578"/>
    <w:rsid w:val="00654825"/>
    <w:rsid w:val="00657A98"/>
    <w:rsid w:val="00660220"/>
    <w:rsid w:val="00660447"/>
    <w:rsid w:val="006605C2"/>
    <w:rsid w:val="00662821"/>
    <w:rsid w:val="00662923"/>
    <w:rsid w:val="0066342F"/>
    <w:rsid w:val="00663596"/>
    <w:rsid w:val="00663C32"/>
    <w:rsid w:val="006663EC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3816"/>
    <w:rsid w:val="006849C7"/>
    <w:rsid w:val="00685C4F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0E89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D4F"/>
    <w:rsid w:val="00765625"/>
    <w:rsid w:val="00765748"/>
    <w:rsid w:val="007670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721A"/>
    <w:rsid w:val="00797F75"/>
    <w:rsid w:val="007A1D18"/>
    <w:rsid w:val="007A4AA7"/>
    <w:rsid w:val="007A5132"/>
    <w:rsid w:val="007A5234"/>
    <w:rsid w:val="007A5F3E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8E4"/>
    <w:rsid w:val="007D1BEE"/>
    <w:rsid w:val="007D2901"/>
    <w:rsid w:val="007D2B5A"/>
    <w:rsid w:val="007D39A5"/>
    <w:rsid w:val="007D5F99"/>
    <w:rsid w:val="007D6D96"/>
    <w:rsid w:val="007D7E8F"/>
    <w:rsid w:val="007D7F7A"/>
    <w:rsid w:val="007E01A5"/>
    <w:rsid w:val="007E1B3D"/>
    <w:rsid w:val="007E1D87"/>
    <w:rsid w:val="007E2539"/>
    <w:rsid w:val="007E3942"/>
    <w:rsid w:val="007E4575"/>
    <w:rsid w:val="007E48FB"/>
    <w:rsid w:val="007E507E"/>
    <w:rsid w:val="007E5D3C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63E1"/>
    <w:rsid w:val="007F7AA9"/>
    <w:rsid w:val="008015FC"/>
    <w:rsid w:val="00803F4C"/>
    <w:rsid w:val="00805C67"/>
    <w:rsid w:val="00805E32"/>
    <w:rsid w:val="0080621E"/>
    <w:rsid w:val="00810FDA"/>
    <w:rsid w:val="00812359"/>
    <w:rsid w:val="0081340E"/>
    <w:rsid w:val="00814F53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4C27"/>
    <w:rsid w:val="0083584A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1D"/>
    <w:rsid w:val="00853722"/>
    <w:rsid w:val="00854926"/>
    <w:rsid w:val="00855083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ED9"/>
    <w:rsid w:val="008C406D"/>
    <w:rsid w:val="008C40C0"/>
    <w:rsid w:val="008C561E"/>
    <w:rsid w:val="008C582D"/>
    <w:rsid w:val="008C6789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D6"/>
    <w:rsid w:val="009005F4"/>
    <w:rsid w:val="0090080E"/>
    <w:rsid w:val="00903173"/>
    <w:rsid w:val="00904743"/>
    <w:rsid w:val="00906D10"/>
    <w:rsid w:val="009109E0"/>
    <w:rsid w:val="00910F95"/>
    <w:rsid w:val="00911650"/>
    <w:rsid w:val="00912B0B"/>
    <w:rsid w:val="00914F1D"/>
    <w:rsid w:val="009151E7"/>
    <w:rsid w:val="0091768E"/>
    <w:rsid w:val="00917896"/>
    <w:rsid w:val="00921A1C"/>
    <w:rsid w:val="00922C16"/>
    <w:rsid w:val="0092410B"/>
    <w:rsid w:val="009247AB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48E6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DE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2969"/>
    <w:rsid w:val="00A1442C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5343"/>
    <w:rsid w:val="00A85C08"/>
    <w:rsid w:val="00A86574"/>
    <w:rsid w:val="00A90EDA"/>
    <w:rsid w:val="00A916C2"/>
    <w:rsid w:val="00A92006"/>
    <w:rsid w:val="00A92180"/>
    <w:rsid w:val="00A93F60"/>
    <w:rsid w:val="00A942FD"/>
    <w:rsid w:val="00A94880"/>
    <w:rsid w:val="00A95312"/>
    <w:rsid w:val="00A957F1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1420"/>
    <w:rsid w:val="00AD1A09"/>
    <w:rsid w:val="00AD5E50"/>
    <w:rsid w:val="00AD6717"/>
    <w:rsid w:val="00AD6FAA"/>
    <w:rsid w:val="00AD759C"/>
    <w:rsid w:val="00AE12B6"/>
    <w:rsid w:val="00AE2A88"/>
    <w:rsid w:val="00AE40D5"/>
    <w:rsid w:val="00AE499A"/>
    <w:rsid w:val="00AE6CDC"/>
    <w:rsid w:val="00AE7E13"/>
    <w:rsid w:val="00AF1382"/>
    <w:rsid w:val="00AF2983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BE1"/>
    <w:rsid w:val="00B21542"/>
    <w:rsid w:val="00B22421"/>
    <w:rsid w:val="00B22D32"/>
    <w:rsid w:val="00B26336"/>
    <w:rsid w:val="00B266E1"/>
    <w:rsid w:val="00B310B6"/>
    <w:rsid w:val="00B32F23"/>
    <w:rsid w:val="00B33563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308F"/>
    <w:rsid w:val="00B64AC1"/>
    <w:rsid w:val="00B657E4"/>
    <w:rsid w:val="00B6599B"/>
    <w:rsid w:val="00B659C0"/>
    <w:rsid w:val="00B67383"/>
    <w:rsid w:val="00B6741A"/>
    <w:rsid w:val="00B700D0"/>
    <w:rsid w:val="00B71901"/>
    <w:rsid w:val="00B719EF"/>
    <w:rsid w:val="00B72303"/>
    <w:rsid w:val="00B72A37"/>
    <w:rsid w:val="00B72A72"/>
    <w:rsid w:val="00B72CD5"/>
    <w:rsid w:val="00B73078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43C"/>
    <w:rsid w:val="00B85846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29BA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EC8"/>
    <w:rsid w:val="00C0252B"/>
    <w:rsid w:val="00C04018"/>
    <w:rsid w:val="00C04E93"/>
    <w:rsid w:val="00C05751"/>
    <w:rsid w:val="00C06B67"/>
    <w:rsid w:val="00C07527"/>
    <w:rsid w:val="00C076D5"/>
    <w:rsid w:val="00C07FD5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BE5"/>
    <w:rsid w:val="00C32D5C"/>
    <w:rsid w:val="00C33093"/>
    <w:rsid w:val="00C33A13"/>
    <w:rsid w:val="00C361D4"/>
    <w:rsid w:val="00C36634"/>
    <w:rsid w:val="00C368B3"/>
    <w:rsid w:val="00C36E32"/>
    <w:rsid w:val="00C3777A"/>
    <w:rsid w:val="00C37FA3"/>
    <w:rsid w:val="00C40819"/>
    <w:rsid w:val="00C40C48"/>
    <w:rsid w:val="00C4472B"/>
    <w:rsid w:val="00C4618B"/>
    <w:rsid w:val="00C4620D"/>
    <w:rsid w:val="00C465CC"/>
    <w:rsid w:val="00C46E99"/>
    <w:rsid w:val="00C47A22"/>
    <w:rsid w:val="00C527C3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45A3"/>
    <w:rsid w:val="00C74798"/>
    <w:rsid w:val="00C7482F"/>
    <w:rsid w:val="00C74F27"/>
    <w:rsid w:val="00C74FC4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DD8"/>
    <w:rsid w:val="00C83814"/>
    <w:rsid w:val="00C83BC2"/>
    <w:rsid w:val="00C84256"/>
    <w:rsid w:val="00C85C2B"/>
    <w:rsid w:val="00C860B3"/>
    <w:rsid w:val="00C872D1"/>
    <w:rsid w:val="00C87529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E6B95"/>
    <w:rsid w:val="00CF0293"/>
    <w:rsid w:val="00CF0330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3000A"/>
    <w:rsid w:val="00D314E2"/>
    <w:rsid w:val="00D32294"/>
    <w:rsid w:val="00D34400"/>
    <w:rsid w:val="00D3584D"/>
    <w:rsid w:val="00D37170"/>
    <w:rsid w:val="00D4032C"/>
    <w:rsid w:val="00D40746"/>
    <w:rsid w:val="00D4211A"/>
    <w:rsid w:val="00D45163"/>
    <w:rsid w:val="00D45454"/>
    <w:rsid w:val="00D457A8"/>
    <w:rsid w:val="00D45DB7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47FE"/>
    <w:rsid w:val="00DA5B11"/>
    <w:rsid w:val="00DA5BBC"/>
    <w:rsid w:val="00DA7AF3"/>
    <w:rsid w:val="00DB0CA3"/>
    <w:rsid w:val="00DB43E9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1594"/>
    <w:rsid w:val="00DE1BFD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40D3"/>
    <w:rsid w:val="00E057C1"/>
    <w:rsid w:val="00E06324"/>
    <w:rsid w:val="00E06DC9"/>
    <w:rsid w:val="00E12A34"/>
    <w:rsid w:val="00E13EC2"/>
    <w:rsid w:val="00E158D3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4102"/>
    <w:rsid w:val="00E55119"/>
    <w:rsid w:val="00E55852"/>
    <w:rsid w:val="00E55E1C"/>
    <w:rsid w:val="00E56ED5"/>
    <w:rsid w:val="00E57612"/>
    <w:rsid w:val="00E57661"/>
    <w:rsid w:val="00E5785B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E8C"/>
    <w:rsid w:val="00E71AF0"/>
    <w:rsid w:val="00E73134"/>
    <w:rsid w:val="00E76419"/>
    <w:rsid w:val="00E7646F"/>
    <w:rsid w:val="00E77B53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4882"/>
    <w:rsid w:val="00ED4C4C"/>
    <w:rsid w:val="00ED4EAC"/>
    <w:rsid w:val="00ED6FA7"/>
    <w:rsid w:val="00ED7DC8"/>
    <w:rsid w:val="00EE0A0C"/>
    <w:rsid w:val="00EE3462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BE1"/>
    <w:rsid w:val="00EF4FF2"/>
    <w:rsid w:val="00EF6FE5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901"/>
    <w:rsid w:val="00F25EF9"/>
    <w:rsid w:val="00F25F92"/>
    <w:rsid w:val="00F2696E"/>
    <w:rsid w:val="00F30D85"/>
    <w:rsid w:val="00F3300F"/>
    <w:rsid w:val="00F347C6"/>
    <w:rsid w:val="00F34A1A"/>
    <w:rsid w:val="00F36859"/>
    <w:rsid w:val="00F36F4F"/>
    <w:rsid w:val="00F43876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3774"/>
    <w:rsid w:val="00FB3C37"/>
    <w:rsid w:val="00FB3DA3"/>
    <w:rsid w:val="00FB7388"/>
    <w:rsid w:val="00FB7566"/>
    <w:rsid w:val="00FB7F59"/>
    <w:rsid w:val="00FC0787"/>
    <w:rsid w:val="00FC0D5C"/>
    <w:rsid w:val="00FC1AC9"/>
    <w:rsid w:val="00FC77A5"/>
    <w:rsid w:val="00FD0CF8"/>
    <w:rsid w:val="00FD107B"/>
    <w:rsid w:val="00FD1901"/>
    <w:rsid w:val="00FD2DF7"/>
    <w:rsid w:val="00FD4088"/>
    <w:rsid w:val="00FD40FF"/>
    <w:rsid w:val="00FD52A7"/>
    <w:rsid w:val="00FD782C"/>
    <w:rsid w:val="00FD7CA0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glossaryDocument" Target="glossary/document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32AB"/>
    <w:rsid w:val="00173E99"/>
    <w:rsid w:val="00196FCF"/>
    <w:rsid w:val="001B54B9"/>
    <w:rsid w:val="0020525A"/>
    <w:rsid w:val="002277F4"/>
    <w:rsid w:val="00230B40"/>
    <w:rsid w:val="00246C75"/>
    <w:rsid w:val="00251108"/>
    <w:rsid w:val="00254B25"/>
    <w:rsid w:val="0025745E"/>
    <w:rsid w:val="002705F6"/>
    <w:rsid w:val="00277A86"/>
    <w:rsid w:val="00283EF3"/>
    <w:rsid w:val="002B060D"/>
    <w:rsid w:val="002B1BFE"/>
    <w:rsid w:val="002B2B37"/>
    <w:rsid w:val="002B591A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D2337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B2EE7"/>
    <w:rsid w:val="004C4026"/>
    <w:rsid w:val="004C699A"/>
    <w:rsid w:val="00501D5A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2051B"/>
    <w:rsid w:val="00847F0F"/>
    <w:rsid w:val="008A5951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B3FCF"/>
    <w:rsid w:val="00BF4B25"/>
    <w:rsid w:val="00C00D23"/>
    <w:rsid w:val="00C01A52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641B"/>
    <w:rsid w:val="00DD6F07"/>
    <w:rsid w:val="00E14097"/>
    <w:rsid w:val="00E169ED"/>
    <w:rsid w:val="00E269F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2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948941B7-2739-4711-AABE-02DB4426BA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2505</TotalTime>
  <Pages>34</Pages>
  <Words>1020</Words>
  <Characters>5820</Characters>
  <Application>Microsoft Office Word</Application>
  <DocSecurity>0</DocSecurity>
  <Lines>48</Lines>
  <Paragraphs>13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6827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64</cp:revision>
  <cp:lastPrinted>2016-05-11T05:52:00Z</cp:lastPrinted>
  <dcterms:created xsi:type="dcterms:W3CDTF">2019-11-11T02:01:00Z</dcterms:created>
  <dcterms:modified xsi:type="dcterms:W3CDTF">2019-11-15T07:19:00Z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