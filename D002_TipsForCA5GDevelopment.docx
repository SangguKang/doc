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493A38" w14:textId="7B15E453" w:rsidR="00C5034D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35869592" w:history="1">
            <w:r w:rsidR="00C5034D" w:rsidRPr="008B0807">
              <w:rPr>
                <w:rStyle w:val="a6"/>
                <w:noProof/>
                <w:lang w:eastAsia="ko-KR"/>
              </w:rPr>
              <w:t>1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Environment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84B3D3A" w14:textId="72E26303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3" w:history="1">
            <w:r w:rsidR="00C5034D" w:rsidRPr="008B0807">
              <w:rPr>
                <w:rStyle w:val="a6"/>
                <w:noProof/>
                <w:lang w:eastAsia="ko-KR"/>
              </w:rPr>
              <w:t>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978AD77" w14:textId="17EB5932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4" w:history="1">
            <w:r w:rsidR="00C5034D" w:rsidRPr="008B0807">
              <w:rPr>
                <w:rStyle w:val="a6"/>
                <w:noProof/>
                <w:lang w:eastAsia="ko-KR"/>
              </w:rPr>
              <w:t>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Manual updated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5A38E71" w14:textId="4A49B4B8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5" w:history="1">
            <w:r w:rsidR="00C5034D" w:rsidRPr="008B0807">
              <w:rPr>
                <w:rStyle w:val="a6"/>
                <w:noProof/>
                <w:lang w:eastAsia="ko-KR"/>
              </w:rPr>
              <w:t>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QtCreator Setup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E9C4137" w14:textId="10B63DCA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6" w:history="1">
            <w:r w:rsidR="00C5034D" w:rsidRPr="008B0807">
              <w:rPr>
                <w:rStyle w:val="a6"/>
                <w:noProof/>
                <w:lang w:eastAsia="ko-KR"/>
              </w:rPr>
              <w:t>1.3.1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Build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B7ED5B6" w14:textId="72FF02C8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7" w:history="1">
            <w:r w:rsidR="00C5034D" w:rsidRPr="008B0807">
              <w:rPr>
                <w:rStyle w:val="a6"/>
                <w:noProof/>
                <w:lang w:eastAsia="ko-KR"/>
              </w:rPr>
              <w:t>1.3.2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Run(Deploy)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BD99556" w14:textId="54A3188D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8" w:history="1">
            <w:r w:rsidR="00C5034D" w:rsidRPr="008B0807">
              <w:rPr>
                <w:rStyle w:val="a6"/>
                <w:noProof/>
                <w:lang w:eastAsia="ko-KR"/>
              </w:rPr>
              <w:t>1.3.3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Trouble shooting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42E592" w14:textId="63F01259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599" w:history="1">
            <w:r w:rsidR="00C5034D" w:rsidRPr="008B0807">
              <w:rPr>
                <w:rStyle w:val="a6"/>
                <w:noProof/>
                <w:lang w:eastAsia="ko-KR"/>
              </w:rPr>
              <w:t>2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Creating new feature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26E105F" w14:textId="22573B2F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0" w:history="1">
            <w:r w:rsidR="00C5034D" w:rsidRPr="008B0807">
              <w:rPr>
                <w:rStyle w:val="a6"/>
                <w:noProof/>
                <w:lang w:eastAsia="ko-KR"/>
              </w:rPr>
              <w:t>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376C993" w14:textId="53916B29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1" w:history="1">
            <w:r w:rsidR="00C5034D" w:rsidRPr="008B0807">
              <w:rPr>
                <w:rStyle w:val="a6"/>
                <w:noProof/>
              </w:rPr>
              <w:t>2.1.1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</w:rPr>
              <w:t>.gitmodule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F200E08" w14:textId="0C4719D7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2" w:history="1">
            <w:r w:rsidR="00C5034D" w:rsidRPr="008B0807">
              <w:rPr>
                <w:rStyle w:val="a6"/>
                <w:noProof/>
                <w:lang w:eastAsia="ko-KR"/>
              </w:rPr>
              <w:t>2.1.2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BC705AB" w14:textId="0EB5A6F0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3" w:history="1">
            <w:r w:rsidR="00C5034D" w:rsidRPr="008B0807">
              <w:rPr>
                <w:rStyle w:val="a6"/>
                <w:noProof/>
                <w:lang w:eastAsia="ko-KR"/>
              </w:rPr>
              <w:t>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directory and files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317D3D" w14:textId="2505FC89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4" w:history="1">
            <w:r w:rsidR="00C5034D" w:rsidRPr="008B0807">
              <w:rPr>
                <w:rStyle w:val="a6"/>
                <w:noProof/>
                <w:lang w:eastAsia="ko-KR"/>
              </w:rPr>
              <w:t>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CMakeLists.txt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9E5A6A" w14:textId="5D8295A4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5" w:history="1">
            <w:r w:rsidR="00C5034D" w:rsidRPr="008B0807">
              <w:rPr>
                <w:rStyle w:val="a6"/>
                <w:noProof/>
                <w:lang w:eastAsia="ko-KR"/>
              </w:rPr>
              <w:t>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main.cpp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BFF5265" w14:textId="6317DF04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6" w:history="1">
            <w:r w:rsidR="00C5034D" w:rsidRPr="008B0807">
              <w:rPr>
                <w:rStyle w:val="a6"/>
                <w:noProof/>
                <w:lang w:eastAsia="ko-KR"/>
              </w:rPr>
              <w:t>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processes.json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D08EE3E" w14:textId="2817616D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7" w:history="1">
            <w:r w:rsidR="00C5034D" w:rsidRPr="008B0807">
              <w:rPr>
                <w:rStyle w:val="a6"/>
                <w:noProof/>
                <w:lang w:eastAsia="ko-KR"/>
              </w:rPr>
              <w:t>2.6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devload.sh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AA89C9D" w14:textId="0CD1A01B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8" w:history="1">
            <w:r w:rsidR="00C5034D" w:rsidRPr="008B0807">
              <w:rPr>
                <w:rStyle w:val="a6"/>
                <w:noProof/>
                <w:lang w:eastAsia="ko-KR"/>
              </w:rPr>
              <w:t>2.7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submodule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18CEF94" w14:textId="5A83E35D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09" w:history="1">
            <w:r w:rsidR="00C5034D" w:rsidRPr="008B0807">
              <w:rPr>
                <w:rStyle w:val="a6"/>
                <w:noProof/>
                <w:lang w:eastAsia="ko-KR"/>
              </w:rPr>
              <w:t>3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new source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6CFD19D" w14:textId="05D04CAF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10" w:history="1">
            <w:r w:rsidR="00C5034D" w:rsidRPr="008B0807">
              <w:rPr>
                <w:rStyle w:val="a6"/>
                <w:noProof/>
                <w:lang w:eastAsia="ko-KR"/>
              </w:rPr>
              <w:t>4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new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A94D81" w14:textId="66E6823E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1" w:history="1">
            <w:r w:rsidR="00C5034D" w:rsidRPr="008B0807">
              <w:rPr>
                <w:rStyle w:val="a6"/>
                <w:noProof/>
                <w:lang w:eastAsia="ko-KR"/>
              </w:rPr>
              <w:t>4.1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30EFCB2" w14:textId="238E5EAA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2" w:history="1">
            <w:r w:rsidR="00C5034D" w:rsidRPr="008B0807">
              <w:rPr>
                <w:rStyle w:val="a6"/>
                <w:noProof/>
                <w:lang w:eastAsia="ko-KR"/>
              </w:rPr>
              <w:t>4.2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01004B" w14:textId="33956C27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3" w:history="1">
            <w:r w:rsidR="00C5034D" w:rsidRPr="008B0807">
              <w:rPr>
                <w:rStyle w:val="a6"/>
                <w:noProof/>
                <w:lang w:eastAsia="ko-KR"/>
              </w:rPr>
              <w:t>4.2.1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confluence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E752FF5" w14:textId="344E0662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4" w:history="1">
            <w:r w:rsidR="00C5034D" w:rsidRPr="008B0807">
              <w:rPr>
                <w:rStyle w:val="a6"/>
                <w:noProof/>
                <w:lang w:eastAsia="ko-KR"/>
              </w:rPr>
              <w:t>4.2.2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enumLists.json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0BDCDBA" w14:textId="54563FEA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5" w:history="1">
            <w:r w:rsidR="00C5034D" w:rsidRPr="008B0807">
              <w:rPr>
                <w:rStyle w:val="a6"/>
                <w:noProof/>
                <w:lang w:eastAsia="ko-KR"/>
              </w:rPr>
              <w:t>4.2.3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Item in xxxItem.cpp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C8A3EFF" w14:textId="45AA6F8F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6" w:history="1">
            <w:r w:rsidR="00C5034D" w:rsidRPr="008B0807">
              <w:rPr>
                <w:rStyle w:val="a6"/>
                <w:noProof/>
                <w:lang w:eastAsia="ko-KR"/>
              </w:rPr>
              <w:t>4.2.4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function in xxxSync.cpp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E9FA22B" w14:textId="19635912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7" w:history="1">
            <w:r w:rsidR="00C5034D" w:rsidRPr="008B0807">
              <w:rPr>
                <w:rStyle w:val="a6"/>
                <w:noProof/>
                <w:lang w:eastAsia="ko-KR"/>
              </w:rPr>
              <w:t>4.2.5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input in baseservermodule.cpp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D1D03D1" w14:textId="2EBCB125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8" w:history="1">
            <w:r w:rsidR="00C5034D" w:rsidRPr="008B0807">
              <w:rPr>
                <w:rStyle w:val="a6"/>
                <w:noProof/>
                <w:lang w:eastAsia="ko-KR"/>
              </w:rPr>
              <w:t>4.3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Result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284B9C" w14:textId="3CD24962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9" w:history="1">
            <w:r w:rsidR="00C5034D" w:rsidRPr="008B0807">
              <w:rPr>
                <w:rStyle w:val="a6"/>
                <w:noProof/>
                <w:lang w:eastAsia="ko-KR"/>
              </w:rPr>
              <w:t>4.3.1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Confluence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DE95BB0" w14:textId="4E19D7CF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0" w:history="1">
            <w:r w:rsidR="00C5034D" w:rsidRPr="008B0807">
              <w:rPr>
                <w:rStyle w:val="a6"/>
                <w:noProof/>
                <w:lang w:eastAsia="ko-KR"/>
              </w:rPr>
              <w:t>4.3.2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header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C6F5BBB" w14:textId="7E8EE1AF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1" w:history="1">
            <w:r w:rsidR="00C5034D" w:rsidRPr="008B0807">
              <w:rPr>
                <w:rStyle w:val="a6"/>
                <w:noProof/>
                <w:lang w:eastAsia="ko-KR"/>
              </w:rPr>
              <w:t>4.3.3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source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71F0B3F" w14:textId="17ECC656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2" w:history="1">
            <w:r w:rsidR="00C5034D" w:rsidRPr="008B0807">
              <w:rPr>
                <w:rStyle w:val="a6"/>
                <w:noProof/>
                <w:lang w:eastAsia="ko-KR"/>
              </w:rPr>
              <w:t>4.4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Config Item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CFF4275" w14:textId="0F9BD335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3" w:history="1">
            <w:r w:rsidR="00C5034D" w:rsidRPr="008B0807">
              <w:rPr>
                <w:rStyle w:val="a6"/>
                <w:noProof/>
                <w:lang w:eastAsia="ko-KR"/>
              </w:rPr>
              <w:t>4.5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enumLists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7A562CA" w14:textId="4E3DEA34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4" w:history="1">
            <w:r w:rsidR="00C5034D" w:rsidRPr="008B0807">
              <w:rPr>
                <w:rStyle w:val="a6"/>
                <w:noProof/>
                <w:lang w:eastAsia="ko-KR"/>
              </w:rPr>
              <w:t>4.6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source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CBA286" w14:textId="4006853B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25" w:history="1">
            <w:r w:rsidR="00C5034D" w:rsidRPr="008B0807">
              <w:rPr>
                <w:rStyle w:val="a6"/>
                <w:noProof/>
                <w:lang w:eastAsia="ko-KR"/>
              </w:rPr>
              <w:t>5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SCPI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5269891" w14:textId="0D2AC187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6" w:history="1">
            <w:r w:rsidR="00C5034D" w:rsidRPr="008B0807">
              <w:rPr>
                <w:rStyle w:val="a6"/>
                <w:noProof/>
                <w:lang w:eastAsia="ko-KR"/>
              </w:rPr>
              <w:t>5.1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4B7BAC2" w14:textId="19AAD0BB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7" w:history="1">
            <w:r w:rsidR="00C5034D" w:rsidRPr="008B0807">
              <w:rPr>
                <w:rStyle w:val="a6"/>
                <w:noProof/>
                <w:lang w:eastAsia="ko-KR"/>
              </w:rPr>
              <w:t>5.2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SCPI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명령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7847447" w14:textId="4598BD7B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8" w:history="1">
            <w:r w:rsidR="00C5034D" w:rsidRPr="008B0807">
              <w:rPr>
                <w:rStyle w:val="a6"/>
                <w:noProof/>
                <w:lang w:eastAsia="ko-KR"/>
              </w:rPr>
              <w:t>5.3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telnet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을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이용한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검증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F6D8C6D" w14:textId="3B4B4E53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29" w:history="1">
            <w:r w:rsidR="00C5034D" w:rsidRPr="008B0807">
              <w:rPr>
                <w:rStyle w:val="a6"/>
                <w:noProof/>
                <w:lang w:eastAsia="ko-KR"/>
              </w:rPr>
              <w:t>6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CMakeLists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8B11A1F" w14:textId="59B3F6AE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0" w:history="1">
            <w:r w:rsidR="00C5034D" w:rsidRPr="008B0807">
              <w:rPr>
                <w:rStyle w:val="a6"/>
                <w:noProof/>
                <w:lang w:eastAsia="ko-KR"/>
              </w:rPr>
              <w:t>7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Option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440017" w14:textId="3BB06220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1" w:history="1">
            <w:r w:rsidR="00C5034D" w:rsidRPr="008B0807">
              <w:rPr>
                <w:rStyle w:val="a6"/>
                <w:noProof/>
                <w:lang w:eastAsia="ko-KR"/>
              </w:rPr>
              <w:t>7.1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Activation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4C42A40" w14:textId="01698635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2" w:history="1">
            <w:r w:rsidR="00C5034D" w:rsidRPr="008B0807">
              <w:rPr>
                <w:rStyle w:val="a6"/>
                <w:noProof/>
                <w:lang w:eastAsia="ko-KR"/>
              </w:rPr>
              <w:t>7.2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Deactivation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95C66D" w14:textId="537605EE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3" w:history="1">
            <w:r w:rsidR="00C5034D" w:rsidRPr="008B0807">
              <w:rPr>
                <w:rStyle w:val="a6"/>
                <w:noProof/>
                <w:lang w:eastAsia="ko-KR"/>
              </w:rPr>
              <w:t>8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Bitbucket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0E9E9AA" w14:textId="55168B5F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4" w:history="1">
            <w:r w:rsidR="00C5034D" w:rsidRPr="008B0807">
              <w:rPr>
                <w:rStyle w:val="a6"/>
                <w:noProof/>
                <w:lang w:eastAsia="ko-KR"/>
              </w:rPr>
              <w:t>8.1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pull request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8B5DCBA" w14:textId="09F852C6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5" w:history="1">
            <w:r w:rsidR="00C5034D" w:rsidRPr="008B0807">
              <w:rPr>
                <w:rStyle w:val="a6"/>
                <w:noProof/>
                <w:lang w:eastAsia="ko-KR"/>
              </w:rPr>
              <w:t>9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SW Integration Test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3E1875D" w14:textId="3B7E75FC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6" w:history="1">
            <w:r w:rsidR="00C5034D" w:rsidRPr="008B0807">
              <w:rPr>
                <w:rStyle w:val="a6"/>
                <w:noProof/>
                <w:lang w:eastAsia="ko-KR"/>
              </w:rPr>
              <w:t>9.1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Cucumber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E12DE2D" w14:textId="19DE083D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7" w:history="1">
            <w:r w:rsidR="00C5034D" w:rsidRPr="008B0807">
              <w:rPr>
                <w:rStyle w:val="a6"/>
                <w:noProof/>
                <w:lang w:eastAsia="ko-KR"/>
              </w:rPr>
              <w:t>10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4E24F59" w14:textId="057638CE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8" w:history="1">
            <w:r w:rsidR="00C5034D" w:rsidRPr="008B0807">
              <w:rPr>
                <w:rStyle w:val="a6"/>
                <w:noProof/>
                <w:lang w:eastAsia="ko-KR"/>
              </w:rPr>
              <w:t>10.1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0ACB7E" w14:textId="6EFCBD9F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9" w:history="1">
            <w:r w:rsidR="00C5034D" w:rsidRPr="008B0807">
              <w:rPr>
                <w:rStyle w:val="a6"/>
                <w:noProof/>
                <w:lang w:eastAsia="ko-KR"/>
              </w:rPr>
              <w:t>10.1.1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 changing flow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E2D8986" w14:textId="6E606E49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0" w:history="1">
            <w:r w:rsidR="00C5034D" w:rsidRPr="008B0807">
              <w:rPr>
                <w:rStyle w:val="a6"/>
                <w:noProof/>
                <w:lang w:eastAsia="ko-KR"/>
              </w:rPr>
              <w:t>10.1.2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 commit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401B0F8" w14:textId="110B2DEE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1" w:history="1">
            <w:r w:rsidR="00C5034D" w:rsidRPr="008B0807">
              <w:rPr>
                <w:rStyle w:val="a6"/>
                <w:noProof/>
                <w:lang w:eastAsia="ko-KR"/>
              </w:rPr>
              <w:t>10.2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Useful git command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FEF0B62" w14:textId="3D57183B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2" w:history="1">
            <w:r w:rsidR="00C5034D" w:rsidRPr="008B0807">
              <w:rPr>
                <w:rStyle w:val="a6"/>
                <w:noProof/>
                <w:lang w:eastAsia="ko-KR"/>
              </w:rPr>
              <w:t>10.2.1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094A105" w14:textId="0F71EC3A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3" w:history="1">
            <w:r w:rsidR="00C5034D" w:rsidRPr="008B0807">
              <w:rPr>
                <w:rStyle w:val="a6"/>
                <w:noProof/>
                <w:lang w:eastAsia="ko-KR"/>
              </w:rPr>
              <w:t>10.2.2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0F1FE61" w14:textId="219AC856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4" w:history="1">
            <w:r w:rsidR="00C5034D" w:rsidRPr="008B0807">
              <w:rPr>
                <w:rStyle w:val="a6"/>
                <w:noProof/>
                <w:lang w:eastAsia="ko-KR"/>
              </w:rPr>
              <w:t>10.2.3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checkout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EB8A69B" w14:textId="2DC77AF6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5" w:history="1">
            <w:r w:rsidR="00C5034D" w:rsidRPr="008B0807">
              <w:rPr>
                <w:rStyle w:val="a6"/>
                <w:noProof/>
                <w:lang w:eastAsia="ko-KR"/>
              </w:rPr>
              <w:t>10.2.4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clean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CDC5A35" w14:textId="3096E8A7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6" w:history="1">
            <w:r w:rsidR="00C5034D" w:rsidRPr="008B0807">
              <w:rPr>
                <w:rStyle w:val="a6"/>
                <w:noProof/>
                <w:lang w:eastAsia="ko-KR"/>
              </w:rPr>
              <w:t>10.2.5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commit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C7D6B2F" w14:textId="16F90358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7" w:history="1">
            <w:r w:rsidR="00C5034D" w:rsidRPr="008B0807">
              <w:rPr>
                <w:rStyle w:val="a6"/>
                <w:noProof/>
                <w:lang w:eastAsia="ko-KR"/>
              </w:rPr>
              <w:t>10.2.6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merge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285D24E" w14:textId="67D5500E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8" w:history="1">
            <w:r w:rsidR="00C5034D" w:rsidRPr="008B0807">
              <w:rPr>
                <w:rStyle w:val="a6"/>
                <w:noProof/>
                <w:lang w:eastAsia="ko-KR"/>
              </w:rPr>
              <w:t>10.2.7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mergetool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2E1A0D9" w14:textId="031853DE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9" w:history="1">
            <w:r w:rsidR="00C5034D" w:rsidRPr="008B0807">
              <w:rPr>
                <w:rStyle w:val="a6"/>
                <w:noProof/>
                <w:lang w:eastAsia="ko-KR"/>
              </w:rPr>
              <w:t>10.2.8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pull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E48C9D" w14:textId="5FEF848C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0" w:history="1">
            <w:r w:rsidR="00C5034D" w:rsidRPr="008B0807">
              <w:rPr>
                <w:rStyle w:val="a6"/>
                <w:noProof/>
                <w:lang w:eastAsia="ko-KR"/>
              </w:rPr>
              <w:t>10.2.9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EF31D1B" w14:textId="439D6513" w:rsidR="00C5034D" w:rsidRDefault="00637DB0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1" w:history="1">
            <w:r w:rsidR="00C5034D" w:rsidRPr="008B0807">
              <w:rPr>
                <w:rStyle w:val="a6"/>
                <w:noProof/>
                <w:lang w:eastAsia="ko-KR"/>
              </w:rPr>
              <w:t>10.2.10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rebase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FB065E1" w14:textId="2BD84245" w:rsidR="00C5034D" w:rsidRDefault="00637DB0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2" w:history="1">
            <w:r w:rsidR="00C5034D" w:rsidRPr="008B0807">
              <w:rPr>
                <w:rStyle w:val="a6"/>
                <w:noProof/>
                <w:lang w:eastAsia="ko-KR"/>
              </w:rPr>
              <w:t>10.2.11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reset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41571C" w14:textId="67415362" w:rsidR="00C5034D" w:rsidRDefault="00637DB0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3" w:history="1">
            <w:r w:rsidR="00C5034D" w:rsidRPr="008B0807">
              <w:rPr>
                <w:rStyle w:val="a6"/>
                <w:noProof/>
                <w:lang w:eastAsia="ko-KR"/>
              </w:rPr>
              <w:t>10.2.12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EB79601" w14:textId="37980F45" w:rsidR="00C5034D" w:rsidRDefault="00637DB0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4" w:history="1">
            <w:r w:rsidR="00C5034D" w:rsidRPr="008B0807">
              <w:rPr>
                <w:rStyle w:val="a6"/>
                <w:noProof/>
                <w:lang w:eastAsia="ko-KR"/>
              </w:rPr>
              <w:t>10.2.13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submodule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026D1F" w14:textId="1436BBF0" w:rsidR="00C5034D" w:rsidRDefault="00637DB0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5" w:history="1">
            <w:r w:rsidR="00C5034D" w:rsidRPr="008B0807">
              <w:rPr>
                <w:rStyle w:val="a6"/>
                <w:noProof/>
                <w:lang w:eastAsia="ko-KR"/>
              </w:rPr>
              <w:t>10.2.14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status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C21000C" w14:textId="3AC3110C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6" w:history="1">
            <w:r w:rsidR="00C5034D" w:rsidRPr="008B0807">
              <w:rPr>
                <w:rStyle w:val="a6"/>
                <w:noProof/>
                <w:lang w:eastAsia="ko-KR"/>
              </w:rPr>
              <w:t>10.3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SSH Key Gen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0BB8A1" w14:textId="618F0CFA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57" w:history="1">
            <w:r w:rsidR="00C5034D" w:rsidRPr="008B0807">
              <w:rPr>
                <w:rStyle w:val="a6"/>
                <w:noProof/>
                <w:lang w:eastAsia="ko-KR"/>
              </w:rPr>
              <w:t>11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Debug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B6E475" w14:textId="61CBE671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8" w:history="1">
            <w:r w:rsidR="00C5034D" w:rsidRPr="008B0807">
              <w:rPr>
                <w:rStyle w:val="a6"/>
                <w:noProof/>
                <w:lang w:eastAsia="ko-KR"/>
              </w:rPr>
              <w:t>11.1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06752E4" w14:textId="1C4F1B3F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9" w:history="1">
            <w:r w:rsidR="00C5034D" w:rsidRPr="008B0807">
              <w:rPr>
                <w:rStyle w:val="a6"/>
                <w:noProof/>
                <w:lang w:eastAsia="ko-KR"/>
              </w:rPr>
              <w:t>11.2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6E3CE5E" w14:textId="3F5D5DA5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0" w:history="1">
            <w:r w:rsidR="00C5034D" w:rsidRPr="008B0807">
              <w:rPr>
                <w:rStyle w:val="a6"/>
                <w:noProof/>
                <w:lang w:eastAsia="ko-KR"/>
              </w:rPr>
              <w:t>11.3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qDebug()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C70C84F" w14:textId="783203C4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61" w:history="1">
            <w:r w:rsidR="00C5034D" w:rsidRPr="008B0807">
              <w:rPr>
                <w:rStyle w:val="a6"/>
                <w:noProof/>
                <w:lang w:eastAsia="ko-KR"/>
              </w:rPr>
              <w:t>12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FPGA loading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C16894" w14:textId="59418C4F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2" w:history="1">
            <w:r w:rsidR="00C5034D" w:rsidRPr="008B0807">
              <w:rPr>
                <w:rStyle w:val="a6"/>
                <w:noProof/>
                <w:lang w:eastAsia="ko-KR"/>
              </w:rPr>
              <w:t>12.1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develop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FD59C34" w14:textId="430FF74F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3" w:history="1">
            <w:r w:rsidR="00C5034D" w:rsidRPr="008B0807">
              <w:rPr>
                <w:rStyle w:val="a6"/>
                <w:noProof/>
                <w:lang w:eastAsia="ko-KR"/>
              </w:rPr>
              <w:t>12.2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Using lfs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0D657B3" w14:textId="20305FCC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4" w:history="1">
            <w:r w:rsidR="00C5034D" w:rsidRPr="008B0807">
              <w:rPr>
                <w:rStyle w:val="a6"/>
                <w:noProof/>
                <w:lang w:eastAsia="ko-KR"/>
              </w:rPr>
              <w:t>12.3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System Information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EF3B94" w14:textId="362AA1BB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65" w:history="1">
            <w:r w:rsidR="00C5034D" w:rsidRPr="008B0807">
              <w:rPr>
                <w:rStyle w:val="a6"/>
                <w:noProof/>
                <w:lang w:eastAsia="ko-KR"/>
              </w:rPr>
              <w:t>13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9CD7687" w14:textId="3D156952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6" w:history="1">
            <w:r w:rsidR="00C5034D" w:rsidRPr="008B0807">
              <w:rPr>
                <w:rStyle w:val="a6"/>
                <w:noProof/>
                <w:lang w:eastAsia="ko-KR"/>
              </w:rPr>
              <w:t>13.1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package for test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A490A1C" w14:textId="6407591D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7" w:history="1">
            <w:r w:rsidR="00C5034D" w:rsidRPr="008B0807">
              <w:rPr>
                <w:rStyle w:val="a6"/>
                <w:noProof/>
                <w:lang w:eastAsia="ko-KR"/>
              </w:rPr>
              <w:t>13.2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Nightly_build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F15B1C2" w14:textId="0CAD1BA7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8" w:history="1">
            <w:r w:rsidR="00C5034D" w:rsidRPr="008B0807">
              <w:rPr>
                <w:rStyle w:val="a6"/>
                <w:noProof/>
                <w:lang w:eastAsia="ko-KR"/>
              </w:rPr>
              <w:t>13.3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Making 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E51344C" w14:textId="22155A12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9" w:history="1">
            <w:r w:rsidR="00C5034D" w:rsidRPr="008B0807">
              <w:rPr>
                <w:rStyle w:val="a6"/>
                <w:noProof/>
                <w:lang w:eastAsia="ko-KR"/>
              </w:rPr>
              <w:t>13.4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Sharing 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C5012C3" w14:textId="711014CA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0" w:history="1">
            <w:r w:rsidR="00C5034D" w:rsidRPr="008B0807">
              <w:rPr>
                <w:rStyle w:val="a6"/>
                <w:noProof/>
                <w:lang w:eastAsia="ko-KR"/>
              </w:rPr>
              <w:t>14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Temp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6ECA3CC" w14:textId="0D377781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1" w:history="1">
            <w:r w:rsidR="00C5034D" w:rsidRPr="008B0807">
              <w:rPr>
                <w:rStyle w:val="a6"/>
                <w:noProof/>
                <w:lang w:eastAsia="ko-KR"/>
              </w:rPr>
              <w:t>15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Util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F54A499" w14:textId="12BB9381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2" w:history="1">
            <w:r w:rsidR="00C5034D" w:rsidRPr="008B0807">
              <w:rPr>
                <w:rStyle w:val="a6"/>
                <w:noProof/>
                <w:lang w:eastAsia="ko-KR"/>
              </w:rPr>
              <w:t>15.1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doQt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D3B531A" w14:textId="587F432C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3" w:history="1">
            <w:r w:rsidR="00C5034D" w:rsidRPr="008B0807">
              <w:rPr>
                <w:rStyle w:val="a6"/>
                <w:noProof/>
                <w:lang w:eastAsia="ko-KR"/>
              </w:rPr>
              <w:t>15.2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gitk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7EFFE43" w14:textId="67C6BEC3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4" w:history="1">
            <w:r w:rsidR="00C5034D" w:rsidRPr="008B0807">
              <w:rPr>
                <w:rStyle w:val="a6"/>
                <w:noProof/>
                <w:lang w:eastAsia="ko-KR"/>
              </w:rPr>
              <w:t>15.3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subl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CFA26CE" w14:textId="4FE752DA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5" w:history="1">
            <w:r w:rsidR="00C5034D" w:rsidRPr="008B0807">
              <w:rPr>
                <w:rStyle w:val="a6"/>
                <w:noProof/>
                <w:lang w:eastAsia="ko-KR"/>
              </w:rPr>
              <w:t>15.4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3AF9E35" w14:textId="5F3BA952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6" w:history="1">
            <w:r w:rsidR="00C5034D" w:rsidRPr="008B0807">
              <w:rPr>
                <w:rStyle w:val="a6"/>
                <w:noProof/>
                <w:lang w:eastAsia="ko-KR"/>
              </w:rPr>
              <w:t>15.5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dbus-monitor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35503EA" w14:textId="02184CA2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7" w:history="1">
            <w:r w:rsidR="00C5034D" w:rsidRPr="008B0807">
              <w:rPr>
                <w:rStyle w:val="a6"/>
                <w:noProof/>
                <w:lang w:eastAsia="ko-KR"/>
              </w:rPr>
              <w:t>15.6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F83E55F" w14:textId="165CAEEA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8" w:history="1">
            <w:r w:rsidR="00C5034D" w:rsidRPr="008B0807">
              <w:rPr>
                <w:rStyle w:val="a6"/>
                <w:noProof/>
                <w:lang w:eastAsia="ko-KR"/>
              </w:rPr>
              <w:t>15.7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Byond Compare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20364A7" w14:textId="1033B2E0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9" w:history="1">
            <w:r w:rsidR="00C5034D" w:rsidRPr="008B0807">
              <w:rPr>
                <w:rStyle w:val="a6"/>
                <w:noProof/>
                <w:lang w:eastAsia="ko-KR"/>
              </w:rPr>
              <w:t>16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Project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7391DE1" w14:textId="0E5BE953" w:rsidR="00C5034D" w:rsidRDefault="00637DB0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80" w:history="1">
            <w:r w:rsidR="00C5034D" w:rsidRPr="008B0807">
              <w:rPr>
                <w:rStyle w:val="a6"/>
                <w:noProof/>
                <w:lang w:eastAsia="ko-KR"/>
              </w:rPr>
              <w:t>17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Source Analysis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3C17F4" w14:textId="74ABF10C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1" w:history="1">
            <w:r w:rsidR="00C5034D" w:rsidRPr="008B0807">
              <w:rPr>
                <w:rStyle w:val="a6"/>
                <w:noProof/>
                <w:lang w:eastAsia="ko-KR"/>
              </w:rPr>
              <w:t>17.1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별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기능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구조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6FD5F7" w14:textId="604485F3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2" w:history="1">
            <w:r w:rsidR="00C5034D" w:rsidRPr="008B0807">
              <w:rPr>
                <w:rStyle w:val="a6"/>
                <w:noProof/>
                <w:lang w:eastAsia="ko-KR"/>
              </w:rPr>
              <w:t>17.1.1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baseservermodule.cpp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67034FA" w14:textId="454CC0B7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3" w:history="1">
            <w:r w:rsidR="00C5034D" w:rsidRPr="008B0807">
              <w:rPr>
                <w:rStyle w:val="a6"/>
                <w:noProof/>
                <w:lang w:eastAsia="ko-KR"/>
              </w:rPr>
              <w:t>17.1.2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각각의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measure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9AD4943" w14:textId="5652C26C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4" w:history="1">
            <w:r w:rsidR="00C5034D" w:rsidRPr="008B0807">
              <w:rPr>
                <w:rStyle w:val="a6"/>
                <w:noProof/>
                <w:lang w:eastAsia="ko-KR"/>
              </w:rPr>
              <w:t>17.1.3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slot.cpp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7E08581" w14:textId="61B40B0B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5" w:history="1">
            <w:r w:rsidR="00C5034D" w:rsidRPr="008B0807">
              <w:rPr>
                <w:rStyle w:val="a6"/>
                <w:noProof/>
                <w:lang w:eastAsia="ko-KR"/>
              </w:rPr>
              <w:t>17.1.4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B6E6A92" w14:textId="77593774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6" w:history="1">
            <w:r w:rsidR="00C5034D" w:rsidRPr="008B0807">
              <w:rPr>
                <w:rStyle w:val="a6"/>
                <w:noProof/>
                <w:lang w:eastAsia="ko-KR"/>
              </w:rPr>
              <w:t>17.2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Config, Setup, Mode change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5FB5288" w14:textId="6030B467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7" w:history="1">
            <w:r w:rsidR="00C5034D" w:rsidRPr="008B0807">
              <w:rPr>
                <w:rStyle w:val="a6"/>
                <w:noProof/>
                <w:lang w:eastAsia="ko-KR"/>
              </w:rPr>
              <w:t>17.3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Measure Update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9A1008" w14:textId="6244EF21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8" w:history="1">
            <w:r w:rsidR="00C5034D" w:rsidRPr="008B0807">
              <w:rPr>
                <w:rStyle w:val="a6"/>
                <w:noProof/>
                <w:lang w:eastAsia="ko-KR"/>
              </w:rPr>
              <w:t>17.4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Measurement ID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26600F0" w14:textId="7884EA8C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9" w:history="1">
            <w:r w:rsidR="00C5034D" w:rsidRPr="008B0807">
              <w:rPr>
                <w:rStyle w:val="a6"/>
                <w:noProof/>
                <w:lang w:eastAsia="ko-KR"/>
              </w:rPr>
              <w:t>17.4.1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Action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3EBEBF" w14:textId="546D6BF8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0" w:history="1">
            <w:r w:rsidR="00C5034D" w:rsidRPr="008B0807">
              <w:rPr>
                <w:rStyle w:val="a6"/>
                <w:noProof/>
                <w:lang w:eastAsia="ko-KR"/>
              </w:rPr>
              <w:t>17.4.2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8286AC6" w14:textId="761A97ED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1" w:history="1">
            <w:r w:rsidR="00C5034D" w:rsidRPr="008B0807">
              <w:rPr>
                <w:rStyle w:val="a6"/>
                <w:noProof/>
                <w:lang w:eastAsia="ko-KR"/>
              </w:rPr>
              <w:t>17.4.3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Result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94E90C" w14:textId="1BDE12F6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2" w:history="1">
            <w:r w:rsidR="00C5034D" w:rsidRPr="008B0807">
              <w:rPr>
                <w:rStyle w:val="a6"/>
                <w:noProof/>
                <w:lang w:eastAsia="ko-KR"/>
              </w:rPr>
              <w:t>17.5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Technology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8BD5743" w14:textId="689E432C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3" w:history="1">
            <w:r w:rsidR="00C5034D" w:rsidRPr="008B0807">
              <w:rPr>
                <w:rStyle w:val="a6"/>
                <w:noProof/>
                <w:lang w:eastAsia="ko-KR"/>
              </w:rPr>
              <w:t>17.6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lib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2C98062" w14:textId="61162970" w:rsidR="00C5034D" w:rsidRDefault="00637DB0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4" w:history="1">
            <w:r w:rsidR="00C5034D" w:rsidRPr="008B0807">
              <w:rPr>
                <w:rStyle w:val="a6"/>
                <w:noProof/>
                <w:lang w:eastAsia="ko-KR"/>
              </w:rPr>
              <w:t>17.6.1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dsp5GNR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74ED751" w14:textId="0C919769" w:rsidR="00C5034D" w:rsidRDefault="00637DB0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5" w:history="1">
            <w:r w:rsidR="00C5034D" w:rsidRPr="008B0807">
              <w:rPr>
                <w:rStyle w:val="a6"/>
                <w:noProof/>
                <w:lang w:eastAsia="ko-KR"/>
              </w:rPr>
              <w:t>17.7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Function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AFC02C8" w14:textId="76A6FC3E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35869592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35869593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35869594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35869595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bookmarkStart w:id="4" w:name="_Toc35869596"/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  <w:bookmarkEnd w:id="4"/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5" w:name="_Deploy_설정"/>
      <w:bookmarkStart w:id="6" w:name="_Toc35869597"/>
      <w:bookmarkEnd w:id="5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  <w:bookmarkEnd w:id="6"/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bookmarkStart w:id="7" w:name="_Toc35869598"/>
      <w:r>
        <w:rPr>
          <w:lang w:eastAsia="ko-KR"/>
        </w:rPr>
        <w:t>Trouble shooting</w:t>
      </w:r>
      <w:bookmarkEnd w:id="7"/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bookmarkStart w:id="8" w:name="_Toc35869599"/>
      <w:r>
        <w:rPr>
          <w:lang w:eastAsia="ko-KR"/>
        </w:rPr>
        <w:t>Creating new feature</w:t>
      </w:r>
      <w:bookmarkEnd w:id="8"/>
    </w:p>
    <w:p w14:paraId="77333DC8" w14:textId="723F925C" w:rsidR="006477B3" w:rsidRDefault="00BB6E20" w:rsidP="006477B3">
      <w:pPr>
        <w:pStyle w:val="2"/>
        <w:rPr>
          <w:lang w:eastAsia="ko-KR"/>
        </w:rPr>
      </w:pPr>
      <w:bookmarkStart w:id="9" w:name="_Toc35869600"/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  <w:bookmarkEnd w:id="9"/>
    </w:p>
    <w:p w14:paraId="46373513" w14:textId="0B3CBBBF" w:rsidR="004572CD" w:rsidRDefault="004572CD" w:rsidP="004572CD">
      <w:pPr>
        <w:pStyle w:val="3"/>
        <w:rPr>
          <w:rStyle w:val="3Char"/>
        </w:rPr>
      </w:pPr>
      <w:bookmarkStart w:id="10" w:name="_Toc35869601"/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bookmarkEnd w:id="10"/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bookmarkStart w:id="11" w:name="_Toc35869602"/>
      <w:r>
        <w:rPr>
          <w:lang w:eastAsia="ko-KR"/>
        </w:rPr>
        <w:lastRenderedPageBreak/>
        <w:t>branch</w:t>
      </w:r>
      <w:bookmarkEnd w:id="11"/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12" w:name="_Toc3586960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  <w:bookmarkEnd w:id="12"/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bookmarkStart w:id="13" w:name="_Toc35869604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  <w:bookmarkEnd w:id="13"/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bookmarkStart w:id="14" w:name="_Toc35869605"/>
      <w:r>
        <w:rPr>
          <w:lang w:eastAsia="ko-KR"/>
        </w:rPr>
        <w:t>check main.cpp</w:t>
      </w:r>
      <w:bookmarkEnd w:id="14"/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bookmarkStart w:id="15" w:name="_Toc35869606"/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bookmarkEnd w:id="15"/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bookmarkStart w:id="16" w:name="_Toc35869607"/>
      <w:r>
        <w:rPr>
          <w:lang w:eastAsia="ko-KR"/>
        </w:rPr>
        <w:t>Check devload.sh</w:t>
      </w:r>
      <w:bookmarkEnd w:id="16"/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bookmarkStart w:id="17" w:name="_Toc35869608"/>
      <w:r>
        <w:rPr>
          <w:lang w:eastAsia="ko-KR"/>
        </w:rPr>
        <w:t>Check submodule</w:t>
      </w:r>
      <w:bookmarkEnd w:id="17"/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28165986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bookmarkStart w:id="18" w:name="_Toc35869609"/>
      <w:r>
        <w:rPr>
          <w:lang w:eastAsia="ko-KR"/>
        </w:rPr>
        <w:t>Add new source file</w:t>
      </w:r>
      <w:bookmarkEnd w:id="18"/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lastRenderedPageBreak/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35149580" w14:textId="0386F2E3" w:rsidR="00806CEA" w:rsidRDefault="00806CEA" w:rsidP="00806CEA">
      <w:pPr>
        <w:pStyle w:val="1"/>
        <w:rPr>
          <w:lang w:eastAsia="ko-KR"/>
        </w:rPr>
      </w:pPr>
      <w:bookmarkStart w:id="19" w:name="_Toc35869610"/>
      <w:r>
        <w:rPr>
          <w:lang w:eastAsia="ko-KR"/>
        </w:rPr>
        <w:t>Add new item</w:t>
      </w:r>
      <w:bookmarkEnd w:id="19"/>
    </w:p>
    <w:p w14:paraId="5F10DF4A" w14:textId="77777777" w:rsidR="00BE1A7E" w:rsidRDefault="00BE1A7E" w:rsidP="00BE1A7E">
      <w:pPr>
        <w:pStyle w:val="2"/>
        <w:rPr>
          <w:lang w:eastAsia="ko-KR"/>
        </w:rPr>
      </w:pPr>
      <w:bookmarkStart w:id="20" w:name="_Toc35869611"/>
      <w:r>
        <w:rPr>
          <w:lang w:eastAsia="ko-KR"/>
        </w:rPr>
        <w:t>Action</w:t>
      </w:r>
      <w:bookmarkEnd w:id="20"/>
    </w:p>
    <w:p w14:paraId="2552FD51" w14:textId="77777777" w:rsidR="00BE1A7E" w:rsidRPr="005664A5" w:rsidRDefault="00BE1A7E" w:rsidP="00BE1A7E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470DDD39" w14:textId="2FF4CDCF" w:rsidR="001D6CDD" w:rsidRDefault="001D6CDD" w:rsidP="001D6CDD">
      <w:pPr>
        <w:pStyle w:val="2"/>
        <w:rPr>
          <w:lang w:eastAsia="ko-KR"/>
        </w:rPr>
      </w:pPr>
      <w:bookmarkStart w:id="21" w:name="_Toc35869612"/>
      <w:r>
        <w:rPr>
          <w:lang w:eastAsia="ko-KR"/>
        </w:rPr>
        <w:t>Config</w:t>
      </w:r>
      <w:bookmarkEnd w:id="21"/>
    </w:p>
    <w:p w14:paraId="2D3FCCF9" w14:textId="565CDEB6" w:rsidR="00766367" w:rsidRDefault="00766367" w:rsidP="001D6CDD">
      <w:pPr>
        <w:rPr>
          <w:lang w:eastAsia="ko-KR"/>
        </w:rPr>
      </w:pPr>
      <w:proofErr w:type="spellStart"/>
      <w:r>
        <w:rPr>
          <w:lang w:eastAsia="ko-KR"/>
        </w:rPr>
        <w:t>updateMeasure</w:t>
      </w:r>
      <w:proofErr w:type="spellEnd"/>
      <w:r>
        <w:rPr>
          <w:lang w:eastAsia="ko-KR"/>
        </w:rPr>
        <w:t>()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akeNRTMParamerter</w:t>
      </w:r>
      <w:proofErr w:type="spellEnd"/>
      <w:r>
        <w:rPr>
          <w:lang w:eastAsia="ko-KR"/>
        </w:rPr>
        <w:t>(): 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  <w:t>p_5GTMModule-&gt;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프로세스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updateMeasureData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esult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updateParameter</w:t>
      </w:r>
      <w:proofErr w:type="spellEnd"/>
      <w:r>
        <w:rPr>
          <w:lang w:eastAsia="ko-KR"/>
        </w:rPr>
        <w:t>()</w:t>
      </w:r>
    </w:p>
    <w:p w14:paraId="43D8D817" w14:textId="70E6BA60" w:rsidR="00FD2349" w:rsidRDefault="00FD2349" w:rsidP="001D6CDD">
      <w:pPr>
        <w:rPr>
          <w:lang w:eastAsia="ko-KR"/>
        </w:rPr>
      </w:pPr>
    </w:p>
    <w:p w14:paraId="5E88F4C7" w14:textId="6745B6A5" w:rsidR="00FD2349" w:rsidRDefault="003504B2" w:rsidP="003504B2">
      <w:pPr>
        <w:pStyle w:val="3"/>
        <w:rPr>
          <w:lang w:eastAsia="ko-KR"/>
        </w:rPr>
      </w:pPr>
      <w:bookmarkStart w:id="22" w:name="_Toc35869613"/>
      <w:r>
        <w:rPr>
          <w:lang w:eastAsia="ko-KR"/>
        </w:rPr>
        <w:t xml:space="preserve">confluence </w:t>
      </w:r>
      <w:r>
        <w:rPr>
          <w:rFonts w:hint="eastAsia"/>
          <w:lang w:eastAsia="ko-KR"/>
        </w:rPr>
        <w:t>등록</w:t>
      </w:r>
      <w:bookmarkEnd w:id="22"/>
    </w:p>
    <w:p w14:paraId="3121F5E3" w14:textId="2537B0F7" w:rsidR="00FD2349" w:rsidRDefault="00D201E2" w:rsidP="001D6CDD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648CA854" w14:textId="6E1EC9AF" w:rsidR="00D201E2" w:rsidRDefault="00D201E2" w:rsidP="00D201E2">
      <w:pPr>
        <w:pStyle w:val="3"/>
        <w:rPr>
          <w:lang w:eastAsia="ko-KR"/>
        </w:rPr>
      </w:pPr>
      <w:bookmarkStart w:id="23" w:name="_Toc35869614"/>
      <w:proofErr w:type="spellStart"/>
      <w:r>
        <w:rPr>
          <w:lang w:eastAsia="ko-KR"/>
        </w:rPr>
        <w:lastRenderedPageBreak/>
        <w:t>enumLists.json</w:t>
      </w:r>
      <w:bookmarkEnd w:id="23"/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633A" w14:paraId="16D3A1C4" w14:textId="77777777" w:rsidTr="00A6633A">
        <w:tc>
          <w:tcPr>
            <w:tcW w:w="9350" w:type="dxa"/>
          </w:tcPr>
          <w:p w14:paraId="3639B13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>,"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": [</w:t>
            </w:r>
          </w:p>
          <w:p w14:paraId="5E510ECB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{"id": "1000", "label": "1000",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0,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1}</w:t>
            </w:r>
          </w:p>
          <w:p w14:paraId="66B1688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,{</w:t>
            </w:r>
            <w:proofErr w:type="gramEnd"/>
            <w:r>
              <w:rPr>
                <w:lang w:eastAsia="ko-KR"/>
              </w:rPr>
              <w:t>"id": "1001", "label": "1001",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1,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2}</w:t>
            </w:r>
          </w:p>
          <w:p w14:paraId="0AE1E324" w14:textId="3F04A4CB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]</w:t>
            </w:r>
          </w:p>
        </w:tc>
      </w:tr>
    </w:tbl>
    <w:p w14:paraId="2E2C3EDA" w14:textId="77777777" w:rsidR="00D201E2" w:rsidRDefault="00D201E2" w:rsidP="001D6CDD">
      <w:pPr>
        <w:rPr>
          <w:lang w:eastAsia="ko-KR"/>
        </w:rPr>
      </w:pPr>
    </w:p>
    <w:p w14:paraId="6607516F" w14:textId="1F9F6BBF" w:rsidR="003504B2" w:rsidRDefault="002A64C1" w:rsidP="002A64C1">
      <w:pPr>
        <w:pStyle w:val="3"/>
        <w:rPr>
          <w:lang w:eastAsia="ko-KR"/>
        </w:rPr>
      </w:pPr>
      <w:bookmarkStart w:id="24" w:name="_Toc35869615"/>
      <w:r>
        <w:rPr>
          <w:lang w:eastAsia="ko-KR"/>
        </w:rPr>
        <w:t>Add Item in xxxItem.cpp</w:t>
      </w:r>
      <w:bookmarkEnd w:id="2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64C1" w14:paraId="784BAA9E" w14:textId="77777777" w:rsidTr="002A64C1">
        <w:tc>
          <w:tcPr>
            <w:tcW w:w="9350" w:type="dxa"/>
          </w:tcPr>
          <w:p w14:paraId="296ABBC2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initItemSet</w:t>
            </w:r>
            <w:proofErr w:type="spellEnd"/>
            <w:r>
              <w:rPr>
                <w:lang w:eastAsia="ko-KR"/>
              </w:rPr>
              <w:t>()</w:t>
            </w:r>
          </w:p>
          <w:p w14:paraId="7EB1D17F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6BEF50B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ADD_CONFIG_ITEM_</w:t>
            </w:r>
            <w:proofErr w:type="gramStart"/>
            <w:r>
              <w:rPr>
                <w:lang w:eastAsia="ko-KR"/>
              </w:rPr>
              <w:t>ACT(</w:t>
            </w:r>
            <w:proofErr w:type="spellStart"/>
            <w:proofErr w:type="gramEnd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addStringConfig</w:t>
            </w:r>
            <w:proofErr w:type="spellEnd"/>
            <w:r>
              <w:rPr>
                <w:lang w:eastAsia="ko-KR"/>
              </w:rPr>
              <w:t>, 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", tr("Antenna Port"), "1000", &amp;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);</w:t>
            </w:r>
          </w:p>
          <w:p w14:paraId="0E51EF07" w14:textId="66CB5CDE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49B39FCA" w14:textId="41F54EB6" w:rsidR="003504B2" w:rsidRDefault="003504B2" w:rsidP="001D6CDD">
      <w:pPr>
        <w:rPr>
          <w:lang w:eastAsia="ko-KR"/>
        </w:rPr>
      </w:pPr>
    </w:p>
    <w:p w14:paraId="7AD96B2A" w14:textId="276B945F" w:rsidR="002A64C1" w:rsidRDefault="00146478" w:rsidP="00146478">
      <w:pPr>
        <w:pStyle w:val="3"/>
        <w:rPr>
          <w:lang w:eastAsia="ko-KR"/>
        </w:rPr>
      </w:pPr>
      <w:bookmarkStart w:id="25" w:name="_Toc35869616"/>
      <w:r>
        <w:rPr>
          <w:lang w:eastAsia="ko-KR"/>
        </w:rPr>
        <w:t xml:space="preserve">Add function </w:t>
      </w:r>
      <w:r w:rsidR="00B62C4D">
        <w:rPr>
          <w:lang w:eastAsia="ko-KR"/>
        </w:rPr>
        <w:t xml:space="preserve">in </w:t>
      </w:r>
      <w:r>
        <w:rPr>
          <w:lang w:eastAsia="ko-KR"/>
        </w:rPr>
        <w:t>xxxSync.cpp</w:t>
      </w:r>
      <w:bookmarkEnd w:id="2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5CE73533" w14:textId="77777777" w:rsidTr="00B62C4D">
        <w:tc>
          <w:tcPr>
            <w:tcW w:w="9350" w:type="dxa"/>
          </w:tcPr>
          <w:p w14:paraId="6E111B0C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()</w:t>
            </w:r>
          </w:p>
          <w:p w14:paraId="214790C6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5189C7AE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int </w:t>
            </w:r>
            <w:proofErr w:type="spellStart"/>
            <w:r>
              <w:rPr>
                <w:lang w:eastAsia="ko-KR"/>
              </w:rPr>
              <w:t>nSel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r>
              <w:rPr>
                <w:lang w:eastAsia="ko-KR"/>
              </w:rPr>
              <w:t>m_eItem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proofErr w:type="gramStart"/>
            <w:r>
              <w:rPr>
                <w:lang w:eastAsia="ko-KR"/>
              </w:rPr>
              <w:t>getOrderfromValue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 xml:space="preserve">",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r>
              <w:rPr>
                <w:lang w:eastAsia="ko-KR"/>
              </w:rPr>
              <w:t>getValue</w:t>
            </w:r>
            <w:proofErr w:type="spellEnd"/>
            <w:r>
              <w:rPr>
                <w:lang w:eastAsia="ko-KR"/>
              </w:rPr>
              <w:t>());</w:t>
            </w:r>
          </w:p>
          <w:p w14:paraId="2DBE508E" w14:textId="77777777" w:rsidR="00B62C4D" w:rsidRDefault="00B62C4D" w:rsidP="00B62C4D">
            <w:pPr>
              <w:rPr>
                <w:lang w:eastAsia="ko-KR"/>
              </w:rPr>
            </w:pPr>
          </w:p>
          <w:p w14:paraId="7925121A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gramStart"/>
            <w:r>
              <w:rPr>
                <w:lang w:eastAsia="ko-KR"/>
              </w:rPr>
              <w:t>commit(</w:t>
            </w:r>
            <w:proofErr w:type="gramEnd"/>
            <w:r>
              <w:rPr>
                <w:lang w:eastAsia="ko-KR"/>
              </w:rPr>
              <w:t>);</w:t>
            </w:r>
          </w:p>
          <w:p w14:paraId="1E346A55" w14:textId="77777777" w:rsidR="00B62C4D" w:rsidRDefault="00B62C4D" w:rsidP="00B62C4D">
            <w:pPr>
              <w:rPr>
                <w:lang w:eastAsia="ko-KR"/>
              </w:rPr>
            </w:pPr>
          </w:p>
          <w:p w14:paraId="5BDFEE28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return true;</w:t>
            </w:r>
          </w:p>
          <w:p w14:paraId="23B7CAAE" w14:textId="38C065F9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380368E2" w14:textId="77777777" w:rsidR="00146478" w:rsidRPr="00146478" w:rsidRDefault="00146478" w:rsidP="00146478">
      <w:pPr>
        <w:rPr>
          <w:lang w:eastAsia="ko-KR"/>
        </w:rPr>
      </w:pPr>
    </w:p>
    <w:p w14:paraId="19D77B22" w14:textId="09747164" w:rsidR="002A64C1" w:rsidRDefault="00B62C4D" w:rsidP="00B62C4D">
      <w:pPr>
        <w:pStyle w:val="3"/>
        <w:rPr>
          <w:lang w:eastAsia="ko-KR"/>
        </w:rPr>
      </w:pPr>
      <w:bookmarkStart w:id="26" w:name="_Toc35869617"/>
      <w:r>
        <w:rPr>
          <w:lang w:eastAsia="ko-KR"/>
        </w:rPr>
        <w:t>Add input in baseservermodule.cpp</w:t>
      </w:r>
      <w:bookmarkEnd w:id="2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7B151418" w14:textId="77777777" w:rsidTr="00B62C4D">
        <w:tc>
          <w:tcPr>
            <w:tcW w:w="9350" w:type="dxa"/>
          </w:tcPr>
          <w:p w14:paraId="695A18A6" w14:textId="77777777" w:rsidR="00B62C4D" w:rsidRDefault="00B62C4D" w:rsidP="00B62C4D">
            <w:pPr>
              <w:rPr>
                <w:lang w:eastAsia="ko-KR"/>
              </w:rPr>
            </w:pPr>
            <w:r w:rsidRPr="00B62C4D">
              <w:rPr>
                <w:lang w:eastAsia="ko-KR"/>
              </w:rPr>
              <w:t xml:space="preserve">void </w:t>
            </w:r>
            <w:proofErr w:type="spellStart"/>
            <w:proofErr w:type="gramStart"/>
            <w:r w:rsidRPr="00B62C4D">
              <w:rPr>
                <w:lang w:eastAsia="ko-KR"/>
              </w:rPr>
              <w:t>BaseServerModule</w:t>
            </w:r>
            <w:proofErr w:type="spellEnd"/>
            <w:r w:rsidRPr="00B62C4D">
              <w:rPr>
                <w:lang w:eastAsia="ko-KR"/>
              </w:rPr>
              <w:t>::</w:t>
            </w:r>
            <w:proofErr w:type="spellStart"/>
            <w:proofErr w:type="gramEnd"/>
            <w:r w:rsidRPr="00B62C4D">
              <w:rPr>
                <w:lang w:eastAsia="ko-KR"/>
              </w:rPr>
              <w:t>makeNRTMParameter</w:t>
            </w:r>
            <w:proofErr w:type="spellEnd"/>
            <w:r w:rsidRPr="00B62C4D">
              <w:rPr>
                <w:lang w:eastAsia="ko-KR"/>
              </w:rPr>
              <w:t xml:space="preserve">(int </w:t>
            </w:r>
            <w:proofErr w:type="spellStart"/>
            <w:r w:rsidRPr="00B62C4D">
              <w:rPr>
                <w:lang w:eastAsia="ko-KR"/>
              </w:rPr>
              <w:t>nMeasureMode,EngTMInput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inputNRTMData,EngTMOutput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outputNRTMData</w:t>
            </w:r>
            <w:proofErr w:type="spellEnd"/>
            <w:r w:rsidRPr="00B62C4D">
              <w:rPr>
                <w:lang w:eastAsia="ko-KR"/>
              </w:rPr>
              <w:t>)</w:t>
            </w:r>
          </w:p>
          <w:p w14:paraId="1D01100B" w14:textId="0A9EAF7B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4BEBC82" w14:textId="4C00D896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r w:rsidRPr="0076382B">
              <w:rPr>
                <w:lang w:eastAsia="ko-KR"/>
              </w:rPr>
              <w:t>if(</w:t>
            </w:r>
            <w:proofErr w:type="spellStart"/>
            <w:r w:rsidRPr="0076382B">
              <w:rPr>
                <w:lang w:eastAsia="ko-KR"/>
              </w:rPr>
              <w:t>getEnumNumber</w:t>
            </w:r>
            <w:proofErr w:type="spellEnd"/>
            <w:r w:rsidRPr="0076382B">
              <w:rPr>
                <w:lang w:eastAsia="ko-KR"/>
              </w:rPr>
              <w:t>("</w:t>
            </w:r>
            <w:proofErr w:type="spellStart"/>
            <w:r w:rsidRPr="0076382B">
              <w:rPr>
                <w:lang w:eastAsia="ko-KR"/>
              </w:rPr>
              <w:t>externalOffsetModeCnfg</w:t>
            </w:r>
            <w:proofErr w:type="spellEnd"/>
            <w:r w:rsidRPr="0076382B">
              <w:rPr>
                <w:lang w:eastAsia="ko-KR"/>
              </w:rPr>
              <w:t xml:space="preserve">") == </w:t>
            </w:r>
            <w:proofErr w:type="spellStart"/>
            <w:r w:rsidRPr="0076382B">
              <w:rPr>
                <w:lang w:eastAsia="ko-KR"/>
              </w:rPr>
              <w:t>eON</w:t>
            </w:r>
            <w:proofErr w:type="spellEnd"/>
            <w:r w:rsidRPr="0076382B">
              <w:rPr>
                <w:lang w:eastAsia="ko-KR"/>
              </w:rPr>
              <w:t>)</w:t>
            </w:r>
          </w:p>
          <w:p w14:paraId="5781D2C6" w14:textId="6AA979B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{</w:t>
            </w:r>
          </w:p>
          <w:p w14:paraId="02AEACA9" w14:textId="6BDD1B7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398D4176" w14:textId="4CD138AF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532EC725" w14:textId="77777777" w:rsidR="00B62C4D" w:rsidRPr="00B62C4D" w:rsidRDefault="00B62C4D" w:rsidP="00B62C4D">
      <w:pPr>
        <w:rPr>
          <w:lang w:eastAsia="ko-KR"/>
        </w:rPr>
      </w:pPr>
    </w:p>
    <w:p w14:paraId="79A24EF3" w14:textId="0A44FB29" w:rsidR="003504B2" w:rsidRDefault="003504B2" w:rsidP="001D6CDD">
      <w:pPr>
        <w:rPr>
          <w:lang w:eastAsia="ko-KR"/>
        </w:rPr>
      </w:pPr>
    </w:p>
    <w:p w14:paraId="545EA843" w14:textId="77777777" w:rsidR="003504B2" w:rsidRDefault="003504B2" w:rsidP="001D6CDD">
      <w:pPr>
        <w:rPr>
          <w:lang w:eastAsia="ko-KR"/>
        </w:rPr>
      </w:pPr>
    </w:p>
    <w:p w14:paraId="5E0862C0" w14:textId="77777777" w:rsidR="00FD2349" w:rsidRPr="001D6CDD" w:rsidRDefault="00FD2349" w:rsidP="001D6CDD">
      <w:pPr>
        <w:rPr>
          <w:lang w:eastAsia="ko-KR"/>
        </w:rPr>
      </w:pPr>
    </w:p>
    <w:p w14:paraId="6432BCC8" w14:textId="53C8BB63" w:rsidR="005664A5" w:rsidRDefault="005664A5" w:rsidP="005664A5">
      <w:pPr>
        <w:pStyle w:val="2"/>
        <w:rPr>
          <w:lang w:eastAsia="ko-KR"/>
        </w:rPr>
      </w:pPr>
      <w:bookmarkStart w:id="27" w:name="_Toc35869618"/>
      <w:r>
        <w:rPr>
          <w:lang w:eastAsia="ko-KR"/>
        </w:rPr>
        <w:lastRenderedPageBreak/>
        <w:t>Result</w:t>
      </w:r>
      <w:bookmarkEnd w:id="27"/>
    </w:p>
    <w:p w14:paraId="56C99E89" w14:textId="4B7F8E9F" w:rsidR="005664A5" w:rsidRDefault="005664A5" w:rsidP="005664A5">
      <w:pPr>
        <w:pStyle w:val="3"/>
        <w:rPr>
          <w:lang w:eastAsia="ko-KR"/>
        </w:rPr>
      </w:pPr>
      <w:bookmarkStart w:id="28" w:name="_Toc35869619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onfluence </w:t>
      </w:r>
      <w:r>
        <w:rPr>
          <w:rFonts w:hint="eastAsia"/>
          <w:lang w:eastAsia="ko-KR"/>
        </w:rPr>
        <w:t>등록</w:t>
      </w:r>
      <w:bookmarkEnd w:id="28"/>
    </w:p>
    <w:p w14:paraId="3ABAD174" w14:textId="7094356A" w:rsidR="005664A5" w:rsidRDefault="00405A5D" w:rsidP="005664A5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00D20FDC" w14:textId="2C4F8014" w:rsidR="00405A5D" w:rsidRDefault="00F004ED" w:rsidP="00F004ED">
      <w:pPr>
        <w:pStyle w:val="3"/>
        <w:rPr>
          <w:lang w:eastAsia="ko-KR"/>
        </w:rPr>
      </w:pPr>
      <w:bookmarkStart w:id="29" w:name="_Toc35869620"/>
      <w:r>
        <w:rPr>
          <w:lang w:eastAsia="ko-KR"/>
        </w:rPr>
        <w:t>header file</w:t>
      </w:r>
      <w:bookmarkEnd w:id="29"/>
    </w:p>
    <w:p w14:paraId="431E5524" w14:textId="4658CDF4" w:rsidR="005664A5" w:rsidRDefault="00F004ED" w:rsidP="005664A5">
      <w:pPr>
        <w:rPr>
          <w:lang w:eastAsia="ko-KR"/>
        </w:rPr>
      </w:pPr>
      <w:proofErr w:type="spellStart"/>
      <w:r w:rsidRPr="00F004ED">
        <w:rPr>
          <w:lang w:eastAsia="ko-KR"/>
        </w:rPr>
        <w:t>DoubleElfItem</w:t>
      </w:r>
      <w:proofErr w:type="spellEnd"/>
      <w:r w:rsidRPr="00F004ED">
        <w:rPr>
          <w:lang w:eastAsia="ko-KR"/>
        </w:rPr>
        <w:t xml:space="preserve">* </w:t>
      </w:r>
      <w:proofErr w:type="spellStart"/>
      <w:r w:rsidRPr="00F004ED">
        <w:rPr>
          <w:lang w:eastAsia="ko-KR"/>
        </w:rPr>
        <w:t>m_pdschDmRsPwrRslt</w:t>
      </w:r>
      <w:proofErr w:type="spellEnd"/>
      <w:r w:rsidRPr="00F004ED">
        <w:rPr>
          <w:lang w:eastAsia="ko-KR"/>
        </w:rPr>
        <w:t xml:space="preserve"> = </w:t>
      </w:r>
      <w:proofErr w:type="spellStart"/>
      <w:r w:rsidRPr="00F004ED">
        <w:rPr>
          <w:lang w:eastAsia="ko-KR"/>
        </w:rPr>
        <w:t>nullptr</w:t>
      </w:r>
      <w:proofErr w:type="spellEnd"/>
      <w:r w:rsidRPr="00F004ED">
        <w:rPr>
          <w:lang w:eastAsia="ko-KR"/>
        </w:rPr>
        <w:t>;</w:t>
      </w:r>
    </w:p>
    <w:p w14:paraId="27B05664" w14:textId="1740EEF4" w:rsidR="005664A5" w:rsidRDefault="00D43F11" w:rsidP="005317D3">
      <w:pPr>
        <w:pStyle w:val="3"/>
        <w:rPr>
          <w:lang w:eastAsia="ko-KR"/>
        </w:rPr>
      </w:pPr>
      <w:bookmarkStart w:id="30" w:name="_Toc35869621"/>
      <w:r>
        <w:rPr>
          <w:lang w:eastAsia="ko-KR"/>
        </w:rPr>
        <w:t>source file</w:t>
      </w:r>
      <w:bookmarkEnd w:id="30"/>
    </w:p>
    <w:p w14:paraId="4F81C700" w14:textId="193C277E" w:rsidR="005664A5" w:rsidRDefault="00D43F11" w:rsidP="005664A5">
      <w:pPr>
        <w:rPr>
          <w:lang w:eastAsia="ko-KR"/>
        </w:rPr>
      </w:pPr>
      <w:r>
        <w:rPr>
          <w:lang w:eastAsia="ko-KR"/>
        </w:rPr>
        <w:t>-. constructor</w:t>
      </w:r>
      <w:r w:rsidR="008158C5">
        <w:rPr>
          <w:lang w:eastAsia="ko-KR"/>
        </w:rPr>
        <w:br/>
      </w:r>
      <w:proofErr w:type="spellStart"/>
      <w:r w:rsidRPr="00D43F11">
        <w:rPr>
          <w:lang w:eastAsia="ko-KR"/>
        </w:rPr>
        <w:t>m_pdschDmRsPwrRslt</w:t>
      </w:r>
      <w:proofErr w:type="spellEnd"/>
      <w:r w:rsidRPr="00D43F11">
        <w:rPr>
          <w:lang w:eastAsia="ko-KR"/>
        </w:rPr>
        <w:t xml:space="preserve"> = (</w:t>
      </w:r>
      <w:proofErr w:type="spellStart"/>
      <w:proofErr w:type="gramStart"/>
      <w:r w:rsidRPr="008158C5">
        <w:rPr>
          <w:b/>
          <w:bCs/>
          <w:lang w:eastAsia="ko-KR"/>
        </w:rPr>
        <w:t>addDoubleResult</w:t>
      </w:r>
      <w:proofErr w:type="spellEnd"/>
      <w:r w:rsidRPr="00D43F11">
        <w:rPr>
          <w:lang w:eastAsia="ko-KR"/>
        </w:rPr>
        <w:t>(</w:t>
      </w:r>
      <w:proofErr w:type="gramEnd"/>
      <w:r w:rsidRPr="00D43F11">
        <w:rPr>
          <w:lang w:eastAsia="ko-KR"/>
        </w:rPr>
        <w:t>"</w:t>
      </w:r>
      <w:proofErr w:type="spellStart"/>
      <w:r w:rsidRPr="00D43F11">
        <w:rPr>
          <w:lang w:eastAsia="ko-KR"/>
        </w:rPr>
        <w:t>timeAlignmentErrorPDSCHDMRSPowerRslt</w:t>
      </w:r>
      <w:proofErr w:type="spellEnd"/>
      <w:r w:rsidRPr="00D43F11">
        <w:rPr>
          <w:lang w:eastAsia="ko-KR"/>
        </w:rPr>
        <w:t>", tr("PDSCH DM-RS Power"), 0)[0]);</w:t>
      </w:r>
    </w:p>
    <w:p w14:paraId="2558613E" w14:textId="53D0D644" w:rsidR="00D43F11" w:rsidRDefault="00D43F11" w:rsidP="00D43F11">
      <w:pPr>
        <w:rPr>
          <w:lang w:eastAsia="ko-KR"/>
        </w:rPr>
      </w:pPr>
      <w:r>
        <w:rPr>
          <w:lang w:eastAsia="ko-KR"/>
        </w:rPr>
        <w:t xml:space="preserve">void </w:t>
      </w:r>
      <w:proofErr w:type="spellStart"/>
      <w:proofErr w:type="gramStart"/>
      <w:r>
        <w:rPr>
          <w:lang w:eastAsia="ko-KR"/>
        </w:rPr>
        <w:t>timeAlignmentErrorMimo</w:t>
      </w:r>
      <w:proofErr w:type="spellEnd"/>
      <w:r>
        <w:rPr>
          <w:lang w:eastAsia="ko-KR"/>
        </w:rPr>
        <w:t>::</w:t>
      </w:r>
      <w:proofErr w:type="spellStart"/>
      <w:proofErr w:type="gramEnd"/>
      <w:r w:rsidRPr="008158C5">
        <w:rPr>
          <w:b/>
          <w:bCs/>
          <w:lang w:eastAsia="ko-KR"/>
        </w:rPr>
        <w:t>genResult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CsvVariantData</w:t>
      </w:r>
      <w:proofErr w:type="spellEnd"/>
      <w:r>
        <w:rPr>
          <w:lang w:eastAsia="ko-KR"/>
        </w:rPr>
        <w:t xml:space="preserve"> *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)</w:t>
      </w:r>
      <w:r>
        <w:rPr>
          <w:lang w:eastAsia="ko-KR"/>
        </w:rPr>
        <w:br/>
        <w:t>{</w:t>
      </w:r>
      <w:r w:rsidR="00364C72">
        <w:rPr>
          <w:lang w:eastAsia="ko-KR"/>
        </w:rPr>
        <w:br/>
      </w:r>
      <w:r>
        <w:rPr>
          <w:lang w:eastAsia="ko-KR"/>
        </w:rPr>
        <w:t xml:space="preserve">    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addRow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QList</w:t>
      </w:r>
      <w:proofErr w:type="spellEnd"/>
      <w:r>
        <w:rPr>
          <w:lang w:eastAsia="ko-KR"/>
        </w:rPr>
        <w:t>&lt;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&gt;()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("PDSCH DM-RS Power:")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m_pdschDmRsPwrRslt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getValue</w:t>
      </w:r>
      <w:proofErr w:type="spellEnd"/>
      <w:r>
        <w:rPr>
          <w:lang w:eastAsia="ko-KR"/>
        </w:rPr>
        <w:t>())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);</w:t>
      </w:r>
      <w:r w:rsidR="00364C72">
        <w:rPr>
          <w:lang w:eastAsia="ko-KR"/>
        </w:rPr>
        <w:br/>
      </w:r>
      <w:r>
        <w:rPr>
          <w:lang w:eastAsia="ko-KR"/>
        </w:rPr>
        <w:t>}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bookmarkStart w:id="31" w:name="_Toc35869622"/>
      <w:r>
        <w:rPr>
          <w:lang w:eastAsia="ko-KR"/>
        </w:rPr>
        <w:lastRenderedPageBreak/>
        <w:t xml:space="preserve">Config Item </w:t>
      </w:r>
      <w:r>
        <w:rPr>
          <w:rFonts w:hint="eastAsia"/>
          <w:lang w:eastAsia="ko-KR"/>
        </w:rPr>
        <w:t>등록</w:t>
      </w:r>
      <w:bookmarkEnd w:id="31"/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bookmarkStart w:id="32" w:name="_Toc35869623"/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32"/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bookmarkStart w:id="33" w:name="_Toc35869624"/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  <w:bookmarkEnd w:id="33"/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7DAACDF1" w:rsidR="003605CB" w:rsidRDefault="003605CB" w:rsidP="00B64AC1">
      <w:pPr>
        <w:rPr>
          <w:lang w:eastAsia="ko-KR"/>
        </w:rPr>
      </w:pPr>
    </w:p>
    <w:p w14:paraId="5FE52547" w14:textId="1221EB1A" w:rsidR="004A7678" w:rsidRDefault="00072051" w:rsidP="004A7678">
      <w:pPr>
        <w:pStyle w:val="1"/>
        <w:rPr>
          <w:lang w:eastAsia="ko-KR"/>
        </w:rPr>
      </w:pPr>
      <w:bookmarkStart w:id="34" w:name="_Toc35869625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CPI</w:t>
      </w:r>
      <w:bookmarkEnd w:id="34"/>
    </w:p>
    <w:p w14:paraId="3A450077" w14:textId="32D71A56" w:rsidR="00CE74CA" w:rsidRDefault="00CE74CA" w:rsidP="00CE74CA">
      <w:pPr>
        <w:pStyle w:val="2"/>
        <w:rPr>
          <w:lang w:eastAsia="ko-KR"/>
        </w:rPr>
      </w:pPr>
      <w:bookmarkStart w:id="35" w:name="_Toc35869626"/>
      <w:r>
        <w:rPr>
          <w:lang w:eastAsia="ko-KR"/>
        </w:rPr>
        <w:t>add file</w:t>
      </w:r>
      <w:bookmarkEnd w:id="35"/>
    </w:p>
    <w:p w14:paraId="011A2FD6" w14:textId="6767E3EA" w:rsidR="00CE74CA" w:rsidRPr="00CE74CA" w:rsidRDefault="00CE74CA" w:rsidP="00CE74CA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(</w:t>
      </w:r>
      <w:r>
        <w:rPr>
          <w:lang w:eastAsia="ko-KR"/>
        </w:rPr>
        <w:t>ca5g/services/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>/config/.)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99963CE" w14:textId="1CB47DBE" w:rsidR="00CE74CA" w:rsidRDefault="00CE74CA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EA3CFE" wp14:editId="08604485">
            <wp:extent cx="5936615" cy="1071245"/>
            <wp:effectExtent l="0" t="0" r="698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A1A3" w14:textId="7A2EE7F2" w:rsidR="001102F7" w:rsidRDefault="001102F7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8525F9" wp14:editId="4CD6899B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EE07" w14:textId="50EB16BC" w:rsidR="00CE74CA" w:rsidRDefault="009415AE" w:rsidP="009415AE">
      <w:pPr>
        <w:pStyle w:val="2"/>
        <w:rPr>
          <w:lang w:eastAsia="ko-KR"/>
        </w:rPr>
      </w:pPr>
      <w:bookmarkStart w:id="36" w:name="_Toc35869627"/>
      <w:r>
        <w:rPr>
          <w:lang w:eastAsia="ko-KR"/>
        </w:rPr>
        <w:t xml:space="preserve">SCPI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bookmarkEnd w:id="36"/>
    </w:p>
    <w:p w14:paraId="65D407BB" w14:textId="5D309F1F" w:rsidR="009415AE" w:rsidRDefault="00786716" w:rsidP="009415AE">
      <w:p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reboot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적용된다</w:t>
      </w:r>
      <w:r>
        <w:rPr>
          <w:rFonts w:hint="eastAsia"/>
          <w:lang w:eastAsia="ko-KR"/>
        </w:rPr>
        <w:t>.</w:t>
      </w:r>
    </w:p>
    <w:p w14:paraId="42AA7E1B" w14:textId="3F64DAE5" w:rsidR="009415AE" w:rsidRPr="009415AE" w:rsidRDefault="009415AE" w:rsidP="009415AE">
      <w:pPr>
        <w:pStyle w:val="2"/>
        <w:rPr>
          <w:lang w:eastAsia="ko-KR"/>
        </w:rPr>
      </w:pPr>
      <w:bookmarkStart w:id="37" w:name="_Toc35869628"/>
      <w:r>
        <w:rPr>
          <w:lang w:eastAsia="ko-KR"/>
        </w:rPr>
        <w:t>telnet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검증</w:t>
      </w:r>
      <w:bookmarkEnd w:id="37"/>
    </w:p>
    <w:p w14:paraId="30C78754" w14:textId="34B3F0D1" w:rsidR="009415AE" w:rsidRDefault="00057EF4" w:rsidP="004A7678">
      <w:pPr>
        <w:rPr>
          <w:lang w:eastAsia="ko-KR"/>
        </w:rPr>
      </w:pPr>
      <w:r>
        <w:rPr>
          <w:lang w:eastAsia="ko-KR"/>
        </w:rPr>
        <w:t>port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5600</w:t>
      </w:r>
    </w:p>
    <w:p w14:paraId="762A5611" w14:textId="54FE37DF" w:rsidR="00057EF4" w:rsidRDefault="0028729D" w:rsidP="0028729D">
      <w:pPr>
        <w:pStyle w:val="2"/>
        <w:rPr>
          <w:lang w:eastAsia="ko-KR"/>
        </w:rPr>
      </w:pP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 xml:space="preserve"> debugging</w:t>
      </w:r>
    </w:p>
    <w:p w14:paraId="1C0418CC" w14:textId="5AA7949F" w:rsidR="00072051" w:rsidRDefault="0028729D" w:rsidP="00072051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cpi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729D" w14:paraId="7F3754AF" w14:textId="77777777" w:rsidTr="0028729D">
        <w:tc>
          <w:tcPr>
            <w:tcW w:w="9350" w:type="dxa"/>
          </w:tcPr>
          <w:p w14:paraId="66FF7DD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root@tb5800-a0291d:/# 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</w:p>
          <w:p w14:paraId="728CD2CA" w14:textId="77777777" w:rsidR="0028729D" w:rsidRDefault="0028729D" w:rsidP="0028729D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lastRenderedPageBreak/>
              <w:t>Connnecting</w:t>
            </w:r>
            <w:proofErr w:type="spellEnd"/>
            <w:r>
              <w:rPr>
                <w:lang w:eastAsia="ko-KR"/>
              </w:rPr>
              <w:t xml:space="preserve"> remote control </w:t>
            </w:r>
            <w:proofErr w:type="gramStart"/>
            <w:r>
              <w:rPr>
                <w:lang w:eastAsia="ko-KR"/>
              </w:rPr>
              <w:t>service :</w:t>
            </w:r>
            <w:proofErr w:type="gramEnd"/>
            <w:r>
              <w:rPr>
                <w:lang w:eastAsia="ko-KR"/>
              </w:rPr>
              <w:t xml:space="preserve">  "</w:t>
            </w:r>
            <w:proofErr w:type="spellStart"/>
            <w:r>
              <w:rPr>
                <w:lang w:eastAsia="ko-KR"/>
              </w:rPr>
              <w:t>com.viavisolutions.platform.RemoteControl</w:t>
            </w:r>
            <w:proofErr w:type="spellEnd"/>
            <w:r>
              <w:rPr>
                <w:lang w:eastAsia="ko-KR"/>
              </w:rPr>
              <w:t>"</w:t>
            </w:r>
          </w:p>
          <w:p w14:paraId="1F7F761D" w14:textId="77777777" w:rsidR="0028729D" w:rsidRDefault="0028729D" w:rsidP="0028729D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Connnected</w:t>
            </w:r>
            <w:proofErr w:type="spellEnd"/>
            <w:r>
              <w:rPr>
                <w:lang w:eastAsia="ko-KR"/>
              </w:rPr>
              <w:t xml:space="preserve"> remote control </w:t>
            </w:r>
            <w:proofErr w:type="gramStart"/>
            <w:r>
              <w:rPr>
                <w:lang w:eastAsia="ko-KR"/>
              </w:rPr>
              <w:t>service :</w:t>
            </w:r>
            <w:proofErr w:type="gramEnd"/>
            <w:r>
              <w:rPr>
                <w:lang w:eastAsia="ko-KR"/>
              </w:rPr>
              <w:t xml:space="preserve">  "</w:t>
            </w:r>
            <w:proofErr w:type="spellStart"/>
            <w:r>
              <w:rPr>
                <w:lang w:eastAsia="ko-KR"/>
              </w:rPr>
              <w:t>com.viavisolutions.platform.RemoteControl</w:t>
            </w:r>
            <w:proofErr w:type="spellEnd"/>
            <w:r>
              <w:rPr>
                <w:lang w:eastAsia="ko-KR"/>
              </w:rPr>
              <w:t>"</w:t>
            </w:r>
          </w:p>
          <w:p w14:paraId="77E2EB3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gpio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576644B1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gpioMux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09661EA2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fpgaPci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2DB1E8A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Started 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 xml:space="preserve"> Register execute</w:t>
            </w:r>
          </w:p>
          <w:p w14:paraId="1D36D9D6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result.json</w:t>
            </w:r>
            <w:proofErr w:type="spellEnd"/>
            <w:r>
              <w:rPr>
                <w:lang w:eastAsia="ko-KR"/>
              </w:rPr>
              <w:t>"</w:t>
            </w:r>
          </w:p>
          <w:p w14:paraId="5C4F9CB0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action.json</w:t>
            </w:r>
            <w:proofErr w:type="spellEnd"/>
            <w:r>
              <w:rPr>
                <w:lang w:eastAsia="ko-KR"/>
              </w:rPr>
              <w:t>"</w:t>
            </w:r>
          </w:p>
          <w:p w14:paraId="753B03B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config.json</w:t>
            </w:r>
            <w:proofErr w:type="spellEnd"/>
            <w:r>
              <w:rPr>
                <w:lang w:eastAsia="ko-KR"/>
              </w:rPr>
              <w:t>"</w:t>
            </w:r>
          </w:p>
          <w:p w14:paraId="740BA13B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Error2(command has numeric </w:t>
            </w:r>
            <w:proofErr w:type="gramStart"/>
            <w:r>
              <w:rPr>
                <w:lang w:eastAsia="ko-KR"/>
              </w:rPr>
              <w:t>index(</w:t>
            </w:r>
            <w:proofErr w:type="gramEnd"/>
            <w:r>
              <w:rPr>
                <w:lang w:eastAsia="ko-KR"/>
              </w:rPr>
              <w:t xml:space="preserve">#), but </w:t>
            </w:r>
            <w:proofErr w:type="spellStart"/>
            <w:r>
              <w:rPr>
                <w:lang w:eastAsia="ko-KR"/>
              </w:rPr>
              <w:t>elfId</w:t>
            </w:r>
            <w:proofErr w:type="spellEnd"/>
            <w:r>
              <w:rPr>
                <w:lang w:eastAsia="ko-KR"/>
              </w:rPr>
              <w:t xml:space="preserve"> does not) : :config:spectrumAnalyzerBuildIn_app:spectrumAnalyzerBuildIn_reg_module:modeMultiSegmentLineCnfg:</w:t>
            </w:r>
          </w:p>
          <w:p w14:paraId="7D355588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Error2(command has numeric </w:t>
            </w:r>
            <w:proofErr w:type="gramStart"/>
            <w:r>
              <w:rPr>
                <w:lang w:eastAsia="ko-KR"/>
              </w:rPr>
              <w:t>index(</w:t>
            </w:r>
            <w:proofErr w:type="gramEnd"/>
            <w:r>
              <w:rPr>
                <w:lang w:eastAsia="ko-KR"/>
              </w:rPr>
              <w:t xml:space="preserve">#), but </w:t>
            </w:r>
            <w:proofErr w:type="spellStart"/>
            <w:r>
              <w:rPr>
                <w:lang w:eastAsia="ko-KR"/>
              </w:rPr>
              <w:t>elfId</w:t>
            </w:r>
            <w:proofErr w:type="spellEnd"/>
            <w:r>
              <w:rPr>
                <w:lang w:eastAsia="ko-KR"/>
              </w:rPr>
              <w:t xml:space="preserve"> does not) : :config:spectrumAnalyzerBuildIn_app:spectrumAnalyzerBuildIn_reg_module:numberOfLineCnfg:</w:t>
            </w:r>
          </w:p>
          <w:p w14:paraId="021F416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Error1(Duplicated </w:t>
            </w:r>
            <w:proofErr w:type="gramStart"/>
            <w:r>
              <w:rPr>
                <w:lang w:eastAsia="ko-KR"/>
              </w:rPr>
              <w:t>command)  :</w:t>
            </w:r>
            <w:proofErr w:type="gram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REALtime:MARKer</w:t>
            </w:r>
            <w:proofErr w:type="spellEnd"/>
            <w:r>
              <w:rPr>
                <w:lang w:eastAsia="ko-KR"/>
              </w:rPr>
              <w:t>#:TYPE</w:t>
            </w:r>
          </w:p>
          <w:p w14:paraId="041D2E7E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/config/signalAnalyzer5GNR/</w:t>
            </w:r>
            <w:proofErr w:type="spellStart"/>
            <w:r>
              <w:rPr>
                <w:lang w:eastAsia="ko-KR"/>
              </w:rPr>
              <w:t>result.json</w:t>
            </w:r>
            <w:proofErr w:type="spellEnd"/>
            <w:r>
              <w:rPr>
                <w:lang w:eastAsia="ko-KR"/>
              </w:rPr>
              <w:t>"</w:t>
            </w:r>
          </w:p>
          <w:p w14:paraId="6E8D46F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Error2(Duplicated </w:t>
            </w:r>
            <w:proofErr w:type="gramStart"/>
            <w:r>
              <w:rPr>
                <w:lang w:eastAsia="ko-KR"/>
              </w:rPr>
              <w:t>command)  :</w:t>
            </w:r>
            <w:proofErr w:type="gramEnd"/>
            <w:r>
              <w:rPr>
                <w:lang w:eastAsia="ko-KR"/>
              </w:rPr>
              <w:t xml:space="preserve"> NR5G:BAI:PCI?</w:t>
            </w:r>
          </w:p>
          <w:p w14:paraId="5F529BFE" w14:textId="3CE8E64A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/config/signalAnalyzer5GNR/</w:t>
            </w:r>
            <w:proofErr w:type="spellStart"/>
            <w:r>
              <w:rPr>
                <w:lang w:eastAsia="ko-KR"/>
              </w:rPr>
              <w:t>action.json</w:t>
            </w:r>
            <w:proofErr w:type="spellEnd"/>
            <w:r>
              <w:rPr>
                <w:lang w:eastAsia="ko-KR"/>
              </w:rPr>
              <w:t>"</w:t>
            </w:r>
          </w:p>
        </w:tc>
      </w:tr>
    </w:tbl>
    <w:p w14:paraId="69FD8980" w14:textId="77777777" w:rsidR="0028729D" w:rsidRDefault="0028729D" w:rsidP="00072051">
      <w:pPr>
        <w:rPr>
          <w:lang w:eastAsia="ko-KR"/>
        </w:rPr>
      </w:pPr>
    </w:p>
    <w:p w14:paraId="543327B7" w14:textId="094C662F" w:rsidR="00072051" w:rsidRDefault="007C75DD" w:rsidP="00072051">
      <w:pPr>
        <w:rPr>
          <w:lang w:eastAsia="ko-KR"/>
        </w:rPr>
      </w:pP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C75DD" w14:paraId="504D2D78" w14:textId="77777777" w:rsidTr="007C75DD">
        <w:tc>
          <w:tcPr>
            <w:tcW w:w="9350" w:type="dxa"/>
          </w:tcPr>
          <w:p w14:paraId="5411F768" w14:textId="435C3069" w:rsidR="007C75DD" w:rsidRDefault="007C75DD" w:rsidP="00072051">
            <w:pPr>
              <w:rPr>
                <w:lang w:eastAsia="ko-KR"/>
              </w:rPr>
            </w:pPr>
            <w:r w:rsidRPr="007C75DD">
              <w:rPr>
                <w:lang w:eastAsia="ko-KR"/>
              </w:rPr>
              <w:t>root@tb5800-a0291</w:t>
            </w:r>
            <w:proofErr w:type="gramStart"/>
            <w:r w:rsidRPr="007C75DD">
              <w:rPr>
                <w:lang w:eastAsia="ko-KR"/>
              </w:rPr>
              <w:t>d:~</w:t>
            </w:r>
            <w:proofErr w:type="gramEnd"/>
            <w:r w:rsidRPr="007C75DD">
              <w:rPr>
                <w:lang w:eastAsia="ko-KR"/>
              </w:rPr>
              <w:t xml:space="preserve"># </w:t>
            </w:r>
            <w:proofErr w:type="spellStart"/>
            <w:r w:rsidRPr="007C75DD">
              <w:rPr>
                <w:lang w:eastAsia="ko-KR"/>
              </w:rPr>
              <w:t>scpiClient</w:t>
            </w:r>
            <w:proofErr w:type="spellEnd"/>
            <w:r w:rsidRPr="007C75DD">
              <w:rPr>
                <w:lang w:eastAsia="ko-KR"/>
              </w:rPr>
              <w:t xml:space="preserve"> NRTM:TAEMimo:ANTenna1:TIMoffset?</w:t>
            </w:r>
          </w:p>
        </w:tc>
      </w:tr>
    </w:tbl>
    <w:p w14:paraId="52F8C80E" w14:textId="77777777" w:rsidR="007C75DD" w:rsidRDefault="007C75DD" w:rsidP="00072051">
      <w:pPr>
        <w:rPr>
          <w:lang w:eastAsia="ko-KR"/>
        </w:rPr>
      </w:pPr>
    </w:p>
    <w:p w14:paraId="6B04F49D" w14:textId="38292E89" w:rsidR="00072051" w:rsidRDefault="00072051" w:rsidP="00072051">
      <w:pPr>
        <w:rPr>
          <w:lang w:eastAsia="ko-KR"/>
        </w:rPr>
      </w:pPr>
    </w:p>
    <w:p w14:paraId="1EEB0F38" w14:textId="3AB39BD4" w:rsidR="00072051" w:rsidRDefault="00072051" w:rsidP="00072051">
      <w:pPr>
        <w:rPr>
          <w:lang w:eastAsia="ko-KR"/>
        </w:rPr>
      </w:pPr>
    </w:p>
    <w:p w14:paraId="176DEE9B" w14:textId="77777777" w:rsidR="00072051" w:rsidRPr="00072051" w:rsidRDefault="00072051" w:rsidP="00072051">
      <w:pPr>
        <w:rPr>
          <w:lang w:eastAsia="ko-KR"/>
        </w:rPr>
      </w:pPr>
    </w:p>
    <w:p w14:paraId="417F9AD7" w14:textId="0C76B63F" w:rsidR="000B2223" w:rsidRDefault="000B2223" w:rsidP="000B2223">
      <w:pPr>
        <w:pStyle w:val="1"/>
        <w:rPr>
          <w:lang w:eastAsia="ko-KR"/>
        </w:rPr>
      </w:pPr>
      <w:bookmarkStart w:id="38" w:name="_Toc35869629"/>
      <w:proofErr w:type="spellStart"/>
      <w:r>
        <w:rPr>
          <w:lang w:eastAsia="ko-KR"/>
        </w:rPr>
        <w:t>CMakeLists</w:t>
      </w:r>
      <w:bookmarkEnd w:id="38"/>
      <w:proofErr w:type="spellEnd"/>
    </w:p>
    <w:p w14:paraId="32BBCF4E" w14:textId="60CADD2E" w:rsidR="000B2223" w:rsidRDefault="000B2223" w:rsidP="00B64AC1">
      <w:pPr>
        <w:rPr>
          <w:lang w:eastAsia="ko-KR"/>
        </w:rPr>
      </w:pPr>
    </w:p>
    <w:p w14:paraId="61941110" w14:textId="7AA618FE" w:rsidR="000856DB" w:rsidRDefault="000856DB" w:rsidP="00B64AC1">
      <w:pPr>
        <w:rPr>
          <w:lang w:eastAsia="ko-KR"/>
        </w:rPr>
      </w:pPr>
      <w:proofErr w:type="spellStart"/>
      <w:r>
        <w:rPr>
          <w:lang w:eastAsia="ko-KR"/>
        </w:rPr>
        <w:t>qml</w:t>
      </w:r>
      <w:proofErr w:type="spellEnd"/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2223" w14:paraId="5E069C1F" w14:textId="77777777" w:rsidTr="000B2223">
        <w:tc>
          <w:tcPr>
            <w:tcW w:w="9350" w:type="dxa"/>
          </w:tcPr>
          <w:p w14:paraId="7FD1FAA3" w14:textId="77777777" w:rsidR="000B2223" w:rsidRDefault="000B2223" w:rsidP="000B2223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 xml:space="preserve">COMMAND git submodule </w:t>
            </w:r>
            <w:proofErr w:type="spellStart"/>
            <w:r>
              <w:rPr>
                <w:lang w:eastAsia="ko-KR"/>
              </w:rPr>
              <w:t>init</w:t>
            </w:r>
            <w:proofErr w:type="spellEnd"/>
          </w:p>
          <w:p w14:paraId="35893E98" w14:textId="0E100ED5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WORKING_DIRECTORY ${CMAKE_SOURCE_DIR})</w:t>
            </w:r>
          </w:p>
          <w:p w14:paraId="6D331EF7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</w:t>
            </w: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COMMAND git submodule update --recursive --remote</w:t>
            </w:r>
          </w:p>
          <w:p w14:paraId="3F05D69A" w14:textId="03AE8891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#        WORKING_DIRECTORY ${CMAKE_SOURCE_DIR})</w:t>
            </w:r>
          </w:p>
        </w:tc>
      </w:tr>
    </w:tbl>
    <w:p w14:paraId="0B066DC9" w14:textId="77777777" w:rsidR="000B2223" w:rsidRDefault="000B2223" w:rsidP="00B64AC1">
      <w:pPr>
        <w:rPr>
          <w:lang w:eastAsia="ko-KR"/>
        </w:rPr>
      </w:pPr>
    </w:p>
    <w:p w14:paraId="5594C9D8" w14:textId="11EDF61D" w:rsidR="003605CB" w:rsidRDefault="0010387D" w:rsidP="00B64AC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39" w:name="_Toc35869630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39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40" w:name="_Toc35869631"/>
      <w:r>
        <w:rPr>
          <w:lang w:eastAsia="ko-KR"/>
        </w:rPr>
        <w:t>Activation</w:t>
      </w:r>
      <w:bookmarkEnd w:id="40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41" w:name="_Toc35869632"/>
      <w:r>
        <w:rPr>
          <w:lang w:eastAsia="ko-KR"/>
        </w:rPr>
        <w:t>Deactivation</w:t>
      </w:r>
      <w:bookmarkEnd w:id="41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29206434" w:rsidR="00241E9D" w:rsidRDefault="00241E9D" w:rsidP="006C0865">
      <w:pPr>
        <w:rPr>
          <w:lang w:eastAsia="ko-KR"/>
        </w:rPr>
      </w:pPr>
    </w:p>
    <w:p w14:paraId="5AB0EBFE" w14:textId="7C4E4EE4" w:rsidR="0075565C" w:rsidRDefault="0075565C" w:rsidP="0075565C">
      <w:pPr>
        <w:pStyle w:val="1"/>
        <w:rPr>
          <w:lang w:eastAsia="ko-KR"/>
        </w:rPr>
      </w:pPr>
      <w:bookmarkStart w:id="42" w:name="_Toc35869633"/>
      <w:r>
        <w:rPr>
          <w:lang w:eastAsia="ko-KR"/>
        </w:rPr>
        <w:t>Bitbucket</w:t>
      </w:r>
      <w:bookmarkEnd w:id="42"/>
    </w:p>
    <w:p w14:paraId="74F397A2" w14:textId="3BDC45ED" w:rsidR="0075565C" w:rsidRDefault="0075565C" w:rsidP="0075565C">
      <w:pPr>
        <w:pStyle w:val="2"/>
        <w:rPr>
          <w:lang w:eastAsia="ko-KR"/>
        </w:rPr>
      </w:pPr>
      <w:bookmarkStart w:id="43" w:name="_Toc35869634"/>
      <w:r>
        <w:rPr>
          <w:lang w:eastAsia="ko-KR"/>
        </w:rPr>
        <w:t>pull request</w:t>
      </w:r>
      <w:bookmarkEnd w:id="43"/>
    </w:p>
    <w:p w14:paraId="0C73783B" w14:textId="5A9DAED1" w:rsidR="0075565C" w:rsidRDefault="0075565C" w:rsidP="0075565C">
      <w:pPr>
        <w:rPr>
          <w:lang w:eastAsia="ko-KR"/>
        </w:rPr>
      </w:pPr>
      <w:r>
        <w:rPr>
          <w:lang w:eastAsia="ko-KR"/>
        </w:rPr>
        <w:t>local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remote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bitbucket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create pull request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565C" w14:paraId="2DBBA661" w14:textId="77777777" w:rsidTr="0075565C">
        <w:tc>
          <w:tcPr>
            <w:tcW w:w="9350" w:type="dxa"/>
          </w:tcPr>
          <w:p w14:paraId="2FE18303" w14:textId="77777777" w:rsidR="0075565C" w:rsidRDefault="0075565C" w:rsidP="0075565C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</w:t>
            </w:r>
            <w:proofErr w:type="spellEnd"/>
            <w:r>
              <w:rPr>
                <w:lang w:eastAsia="ko-KR"/>
              </w:rPr>
              <w:t>:~</w:t>
            </w:r>
            <w:proofErr w:type="gramEnd"/>
            <w:r>
              <w:rPr>
                <w:lang w:eastAsia="ko-KR"/>
              </w:rPr>
              <w:t xml:space="preserve">/work/ca5g/apps$ </w:t>
            </w:r>
            <w:r w:rsidRPr="0075565C">
              <w:rPr>
                <w:b/>
                <w:bCs/>
                <w:lang w:eastAsia="ko-KR"/>
              </w:rPr>
              <w:t>git push</w:t>
            </w:r>
            <w:r>
              <w:rPr>
                <w:lang w:eastAsia="ko-KR"/>
              </w:rPr>
              <w:t xml:space="preserve"> </w:t>
            </w:r>
          </w:p>
          <w:p w14:paraId="796BDEE8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Counting objects: 27, done.</w:t>
            </w:r>
          </w:p>
          <w:p w14:paraId="3A535BC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Delta compression using up to 4 threads.</w:t>
            </w:r>
          </w:p>
          <w:p w14:paraId="2AF58225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Compressing objects: 100% (27/27), done.</w:t>
            </w:r>
          </w:p>
          <w:p w14:paraId="278E8189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Writing objects: 100% (27/27), 4.72 KiB | 2.36 </w:t>
            </w:r>
            <w:proofErr w:type="spellStart"/>
            <w:r>
              <w:rPr>
                <w:lang w:eastAsia="ko-KR"/>
              </w:rPr>
              <w:t>MiB</w:t>
            </w:r>
            <w:proofErr w:type="spellEnd"/>
            <w:r>
              <w:rPr>
                <w:lang w:eastAsia="ko-KR"/>
              </w:rPr>
              <w:t>/s, done.</w:t>
            </w:r>
          </w:p>
          <w:p w14:paraId="210C322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Total 27 (delta 21), reused 0 (delta 0)</w:t>
            </w:r>
          </w:p>
          <w:p w14:paraId="6BED8DCF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366378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remote: Create pull request for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-analyzer:</w:t>
            </w:r>
          </w:p>
          <w:p w14:paraId="536C5310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  </w:t>
            </w:r>
            <w:r w:rsidRPr="0075565C">
              <w:rPr>
                <w:color w:val="0000FF"/>
                <w:lang w:eastAsia="ko-KR"/>
              </w:rPr>
              <w:t>https://cosgit1.ds.jdsu.net/projects/CA5G/repos/ca5g_apps/pull-requests?create&amp;sourceBranch=refs/heads/feature/nrtm-analyzer</w:t>
            </w:r>
          </w:p>
          <w:p w14:paraId="7DBB68A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9AB82DA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 ssh://cosgit1.ds.jdsu.net:7999/ca5g/ca5g_apps.git</w:t>
            </w:r>
          </w:p>
          <w:p w14:paraId="607CC5C3" w14:textId="63C79C1E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5f8637ff..1fa0d</w:t>
            </w:r>
            <w:proofErr w:type="gramStart"/>
            <w:r>
              <w:rPr>
                <w:lang w:eastAsia="ko-KR"/>
              </w:rPr>
              <w:t>776  feature</w:t>
            </w:r>
            <w:proofErr w:type="gram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 -&gt;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</w:t>
            </w:r>
          </w:p>
        </w:tc>
      </w:tr>
    </w:tbl>
    <w:p w14:paraId="493862AF" w14:textId="77777777" w:rsidR="0075565C" w:rsidRPr="0075565C" w:rsidRDefault="0075565C" w:rsidP="0075565C">
      <w:pPr>
        <w:rPr>
          <w:lang w:eastAsia="ko-KR"/>
        </w:rPr>
      </w:pPr>
    </w:p>
    <w:p w14:paraId="52958832" w14:textId="7034C3F3" w:rsidR="0075565C" w:rsidRDefault="00F215A9" w:rsidP="00F215A9">
      <w:pPr>
        <w:pStyle w:val="1"/>
        <w:rPr>
          <w:lang w:eastAsia="ko-KR"/>
        </w:rPr>
      </w:pPr>
      <w:bookmarkStart w:id="44" w:name="_Toc35869635"/>
      <w:r>
        <w:rPr>
          <w:rFonts w:hint="eastAsia"/>
          <w:lang w:eastAsia="ko-KR"/>
        </w:rPr>
        <w:t>S</w:t>
      </w:r>
      <w:r>
        <w:rPr>
          <w:lang w:eastAsia="ko-KR"/>
        </w:rPr>
        <w:t>W Integration Test</w:t>
      </w:r>
      <w:bookmarkEnd w:id="44"/>
    </w:p>
    <w:p w14:paraId="334E4574" w14:textId="1F7E882A" w:rsidR="00F215A9" w:rsidRDefault="00F215A9" w:rsidP="00F215A9">
      <w:pPr>
        <w:pStyle w:val="2"/>
        <w:rPr>
          <w:lang w:eastAsia="ko-KR"/>
        </w:rPr>
      </w:pPr>
      <w:bookmarkStart w:id="45" w:name="_Toc35869636"/>
      <w:r>
        <w:rPr>
          <w:lang w:eastAsia="ko-KR"/>
        </w:rPr>
        <w:t>Cucumber</w:t>
      </w:r>
      <w:bookmarkEnd w:id="45"/>
    </w:p>
    <w:p w14:paraId="543A786A" w14:textId="7EDB467C" w:rsidR="00F215A9" w:rsidRPr="00F215A9" w:rsidRDefault="00F215A9" w:rsidP="00F215A9">
      <w:pPr>
        <w:rPr>
          <w:lang w:eastAsia="ko-KR"/>
        </w:rPr>
      </w:pP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위치에서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xxx.feature</w:t>
      </w:r>
      <w:proofErr w:type="spellEnd"/>
      <w:proofErr w:type="gramEnd"/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AF6B1A6" w14:textId="4C21545B" w:rsidR="00F215A9" w:rsidRDefault="00F215A9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47B70C" wp14:editId="3F89049A">
            <wp:extent cx="2044927" cy="3521123"/>
            <wp:effectExtent l="0" t="0" r="0" b="317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847" cy="353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   </w:t>
      </w:r>
      <w:r>
        <w:rPr>
          <w:noProof/>
          <w:lang w:eastAsia="ko-KR"/>
        </w:rPr>
        <w:drawing>
          <wp:inline distT="0" distB="0" distL="0" distR="0" wp14:anchorId="35AE1042" wp14:editId="7C4A9473">
            <wp:extent cx="2446440" cy="2886502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863" cy="290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9549" w14:textId="06B40F45" w:rsidR="0075565C" w:rsidRDefault="00F215A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918674" wp14:editId="74220F13">
            <wp:extent cx="2405721" cy="2777320"/>
            <wp:effectExtent l="0" t="0" r="0" b="444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891" cy="27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   </w:t>
      </w:r>
      <w:r>
        <w:rPr>
          <w:noProof/>
          <w:lang w:eastAsia="ko-KR"/>
        </w:rPr>
        <w:drawing>
          <wp:inline distT="0" distB="0" distL="0" distR="0" wp14:anchorId="39A4CD37" wp14:editId="40DB231E">
            <wp:extent cx="2365540" cy="2763672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078" cy="277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CEFA" w14:textId="1563D497" w:rsidR="00F215A9" w:rsidRDefault="00373BE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7496463" wp14:editId="213AE2C1">
            <wp:extent cx="4374327" cy="1883391"/>
            <wp:effectExtent l="0" t="0" r="7620" b="317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64" cy="188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6C1D" w14:textId="6FB8B362" w:rsidR="00AC14C7" w:rsidRDefault="00AC14C7" w:rsidP="00AC14C7">
      <w:pPr>
        <w:pStyle w:val="3"/>
        <w:rPr>
          <w:lang w:eastAsia="ko-KR"/>
        </w:rPr>
      </w:pPr>
      <w:r>
        <w:rPr>
          <w:rFonts w:hint="eastAsia"/>
          <w:lang w:eastAsia="ko-KR"/>
        </w:rPr>
        <w:t>환경설정</w:t>
      </w:r>
    </w:p>
    <w:p w14:paraId="74E208AD" w14:textId="0BE56DC3" w:rsidR="00F215A9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package install</w:t>
      </w:r>
      <w:r>
        <w:rPr>
          <w:lang w:eastAsia="ko-KR"/>
        </w:rPr>
        <w:br/>
      </w:r>
      <w:proofErr w:type="spellStart"/>
      <w:r w:rsidRPr="00AC14C7">
        <w:rPr>
          <w:lang w:eastAsia="ko-KR"/>
        </w:rPr>
        <w:t>sudo</w:t>
      </w:r>
      <w:proofErr w:type="spellEnd"/>
      <w:r w:rsidRPr="00AC14C7">
        <w:rPr>
          <w:lang w:eastAsia="ko-KR"/>
        </w:rPr>
        <w:t xml:space="preserve"> apt-get install cucumber ruby-</w:t>
      </w:r>
      <w:proofErr w:type="spellStart"/>
      <w:r w:rsidRPr="00AC14C7">
        <w:rPr>
          <w:lang w:eastAsia="ko-KR"/>
        </w:rPr>
        <w:t>sshkit</w:t>
      </w:r>
      <w:proofErr w:type="spellEnd"/>
      <w:r w:rsidRPr="00AC14C7">
        <w:rPr>
          <w:lang w:eastAsia="ko-KR"/>
        </w:rPr>
        <w:t xml:space="preserve"> ruby-net-</w:t>
      </w:r>
      <w:proofErr w:type="spellStart"/>
      <w:r w:rsidRPr="00AC14C7">
        <w:rPr>
          <w:lang w:eastAsia="ko-KR"/>
        </w:rPr>
        <w:t>ssh</w:t>
      </w:r>
      <w:proofErr w:type="spellEnd"/>
      <w:r w:rsidRPr="00AC14C7">
        <w:rPr>
          <w:lang w:eastAsia="ko-KR"/>
        </w:rPr>
        <w:t xml:space="preserve"> -y</w:t>
      </w:r>
    </w:p>
    <w:p w14:paraId="7BB082D7" w14:textId="3E1F03D4" w:rsidR="00AC14C7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target device </w:t>
      </w:r>
      <w:proofErr w:type="spellStart"/>
      <w:r>
        <w:rPr>
          <w:lang w:eastAsia="ko-KR"/>
        </w:rPr>
        <w:t>ip</w:t>
      </w:r>
      <w:proofErr w:type="spellEnd"/>
      <w:r>
        <w:rPr>
          <w:lang w:eastAsia="ko-KR"/>
        </w:rPr>
        <w:t xml:space="preserve"> configure</w:t>
      </w:r>
      <w:r>
        <w:rPr>
          <w:lang w:eastAsia="ko-KR"/>
        </w:rPr>
        <w:br/>
      </w:r>
      <w:r w:rsidRPr="00AC14C7">
        <w:rPr>
          <w:lang w:eastAsia="ko-KR"/>
        </w:rPr>
        <w:t>vi apps/script/</w:t>
      </w:r>
      <w:proofErr w:type="spellStart"/>
      <w:r w:rsidRPr="00AC14C7">
        <w:rPr>
          <w:lang w:eastAsia="ko-KR"/>
        </w:rPr>
        <w:t>env.rb</w:t>
      </w:r>
      <w:proofErr w:type="spellEnd"/>
      <w:r>
        <w:rPr>
          <w:lang w:eastAsia="ko-KR"/>
        </w:rPr>
        <w:br/>
        <w:t xml:space="preserve">target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>입력</w:t>
      </w:r>
    </w:p>
    <w:p w14:paraId="5D569EBE" w14:textId="192629D5" w:rsidR="00F215A9" w:rsidRDefault="00127B38" w:rsidP="00127B38">
      <w:pPr>
        <w:pStyle w:val="3"/>
        <w:rPr>
          <w:lang w:eastAsia="ko-KR"/>
        </w:rPr>
      </w:pPr>
      <w:r>
        <w:rPr>
          <w:rFonts w:hint="eastAsia"/>
          <w:lang w:eastAsia="ko-KR"/>
        </w:rPr>
        <w:t>실행</w:t>
      </w:r>
    </w:p>
    <w:p w14:paraId="3C60414A" w14:textId="14A7AA10" w:rsidR="00F215A9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tests/cucumber/apps/11_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ignalAnalyzerTM$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F33E27A" w14:textId="4F51104F" w:rsidR="00127B38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br/>
      </w:r>
      <w:r w:rsidRPr="00127B38">
        <w:rPr>
          <w:lang w:eastAsia="ko-KR"/>
        </w:rPr>
        <w:t>cucumber ./features/1</w:t>
      </w:r>
      <w:r>
        <w:rPr>
          <w:lang w:eastAsia="ko-KR"/>
        </w:rPr>
        <w:t>1</w:t>
      </w:r>
      <w:r w:rsidRPr="00127B38">
        <w:rPr>
          <w:lang w:eastAsia="ko-KR"/>
        </w:rPr>
        <w:t>_signalAnalyzer</w:t>
      </w:r>
      <w:r>
        <w:rPr>
          <w:lang w:eastAsia="ko-KR"/>
        </w:rPr>
        <w:t>TM</w:t>
      </w:r>
      <w:r w:rsidR="00E57CA0">
        <w:rPr>
          <w:lang w:eastAsia="ko-KR"/>
        </w:rPr>
        <w:t>.feature</w:t>
      </w:r>
    </w:p>
    <w:p w14:paraId="764A2C8A" w14:textId="183A57B8" w:rsidR="00F215A9" w:rsidRDefault="002E14EA" w:rsidP="002E14EA">
      <w:pPr>
        <w:pStyle w:val="3"/>
        <w:rPr>
          <w:lang w:eastAsia="ko-KR"/>
        </w:rPr>
      </w:pPr>
      <w:r>
        <w:rPr>
          <w:rFonts w:hint="eastAsia"/>
          <w:lang w:eastAsia="ko-KR"/>
        </w:rPr>
        <w:lastRenderedPageBreak/>
        <w:t>결과</w:t>
      </w:r>
    </w:p>
    <w:p w14:paraId="1143EF8F" w14:textId="7D43CBAB" w:rsidR="002E14EA" w:rsidRPr="002E14EA" w:rsidRDefault="002E14EA" w:rsidP="002E14EA">
      <w:pPr>
        <w:rPr>
          <w:lang w:eastAsia="ko-KR"/>
        </w:rPr>
      </w:pP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HTML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만들어낸다</w:t>
      </w:r>
      <w:r>
        <w:rPr>
          <w:rFonts w:hint="eastAsia"/>
          <w:lang w:eastAsia="ko-KR"/>
        </w:rPr>
        <w:t>.</w:t>
      </w:r>
    </w:p>
    <w:p w14:paraId="6DF38AC7" w14:textId="2126971C" w:rsidR="00F215A9" w:rsidRDefault="002E14EA" w:rsidP="006C0865">
      <w:pPr>
        <w:rPr>
          <w:lang w:eastAsia="ko-KR"/>
        </w:rPr>
      </w:pPr>
      <w:r w:rsidRPr="002E14EA">
        <w:rPr>
          <w:lang w:eastAsia="ko-KR"/>
        </w:rPr>
        <w:t xml:space="preserve">cucumber -f html -o </w:t>
      </w:r>
      <w:r>
        <w:rPr>
          <w:rFonts w:hint="eastAsia"/>
          <w:lang w:eastAsia="ko-KR"/>
        </w:rPr>
        <w:t>t</w:t>
      </w:r>
      <w:r>
        <w:rPr>
          <w:lang w:eastAsia="ko-KR"/>
        </w:rPr>
        <w:t>m</w:t>
      </w:r>
      <w:r w:rsidRPr="002E14EA">
        <w:rPr>
          <w:lang w:eastAsia="ko-KR"/>
        </w:rPr>
        <w:t>_integration_test_</w:t>
      </w:r>
      <w:r>
        <w:rPr>
          <w:lang w:eastAsia="ko-KR"/>
        </w:rPr>
        <w:t>2020</w:t>
      </w:r>
      <w:r w:rsidRPr="002E14EA">
        <w:rPr>
          <w:lang w:eastAsia="ko-KR"/>
        </w:rPr>
        <w:t>03</w:t>
      </w:r>
      <w:r>
        <w:rPr>
          <w:lang w:eastAsia="ko-KR"/>
        </w:rPr>
        <w:t>30</w:t>
      </w:r>
      <w:r w:rsidRPr="002E14EA">
        <w:rPr>
          <w:lang w:eastAsia="ko-KR"/>
        </w:rPr>
        <w:t>.html ./features/1</w:t>
      </w:r>
      <w:r>
        <w:rPr>
          <w:lang w:eastAsia="ko-KR"/>
        </w:rPr>
        <w:t>1</w:t>
      </w:r>
      <w:r w:rsidRPr="002E14EA">
        <w:rPr>
          <w:lang w:eastAsia="ko-KR"/>
        </w:rPr>
        <w:t>_signalAnalyzer</w:t>
      </w:r>
      <w:r>
        <w:rPr>
          <w:lang w:eastAsia="ko-KR"/>
        </w:rPr>
        <w:t>TM</w:t>
      </w:r>
      <w:r w:rsidRPr="002E14EA">
        <w:rPr>
          <w:lang w:eastAsia="ko-KR"/>
        </w:rPr>
        <w:t>.feature</w:t>
      </w:r>
    </w:p>
    <w:p w14:paraId="689811F0" w14:textId="6CD3FD63" w:rsidR="002E14EA" w:rsidRDefault="0090758B" w:rsidP="0090758B">
      <w:pPr>
        <w:pStyle w:val="3"/>
        <w:rPr>
          <w:lang w:eastAsia="ko-KR"/>
        </w:rPr>
      </w:pPr>
      <w:r>
        <w:rPr>
          <w:rFonts w:hint="eastAsia"/>
          <w:lang w:eastAsia="ko-KR"/>
        </w:rPr>
        <w:t>등록</w:t>
      </w:r>
    </w:p>
    <w:p w14:paraId="1BACBEDF" w14:textId="2F62E3F5" w:rsidR="0090758B" w:rsidRDefault="0090758B" w:rsidP="0090758B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amboo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all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심볼릭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걸어준다</w:t>
      </w:r>
      <w:r>
        <w:rPr>
          <w:rFonts w:hint="eastAsia"/>
          <w:lang w:eastAsia="ko-KR"/>
        </w:rPr>
        <w:t>.</w:t>
      </w:r>
    </w:p>
    <w:p w14:paraId="7FCFFA94" w14:textId="439F670A" w:rsidR="0090758B" w:rsidRDefault="0090758B" w:rsidP="0090758B">
      <w:pPr>
        <w:rPr>
          <w:lang w:eastAsia="ko-KR"/>
        </w:rPr>
      </w:pPr>
      <w:r>
        <w:rPr>
          <w:lang w:eastAsia="ko-KR"/>
        </w:rPr>
        <w:t>ln -s &lt;</w:t>
      </w:r>
      <w:r>
        <w:rPr>
          <w:rFonts w:hint="eastAsia"/>
          <w:lang w:eastAsia="ko-KR"/>
        </w:rPr>
        <w:t>원본파일</w:t>
      </w:r>
      <w:r>
        <w:rPr>
          <w:rFonts w:hint="eastAsia"/>
          <w:lang w:eastAsia="ko-KR"/>
        </w:rPr>
        <w:t xml:space="preserve">&gt; </w:t>
      </w:r>
      <w:r>
        <w:rPr>
          <w:lang w:eastAsia="ko-KR"/>
        </w:rPr>
        <w:t>&lt;</w:t>
      </w:r>
      <w:r>
        <w:rPr>
          <w:rFonts w:hint="eastAsia"/>
          <w:lang w:eastAsia="ko-KR"/>
        </w:rPr>
        <w:t>링크파일</w:t>
      </w:r>
      <w:r>
        <w:rPr>
          <w:rFonts w:hint="eastAsia"/>
          <w:lang w:eastAsia="ko-KR"/>
        </w:rPr>
        <w:t>&gt;</w:t>
      </w:r>
    </w:p>
    <w:p w14:paraId="607440A2" w14:textId="044D953C" w:rsidR="0090758B" w:rsidRPr="0090758B" w:rsidRDefault="0090758B" w:rsidP="0090758B">
      <w:pPr>
        <w:rPr>
          <w:lang w:eastAsia="ko-KR"/>
        </w:rPr>
      </w:pPr>
      <w:proofErr w:type="spellStart"/>
      <w:r w:rsidRPr="0090758B">
        <w:rPr>
          <w:lang w:eastAsia="ko-KR"/>
        </w:rPr>
        <w:t>shlim@</w:t>
      </w:r>
      <w:proofErr w:type="gramStart"/>
      <w:r w:rsidRPr="0090758B">
        <w:rPr>
          <w:lang w:eastAsia="ko-KR"/>
        </w:rPr>
        <w:t>s</w:t>
      </w:r>
      <w:proofErr w:type="spellEnd"/>
      <w:r w:rsidRPr="0090758B">
        <w:rPr>
          <w:lang w:eastAsia="ko-KR"/>
        </w:rPr>
        <w:t>:~</w:t>
      </w:r>
      <w:proofErr w:type="gramEnd"/>
      <w:r w:rsidRPr="0090758B">
        <w:rPr>
          <w:lang w:eastAsia="ko-KR"/>
        </w:rPr>
        <w:t>/</w:t>
      </w:r>
      <w:proofErr w:type="spellStart"/>
      <w:r w:rsidRPr="0090758B">
        <w:rPr>
          <w:lang w:eastAsia="ko-KR"/>
        </w:rPr>
        <w:t>workrelease</w:t>
      </w:r>
      <w:proofErr w:type="spellEnd"/>
      <w:r w:rsidRPr="0090758B">
        <w:rPr>
          <w:lang w:eastAsia="ko-KR"/>
        </w:rPr>
        <w:t xml:space="preserve">/tests/tests/cucumber/apps/all/features$ ln -s ../../11_signalAnalyzerTM/features/11_signalAnalyzerTM.feature </w:t>
      </w:r>
      <w:proofErr w:type="spellStart"/>
      <w:r w:rsidRPr="0090758B">
        <w:rPr>
          <w:lang w:eastAsia="ko-KR"/>
        </w:rPr>
        <w:t>11_signalAnalyzerTM.feature</w:t>
      </w:r>
      <w:proofErr w:type="spellEnd"/>
    </w:p>
    <w:p w14:paraId="1E711341" w14:textId="24064569" w:rsidR="0090758B" w:rsidRDefault="0090758B" w:rsidP="006C0865">
      <w:pPr>
        <w:rPr>
          <w:lang w:eastAsia="ko-KR"/>
        </w:rPr>
      </w:pPr>
      <w:r>
        <w:rPr>
          <w:rFonts w:hint="eastAsia"/>
          <w:lang w:eastAsia="ko-KR"/>
        </w:rPr>
        <w:t>삭제하려면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심볼릭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</w:p>
    <w:p w14:paraId="1FA19467" w14:textId="4385607D" w:rsidR="000D2C5D" w:rsidRDefault="000D2C5D" w:rsidP="006C0865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m -rf &lt;</w:t>
      </w:r>
      <w:r>
        <w:rPr>
          <w:rFonts w:hint="eastAsia"/>
          <w:lang w:eastAsia="ko-KR"/>
        </w:rPr>
        <w:t>링크파일</w:t>
      </w:r>
      <w:r>
        <w:rPr>
          <w:rFonts w:hint="eastAsia"/>
          <w:lang w:eastAsia="ko-KR"/>
        </w:rPr>
        <w:t>&gt;</w:t>
      </w:r>
      <w:bookmarkStart w:id="46" w:name="_GoBack"/>
      <w:bookmarkEnd w:id="46"/>
    </w:p>
    <w:p w14:paraId="2940CBA0" w14:textId="321D2AF8" w:rsidR="0090758B" w:rsidRDefault="000D2C5D" w:rsidP="006C0865">
      <w:pPr>
        <w:rPr>
          <w:lang w:eastAsia="ko-KR"/>
        </w:rPr>
      </w:pPr>
      <w:proofErr w:type="spellStart"/>
      <w:r w:rsidRPr="000D2C5D">
        <w:rPr>
          <w:lang w:eastAsia="ko-KR"/>
        </w:rPr>
        <w:t>shlim@</w:t>
      </w:r>
      <w:proofErr w:type="gramStart"/>
      <w:r w:rsidRPr="000D2C5D">
        <w:rPr>
          <w:lang w:eastAsia="ko-KR"/>
        </w:rPr>
        <w:t>s</w:t>
      </w:r>
      <w:proofErr w:type="spellEnd"/>
      <w:r w:rsidRPr="000D2C5D">
        <w:rPr>
          <w:lang w:eastAsia="ko-KR"/>
        </w:rPr>
        <w:t>:~</w:t>
      </w:r>
      <w:proofErr w:type="gramEnd"/>
      <w:r w:rsidRPr="000D2C5D">
        <w:rPr>
          <w:lang w:eastAsia="ko-KR"/>
        </w:rPr>
        <w:t>/</w:t>
      </w:r>
      <w:proofErr w:type="spellStart"/>
      <w:r w:rsidRPr="000D2C5D">
        <w:rPr>
          <w:lang w:eastAsia="ko-KR"/>
        </w:rPr>
        <w:t>workrelease</w:t>
      </w:r>
      <w:proofErr w:type="spellEnd"/>
      <w:r w:rsidRPr="000D2C5D">
        <w:rPr>
          <w:lang w:eastAsia="ko-KR"/>
        </w:rPr>
        <w:t>/tests/tests/cucumber/apps/all/features$ rm -rf 11_signalAnalyzerTM.feature</w:t>
      </w:r>
    </w:p>
    <w:p w14:paraId="4FF86ABD" w14:textId="77777777" w:rsidR="002E14EA" w:rsidRDefault="002E14EA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bookmarkStart w:id="47" w:name="_Toc35869637"/>
      <w:r>
        <w:rPr>
          <w:lang w:eastAsia="ko-KR"/>
        </w:rPr>
        <w:t>Git</w:t>
      </w:r>
      <w:bookmarkEnd w:id="47"/>
    </w:p>
    <w:p w14:paraId="5DE1C5F5" w14:textId="487A6C35" w:rsidR="00241E9D" w:rsidRDefault="005970EF" w:rsidP="00EF5F49">
      <w:pPr>
        <w:pStyle w:val="2"/>
        <w:rPr>
          <w:lang w:eastAsia="ko-KR"/>
        </w:rPr>
      </w:pPr>
      <w:bookmarkStart w:id="48" w:name="_Toc35869638"/>
      <w:r>
        <w:rPr>
          <w:lang w:eastAsia="ko-KR"/>
        </w:rPr>
        <w:t>B</w:t>
      </w:r>
      <w:r w:rsidR="008015FC">
        <w:rPr>
          <w:lang w:eastAsia="ko-KR"/>
        </w:rPr>
        <w:t>ranch</w:t>
      </w:r>
      <w:bookmarkEnd w:id="48"/>
    </w:p>
    <w:p w14:paraId="0623F951" w14:textId="17DD2E8E" w:rsidR="005970EF" w:rsidRDefault="005970EF" w:rsidP="00EF5F49">
      <w:pPr>
        <w:pStyle w:val="3"/>
        <w:rPr>
          <w:lang w:eastAsia="ko-KR"/>
        </w:rPr>
      </w:pPr>
      <w:bookmarkStart w:id="49" w:name="_Toc35869639"/>
      <w:r>
        <w:rPr>
          <w:lang w:eastAsia="ko-KR"/>
        </w:rPr>
        <w:t>Branch changing flow</w:t>
      </w:r>
      <w:bookmarkEnd w:id="49"/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bookmarkStart w:id="50" w:name="_Toc35869640"/>
      <w:r>
        <w:rPr>
          <w:lang w:eastAsia="ko-KR"/>
        </w:rPr>
        <w:t>Branch commit</w:t>
      </w:r>
      <w:bookmarkEnd w:id="50"/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bookmarkStart w:id="51" w:name="_Toc35869641"/>
      <w:r>
        <w:rPr>
          <w:lang w:eastAsia="ko-KR"/>
        </w:rPr>
        <w:t>Useful git command</w:t>
      </w:r>
      <w:bookmarkEnd w:id="51"/>
    </w:p>
    <w:p w14:paraId="08611AF5" w14:textId="4190DACC" w:rsidR="009C48E6" w:rsidRDefault="001307A2" w:rsidP="00EF5F49">
      <w:pPr>
        <w:pStyle w:val="3"/>
        <w:rPr>
          <w:lang w:eastAsia="ko-KR"/>
        </w:rPr>
      </w:pPr>
      <w:bookmarkStart w:id="52" w:name="_Toc35869642"/>
      <w:r>
        <w:rPr>
          <w:lang w:eastAsia="ko-KR"/>
        </w:rPr>
        <w:t>add</w:t>
      </w:r>
      <w:bookmarkEnd w:id="52"/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lastRenderedPageBreak/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bookmarkStart w:id="53" w:name="_Toc35869643"/>
      <w:r>
        <w:rPr>
          <w:lang w:eastAsia="ko-KR"/>
        </w:rPr>
        <w:t>branch</w:t>
      </w:r>
      <w:bookmarkEnd w:id="53"/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bookmarkStart w:id="54" w:name="_Toc35869644"/>
      <w:r>
        <w:rPr>
          <w:lang w:eastAsia="ko-KR"/>
        </w:rPr>
        <w:t>checkout</w:t>
      </w:r>
      <w:bookmarkEnd w:id="54"/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bookmarkStart w:id="55" w:name="_Toc35869645"/>
      <w:r>
        <w:rPr>
          <w:lang w:eastAsia="ko-KR"/>
        </w:rPr>
        <w:t>clean</w:t>
      </w:r>
      <w:bookmarkEnd w:id="55"/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bookmarkStart w:id="56" w:name="_Toc35869646"/>
      <w:r>
        <w:rPr>
          <w:lang w:eastAsia="ko-KR"/>
        </w:rPr>
        <w:t>commit</w:t>
      </w:r>
      <w:bookmarkEnd w:id="56"/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bookmarkStart w:id="57" w:name="_Toc35869647"/>
      <w:r>
        <w:rPr>
          <w:lang w:eastAsia="ko-KR"/>
        </w:rPr>
        <w:t>merge</w:t>
      </w:r>
      <w:bookmarkEnd w:id="57"/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bookmarkStart w:id="58" w:name="_Toc35869648"/>
      <w:proofErr w:type="spellStart"/>
      <w:r>
        <w:rPr>
          <w:lang w:eastAsia="ko-KR"/>
        </w:rPr>
        <w:t>mergetool</w:t>
      </w:r>
      <w:bookmarkEnd w:id="58"/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bookmarkStart w:id="59" w:name="_Toc35869649"/>
      <w:r>
        <w:rPr>
          <w:lang w:eastAsia="ko-KR"/>
        </w:rPr>
        <w:t>pull</w:t>
      </w:r>
      <w:bookmarkEnd w:id="59"/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bookmarkStart w:id="60" w:name="_Toc35869650"/>
      <w:r>
        <w:rPr>
          <w:lang w:eastAsia="ko-KR"/>
        </w:rPr>
        <w:t>push</w:t>
      </w:r>
      <w:bookmarkEnd w:id="60"/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bookmarkStart w:id="61" w:name="_Toc35869651"/>
      <w:r>
        <w:rPr>
          <w:lang w:eastAsia="ko-KR"/>
        </w:rPr>
        <w:lastRenderedPageBreak/>
        <w:t>rebase</w:t>
      </w:r>
      <w:bookmarkEnd w:id="61"/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bookmarkStart w:id="62" w:name="_Toc35869652"/>
      <w:r>
        <w:rPr>
          <w:lang w:eastAsia="ko-KR"/>
        </w:rPr>
        <w:t>reset</w:t>
      </w:r>
      <w:bookmarkEnd w:id="62"/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bookmarkStart w:id="63" w:name="_Toc35869653"/>
      <w:r>
        <w:rPr>
          <w:lang w:eastAsia="ko-KR"/>
        </w:rPr>
        <w:t>rm</w:t>
      </w:r>
      <w:bookmarkEnd w:id="63"/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bookmarkStart w:id="64" w:name="_Toc35869654"/>
      <w:r>
        <w:rPr>
          <w:lang w:eastAsia="ko-KR"/>
        </w:rPr>
        <w:t>submodule</w:t>
      </w:r>
      <w:bookmarkEnd w:id="64"/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bookmarkStart w:id="65" w:name="_Toc35869655"/>
      <w:r>
        <w:rPr>
          <w:lang w:eastAsia="ko-KR"/>
        </w:rPr>
        <w:t>status</w:t>
      </w:r>
      <w:bookmarkEnd w:id="65"/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66" w:name="_Toc19782330"/>
      <w:bookmarkStart w:id="67" w:name="_Toc35869656"/>
      <w:r>
        <w:rPr>
          <w:lang w:eastAsia="ko-KR"/>
        </w:rPr>
        <w:t>SSH Key Gen</w:t>
      </w:r>
      <w:bookmarkEnd w:id="66"/>
      <w:bookmarkEnd w:id="67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bookmarkStart w:id="68" w:name="_Toc35869657"/>
      <w:r>
        <w:rPr>
          <w:lang w:eastAsia="ko-KR"/>
        </w:rPr>
        <w:t>Debug</w:t>
      </w:r>
      <w:bookmarkEnd w:id="68"/>
    </w:p>
    <w:p w14:paraId="41C2C5CB" w14:textId="16D6DE78" w:rsidR="00023DA2" w:rsidRDefault="00662923" w:rsidP="001602BB">
      <w:pPr>
        <w:pStyle w:val="2"/>
        <w:rPr>
          <w:lang w:eastAsia="ko-KR"/>
        </w:rPr>
      </w:pPr>
      <w:bookmarkStart w:id="69" w:name="_Toc35869658"/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bookmarkEnd w:id="69"/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bookmarkStart w:id="70" w:name="_Toc35869659"/>
      <w:proofErr w:type="spellStart"/>
      <w:r>
        <w:rPr>
          <w:lang w:eastAsia="ko-KR"/>
        </w:rPr>
        <w:t>ps</w:t>
      </w:r>
      <w:bookmarkEnd w:id="70"/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bookmarkStart w:id="71" w:name="_Toc35869660"/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  <w:bookmarkEnd w:id="71"/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bookmarkStart w:id="72" w:name="_Toc35869661"/>
      <w:r>
        <w:rPr>
          <w:lang w:eastAsia="ko-KR"/>
        </w:rPr>
        <w:lastRenderedPageBreak/>
        <w:t>FPGA loading</w:t>
      </w:r>
      <w:bookmarkEnd w:id="72"/>
    </w:p>
    <w:p w14:paraId="16C77219" w14:textId="1E9D2F3E" w:rsidR="00E040D3" w:rsidRDefault="008F7EC4" w:rsidP="008F7EC4">
      <w:pPr>
        <w:pStyle w:val="2"/>
        <w:rPr>
          <w:lang w:eastAsia="ko-KR"/>
        </w:rPr>
      </w:pPr>
      <w:bookmarkStart w:id="73" w:name="_Toc35869662"/>
      <w:r>
        <w:rPr>
          <w:lang w:eastAsia="ko-KR"/>
        </w:rPr>
        <w:t>develop</w:t>
      </w:r>
      <w:bookmarkEnd w:id="73"/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bookmarkStart w:id="74" w:name="_Toc35869663"/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bookmarkEnd w:id="74"/>
      <w:proofErr w:type="spellEnd"/>
    </w:p>
    <w:p w14:paraId="33B94909" w14:textId="77777777" w:rsidR="005E0267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F127B" w14:textId="77777777" w:rsidR="005E0267" w:rsidRDefault="005E0267" w:rsidP="005E0267">
      <w:pPr>
        <w:rPr>
          <w:lang w:eastAsia="ko-KR"/>
        </w:rPr>
      </w:pPr>
    </w:p>
    <w:p w14:paraId="497A8FD6" w14:textId="77777777" w:rsidR="005E0267" w:rsidRDefault="005E0267" w:rsidP="005E0267">
      <w:pPr>
        <w:rPr>
          <w:lang w:eastAsia="ko-KR"/>
        </w:rPr>
      </w:pPr>
      <w:r>
        <w:rPr>
          <w:lang w:eastAsia="ko-KR"/>
        </w:rPr>
        <w:t>DSP team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>(</w:t>
      </w:r>
      <w:r>
        <w:rPr>
          <w:lang w:eastAsia="ko-KR"/>
        </w:rPr>
        <w:t>DPB~~~.bin)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add-&gt; 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A9CC4FE" w14:textId="7AC1ED42" w:rsidR="0097560A" w:rsidRDefault="005E0267" w:rsidP="005E0267">
      <w:pPr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bitbutket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올라갔는지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version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name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>dd, commit, push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AF2D8A"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lastRenderedPageBreak/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bookmarkStart w:id="75" w:name="_Toc35869664"/>
      <w:r>
        <w:rPr>
          <w:lang w:eastAsia="ko-KR"/>
        </w:rPr>
        <w:t>System Information</w:t>
      </w:r>
      <w:bookmarkEnd w:id="75"/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494EBCAF" w:rsidR="007D24B4" w:rsidRDefault="002C0F62" w:rsidP="002C0F62">
      <w:pPr>
        <w:pStyle w:val="1"/>
        <w:rPr>
          <w:lang w:eastAsia="ko-KR"/>
        </w:rPr>
      </w:pPr>
      <w:bookmarkStart w:id="76" w:name="_Toc35869665"/>
      <w:r>
        <w:rPr>
          <w:lang w:eastAsia="ko-KR"/>
        </w:rPr>
        <w:lastRenderedPageBreak/>
        <w:t>Package</w:t>
      </w:r>
      <w:bookmarkEnd w:id="76"/>
    </w:p>
    <w:p w14:paraId="11C02CF4" w14:textId="29AAFC5F" w:rsidR="00B501F9" w:rsidRDefault="00B501F9" w:rsidP="00B501F9">
      <w:pPr>
        <w:pStyle w:val="2"/>
        <w:rPr>
          <w:lang w:eastAsia="ko-KR"/>
        </w:rPr>
      </w:pPr>
      <w:bookmarkStart w:id="77" w:name="_Toc35869666"/>
      <w:r>
        <w:rPr>
          <w:lang w:eastAsia="ko-KR"/>
        </w:rPr>
        <w:t>package for test</w:t>
      </w:r>
      <w:bookmarkEnd w:id="77"/>
    </w:p>
    <w:p w14:paraId="37833E3C" w14:textId="752207AD" w:rsidR="00B501F9" w:rsidRDefault="00B501F9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C226BA" wp14:editId="25FF3BBF">
            <wp:extent cx="3323230" cy="117218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503" cy="11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8021" w14:textId="28F94377" w:rsidR="00B501F9" w:rsidRDefault="00342E15" w:rsidP="00B501F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="008E1748">
        <w:rPr>
          <w:rFonts w:hint="eastAsia"/>
          <w:lang w:eastAsia="ko-KR"/>
        </w:rPr>
        <w:t>원격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저장소에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테스트용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lang w:eastAsia="ko-KR"/>
        </w:rPr>
        <w:t>fw</w:t>
      </w:r>
      <w:proofErr w:type="spellEnd"/>
      <w:r w:rsidR="008E1748">
        <w:rPr>
          <w:rFonts w:hint="eastAsia"/>
          <w:lang w:eastAsia="ko-KR"/>
        </w:rPr>
        <w:t>를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위한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rFonts w:hint="eastAsia"/>
          <w:lang w:eastAsia="ko-KR"/>
        </w:rPr>
        <w:t>브랜치가</w:t>
      </w:r>
      <w:proofErr w:type="spellEnd"/>
      <w:r w:rsidR="008E1748">
        <w:rPr>
          <w:rFonts w:hint="eastAsia"/>
          <w:lang w:eastAsia="ko-KR"/>
        </w:rPr>
        <w:t xml:space="preserve"> </w:t>
      </w:r>
      <w:r w:rsidR="008E1748">
        <w:rPr>
          <w:lang w:eastAsia="ko-KR"/>
        </w:rPr>
        <w:t>PKG</w:t>
      </w:r>
      <w:r w:rsidR="008E1748">
        <w:rPr>
          <w:rFonts w:hint="eastAsia"/>
          <w:lang w:eastAsia="ko-KR"/>
        </w:rPr>
        <w:t>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만들어져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있다고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가정한다</w:t>
      </w:r>
      <w:r w:rsidR="008E1748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 analyzer</w:t>
      </w:r>
      <w:r>
        <w:rPr>
          <w:rFonts w:hint="eastAsia"/>
          <w:lang w:eastAsia="ko-KR"/>
        </w:rPr>
        <w:t>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script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만들어졌다</w:t>
      </w:r>
      <w:r>
        <w:rPr>
          <w:rFonts w:hint="eastAsia"/>
          <w:lang w:eastAsia="ko-KR"/>
        </w:rPr>
        <w:t>.</w:t>
      </w:r>
    </w:p>
    <w:p w14:paraId="7D9DE9BE" w14:textId="588CA811" w:rsidR="004A2CFD" w:rsidRDefault="009741F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clone</w:t>
      </w:r>
      <w:r w:rsidR="004A2CFD">
        <w:rPr>
          <w:lang w:eastAsia="ko-KR"/>
        </w:rPr>
        <w:t xml:space="preserve"> PKG</w:t>
      </w:r>
      <w:r w:rsidR="004A2CFD">
        <w:rPr>
          <w:lang w:eastAsia="ko-KR"/>
        </w:rPr>
        <w:br/>
      </w:r>
      <w:proofErr w:type="spellStart"/>
      <w:r w:rsidR="00C42249" w:rsidRPr="00C42249">
        <w:rPr>
          <w:lang w:eastAsia="ko-KR"/>
        </w:rPr>
        <w:t>shlim@</w:t>
      </w:r>
      <w:proofErr w:type="gramStart"/>
      <w:r w:rsidR="00C42249" w:rsidRPr="00C42249">
        <w:rPr>
          <w:lang w:eastAsia="ko-KR"/>
        </w:rPr>
        <w:t>s</w:t>
      </w:r>
      <w:proofErr w:type="spellEnd"/>
      <w:r w:rsidR="00C42249" w:rsidRPr="00C42249">
        <w:rPr>
          <w:lang w:eastAsia="ko-KR"/>
        </w:rPr>
        <w:t>:~</w:t>
      </w:r>
      <w:proofErr w:type="gramEnd"/>
      <w:r w:rsidR="00C42249" w:rsidRPr="00C42249">
        <w:rPr>
          <w:lang w:eastAsia="ko-KR"/>
        </w:rPr>
        <w:t>/work$ git clone ssh://git@cosgit1.ds.jdsu.net:7999/ca5g/pkg.git PKG</w:t>
      </w:r>
    </w:p>
    <w:p w14:paraId="4A17082C" w14:textId="104D006A" w:rsidR="004A2CFD" w:rsidRDefault="004A2CF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pkg directory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A90259B" wp14:editId="6FB3E222">
            <wp:extent cx="5936615" cy="2559050"/>
            <wp:effectExtent l="0" t="0" r="698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3F33" w14:textId="0A1ADC86" w:rsidR="004A2CFD" w:rsidRDefault="0091725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checkout TM release branch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6566A66" wp14:editId="021F6964">
            <wp:extent cx="5936615" cy="989330"/>
            <wp:effectExtent l="0" t="0" r="6985" b="127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4A4B" w14:textId="55B4CF48" w:rsidR="00917253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lastRenderedPageBreak/>
        <w:t xml:space="preserve">version.txt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A5206" wp14:editId="33B8DAF6">
            <wp:extent cx="5936615" cy="136525"/>
            <wp:effectExtent l="0" t="0" r="698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83FC" w14:textId="1C1AB6D2" w:rsidR="001C259D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수정</w:t>
      </w:r>
      <w:r w:rsidR="00584923">
        <w:rPr>
          <w:lang w:eastAsia="ko-KR"/>
        </w:rPr>
        <w:br/>
        <w:t xml:space="preserve">REL_BRANCH(ca5g and </w:t>
      </w:r>
      <w:proofErr w:type="spellStart"/>
      <w:r w:rsidR="00584923">
        <w:rPr>
          <w:lang w:eastAsia="ko-KR"/>
        </w:rPr>
        <w:t>caa</w:t>
      </w:r>
      <w:proofErr w:type="spellEnd"/>
      <w:r w:rsidR="00584923">
        <w:rPr>
          <w:lang w:eastAsia="ko-KR"/>
        </w:rPr>
        <w:t>)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40E922A0" wp14:editId="02511B7A">
            <wp:extent cx="5936615" cy="416560"/>
            <wp:effectExtent l="0" t="0" r="6985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44D17A3" wp14:editId="6047D5DD">
            <wp:extent cx="5936615" cy="402590"/>
            <wp:effectExtent l="0" t="0" r="698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proofErr w:type="spellStart"/>
      <w:r w:rsidR="00584923">
        <w:rPr>
          <w:rFonts w:hint="eastAsia"/>
          <w:lang w:eastAsia="ko-KR"/>
        </w:rPr>
        <w:t>c</w:t>
      </w:r>
      <w:r w:rsidR="00584923">
        <w:rPr>
          <w:lang w:eastAsia="ko-KR"/>
        </w:rPr>
        <w:t>make</w:t>
      </w:r>
      <w:proofErr w:type="spellEnd"/>
      <w:r w:rsidR="00584923">
        <w:rPr>
          <w:lang w:eastAsia="ko-KR"/>
        </w:rPr>
        <w:t xml:space="preserve"> -DBUILD_PLATFORM</w:t>
      </w:r>
      <w:r w:rsidR="00835D86">
        <w:rPr>
          <w:lang w:eastAsia="ko-KR"/>
        </w:rPr>
        <w:br/>
      </w:r>
      <w:r w:rsidR="00835D86">
        <w:rPr>
          <w:noProof/>
          <w:lang w:eastAsia="ko-KR"/>
        </w:rPr>
        <w:drawing>
          <wp:inline distT="0" distB="0" distL="0" distR="0" wp14:anchorId="5B755E3A" wp14:editId="6FF44C44">
            <wp:extent cx="5943600" cy="3136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292B0E6" wp14:editId="7ADAF92A">
            <wp:extent cx="5943600" cy="27432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7B1C83">
        <w:rPr>
          <w:lang w:eastAsia="ko-KR"/>
        </w:rPr>
        <w:t xml:space="preserve">commit, push </w:t>
      </w:r>
      <w:r w:rsidR="007B1C83">
        <w:rPr>
          <w:rFonts w:hint="eastAsia"/>
          <w:lang w:eastAsia="ko-KR"/>
        </w:rPr>
        <w:t>주석처리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652492B1" wp14:editId="6C14D5E7">
            <wp:extent cx="5943600" cy="2730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95B863E" wp14:editId="4FDDEF06">
            <wp:extent cx="5943600" cy="28638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C83">
        <w:rPr>
          <w:lang w:eastAsia="ko-KR"/>
        </w:rPr>
        <w:br/>
        <w:t xml:space="preserve">exe package upload </w:t>
      </w:r>
      <w:r w:rsidR="007B1C83">
        <w:rPr>
          <w:rFonts w:hint="eastAsia"/>
          <w:lang w:eastAsia="ko-KR"/>
        </w:rPr>
        <w:t>주석처리</w:t>
      </w:r>
      <w:r w:rsidR="00835D86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34CE25C9" wp14:editId="18F4F7CA">
            <wp:extent cx="5936615" cy="586740"/>
            <wp:effectExtent l="0" t="0" r="6985" b="381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3A0" w14:textId="3C358E20" w:rsidR="00835D86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</w:r>
      <w:proofErr w:type="spellStart"/>
      <w:r w:rsidR="001252E3" w:rsidRPr="001252E3">
        <w:rPr>
          <w:lang w:eastAsia="ko-KR"/>
        </w:rPr>
        <w:t>shlim@</w:t>
      </w:r>
      <w:proofErr w:type="gramStart"/>
      <w:r w:rsidR="001252E3" w:rsidRPr="001252E3">
        <w:rPr>
          <w:lang w:eastAsia="ko-KR"/>
        </w:rPr>
        <w:t>s</w:t>
      </w:r>
      <w:proofErr w:type="spellEnd"/>
      <w:r w:rsidR="001252E3" w:rsidRPr="001252E3">
        <w:rPr>
          <w:lang w:eastAsia="ko-KR"/>
        </w:rPr>
        <w:t>:~</w:t>
      </w:r>
      <w:proofErr w:type="gramEnd"/>
      <w:r w:rsidR="001252E3" w:rsidRPr="001252E3">
        <w:rPr>
          <w:lang w:eastAsia="ko-KR"/>
        </w:rPr>
        <w:t>/workspace/04_pkg_test/pkg$ ./pkg.sh</w:t>
      </w:r>
      <w:r w:rsidR="000F10D9">
        <w:rPr>
          <w:lang w:eastAsia="ko-KR"/>
        </w:rPr>
        <w:br/>
        <w:t>…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Files read from disk: 1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 xml:space="preserve">Archive size: 615085639 bytes (587 </w:t>
      </w:r>
      <w:proofErr w:type="spellStart"/>
      <w:r w:rsidR="000F10D9" w:rsidRPr="000F10D9">
        <w:rPr>
          <w:lang w:eastAsia="ko-KR"/>
        </w:rPr>
        <w:t>MiB</w:t>
      </w:r>
      <w:proofErr w:type="spellEnd"/>
      <w:r w:rsidR="000F10D9" w:rsidRPr="000F10D9">
        <w:rPr>
          <w:lang w:eastAsia="ko-KR"/>
        </w:rPr>
        <w:t>)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Everything is Ok</w:t>
      </w:r>
    </w:p>
    <w:p w14:paraId="16434894" w14:textId="323569B7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lang w:eastAsia="ko-KR"/>
        </w:rPr>
        <w:br/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upgrade-exe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</w:p>
    <w:p w14:paraId="380BCD47" w14:textId="25BE3790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push(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0D6648B6" w14:textId="4A3CB797" w:rsidR="007E332B" w:rsidRDefault="007E332B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8E0E1C">
        <w:rPr>
          <w:lang w:eastAsia="ko-KR"/>
        </w:rPr>
        <w:t>Team&gt;P</w:t>
      </w:r>
      <w:r>
        <w:rPr>
          <w:lang w:eastAsia="ko-KR"/>
        </w:rPr>
        <w:t>atch/</w:t>
      </w:r>
      <w:proofErr w:type="spellStart"/>
      <w:r w:rsidR="008E0E1C">
        <w:rPr>
          <w:lang w:eastAsia="ko-KR"/>
        </w:rPr>
        <w:t>H</w:t>
      </w:r>
      <w:r>
        <w:rPr>
          <w:lang w:eastAsia="ko-KR"/>
        </w:rPr>
        <w:t>ot</w:t>
      </w:r>
      <w:r w:rsidR="008E0E1C">
        <w:rPr>
          <w:lang w:eastAsia="ko-KR"/>
        </w:rPr>
        <w:t>F</w:t>
      </w:r>
      <w:r>
        <w:rPr>
          <w:lang w:eastAsia="ko-KR"/>
        </w:rPr>
        <w:t>ix</w:t>
      </w:r>
      <w:r w:rsidR="008E0E1C">
        <w:rPr>
          <w:lang w:eastAsia="ko-KR"/>
        </w:rPr>
        <w:t>Release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9FA3C8C" w14:textId="2D012164" w:rsidR="00B501F9" w:rsidRDefault="00B501F9" w:rsidP="00B501F9">
      <w:pPr>
        <w:rPr>
          <w:lang w:eastAsia="ko-KR"/>
        </w:rPr>
      </w:pPr>
    </w:p>
    <w:p w14:paraId="1F6ACB4D" w14:textId="61E4A16E" w:rsidR="000C2EE8" w:rsidRDefault="000C2EE8" w:rsidP="000C2EE8">
      <w:pPr>
        <w:pStyle w:val="2"/>
        <w:rPr>
          <w:lang w:eastAsia="ko-KR"/>
        </w:rPr>
      </w:pPr>
      <w:bookmarkStart w:id="78" w:name="_Toc35869667"/>
      <w:proofErr w:type="spellStart"/>
      <w:r>
        <w:rPr>
          <w:rFonts w:hint="eastAsia"/>
          <w:lang w:eastAsia="ko-KR"/>
        </w:rPr>
        <w:t>N</w:t>
      </w:r>
      <w:r>
        <w:rPr>
          <w:lang w:eastAsia="ko-KR"/>
        </w:rPr>
        <w:t>ightly_build</w:t>
      </w:r>
      <w:bookmarkEnd w:id="78"/>
      <w:proofErr w:type="spellEnd"/>
    </w:p>
    <w:p w14:paraId="07CEAA1F" w14:textId="2CD87A60" w:rsidR="000C2EE8" w:rsidRDefault="000C2EE8" w:rsidP="00B501F9">
      <w:pPr>
        <w:rPr>
          <w:lang w:eastAsia="ko-KR"/>
        </w:rPr>
      </w:pPr>
      <w:r>
        <w:rPr>
          <w:rFonts w:hint="eastAsia"/>
          <w:lang w:eastAsia="ko-KR"/>
        </w:rPr>
        <w:t>매일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놓는다</w:t>
      </w:r>
      <w:r>
        <w:rPr>
          <w:rFonts w:hint="eastAsia"/>
          <w:lang w:eastAsia="ko-KR"/>
        </w:rPr>
        <w:t>.</w:t>
      </w:r>
    </w:p>
    <w:p w14:paraId="07DB8EDE" w14:textId="71379A39" w:rsidR="000C2EE8" w:rsidRDefault="000C2EE8" w:rsidP="00B501F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594F796" wp14:editId="066BD0D8">
            <wp:extent cx="5943600" cy="240855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8AA2" w14:textId="4DB22FBC" w:rsidR="000C2EE8" w:rsidRDefault="000C2EE8" w:rsidP="00B501F9">
      <w:pPr>
        <w:rPr>
          <w:lang w:eastAsia="ko-KR"/>
        </w:rPr>
      </w:pPr>
    </w:p>
    <w:p w14:paraId="47DE12B1" w14:textId="77777777" w:rsidR="000C2EE8" w:rsidRPr="00B501F9" w:rsidRDefault="000C2EE8" w:rsidP="00B501F9">
      <w:pPr>
        <w:rPr>
          <w:lang w:eastAsia="ko-KR"/>
        </w:rPr>
      </w:pP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bookmarkStart w:id="79" w:name="_Toc35869668"/>
      <w:r>
        <w:rPr>
          <w:lang w:eastAsia="ko-KR"/>
        </w:rPr>
        <w:t>Making package</w:t>
      </w:r>
      <w:bookmarkEnd w:id="79"/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</w:t>
      </w:r>
      <w:r w:rsidRPr="00584923">
        <w:rPr>
          <w:color w:val="0000FF"/>
          <w:lang w:eastAsia="ko-KR"/>
        </w:rPr>
        <w:t>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>REL_BRANCH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commit &amp; push </w:t>
      </w:r>
      <w:r w:rsidRPr="00584923">
        <w:rPr>
          <w:rFonts w:hint="eastAsia"/>
          <w:color w:val="0000FF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exe </w:t>
      </w:r>
      <w:r w:rsidRPr="00584923">
        <w:rPr>
          <w:rFonts w:hint="eastAsia"/>
          <w:color w:val="0000FF"/>
          <w:lang w:eastAsia="ko-KR"/>
        </w:rPr>
        <w:t>패키지</w:t>
      </w:r>
      <w:r w:rsidRPr="00584923">
        <w:rPr>
          <w:rFonts w:hint="eastAsia"/>
          <w:color w:val="0000FF"/>
          <w:lang w:eastAsia="ko-KR"/>
        </w:rPr>
        <w:t xml:space="preserve"> </w:t>
      </w:r>
      <w:proofErr w:type="gramStart"/>
      <w:r w:rsidRPr="00584923">
        <w:rPr>
          <w:rFonts w:hint="eastAsia"/>
          <w:color w:val="0000FF"/>
          <w:lang w:eastAsia="ko-KR"/>
        </w:rPr>
        <w:t>업로드</w:t>
      </w:r>
      <w:r w:rsidRPr="00584923">
        <w:rPr>
          <w:rFonts w:hint="eastAsia"/>
          <w:color w:val="0000FF"/>
          <w:lang w:eastAsia="ko-KR"/>
        </w:rPr>
        <w:t xml:space="preserve"> :</w:t>
      </w:r>
      <w:proofErr w:type="gramEnd"/>
      <w:r w:rsidRPr="00584923">
        <w:rPr>
          <w:rFonts w:hint="eastAsia"/>
          <w:color w:val="0000FF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bookmarkStart w:id="80" w:name="_Toc35869669"/>
      <w:r>
        <w:rPr>
          <w:lang w:eastAsia="ko-KR"/>
        </w:rPr>
        <w:t>Sharing package</w:t>
      </w:r>
      <w:bookmarkEnd w:id="80"/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81" w:name="_Toc35869670"/>
      <w:r>
        <w:rPr>
          <w:lang w:eastAsia="ko-KR"/>
        </w:rPr>
        <w:t>Temp</w:t>
      </w:r>
      <w:bookmarkEnd w:id="81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82" w:name="_Toc35869671"/>
      <w:proofErr w:type="spellStart"/>
      <w:r>
        <w:rPr>
          <w:lang w:eastAsia="ko-KR"/>
        </w:rPr>
        <w:t>Util</w:t>
      </w:r>
      <w:bookmarkEnd w:id="82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83" w:name="_Toc35869672"/>
      <w:proofErr w:type="spellStart"/>
      <w:r>
        <w:rPr>
          <w:lang w:eastAsia="ko-KR"/>
        </w:rPr>
        <w:t>doQt</w:t>
      </w:r>
      <w:bookmarkEnd w:id="83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84" w:name="_Toc35869673"/>
      <w:proofErr w:type="spellStart"/>
      <w:r>
        <w:rPr>
          <w:lang w:eastAsia="ko-KR"/>
        </w:rPr>
        <w:lastRenderedPageBreak/>
        <w:t>gitk</w:t>
      </w:r>
      <w:bookmarkEnd w:id="84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bookmarkStart w:id="85" w:name="_Toc35869674"/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bookmarkEnd w:id="85"/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bookmarkStart w:id="86" w:name="_Toc35869675"/>
      <w:proofErr w:type="spellStart"/>
      <w:r>
        <w:rPr>
          <w:lang w:eastAsia="ko-KR"/>
        </w:rPr>
        <w:t>gitg</w:t>
      </w:r>
      <w:bookmarkEnd w:id="86"/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bookmarkStart w:id="87" w:name="_Toc35869676"/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  <w:bookmarkEnd w:id="87"/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</w:t>
      </w:r>
      <w:proofErr w:type="gramStart"/>
      <w:r>
        <w:rPr>
          <w:lang w:eastAsia="ko-KR"/>
        </w:rPr>
        <w:t xml:space="preserve">  ]</w:t>
      </w:r>
      <w:proofErr w:type="gramEnd"/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>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>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>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bookmarkStart w:id="88" w:name="_Toc35869677"/>
      <w:proofErr w:type="spellStart"/>
      <w:r>
        <w:rPr>
          <w:lang w:eastAsia="ko-KR"/>
        </w:rPr>
        <w:lastRenderedPageBreak/>
        <w:t>gview</w:t>
      </w:r>
      <w:bookmarkEnd w:id="88"/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proofErr w:type="gramStart"/>
      <w:r>
        <w:rPr>
          <w:lang w:eastAsia="ko-KR"/>
        </w:rPr>
        <w:t>1. :action</w:t>
      </w:r>
      <w:proofErr w:type="gramEnd"/>
      <w:r>
        <w:rPr>
          <w:lang w:eastAsia="ko-KR"/>
        </w:rPr>
        <w:t>:signalAnalyzerTMBuildIn_app:signalAnalyzerTMBuildIn_reg_module:applyconfig:</w:t>
      </w:r>
      <w:r>
        <w:rPr>
          <w:lang w:eastAsia="ko-KR"/>
        </w:rPr>
        <w:br/>
        <w:t xml:space="preserve">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:signalAnalyzerTMBuildIn_app:signalAnalyzerTMBuildIn_reg_module:autoScaleActn:</w:t>
      </w:r>
      <w:r>
        <w:rPr>
          <w:lang w:eastAsia="ko-KR"/>
        </w:rPr>
        <w:br/>
        <w:t xml:space="preserve">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:signalAnalyzerTMBuildIn_app:signalAnalyzerTMBuildIn_reg_module:captureActn:</w:t>
      </w:r>
      <w:r>
        <w:rPr>
          <w:lang w:eastAsia="ko-KR"/>
        </w:rPr>
        <w:br/>
        <w:t xml:space="preserve">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:signalAnalyzerTMBuildIn_app:signalAnalyzerTMBuildIn_reg_module:clear_uservisible_log:</w:t>
      </w:r>
      <w:r>
        <w:rPr>
          <w:lang w:eastAsia="ko-KR"/>
        </w:rPr>
        <w:br/>
        <w:t xml:space="preserve">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:signalAnalyzerTMBuildIn_app:signalAnalyzerTMBuildIn_reg_module:dumpactions:</w:t>
      </w:r>
      <w:r>
        <w:rPr>
          <w:lang w:eastAsia="ko-KR"/>
        </w:rPr>
        <w:br/>
        <w:t xml:space="preserve">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:signalAnalyzerTMBuildIn_app:signalAnalyzerTMBuildIn_reg_module:dumpconfigs:</w:t>
      </w:r>
      <w:r>
        <w:rPr>
          <w:lang w:eastAsia="ko-KR"/>
        </w:rPr>
        <w:br/>
        <w:t xml:space="preserve">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:signalAnalyzerTMBuildIn_app:signalAnalyzerTMBuildIn_reg_module:dumplog:</w:t>
      </w:r>
      <w:r>
        <w:rPr>
          <w:lang w:eastAsia="ko-KR"/>
        </w:rPr>
        <w:br/>
        <w:t xml:space="preserve">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:signalAnalyzerTMBuildIn_app:signalAnalyzerTMBuildIn_reg_module:dumpresults:</w:t>
      </w:r>
      <w:r>
        <w:rPr>
          <w:lang w:eastAsia="ko-KR"/>
        </w:rPr>
        <w:br/>
        <w:t xml:space="preserve">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10.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:signalAnalyzerTMBuildIn_app:signalAnalyzerTMBuildIn_reg_module:get_uservisible_log: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:signalAnalyzerTMBuildIn_app:signalAnalyzerTMBuildIn_reg_module:halt:</w:t>
      </w:r>
      <w:r>
        <w:rPr>
          <w:lang w:eastAsia="ko-KR"/>
        </w:rPr>
        <w:br/>
        <w:t xml:space="preserve">12.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:signalAnalyzerTMBuildIn_app:signalAnalyzerTMBuildIn_reg_module:loadResultActn:</w:t>
      </w:r>
      <w:r>
        <w:rPr>
          <w:lang w:eastAsia="ko-KR"/>
        </w:rPr>
        <w:br/>
        <w:t xml:space="preserve">13.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:signalAnalyzerTMBuildIn_app:signalAnalyzerTMBuildIn_reg_module:loadconfig:</w:t>
      </w:r>
      <w:r>
        <w:rPr>
          <w:lang w:eastAsia="ko-KR"/>
        </w:rPr>
        <w:br/>
        <w:t xml:space="preserve">14.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:signalAnalyzerTMBuildIn_app:signalAnalyzerTMBuildIn_reg_module:logStartActn:</w:t>
      </w:r>
      <w:r>
        <w:rPr>
          <w:lang w:eastAsia="ko-KR"/>
        </w:rPr>
        <w:br/>
        <w:t xml:space="preserve">15.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:signalAnalyzerTMBuildIn_app:signalAnalyzerTMBuildIn_reg_module:logStopActn:</w:t>
      </w:r>
      <w:r>
        <w:rPr>
          <w:lang w:eastAsia="ko-KR"/>
        </w:rPr>
        <w:br/>
        <w:t xml:space="preserve">16.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:signalAnalyzerTMBuildIn_app:signalAnalyzerTMBuildIn_reg_module:markerAllOffActn:</w:t>
      </w:r>
      <w:r>
        <w:rPr>
          <w:lang w:eastAsia="ko-KR"/>
        </w:rPr>
        <w:br/>
        <w:t xml:space="preserve">17.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:signalAnalyzerTMBuildIn_app:signalAnalyzerTMBuildIn_reg_module:minSearchActn:</w:t>
      </w:r>
      <w:r>
        <w:rPr>
          <w:lang w:eastAsia="ko-KR"/>
        </w:rPr>
        <w:br/>
        <w:t xml:space="preserve">18.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:signalAnalyzerTMBuildIn_app:signalAnalyzerTMBuildIn_reg_module:moveToCenterActn:</w:t>
      </w:r>
      <w:r>
        <w:rPr>
          <w:lang w:eastAsia="ko-KR"/>
        </w:rPr>
        <w:br/>
        <w:t xml:space="preserve">19.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:signalAnalyzerTMBuildIn_app:signalAnalyzerTMBuildIn_reg_module:moveToStartActn:</w:t>
      </w:r>
      <w:r>
        <w:rPr>
          <w:lang w:eastAsia="ko-KR"/>
        </w:rPr>
        <w:br/>
        <w:t xml:space="preserve">20.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:signalAnalyzerTMBuildIn_app:signalAnalyzerTMBuildIn_reg_module:moveToStopActn:</w:t>
      </w:r>
      <w:r>
        <w:rPr>
          <w:lang w:eastAsia="ko-KR"/>
        </w:rPr>
        <w:br/>
        <w:t xml:space="preserve">21.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:signalAnalyzerTMBuildIn_app:signalAnalyzerTMBuildIn_reg_module:nextPeakActn:</w:t>
      </w:r>
      <w:r>
        <w:rPr>
          <w:lang w:eastAsia="ko-KR"/>
        </w:rPr>
        <w:br/>
        <w:t xml:space="preserve">22.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:signalAnalyzerTMBuildIn_app:signalAnalyzerTMBuildIn_reg_module:nextPeakLeftActn:</w:t>
      </w:r>
      <w:r>
        <w:rPr>
          <w:lang w:eastAsia="ko-KR"/>
        </w:rPr>
        <w:br/>
        <w:t xml:space="preserve">23.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:signalAnalyzerTMBuildIn_app:signalAnalyzerTMBuildIn_reg_module:nextPeakRightActn:</w:t>
      </w:r>
      <w:r>
        <w:rPr>
          <w:lang w:eastAsia="ko-KR"/>
        </w:rPr>
        <w:br/>
        <w:t xml:space="preserve">24.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:signalAnalyzerTMBuildIn_app:signalAnalyzerTMBuildIn_reg_module:peakSearchActn:</w:t>
      </w:r>
      <w:r>
        <w:rPr>
          <w:lang w:eastAsia="ko-KR"/>
        </w:rPr>
        <w:br/>
        <w:t xml:space="preserve">25.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:signalAnalyzerTMBuildIn_app:signalAnalyzerTMBuildIn_reg_module:presetActn:</w:t>
      </w:r>
      <w:r>
        <w:rPr>
          <w:lang w:eastAsia="ko-KR"/>
        </w:rPr>
        <w:br/>
        <w:t xml:space="preserve">26.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:signalAnalyzerTMBuildIn_app:signalAnalyzerTMBuildIn_reg_module:presetActnWOMeas:</w:t>
      </w:r>
      <w:r>
        <w:rPr>
          <w:lang w:eastAsia="ko-KR"/>
        </w:rPr>
        <w:br/>
        <w:t xml:space="preserve">27.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:signalAnalyzerTMBuildIn_app:signalAnalyzerTMBuildIn_reg_module:removeconfig:</w:t>
      </w:r>
      <w:r>
        <w:rPr>
          <w:lang w:eastAsia="ko-KR"/>
        </w:rPr>
        <w:br/>
        <w:t xml:space="preserve">28.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:signalAnalyzerTMBuildIn_app:signalAnalyzerTMBuildIn_reg_module:resetMeasureActn:</w:t>
      </w:r>
      <w:r>
        <w:rPr>
          <w:lang w:eastAsia="ko-KR"/>
        </w:rPr>
        <w:br/>
        <w:t xml:space="preserve">29.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:signalAnalyzerTMBuildIn_app:signalAnalyzerTMBuildIn_reg_module:saveConfResultActn:</w:t>
      </w:r>
      <w:r>
        <w:rPr>
          <w:lang w:eastAsia="ko-KR"/>
        </w:rPr>
        <w:br/>
        <w:t xml:space="preserve">30.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:signalAnalyzerTMBuildIn_app:signalAnalyzerTMBuildIn_reg_module:saveIQDataActn:</w:t>
      </w:r>
      <w:r>
        <w:rPr>
          <w:lang w:eastAsia="ko-KR"/>
        </w:rPr>
        <w:br/>
        <w:t xml:space="preserve">31.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:signalAnalyzerTMBuildIn_app:signalAnalyzerTMBuildIn_reg_module:saveIQDataScpiActn:</w:t>
      </w:r>
      <w:r>
        <w:rPr>
          <w:lang w:eastAsia="ko-KR"/>
        </w:rPr>
        <w:br/>
        <w:t xml:space="preserve">32.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:signalAnalyzerTMBuildIn_app:signalAnalyzerTMBuildIn_reg_module:saveResultCsvActn:</w:t>
      </w:r>
      <w:r>
        <w:rPr>
          <w:lang w:eastAsia="ko-KR"/>
        </w:rPr>
        <w:br/>
        <w:t xml:space="preserve">33.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:signalAnalyzerTMBuildIn_app:signalAnalyzerTMBuildIn_reg_module:saveconfig:</w:t>
      </w:r>
      <w:r>
        <w:rPr>
          <w:lang w:eastAsia="ko-KR"/>
        </w:rPr>
        <w:br/>
        <w:t xml:space="preserve">34.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:signalAnalyzerTMBuildIn_app:signalAnalyzerTMBuildIn_reg_module:setCalculateTrace05:</w:t>
      </w:r>
      <w:r>
        <w:rPr>
          <w:lang w:eastAsia="ko-KR"/>
        </w:rPr>
        <w:br/>
        <w:t xml:space="preserve">35.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:signalAnalyzerTMBuildIn_app:signalAnalyzerTMBuildIn_reg_module:setCalculateTrace06:</w:t>
      </w:r>
      <w:r>
        <w:rPr>
          <w:lang w:eastAsia="ko-KR"/>
        </w:rPr>
        <w:br/>
        <w:t xml:space="preserve">36.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:signalAnalyzerTMBuildIn_app:signalAnalyzerTMBuildIn_reg_module:start:</w:t>
      </w:r>
      <w:r>
        <w:rPr>
          <w:lang w:eastAsia="ko-KR"/>
        </w:rPr>
        <w:br/>
        <w:t xml:space="preserve">37.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:signalAnalyzerTMBuildIn_app:signalAnalyzerTMBuildIn_reg_module:startSA:</w:t>
      </w:r>
      <w:r>
        <w:rPr>
          <w:lang w:eastAsia="ko-KR"/>
        </w:rPr>
        <w:br/>
        <w:t xml:space="preserve">38.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:signalAnalyzerTMBuildIn_app:signalAnalyzerTMBuildIn_reg_module:stop:</w:t>
      </w:r>
      <w:r>
        <w:rPr>
          <w:lang w:eastAsia="ko-KR"/>
        </w:rPr>
        <w:br/>
        <w:t xml:space="preserve">39.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:signalAnalyzerTMBuildIn_app:signalAnalyzerTMBuildIn_reg_module:stopSA:</w:t>
      </w:r>
      <w:r>
        <w:rPr>
          <w:lang w:eastAsia="ko-KR"/>
        </w:rPr>
        <w:br/>
        <w:t xml:space="preserve">40.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:signalAnalyzerTMBuildIn_app:signalAnalyzerTMBuildIn_reg_module:streamlog:</w:t>
      </w:r>
      <w:r>
        <w:rPr>
          <w:lang w:eastAsia="ko-KR"/>
        </w:rPr>
        <w:br/>
        <w:t xml:space="preserve">41.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:signalAnalyzerTMBuildIn_app:signalAnalyzerTMBuildIn_reg_module:sweepOnceActn:</w:t>
      </w:r>
      <w:r>
        <w:rPr>
          <w:lang w:eastAsia="ko-KR"/>
        </w:rPr>
        <w:br/>
        <w:t xml:space="preserve">42.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:signalAnalyzerTMBuildIn_app:signalAnalyzerTMBuildIn_reg_module:traceClearAllActn:</w:t>
      </w:r>
      <w:r>
        <w:rPr>
          <w:lang w:eastAsia="ko-KR"/>
        </w:rPr>
        <w:br/>
        <w:t xml:space="preserve">43.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2D9E323" w:rsidR="0039479A" w:rsidRDefault="00610A43" w:rsidP="00610A43">
      <w:pPr>
        <w:pStyle w:val="2"/>
        <w:rPr>
          <w:lang w:eastAsia="ko-KR"/>
        </w:rPr>
      </w:pPr>
      <w:bookmarkStart w:id="89" w:name="_Toc35869678"/>
      <w:proofErr w:type="spellStart"/>
      <w:r>
        <w:rPr>
          <w:lang w:eastAsia="ko-KR"/>
        </w:rPr>
        <w:lastRenderedPageBreak/>
        <w:t>Byond</w:t>
      </w:r>
      <w:proofErr w:type="spellEnd"/>
      <w:r>
        <w:rPr>
          <w:lang w:eastAsia="ko-KR"/>
        </w:rPr>
        <w:t xml:space="preserve"> Compare</w:t>
      </w:r>
      <w:bookmarkEnd w:id="89"/>
    </w:p>
    <w:p w14:paraId="4357D40F" w14:textId="1F854FA4" w:rsidR="00431785" w:rsidRDefault="008C7615" w:rsidP="00DD5AEC">
      <w:pPr>
        <w:rPr>
          <w:lang w:eastAsia="ko-KR"/>
        </w:rPr>
      </w:pPr>
      <w:r w:rsidRPr="008C7615">
        <w:rPr>
          <w:lang w:eastAsia="ko-KR"/>
        </w:rPr>
        <w:t xml:space="preserve">ca5g$ </w:t>
      </w:r>
      <w:proofErr w:type="spellStart"/>
      <w:r w:rsidRPr="008C7615">
        <w:rPr>
          <w:b/>
          <w:bCs/>
          <w:lang w:eastAsia="ko-KR"/>
        </w:rPr>
        <w:t>bcompare</w:t>
      </w:r>
      <w:proofErr w:type="spellEnd"/>
      <w:r w:rsidRPr="008C7615">
        <w:rPr>
          <w:lang w:eastAsia="ko-KR"/>
        </w:rPr>
        <w:t xml:space="preserve"> </w:t>
      </w:r>
      <w:r w:rsidRPr="008C7615">
        <w:rPr>
          <w:color w:val="FF0000"/>
          <w:lang w:eastAsia="ko-KR"/>
        </w:rPr>
        <w:t>apps/signalAnalyzer5GNR/</w:t>
      </w:r>
      <w:r w:rsidRPr="008C7615">
        <w:rPr>
          <w:lang w:eastAsia="ko-KR"/>
        </w:rPr>
        <w:t xml:space="preserve"> </w:t>
      </w:r>
      <w:proofErr w:type="spellStart"/>
      <w:r w:rsidRPr="008C7615">
        <w:rPr>
          <w:color w:val="0000FF"/>
          <w:lang w:eastAsia="ko-KR"/>
        </w:rPr>
        <w:t>apps_old</w:t>
      </w:r>
      <w:proofErr w:type="spellEnd"/>
      <w:r w:rsidRPr="008C7615">
        <w:rPr>
          <w:color w:val="0000FF"/>
          <w:lang w:eastAsia="ko-KR"/>
        </w:rPr>
        <w:t>/signalAnalyzer5GNR/</w:t>
      </w: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3AB42038" w:rsidR="008C5C89" w:rsidRDefault="008C5C89" w:rsidP="00DD5AEC">
      <w:pPr>
        <w:rPr>
          <w:lang w:eastAsia="ko-KR"/>
        </w:rPr>
      </w:pPr>
    </w:p>
    <w:p w14:paraId="2B44E90D" w14:textId="0DAD4FFF" w:rsidR="008C5C89" w:rsidRDefault="008C5C89" w:rsidP="00DD5AEC">
      <w:pPr>
        <w:rPr>
          <w:lang w:eastAsia="ko-KR"/>
        </w:rPr>
      </w:pPr>
    </w:p>
    <w:p w14:paraId="4CE2ACEC" w14:textId="2F10B7EC" w:rsidR="008C5C89" w:rsidRDefault="008C5C89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90" w:name="_Toc35869679"/>
      <w:r>
        <w:rPr>
          <w:lang w:eastAsia="ko-KR"/>
        </w:rPr>
        <w:lastRenderedPageBreak/>
        <w:t>Project</w:t>
      </w:r>
      <w:bookmarkEnd w:id="90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4E9D5909" w:rsidR="00C076D5" w:rsidRDefault="00C076D5" w:rsidP="00DD5AEC">
      <w:pPr>
        <w:pStyle w:val="1"/>
        <w:rPr>
          <w:lang w:eastAsia="ko-KR"/>
        </w:rPr>
      </w:pPr>
      <w:bookmarkStart w:id="91" w:name="_Toc35869680"/>
      <w:r>
        <w:rPr>
          <w:lang w:eastAsia="ko-KR"/>
        </w:rPr>
        <w:t>Source Analysis</w:t>
      </w:r>
      <w:bookmarkEnd w:id="91"/>
    </w:p>
    <w:p w14:paraId="056D83FE" w14:textId="59F48777" w:rsidR="00756E2E" w:rsidRDefault="00756E2E" w:rsidP="00756E2E">
      <w:pPr>
        <w:pStyle w:val="2"/>
        <w:rPr>
          <w:lang w:eastAsia="ko-KR"/>
        </w:rPr>
      </w:pPr>
      <w:bookmarkStart w:id="92" w:name="_Toc35869681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  <w:bookmarkEnd w:id="92"/>
    </w:p>
    <w:p w14:paraId="242B9E0A" w14:textId="4BD42DA4" w:rsidR="00756E2E" w:rsidRDefault="00756E2E" w:rsidP="00756E2E">
      <w:pPr>
        <w:pStyle w:val="3"/>
        <w:rPr>
          <w:lang w:eastAsia="ko-KR"/>
        </w:rPr>
      </w:pPr>
      <w:bookmarkStart w:id="93" w:name="_Toc35869682"/>
      <w:r>
        <w:rPr>
          <w:lang w:eastAsia="ko-KR"/>
        </w:rPr>
        <w:t>baseservermodule.cpp</w:t>
      </w:r>
      <w:bookmarkEnd w:id="93"/>
    </w:p>
    <w:p w14:paraId="22727C7D" w14:textId="77777777" w:rsidR="00464131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proofErr w:type="gramStart"/>
      <w:r w:rsidRPr="00584A73">
        <w:rPr>
          <w:b/>
          <w:bCs/>
          <w:lang w:eastAsia="ko-KR"/>
        </w:rPr>
        <w:t>makeNRTMParameter</w:t>
      </w:r>
      <w:proofErr w:type="spellEnd"/>
      <w:r w:rsidRPr="00464131">
        <w:rPr>
          <w:lang w:eastAsia="ko-KR"/>
        </w:rPr>
        <w:t>(</w:t>
      </w:r>
      <w:proofErr w:type="gramEnd"/>
      <w:r w:rsidRPr="00464131">
        <w:rPr>
          <w:lang w:eastAsia="ko-KR"/>
        </w:rPr>
        <w:t xml:space="preserve">int </w:t>
      </w:r>
      <w:proofErr w:type="spellStart"/>
      <w:r w:rsidRPr="00464131">
        <w:rPr>
          <w:lang w:eastAsia="ko-KR"/>
        </w:rPr>
        <w:t>nMeasureMode,EngTMInput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</w:t>
      </w:r>
      <w:proofErr w:type="spellEnd"/>
      <w:r w:rsidRPr="00464131">
        <w:rPr>
          <w:lang w:eastAsia="ko-KR"/>
        </w:rPr>
        <w:t>)</w:t>
      </w:r>
    </w:p>
    <w:p w14:paraId="25E7DC86" w14:textId="3AD50928" w:rsidR="00756E2E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584A73">
        <w:rPr>
          <w:b/>
          <w:bCs/>
          <w:lang w:eastAsia="ko-KR"/>
        </w:rPr>
        <w:t>makeNRTMParameterCa</w:t>
      </w:r>
      <w:proofErr w:type="spellEnd"/>
      <w:r w:rsidRPr="00464131">
        <w:rPr>
          <w:lang w:eastAsia="ko-KR"/>
        </w:rPr>
        <w:t xml:space="preserve">(int </w:t>
      </w:r>
      <w:proofErr w:type="spellStart"/>
      <w:proofErr w:type="gramStart"/>
      <w:r w:rsidRPr="00464131">
        <w:rPr>
          <w:lang w:eastAsia="ko-KR"/>
        </w:rPr>
        <w:t>nMeasureMode,EngTMInput</w:t>
      </w:r>
      <w:proofErr w:type="spellEnd"/>
      <w:proofErr w:type="gram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outputNRTMData,int</w:t>
      </w:r>
      <w:proofErr w:type="spellEnd"/>
      <w:r w:rsidRPr="00464131">
        <w:rPr>
          <w:lang w:eastAsia="ko-KR"/>
        </w:rPr>
        <w:t xml:space="preserve"> </w:t>
      </w:r>
      <w:proofErr w:type="spellStart"/>
      <w:r w:rsidRPr="00464131">
        <w:rPr>
          <w:lang w:eastAsia="ko-KR"/>
        </w:rPr>
        <w:t>nIndex</w:t>
      </w:r>
      <w:proofErr w:type="spellEnd"/>
      <w:r w:rsidRPr="00464131">
        <w:rPr>
          <w:lang w:eastAsia="ko-KR"/>
        </w:rPr>
        <w:t>)</w:t>
      </w:r>
      <w:r>
        <w:rPr>
          <w:lang w:eastAsia="ko-KR"/>
        </w:rPr>
        <w:br/>
        <w:t>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rFonts w:hint="eastAsia"/>
          <w:lang w:eastAsia="ko-KR"/>
        </w:rPr>
        <w:t>.</w:t>
      </w:r>
    </w:p>
    <w:p w14:paraId="5B65B012" w14:textId="372FD983" w:rsidR="00464131" w:rsidRDefault="00D1514D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D1514D">
        <w:rPr>
          <w:b/>
          <w:bCs/>
          <w:lang w:eastAsia="ko-KR"/>
        </w:rPr>
        <w:t>updateParameter</w:t>
      </w:r>
      <w:proofErr w:type="spellEnd"/>
      <w:r w:rsidRPr="00D1514D">
        <w:rPr>
          <w:lang w:eastAsia="ko-KR"/>
        </w:rPr>
        <w:t xml:space="preserve">(int </w:t>
      </w:r>
      <w:proofErr w:type="spellStart"/>
      <w:proofErr w:type="gramStart"/>
      <w:r w:rsidRPr="00D1514D">
        <w:rPr>
          <w:lang w:eastAsia="ko-KR"/>
        </w:rPr>
        <w:t>nMeasureMode,EngTMInput</w:t>
      </w:r>
      <w:proofErr w:type="spellEnd"/>
      <w:proofErr w:type="gram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inputNRTMData,EngTMOutput</w:t>
      </w:r>
      <w:proofErr w:type="spell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outputNRTMData</w:t>
      </w:r>
      <w:proofErr w:type="spellEnd"/>
      <w:r w:rsidRPr="00D1514D">
        <w:rPr>
          <w:lang w:eastAsia="ko-KR"/>
        </w:rPr>
        <w:t>)</w:t>
      </w:r>
      <w:r>
        <w:rPr>
          <w:lang w:eastAsia="ko-KR"/>
        </w:rPr>
        <w:br/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5CC9823C" w14:textId="470AAE79" w:rsidR="00464131" w:rsidRDefault="00464131" w:rsidP="00756E2E">
      <w:pPr>
        <w:rPr>
          <w:lang w:eastAsia="ko-KR"/>
        </w:rPr>
      </w:pPr>
    </w:p>
    <w:p w14:paraId="7FD42E7F" w14:textId="5A56DE13" w:rsidR="00CE6D59" w:rsidRDefault="00CE6D59" w:rsidP="00CE6D59">
      <w:pPr>
        <w:pStyle w:val="3"/>
        <w:rPr>
          <w:lang w:eastAsia="ko-KR"/>
        </w:rPr>
      </w:pPr>
      <w:bookmarkStart w:id="94" w:name="_Toc35869683"/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easure </w:t>
      </w:r>
      <w:r>
        <w:rPr>
          <w:rFonts w:hint="eastAsia"/>
          <w:lang w:eastAsia="ko-KR"/>
        </w:rPr>
        <w:t>파일</w:t>
      </w:r>
      <w:bookmarkEnd w:id="94"/>
    </w:p>
    <w:p w14:paraId="7D59B033" w14:textId="292AE76C" w:rsidR="00CE6D59" w:rsidRDefault="00CE6D5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CE6D59">
        <w:rPr>
          <w:lang w:eastAsia="ko-KR"/>
        </w:rPr>
        <w:t>updateMeasure</w:t>
      </w:r>
      <w:proofErr w:type="spellEnd"/>
      <w:r w:rsidRPr="00CE6D59">
        <w:rPr>
          <w:lang w:eastAsia="ko-KR"/>
        </w:rPr>
        <w:t>(void)</w:t>
      </w:r>
      <w:r>
        <w:rPr>
          <w:lang w:eastAsia="ko-KR"/>
        </w:rPr>
        <w:br/>
      </w:r>
      <w:proofErr w:type="spellStart"/>
      <w:r w:rsidRPr="00CE6D59">
        <w:rPr>
          <w:lang w:eastAsia="ko-KR"/>
        </w:rPr>
        <w:t>makeNRTMParameter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</w:r>
      <w:r w:rsidRPr="00CE6D59">
        <w:rPr>
          <w:lang w:eastAsia="ko-KR"/>
        </w:rPr>
        <w:t>p_5GTMModule-&gt;</w:t>
      </w:r>
      <w:proofErr w:type="spellStart"/>
      <w:r w:rsidRPr="00CE6D59">
        <w:rPr>
          <w:lang w:eastAsia="ko-KR"/>
        </w:rPr>
        <w:t>measureProcess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  <w:t>if(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easureProcess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>o</w:t>
      </w:r>
      <w:r>
        <w:rPr>
          <w:lang w:eastAsia="ko-KR"/>
        </w:rPr>
        <w:t xml:space="preserve">k) -&gt; </w:t>
      </w:r>
      <w:proofErr w:type="spellStart"/>
      <w:r w:rsidRPr="00CE6D59">
        <w:rPr>
          <w:lang w:eastAsia="ko-KR"/>
        </w:rPr>
        <w:t>updateMeasuredData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outputNRTMData</w:t>
      </w:r>
      <w:proofErr w:type="spellEnd"/>
      <w:proofErr w:type="gramStart"/>
      <w:r w:rsidRPr="00CE6D59">
        <w:rPr>
          <w:lang w:eastAsia="ko-KR"/>
        </w:rPr>
        <w:t>);</w:t>
      </w:r>
      <w:r>
        <w:rPr>
          <w:lang w:eastAsia="ko-KR"/>
        </w:rPr>
        <w:t>,</w:t>
      </w:r>
      <w:proofErr w:type="gramEnd"/>
      <w:r>
        <w:rPr>
          <w:lang w:eastAsia="ko-KR"/>
        </w:rPr>
        <w:t xml:space="preserve"> </w:t>
      </w:r>
      <w:proofErr w:type="spellStart"/>
      <w:r w:rsidRPr="00CE6D59">
        <w:rPr>
          <w:lang w:eastAsia="ko-KR"/>
        </w:rPr>
        <w:t>updateParameter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eMEAS_TAE_MIMO,inputNRTMData,outputNRTMData</w:t>
      </w:r>
      <w:proofErr w:type="spellEnd"/>
      <w:r w:rsidRPr="00CE6D59">
        <w:rPr>
          <w:lang w:eastAsia="ko-KR"/>
        </w:rPr>
        <w:t>);</w:t>
      </w:r>
      <w:r w:rsidR="002A0865"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 w:rsidR="00052AF0">
        <w:rPr>
          <w:lang w:eastAsia="ko-KR"/>
        </w:rPr>
        <w:br/>
      </w:r>
      <w:proofErr w:type="spellStart"/>
      <w:r w:rsidR="00052AF0">
        <w:rPr>
          <w:lang w:eastAsia="ko-KR"/>
        </w:rPr>
        <w:t>checkLimit</w:t>
      </w:r>
      <w:proofErr w:type="spellEnd"/>
      <w:r w:rsidR="00052AF0">
        <w:rPr>
          <w:lang w:eastAsia="ko-KR"/>
        </w:rPr>
        <w:t>();</w:t>
      </w:r>
      <w:r w:rsidR="00052AF0">
        <w:rPr>
          <w:rFonts w:hint="eastAsia"/>
          <w:lang w:eastAsia="ko-KR"/>
        </w:rPr>
        <w:t>호출</w:t>
      </w:r>
    </w:p>
    <w:p w14:paraId="1CCD6FD4" w14:textId="5BCA4E2E" w:rsidR="00CE6D59" w:rsidRDefault="00FC43E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7E7EBE">
        <w:rPr>
          <w:b/>
          <w:bCs/>
          <w:lang w:eastAsia="ko-KR"/>
        </w:rPr>
        <w:t>updateMeasuredData</w:t>
      </w:r>
      <w:proofErr w:type="spellEnd"/>
      <w:r w:rsidRPr="00FC43E9">
        <w:rPr>
          <w:lang w:eastAsia="ko-KR"/>
        </w:rPr>
        <w:t>(</w:t>
      </w:r>
      <w:proofErr w:type="spellStart"/>
      <w:r w:rsidRPr="00FC43E9">
        <w:rPr>
          <w:lang w:eastAsia="ko-KR"/>
        </w:rPr>
        <w:t>EngTMOutput</w:t>
      </w:r>
      <w:proofErr w:type="spellEnd"/>
      <w:r w:rsidRPr="00FC43E9">
        <w:rPr>
          <w:lang w:eastAsia="ko-KR"/>
        </w:rPr>
        <w:t xml:space="preserve"> *</w:t>
      </w:r>
      <w:proofErr w:type="spellStart"/>
      <w:r w:rsidRPr="00FC43E9">
        <w:rPr>
          <w:lang w:eastAsia="ko-KR"/>
        </w:rPr>
        <w:t>outputNRTMData</w:t>
      </w:r>
      <w:proofErr w:type="spellEnd"/>
      <w:r w:rsidRPr="00FC43E9">
        <w:rPr>
          <w:lang w:eastAsia="ko-KR"/>
        </w:rPr>
        <w:t>)</w:t>
      </w:r>
      <w:r>
        <w:rPr>
          <w:lang w:eastAsia="ko-KR"/>
        </w:rPr>
        <w:br/>
      </w:r>
      <w:proofErr w:type="spellStart"/>
      <w:r>
        <w:rPr>
          <w:lang w:eastAsia="ko-KR"/>
        </w:rPr>
        <w:t>measureProcess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esult </w:t>
      </w:r>
      <w:proofErr w:type="gramStart"/>
      <w:r>
        <w:rPr>
          <w:rFonts w:hint="eastAsia"/>
          <w:lang w:eastAsia="ko-KR"/>
        </w:rPr>
        <w:t>i</w:t>
      </w:r>
      <w:r>
        <w:rPr>
          <w:lang w:eastAsia="ko-KR"/>
        </w:rPr>
        <w:t>tem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7E7EBE">
        <w:rPr>
          <w:lang w:eastAsia="ko-KR"/>
        </w:rPr>
        <w:br/>
      </w:r>
      <w:r w:rsidR="007E7EBE">
        <w:rPr>
          <w:rFonts w:hint="eastAsia"/>
          <w:lang w:eastAsia="ko-KR"/>
        </w:rPr>
        <w:t>내부적으로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처리해야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하는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기능을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이곳에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넣는다</w:t>
      </w:r>
      <w:r w:rsidR="007E7EBE">
        <w:rPr>
          <w:rFonts w:hint="eastAsia"/>
          <w:lang w:eastAsia="ko-KR"/>
        </w:rPr>
        <w:t>(</w:t>
      </w:r>
      <w:r w:rsidR="007E7EBE">
        <w:rPr>
          <w:rFonts w:hint="eastAsia"/>
          <w:lang w:eastAsia="ko-KR"/>
        </w:rPr>
        <w:t>예</w:t>
      </w:r>
      <w:r w:rsidR="007E7EBE">
        <w:rPr>
          <w:rFonts w:hint="eastAsia"/>
          <w:lang w:eastAsia="ko-KR"/>
        </w:rPr>
        <w:t>,</w:t>
      </w:r>
      <w:r w:rsidR="007E7EBE">
        <w:rPr>
          <w:lang w:eastAsia="ko-KR"/>
        </w:rPr>
        <w:t xml:space="preserve"> time offset </w:t>
      </w:r>
      <w:r w:rsidR="007E7EBE">
        <w:rPr>
          <w:rFonts w:hint="eastAsia"/>
          <w:lang w:eastAsia="ko-KR"/>
        </w:rPr>
        <w:t>차이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계산</w:t>
      </w:r>
      <w:r w:rsidR="007E7EBE">
        <w:rPr>
          <w:lang w:eastAsia="ko-KR"/>
        </w:rPr>
        <w:t xml:space="preserve">. peak </w:t>
      </w:r>
      <w:r w:rsidR="007E7EBE">
        <w:rPr>
          <w:rFonts w:hint="eastAsia"/>
          <w:lang w:eastAsia="ko-KR"/>
        </w:rPr>
        <w:t>계산</w:t>
      </w:r>
      <w:r w:rsidR="007E7EBE">
        <w:rPr>
          <w:rFonts w:hint="eastAsia"/>
          <w:lang w:eastAsia="ko-KR"/>
        </w:rPr>
        <w:t>).</w:t>
      </w:r>
    </w:p>
    <w:p w14:paraId="4A7D8652" w14:textId="119518FD" w:rsidR="00FC43E9" w:rsidRPr="00CE6D59" w:rsidRDefault="006C559D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052AF0">
        <w:rPr>
          <w:b/>
          <w:bCs/>
          <w:lang w:eastAsia="ko-KR"/>
        </w:rPr>
        <w:t>checkLimit</w:t>
      </w:r>
      <w:proofErr w:type="spellEnd"/>
      <w:r w:rsidRPr="006C559D">
        <w:rPr>
          <w:lang w:eastAsia="ko-KR"/>
        </w:rPr>
        <w:t>()</w:t>
      </w:r>
      <w:r>
        <w:rPr>
          <w:lang w:eastAsia="ko-KR"/>
        </w:rPr>
        <w:br/>
        <w:t>pass/fail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.</w:t>
      </w:r>
    </w:p>
    <w:p w14:paraId="7C9D0778" w14:textId="77777777" w:rsidR="00CE6D59" w:rsidRDefault="00CE6D59" w:rsidP="00756E2E">
      <w:pPr>
        <w:rPr>
          <w:lang w:eastAsia="ko-KR"/>
        </w:rPr>
      </w:pPr>
    </w:p>
    <w:p w14:paraId="6A455BA1" w14:textId="7DC2BF74" w:rsidR="00756E2E" w:rsidRDefault="00C01D82" w:rsidP="00C01D82">
      <w:pPr>
        <w:pStyle w:val="3"/>
        <w:rPr>
          <w:lang w:eastAsia="ko-KR"/>
        </w:rPr>
      </w:pPr>
      <w:bookmarkStart w:id="95" w:name="_Toc35869684"/>
      <w:r>
        <w:rPr>
          <w:rFonts w:hint="eastAsia"/>
          <w:lang w:eastAsia="ko-KR"/>
        </w:rPr>
        <w:t>slot.</w:t>
      </w:r>
      <w:r>
        <w:rPr>
          <w:lang w:eastAsia="ko-KR"/>
        </w:rPr>
        <w:t>cpp</w:t>
      </w:r>
      <w:bookmarkEnd w:id="95"/>
    </w:p>
    <w:p w14:paraId="019A86E9" w14:textId="78D52BCC" w:rsidR="00756E2E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  <w:proofErr w:type="spellStart"/>
      <w:r w:rsidRPr="00C01D82">
        <w:rPr>
          <w:lang w:eastAsia="ko-KR"/>
        </w:rPr>
        <w:t>slotUpdateMeasure</w:t>
      </w:r>
      <w:proofErr w:type="spellEnd"/>
      <w:r w:rsidRPr="00C01D82">
        <w:rPr>
          <w:lang w:eastAsia="ko-KR"/>
        </w:rPr>
        <w:t>()</w:t>
      </w:r>
      <w:r>
        <w:rPr>
          <w:lang w:eastAsia="ko-KR"/>
        </w:rPr>
        <w:br/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eACTCMD_UPDATE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 scale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spurious range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체크한다</w:t>
      </w:r>
      <w:r>
        <w:rPr>
          <w:rFonts w:hint="eastAsia"/>
          <w:lang w:eastAsia="ko-KR"/>
        </w:rPr>
        <w:t>.</w:t>
      </w:r>
    </w:p>
    <w:p w14:paraId="7C6FB0CD" w14:textId="77777777" w:rsidR="00C01D82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</w:p>
    <w:p w14:paraId="7A41F940" w14:textId="5004136C" w:rsidR="00C01D82" w:rsidRDefault="00C01D82" w:rsidP="00756E2E">
      <w:pPr>
        <w:rPr>
          <w:lang w:eastAsia="ko-KR"/>
        </w:rPr>
      </w:pPr>
    </w:p>
    <w:p w14:paraId="4769E3C9" w14:textId="44546FC9" w:rsidR="00C01D82" w:rsidRDefault="00C01D82" w:rsidP="00756E2E">
      <w:pPr>
        <w:rPr>
          <w:lang w:eastAsia="ko-KR"/>
        </w:rPr>
      </w:pPr>
    </w:p>
    <w:p w14:paraId="76513CB8" w14:textId="691A13A0" w:rsidR="00C01D82" w:rsidRDefault="00BC0B5D" w:rsidP="00BC0B5D">
      <w:pPr>
        <w:pStyle w:val="3"/>
        <w:rPr>
          <w:lang w:eastAsia="ko-KR"/>
        </w:rPr>
      </w:pPr>
      <w:bookmarkStart w:id="96" w:name="_Toc35869685"/>
      <w:r>
        <w:rPr>
          <w:lang w:eastAsia="ko-KR"/>
        </w:rPr>
        <w:t>Review</w:t>
      </w:r>
      <w:bookmarkEnd w:id="96"/>
    </w:p>
    <w:p w14:paraId="286FC109" w14:textId="3309783D" w:rsidR="00BC0B5D" w:rsidRDefault="00BC0B5D" w:rsidP="00BC0B5D">
      <w:pPr>
        <w:rPr>
          <w:lang w:eastAsia="ko-KR"/>
        </w:rPr>
      </w:pPr>
      <w:r w:rsidRPr="00BC0B5D">
        <w:rPr>
          <w:lang w:eastAsia="ko-KR"/>
        </w:rPr>
        <w:t xml:space="preserve">int </w:t>
      </w:r>
      <w:proofErr w:type="spellStart"/>
      <w:proofErr w:type="gramStart"/>
      <w:r w:rsidRPr="00BC0B5D">
        <w:rPr>
          <w:lang w:eastAsia="ko-KR"/>
        </w:rPr>
        <w:t>signalAnalyzerTM</w:t>
      </w:r>
      <w:proofErr w:type="spellEnd"/>
      <w:r w:rsidRPr="00BC0B5D">
        <w:rPr>
          <w:lang w:eastAsia="ko-KR"/>
        </w:rPr>
        <w:t>::</w:t>
      </w:r>
      <w:proofErr w:type="spellStart"/>
      <w:proofErr w:type="gramEnd"/>
      <w:r w:rsidRPr="00BC0B5D">
        <w:rPr>
          <w:lang w:eastAsia="ko-KR"/>
        </w:rPr>
        <w:t>callActSubmodule</w:t>
      </w:r>
      <w:proofErr w:type="spellEnd"/>
      <w:r w:rsidRPr="00BC0B5D">
        <w:rPr>
          <w:lang w:eastAsia="ko-KR"/>
        </w:rPr>
        <w:t xml:space="preserve">(int </w:t>
      </w:r>
      <w:proofErr w:type="spellStart"/>
      <w:r w:rsidRPr="00BC0B5D">
        <w:rPr>
          <w:lang w:eastAsia="ko-KR"/>
        </w:rPr>
        <w:t>nMeasMode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nCmd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nArg</w:t>
      </w:r>
      <w:proofErr w:type="spellEnd"/>
      <w:r w:rsidRPr="00BC0B5D">
        <w:rPr>
          <w:lang w:eastAsia="ko-KR"/>
        </w:rPr>
        <w:t>, std::string params)</w:t>
      </w:r>
    </w:p>
    <w:p w14:paraId="0D569B19" w14:textId="77777777" w:rsidR="00BC0B5D" w:rsidRPr="00BC0B5D" w:rsidRDefault="00BC0B5D" w:rsidP="00BC0B5D">
      <w:pPr>
        <w:rPr>
          <w:lang w:eastAsia="ko-KR"/>
        </w:rPr>
      </w:pPr>
    </w:p>
    <w:p w14:paraId="223EFAB2" w14:textId="65244DF0" w:rsidR="00C01D82" w:rsidRDefault="00C01D82" w:rsidP="00756E2E">
      <w:pPr>
        <w:rPr>
          <w:lang w:eastAsia="ko-KR"/>
        </w:rPr>
      </w:pPr>
    </w:p>
    <w:p w14:paraId="3CCED0C5" w14:textId="652BF493" w:rsidR="00C01D82" w:rsidRDefault="00C01D82" w:rsidP="00756E2E">
      <w:pPr>
        <w:rPr>
          <w:lang w:eastAsia="ko-KR"/>
        </w:rPr>
      </w:pPr>
    </w:p>
    <w:p w14:paraId="62529187" w14:textId="14A5D7FD" w:rsidR="00C01D82" w:rsidRDefault="00C01D82" w:rsidP="00756E2E">
      <w:pPr>
        <w:rPr>
          <w:lang w:eastAsia="ko-KR"/>
        </w:rPr>
      </w:pPr>
    </w:p>
    <w:p w14:paraId="395BC69F" w14:textId="77777777" w:rsidR="00C01D82" w:rsidRPr="00756E2E" w:rsidRDefault="00C01D82" w:rsidP="00756E2E">
      <w:pPr>
        <w:rPr>
          <w:lang w:eastAsia="ko-KR"/>
        </w:rPr>
      </w:pPr>
    </w:p>
    <w:p w14:paraId="7123BB5C" w14:textId="77777777" w:rsidR="00756E2E" w:rsidRPr="00756E2E" w:rsidRDefault="00756E2E" w:rsidP="00756E2E">
      <w:pPr>
        <w:rPr>
          <w:lang w:eastAsia="ko-KR"/>
        </w:rPr>
      </w:pPr>
    </w:p>
    <w:p w14:paraId="1E61C7F1" w14:textId="3908BD51" w:rsidR="00106E29" w:rsidRDefault="00300207" w:rsidP="00300207">
      <w:pPr>
        <w:pStyle w:val="2"/>
        <w:rPr>
          <w:lang w:eastAsia="ko-KR"/>
        </w:rPr>
      </w:pPr>
      <w:bookmarkStart w:id="97" w:name="_Toc35869686"/>
      <w:r>
        <w:rPr>
          <w:lang w:eastAsia="ko-KR"/>
        </w:rPr>
        <w:t>Config, Setup, Mode change</w:t>
      </w:r>
      <w:bookmarkEnd w:id="97"/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bookmarkStart w:id="98" w:name="_Toc35869687"/>
      <w:r>
        <w:rPr>
          <w:lang w:eastAsia="ko-KR"/>
        </w:rPr>
        <w:t>Measure Update</w:t>
      </w:r>
      <w:bookmarkEnd w:id="98"/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bookmarkStart w:id="99" w:name="_Toc35869688"/>
      <w:r>
        <w:rPr>
          <w:lang w:eastAsia="ko-KR"/>
        </w:rPr>
        <w:t>Measurement ID</w:t>
      </w:r>
      <w:bookmarkEnd w:id="99"/>
    </w:p>
    <w:p w14:paraId="5E87B11B" w14:textId="2F851CA0" w:rsidR="00796FFB" w:rsidRDefault="00796FFB" w:rsidP="00796FFB">
      <w:pPr>
        <w:pStyle w:val="3"/>
        <w:rPr>
          <w:lang w:eastAsia="ko-KR"/>
        </w:rPr>
      </w:pPr>
      <w:bookmarkStart w:id="100" w:name="_Toc35869689"/>
      <w:r>
        <w:rPr>
          <w:lang w:eastAsia="ko-KR"/>
        </w:rPr>
        <w:t>Action Item</w:t>
      </w:r>
      <w:bookmarkEnd w:id="100"/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lastRenderedPageBreak/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bookmarkStart w:id="101" w:name="_Toc35869690"/>
      <w:r>
        <w:rPr>
          <w:lang w:eastAsia="ko-KR"/>
        </w:rPr>
        <w:t>Config Item</w:t>
      </w:r>
      <w:bookmarkEnd w:id="101"/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bookmarkStart w:id="102" w:name="_Toc35869691"/>
      <w:r>
        <w:rPr>
          <w:lang w:eastAsia="ko-KR"/>
        </w:rPr>
        <w:t>Result Item</w:t>
      </w:r>
      <w:bookmarkEnd w:id="102"/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6192BEE0" w:rsidR="00796FFB" w:rsidRDefault="00796FFB" w:rsidP="00106E29">
      <w:pPr>
        <w:rPr>
          <w:lang w:eastAsia="ko-KR"/>
        </w:rPr>
      </w:pPr>
    </w:p>
    <w:p w14:paraId="55B179FB" w14:textId="76068184" w:rsidR="00F44B6F" w:rsidRDefault="00F44B6F" w:rsidP="00F44B6F">
      <w:pPr>
        <w:pStyle w:val="3"/>
        <w:rPr>
          <w:lang w:eastAsia="ko-KR"/>
        </w:rPr>
      </w:pPr>
      <w:r>
        <w:rPr>
          <w:lang w:eastAsia="ko-KR"/>
        </w:rPr>
        <w:t>Useful Function</w:t>
      </w:r>
    </w:p>
    <w:p w14:paraId="4803AA14" w14:textId="77777777" w:rsidR="00F44B6F" w:rsidRDefault="00F44B6F" w:rsidP="007A2DD5">
      <w:pPr>
        <w:pStyle w:val="4"/>
        <w:rPr>
          <w:lang w:eastAsia="ko-KR"/>
        </w:rPr>
      </w:pPr>
      <w:r w:rsidRPr="00F44B6F">
        <w:rPr>
          <w:lang w:eastAsia="ko-KR"/>
        </w:rPr>
        <w:t xml:space="preserve">bool </w:t>
      </w:r>
      <w:proofErr w:type="spellStart"/>
      <w:proofErr w:type="gramStart"/>
      <w:r w:rsidRPr="00F44B6F">
        <w:rPr>
          <w:lang w:eastAsia="ko-KR"/>
        </w:rPr>
        <w:t>signalAnalyzerTM</w:t>
      </w:r>
      <w:proofErr w:type="spellEnd"/>
      <w:r w:rsidRPr="00F44B6F">
        <w:rPr>
          <w:lang w:eastAsia="ko-KR"/>
        </w:rPr>
        <w:t>::</w:t>
      </w:r>
      <w:proofErr w:type="spellStart"/>
      <w:proofErr w:type="gramEnd"/>
      <w:r w:rsidRPr="00F44B6F">
        <w:rPr>
          <w:lang w:eastAsia="ko-KR"/>
        </w:rPr>
        <w:t>initItemProperty</w:t>
      </w:r>
      <w:proofErr w:type="spellEnd"/>
      <w:r w:rsidRPr="00F44B6F">
        <w:rPr>
          <w:lang w:eastAsia="ko-KR"/>
        </w:rPr>
        <w:t>()</w:t>
      </w:r>
    </w:p>
    <w:p w14:paraId="0FF37145" w14:textId="75BED1D2" w:rsidR="00F44B6F" w:rsidRDefault="00F44B6F" w:rsidP="00106E29">
      <w:pPr>
        <w:rPr>
          <w:lang w:eastAsia="ko-KR"/>
        </w:rPr>
      </w:pPr>
      <w:r>
        <w:rPr>
          <w:rFonts w:hint="eastAsia"/>
          <w:lang w:eastAsia="ko-KR"/>
        </w:rPr>
        <w:t>단위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>(k</w:t>
      </w:r>
      <w:r>
        <w:rPr>
          <w:lang w:eastAsia="ko-KR"/>
        </w:rPr>
        <w:t xml:space="preserve">eypad, </w:t>
      </w:r>
      <w:r>
        <w:rPr>
          <w:rFonts w:hint="eastAsia"/>
          <w:lang w:eastAsia="ko-KR"/>
        </w:rPr>
        <w:t>등등</w:t>
      </w:r>
      <w:r>
        <w:rPr>
          <w:rFonts w:hint="eastAsia"/>
          <w:lang w:eastAsia="ko-KR"/>
        </w:rPr>
        <w:t>)</w:t>
      </w:r>
    </w:p>
    <w:p w14:paraId="14C532FB" w14:textId="6C417C4E" w:rsidR="00F44B6F" w:rsidRDefault="00F44B6F" w:rsidP="00106E29">
      <w:pPr>
        <w:rPr>
          <w:lang w:eastAsia="ko-KR"/>
        </w:rPr>
      </w:pPr>
    </w:p>
    <w:p w14:paraId="274AB439" w14:textId="77F0BA28" w:rsidR="00F44B6F" w:rsidRDefault="00F44B6F" w:rsidP="00106E29">
      <w:pPr>
        <w:rPr>
          <w:lang w:eastAsia="ko-KR"/>
        </w:rPr>
      </w:pPr>
    </w:p>
    <w:p w14:paraId="69228D5C" w14:textId="6D95F3F0" w:rsidR="00F44B6F" w:rsidRDefault="00F44B6F" w:rsidP="00106E29">
      <w:pPr>
        <w:rPr>
          <w:lang w:eastAsia="ko-KR"/>
        </w:rPr>
      </w:pPr>
    </w:p>
    <w:p w14:paraId="2CBC1F25" w14:textId="77777777" w:rsidR="00F44B6F" w:rsidRDefault="00F44B6F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bookmarkStart w:id="103" w:name="_Toc35869692"/>
      <w:r>
        <w:rPr>
          <w:lang w:eastAsia="ko-KR"/>
        </w:rPr>
        <w:t>Technology</w:t>
      </w:r>
      <w:bookmarkEnd w:id="103"/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340A76F" w14:textId="774C3236" w:rsidR="00C076D5" w:rsidRDefault="00C076D5" w:rsidP="00DD5AEC">
      <w:pPr>
        <w:rPr>
          <w:lang w:eastAsia="ko-KR"/>
        </w:rPr>
      </w:pPr>
    </w:p>
    <w:p w14:paraId="3C9F4E81" w14:textId="562D968C" w:rsidR="00F44B6F" w:rsidRDefault="00F44B6F" w:rsidP="00DD5AEC">
      <w:pPr>
        <w:rPr>
          <w:lang w:eastAsia="ko-KR"/>
        </w:rPr>
      </w:pPr>
    </w:p>
    <w:p w14:paraId="2DF56150" w14:textId="77777777" w:rsidR="00F44B6F" w:rsidRDefault="00F44B6F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bookmarkStart w:id="104" w:name="_Toc35869695"/>
      <w:r>
        <w:rPr>
          <w:lang w:eastAsia="ko-KR"/>
        </w:rPr>
        <w:t>Function</w:t>
      </w:r>
      <w:bookmarkEnd w:id="10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34"/>
      <w:footerReference w:type="default" r:id="rId1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0E4657" w14:textId="77777777" w:rsidR="00637DB0" w:rsidRDefault="00637DB0" w:rsidP="00A33843">
      <w:pPr>
        <w:spacing w:after="0" w:line="240" w:lineRule="auto"/>
      </w:pPr>
      <w:r>
        <w:separator/>
      </w:r>
    </w:p>
  </w:endnote>
  <w:endnote w:type="continuationSeparator" w:id="0">
    <w:p w14:paraId="7C304E10" w14:textId="77777777" w:rsidR="00637DB0" w:rsidRDefault="00637DB0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C5034D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C5034D" w:rsidRPr="003F3259" w:rsidRDefault="00C5034D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C5034D" w:rsidRPr="003F3259" w:rsidRDefault="00C5034D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C5034D" w:rsidRPr="00AB710B" w:rsidRDefault="00C5034D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C5034D" w:rsidRPr="003F3259" w:rsidRDefault="00C5034D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C5034D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C5034D" w:rsidRPr="003F3259" w:rsidRDefault="00C5034D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C5034D" w:rsidRPr="003F3259" w:rsidRDefault="00C5034D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C5034D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C5034D" w:rsidRPr="003F3259" w:rsidRDefault="00C5034D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C5034D" w:rsidRPr="000311E3" w:rsidRDefault="00C5034D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C5034D" w14:paraId="7AFC072F" w14:textId="77777777" w:rsidTr="001A0EF6">
      <w:tc>
        <w:tcPr>
          <w:tcW w:w="9540" w:type="dxa"/>
          <w:gridSpan w:val="2"/>
        </w:tcPr>
        <w:p w14:paraId="7AFC072D" w14:textId="77777777" w:rsidR="00C5034D" w:rsidRPr="001A0EF6" w:rsidRDefault="00C5034D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C5034D" w:rsidRDefault="00C5034D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C5034D" w14:paraId="7AFC0732" w14:textId="77777777" w:rsidTr="001A0EF6">
      <w:tc>
        <w:tcPr>
          <w:tcW w:w="5580" w:type="dxa"/>
        </w:tcPr>
        <w:p w14:paraId="7AFC0730" w14:textId="77777777" w:rsidR="00C5034D" w:rsidRDefault="00C5034D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C5034D" w:rsidRDefault="00C5034D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C5034D" w:rsidRPr="004906B9" w:rsidRDefault="00C5034D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CF802E" w14:textId="77777777" w:rsidR="00637DB0" w:rsidRDefault="00637DB0" w:rsidP="00A33843">
      <w:pPr>
        <w:spacing w:after="0" w:line="240" w:lineRule="auto"/>
      </w:pPr>
      <w:r>
        <w:separator/>
      </w:r>
    </w:p>
  </w:footnote>
  <w:footnote w:type="continuationSeparator" w:id="0">
    <w:p w14:paraId="0664842A" w14:textId="77777777" w:rsidR="00637DB0" w:rsidRDefault="00637DB0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C5034D" w:rsidRPr="00385CAB" w:rsidRDefault="00C5034D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C5034D" w:rsidRDefault="00C5034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A3564"/>
    <w:multiLevelType w:val="hybridMultilevel"/>
    <w:tmpl w:val="1A82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C21253"/>
    <w:multiLevelType w:val="hybridMultilevel"/>
    <w:tmpl w:val="41C21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1034639"/>
    <w:multiLevelType w:val="hybridMultilevel"/>
    <w:tmpl w:val="2FC61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5AA550D"/>
    <w:multiLevelType w:val="hybridMultilevel"/>
    <w:tmpl w:val="2E361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A404E3"/>
    <w:multiLevelType w:val="hybridMultilevel"/>
    <w:tmpl w:val="61F44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9176AD"/>
    <w:multiLevelType w:val="hybridMultilevel"/>
    <w:tmpl w:val="1852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4"/>
  </w:num>
  <w:num w:numId="3">
    <w:abstractNumId w:val="14"/>
  </w:num>
  <w:num w:numId="4">
    <w:abstractNumId w:val="22"/>
  </w:num>
  <w:num w:numId="5">
    <w:abstractNumId w:val="26"/>
  </w:num>
  <w:num w:numId="6">
    <w:abstractNumId w:val="23"/>
  </w:num>
  <w:num w:numId="7">
    <w:abstractNumId w:val="10"/>
  </w:num>
  <w:num w:numId="8">
    <w:abstractNumId w:val="7"/>
  </w:num>
  <w:num w:numId="9">
    <w:abstractNumId w:val="16"/>
  </w:num>
  <w:num w:numId="10">
    <w:abstractNumId w:val="21"/>
  </w:num>
  <w:num w:numId="11">
    <w:abstractNumId w:val="8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4"/>
  </w:num>
  <w:num w:numId="15">
    <w:abstractNumId w:val="6"/>
  </w:num>
  <w:num w:numId="16">
    <w:abstractNumId w:val="27"/>
  </w:num>
  <w:num w:numId="17">
    <w:abstractNumId w:val="12"/>
  </w:num>
  <w:num w:numId="18">
    <w:abstractNumId w:val="19"/>
  </w:num>
  <w:num w:numId="19">
    <w:abstractNumId w:val="25"/>
  </w:num>
  <w:num w:numId="20">
    <w:abstractNumId w:val="2"/>
  </w:num>
  <w:num w:numId="21">
    <w:abstractNumId w:val="0"/>
  </w:num>
  <w:num w:numId="22">
    <w:abstractNumId w:val="15"/>
  </w:num>
  <w:num w:numId="23">
    <w:abstractNumId w:val="11"/>
  </w:num>
  <w:num w:numId="24">
    <w:abstractNumId w:val="3"/>
  </w:num>
  <w:num w:numId="25">
    <w:abstractNumId w:val="13"/>
  </w:num>
  <w:num w:numId="26">
    <w:abstractNumId w:val="1"/>
  </w:num>
  <w:num w:numId="27">
    <w:abstractNumId w:val="20"/>
  </w:num>
  <w:num w:numId="28">
    <w:abstractNumId w:val="18"/>
  </w:num>
  <w:num w:numId="29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A98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2AF0"/>
    <w:rsid w:val="000544C5"/>
    <w:rsid w:val="000571C5"/>
    <w:rsid w:val="00057EF4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2051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2EE8"/>
    <w:rsid w:val="000C38A9"/>
    <w:rsid w:val="000C4808"/>
    <w:rsid w:val="000C5D9B"/>
    <w:rsid w:val="000C612A"/>
    <w:rsid w:val="000C6761"/>
    <w:rsid w:val="000D19B3"/>
    <w:rsid w:val="000D2C5D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0D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2F7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52E3"/>
    <w:rsid w:val="001265EB"/>
    <w:rsid w:val="00126CAA"/>
    <w:rsid w:val="00127338"/>
    <w:rsid w:val="00127B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6478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59D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6CDD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6DD4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29D"/>
    <w:rsid w:val="002874EB"/>
    <w:rsid w:val="00287AA5"/>
    <w:rsid w:val="002938FB"/>
    <w:rsid w:val="00293C70"/>
    <w:rsid w:val="00296EEB"/>
    <w:rsid w:val="00297FBB"/>
    <w:rsid w:val="002A0346"/>
    <w:rsid w:val="002A0865"/>
    <w:rsid w:val="002A1D35"/>
    <w:rsid w:val="002A2B4A"/>
    <w:rsid w:val="002A4734"/>
    <w:rsid w:val="002A5440"/>
    <w:rsid w:val="002A6215"/>
    <w:rsid w:val="002A64C1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4EA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0571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2E15"/>
    <w:rsid w:val="0034373B"/>
    <w:rsid w:val="0034396F"/>
    <w:rsid w:val="00345B52"/>
    <w:rsid w:val="003467A9"/>
    <w:rsid w:val="00346D87"/>
    <w:rsid w:val="00346F75"/>
    <w:rsid w:val="003504B2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4C72"/>
    <w:rsid w:val="00365EBD"/>
    <w:rsid w:val="003670A5"/>
    <w:rsid w:val="00370DD9"/>
    <w:rsid w:val="00371007"/>
    <w:rsid w:val="00372AB0"/>
    <w:rsid w:val="00373888"/>
    <w:rsid w:val="00373BE2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5A5D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4131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2CFD"/>
    <w:rsid w:val="004A330E"/>
    <w:rsid w:val="004A3F21"/>
    <w:rsid w:val="004A46B2"/>
    <w:rsid w:val="004A4F52"/>
    <w:rsid w:val="004A651C"/>
    <w:rsid w:val="004A7678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3E02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17D3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64A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4923"/>
    <w:rsid w:val="00584A73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301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0267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0A43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37DB0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67503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59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5033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565C"/>
    <w:rsid w:val="00756CF2"/>
    <w:rsid w:val="00756E2E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82B"/>
    <w:rsid w:val="00763D4F"/>
    <w:rsid w:val="00763F21"/>
    <w:rsid w:val="00765625"/>
    <w:rsid w:val="00765748"/>
    <w:rsid w:val="00766367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6716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2DD5"/>
    <w:rsid w:val="007A4AA7"/>
    <w:rsid w:val="007A5132"/>
    <w:rsid w:val="007A5234"/>
    <w:rsid w:val="007A5F3E"/>
    <w:rsid w:val="007B1C83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5DD"/>
    <w:rsid w:val="007C78E4"/>
    <w:rsid w:val="007D1A21"/>
    <w:rsid w:val="007D1BEE"/>
    <w:rsid w:val="007D24B4"/>
    <w:rsid w:val="007D2901"/>
    <w:rsid w:val="007D2B5A"/>
    <w:rsid w:val="007D39A5"/>
    <w:rsid w:val="007D5F99"/>
    <w:rsid w:val="007D64E4"/>
    <w:rsid w:val="007D6D96"/>
    <w:rsid w:val="007D7E8F"/>
    <w:rsid w:val="007D7F7A"/>
    <w:rsid w:val="007E01A5"/>
    <w:rsid w:val="007E1B3D"/>
    <w:rsid w:val="007E1D87"/>
    <w:rsid w:val="007E2539"/>
    <w:rsid w:val="007E332B"/>
    <w:rsid w:val="007E38FC"/>
    <w:rsid w:val="007E3942"/>
    <w:rsid w:val="007E4575"/>
    <w:rsid w:val="007E48FB"/>
    <w:rsid w:val="007E507E"/>
    <w:rsid w:val="007E5D3C"/>
    <w:rsid w:val="007E63F5"/>
    <w:rsid w:val="007E773A"/>
    <w:rsid w:val="007E7EBE"/>
    <w:rsid w:val="007E7F6B"/>
    <w:rsid w:val="007F0DFA"/>
    <w:rsid w:val="007F10B9"/>
    <w:rsid w:val="007F129F"/>
    <w:rsid w:val="007F21E9"/>
    <w:rsid w:val="007F307E"/>
    <w:rsid w:val="007F3396"/>
    <w:rsid w:val="007F3731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58C5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5D86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3F3E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C7615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0E1C"/>
    <w:rsid w:val="008E174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5054"/>
    <w:rsid w:val="00906D10"/>
    <w:rsid w:val="0090758B"/>
    <w:rsid w:val="009109E0"/>
    <w:rsid w:val="00910F95"/>
    <w:rsid w:val="00911650"/>
    <w:rsid w:val="00912B0B"/>
    <w:rsid w:val="00914F1D"/>
    <w:rsid w:val="009151E7"/>
    <w:rsid w:val="009161FA"/>
    <w:rsid w:val="00917253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5AE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41F3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33A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4C7"/>
    <w:rsid w:val="00AC1AB7"/>
    <w:rsid w:val="00AC1FC1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809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1F9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2C4D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600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0B5D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1A7E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D82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2249"/>
    <w:rsid w:val="00C4472B"/>
    <w:rsid w:val="00C4618B"/>
    <w:rsid w:val="00C4620D"/>
    <w:rsid w:val="00C465CC"/>
    <w:rsid w:val="00C46E99"/>
    <w:rsid w:val="00C47A22"/>
    <w:rsid w:val="00C5034D"/>
    <w:rsid w:val="00C527C3"/>
    <w:rsid w:val="00C54ACE"/>
    <w:rsid w:val="00C55AAC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E6D59"/>
    <w:rsid w:val="00CE74CA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14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1E2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3F11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55B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CA0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04ED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15A9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4B6F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AC9"/>
    <w:rsid w:val="00FC3937"/>
    <w:rsid w:val="00FC43E9"/>
    <w:rsid w:val="00FC77A5"/>
    <w:rsid w:val="00FD0CF8"/>
    <w:rsid w:val="00FD107B"/>
    <w:rsid w:val="00FD1901"/>
    <w:rsid w:val="00FD2349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134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glossaryDocument" Target="glossary/document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07CFB"/>
    <w:rsid w:val="002225F0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C7F32"/>
    <w:rsid w:val="002D036E"/>
    <w:rsid w:val="002E15F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75D7A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25D17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D5C36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864E5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4321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733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DF7D35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F52CF746-9308-4AC8-89C8-1DB8BD801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21969</TotalTime>
  <Pages>70</Pages>
  <Words>5265</Words>
  <Characters>30012</Characters>
  <Application>Microsoft Office Word</Application>
  <DocSecurity>0</DocSecurity>
  <Lines>250</Lines>
  <Paragraphs>70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35207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24</cp:revision>
  <cp:lastPrinted>2016-05-11T05:52:00Z</cp:lastPrinted>
  <dcterms:created xsi:type="dcterms:W3CDTF">2020-03-10T06:17:00Z</dcterms:created>
  <dcterms:modified xsi:type="dcterms:W3CDTF">2020-04-07T08:32:00Z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