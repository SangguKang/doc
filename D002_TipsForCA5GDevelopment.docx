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A145E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A145E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A145E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A145E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A145E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A145E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A145E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A145E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A145E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A145E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A145E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A145E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A145E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AA79C2">
        <w:tc>
          <w:tcPr>
            <w:tcW w:w="9350" w:type="dxa"/>
          </w:tcPr>
          <w:p w14:paraId="6F69FE2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73EBB891" w:rsidR="00806CEA" w:rsidRDefault="00806CEA" w:rsidP="00B64AC1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lastRenderedPageBreak/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40CEB8D0" w:rsidR="003605CB" w:rsidRDefault="003605CB" w:rsidP="00B64AC1">
      <w:pPr>
        <w:rPr>
          <w:lang w:eastAsia="ko-KR"/>
        </w:rPr>
      </w:pPr>
    </w:p>
    <w:p w14:paraId="5594C9D8" w14:textId="422541B1" w:rsidR="003605CB" w:rsidRDefault="003605CB" w:rsidP="00B64AC1">
      <w:pPr>
        <w:rPr>
          <w:lang w:eastAsia="ko-KR"/>
        </w:rPr>
      </w:pP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3E5D8628" w14:textId="452E9D79" w:rsidR="00583034" w:rsidRDefault="00583034" w:rsidP="006C0865">
      <w:pPr>
        <w:rPr>
          <w:lang w:eastAsia="ko-KR"/>
        </w:rPr>
      </w:pP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EB78CAD" w:rsidR="00430888" w:rsidRDefault="003D3B8F" w:rsidP="003D3B8F">
      <w:pPr>
        <w:pStyle w:val="1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1307A2">
      <w:pPr>
        <w:pStyle w:val="2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2E097E">
      <w:pPr>
        <w:pStyle w:val="2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5827A7">
      <w:pPr>
        <w:pStyle w:val="2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A92006">
      <w:pPr>
        <w:pStyle w:val="2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767048">
      <w:pPr>
        <w:pStyle w:val="2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DA47FE">
      <w:pPr>
        <w:pStyle w:val="2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5C57B6">
      <w:pPr>
        <w:pStyle w:val="2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13EC2">
      <w:pPr>
        <w:pStyle w:val="2"/>
        <w:rPr>
          <w:lang w:eastAsia="ko-KR"/>
        </w:rPr>
      </w:pPr>
      <w:r>
        <w:rPr>
          <w:lang w:eastAsia="ko-KR"/>
        </w:rPr>
        <w:lastRenderedPageBreak/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0636D6">
      <w:pPr>
        <w:pStyle w:val="2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9C48E6">
      <w:pPr>
        <w:pStyle w:val="2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C87529">
      <w:pPr>
        <w:pStyle w:val="2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lastRenderedPageBreak/>
        <w:t>status</w:t>
      </w:r>
    </w:p>
    <w:p w14:paraId="288FD766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604F43BA" w14:textId="5BE60EFC" w:rsidR="005827A7" w:rsidRDefault="005827A7" w:rsidP="005827A7">
      <w:pPr>
        <w:rPr>
          <w:lang w:eastAsia="ko-KR"/>
        </w:rPr>
      </w:pPr>
    </w:p>
    <w:p w14:paraId="23D9C047" w14:textId="77777777" w:rsidR="005827A7" w:rsidRPr="005827A7" w:rsidRDefault="005827A7" w:rsidP="005827A7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250B7657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p w14:paraId="43C7AB7E" w14:textId="3ADD813F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5gtm.log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lastRenderedPageBreak/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lastRenderedPageBreak/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29CF171A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rFonts w:hint="eastAsia"/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REL_BRANCH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commit &amp; push </w:t>
      </w:r>
      <w:r w:rsidRPr="0062070F">
        <w:rPr>
          <w:rFonts w:hint="eastAsia"/>
          <w:lang w:eastAsia="ko-KR"/>
        </w:rPr>
        <w:t>지우기</w:t>
      </w:r>
    </w:p>
    <w:p w14:paraId="662E2134" w14:textId="753149B0" w:rsidR="0062070F" w:rsidRDefault="0062070F" w:rsidP="006C0865">
      <w:pPr>
        <w:rPr>
          <w:rFonts w:hint="eastAsia"/>
          <w:lang w:eastAsia="ko-KR"/>
        </w:rPr>
      </w:pPr>
      <w:r w:rsidRPr="0062070F">
        <w:rPr>
          <w:rFonts w:hint="eastAsia"/>
          <w:lang w:eastAsia="ko-KR"/>
        </w:rPr>
        <w:lastRenderedPageBreak/>
        <w:t xml:space="preserve">exe </w:t>
      </w:r>
      <w:r w:rsidRPr="0062070F">
        <w:rPr>
          <w:rFonts w:hint="eastAsia"/>
          <w:lang w:eastAsia="ko-KR"/>
        </w:rPr>
        <w:t>패키지</w:t>
      </w:r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업로드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181DCE47" w:rsidR="002C0F62" w:rsidRDefault="002C0F62" w:rsidP="006C0865">
      <w:pPr>
        <w:rPr>
          <w:lang w:eastAsia="ko-KR"/>
        </w:rPr>
      </w:pPr>
      <w:bookmarkStart w:id="9" w:name="_GoBack"/>
      <w:bookmarkEnd w:id="9"/>
    </w:p>
    <w:p w14:paraId="4A7F2BC5" w14:textId="77777777" w:rsidR="002C0F62" w:rsidRDefault="002C0F62" w:rsidP="006C0865">
      <w:pPr>
        <w:rPr>
          <w:lang w:eastAsia="ko-KR"/>
        </w:rPr>
      </w:pP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lastRenderedPageBreak/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lastRenderedPageBreak/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0C84ADE8" w:rsidR="00300207" w:rsidRDefault="00300207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03"/>
      <w:footerReference w:type="default" r:id="rId10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695766" w14:textId="77777777" w:rsidR="00A145EE" w:rsidRDefault="00A145EE" w:rsidP="00A33843">
      <w:pPr>
        <w:spacing w:after="0" w:line="240" w:lineRule="auto"/>
      </w:pPr>
      <w:r>
        <w:separator/>
      </w:r>
    </w:p>
  </w:endnote>
  <w:endnote w:type="continuationSeparator" w:id="0">
    <w:p w14:paraId="72197A23" w14:textId="77777777" w:rsidR="00A145EE" w:rsidRDefault="00A145EE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A145EE">
            <w:fldChar w:fldCharType="begin"/>
          </w:r>
          <w:r w:rsidR="00A145EE">
            <w:instrText xml:space="preserve"> NUMPAGES  \* Arabic  \* MERGEFORMAT </w:instrText>
          </w:r>
          <w:r w:rsidR="00A145EE">
            <w:fldChar w:fldCharType="separate"/>
          </w:r>
          <w:r>
            <w:rPr>
              <w:noProof/>
            </w:rPr>
            <w:t>6</w:t>
          </w:r>
          <w:r w:rsidR="00A145EE">
            <w:rPr>
              <w:noProof/>
            </w:rPr>
            <w:fldChar w:fldCharType="end"/>
          </w:r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4E3918" w14:textId="77777777" w:rsidR="00A145EE" w:rsidRDefault="00A145EE" w:rsidP="00A33843">
      <w:pPr>
        <w:spacing w:after="0" w:line="240" w:lineRule="auto"/>
      </w:pPr>
      <w:r>
        <w:separator/>
      </w:r>
    </w:p>
  </w:footnote>
  <w:footnote w:type="continuationSeparator" w:id="0">
    <w:p w14:paraId="26A86548" w14:textId="77777777" w:rsidR="00A145EE" w:rsidRDefault="00A145EE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49D5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07" Type="http://schemas.openxmlformats.org/officeDocument/2006/relationships/theme" Target="theme/theme1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header" Target="header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952AA33-A156-48C1-8172-E25F6B9A3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12</TotalTime>
  <Pages>44</Pages>
  <Words>1264</Words>
  <Characters>7210</Characters>
  <Application>Microsoft Office Word</Application>
  <DocSecurity>0</DocSecurity>
  <Lines>60</Lines>
  <Paragraphs>16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8458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5</cp:revision>
  <cp:lastPrinted>2016-05-11T05:52:00Z</cp:lastPrinted>
  <dcterms:created xsi:type="dcterms:W3CDTF">2019-12-12T09:47:00Z</dcterms:created>
  <dcterms:modified xsi:type="dcterms:W3CDTF">2019-12-12T09:50:00Z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