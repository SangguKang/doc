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563D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563D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563D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563D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563D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696BD1B0" w14:textId="68583B28" w:rsidR="00D7333D" w:rsidRDefault="00D7333D" w:rsidP="00E71C24">
      <w:pPr>
        <w:rPr>
          <w:lang w:eastAsia="ko-KR"/>
        </w:rPr>
      </w:pPr>
    </w:p>
    <w:p w14:paraId="1BE265CB" w14:textId="5767E4AD" w:rsidR="00D7333D" w:rsidRDefault="00D7333D" w:rsidP="00E71C24">
      <w:pPr>
        <w:rPr>
          <w:lang w:eastAsia="ko-KR"/>
        </w:rPr>
      </w:pPr>
    </w:p>
    <w:p w14:paraId="47BCA913" w14:textId="77777777" w:rsidR="00D7333D" w:rsidRPr="00E71C24" w:rsidRDefault="00D7333D" w:rsidP="00E71C24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40CEB8D0" w:rsidR="003605CB" w:rsidRDefault="003605CB" w:rsidP="00B64AC1">
      <w:pPr>
        <w:rPr>
          <w:lang w:eastAsia="ko-KR"/>
        </w:rPr>
      </w:pPr>
    </w:p>
    <w:p w14:paraId="5594C9D8" w14:textId="422541B1" w:rsidR="003605CB" w:rsidRDefault="003605CB" w:rsidP="00B64AC1">
      <w:pPr>
        <w:rPr>
          <w:lang w:eastAsia="ko-KR"/>
        </w:rPr>
      </w:pP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33FE12D0" w:rsidR="00241E9D" w:rsidRDefault="00241E9D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r>
        <w:rPr>
          <w:lang w:eastAsia="ko-KR"/>
        </w:rPr>
        <w:t>Git</w:t>
      </w:r>
    </w:p>
    <w:p w14:paraId="5DE1C5F5" w14:textId="487A6C35" w:rsidR="00241E9D" w:rsidRDefault="005970EF" w:rsidP="00EF5F49">
      <w:pPr>
        <w:pStyle w:val="2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EF5F49">
      <w:pPr>
        <w:pStyle w:val="3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r>
        <w:rPr>
          <w:lang w:eastAsia="ko-KR"/>
        </w:rPr>
        <w:lastRenderedPageBreak/>
        <w:t>Useful git command</w:t>
      </w:r>
    </w:p>
    <w:p w14:paraId="08611AF5" w14:textId="4190DACC" w:rsidR="009C48E6" w:rsidRDefault="001307A2" w:rsidP="00EF5F49">
      <w:pPr>
        <w:pStyle w:val="3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r>
        <w:rPr>
          <w:lang w:eastAsia="ko-KR"/>
        </w:rPr>
        <w:lastRenderedPageBreak/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status</w:t>
      </w:r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9" w:name="_Toc19782330"/>
      <w:r>
        <w:rPr>
          <w:lang w:eastAsia="ko-KR"/>
        </w:rPr>
        <w:t>SSH Key Gen</w:t>
      </w:r>
      <w:bookmarkEnd w:id="9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lastRenderedPageBreak/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1E6D8063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REL_BRANCH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commit &amp; push </w:t>
      </w:r>
      <w:r w:rsidRPr="0062070F">
        <w:rPr>
          <w:rFonts w:hint="eastAsia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lastRenderedPageBreak/>
        <w:t xml:space="preserve">exe </w:t>
      </w:r>
      <w:r w:rsidRPr="0062070F">
        <w:rPr>
          <w:rFonts w:hint="eastAsia"/>
          <w:lang w:eastAsia="ko-KR"/>
        </w:rPr>
        <w:t>패키지</w:t>
      </w:r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업로드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FE0241B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</w:r>
      <w:r>
        <w:rPr>
          <w:lang w:eastAsia="ko-KR"/>
        </w:rPr>
        <w:lastRenderedPageBreak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bookmarkStart w:id="14" w:name="_GoBack"/>
      <w:bookmarkEnd w:id="14"/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lastRenderedPageBreak/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669496E" w14:textId="1032C7B2" w:rsidR="000B171D" w:rsidRDefault="000B171D" w:rsidP="00DD5AEC">
      <w:pPr>
        <w:rPr>
          <w:lang w:eastAsia="ko-KR"/>
        </w:rPr>
      </w:pPr>
    </w:p>
    <w:p w14:paraId="0723BD20" w14:textId="011B36B7" w:rsidR="000B171D" w:rsidRDefault="000B171D" w:rsidP="00DD5AEC">
      <w:pPr>
        <w:rPr>
          <w:lang w:eastAsia="ko-KR"/>
        </w:rPr>
      </w:pPr>
    </w:p>
    <w:p w14:paraId="0C0EC5E7" w14:textId="2DCAE3F8" w:rsidR="000B171D" w:rsidRDefault="000B171D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5" w:name="_Toc21613862"/>
      <w:r>
        <w:rPr>
          <w:lang w:eastAsia="ko-KR"/>
        </w:rPr>
        <w:t>Project</w:t>
      </w:r>
      <w:bookmarkEnd w:id="15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r>
        <w:rPr>
          <w:lang w:eastAsia="ko-KR"/>
        </w:rPr>
        <w:t>Measurement ID</w:t>
      </w:r>
    </w:p>
    <w:p w14:paraId="5E87B11B" w14:textId="2F851CA0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Action Item</w:t>
      </w:r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Config Item</w:t>
      </w:r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Result Item</w:t>
      </w:r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77777777" w:rsidR="00796FFB" w:rsidRDefault="00796FFB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lastRenderedPageBreak/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16"/>
      <w:footerReference w:type="defaul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D3DE44" w14:textId="77777777" w:rsidR="00194514" w:rsidRDefault="00194514" w:rsidP="00A33843">
      <w:pPr>
        <w:spacing w:after="0" w:line="240" w:lineRule="auto"/>
      </w:pPr>
      <w:r>
        <w:separator/>
      </w:r>
    </w:p>
  </w:endnote>
  <w:endnote w:type="continuationSeparator" w:id="0">
    <w:p w14:paraId="30E2A5B0" w14:textId="77777777" w:rsidR="00194514" w:rsidRDefault="00194514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563DC6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563DC6" w:rsidRPr="003F3259" w:rsidRDefault="00563DC6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563DC6" w:rsidRPr="003F3259" w:rsidRDefault="00563DC6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563DC6" w:rsidRPr="00AB710B" w:rsidRDefault="00563DC6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563DC6" w:rsidRPr="003F3259" w:rsidRDefault="00563DC6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563DC6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563DC6" w:rsidRPr="003F3259" w:rsidRDefault="00563DC6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563DC6" w:rsidRPr="003F3259" w:rsidRDefault="00563DC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563DC6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563DC6" w:rsidRPr="003F3259" w:rsidRDefault="00563DC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563DC6" w:rsidRPr="000311E3" w:rsidRDefault="00563DC6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563DC6" w14:paraId="7AFC072F" w14:textId="77777777" w:rsidTr="001A0EF6">
      <w:tc>
        <w:tcPr>
          <w:tcW w:w="9540" w:type="dxa"/>
          <w:gridSpan w:val="2"/>
        </w:tcPr>
        <w:p w14:paraId="7AFC072D" w14:textId="77777777" w:rsidR="00563DC6" w:rsidRPr="001A0EF6" w:rsidRDefault="00563DC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563DC6" w:rsidRDefault="00563DC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563DC6" w14:paraId="7AFC0732" w14:textId="77777777" w:rsidTr="001A0EF6">
      <w:tc>
        <w:tcPr>
          <w:tcW w:w="5580" w:type="dxa"/>
        </w:tcPr>
        <w:p w14:paraId="7AFC0730" w14:textId="77777777" w:rsidR="00563DC6" w:rsidRDefault="00563DC6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563DC6" w:rsidRDefault="00563DC6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563DC6" w:rsidRPr="004906B9" w:rsidRDefault="00563DC6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C7BA19" w14:textId="77777777" w:rsidR="00194514" w:rsidRDefault="00194514" w:rsidP="00A33843">
      <w:pPr>
        <w:spacing w:after="0" w:line="240" w:lineRule="auto"/>
      </w:pPr>
      <w:r>
        <w:separator/>
      </w:r>
    </w:p>
  </w:footnote>
  <w:footnote w:type="continuationSeparator" w:id="0">
    <w:p w14:paraId="5879FF6E" w14:textId="77777777" w:rsidR="00194514" w:rsidRDefault="00194514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FC0720" w14:textId="5AFC3AEC" w:rsidR="00563DC6" w:rsidRPr="00385CAB" w:rsidRDefault="00563DC6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563DC6" w:rsidRDefault="00563DC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2F62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14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87AA5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8FC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5054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4ACE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3937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oter" Target="footer1.xm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header" Target="header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17BF26D6-C1D8-4D12-AC2C-B770F865E9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439</TotalTime>
  <Pages>51</Pages>
  <Words>1807</Words>
  <Characters>10304</Characters>
  <Application>Microsoft Office Word</Application>
  <DocSecurity>0</DocSecurity>
  <Lines>85</Lines>
  <Paragraphs>24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12087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26</cp:revision>
  <cp:lastPrinted>2016-05-11T05:52:00Z</cp:lastPrinted>
  <dcterms:created xsi:type="dcterms:W3CDTF">2020-01-28T07:48:00Z</dcterms:created>
  <dcterms:modified xsi:type="dcterms:W3CDTF">2020-02-13T12:57:00Z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