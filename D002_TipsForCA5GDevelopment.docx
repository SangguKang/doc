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AFC0271" w14:textId="77777777" w:rsidR="00A33843" w:rsidRDefault="00A33843" w:rsidP="00A33843">
      <w:pPr>
        <w:rPr>
          <w:lang w:eastAsia="ko-KR"/>
        </w:rPr>
      </w:pPr>
    </w:p>
    <w:p w14:paraId="7AFC0272" w14:textId="77777777" w:rsidR="00763D4F" w:rsidRPr="00A33843" w:rsidRDefault="00763D4F" w:rsidP="00A33843">
      <w:pPr>
        <w:rPr>
          <w:lang w:eastAsia="ko-KR"/>
        </w:rPr>
      </w:pPr>
    </w:p>
    <w:tbl>
      <w:tblPr>
        <w:tblW w:w="9927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600"/>
        <w:gridCol w:w="6327"/>
      </w:tblGrid>
      <w:tr w:rsidR="00A33843" w14:paraId="7AFC0275" w14:textId="77777777" w:rsidTr="00B1703F">
        <w:trPr>
          <w:trHeight w:val="386"/>
        </w:trPr>
        <w:tc>
          <w:tcPr>
            <w:tcW w:w="3600" w:type="dxa"/>
            <w:shd w:val="clear" w:color="auto" w:fill="auto"/>
          </w:tcPr>
          <w:p w14:paraId="7AFC0273" w14:textId="77777777" w:rsidR="00A33843" w:rsidRPr="00ED3A1A" w:rsidRDefault="00A33843" w:rsidP="00ED3A1A">
            <w:pPr>
              <w:rPr>
                <w:b/>
              </w:rPr>
            </w:pPr>
            <w:r w:rsidRPr="00ED3A1A">
              <w:rPr>
                <w:b/>
              </w:rPr>
              <w:t>Program / Project Name</w:t>
            </w:r>
            <w:r w:rsidR="00F731A5" w:rsidRPr="00ED3A1A">
              <w:rPr>
                <w:b/>
              </w:rPr>
              <w:t>:</w:t>
            </w:r>
          </w:p>
        </w:tc>
        <w:tc>
          <w:tcPr>
            <w:tcW w:w="6327" w:type="dxa"/>
            <w:shd w:val="clear" w:color="auto" w:fill="auto"/>
            <w:vAlign w:val="center"/>
          </w:tcPr>
          <w:p w14:paraId="7AFC0274" w14:textId="1213ADE9" w:rsidR="00A33843" w:rsidRPr="0001032B" w:rsidRDefault="00D70890" w:rsidP="005624D7">
            <w:pPr>
              <w:rPr>
                <w:rFonts w:cstheme="minorHAnsi"/>
                <w:lang w:eastAsia="ko-KR"/>
              </w:rPr>
            </w:pPr>
            <w:r>
              <w:rPr>
                <w:rFonts w:cstheme="minorHAnsi"/>
                <w:lang w:eastAsia="ko-KR"/>
              </w:rPr>
              <w:t>CA</w:t>
            </w:r>
            <w:r w:rsidR="00FA7304">
              <w:rPr>
                <w:rFonts w:cstheme="minorHAnsi"/>
                <w:lang w:eastAsia="ko-KR"/>
              </w:rPr>
              <w:t>5</w:t>
            </w:r>
            <w:r>
              <w:rPr>
                <w:rFonts w:cstheme="minorHAnsi"/>
                <w:lang w:eastAsia="ko-KR"/>
              </w:rPr>
              <w:t>G</w:t>
            </w:r>
          </w:p>
        </w:tc>
      </w:tr>
      <w:tr w:rsidR="006C0865" w14:paraId="7AFC0278" w14:textId="77777777" w:rsidTr="00B1703F">
        <w:trPr>
          <w:trHeight w:val="485"/>
        </w:trPr>
        <w:tc>
          <w:tcPr>
            <w:tcW w:w="3600" w:type="dxa"/>
            <w:shd w:val="clear" w:color="auto" w:fill="auto"/>
          </w:tcPr>
          <w:p w14:paraId="7AFC0276" w14:textId="77777777" w:rsidR="006C0865" w:rsidRPr="00ED3A1A" w:rsidRDefault="006C0865" w:rsidP="00ED3A1A">
            <w:pPr>
              <w:rPr>
                <w:b/>
              </w:rPr>
            </w:pPr>
            <w:r w:rsidRPr="00ED3A1A">
              <w:rPr>
                <w:b/>
              </w:rPr>
              <w:t>Checklist / Template Completed by:</w:t>
            </w:r>
          </w:p>
        </w:tc>
        <w:tc>
          <w:tcPr>
            <w:tcW w:w="6327" w:type="dxa"/>
            <w:shd w:val="clear" w:color="auto" w:fill="auto"/>
          </w:tcPr>
          <w:p w14:paraId="7AFC0277" w14:textId="77777777" w:rsidR="006C0865" w:rsidRPr="00411A5C" w:rsidRDefault="006C0865" w:rsidP="006C0865">
            <w:pPr>
              <w:spacing w:after="0" w:line="240" w:lineRule="auto"/>
              <w:rPr>
                <w:rFonts w:cstheme="minorHAnsi"/>
                <w:lang w:eastAsia="ko-KR"/>
              </w:rPr>
            </w:pPr>
            <w:r>
              <w:rPr>
                <w:rFonts w:cstheme="minorHAnsi" w:hint="eastAsia"/>
                <w:lang w:eastAsia="ko-KR"/>
              </w:rPr>
              <w:t>TBD</w:t>
            </w:r>
          </w:p>
        </w:tc>
      </w:tr>
      <w:tr w:rsidR="006C0865" w14:paraId="7AFC027B" w14:textId="77777777" w:rsidTr="00B1703F">
        <w:trPr>
          <w:trHeight w:val="539"/>
        </w:trPr>
        <w:tc>
          <w:tcPr>
            <w:tcW w:w="3600" w:type="dxa"/>
            <w:shd w:val="clear" w:color="auto" w:fill="auto"/>
          </w:tcPr>
          <w:p w14:paraId="7AFC0279" w14:textId="77777777" w:rsidR="006C0865" w:rsidRPr="00ED3A1A" w:rsidRDefault="006C0865" w:rsidP="00ED3A1A">
            <w:pPr>
              <w:rPr>
                <w:b/>
              </w:rPr>
            </w:pPr>
            <w:r w:rsidRPr="00ED3A1A">
              <w:rPr>
                <w:b/>
              </w:rPr>
              <w:t>Date Completed:</w:t>
            </w:r>
          </w:p>
        </w:tc>
        <w:sdt>
          <w:sdtPr>
            <w:rPr>
              <w:rFonts w:cstheme="minorHAnsi"/>
            </w:rPr>
            <w:id w:val="547270274"/>
            <w:placeholder>
              <w:docPart w:val="0FDFCE1E000849B987FFECC371ED523A"/>
            </w:placeholder>
            <w:showingPlcHdr/>
            <w:date w:fullDate="2016-01-19T00:00:00Z">
              <w:dateFormat w:val="M/d/yyyy"/>
              <w:lid w:val="en-US"/>
              <w:storeMappedDataAs w:val="dateTime"/>
              <w:calendar w:val="gregorian"/>
            </w:date>
          </w:sdtPr>
          <w:sdtEndPr/>
          <w:sdtContent>
            <w:tc>
              <w:tcPr>
                <w:tcW w:w="6327" w:type="dxa"/>
                <w:shd w:val="clear" w:color="auto" w:fill="auto"/>
                <w:vAlign w:val="center"/>
              </w:tcPr>
              <w:p w14:paraId="7AFC027A" w14:textId="77777777" w:rsidR="006C0865" w:rsidRPr="00411A5C" w:rsidRDefault="00A03729" w:rsidP="00A03729">
                <w:pPr>
                  <w:spacing w:after="0" w:line="240" w:lineRule="auto"/>
                  <w:rPr>
                    <w:rFonts w:cstheme="minorHAnsi"/>
                  </w:rPr>
                </w:pPr>
                <w:r w:rsidRPr="00C137AC">
                  <w:rPr>
                    <w:rStyle w:val="a8"/>
                  </w:rPr>
                  <w:t>Click here to enter a date.</w:t>
                </w:r>
              </w:p>
            </w:tc>
          </w:sdtContent>
        </w:sdt>
      </w:tr>
    </w:tbl>
    <w:p w14:paraId="7AFC027C" w14:textId="77777777" w:rsidR="00A33843" w:rsidRDefault="00A33843"/>
    <w:p w14:paraId="7AFC027D" w14:textId="5B36ACD1" w:rsidR="006C0865" w:rsidRPr="00411A5C" w:rsidRDefault="00394C36" w:rsidP="006C0865">
      <w:pPr>
        <w:jc w:val="center"/>
        <w:rPr>
          <w:b/>
          <w:sz w:val="52"/>
          <w:szCs w:val="52"/>
          <w:lang w:eastAsia="ko-KR"/>
        </w:rPr>
      </w:pPr>
      <w:r>
        <w:rPr>
          <w:b/>
          <w:sz w:val="52"/>
          <w:szCs w:val="52"/>
          <w:lang w:eastAsia="ko-KR"/>
        </w:rPr>
        <w:t>Tip</w:t>
      </w:r>
      <w:r w:rsidR="001A260C">
        <w:rPr>
          <w:b/>
          <w:sz w:val="52"/>
          <w:szCs w:val="52"/>
          <w:lang w:eastAsia="ko-KR"/>
        </w:rPr>
        <w:t xml:space="preserve">s for </w:t>
      </w:r>
      <w:r w:rsidR="00D70890">
        <w:rPr>
          <w:b/>
          <w:sz w:val="52"/>
          <w:szCs w:val="52"/>
          <w:lang w:eastAsia="ko-KR"/>
        </w:rPr>
        <w:t>CA</w:t>
      </w:r>
      <w:r w:rsidR="00FA7304">
        <w:rPr>
          <w:b/>
          <w:sz w:val="52"/>
          <w:szCs w:val="52"/>
          <w:lang w:eastAsia="ko-KR"/>
        </w:rPr>
        <w:t>5</w:t>
      </w:r>
      <w:r w:rsidR="00D70890">
        <w:rPr>
          <w:b/>
          <w:sz w:val="52"/>
          <w:szCs w:val="52"/>
          <w:lang w:eastAsia="ko-KR"/>
        </w:rPr>
        <w:t xml:space="preserve">G </w:t>
      </w:r>
      <w:r w:rsidR="001A260C">
        <w:rPr>
          <w:b/>
          <w:sz w:val="52"/>
          <w:szCs w:val="52"/>
          <w:lang w:eastAsia="ko-KR"/>
        </w:rPr>
        <w:t>Development</w:t>
      </w:r>
    </w:p>
    <w:p w14:paraId="7AFC027E" w14:textId="1C9040E9" w:rsidR="006C0865" w:rsidRPr="00411A5C" w:rsidRDefault="006C0865" w:rsidP="006C0865">
      <w:pPr>
        <w:jc w:val="center"/>
        <w:rPr>
          <w:sz w:val="52"/>
          <w:szCs w:val="52"/>
          <w:lang w:eastAsia="ko-KR"/>
        </w:rPr>
      </w:pPr>
      <w:r w:rsidRPr="00411A5C">
        <w:rPr>
          <w:sz w:val="52"/>
          <w:szCs w:val="52"/>
        </w:rPr>
        <w:t xml:space="preserve">Revision: </w:t>
      </w:r>
      <w:r w:rsidR="001A260C">
        <w:rPr>
          <w:sz w:val="52"/>
          <w:szCs w:val="52"/>
          <w:lang w:eastAsia="ko-KR"/>
        </w:rPr>
        <w:t>A.0</w:t>
      </w:r>
    </w:p>
    <w:p w14:paraId="7AFC027F" w14:textId="77777777" w:rsidR="003E53D7" w:rsidRDefault="003E53D7">
      <w:r>
        <w:br w:type="page"/>
      </w:r>
    </w:p>
    <w:p w14:paraId="7AFC0280" w14:textId="77777777" w:rsidR="003E53D7" w:rsidRDefault="003E53D7" w:rsidP="003E53D7"/>
    <w:p w14:paraId="7AFC0281" w14:textId="77777777" w:rsidR="003E53D7" w:rsidRPr="003E53D7" w:rsidRDefault="003E53D7" w:rsidP="003E53D7">
      <w:pPr>
        <w:jc w:val="center"/>
        <w:rPr>
          <w:b/>
          <w:sz w:val="28"/>
          <w:szCs w:val="28"/>
        </w:rPr>
      </w:pPr>
      <w:r w:rsidRPr="003E53D7">
        <w:rPr>
          <w:b/>
          <w:sz w:val="28"/>
          <w:szCs w:val="28"/>
        </w:rPr>
        <w:t>Detailed Revision History</w:t>
      </w:r>
    </w:p>
    <w:tbl>
      <w:tblPr>
        <w:tblStyle w:val="a9"/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tblBorders>
        <w:tblLook w:val="04A0" w:firstRow="1" w:lastRow="0" w:firstColumn="1" w:lastColumn="0" w:noHBand="0" w:noVBand="1"/>
      </w:tblPr>
      <w:tblGrid>
        <w:gridCol w:w="731"/>
        <w:gridCol w:w="1463"/>
        <w:gridCol w:w="1808"/>
        <w:gridCol w:w="5328"/>
      </w:tblGrid>
      <w:tr w:rsidR="00F51F15" w14:paraId="7AFC0286" w14:textId="77777777" w:rsidTr="00385083">
        <w:trPr>
          <w:trHeight w:val="537"/>
        </w:trPr>
        <w:tc>
          <w:tcPr>
            <w:tcW w:w="738" w:type="dxa"/>
            <w:tcBorders>
              <w:top w:val="single" w:sz="12" w:space="0" w:color="auto"/>
              <w:bottom w:val="single" w:sz="12" w:space="0" w:color="000000" w:themeColor="text1"/>
              <w:right w:val="single" w:sz="4" w:space="0" w:color="FFFFFF" w:themeColor="background1"/>
            </w:tcBorders>
            <w:shd w:val="clear" w:color="auto" w:fill="094891"/>
            <w:vAlign w:val="center"/>
          </w:tcPr>
          <w:p w14:paraId="7AFC0282" w14:textId="77777777" w:rsidR="00F51F15" w:rsidRPr="003E53D7" w:rsidRDefault="00F51F15" w:rsidP="00385083">
            <w:pPr>
              <w:jc w:val="center"/>
              <w:rPr>
                <w:b/>
                <w:color w:val="FFFFFF" w:themeColor="background1"/>
              </w:rPr>
            </w:pPr>
            <w:r w:rsidRPr="003E53D7">
              <w:rPr>
                <w:b/>
                <w:color w:val="FFFFFF" w:themeColor="background1"/>
              </w:rPr>
              <w:t>Rev</w:t>
            </w:r>
          </w:p>
        </w:tc>
        <w:tc>
          <w:tcPr>
            <w:tcW w:w="1497" w:type="dxa"/>
            <w:tcBorders>
              <w:top w:val="single" w:sz="12" w:space="0" w:color="auto"/>
              <w:left w:val="single" w:sz="4" w:space="0" w:color="FFFFFF" w:themeColor="background1"/>
              <w:bottom w:val="single" w:sz="12" w:space="0" w:color="000000" w:themeColor="text1"/>
              <w:right w:val="single" w:sz="4" w:space="0" w:color="FFFFFF" w:themeColor="background1"/>
            </w:tcBorders>
            <w:shd w:val="clear" w:color="auto" w:fill="094891"/>
            <w:vAlign w:val="center"/>
          </w:tcPr>
          <w:p w14:paraId="7AFC0283" w14:textId="77777777" w:rsidR="00F51F15" w:rsidRPr="003E53D7" w:rsidRDefault="00F51F15" w:rsidP="00385083">
            <w:pPr>
              <w:jc w:val="center"/>
              <w:rPr>
                <w:b/>
                <w:color w:val="FFFFFF" w:themeColor="background1"/>
              </w:rPr>
            </w:pPr>
            <w:r w:rsidRPr="003E53D7">
              <w:rPr>
                <w:b/>
                <w:color w:val="FFFFFF" w:themeColor="background1"/>
              </w:rPr>
              <w:t>Date</w:t>
            </w:r>
          </w:p>
        </w:tc>
        <w:tc>
          <w:tcPr>
            <w:tcW w:w="1842" w:type="dxa"/>
            <w:tcBorders>
              <w:top w:val="single" w:sz="12" w:space="0" w:color="auto"/>
              <w:left w:val="single" w:sz="4" w:space="0" w:color="FFFFFF" w:themeColor="background1"/>
              <w:bottom w:val="single" w:sz="12" w:space="0" w:color="000000" w:themeColor="text1"/>
              <w:right w:val="single" w:sz="4" w:space="0" w:color="FFFFFF" w:themeColor="background1"/>
            </w:tcBorders>
            <w:shd w:val="clear" w:color="auto" w:fill="094891"/>
            <w:vAlign w:val="center"/>
          </w:tcPr>
          <w:p w14:paraId="7AFC0284" w14:textId="77777777" w:rsidR="00F51F15" w:rsidRPr="003E53D7" w:rsidRDefault="00F51F15" w:rsidP="00385083">
            <w:pPr>
              <w:jc w:val="center"/>
              <w:rPr>
                <w:b/>
                <w:color w:val="FFFFFF" w:themeColor="background1"/>
              </w:rPr>
            </w:pPr>
            <w:r w:rsidRPr="003E53D7">
              <w:rPr>
                <w:b/>
                <w:color w:val="FFFFFF" w:themeColor="background1"/>
              </w:rPr>
              <w:t>Editor(s)</w:t>
            </w:r>
          </w:p>
        </w:tc>
        <w:tc>
          <w:tcPr>
            <w:tcW w:w="5499" w:type="dxa"/>
            <w:tcBorders>
              <w:top w:val="single" w:sz="12" w:space="0" w:color="auto"/>
              <w:left w:val="single" w:sz="4" w:space="0" w:color="FFFFFF" w:themeColor="background1"/>
              <w:bottom w:val="single" w:sz="12" w:space="0" w:color="000000" w:themeColor="text1"/>
            </w:tcBorders>
            <w:shd w:val="clear" w:color="auto" w:fill="094891"/>
            <w:vAlign w:val="center"/>
          </w:tcPr>
          <w:p w14:paraId="7AFC0285" w14:textId="77777777" w:rsidR="00F51F15" w:rsidRPr="003E53D7" w:rsidRDefault="00F51F15" w:rsidP="00385083">
            <w:pPr>
              <w:jc w:val="center"/>
              <w:rPr>
                <w:b/>
                <w:color w:val="FFFFFF" w:themeColor="background1"/>
              </w:rPr>
            </w:pPr>
            <w:r w:rsidRPr="003E53D7">
              <w:rPr>
                <w:b/>
                <w:color w:val="FFFFFF" w:themeColor="background1"/>
              </w:rPr>
              <w:t>Description of change</w:t>
            </w:r>
          </w:p>
        </w:tc>
      </w:tr>
      <w:tr w:rsidR="00F51F15" w14:paraId="7AFC028B" w14:textId="77777777" w:rsidTr="00385083">
        <w:tc>
          <w:tcPr>
            <w:tcW w:w="738" w:type="dxa"/>
            <w:tcBorders>
              <w:top w:val="single" w:sz="12" w:space="0" w:color="000000" w:themeColor="text1"/>
            </w:tcBorders>
          </w:tcPr>
          <w:p w14:paraId="7AFC0287" w14:textId="3555021D" w:rsidR="00F51F15" w:rsidRPr="00411A5C" w:rsidRDefault="001A260C" w:rsidP="00385083">
            <w:pPr>
              <w:rPr>
                <w:lang w:eastAsia="ko-KR"/>
              </w:rPr>
            </w:pPr>
            <w:r>
              <w:rPr>
                <w:lang w:eastAsia="ko-KR"/>
              </w:rPr>
              <w:t>A</w:t>
            </w:r>
            <w:r w:rsidR="00A03729">
              <w:rPr>
                <w:rFonts w:hint="eastAsia"/>
                <w:lang w:eastAsia="ko-KR"/>
              </w:rPr>
              <w:t>.</w:t>
            </w:r>
            <w:r>
              <w:rPr>
                <w:lang w:eastAsia="ko-KR"/>
              </w:rPr>
              <w:t>0</w:t>
            </w:r>
          </w:p>
        </w:tc>
        <w:tc>
          <w:tcPr>
            <w:tcW w:w="1497" w:type="dxa"/>
            <w:tcBorders>
              <w:top w:val="single" w:sz="12" w:space="0" w:color="000000" w:themeColor="text1"/>
            </w:tcBorders>
          </w:tcPr>
          <w:p w14:paraId="7AFC0288" w14:textId="0A282951" w:rsidR="00F51F15" w:rsidRPr="00411A5C" w:rsidRDefault="00FA7304" w:rsidP="005624D7">
            <w:pPr>
              <w:rPr>
                <w:lang w:eastAsia="ko-KR"/>
              </w:rPr>
            </w:pPr>
            <w:r>
              <w:rPr>
                <w:lang w:eastAsia="ko-KR"/>
              </w:rPr>
              <w:t>18</w:t>
            </w:r>
            <w:r w:rsidR="00FB09A5">
              <w:rPr>
                <w:rFonts w:hint="eastAsia"/>
                <w:lang w:eastAsia="ko-KR"/>
              </w:rPr>
              <w:t>-</w:t>
            </w:r>
            <w:r>
              <w:rPr>
                <w:lang w:eastAsia="ko-KR"/>
              </w:rPr>
              <w:t>SEP</w:t>
            </w:r>
            <w:r w:rsidR="00F51F15">
              <w:rPr>
                <w:rFonts w:hint="eastAsia"/>
                <w:lang w:eastAsia="ko-KR"/>
              </w:rPr>
              <w:t>-</w:t>
            </w:r>
            <w:r w:rsidR="00F51F15" w:rsidRPr="00411A5C">
              <w:t>201</w:t>
            </w:r>
            <w:r w:rsidR="00394C36">
              <w:rPr>
                <w:lang w:eastAsia="ko-KR"/>
              </w:rPr>
              <w:t>9</w:t>
            </w:r>
          </w:p>
        </w:tc>
        <w:tc>
          <w:tcPr>
            <w:tcW w:w="1842" w:type="dxa"/>
            <w:tcBorders>
              <w:top w:val="single" w:sz="12" w:space="0" w:color="000000" w:themeColor="text1"/>
            </w:tcBorders>
          </w:tcPr>
          <w:p w14:paraId="7AFC0289" w14:textId="77777777" w:rsidR="00F51F15" w:rsidRPr="00411A5C" w:rsidRDefault="000311E3" w:rsidP="000311E3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Sang</w:t>
            </w:r>
            <w:r w:rsidR="00A03729">
              <w:rPr>
                <w:rFonts w:hint="eastAsia"/>
                <w:lang w:eastAsia="ko-KR"/>
              </w:rPr>
              <w:t>-</w:t>
            </w:r>
            <w:r>
              <w:rPr>
                <w:rFonts w:hint="eastAsia"/>
                <w:lang w:eastAsia="ko-KR"/>
              </w:rPr>
              <w:t>Gu</w:t>
            </w:r>
            <w:r w:rsidR="00A03729">
              <w:rPr>
                <w:rFonts w:hint="eastAsia"/>
                <w:lang w:eastAsia="ko-KR"/>
              </w:rPr>
              <w:t xml:space="preserve"> K</w:t>
            </w:r>
            <w:r>
              <w:rPr>
                <w:rFonts w:hint="eastAsia"/>
                <w:lang w:eastAsia="ko-KR"/>
              </w:rPr>
              <w:t>ang</w:t>
            </w:r>
          </w:p>
        </w:tc>
        <w:tc>
          <w:tcPr>
            <w:tcW w:w="5499" w:type="dxa"/>
            <w:tcBorders>
              <w:top w:val="single" w:sz="12" w:space="0" w:color="000000" w:themeColor="text1"/>
            </w:tcBorders>
          </w:tcPr>
          <w:p w14:paraId="7AFC028A" w14:textId="40E2D6B6" w:rsidR="00F51F15" w:rsidRPr="00411A5C" w:rsidRDefault="00D70890" w:rsidP="00385083">
            <w:pPr>
              <w:rPr>
                <w:lang w:eastAsia="ko-KR"/>
              </w:rPr>
            </w:pPr>
            <w:r>
              <w:rPr>
                <w:lang w:eastAsia="ko-KR"/>
              </w:rPr>
              <w:t>Initial Draft</w:t>
            </w:r>
          </w:p>
        </w:tc>
      </w:tr>
      <w:tr w:rsidR="00F51F15" w14:paraId="7AFC0290" w14:textId="77777777" w:rsidTr="00385083">
        <w:tc>
          <w:tcPr>
            <w:tcW w:w="738" w:type="dxa"/>
          </w:tcPr>
          <w:p w14:paraId="7AFC028C" w14:textId="27BB5B07" w:rsidR="00F51F15" w:rsidRDefault="00F51F15" w:rsidP="00385083">
            <w:pPr>
              <w:rPr>
                <w:lang w:eastAsia="ko-KR"/>
              </w:rPr>
            </w:pPr>
          </w:p>
        </w:tc>
        <w:tc>
          <w:tcPr>
            <w:tcW w:w="1497" w:type="dxa"/>
          </w:tcPr>
          <w:p w14:paraId="7AFC028D" w14:textId="2E91BAE3" w:rsidR="00F51F15" w:rsidRDefault="00F51F15" w:rsidP="00385083">
            <w:pPr>
              <w:rPr>
                <w:lang w:eastAsia="ko-KR"/>
              </w:rPr>
            </w:pPr>
          </w:p>
        </w:tc>
        <w:tc>
          <w:tcPr>
            <w:tcW w:w="1842" w:type="dxa"/>
          </w:tcPr>
          <w:p w14:paraId="7AFC028E" w14:textId="0A530920" w:rsidR="00F51F15" w:rsidRDefault="00F51F15" w:rsidP="00385083">
            <w:pPr>
              <w:rPr>
                <w:lang w:eastAsia="ko-KR"/>
              </w:rPr>
            </w:pPr>
          </w:p>
        </w:tc>
        <w:tc>
          <w:tcPr>
            <w:tcW w:w="5499" w:type="dxa"/>
          </w:tcPr>
          <w:p w14:paraId="7AFC028F" w14:textId="0EF93AD7" w:rsidR="00F51F15" w:rsidRDefault="00F51F15" w:rsidP="00385083">
            <w:pPr>
              <w:rPr>
                <w:lang w:eastAsia="ko-KR"/>
              </w:rPr>
            </w:pPr>
          </w:p>
        </w:tc>
      </w:tr>
      <w:tr w:rsidR="00E2399F" w14:paraId="7AFC0295" w14:textId="77777777" w:rsidTr="00385083">
        <w:tc>
          <w:tcPr>
            <w:tcW w:w="738" w:type="dxa"/>
          </w:tcPr>
          <w:p w14:paraId="7AFC0291" w14:textId="20DB7396" w:rsidR="00E2399F" w:rsidRDefault="00E2399F" w:rsidP="00385083">
            <w:pPr>
              <w:rPr>
                <w:lang w:eastAsia="ko-KR"/>
              </w:rPr>
            </w:pPr>
          </w:p>
        </w:tc>
        <w:tc>
          <w:tcPr>
            <w:tcW w:w="1497" w:type="dxa"/>
          </w:tcPr>
          <w:p w14:paraId="7AFC0292" w14:textId="1C34638A" w:rsidR="00E2399F" w:rsidRDefault="00E2399F" w:rsidP="00CA6F89">
            <w:pPr>
              <w:rPr>
                <w:lang w:eastAsia="ko-KR"/>
              </w:rPr>
            </w:pPr>
          </w:p>
        </w:tc>
        <w:tc>
          <w:tcPr>
            <w:tcW w:w="1842" w:type="dxa"/>
          </w:tcPr>
          <w:p w14:paraId="7AFC0293" w14:textId="63FDD72A" w:rsidR="00E2399F" w:rsidRDefault="00E2399F" w:rsidP="00CA6F89">
            <w:pPr>
              <w:rPr>
                <w:lang w:eastAsia="ko-KR"/>
              </w:rPr>
            </w:pPr>
          </w:p>
        </w:tc>
        <w:tc>
          <w:tcPr>
            <w:tcW w:w="5499" w:type="dxa"/>
          </w:tcPr>
          <w:p w14:paraId="7AFC0294" w14:textId="599FD6BC" w:rsidR="00E2399F" w:rsidRDefault="00E2399F" w:rsidP="0017250A">
            <w:pPr>
              <w:rPr>
                <w:lang w:eastAsia="ko-KR"/>
              </w:rPr>
            </w:pPr>
          </w:p>
        </w:tc>
      </w:tr>
      <w:tr w:rsidR="002158DC" w14:paraId="7AFC029A" w14:textId="77777777" w:rsidTr="00385083">
        <w:tc>
          <w:tcPr>
            <w:tcW w:w="738" w:type="dxa"/>
          </w:tcPr>
          <w:p w14:paraId="7AFC0296" w14:textId="77777777" w:rsidR="002158DC" w:rsidRDefault="002158DC" w:rsidP="002158DC">
            <w:pPr>
              <w:rPr>
                <w:lang w:eastAsia="ko-KR"/>
              </w:rPr>
            </w:pPr>
          </w:p>
        </w:tc>
        <w:tc>
          <w:tcPr>
            <w:tcW w:w="1497" w:type="dxa"/>
          </w:tcPr>
          <w:p w14:paraId="7AFC0297" w14:textId="77777777" w:rsidR="002158DC" w:rsidRDefault="002158DC" w:rsidP="002158DC">
            <w:pPr>
              <w:rPr>
                <w:lang w:eastAsia="ko-KR"/>
              </w:rPr>
            </w:pPr>
          </w:p>
        </w:tc>
        <w:tc>
          <w:tcPr>
            <w:tcW w:w="1842" w:type="dxa"/>
          </w:tcPr>
          <w:p w14:paraId="7AFC0298" w14:textId="77777777" w:rsidR="002158DC" w:rsidRDefault="002158DC" w:rsidP="002158DC">
            <w:pPr>
              <w:rPr>
                <w:lang w:eastAsia="ko-KR"/>
              </w:rPr>
            </w:pPr>
          </w:p>
        </w:tc>
        <w:tc>
          <w:tcPr>
            <w:tcW w:w="5499" w:type="dxa"/>
          </w:tcPr>
          <w:p w14:paraId="7AFC0299" w14:textId="77777777" w:rsidR="002158DC" w:rsidRDefault="002158DC" w:rsidP="002158DC">
            <w:pPr>
              <w:rPr>
                <w:lang w:eastAsia="ko-KR"/>
              </w:rPr>
            </w:pPr>
          </w:p>
        </w:tc>
      </w:tr>
      <w:tr w:rsidR="002158DC" w14:paraId="7AFC029F" w14:textId="77777777" w:rsidTr="00385083">
        <w:tc>
          <w:tcPr>
            <w:tcW w:w="738" w:type="dxa"/>
          </w:tcPr>
          <w:p w14:paraId="7AFC029B" w14:textId="77777777" w:rsidR="002158DC" w:rsidRDefault="002158DC" w:rsidP="002158DC">
            <w:pPr>
              <w:rPr>
                <w:lang w:eastAsia="ko-KR"/>
              </w:rPr>
            </w:pPr>
          </w:p>
        </w:tc>
        <w:tc>
          <w:tcPr>
            <w:tcW w:w="1497" w:type="dxa"/>
          </w:tcPr>
          <w:p w14:paraId="7AFC029C" w14:textId="77777777" w:rsidR="002158DC" w:rsidRDefault="002158DC" w:rsidP="002158DC">
            <w:pPr>
              <w:rPr>
                <w:lang w:eastAsia="ko-KR"/>
              </w:rPr>
            </w:pPr>
          </w:p>
        </w:tc>
        <w:tc>
          <w:tcPr>
            <w:tcW w:w="1842" w:type="dxa"/>
          </w:tcPr>
          <w:p w14:paraId="7AFC029D" w14:textId="77777777" w:rsidR="002158DC" w:rsidRDefault="002158DC" w:rsidP="002158DC">
            <w:pPr>
              <w:rPr>
                <w:lang w:eastAsia="ko-KR"/>
              </w:rPr>
            </w:pPr>
          </w:p>
        </w:tc>
        <w:tc>
          <w:tcPr>
            <w:tcW w:w="5499" w:type="dxa"/>
          </w:tcPr>
          <w:p w14:paraId="7AFC029E" w14:textId="77777777" w:rsidR="002158DC" w:rsidRDefault="002158DC" w:rsidP="002158DC">
            <w:pPr>
              <w:rPr>
                <w:lang w:eastAsia="ko-KR"/>
              </w:rPr>
            </w:pPr>
          </w:p>
        </w:tc>
      </w:tr>
      <w:tr w:rsidR="002158DC" w14:paraId="7AFC02A4" w14:textId="77777777" w:rsidTr="00385083">
        <w:tc>
          <w:tcPr>
            <w:tcW w:w="738" w:type="dxa"/>
          </w:tcPr>
          <w:p w14:paraId="7AFC02A0" w14:textId="77777777" w:rsidR="002158DC" w:rsidRDefault="002158DC" w:rsidP="00385083">
            <w:pPr>
              <w:rPr>
                <w:lang w:eastAsia="ko-KR"/>
              </w:rPr>
            </w:pPr>
          </w:p>
        </w:tc>
        <w:tc>
          <w:tcPr>
            <w:tcW w:w="1497" w:type="dxa"/>
          </w:tcPr>
          <w:p w14:paraId="7AFC02A1" w14:textId="77777777" w:rsidR="002158DC" w:rsidRDefault="002158DC" w:rsidP="00385083">
            <w:pPr>
              <w:rPr>
                <w:lang w:eastAsia="ko-KR"/>
              </w:rPr>
            </w:pPr>
          </w:p>
        </w:tc>
        <w:tc>
          <w:tcPr>
            <w:tcW w:w="1842" w:type="dxa"/>
          </w:tcPr>
          <w:p w14:paraId="7AFC02A2" w14:textId="77777777" w:rsidR="002158DC" w:rsidRDefault="002158DC" w:rsidP="002158DC">
            <w:pPr>
              <w:rPr>
                <w:lang w:eastAsia="ko-KR"/>
              </w:rPr>
            </w:pPr>
          </w:p>
        </w:tc>
        <w:tc>
          <w:tcPr>
            <w:tcW w:w="5499" w:type="dxa"/>
          </w:tcPr>
          <w:p w14:paraId="7AFC02A3" w14:textId="77777777" w:rsidR="002158DC" w:rsidRDefault="002158DC" w:rsidP="002158DC">
            <w:pPr>
              <w:rPr>
                <w:lang w:eastAsia="ko-KR"/>
              </w:rPr>
            </w:pPr>
          </w:p>
        </w:tc>
      </w:tr>
      <w:tr w:rsidR="002158DC" w14:paraId="7AFC02A9" w14:textId="77777777" w:rsidTr="00385083">
        <w:tc>
          <w:tcPr>
            <w:tcW w:w="738" w:type="dxa"/>
          </w:tcPr>
          <w:p w14:paraId="7AFC02A5" w14:textId="77777777" w:rsidR="002158DC" w:rsidRDefault="002158DC" w:rsidP="00385083">
            <w:pPr>
              <w:rPr>
                <w:lang w:eastAsia="ko-KR"/>
              </w:rPr>
            </w:pPr>
          </w:p>
        </w:tc>
        <w:tc>
          <w:tcPr>
            <w:tcW w:w="1497" w:type="dxa"/>
          </w:tcPr>
          <w:p w14:paraId="7AFC02A6" w14:textId="77777777" w:rsidR="002158DC" w:rsidRDefault="002158DC" w:rsidP="00385083">
            <w:pPr>
              <w:rPr>
                <w:lang w:eastAsia="ko-KR"/>
              </w:rPr>
            </w:pPr>
          </w:p>
        </w:tc>
        <w:tc>
          <w:tcPr>
            <w:tcW w:w="1842" w:type="dxa"/>
          </w:tcPr>
          <w:p w14:paraId="7AFC02A7" w14:textId="77777777" w:rsidR="002158DC" w:rsidRDefault="002158DC" w:rsidP="002204F5">
            <w:pPr>
              <w:rPr>
                <w:lang w:eastAsia="ko-KR"/>
              </w:rPr>
            </w:pPr>
          </w:p>
        </w:tc>
        <w:tc>
          <w:tcPr>
            <w:tcW w:w="5499" w:type="dxa"/>
          </w:tcPr>
          <w:p w14:paraId="7AFC02A8" w14:textId="77777777" w:rsidR="002158DC" w:rsidRDefault="002158DC" w:rsidP="002204F5">
            <w:pPr>
              <w:rPr>
                <w:lang w:eastAsia="ko-KR"/>
              </w:rPr>
            </w:pPr>
          </w:p>
        </w:tc>
      </w:tr>
    </w:tbl>
    <w:p w14:paraId="7AFC02AA" w14:textId="77777777" w:rsidR="000F3143" w:rsidRDefault="000F3143">
      <w:pPr>
        <w:rPr>
          <w:lang w:eastAsia="ko-KR"/>
        </w:rPr>
      </w:pPr>
      <w:r>
        <w:rPr>
          <w:lang w:eastAsia="ko-KR"/>
        </w:rPr>
        <w:br w:type="page"/>
      </w:r>
    </w:p>
    <w:p w14:paraId="7AFC02AB" w14:textId="77777777" w:rsidR="005A1CE9" w:rsidRPr="005A1CE9" w:rsidRDefault="000F3143" w:rsidP="005A1CE9">
      <w:pPr>
        <w:tabs>
          <w:tab w:val="left" w:pos="2006"/>
        </w:tabs>
        <w:jc w:val="center"/>
        <w:rPr>
          <w:b/>
          <w:sz w:val="32"/>
          <w:szCs w:val="32"/>
        </w:rPr>
      </w:pPr>
      <w:r w:rsidRPr="005A1CE9">
        <w:rPr>
          <w:b/>
          <w:sz w:val="32"/>
          <w:szCs w:val="32"/>
        </w:rPr>
        <w:lastRenderedPageBreak/>
        <w:t>Table of Contents</w:t>
      </w:r>
    </w:p>
    <w:sdt>
      <w:sdtPr>
        <w:rPr>
          <w:rFonts w:eastAsiaTheme="minorEastAsia"/>
          <w:sz w:val="22"/>
          <w:lang w:eastAsia="ja-JP"/>
        </w:rPr>
        <w:id w:val="392247642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03F9FB8A" w14:textId="131120CC" w:rsidR="00B57133" w:rsidRDefault="00793DC2">
          <w:pPr>
            <w:pStyle w:val="10"/>
            <w:rPr>
              <w:rFonts w:eastAsiaTheme="minorEastAsia"/>
              <w:noProof/>
              <w:sz w:val="22"/>
              <w:lang w:eastAsia="ko-KR"/>
            </w:rPr>
          </w:pPr>
          <w:r>
            <w:rPr>
              <w:rFonts w:eastAsiaTheme="minorHAnsi"/>
            </w:rPr>
            <w:fldChar w:fldCharType="begin"/>
          </w:r>
          <w:r w:rsidR="006264D4">
            <w:instrText xml:space="preserve"> TOC \o "1-3" \h \z \u </w:instrText>
          </w:r>
          <w:r>
            <w:rPr>
              <w:rFonts w:eastAsiaTheme="minorHAnsi"/>
            </w:rPr>
            <w:fldChar w:fldCharType="separate"/>
          </w:r>
          <w:hyperlink w:anchor="_Toc21613849" w:history="1">
            <w:r w:rsidR="00B57133" w:rsidRPr="00B90BC1">
              <w:rPr>
                <w:rStyle w:val="a6"/>
                <w:noProof/>
                <w:lang w:eastAsia="ko-KR"/>
              </w:rPr>
              <w:t>1</w:t>
            </w:r>
            <w:r w:rsidR="00B57133">
              <w:rPr>
                <w:rFonts w:eastAsiaTheme="minorEastAsia"/>
                <w:noProof/>
                <w:sz w:val="22"/>
                <w:lang w:eastAsia="ko-KR"/>
              </w:rPr>
              <w:tab/>
            </w:r>
            <w:r w:rsidR="00B57133" w:rsidRPr="00B90BC1">
              <w:rPr>
                <w:rStyle w:val="a6"/>
                <w:noProof/>
                <w:lang w:eastAsia="ko-KR"/>
              </w:rPr>
              <w:t>Environment</w:t>
            </w:r>
            <w:r w:rsidR="00B57133">
              <w:rPr>
                <w:noProof/>
                <w:webHidden/>
              </w:rPr>
              <w:tab/>
            </w:r>
            <w:r w:rsidR="00B57133">
              <w:rPr>
                <w:noProof/>
                <w:webHidden/>
              </w:rPr>
              <w:fldChar w:fldCharType="begin"/>
            </w:r>
            <w:r w:rsidR="00B57133">
              <w:rPr>
                <w:noProof/>
                <w:webHidden/>
              </w:rPr>
              <w:instrText xml:space="preserve"> PAGEREF _Toc21613849 \h </w:instrText>
            </w:r>
            <w:r w:rsidR="00B57133">
              <w:rPr>
                <w:noProof/>
                <w:webHidden/>
              </w:rPr>
            </w:r>
            <w:r w:rsidR="00B57133">
              <w:rPr>
                <w:noProof/>
                <w:webHidden/>
              </w:rPr>
              <w:fldChar w:fldCharType="separate"/>
            </w:r>
            <w:r w:rsidR="00B57133">
              <w:rPr>
                <w:noProof/>
                <w:webHidden/>
              </w:rPr>
              <w:t>4</w:t>
            </w:r>
            <w:r w:rsidR="00B57133">
              <w:rPr>
                <w:noProof/>
                <w:webHidden/>
              </w:rPr>
              <w:fldChar w:fldCharType="end"/>
            </w:r>
          </w:hyperlink>
        </w:p>
        <w:p w14:paraId="28338286" w14:textId="0D60219F" w:rsidR="00B57133" w:rsidRDefault="007310AE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21613850" w:history="1">
            <w:r w:rsidR="00B57133" w:rsidRPr="00B90BC1">
              <w:rPr>
                <w:rStyle w:val="a6"/>
                <w:noProof/>
                <w:lang w:eastAsia="ko-KR"/>
              </w:rPr>
              <w:t>1.1</w:t>
            </w:r>
            <w:r w:rsidR="00B57133">
              <w:rPr>
                <w:noProof/>
                <w:lang w:eastAsia="ko-KR"/>
              </w:rPr>
              <w:tab/>
            </w:r>
            <w:r w:rsidR="00B57133" w:rsidRPr="00B90BC1">
              <w:rPr>
                <w:rStyle w:val="a6"/>
                <w:noProof/>
                <w:lang w:eastAsia="ko-KR"/>
              </w:rPr>
              <w:t>SSH</w:t>
            </w:r>
            <w:r w:rsidR="00B57133">
              <w:rPr>
                <w:noProof/>
                <w:webHidden/>
              </w:rPr>
              <w:tab/>
            </w:r>
            <w:r w:rsidR="00B57133">
              <w:rPr>
                <w:noProof/>
                <w:webHidden/>
              </w:rPr>
              <w:fldChar w:fldCharType="begin"/>
            </w:r>
            <w:r w:rsidR="00B57133">
              <w:rPr>
                <w:noProof/>
                <w:webHidden/>
              </w:rPr>
              <w:instrText xml:space="preserve"> PAGEREF _Toc21613850 \h </w:instrText>
            </w:r>
            <w:r w:rsidR="00B57133">
              <w:rPr>
                <w:noProof/>
                <w:webHidden/>
              </w:rPr>
            </w:r>
            <w:r w:rsidR="00B57133">
              <w:rPr>
                <w:noProof/>
                <w:webHidden/>
              </w:rPr>
              <w:fldChar w:fldCharType="separate"/>
            </w:r>
            <w:r w:rsidR="00B57133">
              <w:rPr>
                <w:noProof/>
                <w:webHidden/>
              </w:rPr>
              <w:t>4</w:t>
            </w:r>
            <w:r w:rsidR="00B57133">
              <w:rPr>
                <w:noProof/>
                <w:webHidden/>
              </w:rPr>
              <w:fldChar w:fldCharType="end"/>
            </w:r>
          </w:hyperlink>
        </w:p>
        <w:p w14:paraId="5B231AA8" w14:textId="6AD4108E" w:rsidR="00B57133" w:rsidRDefault="007310AE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21613851" w:history="1">
            <w:r w:rsidR="00B57133" w:rsidRPr="00B90BC1">
              <w:rPr>
                <w:rStyle w:val="a6"/>
                <w:noProof/>
                <w:lang w:eastAsia="ko-KR"/>
              </w:rPr>
              <w:t>1.2</w:t>
            </w:r>
            <w:r w:rsidR="00B57133">
              <w:rPr>
                <w:noProof/>
                <w:lang w:eastAsia="ko-KR"/>
              </w:rPr>
              <w:tab/>
            </w:r>
            <w:r w:rsidR="00B57133" w:rsidRPr="00B90BC1">
              <w:rPr>
                <w:rStyle w:val="a6"/>
                <w:noProof/>
                <w:lang w:eastAsia="ko-KR"/>
              </w:rPr>
              <w:t>Manual updated</w:t>
            </w:r>
            <w:r w:rsidR="00B57133">
              <w:rPr>
                <w:noProof/>
                <w:webHidden/>
              </w:rPr>
              <w:tab/>
            </w:r>
            <w:r w:rsidR="00B57133">
              <w:rPr>
                <w:noProof/>
                <w:webHidden/>
              </w:rPr>
              <w:fldChar w:fldCharType="begin"/>
            </w:r>
            <w:r w:rsidR="00B57133">
              <w:rPr>
                <w:noProof/>
                <w:webHidden/>
              </w:rPr>
              <w:instrText xml:space="preserve"> PAGEREF _Toc21613851 \h </w:instrText>
            </w:r>
            <w:r w:rsidR="00B57133">
              <w:rPr>
                <w:noProof/>
                <w:webHidden/>
              </w:rPr>
            </w:r>
            <w:r w:rsidR="00B57133">
              <w:rPr>
                <w:noProof/>
                <w:webHidden/>
              </w:rPr>
              <w:fldChar w:fldCharType="separate"/>
            </w:r>
            <w:r w:rsidR="00B57133">
              <w:rPr>
                <w:noProof/>
                <w:webHidden/>
              </w:rPr>
              <w:t>4</w:t>
            </w:r>
            <w:r w:rsidR="00B57133">
              <w:rPr>
                <w:noProof/>
                <w:webHidden/>
              </w:rPr>
              <w:fldChar w:fldCharType="end"/>
            </w:r>
          </w:hyperlink>
        </w:p>
        <w:p w14:paraId="6CC27FE9" w14:textId="0E358324" w:rsidR="00B57133" w:rsidRDefault="007310AE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21613852" w:history="1">
            <w:r w:rsidR="00B57133" w:rsidRPr="00B90BC1">
              <w:rPr>
                <w:rStyle w:val="a6"/>
                <w:noProof/>
                <w:lang w:eastAsia="ko-KR"/>
              </w:rPr>
              <w:t>1.3</w:t>
            </w:r>
            <w:r w:rsidR="00B57133">
              <w:rPr>
                <w:noProof/>
                <w:lang w:eastAsia="ko-KR"/>
              </w:rPr>
              <w:tab/>
            </w:r>
            <w:r w:rsidR="00B57133" w:rsidRPr="00B90BC1">
              <w:rPr>
                <w:rStyle w:val="a6"/>
                <w:noProof/>
                <w:lang w:eastAsia="ko-KR"/>
              </w:rPr>
              <w:t>QtCreator Setup</w:t>
            </w:r>
            <w:r w:rsidR="00B57133">
              <w:rPr>
                <w:noProof/>
                <w:webHidden/>
              </w:rPr>
              <w:tab/>
            </w:r>
            <w:r w:rsidR="00B57133">
              <w:rPr>
                <w:noProof/>
                <w:webHidden/>
              </w:rPr>
              <w:fldChar w:fldCharType="begin"/>
            </w:r>
            <w:r w:rsidR="00B57133">
              <w:rPr>
                <w:noProof/>
                <w:webHidden/>
              </w:rPr>
              <w:instrText xml:space="preserve"> PAGEREF _Toc21613852 \h </w:instrText>
            </w:r>
            <w:r w:rsidR="00B57133">
              <w:rPr>
                <w:noProof/>
                <w:webHidden/>
              </w:rPr>
            </w:r>
            <w:r w:rsidR="00B57133">
              <w:rPr>
                <w:noProof/>
                <w:webHidden/>
              </w:rPr>
              <w:fldChar w:fldCharType="separate"/>
            </w:r>
            <w:r w:rsidR="00B57133">
              <w:rPr>
                <w:noProof/>
                <w:webHidden/>
              </w:rPr>
              <w:t>4</w:t>
            </w:r>
            <w:r w:rsidR="00B57133">
              <w:rPr>
                <w:noProof/>
                <w:webHidden/>
              </w:rPr>
              <w:fldChar w:fldCharType="end"/>
            </w:r>
          </w:hyperlink>
        </w:p>
        <w:p w14:paraId="7CB20886" w14:textId="696FCB1C" w:rsidR="00B57133" w:rsidRDefault="007310AE">
          <w:pPr>
            <w:pStyle w:val="10"/>
            <w:rPr>
              <w:rFonts w:eastAsiaTheme="minorEastAsia"/>
              <w:noProof/>
              <w:sz w:val="22"/>
              <w:lang w:eastAsia="ko-KR"/>
            </w:rPr>
          </w:pPr>
          <w:hyperlink w:anchor="_Toc21613853" w:history="1">
            <w:r w:rsidR="00B57133" w:rsidRPr="00B90BC1">
              <w:rPr>
                <w:rStyle w:val="a6"/>
                <w:noProof/>
                <w:lang w:eastAsia="ko-KR"/>
              </w:rPr>
              <w:t>2</w:t>
            </w:r>
            <w:r w:rsidR="00B57133">
              <w:rPr>
                <w:rFonts w:eastAsiaTheme="minorEastAsia"/>
                <w:noProof/>
                <w:sz w:val="22"/>
                <w:lang w:eastAsia="ko-KR"/>
              </w:rPr>
              <w:tab/>
            </w:r>
            <w:r w:rsidR="00B57133" w:rsidRPr="00B90BC1">
              <w:rPr>
                <w:rStyle w:val="a6"/>
                <w:noProof/>
                <w:lang w:eastAsia="ko-KR"/>
              </w:rPr>
              <w:t>CMake</w:t>
            </w:r>
            <w:r w:rsidR="00B57133">
              <w:rPr>
                <w:noProof/>
                <w:webHidden/>
              </w:rPr>
              <w:tab/>
            </w:r>
            <w:r w:rsidR="00B57133">
              <w:rPr>
                <w:noProof/>
                <w:webHidden/>
              </w:rPr>
              <w:fldChar w:fldCharType="begin"/>
            </w:r>
            <w:r w:rsidR="00B57133">
              <w:rPr>
                <w:noProof/>
                <w:webHidden/>
              </w:rPr>
              <w:instrText xml:space="preserve"> PAGEREF _Toc21613853 \h </w:instrText>
            </w:r>
            <w:r w:rsidR="00B57133">
              <w:rPr>
                <w:noProof/>
                <w:webHidden/>
              </w:rPr>
            </w:r>
            <w:r w:rsidR="00B57133">
              <w:rPr>
                <w:noProof/>
                <w:webHidden/>
              </w:rPr>
              <w:fldChar w:fldCharType="separate"/>
            </w:r>
            <w:r w:rsidR="00B57133">
              <w:rPr>
                <w:noProof/>
                <w:webHidden/>
              </w:rPr>
              <w:t>9</w:t>
            </w:r>
            <w:r w:rsidR="00B57133">
              <w:rPr>
                <w:noProof/>
                <w:webHidden/>
              </w:rPr>
              <w:fldChar w:fldCharType="end"/>
            </w:r>
          </w:hyperlink>
        </w:p>
        <w:p w14:paraId="54FDF8AF" w14:textId="2B572B42" w:rsidR="00B57133" w:rsidRDefault="007310AE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21613854" w:history="1">
            <w:r w:rsidR="00B57133" w:rsidRPr="00B90BC1">
              <w:rPr>
                <w:rStyle w:val="a6"/>
                <w:noProof/>
                <w:lang w:eastAsia="ko-KR"/>
              </w:rPr>
              <w:t>2.1</w:t>
            </w:r>
            <w:r w:rsidR="00B57133">
              <w:rPr>
                <w:noProof/>
                <w:lang w:eastAsia="ko-KR"/>
              </w:rPr>
              <w:tab/>
            </w:r>
            <w:r w:rsidR="00B57133" w:rsidRPr="00B90BC1">
              <w:rPr>
                <w:rStyle w:val="a6"/>
                <w:noProof/>
                <w:lang w:eastAsia="ko-KR"/>
              </w:rPr>
              <w:t>CMakeLists.txt</w:t>
            </w:r>
            <w:r w:rsidR="00B57133">
              <w:rPr>
                <w:noProof/>
                <w:webHidden/>
              </w:rPr>
              <w:tab/>
            </w:r>
            <w:r w:rsidR="00B57133">
              <w:rPr>
                <w:noProof/>
                <w:webHidden/>
              </w:rPr>
              <w:fldChar w:fldCharType="begin"/>
            </w:r>
            <w:r w:rsidR="00B57133">
              <w:rPr>
                <w:noProof/>
                <w:webHidden/>
              </w:rPr>
              <w:instrText xml:space="preserve"> PAGEREF _Toc21613854 \h </w:instrText>
            </w:r>
            <w:r w:rsidR="00B57133">
              <w:rPr>
                <w:noProof/>
                <w:webHidden/>
              </w:rPr>
            </w:r>
            <w:r w:rsidR="00B57133">
              <w:rPr>
                <w:noProof/>
                <w:webHidden/>
              </w:rPr>
              <w:fldChar w:fldCharType="separate"/>
            </w:r>
            <w:r w:rsidR="00B57133">
              <w:rPr>
                <w:noProof/>
                <w:webHidden/>
              </w:rPr>
              <w:t>9</w:t>
            </w:r>
            <w:r w:rsidR="00B57133">
              <w:rPr>
                <w:noProof/>
                <w:webHidden/>
              </w:rPr>
              <w:fldChar w:fldCharType="end"/>
            </w:r>
          </w:hyperlink>
        </w:p>
        <w:p w14:paraId="2E3A4318" w14:textId="28104085" w:rsidR="00B57133" w:rsidRDefault="007310AE">
          <w:pPr>
            <w:pStyle w:val="10"/>
            <w:rPr>
              <w:rFonts w:eastAsiaTheme="minorEastAsia"/>
              <w:noProof/>
              <w:sz w:val="22"/>
              <w:lang w:eastAsia="ko-KR"/>
            </w:rPr>
          </w:pPr>
          <w:hyperlink w:anchor="_Toc21613855" w:history="1">
            <w:r w:rsidR="00B57133" w:rsidRPr="00B90BC1">
              <w:rPr>
                <w:rStyle w:val="a6"/>
                <w:noProof/>
                <w:lang w:eastAsia="ko-KR"/>
              </w:rPr>
              <w:t>3</w:t>
            </w:r>
            <w:r w:rsidR="00B57133">
              <w:rPr>
                <w:rFonts w:eastAsiaTheme="minorEastAsia"/>
                <w:noProof/>
                <w:sz w:val="22"/>
                <w:lang w:eastAsia="ko-KR"/>
              </w:rPr>
              <w:tab/>
            </w:r>
            <w:r w:rsidR="00B57133" w:rsidRPr="00B90BC1">
              <w:rPr>
                <w:rStyle w:val="a6"/>
                <w:noProof/>
                <w:lang w:eastAsia="ko-KR"/>
              </w:rPr>
              <w:t>Option</w:t>
            </w:r>
            <w:r w:rsidR="00B57133" w:rsidRPr="00B90BC1">
              <w:rPr>
                <w:rStyle w:val="a6"/>
                <w:rFonts w:hint="eastAsia"/>
                <w:noProof/>
                <w:lang w:eastAsia="ko-KR"/>
              </w:rPr>
              <w:t>활성화</w:t>
            </w:r>
            <w:r w:rsidR="00B57133" w:rsidRPr="00B90BC1">
              <w:rPr>
                <w:rStyle w:val="a6"/>
                <w:noProof/>
                <w:lang w:eastAsia="ko-KR"/>
              </w:rPr>
              <w:t xml:space="preserve"> </w:t>
            </w:r>
            <w:r w:rsidR="00B57133" w:rsidRPr="00B90BC1">
              <w:rPr>
                <w:rStyle w:val="a6"/>
                <w:rFonts w:hint="eastAsia"/>
                <w:noProof/>
                <w:lang w:eastAsia="ko-KR"/>
              </w:rPr>
              <w:t>비활성화</w:t>
            </w:r>
            <w:r w:rsidR="00B57133">
              <w:rPr>
                <w:noProof/>
                <w:webHidden/>
              </w:rPr>
              <w:tab/>
            </w:r>
            <w:r w:rsidR="00B57133">
              <w:rPr>
                <w:noProof/>
                <w:webHidden/>
              </w:rPr>
              <w:fldChar w:fldCharType="begin"/>
            </w:r>
            <w:r w:rsidR="00B57133">
              <w:rPr>
                <w:noProof/>
                <w:webHidden/>
              </w:rPr>
              <w:instrText xml:space="preserve"> PAGEREF _Toc21613855 \h </w:instrText>
            </w:r>
            <w:r w:rsidR="00B57133">
              <w:rPr>
                <w:noProof/>
                <w:webHidden/>
              </w:rPr>
            </w:r>
            <w:r w:rsidR="00B57133">
              <w:rPr>
                <w:noProof/>
                <w:webHidden/>
              </w:rPr>
              <w:fldChar w:fldCharType="separate"/>
            </w:r>
            <w:r w:rsidR="00B57133">
              <w:rPr>
                <w:noProof/>
                <w:webHidden/>
              </w:rPr>
              <w:t>9</w:t>
            </w:r>
            <w:r w:rsidR="00B57133">
              <w:rPr>
                <w:noProof/>
                <w:webHidden/>
              </w:rPr>
              <w:fldChar w:fldCharType="end"/>
            </w:r>
          </w:hyperlink>
        </w:p>
        <w:p w14:paraId="0C2CAA51" w14:textId="07C02F84" w:rsidR="00B57133" w:rsidRDefault="007310AE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21613856" w:history="1">
            <w:r w:rsidR="00B57133" w:rsidRPr="00B90BC1">
              <w:rPr>
                <w:rStyle w:val="a6"/>
                <w:noProof/>
                <w:lang w:eastAsia="ko-KR"/>
              </w:rPr>
              <w:t>3.1</w:t>
            </w:r>
            <w:r w:rsidR="00B57133">
              <w:rPr>
                <w:noProof/>
                <w:lang w:eastAsia="ko-KR"/>
              </w:rPr>
              <w:tab/>
            </w:r>
            <w:r w:rsidR="00B57133" w:rsidRPr="00B90BC1">
              <w:rPr>
                <w:rStyle w:val="a6"/>
                <w:noProof/>
                <w:lang w:eastAsia="ko-KR"/>
              </w:rPr>
              <w:t>Activation</w:t>
            </w:r>
            <w:r w:rsidR="00B57133">
              <w:rPr>
                <w:noProof/>
                <w:webHidden/>
              </w:rPr>
              <w:tab/>
            </w:r>
            <w:r w:rsidR="00B57133">
              <w:rPr>
                <w:noProof/>
                <w:webHidden/>
              </w:rPr>
              <w:fldChar w:fldCharType="begin"/>
            </w:r>
            <w:r w:rsidR="00B57133">
              <w:rPr>
                <w:noProof/>
                <w:webHidden/>
              </w:rPr>
              <w:instrText xml:space="preserve"> PAGEREF _Toc21613856 \h </w:instrText>
            </w:r>
            <w:r w:rsidR="00B57133">
              <w:rPr>
                <w:noProof/>
                <w:webHidden/>
              </w:rPr>
            </w:r>
            <w:r w:rsidR="00B57133">
              <w:rPr>
                <w:noProof/>
                <w:webHidden/>
              </w:rPr>
              <w:fldChar w:fldCharType="separate"/>
            </w:r>
            <w:r w:rsidR="00B57133">
              <w:rPr>
                <w:noProof/>
                <w:webHidden/>
              </w:rPr>
              <w:t>9</w:t>
            </w:r>
            <w:r w:rsidR="00B57133">
              <w:rPr>
                <w:noProof/>
                <w:webHidden/>
              </w:rPr>
              <w:fldChar w:fldCharType="end"/>
            </w:r>
          </w:hyperlink>
        </w:p>
        <w:p w14:paraId="288E9A8D" w14:textId="517E7C6A" w:rsidR="00B57133" w:rsidRDefault="007310AE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21613857" w:history="1">
            <w:r w:rsidR="00B57133" w:rsidRPr="00B90BC1">
              <w:rPr>
                <w:rStyle w:val="a6"/>
                <w:noProof/>
                <w:lang w:eastAsia="ko-KR"/>
              </w:rPr>
              <w:t>3.2</w:t>
            </w:r>
            <w:r w:rsidR="00B57133">
              <w:rPr>
                <w:noProof/>
                <w:lang w:eastAsia="ko-KR"/>
              </w:rPr>
              <w:tab/>
            </w:r>
            <w:r w:rsidR="00B57133" w:rsidRPr="00B90BC1">
              <w:rPr>
                <w:rStyle w:val="a6"/>
                <w:noProof/>
                <w:lang w:eastAsia="ko-KR"/>
              </w:rPr>
              <w:t>Deactivation</w:t>
            </w:r>
            <w:r w:rsidR="00B57133">
              <w:rPr>
                <w:noProof/>
                <w:webHidden/>
              </w:rPr>
              <w:tab/>
            </w:r>
            <w:r w:rsidR="00B57133">
              <w:rPr>
                <w:noProof/>
                <w:webHidden/>
              </w:rPr>
              <w:fldChar w:fldCharType="begin"/>
            </w:r>
            <w:r w:rsidR="00B57133">
              <w:rPr>
                <w:noProof/>
                <w:webHidden/>
              </w:rPr>
              <w:instrText xml:space="preserve"> PAGEREF _Toc21613857 \h </w:instrText>
            </w:r>
            <w:r w:rsidR="00B57133">
              <w:rPr>
                <w:noProof/>
                <w:webHidden/>
              </w:rPr>
            </w:r>
            <w:r w:rsidR="00B57133">
              <w:rPr>
                <w:noProof/>
                <w:webHidden/>
              </w:rPr>
              <w:fldChar w:fldCharType="separate"/>
            </w:r>
            <w:r w:rsidR="00B57133">
              <w:rPr>
                <w:noProof/>
                <w:webHidden/>
              </w:rPr>
              <w:t>9</w:t>
            </w:r>
            <w:r w:rsidR="00B57133">
              <w:rPr>
                <w:noProof/>
                <w:webHidden/>
              </w:rPr>
              <w:fldChar w:fldCharType="end"/>
            </w:r>
          </w:hyperlink>
        </w:p>
        <w:p w14:paraId="01CBE4C0" w14:textId="0B161085" w:rsidR="00B57133" w:rsidRDefault="007310AE">
          <w:pPr>
            <w:pStyle w:val="10"/>
            <w:rPr>
              <w:rFonts w:eastAsiaTheme="minorEastAsia"/>
              <w:noProof/>
              <w:sz w:val="22"/>
              <w:lang w:eastAsia="ko-KR"/>
            </w:rPr>
          </w:pPr>
          <w:hyperlink w:anchor="_Toc21613858" w:history="1">
            <w:r w:rsidR="00B57133" w:rsidRPr="00B90BC1">
              <w:rPr>
                <w:rStyle w:val="a6"/>
                <w:noProof/>
                <w:lang w:eastAsia="ko-KR"/>
              </w:rPr>
              <w:t>4</w:t>
            </w:r>
            <w:r w:rsidR="00B57133">
              <w:rPr>
                <w:rFonts w:eastAsiaTheme="minorEastAsia"/>
                <w:noProof/>
                <w:sz w:val="22"/>
                <w:lang w:eastAsia="ko-KR"/>
              </w:rPr>
              <w:tab/>
            </w:r>
            <w:r w:rsidR="00B57133" w:rsidRPr="00B90BC1">
              <w:rPr>
                <w:rStyle w:val="a6"/>
                <w:noProof/>
                <w:lang w:eastAsia="ko-KR"/>
              </w:rPr>
              <w:t>Temp</w:t>
            </w:r>
            <w:r w:rsidR="00B57133">
              <w:rPr>
                <w:noProof/>
                <w:webHidden/>
              </w:rPr>
              <w:tab/>
            </w:r>
            <w:r w:rsidR="00B57133">
              <w:rPr>
                <w:noProof/>
                <w:webHidden/>
              </w:rPr>
              <w:fldChar w:fldCharType="begin"/>
            </w:r>
            <w:r w:rsidR="00B57133">
              <w:rPr>
                <w:noProof/>
                <w:webHidden/>
              </w:rPr>
              <w:instrText xml:space="preserve"> PAGEREF _Toc21613858 \h </w:instrText>
            </w:r>
            <w:r w:rsidR="00B57133">
              <w:rPr>
                <w:noProof/>
                <w:webHidden/>
              </w:rPr>
            </w:r>
            <w:r w:rsidR="00B57133">
              <w:rPr>
                <w:noProof/>
                <w:webHidden/>
              </w:rPr>
              <w:fldChar w:fldCharType="separate"/>
            </w:r>
            <w:r w:rsidR="00B57133">
              <w:rPr>
                <w:noProof/>
                <w:webHidden/>
              </w:rPr>
              <w:t>9</w:t>
            </w:r>
            <w:r w:rsidR="00B57133">
              <w:rPr>
                <w:noProof/>
                <w:webHidden/>
              </w:rPr>
              <w:fldChar w:fldCharType="end"/>
            </w:r>
          </w:hyperlink>
        </w:p>
        <w:p w14:paraId="06133ED8" w14:textId="3A8B3071" w:rsidR="00B57133" w:rsidRDefault="007310AE">
          <w:pPr>
            <w:pStyle w:val="10"/>
            <w:rPr>
              <w:rFonts w:eastAsiaTheme="minorEastAsia"/>
              <w:noProof/>
              <w:sz w:val="22"/>
              <w:lang w:eastAsia="ko-KR"/>
            </w:rPr>
          </w:pPr>
          <w:hyperlink w:anchor="_Toc21613859" w:history="1">
            <w:r w:rsidR="00B57133" w:rsidRPr="00B90BC1">
              <w:rPr>
                <w:rStyle w:val="a6"/>
                <w:noProof/>
                <w:lang w:eastAsia="ko-KR"/>
              </w:rPr>
              <w:t>5</w:t>
            </w:r>
            <w:r w:rsidR="00B57133">
              <w:rPr>
                <w:rFonts w:eastAsiaTheme="minorEastAsia"/>
                <w:noProof/>
                <w:sz w:val="22"/>
                <w:lang w:eastAsia="ko-KR"/>
              </w:rPr>
              <w:tab/>
            </w:r>
            <w:r w:rsidR="00B57133" w:rsidRPr="00B90BC1">
              <w:rPr>
                <w:rStyle w:val="a6"/>
                <w:noProof/>
                <w:lang w:eastAsia="ko-KR"/>
              </w:rPr>
              <w:t>Util</w:t>
            </w:r>
            <w:r w:rsidR="00B57133">
              <w:rPr>
                <w:noProof/>
                <w:webHidden/>
              </w:rPr>
              <w:tab/>
            </w:r>
            <w:r w:rsidR="00B57133">
              <w:rPr>
                <w:noProof/>
                <w:webHidden/>
              </w:rPr>
              <w:fldChar w:fldCharType="begin"/>
            </w:r>
            <w:r w:rsidR="00B57133">
              <w:rPr>
                <w:noProof/>
                <w:webHidden/>
              </w:rPr>
              <w:instrText xml:space="preserve"> PAGEREF _Toc21613859 \h </w:instrText>
            </w:r>
            <w:r w:rsidR="00B57133">
              <w:rPr>
                <w:noProof/>
                <w:webHidden/>
              </w:rPr>
            </w:r>
            <w:r w:rsidR="00B57133">
              <w:rPr>
                <w:noProof/>
                <w:webHidden/>
              </w:rPr>
              <w:fldChar w:fldCharType="separate"/>
            </w:r>
            <w:r w:rsidR="00B57133">
              <w:rPr>
                <w:noProof/>
                <w:webHidden/>
              </w:rPr>
              <w:t>20</w:t>
            </w:r>
            <w:r w:rsidR="00B57133">
              <w:rPr>
                <w:noProof/>
                <w:webHidden/>
              </w:rPr>
              <w:fldChar w:fldCharType="end"/>
            </w:r>
          </w:hyperlink>
        </w:p>
        <w:p w14:paraId="2B5E9494" w14:textId="2431F6BC" w:rsidR="00B57133" w:rsidRDefault="007310AE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21613860" w:history="1">
            <w:r w:rsidR="00B57133" w:rsidRPr="00B90BC1">
              <w:rPr>
                <w:rStyle w:val="a6"/>
                <w:noProof/>
                <w:lang w:eastAsia="ko-KR"/>
              </w:rPr>
              <w:t>5.1</w:t>
            </w:r>
            <w:r w:rsidR="00B57133">
              <w:rPr>
                <w:noProof/>
                <w:lang w:eastAsia="ko-KR"/>
              </w:rPr>
              <w:tab/>
            </w:r>
            <w:r w:rsidR="00B57133" w:rsidRPr="00B90BC1">
              <w:rPr>
                <w:rStyle w:val="a6"/>
                <w:noProof/>
                <w:lang w:eastAsia="ko-KR"/>
              </w:rPr>
              <w:t>doQt</w:t>
            </w:r>
            <w:r w:rsidR="00B57133">
              <w:rPr>
                <w:noProof/>
                <w:webHidden/>
              </w:rPr>
              <w:tab/>
            </w:r>
            <w:r w:rsidR="00B57133">
              <w:rPr>
                <w:noProof/>
                <w:webHidden/>
              </w:rPr>
              <w:fldChar w:fldCharType="begin"/>
            </w:r>
            <w:r w:rsidR="00B57133">
              <w:rPr>
                <w:noProof/>
                <w:webHidden/>
              </w:rPr>
              <w:instrText xml:space="preserve"> PAGEREF _Toc21613860 \h </w:instrText>
            </w:r>
            <w:r w:rsidR="00B57133">
              <w:rPr>
                <w:noProof/>
                <w:webHidden/>
              </w:rPr>
            </w:r>
            <w:r w:rsidR="00B57133">
              <w:rPr>
                <w:noProof/>
                <w:webHidden/>
              </w:rPr>
              <w:fldChar w:fldCharType="separate"/>
            </w:r>
            <w:r w:rsidR="00B57133">
              <w:rPr>
                <w:noProof/>
                <w:webHidden/>
              </w:rPr>
              <w:t>20</w:t>
            </w:r>
            <w:r w:rsidR="00B57133">
              <w:rPr>
                <w:noProof/>
                <w:webHidden/>
              </w:rPr>
              <w:fldChar w:fldCharType="end"/>
            </w:r>
          </w:hyperlink>
        </w:p>
        <w:p w14:paraId="6676AD66" w14:textId="61D01693" w:rsidR="00B57133" w:rsidRDefault="007310AE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21613861" w:history="1">
            <w:r w:rsidR="00B57133" w:rsidRPr="00B90BC1">
              <w:rPr>
                <w:rStyle w:val="a6"/>
                <w:noProof/>
                <w:lang w:eastAsia="ko-KR"/>
              </w:rPr>
              <w:t>5.2</w:t>
            </w:r>
            <w:r w:rsidR="00B57133">
              <w:rPr>
                <w:noProof/>
                <w:lang w:eastAsia="ko-KR"/>
              </w:rPr>
              <w:tab/>
            </w:r>
            <w:r w:rsidR="00B57133" w:rsidRPr="00B90BC1">
              <w:rPr>
                <w:rStyle w:val="a6"/>
                <w:noProof/>
                <w:lang w:eastAsia="ko-KR"/>
              </w:rPr>
              <w:t>gitk</w:t>
            </w:r>
            <w:r w:rsidR="00B57133">
              <w:rPr>
                <w:noProof/>
                <w:webHidden/>
              </w:rPr>
              <w:tab/>
            </w:r>
            <w:r w:rsidR="00B57133">
              <w:rPr>
                <w:noProof/>
                <w:webHidden/>
              </w:rPr>
              <w:fldChar w:fldCharType="begin"/>
            </w:r>
            <w:r w:rsidR="00B57133">
              <w:rPr>
                <w:noProof/>
                <w:webHidden/>
              </w:rPr>
              <w:instrText xml:space="preserve"> PAGEREF _Toc21613861 \h </w:instrText>
            </w:r>
            <w:r w:rsidR="00B57133">
              <w:rPr>
                <w:noProof/>
                <w:webHidden/>
              </w:rPr>
            </w:r>
            <w:r w:rsidR="00B57133">
              <w:rPr>
                <w:noProof/>
                <w:webHidden/>
              </w:rPr>
              <w:fldChar w:fldCharType="separate"/>
            </w:r>
            <w:r w:rsidR="00B57133">
              <w:rPr>
                <w:noProof/>
                <w:webHidden/>
              </w:rPr>
              <w:t>20</w:t>
            </w:r>
            <w:r w:rsidR="00B57133">
              <w:rPr>
                <w:noProof/>
                <w:webHidden/>
              </w:rPr>
              <w:fldChar w:fldCharType="end"/>
            </w:r>
          </w:hyperlink>
        </w:p>
        <w:p w14:paraId="71E7031F" w14:textId="00D94B36" w:rsidR="00B57133" w:rsidRDefault="007310AE">
          <w:pPr>
            <w:pStyle w:val="10"/>
            <w:rPr>
              <w:rFonts w:eastAsiaTheme="minorEastAsia"/>
              <w:noProof/>
              <w:sz w:val="22"/>
              <w:lang w:eastAsia="ko-KR"/>
            </w:rPr>
          </w:pPr>
          <w:hyperlink w:anchor="_Toc21613862" w:history="1">
            <w:r w:rsidR="00B57133" w:rsidRPr="00B90BC1">
              <w:rPr>
                <w:rStyle w:val="a6"/>
                <w:noProof/>
                <w:lang w:eastAsia="ko-KR"/>
              </w:rPr>
              <w:t>6</w:t>
            </w:r>
            <w:r w:rsidR="00B57133">
              <w:rPr>
                <w:rFonts w:eastAsiaTheme="minorEastAsia"/>
                <w:noProof/>
                <w:sz w:val="22"/>
                <w:lang w:eastAsia="ko-KR"/>
              </w:rPr>
              <w:tab/>
            </w:r>
            <w:r w:rsidR="00B57133" w:rsidRPr="00B90BC1">
              <w:rPr>
                <w:rStyle w:val="a6"/>
                <w:noProof/>
                <w:lang w:eastAsia="ko-KR"/>
              </w:rPr>
              <w:t>Project</w:t>
            </w:r>
            <w:r w:rsidR="00B57133">
              <w:rPr>
                <w:noProof/>
                <w:webHidden/>
              </w:rPr>
              <w:tab/>
            </w:r>
            <w:r w:rsidR="00B57133">
              <w:rPr>
                <w:noProof/>
                <w:webHidden/>
              </w:rPr>
              <w:fldChar w:fldCharType="begin"/>
            </w:r>
            <w:r w:rsidR="00B57133">
              <w:rPr>
                <w:noProof/>
                <w:webHidden/>
              </w:rPr>
              <w:instrText xml:space="preserve"> PAGEREF _Toc21613862 \h </w:instrText>
            </w:r>
            <w:r w:rsidR="00B57133">
              <w:rPr>
                <w:noProof/>
                <w:webHidden/>
              </w:rPr>
            </w:r>
            <w:r w:rsidR="00B57133">
              <w:rPr>
                <w:noProof/>
                <w:webHidden/>
              </w:rPr>
              <w:fldChar w:fldCharType="separate"/>
            </w:r>
            <w:r w:rsidR="00B57133">
              <w:rPr>
                <w:noProof/>
                <w:webHidden/>
              </w:rPr>
              <w:t>21</w:t>
            </w:r>
            <w:r w:rsidR="00B57133">
              <w:rPr>
                <w:noProof/>
                <w:webHidden/>
              </w:rPr>
              <w:fldChar w:fldCharType="end"/>
            </w:r>
          </w:hyperlink>
        </w:p>
        <w:p w14:paraId="7AFC02C8" w14:textId="1A888F9B" w:rsidR="006264D4" w:rsidRDefault="00793DC2" w:rsidP="00B1703F">
          <w:pPr>
            <w:pStyle w:val="20"/>
            <w:tabs>
              <w:tab w:val="left" w:pos="880"/>
              <w:tab w:val="right" w:leader="dot" w:pos="9350"/>
            </w:tabs>
          </w:pPr>
          <w:r>
            <w:rPr>
              <w:b/>
              <w:bCs/>
              <w:noProof/>
            </w:rPr>
            <w:fldChar w:fldCharType="end"/>
          </w:r>
        </w:p>
      </w:sdtContent>
    </w:sdt>
    <w:p w14:paraId="7AFC02C9" w14:textId="77777777" w:rsidR="006264D4" w:rsidRDefault="006264D4">
      <w:r>
        <w:br w:type="page"/>
      </w:r>
    </w:p>
    <w:p w14:paraId="7AFC02CA" w14:textId="444C7E24" w:rsidR="006C0865" w:rsidRDefault="001D37C8" w:rsidP="00733273">
      <w:pPr>
        <w:pStyle w:val="1"/>
        <w:rPr>
          <w:lang w:eastAsia="ko-KR"/>
        </w:rPr>
      </w:pPr>
      <w:bookmarkStart w:id="0" w:name="_Toc21613849"/>
      <w:r>
        <w:rPr>
          <w:lang w:eastAsia="ko-KR"/>
        </w:rPr>
        <w:lastRenderedPageBreak/>
        <w:t>Environment</w:t>
      </w:r>
      <w:bookmarkEnd w:id="0"/>
    </w:p>
    <w:p w14:paraId="7FB9296C" w14:textId="0BA565AA" w:rsidR="004F5E31" w:rsidRDefault="001D37C8" w:rsidP="00DF504D">
      <w:pPr>
        <w:pStyle w:val="2"/>
        <w:rPr>
          <w:lang w:eastAsia="ko-KR"/>
        </w:rPr>
      </w:pPr>
      <w:bookmarkStart w:id="1" w:name="_Toc21613850"/>
      <w:r>
        <w:rPr>
          <w:lang w:eastAsia="ko-KR"/>
        </w:rPr>
        <w:t>SSH</w:t>
      </w:r>
      <w:bookmarkEnd w:id="1"/>
    </w:p>
    <w:p w14:paraId="6339DF48" w14:textId="3F553965" w:rsidR="001D37C8" w:rsidRDefault="001D37C8" w:rsidP="001D37C8">
      <w:pPr>
        <w:rPr>
          <w:lang w:eastAsia="ko-KR"/>
        </w:rPr>
      </w:pPr>
      <w:r>
        <w:rPr>
          <w:lang w:eastAsia="ko-KR"/>
        </w:rPr>
        <w:t>Port: 22</w:t>
      </w:r>
    </w:p>
    <w:p w14:paraId="4387A431" w14:textId="1157BEEB" w:rsidR="001D37C8" w:rsidRDefault="001D37C8" w:rsidP="001D37C8">
      <w:pPr>
        <w:rPr>
          <w:lang w:eastAsia="ko-KR"/>
        </w:rPr>
      </w:pPr>
      <w:r>
        <w:rPr>
          <w:lang w:eastAsia="ko-KR"/>
        </w:rPr>
        <w:t>User: root</w:t>
      </w:r>
    </w:p>
    <w:p w14:paraId="6E43F7D0" w14:textId="36D7DA28" w:rsidR="001D37C8" w:rsidRDefault="001D37C8" w:rsidP="001D37C8">
      <w:pPr>
        <w:rPr>
          <w:lang w:eastAsia="ko-KR"/>
        </w:rPr>
      </w:pPr>
      <w:r>
        <w:rPr>
          <w:lang w:eastAsia="ko-KR"/>
        </w:rPr>
        <w:t>Password: SiG2018</w:t>
      </w:r>
    </w:p>
    <w:p w14:paraId="5031DD2E" w14:textId="1F845DCF" w:rsidR="008A203A" w:rsidRDefault="00704128" w:rsidP="00704128">
      <w:pPr>
        <w:pStyle w:val="2"/>
        <w:rPr>
          <w:lang w:eastAsia="ko-KR"/>
        </w:rPr>
      </w:pPr>
      <w:bookmarkStart w:id="2" w:name="_Toc21613851"/>
      <w:r>
        <w:rPr>
          <w:lang w:eastAsia="ko-KR"/>
        </w:rPr>
        <w:t>Manual updated</w:t>
      </w:r>
      <w:bookmarkEnd w:id="2"/>
    </w:p>
    <w:p w14:paraId="3DB9DE68" w14:textId="028F6F24" w:rsidR="00704128" w:rsidRDefault="00704128" w:rsidP="00704128">
      <w:pPr>
        <w:rPr>
          <w:lang w:eastAsia="ko-KR"/>
        </w:rPr>
      </w:pPr>
      <w:r w:rsidRPr="00624E66">
        <w:rPr>
          <w:lang w:eastAsia="ko-KR"/>
        </w:rPr>
        <w:t>\\ds\apdata$\SEO\RFTest\PLM\Public\Technical Publications</w:t>
      </w:r>
    </w:p>
    <w:p w14:paraId="53A75A9F" w14:textId="3052A7CB" w:rsidR="008E7151" w:rsidRDefault="008E7151" w:rsidP="008E7151">
      <w:pPr>
        <w:pStyle w:val="2"/>
        <w:rPr>
          <w:lang w:eastAsia="ko-KR"/>
        </w:rPr>
      </w:pPr>
      <w:bookmarkStart w:id="3" w:name="_Toc21613852"/>
      <w:proofErr w:type="spellStart"/>
      <w:r>
        <w:rPr>
          <w:rFonts w:hint="eastAsia"/>
          <w:lang w:eastAsia="ko-KR"/>
        </w:rPr>
        <w:t>Q</w:t>
      </w:r>
      <w:r>
        <w:rPr>
          <w:lang w:eastAsia="ko-KR"/>
        </w:rPr>
        <w:t>tCreator</w:t>
      </w:r>
      <w:proofErr w:type="spellEnd"/>
      <w:r>
        <w:rPr>
          <w:lang w:eastAsia="ko-KR"/>
        </w:rPr>
        <w:t xml:space="preserve"> Setup</w:t>
      </w:r>
      <w:bookmarkEnd w:id="3"/>
    </w:p>
    <w:p w14:paraId="6DFBDF0D" w14:textId="34191AFB" w:rsidR="008E7151" w:rsidRDefault="00FA3E92" w:rsidP="0070412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422CDD2F" wp14:editId="05F2F8AF">
            <wp:extent cx="5943600" cy="3469640"/>
            <wp:effectExtent l="0" t="0" r="0" b="0"/>
            <wp:docPr id="38" name="그림 38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Screenshot from 2019-10-04 15-22-02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0663B" w14:textId="50EAD909" w:rsidR="008E7151" w:rsidRDefault="002B3D05" w:rsidP="00704128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7C002526" wp14:editId="3F9E112C">
            <wp:extent cx="5943600" cy="3394710"/>
            <wp:effectExtent l="0" t="0" r="0" b="0"/>
            <wp:docPr id="41" name="그림 41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Screenshot from 2019-10-04 15-23-36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5C950D47" wp14:editId="27E10F79">
            <wp:extent cx="5943600" cy="3394710"/>
            <wp:effectExtent l="0" t="0" r="0" b="0"/>
            <wp:docPr id="42" name="그림 42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Screenshot from 2019-10-04 15-24-10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E16B0" w14:textId="0406AE2D" w:rsidR="008E7151" w:rsidRDefault="00D27A32" w:rsidP="00704128">
      <w:pPr>
        <w:rPr>
          <w:lang w:eastAsia="ko-KR"/>
        </w:rPr>
      </w:pPr>
      <w:r>
        <w:rPr>
          <w:rFonts w:hint="eastAsia"/>
          <w:noProof/>
          <w:lang w:eastAsia="ko-KR"/>
        </w:rPr>
        <w:lastRenderedPageBreak/>
        <w:drawing>
          <wp:inline distT="0" distB="0" distL="0" distR="0" wp14:anchorId="55F425B1" wp14:editId="68F7C327">
            <wp:extent cx="5943600" cy="3394710"/>
            <wp:effectExtent l="0" t="0" r="0" b="0"/>
            <wp:docPr id="43" name="그림 43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Screenshot from 2019-10-04 15-25-23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4A342" w14:textId="37D30990" w:rsidR="00D27A32" w:rsidRDefault="00636EB8" w:rsidP="0070412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1207C74B" wp14:editId="18DB803B">
            <wp:extent cx="5943600" cy="3394710"/>
            <wp:effectExtent l="0" t="0" r="0" b="0"/>
            <wp:docPr id="44" name="그림 44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Screenshot from 2019-10-04 15-25-51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2A0A5" w14:textId="7C7FD67F" w:rsidR="00636EB8" w:rsidRDefault="00636EB8" w:rsidP="00704128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4F54D147" wp14:editId="47947768">
            <wp:extent cx="5943600" cy="3394710"/>
            <wp:effectExtent l="0" t="0" r="0" b="0"/>
            <wp:docPr id="45" name="그림 45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Screenshot from 2019-10-04 15-26-26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3E586" w14:textId="02F73166" w:rsidR="00D27A32" w:rsidRDefault="00947540" w:rsidP="0070412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3C461518" wp14:editId="027C971B">
            <wp:extent cx="5943600" cy="3394710"/>
            <wp:effectExtent l="0" t="0" r="0" b="0"/>
            <wp:docPr id="46" name="그림 46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Screenshot from 2019-10-04 15-27-01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EBCB7" w14:textId="2183C0B4" w:rsidR="00231C0D" w:rsidRDefault="00231C0D" w:rsidP="00231C0D">
      <w:pPr>
        <w:pStyle w:val="3"/>
        <w:rPr>
          <w:lang w:eastAsia="ko-KR"/>
        </w:rPr>
      </w:pPr>
      <w:r>
        <w:rPr>
          <w:lang w:eastAsia="ko-KR"/>
        </w:rPr>
        <w:lastRenderedPageBreak/>
        <w:t xml:space="preserve">Build </w:t>
      </w:r>
      <w:r>
        <w:rPr>
          <w:rFonts w:hint="eastAsia"/>
          <w:lang w:eastAsia="ko-KR"/>
        </w:rPr>
        <w:t>설정</w:t>
      </w:r>
    </w:p>
    <w:p w14:paraId="62667C51" w14:textId="610E51D6" w:rsidR="00D27A32" w:rsidRDefault="00B041E2" w:rsidP="00704128">
      <w:pPr>
        <w:rPr>
          <w:lang w:eastAsia="ko-KR"/>
        </w:rPr>
      </w:pP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D666517" wp14:editId="6D136CC6">
                <wp:simplePos x="0" y="0"/>
                <wp:positionH relativeFrom="column">
                  <wp:posOffset>1344304</wp:posOffset>
                </wp:positionH>
                <wp:positionV relativeFrom="paragraph">
                  <wp:posOffset>2209478</wp:posOffset>
                </wp:positionV>
                <wp:extent cx="1030406" cy="129653"/>
                <wp:effectExtent l="0" t="0" r="17780" b="22860"/>
                <wp:wrapNone/>
                <wp:docPr id="56" name="직사각형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0406" cy="129653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182BC61" id="직사각형 56" o:spid="_x0000_s1026" style="position:absolute;margin-left:105.85pt;margin-top:173.95pt;width:81.15pt;height:10.2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" filled="f" strokecolor="#c00000" strokeweight="1pt"/>
            </w:pict>
          </mc:Fallback>
        </mc:AlternateContent>
      </w:r>
      <w:r w:rsidR="00011320">
        <w:rPr>
          <w:noProof/>
          <w:lang w:eastAsia="ko-KR"/>
        </w:rPr>
        <w:drawing>
          <wp:inline distT="0" distB="0" distL="0" distR="0" wp14:anchorId="2436122E" wp14:editId="702BD72D">
            <wp:extent cx="5943600" cy="3157855"/>
            <wp:effectExtent l="0" t="0" r="0" b="4445"/>
            <wp:docPr id="47" name="그림 47" descr="스크린샷, 노트북, 컴퓨터, 실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Screenshot from 2019-10-04 15-27-47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7AF81" w14:textId="17895252" w:rsidR="00EA5C70" w:rsidRDefault="00231C0D" w:rsidP="00EA5C70">
      <w:pPr>
        <w:pStyle w:val="3"/>
        <w:rPr>
          <w:lang w:eastAsia="ko-KR"/>
        </w:rPr>
      </w:pPr>
      <w:bookmarkStart w:id="4" w:name="_Deploy_설정"/>
      <w:bookmarkEnd w:id="4"/>
      <w:r>
        <w:rPr>
          <w:lang w:eastAsia="ko-KR"/>
        </w:rPr>
        <w:t>Run(</w:t>
      </w:r>
      <w:r w:rsidR="00EA5C70">
        <w:rPr>
          <w:lang w:eastAsia="ko-KR"/>
        </w:rPr>
        <w:t>Deploy</w:t>
      </w:r>
      <w:r>
        <w:rPr>
          <w:lang w:eastAsia="ko-KR"/>
        </w:rPr>
        <w:t>)</w:t>
      </w:r>
      <w:r w:rsidR="00EA5C70">
        <w:rPr>
          <w:lang w:eastAsia="ko-KR"/>
        </w:rPr>
        <w:t xml:space="preserve"> </w:t>
      </w:r>
      <w:r w:rsidR="00EA5C70">
        <w:rPr>
          <w:rFonts w:hint="eastAsia"/>
          <w:lang w:eastAsia="ko-KR"/>
        </w:rPr>
        <w:t>설정</w:t>
      </w:r>
    </w:p>
    <w:p w14:paraId="1DBB6DD4" w14:textId="6A6FFCAC" w:rsidR="00D27A32" w:rsidRDefault="009247AB" w:rsidP="00704128">
      <w:pPr>
        <w:rPr>
          <w:lang w:eastAsia="ko-KR"/>
        </w:rPr>
      </w:pP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53D4D5D" wp14:editId="4EEC74AE">
                <wp:simplePos x="0" y="0"/>
                <wp:positionH relativeFrom="column">
                  <wp:posOffset>2093153</wp:posOffset>
                </wp:positionH>
                <wp:positionV relativeFrom="paragraph">
                  <wp:posOffset>2176729</wp:posOffset>
                </wp:positionV>
                <wp:extent cx="1729126" cy="117695"/>
                <wp:effectExtent l="0" t="0" r="23495" b="15875"/>
                <wp:wrapNone/>
                <wp:docPr id="55" name="직사각형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9126" cy="11769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BA2EE30" id="직사각형 55" o:spid="_x0000_s1026" style="position:absolute;margin-left:164.8pt;margin-top:171.4pt;width:136.15pt;height:9.2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" filled="f" strokecolor="#c00000" strokeweight="1pt"/>
            </w:pict>
          </mc:Fallback>
        </mc:AlternateContent>
      </w:r>
      <w:r w:rsidR="003D5593"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211073E" wp14:editId="70A4908C">
                <wp:simplePos x="0" y="0"/>
                <wp:positionH relativeFrom="column">
                  <wp:posOffset>1362547</wp:posOffset>
                </wp:positionH>
                <wp:positionV relativeFrom="paragraph">
                  <wp:posOffset>1206506</wp:posOffset>
                </wp:positionV>
                <wp:extent cx="2520767" cy="190123"/>
                <wp:effectExtent l="0" t="0" r="13335" b="19685"/>
                <wp:wrapNone/>
                <wp:docPr id="54" name="직사각형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0767" cy="190123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CB8BD0A" id="직사각형 54" o:spid="_x0000_s1026" style="position:absolute;margin-left:107.3pt;margin-top:95pt;width:198.5pt;height:14.9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" filled="f" strokecolor="#c00000" strokeweight="1pt"/>
            </w:pict>
          </mc:Fallback>
        </mc:AlternateContent>
      </w:r>
      <w:r w:rsidR="003D5593"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70269FF" wp14:editId="0B49CA56">
                <wp:simplePos x="0" y="0"/>
                <wp:positionH relativeFrom="column">
                  <wp:posOffset>3602437</wp:posOffset>
                </wp:positionH>
                <wp:positionV relativeFrom="paragraph">
                  <wp:posOffset>1070610</wp:posOffset>
                </wp:positionV>
                <wp:extent cx="280657" cy="117695"/>
                <wp:effectExtent l="0" t="0" r="24765" b="15875"/>
                <wp:wrapNone/>
                <wp:docPr id="53" name="직사각형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657" cy="11769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22EFD80" id="직사각형 53" o:spid="_x0000_s1026" style="position:absolute;margin-left:283.65pt;margin-top:84.3pt;width:22.1pt;height:9.2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" filled="f" strokecolor="#c00000" strokeweight="1pt"/>
            </w:pict>
          </mc:Fallback>
        </mc:AlternateContent>
      </w:r>
      <w:r w:rsidR="00011320">
        <w:rPr>
          <w:noProof/>
          <w:lang w:eastAsia="ko-KR"/>
        </w:rPr>
        <w:drawing>
          <wp:inline distT="0" distB="0" distL="0" distR="0" wp14:anchorId="267EF60C" wp14:editId="2DC0AC3A">
            <wp:extent cx="5943600" cy="3157855"/>
            <wp:effectExtent l="0" t="0" r="0" b="4445"/>
            <wp:docPr id="48" name="그림 48" descr="스크린샷, 컴퓨터, 노트북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Screenshot from 2019-10-04 15-44-16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23481" w14:textId="2BDDAD25" w:rsidR="00E178B9" w:rsidRDefault="00E178B9" w:rsidP="00E178B9">
      <w:pPr>
        <w:pStyle w:val="ab"/>
        <w:numPr>
          <w:ilvl w:val="0"/>
          <w:numId w:val="17"/>
        </w:numPr>
        <w:rPr>
          <w:lang w:eastAsia="ko-KR"/>
        </w:rPr>
      </w:pPr>
      <w:r>
        <w:rPr>
          <w:lang w:eastAsia="ko-KR"/>
        </w:rPr>
        <w:lastRenderedPageBreak/>
        <w:t xml:space="preserve">Build </w:t>
      </w:r>
      <w:r>
        <w:rPr>
          <w:rFonts w:hint="eastAsia"/>
          <w:lang w:eastAsia="ko-KR"/>
        </w:rPr>
        <w:t>결과물을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장비에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write</w:t>
      </w:r>
      <w:r>
        <w:rPr>
          <w:rFonts w:hint="eastAsia"/>
          <w:lang w:eastAsia="ko-KR"/>
        </w:rPr>
        <w:t>하기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필요한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설정이다</w:t>
      </w:r>
      <w:r>
        <w:rPr>
          <w:rFonts w:hint="eastAsia"/>
          <w:lang w:eastAsia="ko-KR"/>
        </w:rPr>
        <w:t>.</w:t>
      </w:r>
    </w:p>
    <w:p w14:paraId="72482E65" w14:textId="31496398" w:rsidR="00C32BE5" w:rsidRDefault="00C32BE5" w:rsidP="00E178B9">
      <w:pPr>
        <w:pStyle w:val="ab"/>
        <w:numPr>
          <w:ilvl w:val="0"/>
          <w:numId w:val="17"/>
        </w:numPr>
        <w:rPr>
          <w:lang w:eastAsia="ko-KR"/>
        </w:rPr>
      </w:pPr>
      <w:r>
        <w:rPr>
          <w:lang w:eastAsia="ko-KR"/>
        </w:rPr>
        <w:t>Add Deploy Step</w:t>
      </w:r>
      <w:r>
        <w:rPr>
          <w:rFonts w:hint="eastAsia"/>
          <w:lang w:eastAsia="ko-KR"/>
        </w:rPr>
        <w:t>버튼을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눌러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Custom Process Step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선택한다</w:t>
      </w:r>
      <w:r>
        <w:rPr>
          <w:rFonts w:hint="eastAsia"/>
          <w:lang w:eastAsia="ko-KR"/>
        </w:rPr>
        <w:t>.</w:t>
      </w:r>
    </w:p>
    <w:p w14:paraId="677E7D75" w14:textId="3EF0E1AC" w:rsidR="00C32BE5" w:rsidRDefault="00C32BE5" w:rsidP="00E178B9">
      <w:pPr>
        <w:pStyle w:val="ab"/>
        <w:numPr>
          <w:ilvl w:val="0"/>
          <w:numId w:val="17"/>
        </w:numPr>
        <w:rPr>
          <w:lang w:eastAsia="ko-KR"/>
        </w:rPr>
      </w:pPr>
      <w:r>
        <w:rPr>
          <w:rFonts w:hint="eastAsia"/>
          <w:lang w:eastAsia="ko-KR"/>
        </w:rPr>
        <w:t>C</w:t>
      </w:r>
      <w:r>
        <w:rPr>
          <w:lang w:eastAsia="ko-KR"/>
        </w:rPr>
        <w:t>ommand: /</w:t>
      </w:r>
      <w:proofErr w:type="spellStart"/>
      <w:r>
        <w:rPr>
          <w:lang w:eastAsia="ko-KR"/>
        </w:rPr>
        <w:t>usr</w:t>
      </w:r>
      <w:proofErr w:type="spellEnd"/>
      <w:r>
        <w:rPr>
          <w:lang w:eastAsia="ko-KR"/>
        </w:rPr>
        <w:t>/bin/</w:t>
      </w:r>
      <w:proofErr w:type="spellStart"/>
      <w:r>
        <w:rPr>
          <w:lang w:eastAsia="ko-KR"/>
        </w:rPr>
        <w:t>rsync</w:t>
      </w:r>
      <w:proofErr w:type="spellEnd"/>
    </w:p>
    <w:p w14:paraId="605F7FDE" w14:textId="749CCE4F" w:rsidR="003D5593" w:rsidRDefault="003D5593" w:rsidP="00E178B9">
      <w:pPr>
        <w:pStyle w:val="ab"/>
        <w:numPr>
          <w:ilvl w:val="0"/>
          <w:numId w:val="17"/>
        </w:numPr>
        <w:rPr>
          <w:lang w:eastAsia="ko-KR"/>
        </w:rPr>
      </w:pPr>
      <w:r>
        <w:rPr>
          <w:lang w:eastAsia="ko-KR"/>
        </w:rPr>
        <w:t xml:space="preserve">Arguments: </w:t>
      </w:r>
      <w:r w:rsidR="00A26873" w:rsidRPr="00A26873">
        <w:rPr>
          <w:lang w:eastAsia="ko-KR"/>
        </w:rPr>
        <w:t>-</w:t>
      </w:r>
      <w:proofErr w:type="gramStart"/>
      <w:r w:rsidR="00A26873" w:rsidRPr="00A26873">
        <w:rPr>
          <w:lang w:eastAsia="ko-KR"/>
        </w:rPr>
        <w:t>av .</w:t>
      </w:r>
      <w:proofErr w:type="gramEnd"/>
      <w:r w:rsidR="00A26873" w:rsidRPr="00A26873">
        <w:rPr>
          <w:lang w:eastAsia="ko-KR"/>
        </w:rPr>
        <w:t>/install/* --</w:t>
      </w:r>
      <w:proofErr w:type="spellStart"/>
      <w:r w:rsidR="00A26873" w:rsidRPr="00A26873">
        <w:rPr>
          <w:lang w:eastAsia="ko-KR"/>
        </w:rPr>
        <w:t>rsh</w:t>
      </w:r>
      <w:proofErr w:type="spellEnd"/>
      <w:r w:rsidR="00A26873" w:rsidRPr="00A26873">
        <w:rPr>
          <w:lang w:eastAsia="ko-KR"/>
        </w:rPr>
        <w:t>="</w:t>
      </w:r>
      <w:proofErr w:type="spellStart"/>
      <w:r w:rsidR="00A26873" w:rsidRPr="00A26873">
        <w:rPr>
          <w:lang w:eastAsia="ko-KR"/>
        </w:rPr>
        <w:t>sshpass</w:t>
      </w:r>
      <w:proofErr w:type="spellEnd"/>
      <w:r w:rsidR="00A26873" w:rsidRPr="00A26873">
        <w:rPr>
          <w:lang w:eastAsia="ko-KR"/>
        </w:rPr>
        <w:t xml:space="preserve"> -p SiG2018 </w:t>
      </w:r>
      <w:proofErr w:type="spellStart"/>
      <w:r w:rsidR="00A26873" w:rsidRPr="00A26873">
        <w:rPr>
          <w:lang w:eastAsia="ko-KR"/>
        </w:rPr>
        <w:t>ssh</w:t>
      </w:r>
      <w:proofErr w:type="spellEnd"/>
      <w:r w:rsidR="00A26873" w:rsidRPr="00A26873">
        <w:rPr>
          <w:lang w:eastAsia="ko-KR"/>
        </w:rPr>
        <w:t xml:space="preserve"> -l root" </w:t>
      </w:r>
      <w:hyperlink r:id="rId20" w:history="1">
        <w:r w:rsidR="00242CCD" w:rsidRPr="004742FE">
          <w:rPr>
            <w:rStyle w:val="a6"/>
            <w:lang w:eastAsia="ko-KR"/>
          </w:rPr>
          <w:t>root@10.82.26.22:/</w:t>
        </w:r>
      </w:hyperlink>
    </w:p>
    <w:p w14:paraId="2F00170D" w14:textId="029F448A" w:rsidR="00242CCD" w:rsidRDefault="00242CCD" w:rsidP="00E178B9">
      <w:pPr>
        <w:pStyle w:val="ab"/>
        <w:numPr>
          <w:ilvl w:val="0"/>
          <w:numId w:val="17"/>
        </w:numPr>
        <w:rPr>
          <w:lang w:eastAsia="ko-KR"/>
        </w:rPr>
      </w:pPr>
      <w:r>
        <w:rPr>
          <w:lang w:eastAsia="ko-KR"/>
        </w:rPr>
        <w:t>Run configuration: (on Remote Device)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되어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선택</w:t>
      </w:r>
    </w:p>
    <w:p w14:paraId="33150F3E" w14:textId="5E5235D1" w:rsidR="00242CCD" w:rsidRDefault="00242CCD" w:rsidP="00E178B9">
      <w:pPr>
        <w:pStyle w:val="ab"/>
        <w:numPr>
          <w:ilvl w:val="0"/>
          <w:numId w:val="17"/>
        </w:numPr>
        <w:rPr>
          <w:lang w:eastAsia="ko-KR"/>
        </w:rPr>
      </w:pPr>
      <w:r>
        <w:rPr>
          <w:lang w:eastAsia="ko-KR"/>
        </w:rPr>
        <w:t xml:space="preserve">Alternate executable on device: 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Use this command instead </w:t>
      </w:r>
      <w:r>
        <w:rPr>
          <w:rFonts w:hint="eastAsia"/>
          <w:lang w:eastAsia="ko-KR"/>
        </w:rPr>
        <w:t>체크박스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선택한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</w:t>
      </w:r>
      <w:r>
        <w:rPr>
          <w:lang w:eastAsia="ko-KR"/>
        </w:rPr>
        <w:t xml:space="preserve"> service.sh</w:t>
      </w:r>
      <w:r>
        <w:rPr>
          <w:rFonts w:hint="eastAsia"/>
          <w:lang w:eastAsia="ko-KR"/>
        </w:rPr>
        <w:t>입력</w:t>
      </w:r>
    </w:p>
    <w:p w14:paraId="1FC9F429" w14:textId="6924BA15" w:rsidR="00D27A32" w:rsidRDefault="001A735A" w:rsidP="001A735A">
      <w:pPr>
        <w:pStyle w:val="3"/>
        <w:rPr>
          <w:lang w:eastAsia="ko-KR"/>
        </w:rPr>
      </w:pPr>
      <w:r>
        <w:rPr>
          <w:lang w:eastAsia="ko-KR"/>
        </w:rPr>
        <w:t>Trouble shooting</w:t>
      </w:r>
    </w:p>
    <w:p w14:paraId="5C38C653" w14:textId="2954EE45" w:rsidR="00D27A32" w:rsidRDefault="001A735A" w:rsidP="001A735A">
      <w:pPr>
        <w:pStyle w:val="ab"/>
        <w:numPr>
          <w:ilvl w:val="0"/>
          <w:numId w:val="22"/>
        </w:numPr>
        <w:rPr>
          <w:lang w:eastAsia="ko-KR"/>
        </w:rPr>
      </w:pPr>
      <w:proofErr w:type="spellStart"/>
      <w:r>
        <w:rPr>
          <w:rFonts w:hint="eastAsia"/>
          <w:lang w:eastAsia="ko-KR"/>
        </w:rPr>
        <w:t>설정값이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제대로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않는다면</w:t>
      </w:r>
      <w:r>
        <w:rPr>
          <w:rFonts w:hint="eastAsia"/>
          <w:lang w:eastAsia="ko-KR"/>
        </w:rPr>
        <w:t>(</w:t>
      </w:r>
      <w:r>
        <w:rPr>
          <w:lang w:eastAsia="ko-KR"/>
        </w:rPr>
        <w:t>Projects&gt;Build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B</w:t>
      </w:r>
      <w:r>
        <w:rPr>
          <w:lang w:eastAsia="ko-KR"/>
        </w:rPr>
        <w:t>uild directory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제대로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잡히지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</w:t>
      </w:r>
      <w:r>
        <w:rPr>
          <w:rFonts w:hint="eastAsia"/>
          <w:lang w:eastAsia="ko-KR"/>
        </w:rPr>
        <w:t xml:space="preserve">) </w:t>
      </w:r>
      <w:r w:rsidR="00621F74">
        <w:rPr>
          <w:lang w:eastAsia="ko-KR"/>
        </w:rPr>
        <w:t xml:space="preserve">Build directory </w:t>
      </w:r>
      <w:r w:rsidR="00621F74">
        <w:rPr>
          <w:rFonts w:hint="eastAsia"/>
          <w:lang w:eastAsia="ko-KR"/>
        </w:rPr>
        <w:t>안의</w:t>
      </w:r>
      <w:r w:rsidR="00621F74">
        <w:rPr>
          <w:rFonts w:hint="eastAsia"/>
          <w:lang w:eastAsia="ko-KR"/>
        </w:rPr>
        <w:t xml:space="preserve"> </w:t>
      </w:r>
      <w:r w:rsidR="00621F74">
        <w:rPr>
          <w:rFonts w:hint="eastAsia"/>
          <w:lang w:eastAsia="ko-KR"/>
        </w:rPr>
        <w:t>내용을</w:t>
      </w:r>
      <w:r w:rsidR="00621F74">
        <w:rPr>
          <w:rFonts w:hint="eastAsia"/>
          <w:lang w:eastAsia="ko-KR"/>
        </w:rPr>
        <w:t xml:space="preserve"> </w:t>
      </w:r>
      <w:r w:rsidR="00621F74">
        <w:rPr>
          <w:rFonts w:hint="eastAsia"/>
          <w:lang w:eastAsia="ko-KR"/>
        </w:rPr>
        <w:t>모두</w:t>
      </w:r>
      <w:r w:rsidR="00621F74">
        <w:rPr>
          <w:rFonts w:hint="eastAsia"/>
          <w:lang w:eastAsia="ko-KR"/>
        </w:rPr>
        <w:t xml:space="preserve"> </w:t>
      </w:r>
      <w:r w:rsidR="00621F74">
        <w:rPr>
          <w:rFonts w:hint="eastAsia"/>
          <w:lang w:eastAsia="ko-KR"/>
        </w:rPr>
        <w:t>지우고</w:t>
      </w:r>
      <w:r w:rsidR="00621F74">
        <w:rPr>
          <w:rFonts w:hint="eastAsia"/>
          <w:lang w:eastAsia="ko-KR"/>
        </w:rPr>
        <w:t>,</w:t>
      </w:r>
      <w:r w:rsidR="00621F74">
        <w:rPr>
          <w:lang w:eastAsia="ko-KR"/>
        </w:rPr>
        <w:t xml:space="preserve"> </w:t>
      </w:r>
      <w:r w:rsidR="00621F74">
        <w:rPr>
          <w:rFonts w:hint="eastAsia"/>
          <w:lang w:eastAsia="ko-KR"/>
        </w:rPr>
        <w:t>커맨드</w:t>
      </w:r>
      <w:r w:rsidR="00621F74">
        <w:rPr>
          <w:rFonts w:hint="eastAsia"/>
          <w:lang w:eastAsia="ko-KR"/>
        </w:rPr>
        <w:t xml:space="preserve"> </w:t>
      </w:r>
      <w:r w:rsidR="00621F74">
        <w:rPr>
          <w:rFonts w:hint="eastAsia"/>
          <w:lang w:eastAsia="ko-KR"/>
        </w:rPr>
        <w:t>라인</w:t>
      </w:r>
      <w:r w:rsidR="00621F74">
        <w:rPr>
          <w:rFonts w:hint="eastAsia"/>
          <w:lang w:eastAsia="ko-KR"/>
        </w:rPr>
        <w:t xml:space="preserve"> </w:t>
      </w:r>
      <w:r w:rsidR="00621F74">
        <w:rPr>
          <w:rFonts w:hint="eastAsia"/>
          <w:lang w:eastAsia="ko-KR"/>
        </w:rPr>
        <w:t>상에서</w:t>
      </w:r>
      <w:r w:rsidR="00621F74"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build-ca5g-CA5G-Default </w:t>
      </w:r>
      <w:r>
        <w:rPr>
          <w:rFonts w:hint="eastAsia"/>
          <w:lang w:eastAsia="ko-KR"/>
        </w:rPr>
        <w:t>디렉토리를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날려버리고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lang w:eastAsia="ko-KR"/>
        </w:rPr>
        <w:t xml:space="preserve"> Run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실행한다</w:t>
      </w:r>
      <w:r>
        <w:rPr>
          <w:rFonts w:hint="eastAsia"/>
          <w:lang w:eastAsia="ko-KR"/>
        </w:rPr>
        <w:t>.</w:t>
      </w:r>
    </w:p>
    <w:p w14:paraId="407882C4" w14:textId="77777777" w:rsidR="00D27A32" w:rsidRDefault="00D27A32" w:rsidP="00704128">
      <w:pPr>
        <w:rPr>
          <w:lang w:eastAsia="ko-KR"/>
        </w:rPr>
      </w:pPr>
    </w:p>
    <w:p w14:paraId="440DCA85" w14:textId="573E724C" w:rsidR="008A203A" w:rsidRDefault="00CB5517" w:rsidP="00747F94">
      <w:pPr>
        <w:pStyle w:val="1"/>
        <w:rPr>
          <w:lang w:eastAsia="ko-KR"/>
        </w:rPr>
      </w:pPr>
      <w:bookmarkStart w:id="5" w:name="_Toc21613853"/>
      <w:proofErr w:type="spellStart"/>
      <w:r>
        <w:rPr>
          <w:lang w:eastAsia="ko-KR"/>
        </w:rPr>
        <w:t>CMake</w:t>
      </w:r>
      <w:bookmarkEnd w:id="5"/>
      <w:proofErr w:type="spellEnd"/>
    </w:p>
    <w:p w14:paraId="11B3B863" w14:textId="1B15AAA1" w:rsidR="00CB5517" w:rsidRDefault="00CB5517" w:rsidP="00CB5517">
      <w:pPr>
        <w:pStyle w:val="2"/>
        <w:rPr>
          <w:lang w:eastAsia="ko-KR"/>
        </w:rPr>
      </w:pPr>
      <w:bookmarkStart w:id="6" w:name="_Toc21613854"/>
      <w:r>
        <w:rPr>
          <w:lang w:eastAsia="ko-KR"/>
        </w:rPr>
        <w:t>CMakeLists.txt</w:t>
      </w:r>
      <w:bookmarkEnd w:id="6"/>
    </w:p>
    <w:p w14:paraId="73E66ADD" w14:textId="060CC0D6" w:rsidR="00C40C48" w:rsidRDefault="00241E9D" w:rsidP="00C40C48">
      <w:pPr>
        <w:rPr>
          <w:lang w:eastAsia="ko-KR"/>
        </w:rPr>
      </w:pPr>
      <w:r>
        <w:rPr>
          <w:lang w:eastAsia="ko-KR"/>
        </w:rPr>
        <w:t>~works/ca5g/ca5g/apps/CMakeLists.txt</w:t>
      </w:r>
      <w:r>
        <w:rPr>
          <w:lang w:eastAsia="ko-KR"/>
        </w:rPr>
        <w:br/>
        <w:t xml:space="preserve">-&gt; </w:t>
      </w:r>
      <w:proofErr w:type="spellStart"/>
      <w:r w:rsidR="00CB5517">
        <w:rPr>
          <w:lang w:eastAsia="ko-KR"/>
        </w:rPr>
        <w:t>add_subdirectory</w:t>
      </w:r>
      <w:proofErr w:type="spellEnd"/>
      <w:r w:rsidR="00CB5517">
        <w:rPr>
          <w:lang w:eastAsia="ko-KR"/>
        </w:rPr>
        <w:t>(signalAnalyzer5GNR)</w:t>
      </w:r>
    </w:p>
    <w:p w14:paraId="0959C9A1" w14:textId="5A1AAF48" w:rsidR="00C40C48" w:rsidRDefault="00241E9D" w:rsidP="00C40C48">
      <w:pPr>
        <w:rPr>
          <w:lang w:eastAsia="ko-KR"/>
        </w:rPr>
      </w:pPr>
      <w:r>
        <w:rPr>
          <w:lang w:eastAsia="ko-KR"/>
        </w:rPr>
        <w:t>~works/ca5g/ca5g/apps/signalAnalyzer5GNR/CMakeLists.txt</w:t>
      </w:r>
      <w:r>
        <w:rPr>
          <w:lang w:eastAsia="ko-KR"/>
        </w:rPr>
        <w:br/>
        <w:t xml:space="preserve">-&gt; </w:t>
      </w:r>
      <w:proofErr w:type="spellStart"/>
      <w:r w:rsidRPr="00241E9D">
        <w:rPr>
          <w:lang w:eastAsia="ko-KR"/>
        </w:rPr>
        <w:t>add_subdirectory</w:t>
      </w:r>
      <w:proofErr w:type="spellEnd"/>
      <w:r w:rsidRPr="00241E9D">
        <w:rPr>
          <w:lang w:eastAsia="ko-KR"/>
        </w:rPr>
        <w:t xml:space="preserve"> (signalAnalyzer5GNRBuildIn)</w:t>
      </w:r>
      <w:r>
        <w:rPr>
          <w:lang w:eastAsia="ko-KR"/>
        </w:rPr>
        <w:br/>
        <w:t xml:space="preserve">-&gt; </w:t>
      </w:r>
      <w:proofErr w:type="spellStart"/>
      <w:r w:rsidRPr="00241E9D">
        <w:rPr>
          <w:lang w:eastAsia="ko-KR"/>
        </w:rPr>
        <w:t>add_subdirectory</w:t>
      </w:r>
      <w:proofErr w:type="spellEnd"/>
      <w:r w:rsidRPr="00241E9D">
        <w:rPr>
          <w:lang w:eastAsia="ko-KR"/>
        </w:rPr>
        <w:t xml:space="preserve"> (signalAnalyzer5GNRUtil)</w:t>
      </w:r>
    </w:p>
    <w:p w14:paraId="6B74D0B4" w14:textId="4CC33246" w:rsidR="0079721A" w:rsidRDefault="0079721A" w:rsidP="006C0865">
      <w:pPr>
        <w:rPr>
          <w:lang w:eastAsia="ko-KR"/>
        </w:rPr>
      </w:pPr>
    </w:p>
    <w:p w14:paraId="776C8E74" w14:textId="6B4C4EC9" w:rsidR="00241E9D" w:rsidRDefault="00583711" w:rsidP="00583711">
      <w:pPr>
        <w:pStyle w:val="1"/>
        <w:rPr>
          <w:lang w:eastAsia="ko-KR"/>
        </w:rPr>
      </w:pPr>
      <w:bookmarkStart w:id="7" w:name="_Toc21613855"/>
      <w:r>
        <w:rPr>
          <w:rFonts w:hint="eastAsia"/>
          <w:lang w:eastAsia="ko-KR"/>
        </w:rPr>
        <w:t>O</w:t>
      </w:r>
      <w:r>
        <w:rPr>
          <w:lang w:eastAsia="ko-KR"/>
        </w:rPr>
        <w:t>ption</w:t>
      </w:r>
      <w:r w:rsidR="005E5AE4">
        <w:rPr>
          <w:rFonts w:hint="eastAsia"/>
          <w:lang w:eastAsia="ko-KR"/>
        </w:rPr>
        <w:t>활성화</w:t>
      </w:r>
      <w:r w:rsidR="005E5AE4">
        <w:rPr>
          <w:rFonts w:hint="eastAsia"/>
          <w:lang w:eastAsia="ko-KR"/>
        </w:rPr>
        <w:t xml:space="preserve"> </w:t>
      </w:r>
      <w:r w:rsidR="005E5AE4">
        <w:rPr>
          <w:rFonts w:hint="eastAsia"/>
          <w:lang w:eastAsia="ko-KR"/>
        </w:rPr>
        <w:t>비활성화</w:t>
      </w:r>
      <w:bookmarkEnd w:id="7"/>
    </w:p>
    <w:p w14:paraId="697776F1" w14:textId="7E71EB0E" w:rsidR="005E5AE4" w:rsidRPr="005E5AE4" w:rsidRDefault="005E5AE4" w:rsidP="005E5AE4">
      <w:pPr>
        <w:rPr>
          <w:lang w:eastAsia="ko-KR"/>
        </w:rPr>
      </w:pPr>
      <w:r>
        <w:rPr>
          <w:lang w:eastAsia="ko-KR"/>
        </w:rPr>
        <w:t xml:space="preserve">SSH </w:t>
      </w:r>
      <w:r>
        <w:rPr>
          <w:rFonts w:hint="eastAsia"/>
          <w:lang w:eastAsia="ko-KR"/>
        </w:rPr>
        <w:t>접속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직접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입력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부서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문서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노출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절대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안됨</w:t>
      </w:r>
      <w:r>
        <w:rPr>
          <w:rFonts w:hint="eastAsia"/>
          <w:lang w:eastAsia="ko-KR"/>
        </w:rPr>
        <w:t>.</w:t>
      </w:r>
    </w:p>
    <w:p w14:paraId="5159C9F5" w14:textId="2E7A350D" w:rsidR="00241E9D" w:rsidRDefault="005E5AE4" w:rsidP="005E5AE4">
      <w:pPr>
        <w:pStyle w:val="2"/>
        <w:rPr>
          <w:lang w:eastAsia="ko-KR"/>
        </w:rPr>
      </w:pPr>
      <w:bookmarkStart w:id="8" w:name="_Toc21613856"/>
      <w:r>
        <w:rPr>
          <w:lang w:eastAsia="ko-KR"/>
        </w:rPr>
        <w:t>Activation</w:t>
      </w:r>
      <w:bookmarkEnd w:id="8"/>
    </w:p>
    <w:p w14:paraId="762D7FC0" w14:textId="3A6126E2" w:rsidR="00241E9D" w:rsidRDefault="005E5AE4" w:rsidP="006C0865">
      <w:pPr>
        <w:rPr>
          <w:lang w:eastAsia="ko-KR"/>
        </w:rPr>
      </w:pPr>
      <w:r>
        <w:rPr>
          <w:lang w:eastAsia="ko-KR"/>
        </w:rPr>
        <w:t>enable_options.sh F001O</w:t>
      </w:r>
    </w:p>
    <w:p w14:paraId="3C1D777B" w14:textId="0C6A61AE" w:rsidR="005E5AE4" w:rsidRDefault="005E5AE4" w:rsidP="005E5AE4">
      <w:pPr>
        <w:pStyle w:val="2"/>
        <w:rPr>
          <w:lang w:eastAsia="ko-KR"/>
        </w:rPr>
      </w:pPr>
      <w:bookmarkStart w:id="9" w:name="_Toc21613857"/>
      <w:r>
        <w:rPr>
          <w:lang w:eastAsia="ko-KR"/>
        </w:rPr>
        <w:t>Deactivation</w:t>
      </w:r>
      <w:bookmarkEnd w:id="9"/>
    </w:p>
    <w:p w14:paraId="4ED561DA" w14:textId="48E3EEC8" w:rsidR="00241E9D" w:rsidRDefault="005E5AE4" w:rsidP="006C0865">
      <w:pPr>
        <w:rPr>
          <w:lang w:eastAsia="ko-KR"/>
        </w:rPr>
      </w:pPr>
      <w:r>
        <w:rPr>
          <w:lang w:eastAsia="ko-KR"/>
        </w:rPr>
        <w:t>disable_options.sh F001O</w:t>
      </w:r>
    </w:p>
    <w:p w14:paraId="09F17FA5" w14:textId="10BA8089" w:rsidR="00241E9D" w:rsidRDefault="00241E9D" w:rsidP="006C0865">
      <w:pPr>
        <w:rPr>
          <w:lang w:eastAsia="ko-KR"/>
        </w:rPr>
      </w:pPr>
    </w:p>
    <w:p w14:paraId="5DE1C5F5" w14:textId="487A6C35" w:rsidR="00241E9D" w:rsidRDefault="005970EF" w:rsidP="008015FC">
      <w:pPr>
        <w:pStyle w:val="1"/>
        <w:rPr>
          <w:lang w:eastAsia="ko-KR"/>
        </w:rPr>
      </w:pPr>
      <w:r>
        <w:rPr>
          <w:lang w:eastAsia="ko-KR"/>
        </w:rPr>
        <w:lastRenderedPageBreak/>
        <w:t>B</w:t>
      </w:r>
      <w:r w:rsidR="008015FC">
        <w:rPr>
          <w:lang w:eastAsia="ko-KR"/>
        </w:rPr>
        <w:t>ranch</w:t>
      </w:r>
    </w:p>
    <w:p w14:paraId="0623F951" w14:textId="17DD2E8E" w:rsidR="005970EF" w:rsidRDefault="005970EF" w:rsidP="005970EF">
      <w:pPr>
        <w:pStyle w:val="2"/>
        <w:rPr>
          <w:lang w:eastAsia="ko-KR"/>
        </w:rPr>
      </w:pPr>
      <w:r>
        <w:rPr>
          <w:lang w:eastAsia="ko-KR"/>
        </w:rPr>
        <w:t>Branch changing flow</w:t>
      </w:r>
    </w:p>
    <w:p w14:paraId="1B4FC0A6" w14:textId="52B0894F" w:rsidR="004A0D82" w:rsidRPr="004A0D82" w:rsidRDefault="004A0D82" w:rsidP="004A0D82">
      <w:pPr>
        <w:rPr>
          <w:lang w:eastAsia="ko-KR"/>
        </w:rPr>
      </w:pPr>
      <w:proofErr w:type="spellStart"/>
      <w:r>
        <w:rPr>
          <w:rFonts w:hint="eastAsia"/>
          <w:lang w:eastAsia="ko-KR"/>
        </w:rPr>
        <w:t>브랜치를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변경한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경우에는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부모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프로젝트와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자식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프로젝트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submodule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초기화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시켜주어야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</w:p>
    <w:p w14:paraId="62EBE9D2" w14:textId="1F379280" w:rsidR="005970EF" w:rsidRDefault="00EE3E6A" w:rsidP="0033558D">
      <w:pPr>
        <w:pStyle w:val="ab"/>
        <w:numPr>
          <w:ilvl w:val="0"/>
          <w:numId w:val="18"/>
        </w:numPr>
        <w:rPr>
          <w:lang w:eastAsia="ko-KR"/>
        </w:rPr>
      </w:pPr>
      <w:r>
        <w:rPr>
          <w:lang w:eastAsia="ko-KR"/>
        </w:rPr>
        <w:t>Git clone</w:t>
      </w:r>
      <w:r>
        <w:rPr>
          <w:lang w:eastAsia="ko-KR"/>
        </w:rPr>
        <w:br/>
      </w:r>
      <w:proofErr w:type="spellStart"/>
      <w:r w:rsidRPr="00EE3E6A">
        <w:rPr>
          <w:lang w:eastAsia="ko-KR"/>
        </w:rPr>
        <w:t>shlim@</w:t>
      </w:r>
      <w:proofErr w:type="gramStart"/>
      <w:r w:rsidRPr="00EE3E6A">
        <w:rPr>
          <w:lang w:eastAsia="ko-KR"/>
        </w:rPr>
        <w:t>s</w:t>
      </w:r>
      <w:proofErr w:type="spellEnd"/>
      <w:r w:rsidRPr="00EE3E6A">
        <w:rPr>
          <w:lang w:eastAsia="ko-KR"/>
        </w:rPr>
        <w:t>:~</w:t>
      </w:r>
      <w:proofErr w:type="gramEnd"/>
      <w:r w:rsidRPr="00EE3E6A">
        <w:rPr>
          <w:lang w:eastAsia="ko-KR"/>
        </w:rPr>
        <w:t>/workspace/practice$ git clone ssh://git@cosgit1.ds.jdsu.net:7999/ca5g/ca5g.git</w:t>
      </w:r>
    </w:p>
    <w:p w14:paraId="3BD91DE6" w14:textId="31FBEF46" w:rsidR="0033558D" w:rsidRDefault="00EE3E6A" w:rsidP="0033558D">
      <w:pPr>
        <w:pStyle w:val="ab"/>
        <w:numPr>
          <w:ilvl w:val="0"/>
          <w:numId w:val="18"/>
        </w:numPr>
        <w:rPr>
          <w:lang w:eastAsia="ko-KR"/>
        </w:rPr>
      </w:pPr>
      <w:r>
        <w:rPr>
          <w:lang w:eastAsia="ko-KR"/>
        </w:rPr>
        <w:t>Checkout</w:t>
      </w:r>
      <w:r>
        <w:rPr>
          <w:lang w:eastAsia="ko-KR"/>
        </w:rPr>
        <w:br/>
      </w:r>
      <w:proofErr w:type="spellStart"/>
      <w:r w:rsidRPr="00EE3E6A">
        <w:rPr>
          <w:lang w:eastAsia="ko-KR"/>
        </w:rPr>
        <w:t>shlim@</w:t>
      </w:r>
      <w:proofErr w:type="gramStart"/>
      <w:r w:rsidRPr="00EE3E6A">
        <w:rPr>
          <w:lang w:eastAsia="ko-KR"/>
        </w:rPr>
        <w:t>s</w:t>
      </w:r>
      <w:proofErr w:type="spellEnd"/>
      <w:r w:rsidRPr="00EE3E6A">
        <w:rPr>
          <w:lang w:eastAsia="ko-KR"/>
        </w:rPr>
        <w:t>:~</w:t>
      </w:r>
      <w:proofErr w:type="gramEnd"/>
      <w:r w:rsidRPr="00EE3E6A">
        <w:rPr>
          <w:lang w:eastAsia="ko-KR"/>
        </w:rPr>
        <w:t>/workspace/practice/ca5g$ git checkout feature/HA-3653-tm-analyzer</w:t>
      </w:r>
    </w:p>
    <w:p w14:paraId="291721CE" w14:textId="4D47EEF5" w:rsidR="00EE3E6A" w:rsidRDefault="00EE3E6A" w:rsidP="0033558D">
      <w:pPr>
        <w:pStyle w:val="ab"/>
        <w:numPr>
          <w:ilvl w:val="0"/>
          <w:numId w:val="18"/>
        </w:numPr>
        <w:rPr>
          <w:lang w:eastAsia="ko-KR"/>
        </w:rPr>
      </w:pPr>
      <w:r>
        <w:rPr>
          <w:lang w:eastAsia="ko-KR"/>
        </w:rPr>
        <w:t xml:space="preserve">Submodule </w:t>
      </w:r>
      <w:proofErr w:type="spellStart"/>
      <w:r>
        <w:rPr>
          <w:lang w:eastAsia="ko-KR"/>
        </w:rPr>
        <w:t>deinit</w:t>
      </w:r>
      <w:proofErr w:type="spellEnd"/>
      <w:r>
        <w:rPr>
          <w:lang w:eastAsia="ko-KR"/>
        </w:rPr>
        <w:br/>
      </w:r>
      <w:r>
        <w:rPr>
          <w:rFonts w:hint="eastAsia"/>
          <w:noProof/>
          <w:lang w:eastAsia="ko-KR"/>
        </w:rPr>
        <w:drawing>
          <wp:inline distT="0" distB="0" distL="0" distR="0" wp14:anchorId="794B8C3A" wp14:editId="524EE999">
            <wp:extent cx="5943600" cy="812165"/>
            <wp:effectExtent l="0" t="0" r="0" b="6985"/>
            <wp:docPr id="57" name="그림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12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A71B72" w14:textId="69C04300" w:rsidR="00231C0D" w:rsidRDefault="00231C0D" w:rsidP="0033558D">
      <w:pPr>
        <w:pStyle w:val="ab"/>
        <w:numPr>
          <w:ilvl w:val="0"/>
          <w:numId w:val="18"/>
        </w:numPr>
        <w:rPr>
          <w:lang w:eastAsia="ko-KR"/>
        </w:rPr>
      </w:pPr>
      <w:r>
        <w:rPr>
          <w:lang w:eastAsia="ko-KR"/>
        </w:rPr>
        <w:t xml:space="preserve">Submodule </w:t>
      </w:r>
      <w:proofErr w:type="spellStart"/>
      <w:r>
        <w:rPr>
          <w:lang w:eastAsia="ko-KR"/>
        </w:rPr>
        <w:t>init</w:t>
      </w:r>
      <w:proofErr w:type="spellEnd"/>
      <w:r>
        <w:rPr>
          <w:lang w:eastAsia="ko-KR"/>
        </w:rPr>
        <w:br/>
      </w:r>
      <w:r>
        <w:rPr>
          <w:rFonts w:hint="eastAsia"/>
          <w:noProof/>
          <w:lang w:eastAsia="ko-KR"/>
        </w:rPr>
        <w:drawing>
          <wp:inline distT="0" distB="0" distL="0" distR="0" wp14:anchorId="3F56A094" wp14:editId="51B7431C">
            <wp:extent cx="5943600" cy="1999615"/>
            <wp:effectExtent l="0" t="0" r="0" b="635"/>
            <wp:docPr id="58" name="그림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99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D75781" w14:textId="0A82BC2C" w:rsidR="00231C0D" w:rsidRDefault="00231C0D" w:rsidP="0033558D">
      <w:pPr>
        <w:pStyle w:val="ab"/>
        <w:numPr>
          <w:ilvl w:val="0"/>
          <w:numId w:val="18"/>
        </w:numPr>
        <w:rPr>
          <w:lang w:eastAsia="ko-KR"/>
        </w:rPr>
      </w:pPr>
      <w:proofErr w:type="spellStart"/>
      <w:r>
        <w:rPr>
          <w:lang w:eastAsia="ko-KR"/>
        </w:rPr>
        <w:t>doQt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실행</w:t>
      </w:r>
      <w:r>
        <w:rPr>
          <w:lang w:eastAsia="ko-KR"/>
        </w:rPr>
        <w:br/>
        <w:t>open CMakeLists.txt</w:t>
      </w:r>
    </w:p>
    <w:p w14:paraId="5479ADA3" w14:textId="62D9E59B" w:rsidR="00231C0D" w:rsidRDefault="00231C0D" w:rsidP="0033558D">
      <w:pPr>
        <w:pStyle w:val="ab"/>
        <w:numPr>
          <w:ilvl w:val="0"/>
          <w:numId w:val="18"/>
        </w:numPr>
        <w:rPr>
          <w:lang w:eastAsia="ko-KR"/>
        </w:rPr>
      </w:pPr>
      <w:r>
        <w:rPr>
          <w:lang w:eastAsia="ko-KR"/>
        </w:rPr>
        <w:t xml:space="preserve">Run </w:t>
      </w:r>
      <w:proofErr w:type="spellStart"/>
      <w:r>
        <w:rPr>
          <w:lang w:eastAsia="ko-KR"/>
        </w:rPr>
        <w:t>CMake</w:t>
      </w:r>
      <w:proofErr w:type="spellEnd"/>
      <w:r>
        <w:rPr>
          <w:lang w:eastAsia="ko-KR"/>
        </w:rPr>
        <w:br/>
        <w:t xml:space="preserve">Build &gt; Run </w:t>
      </w:r>
      <w:proofErr w:type="spellStart"/>
      <w:r>
        <w:rPr>
          <w:lang w:eastAsia="ko-KR"/>
        </w:rPr>
        <w:t>CMake</w:t>
      </w:r>
      <w:proofErr w:type="spellEnd"/>
    </w:p>
    <w:p w14:paraId="5C4A5076" w14:textId="5042EA90" w:rsidR="00231C0D" w:rsidRDefault="00231C0D" w:rsidP="0033558D">
      <w:pPr>
        <w:pStyle w:val="ab"/>
        <w:numPr>
          <w:ilvl w:val="0"/>
          <w:numId w:val="18"/>
        </w:numPr>
        <w:rPr>
          <w:lang w:eastAsia="ko-KR"/>
        </w:rPr>
      </w:pPr>
      <w:r>
        <w:rPr>
          <w:lang w:eastAsia="ko-KR"/>
        </w:rPr>
        <w:t xml:space="preserve">Build, Run </w:t>
      </w:r>
      <w:r>
        <w:rPr>
          <w:rFonts w:hint="eastAsia"/>
          <w:lang w:eastAsia="ko-KR"/>
        </w:rPr>
        <w:t>설정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체크</w:t>
      </w:r>
      <w:r>
        <w:rPr>
          <w:lang w:eastAsia="ko-KR"/>
        </w:rPr>
        <w:br/>
      </w:r>
      <w:r>
        <w:rPr>
          <w:rFonts w:hint="eastAsia"/>
          <w:lang w:eastAsia="ko-KR"/>
        </w:rPr>
        <w:t>-</w:t>
      </w:r>
      <w:r>
        <w:rPr>
          <w:lang w:eastAsia="ko-KR"/>
        </w:rPr>
        <w:t xml:space="preserve">. </w:t>
      </w:r>
      <w:r>
        <w:rPr>
          <w:rFonts w:hint="eastAsia"/>
          <w:lang w:eastAsia="ko-KR"/>
        </w:rPr>
        <w:t>좌측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Projects </w:t>
      </w:r>
      <w:r>
        <w:rPr>
          <w:rFonts w:hint="eastAsia"/>
          <w:lang w:eastAsia="ko-KR"/>
        </w:rPr>
        <w:t>버튼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선택</w:t>
      </w:r>
      <w:r>
        <w:rPr>
          <w:lang w:eastAsia="ko-KR"/>
        </w:rPr>
        <w:br/>
        <w:t xml:space="preserve">-. </w:t>
      </w:r>
      <w:r w:rsidR="00C17D2A">
        <w:rPr>
          <w:rFonts w:hint="eastAsia"/>
          <w:lang w:eastAsia="ko-KR"/>
        </w:rPr>
        <w:t>B</w:t>
      </w:r>
      <w:r w:rsidR="00C17D2A">
        <w:rPr>
          <w:lang w:eastAsia="ko-KR"/>
        </w:rPr>
        <w:t xml:space="preserve">uild </w:t>
      </w:r>
      <w:r w:rsidR="00C17D2A">
        <w:rPr>
          <w:rFonts w:hint="eastAsia"/>
          <w:lang w:eastAsia="ko-KR"/>
        </w:rPr>
        <w:t>항목</w:t>
      </w:r>
      <w:r w:rsidR="00C17D2A">
        <w:rPr>
          <w:rFonts w:hint="eastAsia"/>
          <w:lang w:eastAsia="ko-KR"/>
        </w:rPr>
        <w:t xml:space="preserve"> </w:t>
      </w:r>
      <w:r w:rsidR="00C17D2A">
        <w:rPr>
          <w:rFonts w:hint="eastAsia"/>
          <w:lang w:eastAsia="ko-KR"/>
        </w:rPr>
        <w:t>선택</w:t>
      </w:r>
      <w:r w:rsidR="00C17D2A">
        <w:rPr>
          <w:rFonts w:hint="eastAsia"/>
          <w:lang w:eastAsia="ko-KR"/>
        </w:rPr>
        <w:t xml:space="preserve"> </w:t>
      </w:r>
      <w:r w:rsidR="00C17D2A">
        <w:rPr>
          <w:rFonts w:hint="eastAsia"/>
          <w:lang w:eastAsia="ko-KR"/>
        </w:rPr>
        <w:t>후</w:t>
      </w:r>
      <w:r w:rsidR="00C17D2A"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1.3.1 Build </w:t>
      </w:r>
      <w:r>
        <w:rPr>
          <w:rFonts w:hint="eastAsia"/>
          <w:lang w:eastAsia="ko-KR"/>
        </w:rPr>
        <w:t>설정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참조</w:t>
      </w:r>
      <w:r w:rsidR="00C17D2A">
        <w:rPr>
          <w:lang w:eastAsia="ko-KR"/>
        </w:rPr>
        <w:br/>
        <w:t xml:space="preserve">-. </w:t>
      </w:r>
      <w:r w:rsidR="00C17D2A">
        <w:rPr>
          <w:rFonts w:hint="eastAsia"/>
          <w:lang w:eastAsia="ko-KR"/>
        </w:rPr>
        <w:t>R</w:t>
      </w:r>
      <w:r w:rsidR="00C17D2A">
        <w:rPr>
          <w:lang w:eastAsia="ko-KR"/>
        </w:rPr>
        <w:t xml:space="preserve">un </w:t>
      </w:r>
      <w:r w:rsidR="00C17D2A">
        <w:rPr>
          <w:rFonts w:hint="eastAsia"/>
          <w:lang w:eastAsia="ko-KR"/>
        </w:rPr>
        <w:t>항목</w:t>
      </w:r>
      <w:r w:rsidR="00C17D2A">
        <w:rPr>
          <w:rFonts w:hint="eastAsia"/>
          <w:lang w:eastAsia="ko-KR"/>
        </w:rPr>
        <w:t xml:space="preserve"> </w:t>
      </w:r>
      <w:r w:rsidR="00C17D2A">
        <w:rPr>
          <w:rFonts w:hint="eastAsia"/>
          <w:lang w:eastAsia="ko-KR"/>
        </w:rPr>
        <w:t>선택</w:t>
      </w:r>
      <w:r w:rsidR="00C17D2A">
        <w:rPr>
          <w:rFonts w:hint="eastAsia"/>
          <w:lang w:eastAsia="ko-KR"/>
        </w:rPr>
        <w:t xml:space="preserve"> </w:t>
      </w:r>
      <w:r w:rsidR="00C17D2A">
        <w:rPr>
          <w:rFonts w:hint="eastAsia"/>
          <w:lang w:eastAsia="ko-KR"/>
        </w:rPr>
        <w:t>후</w:t>
      </w:r>
      <w:r w:rsidR="00C17D2A">
        <w:rPr>
          <w:rFonts w:hint="eastAsia"/>
          <w:lang w:eastAsia="ko-KR"/>
        </w:rPr>
        <w:t xml:space="preserve"> </w:t>
      </w:r>
      <w:r w:rsidR="00C17D2A">
        <w:rPr>
          <w:lang w:eastAsia="ko-KR"/>
        </w:rPr>
        <w:t xml:space="preserve">1.3.2 </w:t>
      </w:r>
      <w:r w:rsidR="00C17D2A">
        <w:rPr>
          <w:rFonts w:hint="eastAsia"/>
          <w:lang w:eastAsia="ko-KR"/>
        </w:rPr>
        <w:t>R</w:t>
      </w:r>
      <w:r w:rsidR="00C17D2A">
        <w:rPr>
          <w:lang w:eastAsia="ko-KR"/>
        </w:rPr>
        <w:t>un(Deploy)</w:t>
      </w:r>
      <w:r w:rsidR="00C17D2A">
        <w:rPr>
          <w:rFonts w:hint="eastAsia"/>
          <w:lang w:eastAsia="ko-KR"/>
        </w:rPr>
        <w:t>설정</w:t>
      </w:r>
      <w:r w:rsidR="00C17D2A">
        <w:rPr>
          <w:rFonts w:hint="eastAsia"/>
          <w:lang w:eastAsia="ko-KR"/>
        </w:rPr>
        <w:t xml:space="preserve"> </w:t>
      </w:r>
      <w:r w:rsidR="00C17D2A">
        <w:rPr>
          <w:rFonts w:hint="eastAsia"/>
          <w:lang w:eastAsia="ko-KR"/>
        </w:rPr>
        <w:t>참조</w:t>
      </w:r>
    </w:p>
    <w:p w14:paraId="322D7ED7" w14:textId="227C4255" w:rsidR="00E62BBE" w:rsidRDefault="00E62BBE" w:rsidP="0033558D">
      <w:pPr>
        <w:pStyle w:val="ab"/>
        <w:numPr>
          <w:ilvl w:val="0"/>
          <w:numId w:val="18"/>
        </w:numPr>
        <w:rPr>
          <w:lang w:eastAsia="ko-KR"/>
        </w:rPr>
      </w:pPr>
      <w:r>
        <w:rPr>
          <w:lang w:eastAsia="ko-KR"/>
        </w:rPr>
        <w:t>Build All</w:t>
      </w:r>
      <w:r>
        <w:rPr>
          <w:lang w:eastAsia="ko-KR"/>
        </w:rPr>
        <w:br/>
        <w:t>Build &gt; Build All</w:t>
      </w:r>
    </w:p>
    <w:p w14:paraId="140977D8" w14:textId="10A8F113" w:rsidR="00995A08" w:rsidRDefault="00995A08" w:rsidP="0033558D">
      <w:pPr>
        <w:pStyle w:val="ab"/>
        <w:numPr>
          <w:ilvl w:val="0"/>
          <w:numId w:val="18"/>
        </w:numPr>
        <w:rPr>
          <w:lang w:eastAsia="ko-KR"/>
        </w:rPr>
      </w:pPr>
      <w:r>
        <w:rPr>
          <w:lang w:eastAsia="ko-KR"/>
        </w:rPr>
        <w:lastRenderedPageBreak/>
        <w:t>Deploy All</w:t>
      </w:r>
      <w:r>
        <w:rPr>
          <w:lang w:eastAsia="ko-KR"/>
        </w:rPr>
        <w:br/>
        <w:t>Build &gt; Deploy All</w:t>
      </w:r>
    </w:p>
    <w:p w14:paraId="3C351046" w14:textId="4507153A" w:rsidR="00995A08" w:rsidRDefault="00995A08" w:rsidP="0033558D">
      <w:pPr>
        <w:pStyle w:val="ab"/>
        <w:numPr>
          <w:ilvl w:val="0"/>
          <w:numId w:val="18"/>
        </w:numPr>
        <w:rPr>
          <w:lang w:eastAsia="ko-KR"/>
        </w:rPr>
      </w:pPr>
      <w:r>
        <w:rPr>
          <w:rFonts w:hint="eastAsia"/>
          <w:lang w:eastAsia="ko-KR"/>
        </w:rPr>
        <w:t>R</w:t>
      </w:r>
      <w:r>
        <w:rPr>
          <w:lang w:eastAsia="ko-KR"/>
        </w:rPr>
        <w:t>un</w:t>
      </w:r>
    </w:p>
    <w:p w14:paraId="3BC62F6E" w14:textId="2BA1AAB2" w:rsidR="00493246" w:rsidRPr="005970EF" w:rsidRDefault="00493246" w:rsidP="0033558D">
      <w:pPr>
        <w:pStyle w:val="ab"/>
        <w:numPr>
          <w:ilvl w:val="0"/>
          <w:numId w:val="18"/>
        </w:numPr>
        <w:rPr>
          <w:lang w:eastAsia="ko-KR"/>
        </w:rPr>
      </w:pPr>
      <w:r>
        <w:rPr>
          <w:lang w:eastAsia="ko-KR"/>
        </w:rPr>
        <w:t>Warning message</w:t>
      </w:r>
      <w:r>
        <w:rPr>
          <w:lang w:eastAsia="ko-KR"/>
        </w:rPr>
        <w:br/>
      </w:r>
      <w:r w:rsidRPr="00493246">
        <w:rPr>
          <w:lang w:eastAsia="ko-KR"/>
        </w:rPr>
        <w:t xml:space="preserve">Warning: The unit file, source configuration file or drop-ins of </w:t>
      </w:r>
      <w:proofErr w:type="spellStart"/>
      <w:proofErr w:type="gramStart"/>
      <w:r w:rsidRPr="00493246">
        <w:rPr>
          <w:lang w:eastAsia="ko-KR"/>
        </w:rPr>
        <w:t>scpi.service</w:t>
      </w:r>
      <w:proofErr w:type="spellEnd"/>
      <w:proofErr w:type="gramEnd"/>
      <w:r w:rsidRPr="00493246">
        <w:rPr>
          <w:lang w:eastAsia="ko-KR"/>
        </w:rPr>
        <w:t xml:space="preserve"> changed on disk. Run '</w:t>
      </w:r>
      <w:proofErr w:type="spellStart"/>
      <w:r w:rsidRPr="00493246">
        <w:rPr>
          <w:lang w:eastAsia="ko-KR"/>
        </w:rPr>
        <w:t>systemctl</w:t>
      </w:r>
      <w:proofErr w:type="spellEnd"/>
      <w:r w:rsidRPr="00493246">
        <w:rPr>
          <w:lang w:eastAsia="ko-KR"/>
        </w:rPr>
        <w:t xml:space="preserve"> daemon-reload' to reload </w:t>
      </w:r>
      <w:proofErr w:type="gramStart"/>
      <w:r w:rsidRPr="00493246">
        <w:rPr>
          <w:lang w:eastAsia="ko-KR"/>
        </w:rPr>
        <w:t>units.</w:t>
      </w:r>
      <w:r>
        <w:rPr>
          <w:rFonts w:hint="eastAsia"/>
          <w:lang w:eastAsia="ko-KR"/>
        </w:rPr>
        <w:t>와</w:t>
      </w:r>
      <w:proofErr w:type="gram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warning </w:t>
      </w:r>
      <w:r>
        <w:rPr>
          <w:rFonts w:hint="eastAsia"/>
          <w:lang w:eastAsia="ko-KR"/>
        </w:rPr>
        <w:t>메시지가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발생하면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장비에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systemctl</w:t>
      </w:r>
      <w:proofErr w:type="spellEnd"/>
      <w:r>
        <w:rPr>
          <w:lang w:eastAsia="ko-KR"/>
        </w:rPr>
        <w:t xml:space="preserve"> daemon-reload </w:t>
      </w:r>
      <w:r>
        <w:rPr>
          <w:rFonts w:hint="eastAsia"/>
          <w:lang w:eastAsia="ko-KR"/>
        </w:rPr>
        <w:t>명령을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타이핑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주거나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장비를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시작하면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된다</w:t>
      </w:r>
      <w:r>
        <w:rPr>
          <w:rFonts w:hint="eastAsia"/>
          <w:lang w:eastAsia="ko-KR"/>
        </w:rPr>
        <w:t>.</w:t>
      </w:r>
    </w:p>
    <w:p w14:paraId="7B53D77B" w14:textId="019B5A23" w:rsidR="00241E9D" w:rsidRDefault="00430888" w:rsidP="00430888">
      <w:pPr>
        <w:pStyle w:val="2"/>
        <w:rPr>
          <w:lang w:eastAsia="ko-KR"/>
        </w:rPr>
      </w:pPr>
      <w:r>
        <w:rPr>
          <w:lang w:eastAsia="ko-KR"/>
        </w:rPr>
        <w:t>Branch commit</w:t>
      </w:r>
    </w:p>
    <w:p w14:paraId="3FDDAD2F" w14:textId="229E033C" w:rsidR="00430888" w:rsidRDefault="00430888" w:rsidP="006C0865">
      <w:pPr>
        <w:rPr>
          <w:lang w:eastAsia="ko-KR"/>
        </w:rPr>
      </w:pPr>
      <w:r>
        <w:rPr>
          <w:rFonts w:hint="eastAsia"/>
          <w:lang w:eastAsia="ko-KR"/>
        </w:rPr>
        <w:t>하위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디렉토리의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변경된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내용을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먼저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commit </w:t>
      </w:r>
      <w:r>
        <w:rPr>
          <w:rFonts w:hint="eastAsia"/>
          <w:lang w:eastAsia="ko-KR"/>
        </w:rPr>
        <w:t>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ca5g </w:t>
      </w:r>
      <w:r>
        <w:rPr>
          <w:rFonts w:hint="eastAsia"/>
          <w:lang w:eastAsia="ko-KR"/>
        </w:rPr>
        <w:t>디렉토리로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와서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commit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?</w:t>
      </w:r>
      <w:r>
        <w:rPr>
          <w:lang w:eastAsia="ko-KR"/>
        </w:rPr>
        <w:t>??</w:t>
      </w:r>
    </w:p>
    <w:p w14:paraId="43A352B1" w14:textId="663B7BA4" w:rsidR="00430888" w:rsidRDefault="00430888" w:rsidP="006C0865">
      <w:pPr>
        <w:rPr>
          <w:lang w:eastAsia="ko-KR"/>
        </w:rPr>
      </w:pPr>
    </w:p>
    <w:p w14:paraId="130341F6" w14:textId="07FA576E" w:rsidR="00583034" w:rsidRDefault="00583034" w:rsidP="006C0865">
      <w:pPr>
        <w:rPr>
          <w:lang w:eastAsia="ko-KR"/>
        </w:rPr>
      </w:pPr>
    </w:p>
    <w:p w14:paraId="29F8CAAA" w14:textId="0F9555B3" w:rsidR="00583034" w:rsidRDefault="00583034" w:rsidP="00583034">
      <w:pPr>
        <w:pStyle w:val="1"/>
        <w:rPr>
          <w:lang w:eastAsia="ko-KR"/>
        </w:rPr>
      </w:pPr>
      <w:r>
        <w:rPr>
          <w:lang w:eastAsia="ko-KR"/>
        </w:rPr>
        <w:t>submodule</w:t>
      </w:r>
    </w:p>
    <w:p w14:paraId="29E3171C" w14:textId="2A9C220A" w:rsidR="00583034" w:rsidRDefault="00583034" w:rsidP="006C0865">
      <w:pPr>
        <w:rPr>
          <w:lang w:eastAsia="ko-KR"/>
        </w:rPr>
      </w:pPr>
      <w:proofErr w:type="gramStart"/>
      <w:r>
        <w:rPr>
          <w:lang w:eastAsia="ko-KR"/>
        </w:rPr>
        <w:t>.</w:t>
      </w:r>
      <w:proofErr w:type="spellStart"/>
      <w:r>
        <w:rPr>
          <w:lang w:eastAsia="ko-KR"/>
        </w:rPr>
        <w:t>gitmodules</w:t>
      </w:r>
      <w:proofErr w:type="spellEnd"/>
      <w:proofErr w:type="gramEnd"/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정보가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있음</w:t>
      </w:r>
      <w:r>
        <w:rPr>
          <w:rFonts w:hint="eastAsia"/>
          <w:lang w:eastAsia="ko-KR"/>
        </w:rPr>
        <w:t>.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9350"/>
      </w:tblGrid>
      <w:tr w:rsidR="00583034" w14:paraId="0EAA6EA0" w14:textId="77777777" w:rsidTr="00583034">
        <w:tc>
          <w:tcPr>
            <w:tcW w:w="9350" w:type="dxa"/>
          </w:tcPr>
          <w:p w14:paraId="2118BC08" w14:textId="77777777" w:rsidR="00583034" w:rsidRDefault="00583034" w:rsidP="00583034">
            <w:pPr>
              <w:rPr>
                <w:lang w:eastAsia="ko-KR"/>
              </w:rPr>
            </w:pPr>
            <w:r>
              <w:rPr>
                <w:lang w:eastAsia="ko-KR"/>
              </w:rPr>
              <w:t>[submodule "elf"]</w:t>
            </w:r>
          </w:p>
          <w:p w14:paraId="4CF23AD9" w14:textId="77777777" w:rsidR="00583034" w:rsidRDefault="00583034" w:rsidP="00583034">
            <w:pPr>
              <w:rPr>
                <w:lang w:eastAsia="ko-KR"/>
              </w:rPr>
            </w:pPr>
            <w:r>
              <w:rPr>
                <w:lang w:eastAsia="ko-KR"/>
              </w:rPr>
              <w:tab/>
              <w:t>path = elf</w:t>
            </w:r>
          </w:p>
          <w:p w14:paraId="03C87CAA" w14:textId="77777777" w:rsidR="00583034" w:rsidRDefault="00583034" w:rsidP="00583034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    </w:t>
            </w:r>
            <w:proofErr w:type="spellStart"/>
            <w:r>
              <w:rPr>
                <w:lang w:eastAsia="ko-KR"/>
              </w:rPr>
              <w:t>url</w:t>
            </w:r>
            <w:proofErr w:type="spellEnd"/>
            <w:r>
              <w:rPr>
                <w:lang w:eastAsia="ko-KR"/>
              </w:rPr>
              <w:t xml:space="preserve"> = https://gitlab.ds.jdsu.net/lee68914/elf-separation.git</w:t>
            </w:r>
          </w:p>
          <w:p w14:paraId="3D633377" w14:textId="77777777" w:rsidR="00583034" w:rsidRDefault="00583034" w:rsidP="00583034">
            <w:pPr>
              <w:rPr>
                <w:lang w:eastAsia="ko-KR"/>
              </w:rPr>
            </w:pPr>
            <w:r>
              <w:rPr>
                <w:lang w:eastAsia="ko-KR"/>
              </w:rPr>
              <w:t>[submodule "lib"]</w:t>
            </w:r>
          </w:p>
          <w:p w14:paraId="21BA2E6E" w14:textId="77777777" w:rsidR="00583034" w:rsidRDefault="00583034" w:rsidP="00583034">
            <w:pPr>
              <w:rPr>
                <w:lang w:eastAsia="ko-KR"/>
              </w:rPr>
            </w:pPr>
            <w:r>
              <w:rPr>
                <w:lang w:eastAsia="ko-KR"/>
              </w:rPr>
              <w:tab/>
              <w:t>path = lib</w:t>
            </w:r>
          </w:p>
          <w:p w14:paraId="7E93EF66" w14:textId="77777777" w:rsidR="00583034" w:rsidRDefault="00583034" w:rsidP="00583034">
            <w:pPr>
              <w:rPr>
                <w:lang w:eastAsia="ko-KR"/>
              </w:rPr>
            </w:pPr>
            <w:r>
              <w:rPr>
                <w:lang w:eastAsia="ko-KR"/>
              </w:rPr>
              <w:tab/>
            </w:r>
            <w:proofErr w:type="spellStart"/>
            <w:r>
              <w:rPr>
                <w:lang w:eastAsia="ko-KR"/>
              </w:rPr>
              <w:t>url</w:t>
            </w:r>
            <w:proofErr w:type="spellEnd"/>
            <w:r>
              <w:rPr>
                <w:lang w:eastAsia="ko-KR"/>
              </w:rPr>
              <w:t xml:space="preserve"> = ssh://git@cosgit1.ds.jdsu.net:7999/ca5g/ca5g_libs.git</w:t>
            </w:r>
          </w:p>
          <w:p w14:paraId="0C541A2A" w14:textId="77777777" w:rsidR="00583034" w:rsidRDefault="00583034" w:rsidP="00583034">
            <w:pPr>
              <w:rPr>
                <w:lang w:eastAsia="ko-KR"/>
              </w:rPr>
            </w:pPr>
            <w:r>
              <w:rPr>
                <w:lang w:eastAsia="ko-KR"/>
              </w:rPr>
              <w:tab/>
              <w:t>branch = feature/HA-3653-tm-analyzer</w:t>
            </w:r>
          </w:p>
          <w:p w14:paraId="117C6559" w14:textId="77777777" w:rsidR="00583034" w:rsidRDefault="00583034" w:rsidP="00583034">
            <w:pPr>
              <w:rPr>
                <w:lang w:eastAsia="ko-KR"/>
              </w:rPr>
            </w:pPr>
            <w:r>
              <w:rPr>
                <w:lang w:eastAsia="ko-KR"/>
              </w:rPr>
              <w:t>[submodule "apps"]</w:t>
            </w:r>
          </w:p>
          <w:p w14:paraId="6C48C1A0" w14:textId="77777777" w:rsidR="00583034" w:rsidRDefault="00583034" w:rsidP="00583034">
            <w:pPr>
              <w:rPr>
                <w:lang w:eastAsia="ko-KR"/>
              </w:rPr>
            </w:pPr>
            <w:r>
              <w:rPr>
                <w:lang w:eastAsia="ko-KR"/>
              </w:rPr>
              <w:tab/>
              <w:t>path = apps</w:t>
            </w:r>
          </w:p>
          <w:p w14:paraId="3E38FD1A" w14:textId="77777777" w:rsidR="00583034" w:rsidRDefault="00583034" w:rsidP="00583034">
            <w:pPr>
              <w:rPr>
                <w:lang w:eastAsia="ko-KR"/>
              </w:rPr>
            </w:pPr>
            <w:r>
              <w:rPr>
                <w:lang w:eastAsia="ko-KR"/>
              </w:rPr>
              <w:tab/>
            </w:r>
            <w:proofErr w:type="spellStart"/>
            <w:r>
              <w:rPr>
                <w:lang w:eastAsia="ko-KR"/>
              </w:rPr>
              <w:t>url</w:t>
            </w:r>
            <w:proofErr w:type="spellEnd"/>
            <w:r>
              <w:rPr>
                <w:lang w:eastAsia="ko-KR"/>
              </w:rPr>
              <w:t xml:space="preserve"> = ssh://git@cosgit1.ds.jdsu.net:7999/ca5g/ca5g_apps.git</w:t>
            </w:r>
          </w:p>
          <w:p w14:paraId="2B52B087" w14:textId="77777777" w:rsidR="00583034" w:rsidRDefault="00583034" w:rsidP="00583034">
            <w:pPr>
              <w:rPr>
                <w:lang w:eastAsia="ko-KR"/>
              </w:rPr>
            </w:pPr>
            <w:r>
              <w:rPr>
                <w:lang w:eastAsia="ko-KR"/>
              </w:rPr>
              <w:tab/>
              <w:t>branch = feature/HA-3653-tm-analyzer</w:t>
            </w:r>
          </w:p>
          <w:p w14:paraId="1E4AFBF8" w14:textId="77777777" w:rsidR="00583034" w:rsidRDefault="00583034" w:rsidP="00583034">
            <w:pPr>
              <w:rPr>
                <w:lang w:eastAsia="ko-KR"/>
              </w:rPr>
            </w:pPr>
            <w:r>
              <w:rPr>
                <w:lang w:eastAsia="ko-KR"/>
              </w:rPr>
              <w:t>[submodule "</w:t>
            </w:r>
            <w:proofErr w:type="spellStart"/>
            <w:r>
              <w:rPr>
                <w:lang w:eastAsia="ko-KR"/>
              </w:rPr>
              <w:t>qml</w:t>
            </w:r>
            <w:proofErr w:type="spellEnd"/>
            <w:r>
              <w:rPr>
                <w:lang w:eastAsia="ko-KR"/>
              </w:rPr>
              <w:t>"]</w:t>
            </w:r>
          </w:p>
          <w:p w14:paraId="3DB1132A" w14:textId="77777777" w:rsidR="00583034" w:rsidRDefault="00583034" w:rsidP="00583034">
            <w:pPr>
              <w:rPr>
                <w:lang w:eastAsia="ko-KR"/>
              </w:rPr>
            </w:pPr>
            <w:r>
              <w:rPr>
                <w:lang w:eastAsia="ko-KR"/>
              </w:rPr>
              <w:tab/>
              <w:t xml:space="preserve">path = </w:t>
            </w:r>
            <w:proofErr w:type="spellStart"/>
            <w:r>
              <w:rPr>
                <w:lang w:eastAsia="ko-KR"/>
              </w:rPr>
              <w:t>qml</w:t>
            </w:r>
            <w:proofErr w:type="spellEnd"/>
          </w:p>
          <w:p w14:paraId="4D390354" w14:textId="77777777" w:rsidR="00583034" w:rsidRDefault="00583034" w:rsidP="00583034">
            <w:pPr>
              <w:rPr>
                <w:lang w:eastAsia="ko-KR"/>
              </w:rPr>
            </w:pPr>
            <w:r>
              <w:rPr>
                <w:lang w:eastAsia="ko-KR"/>
              </w:rPr>
              <w:tab/>
            </w:r>
            <w:proofErr w:type="spellStart"/>
            <w:r>
              <w:rPr>
                <w:lang w:eastAsia="ko-KR"/>
              </w:rPr>
              <w:t>url</w:t>
            </w:r>
            <w:proofErr w:type="spellEnd"/>
            <w:r>
              <w:rPr>
                <w:lang w:eastAsia="ko-KR"/>
              </w:rPr>
              <w:t xml:space="preserve"> = ssh://git@cosgit1.ds.jdsu.net:7999/ca5g/ca5g_ui.git</w:t>
            </w:r>
          </w:p>
          <w:p w14:paraId="1F419BE3" w14:textId="77777777" w:rsidR="00583034" w:rsidRDefault="00583034" w:rsidP="00583034">
            <w:pPr>
              <w:rPr>
                <w:lang w:eastAsia="ko-KR"/>
              </w:rPr>
            </w:pPr>
            <w:r>
              <w:rPr>
                <w:lang w:eastAsia="ko-KR"/>
              </w:rPr>
              <w:tab/>
              <w:t>branch = feature/HA-3653-tm-analyzer</w:t>
            </w:r>
          </w:p>
          <w:p w14:paraId="33061C4C" w14:textId="77777777" w:rsidR="00583034" w:rsidRDefault="00583034" w:rsidP="00583034">
            <w:pPr>
              <w:rPr>
                <w:lang w:eastAsia="ko-KR"/>
              </w:rPr>
            </w:pPr>
            <w:r>
              <w:rPr>
                <w:lang w:eastAsia="ko-KR"/>
              </w:rPr>
              <w:t>[submodule "services"]</w:t>
            </w:r>
          </w:p>
          <w:p w14:paraId="0C78585E" w14:textId="77777777" w:rsidR="00583034" w:rsidRDefault="00583034" w:rsidP="00583034">
            <w:pPr>
              <w:rPr>
                <w:lang w:eastAsia="ko-KR"/>
              </w:rPr>
            </w:pPr>
            <w:r>
              <w:rPr>
                <w:lang w:eastAsia="ko-KR"/>
              </w:rPr>
              <w:tab/>
              <w:t>path = services</w:t>
            </w:r>
          </w:p>
          <w:p w14:paraId="7FE2CFEF" w14:textId="77777777" w:rsidR="00583034" w:rsidRDefault="00583034" w:rsidP="00583034">
            <w:pPr>
              <w:rPr>
                <w:lang w:eastAsia="ko-KR"/>
              </w:rPr>
            </w:pPr>
            <w:r>
              <w:rPr>
                <w:lang w:eastAsia="ko-KR"/>
              </w:rPr>
              <w:tab/>
            </w:r>
            <w:proofErr w:type="spellStart"/>
            <w:r>
              <w:rPr>
                <w:lang w:eastAsia="ko-KR"/>
              </w:rPr>
              <w:t>url</w:t>
            </w:r>
            <w:proofErr w:type="spellEnd"/>
            <w:r>
              <w:rPr>
                <w:lang w:eastAsia="ko-KR"/>
              </w:rPr>
              <w:t xml:space="preserve"> = ssh://git@cosgit1.ds.jdsu.net:7999/ca5g/services.git</w:t>
            </w:r>
          </w:p>
          <w:p w14:paraId="7527B07C" w14:textId="3B4FF019" w:rsidR="00583034" w:rsidRDefault="00583034" w:rsidP="00583034">
            <w:pPr>
              <w:rPr>
                <w:lang w:eastAsia="ko-KR"/>
              </w:rPr>
            </w:pPr>
            <w:r>
              <w:rPr>
                <w:lang w:eastAsia="ko-KR"/>
              </w:rPr>
              <w:tab/>
              <w:t>branch = feature/HA-3653-tm-analyzer</w:t>
            </w:r>
          </w:p>
        </w:tc>
      </w:tr>
    </w:tbl>
    <w:p w14:paraId="42D2902E" w14:textId="77777777" w:rsidR="00583034" w:rsidRDefault="00583034" w:rsidP="006C0865">
      <w:pPr>
        <w:rPr>
          <w:lang w:eastAsia="ko-KR"/>
        </w:rPr>
      </w:pPr>
    </w:p>
    <w:p w14:paraId="3E5D8628" w14:textId="26B1FDB1" w:rsidR="00583034" w:rsidRDefault="0042354F" w:rsidP="006C0865">
      <w:pPr>
        <w:rPr>
          <w:lang w:eastAsia="ko-KR"/>
        </w:rPr>
      </w:pPr>
      <w:r>
        <w:rPr>
          <w:lang w:eastAsia="ko-KR"/>
        </w:rPr>
        <w:lastRenderedPageBreak/>
        <w:t xml:space="preserve">ca5g </w:t>
      </w:r>
      <w:r>
        <w:rPr>
          <w:rFonts w:hint="eastAsia"/>
          <w:lang w:eastAsia="ko-KR"/>
        </w:rPr>
        <w:t>디렉토리에서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branch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변경하더라도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ca5g_apps </w:t>
      </w:r>
      <w:r>
        <w:rPr>
          <w:rFonts w:hint="eastAsia"/>
          <w:lang w:eastAsia="ko-KR"/>
        </w:rPr>
        <w:t>디렉토리에는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branch </w:t>
      </w:r>
      <w:r>
        <w:rPr>
          <w:rFonts w:hint="eastAsia"/>
          <w:lang w:eastAsia="ko-KR"/>
        </w:rPr>
        <w:t>변경이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이루어지지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않는다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따라서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branch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일치시켜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놓고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작업하는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편하다</w:t>
      </w:r>
      <w:r>
        <w:rPr>
          <w:rFonts w:hint="eastAsia"/>
          <w:lang w:eastAsia="ko-KR"/>
        </w:rPr>
        <w:t>.</w:t>
      </w:r>
    </w:p>
    <w:p w14:paraId="37B95AB5" w14:textId="77777777" w:rsidR="00583034" w:rsidRDefault="00583034" w:rsidP="006C0865">
      <w:pPr>
        <w:rPr>
          <w:lang w:eastAsia="ko-KR"/>
        </w:rPr>
      </w:pPr>
    </w:p>
    <w:p w14:paraId="2B714F41" w14:textId="77777777" w:rsidR="00430888" w:rsidRDefault="00430888" w:rsidP="006C0865">
      <w:pPr>
        <w:rPr>
          <w:lang w:eastAsia="ko-KR"/>
        </w:rPr>
      </w:pPr>
    </w:p>
    <w:p w14:paraId="5803B189" w14:textId="0DF1B89D" w:rsidR="00CA5E32" w:rsidRDefault="00CA5E32" w:rsidP="00CA5E32">
      <w:pPr>
        <w:pStyle w:val="1"/>
        <w:rPr>
          <w:lang w:eastAsia="ko-KR"/>
        </w:rPr>
      </w:pPr>
      <w:r>
        <w:rPr>
          <w:rFonts w:hint="eastAsia"/>
          <w:lang w:eastAsia="ko-KR"/>
        </w:rPr>
        <w:t>M</w:t>
      </w:r>
      <w:r>
        <w:rPr>
          <w:lang w:eastAsia="ko-KR"/>
        </w:rPr>
        <w:t>ake New Feature flow</w:t>
      </w:r>
    </w:p>
    <w:p w14:paraId="5026125C" w14:textId="3D67538D" w:rsidR="00CA5E32" w:rsidRDefault="003E0D95" w:rsidP="003E0D95">
      <w:pPr>
        <w:pStyle w:val="2"/>
        <w:rPr>
          <w:lang w:eastAsia="ko-KR"/>
        </w:rPr>
      </w:pPr>
      <w:r>
        <w:rPr>
          <w:lang w:eastAsia="ko-KR"/>
        </w:rPr>
        <w:t xml:space="preserve">directory </w:t>
      </w:r>
      <w:r>
        <w:rPr>
          <w:rFonts w:hint="eastAsia"/>
          <w:lang w:eastAsia="ko-KR"/>
        </w:rPr>
        <w:t>생성</w:t>
      </w:r>
    </w:p>
    <w:p w14:paraId="03A641FC" w14:textId="48792688" w:rsidR="00CA5E32" w:rsidRDefault="003E0D95" w:rsidP="003E0D95">
      <w:pPr>
        <w:pStyle w:val="ab"/>
        <w:numPr>
          <w:ilvl w:val="0"/>
          <w:numId w:val="19"/>
        </w:numPr>
        <w:rPr>
          <w:lang w:eastAsia="ko-KR"/>
        </w:rPr>
      </w:pPr>
      <w:proofErr w:type="spellStart"/>
      <w:r>
        <w:rPr>
          <w:lang w:eastAsia="ko-KR"/>
        </w:rPr>
        <w:t>mkdir</w:t>
      </w:r>
      <w:proofErr w:type="spellEnd"/>
      <w:r>
        <w:rPr>
          <w:lang w:eastAsia="ko-KR"/>
        </w:rPr>
        <w:t xml:space="preserve"> </w:t>
      </w:r>
      <w:proofErr w:type="spellStart"/>
      <w:r w:rsidR="004364FA">
        <w:rPr>
          <w:rFonts w:hint="eastAsia"/>
          <w:lang w:eastAsia="ko-KR"/>
        </w:rPr>
        <w:t>s</w:t>
      </w:r>
      <w:r w:rsidR="004364FA">
        <w:rPr>
          <w:lang w:eastAsia="ko-KR"/>
        </w:rPr>
        <w:t>ignalAnalyzerTM</w:t>
      </w:r>
      <w:proofErr w:type="spellEnd"/>
    </w:p>
    <w:p w14:paraId="3033E702" w14:textId="5F4C4579" w:rsidR="003E0D95" w:rsidRDefault="003E0D95" w:rsidP="003E0D95">
      <w:pPr>
        <w:pStyle w:val="ab"/>
        <w:numPr>
          <w:ilvl w:val="0"/>
          <w:numId w:val="19"/>
        </w:numPr>
        <w:rPr>
          <w:lang w:eastAsia="ko-KR"/>
        </w:rPr>
      </w:pPr>
      <w:r>
        <w:rPr>
          <w:lang w:eastAsia="ko-KR"/>
        </w:rPr>
        <w:t>~workspace/practice/ca5g/apps/</w:t>
      </w:r>
      <w:r w:rsidR="004364FA" w:rsidRPr="004364FA">
        <w:rPr>
          <w:rFonts w:hint="eastAsia"/>
          <w:lang w:eastAsia="ko-KR"/>
        </w:rPr>
        <w:t xml:space="preserve"> </w:t>
      </w:r>
      <w:proofErr w:type="spellStart"/>
      <w:r w:rsidR="004364FA">
        <w:rPr>
          <w:rFonts w:hint="eastAsia"/>
          <w:lang w:eastAsia="ko-KR"/>
        </w:rPr>
        <w:t>s</w:t>
      </w:r>
      <w:r w:rsidR="004364FA">
        <w:rPr>
          <w:lang w:eastAsia="ko-KR"/>
        </w:rPr>
        <w:t>ignalAnalyzerTM</w:t>
      </w:r>
      <w:proofErr w:type="spellEnd"/>
      <w:r w:rsidR="004364FA">
        <w:rPr>
          <w:lang w:eastAsia="ko-KR"/>
        </w:rPr>
        <w:t xml:space="preserve"> </w:t>
      </w:r>
      <w:r w:rsidR="0009238B">
        <w:rPr>
          <w:lang w:eastAsia="ko-KR"/>
        </w:rPr>
        <w:t>/</w:t>
      </w:r>
    </w:p>
    <w:p w14:paraId="6CCB9496" w14:textId="045245D2" w:rsidR="0009238B" w:rsidRDefault="0009238B" w:rsidP="003E0D95">
      <w:pPr>
        <w:pStyle w:val="ab"/>
        <w:numPr>
          <w:ilvl w:val="0"/>
          <w:numId w:val="19"/>
        </w:numPr>
        <w:rPr>
          <w:lang w:eastAsia="ko-KR"/>
        </w:rPr>
      </w:pPr>
      <w:proofErr w:type="spellStart"/>
      <w:r>
        <w:rPr>
          <w:lang w:eastAsia="ko-KR"/>
        </w:rPr>
        <w:t>mkdir</w:t>
      </w:r>
      <w:proofErr w:type="spellEnd"/>
      <w:r>
        <w:rPr>
          <w:lang w:eastAsia="ko-KR"/>
        </w:rPr>
        <w:t xml:space="preserve"> </w:t>
      </w:r>
      <w:proofErr w:type="spellStart"/>
      <w:r w:rsidR="004364FA" w:rsidRPr="004364FA">
        <w:rPr>
          <w:lang w:eastAsia="ko-KR"/>
        </w:rPr>
        <w:t>signalAnalyzerTMBuildIn</w:t>
      </w:r>
      <w:proofErr w:type="spellEnd"/>
    </w:p>
    <w:p w14:paraId="254593EF" w14:textId="7ED1FB58" w:rsidR="0009238B" w:rsidRDefault="0009238B" w:rsidP="003E0D95">
      <w:pPr>
        <w:pStyle w:val="ab"/>
        <w:numPr>
          <w:ilvl w:val="0"/>
          <w:numId w:val="19"/>
        </w:numPr>
        <w:rPr>
          <w:lang w:eastAsia="ko-KR"/>
        </w:rPr>
      </w:pPr>
      <w:r>
        <w:rPr>
          <w:lang w:eastAsia="ko-KR"/>
        </w:rPr>
        <w:t>~workspace/practice/ca5g/apps/</w:t>
      </w:r>
      <w:r w:rsidR="004364FA" w:rsidRPr="004364FA">
        <w:rPr>
          <w:rFonts w:hint="eastAsia"/>
          <w:lang w:eastAsia="ko-KR"/>
        </w:rPr>
        <w:t xml:space="preserve"> </w:t>
      </w:r>
      <w:proofErr w:type="spellStart"/>
      <w:r w:rsidR="004364FA">
        <w:rPr>
          <w:rFonts w:hint="eastAsia"/>
          <w:lang w:eastAsia="ko-KR"/>
        </w:rPr>
        <w:t>s</w:t>
      </w:r>
      <w:r w:rsidR="004364FA">
        <w:rPr>
          <w:lang w:eastAsia="ko-KR"/>
        </w:rPr>
        <w:t>ignalAnalyzerTM</w:t>
      </w:r>
      <w:proofErr w:type="spellEnd"/>
      <w:r>
        <w:rPr>
          <w:lang w:eastAsia="ko-KR"/>
        </w:rPr>
        <w:t>/</w:t>
      </w:r>
      <w:r w:rsidR="004364FA" w:rsidRPr="004364FA">
        <w:rPr>
          <w:lang w:eastAsia="ko-KR"/>
        </w:rPr>
        <w:t xml:space="preserve"> </w:t>
      </w:r>
      <w:proofErr w:type="spellStart"/>
      <w:r w:rsidR="004364FA" w:rsidRPr="004364FA">
        <w:rPr>
          <w:lang w:eastAsia="ko-KR"/>
        </w:rPr>
        <w:t>signalAnalyzerTMBuildIn</w:t>
      </w:r>
      <w:proofErr w:type="spellEnd"/>
      <w:r w:rsidR="004364FA">
        <w:rPr>
          <w:lang w:eastAsia="ko-KR"/>
        </w:rPr>
        <w:t xml:space="preserve"> </w:t>
      </w:r>
      <w:r>
        <w:rPr>
          <w:lang w:eastAsia="ko-KR"/>
        </w:rPr>
        <w:t>/</w:t>
      </w:r>
    </w:p>
    <w:p w14:paraId="6AD2871A" w14:textId="759DC4EB" w:rsidR="0009238B" w:rsidRDefault="0009238B" w:rsidP="003E0D95">
      <w:pPr>
        <w:pStyle w:val="ab"/>
        <w:numPr>
          <w:ilvl w:val="0"/>
          <w:numId w:val="19"/>
        </w:numPr>
        <w:rPr>
          <w:lang w:eastAsia="ko-KR"/>
        </w:rPr>
      </w:pPr>
      <w:proofErr w:type="spellStart"/>
      <w:r>
        <w:rPr>
          <w:lang w:eastAsia="ko-KR"/>
        </w:rPr>
        <w:t>mkdir</w:t>
      </w:r>
      <w:proofErr w:type="spellEnd"/>
      <w:r>
        <w:rPr>
          <w:lang w:eastAsia="ko-KR"/>
        </w:rPr>
        <w:t xml:space="preserve"> </w:t>
      </w:r>
      <w:proofErr w:type="spellStart"/>
      <w:r w:rsidR="004364FA" w:rsidRPr="004364FA">
        <w:rPr>
          <w:lang w:eastAsia="ko-KR"/>
        </w:rPr>
        <w:t>signalAnalyzerTMUtil</w:t>
      </w:r>
      <w:proofErr w:type="spellEnd"/>
    </w:p>
    <w:p w14:paraId="23912C28" w14:textId="5AB57839" w:rsidR="0009238B" w:rsidRDefault="0009238B" w:rsidP="003E0D95">
      <w:pPr>
        <w:pStyle w:val="ab"/>
        <w:numPr>
          <w:ilvl w:val="0"/>
          <w:numId w:val="19"/>
        </w:numPr>
        <w:rPr>
          <w:lang w:eastAsia="ko-KR"/>
        </w:rPr>
      </w:pPr>
      <w:r>
        <w:rPr>
          <w:lang w:eastAsia="ko-KR"/>
        </w:rPr>
        <w:t>~workspace/practice/ca5g/apps/</w:t>
      </w:r>
      <w:r w:rsidR="004364FA" w:rsidRPr="004364FA">
        <w:rPr>
          <w:rFonts w:hint="eastAsia"/>
          <w:lang w:eastAsia="ko-KR"/>
        </w:rPr>
        <w:t xml:space="preserve"> </w:t>
      </w:r>
      <w:proofErr w:type="spellStart"/>
      <w:r w:rsidR="004364FA">
        <w:rPr>
          <w:rFonts w:hint="eastAsia"/>
          <w:lang w:eastAsia="ko-KR"/>
        </w:rPr>
        <w:t>s</w:t>
      </w:r>
      <w:r w:rsidR="004364FA">
        <w:rPr>
          <w:lang w:eastAsia="ko-KR"/>
        </w:rPr>
        <w:t>ignalAnalyzerTM</w:t>
      </w:r>
      <w:proofErr w:type="spellEnd"/>
      <w:r>
        <w:rPr>
          <w:lang w:eastAsia="ko-KR"/>
        </w:rPr>
        <w:t>/</w:t>
      </w:r>
      <w:r w:rsidR="004364FA" w:rsidRPr="004364FA">
        <w:t xml:space="preserve"> </w:t>
      </w:r>
      <w:proofErr w:type="spellStart"/>
      <w:r w:rsidR="004364FA" w:rsidRPr="004364FA">
        <w:rPr>
          <w:lang w:eastAsia="ko-KR"/>
        </w:rPr>
        <w:t>signalAnalyzerTMUtil</w:t>
      </w:r>
      <w:proofErr w:type="spellEnd"/>
      <w:r w:rsidR="004364FA" w:rsidRPr="004364FA">
        <w:rPr>
          <w:lang w:eastAsia="ko-KR"/>
        </w:rPr>
        <w:t xml:space="preserve"> </w:t>
      </w:r>
      <w:r>
        <w:rPr>
          <w:lang w:eastAsia="ko-KR"/>
        </w:rPr>
        <w:t>/</w:t>
      </w:r>
    </w:p>
    <w:p w14:paraId="1F4983BD" w14:textId="59679553" w:rsidR="007E5D3C" w:rsidRDefault="00AB29D9" w:rsidP="007E5D3C">
      <w:pPr>
        <w:pStyle w:val="2"/>
        <w:rPr>
          <w:lang w:eastAsia="ko-KR"/>
        </w:rPr>
      </w:pPr>
      <w:r>
        <w:rPr>
          <w:lang w:eastAsia="ko-KR"/>
        </w:rPr>
        <w:t xml:space="preserve">CMakeLists.txt </w:t>
      </w:r>
      <w:r>
        <w:rPr>
          <w:rFonts w:hint="eastAsia"/>
          <w:lang w:eastAsia="ko-KR"/>
        </w:rPr>
        <w:t>파일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</w:t>
      </w:r>
    </w:p>
    <w:p w14:paraId="1C1C1E4F" w14:textId="4BBDAF16" w:rsidR="00CA5E32" w:rsidRDefault="007E5D3C" w:rsidP="00270986">
      <w:pPr>
        <w:pStyle w:val="ab"/>
        <w:numPr>
          <w:ilvl w:val="0"/>
          <w:numId w:val="21"/>
        </w:numPr>
        <w:rPr>
          <w:lang w:eastAsia="ko-KR"/>
        </w:rPr>
      </w:pPr>
      <w:r>
        <w:rPr>
          <w:lang w:eastAsia="ko-KR"/>
        </w:rPr>
        <w:t>~workspace/practice/ca5g/apps/</w:t>
      </w:r>
      <w:proofErr w:type="spellStart"/>
      <w:r w:rsidR="009466B8">
        <w:rPr>
          <w:rFonts w:hint="eastAsia"/>
          <w:lang w:eastAsia="ko-KR"/>
        </w:rPr>
        <w:t>s</w:t>
      </w:r>
      <w:r w:rsidR="009466B8">
        <w:rPr>
          <w:lang w:eastAsia="ko-KR"/>
        </w:rPr>
        <w:t>ignalAnalyzerTM</w:t>
      </w:r>
      <w:proofErr w:type="spellEnd"/>
      <w:r>
        <w:rPr>
          <w:lang w:eastAsia="ko-KR"/>
        </w:rPr>
        <w:t>/CMakeLists.txt</w:t>
      </w:r>
    </w:p>
    <w:tbl>
      <w:tblPr>
        <w:tblStyle w:val="a9"/>
        <w:tblW w:w="0" w:type="auto"/>
        <w:tblInd w:w="360" w:type="dxa"/>
        <w:tblLook w:val="04A0" w:firstRow="1" w:lastRow="0" w:firstColumn="1" w:lastColumn="0" w:noHBand="0" w:noVBand="1"/>
      </w:tblPr>
      <w:tblGrid>
        <w:gridCol w:w="8990"/>
      </w:tblGrid>
      <w:tr w:rsidR="003032CB" w14:paraId="340105A3" w14:textId="77777777" w:rsidTr="003032CB">
        <w:tc>
          <w:tcPr>
            <w:tcW w:w="9350" w:type="dxa"/>
          </w:tcPr>
          <w:p w14:paraId="6D499FCC" w14:textId="77777777" w:rsidR="003032CB" w:rsidRDefault="003032CB" w:rsidP="003032CB">
            <w:pPr>
              <w:rPr>
                <w:lang w:eastAsia="ko-KR"/>
              </w:rPr>
            </w:pPr>
            <w:proofErr w:type="spellStart"/>
            <w:r>
              <w:rPr>
                <w:lang w:eastAsia="ko-KR"/>
              </w:rPr>
              <w:t>add_subdirectory</w:t>
            </w:r>
            <w:proofErr w:type="spellEnd"/>
            <w:r>
              <w:rPr>
                <w:lang w:eastAsia="ko-KR"/>
              </w:rPr>
              <w:t xml:space="preserve"> (</w:t>
            </w:r>
            <w:proofErr w:type="spellStart"/>
            <w:r>
              <w:rPr>
                <w:lang w:eastAsia="ko-KR"/>
              </w:rPr>
              <w:t>signalAnalyzerTMBuildIn</w:t>
            </w:r>
            <w:proofErr w:type="spellEnd"/>
            <w:r>
              <w:rPr>
                <w:lang w:eastAsia="ko-KR"/>
              </w:rPr>
              <w:t>)</w:t>
            </w:r>
          </w:p>
          <w:p w14:paraId="2D6C6F92" w14:textId="3C844A99" w:rsidR="003032CB" w:rsidRDefault="003032CB" w:rsidP="003032CB">
            <w:pPr>
              <w:rPr>
                <w:lang w:eastAsia="ko-KR"/>
              </w:rPr>
            </w:pPr>
            <w:proofErr w:type="spellStart"/>
            <w:r>
              <w:rPr>
                <w:lang w:eastAsia="ko-KR"/>
              </w:rPr>
              <w:t>add_subdirectory</w:t>
            </w:r>
            <w:proofErr w:type="spellEnd"/>
            <w:r>
              <w:rPr>
                <w:lang w:eastAsia="ko-KR"/>
              </w:rPr>
              <w:t xml:space="preserve"> (</w:t>
            </w:r>
            <w:proofErr w:type="spellStart"/>
            <w:r>
              <w:rPr>
                <w:lang w:eastAsia="ko-KR"/>
              </w:rPr>
              <w:t>signalAnalyzerTMUtil</w:t>
            </w:r>
            <w:proofErr w:type="spellEnd"/>
            <w:r>
              <w:rPr>
                <w:lang w:eastAsia="ko-KR"/>
              </w:rPr>
              <w:t>)</w:t>
            </w:r>
          </w:p>
        </w:tc>
      </w:tr>
    </w:tbl>
    <w:p w14:paraId="36143B1E" w14:textId="77777777" w:rsidR="003032CB" w:rsidRDefault="003032CB" w:rsidP="003032CB">
      <w:pPr>
        <w:ind w:left="360"/>
        <w:rPr>
          <w:lang w:eastAsia="ko-KR"/>
        </w:rPr>
      </w:pPr>
    </w:p>
    <w:p w14:paraId="4DB65170" w14:textId="723A2E97" w:rsidR="0026636B" w:rsidRDefault="00EB311E" w:rsidP="00270986">
      <w:pPr>
        <w:pStyle w:val="ab"/>
        <w:numPr>
          <w:ilvl w:val="0"/>
          <w:numId w:val="21"/>
        </w:numPr>
        <w:rPr>
          <w:lang w:eastAsia="ko-KR"/>
        </w:rPr>
      </w:pPr>
      <w:r>
        <w:rPr>
          <w:lang w:eastAsia="ko-KR"/>
        </w:rPr>
        <w:t>~workspace/practice/ca5g/apps/</w:t>
      </w:r>
      <w:r w:rsidR="00D12713">
        <w:rPr>
          <w:rFonts w:hint="eastAsia"/>
          <w:lang w:eastAsia="ko-KR"/>
        </w:rPr>
        <w:t>s</w:t>
      </w:r>
      <w:r w:rsidR="00D12713">
        <w:rPr>
          <w:lang w:eastAsia="ko-KR"/>
        </w:rPr>
        <w:t>ignalAnalyzerTM</w:t>
      </w:r>
      <w:r>
        <w:rPr>
          <w:lang w:eastAsia="ko-KR"/>
        </w:rPr>
        <w:t>/</w:t>
      </w:r>
      <w:r w:rsidR="00D12713">
        <w:rPr>
          <w:rFonts w:hint="eastAsia"/>
          <w:lang w:eastAsia="ko-KR"/>
        </w:rPr>
        <w:t>s</w:t>
      </w:r>
      <w:r w:rsidR="00D12713">
        <w:rPr>
          <w:lang w:eastAsia="ko-KR"/>
        </w:rPr>
        <w:t>ignalAnalyzerTM</w:t>
      </w:r>
      <w:r>
        <w:rPr>
          <w:lang w:eastAsia="ko-KR"/>
        </w:rPr>
        <w:t>BuildIn/CMakeLists.txt</w:t>
      </w:r>
    </w:p>
    <w:tbl>
      <w:tblPr>
        <w:tblStyle w:val="a9"/>
        <w:tblW w:w="0" w:type="auto"/>
        <w:tblInd w:w="360" w:type="dxa"/>
        <w:tblLook w:val="04A0" w:firstRow="1" w:lastRow="0" w:firstColumn="1" w:lastColumn="0" w:noHBand="0" w:noVBand="1"/>
      </w:tblPr>
      <w:tblGrid>
        <w:gridCol w:w="8990"/>
      </w:tblGrid>
      <w:tr w:rsidR="009E63CB" w14:paraId="5F57BD91" w14:textId="77777777" w:rsidTr="009E63CB">
        <w:tc>
          <w:tcPr>
            <w:tcW w:w="8990" w:type="dxa"/>
          </w:tcPr>
          <w:p w14:paraId="32B79DDD" w14:textId="77777777" w:rsidR="009E63CB" w:rsidRDefault="009E63CB" w:rsidP="009E63CB">
            <w:pPr>
              <w:rPr>
                <w:lang w:eastAsia="ko-KR"/>
              </w:rPr>
            </w:pPr>
            <w:proofErr w:type="spellStart"/>
            <w:r>
              <w:rPr>
                <w:lang w:eastAsia="ko-KR"/>
              </w:rPr>
              <w:t>include_directories</w:t>
            </w:r>
            <w:proofErr w:type="spellEnd"/>
            <w:r>
              <w:rPr>
                <w:lang w:eastAsia="ko-KR"/>
              </w:rPr>
              <w:t xml:space="preserve"> (${PROJECT_SOURCE_DIR}/</w:t>
            </w:r>
            <w:proofErr w:type="spellStart"/>
            <w:r>
              <w:rPr>
                <w:lang w:eastAsia="ko-KR"/>
              </w:rPr>
              <w:t>signalAnalyzerTM</w:t>
            </w:r>
            <w:proofErr w:type="spellEnd"/>
            <w:r>
              <w:rPr>
                <w:lang w:eastAsia="ko-KR"/>
              </w:rPr>
              <w:t>/</w:t>
            </w:r>
            <w:proofErr w:type="spellStart"/>
            <w:r>
              <w:rPr>
                <w:lang w:eastAsia="ko-KR"/>
              </w:rPr>
              <w:t>signalAnalyzerTMUtil</w:t>
            </w:r>
            <w:proofErr w:type="spellEnd"/>
            <w:r>
              <w:rPr>
                <w:lang w:eastAsia="ko-KR"/>
              </w:rPr>
              <w:t>)</w:t>
            </w:r>
          </w:p>
          <w:p w14:paraId="4930077E" w14:textId="77777777" w:rsidR="009E63CB" w:rsidRDefault="009E63CB" w:rsidP="009E63CB">
            <w:pPr>
              <w:rPr>
                <w:lang w:eastAsia="ko-KR"/>
              </w:rPr>
            </w:pPr>
            <w:proofErr w:type="spellStart"/>
            <w:r>
              <w:rPr>
                <w:lang w:eastAsia="ko-KR"/>
              </w:rPr>
              <w:t>link_directories</w:t>
            </w:r>
            <w:proofErr w:type="spellEnd"/>
            <w:r>
              <w:rPr>
                <w:lang w:eastAsia="ko-KR"/>
              </w:rPr>
              <w:t xml:space="preserve"> (${PROJECT_SOURCE_DIR}/</w:t>
            </w:r>
            <w:proofErr w:type="spellStart"/>
            <w:r>
              <w:rPr>
                <w:lang w:eastAsia="ko-KR"/>
              </w:rPr>
              <w:t>signalAnalyzerTM</w:t>
            </w:r>
            <w:proofErr w:type="spellEnd"/>
            <w:r>
              <w:rPr>
                <w:lang w:eastAsia="ko-KR"/>
              </w:rPr>
              <w:t>/</w:t>
            </w:r>
            <w:proofErr w:type="spellStart"/>
            <w:r>
              <w:rPr>
                <w:lang w:eastAsia="ko-KR"/>
              </w:rPr>
              <w:t>signalAnalyzerTMUtil</w:t>
            </w:r>
            <w:proofErr w:type="spellEnd"/>
            <w:r>
              <w:rPr>
                <w:lang w:eastAsia="ko-KR"/>
              </w:rPr>
              <w:t>)</w:t>
            </w:r>
          </w:p>
          <w:p w14:paraId="529C4F4E" w14:textId="77777777" w:rsidR="009E63CB" w:rsidRDefault="009E63CB" w:rsidP="009E63CB">
            <w:pPr>
              <w:rPr>
                <w:lang w:eastAsia="ko-KR"/>
              </w:rPr>
            </w:pPr>
          </w:p>
          <w:p w14:paraId="519B37B4" w14:textId="77777777" w:rsidR="009E63CB" w:rsidRDefault="009E63CB" w:rsidP="009E63CB">
            <w:pPr>
              <w:rPr>
                <w:lang w:eastAsia="ko-KR"/>
              </w:rPr>
            </w:pPr>
            <w:proofErr w:type="gramStart"/>
            <w:r>
              <w:rPr>
                <w:lang w:eastAsia="ko-KR"/>
              </w:rPr>
              <w:t>file( GLOB</w:t>
            </w:r>
            <w:proofErr w:type="gramEnd"/>
            <w:r>
              <w:rPr>
                <w:lang w:eastAsia="ko-KR"/>
              </w:rPr>
              <w:t xml:space="preserve"> </w:t>
            </w:r>
            <w:proofErr w:type="spellStart"/>
            <w:r>
              <w:rPr>
                <w:lang w:eastAsia="ko-KR"/>
              </w:rPr>
              <w:t>signalAnalyzerTMBuildIn_SRCS</w:t>
            </w:r>
            <w:proofErr w:type="spellEnd"/>
            <w:r>
              <w:rPr>
                <w:lang w:eastAsia="ko-KR"/>
              </w:rPr>
              <w:t xml:space="preserve"> *.</w:t>
            </w:r>
            <w:proofErr w:type="spellStart"/>
            <w:r>
              <w:rPr>
                <w:lang w:eastAsia="ko-KR"/>
              </w:rPr>
              <w:t>cpp</w:t>
            </w:r>
            <w:proofErr w:type="spellEnd"/>
            <w:r>
              <w:rPr>
                <w:lang w:eastAsia="ko-KR"/>
              </w:rPr>
              <w:t xml:space="preserve"> )</w:t>
            </w:r>
          </w:p>
          <w:p w14:paraId="4AB4E276" w14:textId="77777777" w:rsidR="009E63CB" w:rsidRDefault="009E63CB" w:rsidP="009E63CB">
            <w:pPr>
              <w:rPr>
                <w:lang w:eastAsia="ko-KR"/>
              </w:rPr>
            </w:pPr>
          </w:p>
          <w:p w14:paraId="18609C31" w14:textId="77777777" w:rsidR="009E63CB" w:rsidRDefault="009E63CB" w:rsidP="009E63CB">
            <w:pPr>
              <w:rPr>
                <w:lang w:eastAsia="ko-KR"/>
              </w:rPr>
            </w:pPr>
            <w:proofErr w:type="spellStart"/>
            <w:r>
              <w:rPr>
                <w:lang w:eastAsia="ko-KR"/>
              </w:rPr>
              <w:t>add_</w:t>
            </w:r>
            <w:proofErr w:type="gramStart"/>
            <w:r>
              <w:rPr>
                <w:lang w:eastAsia="ko-KR"/>
              </w:rPr>
              <w:t>executable</w:t>
            </w:r>
            <w:proofErr w:type="spellEnd"/>
            <w:r>
              <w:rPr>
                <w:lang w:eastAsia="ko-KR"/>
              </w:rPr>
              <w:t xml:space="preserve">( </w:t>
            </w:r>
            <w:proofErr w:type="spellStart"/>
            <w:r>
              <w:rPr>
                <w:lang w:eastAsia="ko-KR"/>
              </w:rPr>
              <w:t>signalAnalyzerTMBuildIn</w:t>
            </w:r>
            <w:proofErr w:type="gramEnd"/>
            <w:r>
              <w:rPr>
                <w:lang w:eastAsia="ko-KR"/>
              </w:rPr>
              <w:t>_app</w:t>
            </w:r>
            <w:proofErr w:type="spellEnd"/>
          </w:p>
          <w:p w14:paraId="4D54B6AD" w14:textId="77777777" w:rsidR="009E63CB" w:rsidRDefault="009E63CB" w:rsidP="009E63CB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    ${</w:t>
            </w:r>
            <w:proofErr w:type="spellStart"/>
            <w:r>
              <w:rPr>
                <w:lang w:eastAsia="ko-KR"/>
              </w:rPr>
              <w:t>signalAnalyzerTMBuildIn_SRCS</w:t>
            </w:r>
            <w:proofErr w:type="spellEnd"/>
            <w:r>
              <w:rPr>
                <w:lang w:eastAsia="ko-KR"/>
              </w:rPr>
              <w:t>}</w:t>
            </w:r>
          </w:p>
          <w:p w14:paraId="45F0F180" w14:textId="77777777" w:rsidR="009E63CB" w:rsidRDefault="009E63CB" w:rsidP="009E63CB">
            <w:pPr>
              <w:rPr>
                <w:lang w:eastAsia="ko-KR"/>
              </w:rPr>
            </w:pPr>
            <w:r>
              <w:rPr>
                <w:lang w:eastAsia="ko-KR"/>
              </w:rPr>
              <w:t>)</w:t>
            </w:r>
          </w:p>
          <w:p w14:paraId="476D8F7F" w14:textId="77777777" w:rsidR="009E63CB" w:rsidRDefault="009E63CB" w:rsidP="009E63CB">
            <w:pPr>
              <w:rPr>
                <w:lang w:eastAsia="ko-KR"/>
              </w:rPr>
            </w:pPr>
          </w:p>
          <w:p w14:paraId="5126C65D" w14:textId="77777777" w:rsidR="009E63CB" w:rsidRDefault="009E63CB" w:rsidP="009E63CB">
            <w:pPr>
              <w:rPr>
                <w:lang w:eastAsia="ko-KR"/>
              </w:rPr>
            </w:pPr>
            <w:proofErr w:type="spellStart"/>
            <w:r>
              <w:rPr>
                <w:lang w:eastAsia="ko-KR"/>
              </w:rPr>
              <w:t>target_link_</w:t>
            </w:r>
            <w:proofErr w:type="gramStart"/>
            <w:r>
              <w:rPr>
                <w:lang w:eastAsia="ko-KR"/>
              </w:rPr>
              <w:t>libraries</w:t>
            </w:r>
            <w:proofErr w:type="spellEnd"/>
            <w:r>
              <w:rPr>
                <w:lang w:eastAsia="ko-KR"/>
              </w:rPr>
              <w:t>(</w:t>
            </w:r>
            <w:proofErr w:type="spellStart"/>
            <w:proofErr w:type="gramEnd"/>
            <w:r>
              <w:rPr>
                <w:lang w:eastAsia="ko-KR"/>
              </w:rPr>
              <w:t>signalAnalyzerTMBuildIn_app</w:t>
            </w:r>
            <w:proofErr w:type="spellEnd"/>
          </w:p>
          <w:p w14:paraId="5794C5B6" w14:textId="77777777" w:rsidR="009E63CB" w:rsidRDefault="009E63CB" w:rsidP="009E63CB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    ${DBUS_SERVER}</w:t>
            </w:r>
          </w:p>
          <w:p w14:paraId="0171AE7D" w14:textId="77777777" w:rsidR="009E63CB" w:rsidRDefault="009E63CB" w:rsidP="009E63CB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    ${CRASHLOG_LIB}</w:t>
            </w:r>
          </w:p>
          <w:p w14:paraId="013F9CF3" w14:textId="77777777" w:rsidR="009E63CB" w:rsidRDefault="009E63CB" w:rsidP="009E63CB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    ${ELF_</w:t>
            </w:r>
            <w:proofErr w:type="gramStart"/>
            <w:r>
              <w:rPr>
                <w:lang w:eastAsia="ko-KR"/>
              </w:rPr>
              <w:t>NS}</w:t>
            </w:r>
            <w:proofErr w:type="spellStart"/>
            <w:r>
              <w:rPr>
                <w:lang w:eastAsia="ko-KR"/>
              </w:rPr>
              <w:t>ipc</w:t>
            </w:r>
            <w:proofErr w:type="spellEnd"/>
            <w:proofErr w:type="gramEnd"/>
            <w:r>
              <w:rPr>
                <w:lang w:eastAsia="ko-KR"/>
              </w:rPr>
              <w:t xml:space="preserve"> </w:t>
            </w:r>
          </w:p>
          <w:p w14:paraId="0074B7DA" w14:textId="77777777" w:rsidR="009E63CB" w:rsidRDefault="009E63CB" w:rsidP="009E63CB">
            <w:pPr>
              <w:rPr>
                <w:lang w:eastAsia="ko-KR"/>
              </w:rPr>
            </w:pPr>
            <w:r>
              <w:rPr>
                <w:lang w:eastAsia="ko-KR"/>
              </w:rPr>
              <w:lastRenderedPageBreak/>
              <w:t xml:space="preserve">    ${ELF_</w:t>
            </w:r>
            <w:proofErr w:type="gramStart"/>
            <w:r>
              <w:rPr>
                <w:lang w:eastAsia="ko-KR"/>
              </w:rPr>
              <w:t>NS}</w:t>
            </w:r>
            <w:proofErr w:type="spellStart"/>
            <w:r>
              <w:rPr>
                <w:lang w:eastAsia="ko-KR"/>
              </w:rPr>
              <w:t>dbglog</w:t>
            </w:r>
            <w:proofErr w:type="spellEnd"/>
            <w:proofErr w:type="gramEnd"/>
          </w:p>
          <w:p w14:paraId="18BDCD32" w14:textId="77777777" w:rsidR="009E63CB" w:rsidRDefault="009E63CB" w:rsidP="009E63CB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    ${ELF_</w:t>
            </w:r>
            <w:proofErr w:type="gramStart"/>
            <w:r>
              <w:rPr>
                <w:lang w:eastAsia="ko-KR"/>
              </w:rPr>
              <w:t>NS}</w:t>
            </w:r>
            <w:proofErr w:type="spellStart"/>
            <w:r>
              <w:rPr>
                <w:lang w:eastAsia="ko-KR"/>
              </w:rPr>
              <w:t>utils</w:t>
            </w:r>
            <w:proofErr w:type="spellEnd"/>
            <w:proofErr w:type="gramEnd"/>
          </w:p>
          <w:p w14:paraId="4475BBB2" w14:textId="77777777" w:rsidR="009E63CB" w:rsidRDefault="009E63CB" w:rsidP="009E63CB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    </w:t>
            </w:r>
            <w:proofErr w:type="spellStart"/>
            <w:r>
              <w:rPr>
                <w:lang w:eastAsia="ko-KR"/>
              </w:rPr>
              <w:t>signalAnalyzerTMUtil</w:t>
            </w:r>
            <w:proofErr w:type="spellEnd"/>
          </w:p>
          <w:p w14:paraId="73AE6A51" w14:textId="77777777" w:rsidR="009E63CB" w:rsidRDefault="009E63CB" w:rsidP="009E63CB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    </w:t>
            </w:r>
            <w:proofErr w:type="spellStart"/>
            <w:r>
              <w:rPr>
                <w:lang w:eastAsia="ko-KR"/>
              </w:rPr>
              <w:t>chstd</w:t>
            </w:r>
            <w:proofErr w:type="spellEnd"/>
          </w:p>
          <w:p w14:paraId="0531A2DC" w14:textId="77777777" w:rsidR="009E63CB" w:rsidRDefault="009E63CB" w:rsidP="009E63CB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    </w:t>
            </w:r>
            <w:proofErr w:type="spellStart"/>
            <w:r>
              <w:rPr>
                <w:lang w:eastAsia="ko-KR"/>
              </w:rPr>
              <w:t>rfParam</w:t>
            </w:r>
            <w:proofErr w:type="spellEnd"/>
          </w:p>
          <w:p w14:paraId="5C418818" w14:textId="77777777" w:rsidR="009E63CB" w:rsidRDefault="009E63CB" w:rsidP="009E63CB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    </w:t>
            </w:r>
            <w:proofErr w:type="spellStart"/>
            <w:r>
              <w:rPr>
                <w:lang w:eastAsia="ko-KR"/>
              </w:rPr>
              <w:t>rfAudio</w:t>
            </w:r>
            <w:proofErr w:type="spellEnd"/>
          </w:p>
          <w:p w14:paraId="590EE712" w14:textId="77777777" w:rsidR="009E63CB" w:rsidRDefault="009E63CB" w:rsidP="009E63CB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    </w:t>
            </w:r>
            <w:proofErr w:type="spellStart"/>
            <w:r>
              <w:rPr>
                <w:lang w:eastAsia="ko-KR"/>
              </w:rPr>
              <w:t>rfUtils</w:t>
            </w:r>
            <w:proofErr w:type="spellEnd"/>
          </w:p>
          <w:p w14:paraId="2BC37C06" w14:textId="77777777" w:rsidR="009E63CB" w:rsidRDefault="009E63CB" w:rsidP="009E63CB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    </w:t>
            </w:r>
            <w:proofErr w:type="spellStart"/>
            <w:r>
              <w:rPr>
                <w:lang w:eastAsia="ko-KR"/>
              </w:rPr>
              <w:t>rfTraceUtil</w:t>
            </w:r>
            <w:proofErr w:type="spellEnd"/>
          </w:p>
          <w:p w14:paraId="0579CDE5" w14:textId="77777777" w:rsidR="009E63CB" w:rsidRDefault="009E63CB" w:rsidP="009E63CB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    </w:t>
            </w:r>
            <w:proofErr w:type="spellStart"/>
            <w:r>
              <w:rPr>
                <w:lang w:eastAsia="ko-KR"/>
              </w:rPr>
              <w:t>rfSA</w:t>
            </w:r>
            <w:proofErr w:type="spellEnd"/>
          </w:p>
          <w:p w14:paraId="2CDC8A42" w14:textId="77777777" w:rsidR="009E63CB" w:rsidRDefault="009E63CB" w:rsidP="009E63CB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    dsp5GNR</w:t>
            </w:r>
          </w:p>
          <w:p w14:paraId="23B0C511" w14:textId="77777777" w:rsidR="009E63CB" w:rsidRDefault="009E63CB" w:rsidP="009E63CB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    </w:t>
            </w:r>
            <w:proofErr w:type="spellStart"/>
            <w:r>
              <w:rPr>
                <w:lang w:eastAsia="ko-KR"/>
              </w:rPr>
              <w:t>misc</w:t>
            </w:r>
            <w:proofErr w:type="spellEnd"/>
          </w:p>
          <w:p w14:paraId="4F84F4C4" w14:textId="77777777" w:rsidR="009E63CB" w:rsidRDefault="009E63CB" w:rsidP="009E63CB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    </w:t>
            </w:r>
            <w:proofErr w:type="spellStart"/>
            <w:r>
              <w:rPr>
                <w:lang w:eastAsia="ko-KR"/>
              </w:rPr>
              <w:t>extdev</w:t>
            </w:r>
            <w:proofErr w:type="spellEnd"/>
          </w:p>
          <w:p w14:paraId="3AAEEA01" w14:textId="77777777" w:rsidR="009E63CB" w:rsidRDefault="009E63CB" w:rsidP="009E63CB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    </w:t>
            </w:r>
            <w:proofErr w:type="spellStart"/>
            <w:r>
              <w:rPr>
                <w:lang w:eastAsia="ko-KR"/>
              </w:rPr>
              <w:t>rfCalibrations</w:t>
            </w:r>
            <w:proofErr w:type="spellEnd"/>
          </w:p>
          <w:p w14:paraId="63540A4B" w14:textId="77777777" w:rsidR="009E63CB" w:rsidRDefault="009E63CB" w:rsidP="009E63CB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    </w:t>
            </w:r>
            <w:proofErr w:type="spellStart"/>
            <w:r>
              <w:rPr>
                <w:lang w:eastAsia="ko-KR"/>
              </w:rPr>
              <w:t>rfDnc</w:t>
            </w:r>
            <w:proofErr w:type="spellEnd"/>
          </w:p>
          <w:p w14:paraId="2A1BC899" w14:textId="77777777" w:rsidR="009E63CB" w:rsidRDefault="009E63CB" w:rsidP="009E63CB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    </w:t>
            </w:r>
            <w:proofErr w:type="spellStart"/>
            <w:r>
              <w:rPr>
                <w:lang w:eastAsia="ko-KR"/>
              </w:rPr>
              <w:t>solSysInfo</w:t>
            </w:r>
            <w:proofErr w:type="spellEnd"/>
          </w:p>
          <w:p w14:paraId="06EB57E6" w14:textId="77777777" w:rsidR="009E63CB" w:rsidRDefault="009E63CB" w:rsidP="009E63CB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    </w:t>
            </w:r>
            <w:proofErr w:type="spellStart"/>
            <w:r>
              <w:rPr>
                <w:lang w:eastAsia="ko-KR"/>
              </w:rPr>
              <w:t>rfFpga</w:t>
            </w:r>
            <w:proofErr w:type="spellEnd"/>
          </w:p>
          <w:p w14:paraId="0D97BC85" w14:textId="77777777" w:rsidR="009E63CB" w:rsidRDefault="009E63CB" w:rsidP="009E63CB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    </w:t>
            </w:r>
            <w:proofErr w:type="spellStart"/>
            <w:r>
              <w:rPr>
                <w:lang w:eastAsia="ko-KR"/>
              </w:rPr>
              <w:t>rfDelay</w:t>
            </w:r>
            <w:proofErr w:type="spellEnd"/>
          </w:p>
          <w:p w14:paraId="1127E301" w14:textId="77777777" w:rsidR="009E63CB" w:rsidRDefault="009E63CB" w:rsidP="009E63CB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    </w:t>
            </w:r>
            <w:proofErr w:type="spellStart"/>
            <w:r>
              <w:rPr>
                <w:lang w:eastAsia="ko-KR"/>
              </w:rPr>
              <w:t>rfIoExpand</w:t>
            </w:r>
            <w:proofErr w:type="spellEnd"/>
          </w:p>
          <w:p w14:paraId="423C690B" w14:textId="77777777" w:rsidR="009E63CB" w:rsidRDefault="009E63CB" w:rsidP="009E63CB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    </w:t>
            </w:r>
            <w:proofErr w:type="spellStart"/>
            <w:r>
              <w:rPr>
                <w:lang w:eastAsia="ko-KR"/>
              </w:rPr>
              <w:t>rfPciUdev</w:t>
            </w:r>
            <w:proofErr w:type="spellEnd"/>
          </w:p>
          <w:p w14:paraId="22969002" w14:textId="77777777" w:rsidR="009E63CB" w:rsidRDefault="009E63CB" w:rsidP="009E63CB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    </w:t>
            </w:r>
            <w:proofErr w:type="spellStart"/>
            <w:r>
              <w:rPr>
                <w:lang w:eastAsia="ko-KR"/>
              </w:rPr>
              <w:t>rfLog</w:t>
            </w:r>
            <w:proofErr w:type="spellEnd"/>
          </w:p>
          <w:p w14:paraId="051F5B5F" w14:textId="77777777" w:rsidR="009E63CB" w:rsidRDefault="009E63CB" w:rsidP="009E63CB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    </w:t>
            </w:r>
            <w:proofErr w:type="spellStart"/>
            <w:r>
              <w:rPr>
                <w:lang w:eastAsia="ko-KR"/>
              </w:rPr>
              <w:t>rfDpbJson</w:t>
            </w:r>
            <w:proofErr w:type="spellEnd"/>
          </w:p>
          <w:p w14:paraId="1F00F94C" w14:textId="77777777" w:rsidR="009E63CB" w:rsidRDefault="009E63CB" w:rsidP="009E63CB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    </w:t>
            </w:r>
            <w:proofErr w:type="spellStart"/>
            <w:r>
              <w:rPr>
                <w:lang w:eastAsia="ko-KR"/>
              </w:rPr>
              <w:t>platformInventory</w:t>
            </w:r>
            <w:proofErr w:type="spellEnd"/>
          </w:p>
          <w:p w14:paraId="03688B6A" w14:textId="77777777" w:rsidR="009E63CB" w:rsidRDefault="009E63CB" w:rsidP="009E63CB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    rfDnc18G</w:t>
            </w:r>
          </w:p>
          <w:p w14:paraId="5CB91AD4" w14:textId="77777777" w:rsidR="009E63CB" w:rsidRDefault="009E63CB" w:rsidP="009E63CB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    </w:t>
            </w:r>
            <w:proofErr w:type="spellStart"/>
            <w:r>
              <w:rPr>
                <w:lang w:eastAsia="ko-KR"/>
              </w:rPr>
              <w:t>rfSystemInfo</w:t>
            </w:r>
            <w:proofErr w:type="spellEnd"/>
          </w:p>
          <w:p w14:paraId="44470F22" w14:textId="77777777" w:rsidR="009E63CB" w:rsidRDefault="009E63CB" w:rsidP="009E63CB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    </w:t>
            </w:r>
            <w:proofErr w:type="spellStart"/>
            <w:r>
              <w:rPr>
                <w:lang w:eastAsia="ko-KR"/>
              </w:rPr>
              <w:t>platformClock</w:t>
            </w:r>
            <w:proofErr w:type="spellEnd"/>
          </w:p>
          <w:p w14:paraId="751C5634" w14:textId="77777777" w:rsidR="009E63CB" w:rsidRDefault="009E63CB" w:rsidP="009E63CB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    </w:t>
            </w:r>
            <w:proofErr w:type="spellStart"/>
            <w:r>
              <w:rPr>
                <w:lang w:eastAsia="ko-KR"/>
              </w:rPr>
              <w:t>rfTemp</w:t>
            </w:r>
            <w:proofErr w:type="spellEnd"/>
          </w:p>
          <w:p w14:paraId="5B23F456" w14:textId="77777777" w:rsidR="009E63CB" w:rsidRDefault="009E63CB" w:rsidP="009E63CB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    </w:t>
            </w:r>
            <w:proofErr w:type="spellStart"/>
            <w:r>
              <w:rPr>
                <w:lang w:eastAsia="ko-KR"/>
              </w:rPr>
              <w:t>rfDncRevInfo</w:t>
            </w:r>
            <w:proofErr w:type="spellEnd"/>
          </w:p>
          <w:p w14:paraId="0D61735E" w14:textId="77777777" w:rsidR="009E63CB" w:rsidRDefault="009E63CB" w:rsidP="009E63CB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    </w:t>
            </w:r>
            <w:proofErr w:type="spellStart"/>
            <w:r>
              <w:rPr>
                <w:lang w:eastAsia="ko-KR"/>
              </w:rPr>
              <w:t>rfPci</w:t>
            </w:r>
            <w:proofErr w:type="spellEnd"/>
          </w:p>
          <w:p w14:paraId="6E9394BE" w14:textId="77777777" w:rsidR="009E63CB" w:rsidRDefault="009E63CB" w:rsidP="009E63CB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    </w:t>
            </w:r>
            <w:proofErr w:type="spellStart"/>
            <w:r>
              <w:rPr>
                <w:lang w:eastAsia="ko-KR"/>
              </w:rPr>
              <w:t>rfDspCoef</w:t>
            </w:r>
            <w:proofErr w:type="spellEnd"/>
          </w:p>
          <w:p w14:paraId="2EBE34AF" w14:textId="77777777" w:rsidR="009E63CB" w:rsidRDefault="009E63CB" w:rsidP="009E63CB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    rfI2c</w:t>
            </w:r>
          </w:p>
          <w:p w14:paraId="51F7FA8F" w14:textId="77777777" w:rsidR="009E63CB" w:rsidRDefault="009E63CB" w:rsidP="009E63CB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    </w:t>
            </w:r>
            <w:proofErr w:type="spellStart"/>
            <w:r>
              <w:rPr>
                <w:lang w:eastAsia="ko-KR"/>
              </w:rPr>
              <w:t>rfFlashCalFileOp</w:t>
            </w:r>
            <w:proofErr w:type="spellEnd"/>
          </w:p>
          <w:p w14:paraId="315429C0" w14:textId="77777777" w:rsidR="009E63CB" w:rsidRDefault="009E63CB" w:rsidP="009E63CB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    </w:t>
            </w:r>
            <w:proofErr w:type="spellStart"/>
            <w:r>
              <w:rPr>
                <w:lang w:eastAsia="ko-KR"/>
              </w:rPr>
              <w:t>rfOption</w:t>
            </w:r>
            <w:proofErr w:type="spellEnd"/>
          </w:p>
          <w:p w14:paraId="04D27083" w14:textId="77777777" w:rsidR="009E63CB" w:rsidRDefault="009E63CB" w:rsidP="009E63CB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    </w:t>
            </w:r>
            <w:proofErr w:type="spellStart"/>
            <w:r>
              <w:rPr>
                <w:lang w:eastAsia="ko-KR"/>
              </w:rPr>
              <w:t>rfMmap</w:t>
            </w:r>
            <w:proofErr w:type="spellEnd"/>
          </w:p>
          <w:p w14:paraId="18330930" w14:textId="77777777" w:rsidR="009E63CB" w:rsidRDefault="009E63CB" w:rsidP="009E63CB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    </w:t>
            </w:r>
            <w:proofErr w:type="spellStart"/>
            <w:r>
              <w:rPr>
                <w:lang w:eastAsia="ko-KR"/>
              </w:rPr>
              <w:t>rfFlash</w:t>
            </w:r>
            <w:proofErr w:type="spellEnd"/>
          </w:p>
          <w:p w14:paraId="78F447BB" w14:textId="77777777" w:rsidR="009E63CB" w:rsidRDefault="009E63CB" w:rsidP="009E63CB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    </w:t>
            </w:r>
            <w:proofErr w:type="spellStart"/>
            <w:r>
              <w:rPr>
                <w:lang w:eastAsia="ko-KR"/>
              </w:rPr>
              <w:t>rfFlashGlobal</w:t>
            </w:r>
            <w:proofErr w:type="spellEnd"/>
          </w:p>
          <w:p w14:paraId="4E70D435" w14:textId="77777777" w:rsidR="009E63CB" w:rsidRDefault="009E63CB" w:rsidP="009E63CB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    </w:t>
            </w:r>
            <w:proofErr w:type="spellStart"/>
            <w:r>
              <w:rPr>
                <w:lang w:eastAsia="ko-KR"/>
              </w:rPr>
              <w:t>rfSpi</w:t>
            </w:r>
            <w:proofErr w:type="spellEnd"/>
          </w:p>
          <w:p w14:paraId="5989D815" w14:textId="77777777" w:rsidR="009E63CB" w:rsidRDefault="009E63CB" w:rsidP="009E63CB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    </w:t>
            </w:r>
            <w:proofErr w:type="spellStart"/>
            <w:r>
              <w:rPr>
                <w:lang w:eastAsia="ko-KR"/>
              </w:rPr>
              <w:t>rfFlashJsonOp</w:t>
            </w:r>
            <w:proofErr w:type="spellEnd"/>
          </w:p>
          <w:p w14:paraId="18338DE0" w14:textId="77777777" w:rsidR="009E63CB" w:rsidRDefault="009E63CB" w:rsidP="009E63CB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    ${</w:t>
            </w:r>
            <w:proofErr w:type="spellStart"/>
            <w:r>
              <w:rPr>
                <w:lang w:eastAsia="ko-KR"/>
              </w:rPr>
              <w:t>Boost_LIBRARIES</w:t>
            </w:r>
            <w:proofErr w:type="spellEnd"/>
            <w:r>
              <w:rPr>
                <w:lang w:eastAsia="ko-KR"/>
              </w:rPr>
              <w:t>}</w:t>
            </w:r>
          </w:p>
          <w:p w14:paraId="0CD6819A" w14:textId="77777777" w:rsidR="009E63CB" w:rsidRDefault="009E63CB" w:rsidP="009E63CB">
            <w:pPr>
              <w:rPr>
                <w:lang w:eastAsia="ko-KR"/>
              </w:rPr>
            </w:pPr>
            <w:r>
              <w:rPr>
                <w:lang w:eastAsia="ko-KR"/>
              </w:rPr>
              <w:t>)</w:t>
            </w:r>
          </w:p>
          <w:p w14:paraId="1C369F67" w14:textId="77777777" w:rsidR="009E63CB" w:rsidRDefault="009E63CB" w:rsidP="009E63CB">
            <w:pPr>
              <w:rPr>
                <w:lang w:eastAsia="ko-KR"/>
              </w:rPr>
            </w:pPr>
          </w:p>
          <w:p w14:paraId="768DFD91" w14:textId="77777777" w:rsidR="009E63CB" w:rsidRDefault="009E63CB" w:rsidP="009E63CB">
            <w:pPr>
              <w:rPr>
                <w:lang w:eastAsia="ko-KR"/>
              </w:rPr>
            </w:pPr>
            <w:r>
              <w:rPr>
                <w:lang w:eastAsia="ko-KR"/>
              </w:rPr>
              <w:t>#Helps get include paths right</w:t>
            </w:r>
          </w:p>
          <w:p w14:paraId="4045AAFF" w14:textId="77777777" w:rsidR="009E63CB" w:rsidRDefault="009E63CB" w:rsidP="009E63CB">
            <w:pPr>
              <w:rPr>
                <w:lang w:eastAsia="ko-KR"/>
              </w:rPr>
            </w:pPr>
            <w:r>
              <w:rPr>
                <w:lang w:eastAsia="ko-KR"/>
              </w:rPr>
              <w:t>qt5_use_</w:t>
            </w:r>
            <w:proofErr w:type="gramStart"/>
            <w:r>
              <w:rPr>
                <w:lang w:eastAsia="ko-KR"/>
              </w:rPr>
              <w:t xml:space="preserve">modules( </w:t>
            </w:r>
            <w:proofErr w:type="spellStart"/>
            <w:r>
              <w:rPr>
                <w:lang w:eastAsia="ko-KR"/>
              </w:rPr>
              <w:t>signalAnalyzerTMBuildIn</w:t>
            </w:r>
            <w:proofErr w:type="gramEnd"/>
            <w:r>
              <w:rPr>
                <w:lang w:eastAsia="ko-KR"/>
              </w:rPr>
              <w:t>_app</w:t>
            </w:r>
            <w:proofErr w:type="spellEnd"/>
            <w:r>
              <w:rPr>
                <w:lang w:eastAsia="ko-KR"/>
              </w:rPr>
              <w:t xml:space="preserve"> </w:t>
            </w:r>
            <w:proofErr w:type="spellStart"/>
            <w:r>
              <w:rPr>
                <w:lang w:eastAsia="ko-KR"/>
              </w:rPr>
              <w:t>DBus</w:t>
            </w:r>
            <w:proofErr w:type="spellEnd"/>
            <w:r>
              <w:rPr>
                <w:lang w:eastAsia="ko-KR"/>
              </w:rPr>
              <w:t xml:space="preserve"> </w:t>
            </w:r>
            <w:proofErr w:type="spellStart"/>
            <w:r>
              <w:rPr>
                <w:lang w:eastAsia="ko-KR"/>
              </w:rPr>
              <w:t>Qml</w:t>
            </w:r>
            <w:proofErr w:type="spellEnd"/>
            <w:r>
              <w:rPr>
                <w:lang w:eastAsia="ko-KR"/>
              </w:rPr>
              <w:t xml:space="preserve"> </w:t>
            </w:r>
            <w:proofErr w:type="spellStart"/>
            <w:r>
              <w:rPr>
                <w:lang w:eastAsia="ko-KR"/>
              </w:rPr>
              <w:t>Gui</w:t>
            </w:r>
            <w:proofErr w:type="spellEnd"/>
            <w:r>
              <w:rPr>
                <w:lang w:eastAsia="ko-KR"/>
              </w:rPr>
              <w:t xml:space="preserve"> Test Positioning </w:t>
            </w:r>
            <w:proofErr w:type="spellStart"/>
            <w:r>
              <w:rPr>
                <w:lang w:eastAsia="ko-KR"/>
              </w:rPr>
              <w:t>SerialPort</w:t>
            </w:r>
            <w:proofErr w:type="spellEnd"/>
            <w:r>
              <w:rPr>
                <w:lang w:eastAsia="ko-KR"/>
              </w:rPr>
              <w:t>)</w:t>
            </w:r>
          </w:p>
          <w:p w14:paraId="4BBDD446" w14:textId="77777777" w:rsidR="009E63CB" w:rsidRDefault="009E63CB" w:rsidP="009E63CB">
            <w:pPr>
              <w:rPr>
                <w:lang w:eastAsia="ko-KR"/>
              </w:rPr>
            </w:pPr>
          </w:p>
          <w:p w14:paraId="4C8560E3" w14:textId="77777777" w:rsidR="009E63CB" w:rsidRDefault="009E63CB" w:rsidP="009E63CB">
            <w:pPr>
              <w:rPr>
                <w:lang w:eastAsia="ko-KR"/>
              </w:rPr>
            </w:pPr>
          </w:p>
          <w:p w14:paraId="4D6CBB3C" w14:textId="33E2CE0A" w:rsidR="009E63CB" w:rsidRDefault="009E63CB" w:rsidP="009E63CB">
            <w:pPr>
              <w:rPr>
                <w:lang w:eastAsia="ko-KR"/>
              </w:rPr>
            </w:pPr>
            <w:proofErr w:type="gramStart"/>
            <w:r>
              <w:rPr>
                <w:lang w:eastAsia="ko-KR"/>
              </w:rPr>
              <w:t>install(</w:t>
            </w:r>
            <w:proofErr w:type="gramEnd"/>
            <w:r>
              <w:rPr>
                <w:lang w:eastAsia="ko-KR"/>
              </w:rPr>
              <w:t xml:space="preserve">TARGETS </w:t>
            </w:r>
            <w:proofErr w:type="spellStart"/>
            <w:r>
              <w:rPr>
                <w:lang w:eastAsia="ko-KR"/>
              </w:rPr>
              <w:t>signalAnalyzerTMBuildIn_app</w:t>
            </w:r>
            <w:proofErr w:type="spellEnd"/>
            <w:r>
              <w:rPr>
                <w:lang w:eastAsia="ko-KR"/>
              </w:rPr>
              <w:t xml:space="preserve"> DESTINATION base/bin)</w:t>
            </w:r>
          </w:p>
        </w:tc>
      </w:tr>
    </w:tbl>
    <w:p w14:paraId="2ECF0053" w14:textId="564C2BA5" w:rsidR="0026636B" w:rsidRDefault="0026636B" w:rsidP="0026636B">
      <w:pPr>
        <w:ind w:left="360"/>
        <w:rPr>
          <w:lang w:eastAsia="ko-KR"/>
        </w:rPr>
      </w:pPr>
    </w:p>
    <w:p w14:paraId="4640AED8" w14:textId="299512B9" w:rsidR="001A3E63" w:rsidRDefault="001A3E63" w:rsidP="00270986">
      <w:pPr>
        <w:pStyle w:val="ab"/>
        <w:numPr>
          <w:ilvl w:val="0"/>
          <w:numId w:val="21"/>
        </w:numPr>
        <w:rPr>
          <w:lang w:eastAsia="ko-KR"/>
        </w:rPr>
      </w:pPr>
      <w:r>
        <w:rPr>
          <w:lang w:eastAsia="ko-KR"/>
        </w:rPr>
        <w:t>~workspace/practice/ca5g/apps/</w:t>
      </w:r>
      <w:r w:rsidR="00721870">
        <w:rPr>
          <w:rFonts w:hint="eastAsia"/>
          <w:lang w:eastAsia="ko-KR"/>
        </w:rPr>
        <w:t>s</w:t>
      </w:r>
      <w:r w:rsidR="00721870">
        <w:rPr>
          <w:lang w:eastAsia="ko-KR"/>
        </w:rPr>
        <w:t>ignalAnalyzerTM</w:t>
      </w:r>
      <w:r>
        <w:rPr>
          <w:lang w:eastAsia="ko-KR"/>
        </w:rPr>
        <w:t>/</w:t>
      </w:r>
      <w:r w:rsidR="00721870">
        <w:rPr>
          <w:rFonts w:hint="eastAsia"/>
          <w:lang w:eastAsia="ko-KR"/>
        </w:rPr>
        <w:t>s</w:t>
      </w:r>
      <w:r w:rsidR="00721870">
        <w:rPr>
          <w:lang w:eastAsia="ko-KR"/>
        </w:rPr>
        <w:t>ignalAnalyzerTM</w:t>
      </w:r>
      <w:r>
        <w:rPr>
          <w:lang w:eastAsia="ko-KR"/>
        </w:rPr>
        <w:t>BuildIn/main.cpp</w:t>
      </w:r>
      <w:r>
        <w:rPr>
          <w:lang w:eastAsia="ko-KR"/>
        </w:rPr>
        <w:br/>
      </w:r>
      <w:r>
        <w:rPr>
          <w:rFonts w:hint="eastAsia"/>
          <w:lang w:eastAsia="ko-KR"/>
        </w:rPr>
        <w:t>아래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내용을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알맞게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수정해야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함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지금은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Run </w:t>
      </w:r>
      <w:proofErr w:type="spellStart"/>
      <w:r>
        <w:rPr>
          <w:lang w:eastAsia="ko-KR"/>
        </w:rPr>
        <w:t>CMake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때문에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임시로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것임</w:t>
      </w:r>
      <w:r>
        <w:rPr>
          <w:rFonts w:hint="eastAsia"/>
          <w:lang w:eastAsia="ko-KR"/>
        </w:rPr>
        <w:t>.</w:t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67003BD8" wp14:editId="792A677B">
            <wp:extent cx="5939790" cy="1711960"/>
            <wp:effectExtent l="0" t="0" r="3810" b="2540"/>
            <wp:docPr id="62" name="그림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711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77E584" w14:textId="5BB470F3" w:rsidR="00EB311E" w:rsidRDefault="00136494" w:rsidP="00270986">
      <w:pPr>
        <w:pStyle w:val="ab"/>
        <w:numPr>
          <w:ilvl w:val="0"/>
          <w:numId w:val="21"/>
        </w:numPr>
        <w:rPr>
          <w:lang w:eastAsia="ko-KR"/>
        </w:rPr>
      </w:pPr>
      <w:r>
        <w:rPr>
          <w:lang w:eastAsia="ko-KR"/>
        </w:rPr>
        <w:t>~workspace/practice/ca5g/apps/</w:t>
      </w:r>
      <w:r w:rsidR="00D146AD">
        <w:rPr>
          <w:rFonts w:hint="eastAsia"/>
          <w:lang w:eastAsia="ko-KR"/>
        </w:rPr>
        <w:t>s</w:t>
      </w:r>
      <w:r w:rsidR="00D146AD">
        <w:rPr>
          <w:lang w:eastAsia="ko-KR"/>
        </w:rPr>
        <w:t>ignalAnalyzerTM/</w:t>
      </w:r>
      <w:r w:rsidR="00D146AD">
        <w:rPr>
          <w:rFonts w:hint="eastAsia"/>
          <w:lang w:eastAsia="ko-KR"/>
        </w:rPr>
        <w:t>s</w:t>
      </w:r>
      <w:r w:rsidR="00D146AD">
        <w:rPr>
          <w:lang w:eastAsia="ko-KR"/>
        </w:rPr>
        <w:t>ignalAnalyzerTM</w:t>
      </w:r>
      <w:r>
        <w:rPr>
          <w:lang w:eastAsia="ko-KR"/>
        </w:rPr>
        <w:t>Util/CMakeLists.txt</w:t>
      </w:r>
      <w:r w:rsidR="0031186A">
        <w:rPr>
          <w:lang w:eastAsia="ko-KR"/>
        </w:rPr>
        <w:br/>
      </w:r>
      <w:proofErr w:type="spellStart"/>
      <w:r w:rsidR="0031186A">
        <w:rPr>
          <w:rFonts w:hint="eastAsia"/>
          <w:lang w:eastAsia="ko-KR"/>
        </w:rPr>
        <w:t>t</w:t>
      </w:r>
      <w:r w:rsidR="0031186A">
        <w:rPr>
          <w:lang w:eastAsia="ko-KR"/>
        </w:rPr>
        <w:t>mAnalyzer_SOURCE</w:t>
      </w:r>
      <w:proofErr w:type="spellEnd"/>
      <w:r w:rsidR="0031186A">
        <w:rPr>
          <w:lang w:eastAsia="ko-KR"/>
        </w:rPr>
        <w:t xml:space="preserve"> </w:t>
      </w:r>
      <w:r w:rsidR="0031186A">
        <w:rPr>
          <w:rFonts w:hint="eastAsia"/>
          <w:lang w:eastAsia="ko-KR"/>
        </w:rPr>
        <w:t>부분에</w:t>
      </w:r>
      <w:r w:rsidR="0031186A">
        <w:rPr>
          <w:rFonts w:hint="eastAsia"/>
          <w:lang w:eastAsia="ko-KR"/>
        </w:rPr>
        <w:t xml:space="preserve"> </w:t>
      </w:r>
      <w:r w:rsidR="0031186A">
        <w:rPr>
          <w:rFonts w:hint="eastAsia"/>
          <w:lang w:eastAsia="ko-KR"/>
        </w:rPr>
        <w:t>적어도</w:t>
      </w:r>
      <w:r w:rsidR="0031186A">
        <w:rPr>
          <w:rFonts w:hint="eastAsia"/>
          <w:lang w:eastAsia="ko-KR"/>
        </w:rPr>
        <w:t xml:space="preserve"> </w:t>
      </w:r>
      <w:r w:rsidR="0031186A">
        <w:rPr>
          <w:rFonts w:hint="eastAsia"/>
          <w:lang w:eastAsia="ko-KR"/>
        </w:rPr>
        <w:t>하나의</w:t>
      </w:r>
      <w:r w:rsidR="0031186A">
        <w:rPr>
          <w:rFonts w:hint="eastAsia"/>
          <w:lang w:eastAsia="ko-KR"/>
        </w:rPr>
        <w:t xml:space="preserve"> </w:t>
      </w:r>
      <w:r w:rsidR="0031186A">
        <w:rPr>
          <w:rFonts w:hint="eastAsia"/>
          <w:lang w:eastAsia="ko-KR"/>
        </w:rPr>
        <w:t>파일을</w:t>
      </w:r>
      <w:r w:rsidR="0031186A">
        <w:rPr>
          <w:rFonts w:hint="eastAsia"/>
          <w:lang w:eastAsia="ko-KR"/>
        </w:rPr>
        <w:t xml:space="preserve"> </w:t>
      </w:r>
      <w:r w:rsidR="0031186A">
        <w:rPr>
          <w:rFonts w:hint="eastAsia"/>
          <w:lang w:eastAsia="ko-KR"/>
        </w:rPr>
        <w:t>주석처리</w:t>
      </w:r>
      <w:r w:rsidR="0031186A">
        <w:rPr>
          <w:rFonts w:hint="eastAsia"/>
          <w:lang w:eastAsia="ko-KR"/>
        </w:rPr>
        <w:t xml:space="preserve"> </w:t>
      </w:r>
      <w:r w:rsidR="0031186A">
        <w:rPr>
          <w:rFonts w:hint="eastAsia"/>
          <w:lang w:eastAsia="ko-KR"/>
        </w:rPr>
        <w:t>하지</w:t>
      </w:r>
      <w:r w:rsidR="0031186A">
        <w:rPr>
          <w:rFonts w:hint="eastAsia"/>
          <w:lang w:eastAsia="ko-KR"/>
        </w:rPr>
        <w:t xml:space="preserve"> </w:t>
      </w:r>
      <w:r w:rsidR="0031186A">
        <w:rPr>
          <w:rFonts w:hint="eastAsia"/>
          <w:lang w:eastAsia="ko-KR"/>
        </w:rPr>
        <w:t>않아야</w:t>
      </w:r>
      <w:r w:rsidR="0031186A">
        <w:rPr>
          <w:rFonts w:hint="eastAsia"/>
          <w:lang w:eastAsia="ko-KR"/>
        </w:rPr>
        <w:t xml:space="preserve"> </w:t>
      </w:r>
      <w:r w:rsidR="0031186A">
        <w:rPr>
          <w:lang w:eastAsia="ko-KR"/>
        </w:rPr>
        <w:t xml:space="preserve">Run </w:t>
      </w:r>
      <w:proofErr w:type="spellStart"/>
      <w:r w:rsidR="0031186A">
        <w:rPr>
          <w:lang w:eastAsia="ko-KR"/>
        </w:rPr>
        <w:t>CMake</w:t>
      </w:r>
      <w:proofErr w:type="spellEnd"/>
      <w:r w:rsidR="0031186A">
        <w:rPr>
          <w:rFonts w:hint="eastAsia"/>
          <w:lang w:eastAsia="ko-KR"/>
        </w:rPr>
        <w:t>가</w:t>
      </w:r>
      <w:r w:rsidR="0031186A">
        <w:rPr>
          <w:rFonts w:hint="eastAsia"/>
          <w:lang w:eastAsia="ko-KR"/>
        </w:rPr>
        <w:t xml:space="preserve"> </w:t>
      </w:r>
      <w:r w:rsidR="0031186A">
        <w:rPr>
          <w:rFonts w:hint="eastAsia"/>
          <w:lang w:eastAsia="ko-KR"/>
        </w:rPr>
        <w:lastRenderedPageBreak/>
        <w:t>이상없이</w:t>
      </w:r>
      <w:r w:rsidR="0031186A">
        <w:rPr>
          <w:rFonts w:hint="eastAsia"/>
          <w:lang w:eastAsia="ko-KR"/>
        </w:rPr>
        <w:t xml:space="preserve"> </w:t>
      </w:r>
      <w:r w:rsidR="0031186A">
        <w:rPr>
          <w:rFonts w:hint="eastAsia"/>
          <w:lang w:eastAsia="ko-KR"/>
        </w:rPr>
        <w:t>진행된다</w:t>
      </w:r>
      <w:r w:rsidR="0031186A">
        <w:rPr>
          <w:rFonts w:hint="eastAsia"/>
          <w:lang w:eastAsia="ko-KR"/>
        </w:rPr>
        <w:t>.</w:t>
      </w:r>
      <w:r>
        <w:rPr>
          <w:lang w:eastAsia="ko-KR"/>
        </w:rPr>
        <w:br/>
      </w:r>
      <w:r w:rsidR="0031186A">
        <w:rPr>
          <w:noProof/>
          <w:lang w:eastAsia="ko-KR"/>
        </w:rPr>
        <w:drawing>
          <wp:inline distT="0" distB="0" distL="0" distR="0" wp14:anchorId="2BCA52F9" wp14:editId="56B081CF">
            <wp:extent cx="5939790" cy="3774440"/>
            <wp:effectExtent l="0" t="0" r="3810" b="0"/>
            <wp:docPr id="63" name="그림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A20E05" w14:textId="498C82EA" w:rsidR="00136494" w:rsidRDefault="007E5D3C" w:rsidP="00270986">
      <w:pPr>
        <w:pStyle w:val="ab"/>
        <w:numPr>
          <w:ilvl w:val="0"/>
          <w:numId w:val="21"/>
        </w:numPr>
        <w:rPr>
          <w:lang w:eastAsia="ko-KR"/>
        </w:rPr>
      </w:pPr>
      <w:r>
        <w:rPr>
          <w:lang w:eastAsia="ko-KR"/>
        </w:rPr>
        <w:t>~workspace/practice/ca5g/apps/CMakeLists.txt</w:t>
      </w:r>
      <w:r>
        <w:rPr>
          <w:lang w:eastAsia="ko-KR"/>
        </w:rPr>
        <w:br/>
      </w:r>
      <w:r w:rsidR="00144659">
        <w:rPr>
          <w:rFonts w:hint="eastAsia"/>
          <w:lang w:eastAsia="ko-KR"/>
        </w:rPr>
        <w:t>R</w:t>
      </w:r>
      <w:r w:rsidR="00144659">
        <w:rPr>
          <w:lang w:eastAsia="ko-KR"/>
        </w:rPr>
        <w:t xml:space="preserve">un </w:t>
      </w:r>
      <w:proofErr w:type="spellStart"/>
      <w:r w:rsidR="00144659">
        <w:rPr>
          <w:lang w:eastAsia="ko-KR"/>
        </w:rPr>
        <w:t>CMake</w:t>
      </w:r>
      <w:proofErr w:type="spellEnd"/>
      <w:r w:rsidR="00144659">
        <w:rPr>
          <w:rFonts w:hint="eastAsia"/>
          <w:lang w:eastAsia="ko-KR"/>
        </w:rPr>
        <w:t>를</w:t>
      </w:r>
      <w:r w:rsidR="00144659">
        <w:rPr>
          <w:rFonts w:hint="eastAsia"/>
          <w:lang w:eastAsia="ko-KR"/>
        </w:rPr>
        <w:t xml:space="preserve"> </w:t>
      </w:r>
      <w:r w:rsidR="00144659">
        <w:rPr>
          <w:rFonts w:hint="eastAsia"/>
          <w:lang w:eastAsia="ko-KR"/>
        </w:rPr>
        <w:t>실행한</w:t>
      </w:r>
      <w:r w:rsidR="00144659">
        <w:rPr>
          <w:rFonts w:hint="eastAsia"/>
          <w:lang w:eastAsia="ko-KR"/>
        </w:rPr>
        <w:t xml:space="preserve"> </w:t>
      </w:r>
      <w:r w:rsidR="00144659">
        <w:rPr>
          <w:rFonts w:hint="eastAsia"/>
          <w:lang w:eastAsia="ko-KR"/>
        </w:rPr>
        <w:t>후</w:t>
      </w:r>
      <w:r w:rsidR="00144659"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맨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마지막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줄에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새로운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tmAnalyzer</w:t>
      </w:r>
      <w:proofErr w:type="spellEnd"/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추가되었는지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않았다면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추가한다</w:t>
      </w:r>
      <w:r>
        <w:rPr>
          <w:rFonts w:hint="eastAsia"/>
          <w:lang w:eastAsia="ko-KR"/>
        </w:rPr>
        <w:t>.</w:t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31E2316F" wp14:editId="4D8F31DC">
            <wp:extent cx="5938520" cy="1959610"/>
            <wp:effectExtent l="0" t="0" r="5080" b="2540"/>
            <wp:docPr id="61" name="그림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520" cy="1959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CB116B" w14:textId="1FD2EAF4" w:rsidR="007C080D" w:rsidRDefault="007C080D" w:rsidP="007C080D">
      <w:pPr>
        <w:pStyle w:val="ab"/>
        <w:numPr>
          <w:ilvl w:val="0"/>
          <w:numId w:val="21"/>
        </w:numPr>
        <w:rPr>
          <w:lang w:eastAsia="ko-KR"/>
        </w:rPr>
      </w:pPr>
      <w:r>
        <w:rPr>
          <w:lang w:eastAsia="ko-KR"/>
        </w:rPr>
        <w:t>Manifest/</w:t>
      </w:r>
      <w:proofErr w:type="spellStart"/>
      <w:r>
        <w:rPr>
          <w:lang w:eastAsia="ko-KR"/>
        </w:rPr>
        <w:t>process.json</w:t>
      </w:r>
      <w:proofErr w:type="spellEnd"/>
      <w:r>
        <w:rPr>
          <w:rFonts w:hint="eastAsia"/>
          <w:lang w:eastAsia="ko-KR"/>
        </w:rPr>
        <w:t>파일도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확인한다</w:t>
      </w:r>
      <w:r>
        <w:rPr>
          <w:rFonts w:hint="eastAsia"/>
          <w:lang w:eastAsia="ko-KR"/>
        </w:rPr>
        <w:t>.</w:t>
      </w:r>
    </w:p>
    <w:p w14:paraId="6DC39083" w14:textId="6B8A4E1D" w:rsidR="00675BAB" w:rsidRDefault="00675BAB" w:rsidP="00675BAB">
      <w:pPr>
        <w:ind w:left="360"/>
        <w:rPr>
          <w:lang w:eastAsia="ko-KR"/>
        </w:rPr>
      </w:pPr>
    </w:p>
    <w:p w14:paraId="33E3AA2B" w14:textId="46AA3477" w:rsidR="00675BAB" w:rsidRDefault="00675BAB" w:rsidP="00675BAB">
      <w:pPr>
        <w:pStyle w:val="2"/>
        <w:rPr>
          <w:lang w:eastAsia="ko-KR"/>
        </w:rPr>
      </w:pPr>
      <w:r>
        <w:rPr>
          <w:lang w:eastAsia="ko-KR"/>
        </w:rPr>
        <w:lastRenderedPageBreak/>
        <w:t xml:space="preserve">Run </w:t>
      </w:r>
      <w:proofErr w:type="spellStart"/>
      <w:r>
        <w:rPr>
          <w:lang w:eastAsia="ko-KR"/>
        </w:rPr>
        <w:t>CMake</w:t>
      </w:r>
      <w:proofErr w:type="spellEnd"/>
    </w:p>
    <w:p w14:paraId="4C178A9D" w14:textId="430C95B4" w:rsidR="00AB29D9" w:rsidRDefault="00AB29D9" w:rsidP="006C0865">
      <w:pPr>
        <w:rPr>
          <w:lang w:eastAsia="ko-KR"/>
        </w:rPr>
      </w:pPr>
    </w:p>
    <w:p w14:paraId="54D80503" w14:textId="7E453022" w:rsidR="00675BAB" w:rsidRDefault="00675BAB" w:rsidP="006C0865">
      <w:pPr>
        <w:rPr>
          <w:lang w:eastAsia="ko-KR"/>
        </w:rPr>
      </w:pPr>
    </w:p>
    <w:p w14:paraId="3F5485B5" w14:textId="77777777" w:rsidR="00675BAB" w:rsidRDefault="00675BAB" w:rsidP="006C0865">
      <w:pPr>
        <w:rPr>
          <w:lang w:eastAsia="ko-KR"/>
        </w:rPr>
      </w:pPr>
    </w:p>
    <w:p w14:paraId="333A4169" w14:textId="01A69F50" w:rsidR="008D7715" w:rsidRDefault="00627E7E" w:rsidP="00627E7E">
      <w:pPr>
        <w:pStyle w:val="1"/>
        <w:rPr>
          <w:lang w:eastAsia="ko-KR"/>
        </w:rPr>
      </w:pPr>
      <w:bookmarkStart w:id="10" w:name="_Toc21613858"/>
      <w:r>
        <w:rPr>
          <w:lang w:eastAsia="ko-KR"/>
        </w:rPr>
        <w:t>Temp</w:t>
      </w:r>
      <w:bookmarkEnd w:id="10"/>
    </w:p>
    <w:p w14:paraId="703A691F" w14:textId="51F20E47" w:rsidR="00C7482F" w:rsidRDefault="00C7482F" w:rsidP="00C7482F">
      <w:pPr>
        <w:rPr>
          <w:lang w:eastAsia="ko-KR"/>
        </w:rPr>
      </w:pPr>
      <w:r>
        <w:rPr>
          <w:rFonts w:hint="eastAsia"/>
          <w:lang w:eastAsia="ko-KR"/>
        </w:rPr>
        <w:t>주요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작업은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/base/</w:t>
      </w:r>
    </w:p>
    <w:p w14:paraId="20C0B30A" w14:textId="51719099" w:rsidR="00C7482F" w:rsidRDefault="00C7482F" w:rsidP="00C7482F">
      <w:pPr>
        <w:rPr>
          <w:lang w:eastAsia="ko-KR"/>
        </w:rPr>
      </w:pPr>
      <w:r>
        <w:rPr>
          <w:rFonts w:hint="eastAsia"/>
          <w:lang w:eastAsia="ko-KR"/>
        </w:rPr>
        <w:t>장비의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저장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장치는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/user/cellAdvisor5G/Internal</w:t>
      </w:r>
    </w:p>
    <w:p w14:paraId="0CC5195F" w14:textId="56997304" w:rsidR="00C7482F" w:rsidRDefault="00C7482F" w:rsidP="00C7482F">
      <w:pPr>
        <w:rPr>
          <w:lang w:eastAsia="ko-KR"/>
        </w:rPr>
      </w:pPr>
      <w:r>
        <w:rPr>
          <w:lang w:eastAsia="ko-KR"/>
        </w:rPr>
        <w:t>Save/Load</w:t>
      </w:r>
      <w:r>
        <w:rPr>
          <w:rFonts w:hint="eastAsia"/>
          <w:lang w:eastAsia="ko-KR"/>
        </w:rPr>
        <w:t>등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임시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/</w:t>
      </w:r>
      <w:proofErr w:type="spellStart"/>
      <w:r>
        <w:rPr>
          <w:lang w:eastAsia="ko-KR"/>
        </w:rPr>
        <w:t>tmp</w:t>
      </w:r>
      <w:proofErr w:type="spellEnd"/>
    </w:p>
    <w:p w14:paraId="57DE47C7" w14:textId="54BA137F" w:rsidR="00C7482F" w:rsidRDefault="00C7482F" w:rsidP="00C7482F">
      <w:pPr>
        <w:rPr>
          <w:lang w:eastAsia="ko-KR"/>
        </w:rPr>
      </w:pPr>
      <w:r>
        <w:rPr>
          <w:lang w:eastAsia="ko-KR"/>
        </w:rPr>
        <w:t>/</w:t>
      </w:r>
      <w:proofErr w:type="spellStart"/>
      <w:r>
        <w:rPr>
          <w:rFonts w:hint="eastAsia"/>
          <w:lang w:eastAsia="ko-KR"/>
        </w:rPr>
        <w:t>t</w:t>
      </w:r>
      <w:r>
        <w:rPr>
          <w:lang w:eastAsia="ko-KR"/>
        </w:rPr>
        <w:t>mp</w:t>
      </w:r>
      <w:proofErr w:type="spellEnd"/>
      <w:r>
        <w:rPr>
          <w:lang w:eastAsia="ko-KR"/>
        </w:rPr>
        <w:t>/</w:t>
      </w:r>
      <w:proofErr w:type="spellStart"/>
      <w:r>
        <w:rPr>
          <w:lang w:eastAsia="ko-KR"/>
        </w:rPr>
        <w:t>logOn</w:t>
      </w:r>
      <w:proofErr w:type="spellEnd"/>
    </w:p>
    <w:p w14:paraId="018ACA1B" w14:textId="225DACA1" w:rsidR="00C7482F" w:rsidRDefault="00C7482F" w:rsidP="00C7482F">
      <w:pPr>
        <w:rPr>
          <w:lang w:eastAsia="ko-KR"/>
        </w:rPr>
      </w:pPr>
      <w:proofErr w:type="spellStart"/>
      <w:r>
        <w:rPr>
          <w:lang w:eastAsia="ko-KR"/>
        </w:rPr>
        <w:t>J</w:t>
      </w:r>
      <w:r>
        <w:rPr>
          <w:rFonts w:hint="eastAsia"/>
          <w:lang w:eastAsia="ko-KR"/>
        </w:rPr>
        <w:t>ournalct</w:t>
      </w:r>
      <w:proofErr w:type="spellEnd"/>
      <w:r>
        <w:rPr>
          <w:rFonts w:hint="eastAsia"/>
          <w:lang w:eastAsia="ko-KR"/>
        </w:rPr>
        <w:t>기</w:t>
      </w:r>
    </w:p>
    <w:p w14:paraId="3E3E7524" w14:textId="55F0A8A2" w:rsidR="00C7482F" w:rsidRDefault="00C7482F" w:rsidP="00C7482F">
      <w:pPr>
        <w:rPr>
          <w:lang w:eastAsia="ko-KR"/>
        </w:rPr>
      </w:pPr>
      <w:r>
        <w:rPr>
          <w:lang w:eastAsia="ko-KR"/>
        </w:rPr>
        <w:t>X86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시작할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start.sh</w:t>
      </w:r>
    </w:p>
    <w:p w14:paraId="0C8232F6" w14:textId="3A414719" w:rsidR="00C7482F" w:rsidRDefault="00C7482F" w:rsidP="00C7482F">
      <w:pPr>
        <w:rPr>
          <w:lang w:eastAsia="ko-KR"/>
        </w:rPr>
      </w:pPr>
      <w:r>
        <w:rPr>
          <w:lang w:eastAsia="ko-KR"/>
        </w:rPr>
        <w:t>/base</w:t>
      </w:r>
    </w:p>
    <w:p w14:paraId="2A6E0D61" w14:textId="4354EF60" w:rsidR="00C7482F" w:rsidRDefault="00C7482F" w:rsidP="00C7482F">
      <w:pPr>
        <w:rPr>
          <w:lang w:eastAsia="ko-KR"/>
        </w:rPr>
      </w:pPr>
      <w:r>
        <w:rPr>
          <w:lang w:eastAsia="ko-KR"/>
        </w:rPr>
        <w:t>/base/bin</w:t>
      </w:r>
    </w:p>
    <w:p w14:paraId="2C700B38" w14:textId="0E57694C" w:rsidR="00C7482F" w:rsidRDefault="00C7482F" w:rsidP="00C7482F">
      <w:pPr>
        <w:rPr>
          <w:lang w:eastAsia="ko-KR"/>
        </w:rPr>
      </w:pPr>
      <w:r>
        <w:rPr>
          <w:lang w:eastAsia="ko-KR"/>
        </w:rPr>
        <w:tab/>
        <w:t>service.sh or service.sh start</w:t>
      </w:r>
      <w:r w:rsidR="00CA7E1B">
        <w:rPr>
          <w:rFonts w:hint="eastAsia"/>
          <w:lang w:eastAsia="ko-KR"/>
        </w:rPr>
        <w:t>는</w:t>
      </w:r>
      <w:r w:rsidR="00CA7E1B">
        <w:rPr>
          <w:rFonts w:hint="eastAsia"/>
          <w:lang w:eastAsia="ko-KR"/>
        </w:rPr>
        <w:t xml:space="preserve"> </w:t>
      </w:r>
      <w:r w:rsidR="00CA7E1B">
        <w:rPr>
          <w:rFonts w:hint="eastAsia"/>
          <w:lang w:eastAsia="ko-KR"/>
        </w:rPr>
        <w:t>켤</w:t>
      </w:r>
      <w:r w:rsidR="00CA7E1B">
        <w:rPr>
          <w:rFonts w:hint="eastAsia"/>
          <w:lang w:eastAsia="ko-KR"/>
        </w:rPr>
        <w:t xml:space="preserve"> </w:t>
      </w:r>
      <w:r w:rsidR="00CA7E1B">
        <w:rPr>
          <w:rFonts w:hint="eastAsia"/>
          <w:lang w:eastAsia="ko-KR"/>
        </w:rPr>
        <w:t>때</w:t>
      </w:r>
      <w:r w:rsidR="00CA7E1B">
        <w:rPr>
          <w:rFonts w:hint="eastAsia"/>
          <w:lang w:eastAsia="ko-KR"/>
        </w:rPr>
        <w:t>,</w:t>
      </w:r>
      <w:r w:rsidR="00CA7E1B">
        <w:rPr>
          <w:lang w:eastAsia="ko-KR"/>
        </w:rPr>
        <w:t xml:space="preserve"> service.sh stop</w:t>
      </w:r>
      <w:r w:rsidR="00CA7E1B">
        <w:rPr>
          <w:rFonts w:hint="eastAsia"/>
          <w:lang w:eastAsia="ko-KR"/>
        </w:rPr>
        <w:t>은</w:t>
      </w:r>
      <w:r w:rsidR="00CA7E1B">
        <w:rPr>
          <w:rFonts w:hint="eastAsia"/>
          <w:lang w:eastAsia="ko-KR"/>
        </w:rPr>
        <w:t xml:space="preserve"> </w:t>
      </w:r>
      <w:r w:rsidR="00CA7E1B">
        <w:rPr>
          <w:rFonts w:hint="eastAsia"/>
          <w:lang w:eastAsia="ko-KR"/>
        </w:rPr>
        <w:t>끌</w:t>
      </w:r>
      <w:r w:rsidR="00CA7E1B">
        <w:rPr>
          <w:rFonts w:hint="eastAsia"/>
          <w:lang w:eastAsia="ko-KR"/>
        </w:rPr>
        <w:t xml:space="preserve"> </w:t>
      </w:r>
      <w:r w:rsidR="00CA7E1B">
        <w:rPr>
          <w:rFonts w:hint="eastAsia"/>
          <w:lang w:eastAsia="ko-KR"/>
        </w:rPr>
        <w:t>때</w:t>
      </w:r>
    </w:p>
    <w:p w14:paraId="16165521" w14:textId="71BDB93C" w:rsidR="00C7482F" w:rsidRDefault="00CA7E1B" w:rsidP="00C7482F">
      <w:pPr>
        <w:rPr>
          <w:lang w:eastAsia="ko-KR"/>
        </w:rPr>
      </w:pPr>
      <w:r>
        <w:rPr>
          <w:lang w:eastAsia="ko-KR"/>
        </w:rPr>
        <w:t>/</w:t>
      </w:r>
      <w:r>
        <w:rPr>
          <w:rFonts w:hint="eastAsia"/>
          <w:lang w:eastAsia="ko-KR"/>
        </w:rPr>
        <w:t>b</w:t>
      </w:r>
      <w:r>
        <w:rPr>
          <w:lang w:eastAsia="ko-KR"/>
        </w:rPr>
        <w:t>ase/bin/</w:t>
      </w:r>
      <w:proofErr w:type="spellStart"/>
      <w:r>
        <w:rPr>
          <w:lang w:eastAsia="ko-KR"/>
        </w:rPr>
        <w:t>qmljdsu</w:t>
      </w:r>
      <w:proofErr w:type="spellEnd"/>
    </w:p>
    <w:p w14:paraId="16782451" w14:textId="5323558D" w:rsidR="00CA7E1B" w:rsidRDefault="00CA7E1B" w:rsidP="00C7482F">
      <w:pPr>
        <w:rPr>
          <w:lang w:eastAsia="ko-KR"/>
        </w:rPr>
      </w:pPr>
      <w:r>
        <w:rPr>
          <w:lang w:eastAsia="ko-KR"/>
        </w:rPr>
        <w:t xml:space="preserve">/base/manifest </w:t>
      </w:r>
      <w:proofErr w:type="spellStart"/>
      <w:proofErr w:type="gramStart"/>
      <w:r>
        <w:rPr>
          <w:lang w:eastAsia="ko-KR"/>
        </w:rPr>
        <w:t>process.json</w:t>
      </w:r>
      <w:proofErr w:type="spellEnd"/>
      <w:proofErr w:type="gram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새로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measure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만들면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이곳에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등록</w:t>
      </w:r>
    </w:p>
    <w:p w14:paraId="0D95F0F8" w14:textId="0D5BE40B" w:rsidR="00CA7E1B" w:rsidRDefault="00CA7E1B" w:rsidP="00C7482F">
      <w:pPr>
        <w:rPr>
          <w:lang w:eastAsia="ko-KR"/>
        </w:rPr>
      </w:pPr>
      <w:r>
        <w:rPr>
          <w:lang w:eastAsia="ko-KR"/>
        </w:rPr>
        <w:t>Confluence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UI</w:t>
      </w:r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협의한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Item</w:t>
      </w:r>
      <w:r>
        <w:rPr>
          <w:rFonts w:hint="eastAsia"/>
          <w:lang w:eastAsia="ko-KR"/>
        </w:rPr>
        <w:t>들을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등록해야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함</w:t>
      </w:r>
      <w:r>
        <w:rPr>
          <w:lang w:eastAsia="ko-KR"/>
        </w:rPr>
        <w:t>(</w:t>
      </w:r>
      <w:r>
        <w:rPr>
          <w:rFonts w:hint="eastAsia"/>
          <w:lang w:eastAsia="ko-KR"/>
        </w:rPr>
        <w:t>서로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일치하게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위해서</w:t>
      </w:r>
      <w:r>
        <w:rPr>
          <w:rFonts w:hint="eastAsia"/>
          <w:lang w:eastAsia="ko-KR"/>
        </w:rPr>
        <w:t>)</w:t>
      </w:r>
    </w:p>
    <w:p w14:paraId="031DBBE4" w14:textId="7707DFA2" w:rsidR="00CA7E1B" w:rsidRDefault="00CA7E1B" w:rsidP="00C7482F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5E2135F0" wp14:editId="1ED7AD62">
            <wp:extent cx="2914524" cy="2565780"/>
            <wp:effectExtent l="0" t="0" r="635" b="635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9392" cy="2570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787790" w14:textId="5E973B2A" w:rsidR="00CA7E1B" w:rsidRDefault="00D16C71" w:rsidP="00C7482F">
      <w:pPr>
        <w:rPr>
          <w:lang w:eastAsia="ko-KR"/>
        </w:rPr>
      </w:pPr>
      <w:r>
        <w:rPr>
          <w:rFonts w:hint="eastAsia"/>
          <w:lang w:eastAsia="ko-KR"/>
        </w:rPr>
        <w:t>D</w:t>
      </w:r>
      <w:r>
        <w:rPr>
          <w:lang w:eastAsia="ko-KR"/>
        </w:rPr>
        <w:t>ebug</w:t>
      </w:r>
      <w:r>
        <w:rPr>
          <w:rFonts w:hint="eastAsia"/>
          <w:lang w:eastAsia="ko-KR"/>
        </w:rPr>
        <w:t>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때는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gview</w:t>
      </w:r>
      <w:proofErr w:type="spellEnd"/>
      <w:r>
        <w:rPr>
          <w:rFonts w:hint="eastAsia"/>
          <w:lang w:eastAsia="ko-KR"/>
        </w:rPr>
        <w:t>나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dbus</w:t>
      </w:r>
      <w:proofErr w:type="spellEnd"/>
      <w:r>
        <w:rPr>
          <w:lang w:eastAsia="ko-KR"/>
        </w:rPr>
        <w:t>-monitor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사용함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Gview</w:t>
      </w:r>
      <w:proofErr w:type="spellEnd"/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개발할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유용하고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dbus</w:t>
      </w:r>
      <w:proofErr w:type="spellEnd"/>
      <w:r>
        <w:rPr>
          <w:lang w:eastAsia="ko-KR"/>
        </w:rPr>
        <w:t>-monitor</w:t>
      </w:r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U</w:t>
      </w:r>
      <w:r>
        <w:rPr>
          <w:lang w:eastAsia="ko-KR"/>
        </w:rPr>
        <w:t>I</w:t>
      </w:r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App </w:t>
      </w:r>
      <w:r>
        <w:rPr>
          <w:rFonts w:hint="eastAsia"/>
          <w:lang w:eastAsia="ko-KR"/>
        </w:rPr>
        <w:t>중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문제가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어디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진단할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유용</w:t>
      </w:r>
      <w:r>
        <w:rPr>
          <w:rFonts w:hint="eastAsia"/>
          <w:lang w:eastAsia="ko-KR"/>
        </w:rPr>
        <w:t>.</w:t>
      </w:r>
    </w:p>
    <w:p w14:paraId="4D388172" w14:textId="77777777" w:rsidR="00C7482F" w:rsidRPr="00C7482F" w:rsidRDefault="00C7482F" w:rsidP="00C7482F">
      <w:pPr>
        <w:rPr>
          <w:lang w:eastAsia="ko-KR"/>
        </w:rPr>
      </w:pPr>
    </w:p>
    <w:p w14:paraId="6C1962F8" w14:textId="689B9085" w:rsidR="008D7715" w:rsidRDefault="005A78E0" w:rsidP="006C08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2BCB7783" wp14:editId="79BD275A">
            <wp:extent cx="5943600" cy="857250"/>
            <wp:effectExtent l="0" t="0" r="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5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AE04A5" w14:textId="50217992" w:rsidR="008D7715" w:rsidRDefault="00981DDF" w:rsidP="006C08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7D3A0093" wp14:editId="55DB10D4">
            <wp:extent cx="5943600" cy="1187450"/>
            <wp:effectExtent l="0" t="0" r="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8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CC0072" w14:textId="23004FEF" w:rsidR="005A78E0" w:rsidRDefault="0038294B" w:rsidP="006C08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6EAFAF61" wp14:editId="1177262D">
            <wp:extent cx="5936615" cy="1398905"/>
            <wp:effectExtent l="0" t="0" r="6985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398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FBC08D" w14:textId="4283870B" w:rsidR="005A78E0" w:rsidRDefault="00B117FD" w:rsidP="006C08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589EB289" wp14:editId="6509C2D0">
            <wp:extent cx="5936615" cy="1398905"/>
            <wp:effectExtent l="0" t="0" r="6985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398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0B606D" w14:textId="0BE52D0C" w:rsidR="005A78E0" w:rsidRDefault="00B117FD" w:rsidP="006C08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2B001A91" wp14:editId="70B5DCD1">
            <wp:extent cx="5943600" cy="2005965"/>
            <wp:effectExtent l="0" t="0" r="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05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670812" w14:textId="2545DBD3" w:rsidR="005A78E0" w:rsidRDefault="00B117FD" w:rsidP="006C08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69664225" wp14:editId="1B8FC9E8">
            <wp:extent cx="5943600" cy="1590040"/>
            <wp:effectExtent l="0" t="0" r="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9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2CE33F7A" wp14:editId="4B53C19E">
            <wp:extent cx="5936615" cy="934720"/>
            <wp:effectExtent l="0" t="0" r="6985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934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31397E45" wp14:editId="08DEB19F">
            <wp:extent cx="5936615" cy="607060"/>
            <wp:effectExtent l="0" t="0" r="6985" b="254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60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3B2834DA" wp14:editId="3AE2AE4F">
            <wp:extent cx="5936615" cy="1228090"/>
            <wp:effectExtent l="0" t="0" r="6985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228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B1CCBA" w14:textId="76FE7E5E" w:rsidR="005A78E0" w:rsidRDefault="00812359" w:rsidP="006C08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388BFBEE" wp14:editId="24C41501">
            <wp:extent cx="5943600" cy="3807460"/>
            <wp:effectExtent l="0" t="0" r="0" b="254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07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04743">
        <w:rPr>
          <w:lang w:eastAsia="ko-KR"/>
        </w:rPr>
        <w:br/>
      </w:r>
      <w:r w:rsidR="00904743">
        <w:rPr>
          <w:noProof/>
          <w:lang w:eastAsia="ko-KR"/>
        </w:rPr>
        <w:drawing>
          <wp:inline distT="0" distB="0" distL="0" distR="0" wp14:anchorId="6D323CC8" wp14:editId="227D961E">
            <wp:extent cx="5936615" cy="1112520"/>
            <wp:effectExtent l="0" t="0" r="6985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11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04743">
        <w:rPr>
          <w:lang w:eastAsia="ko-KR"/>
        </w:rPr>
        <w:br/>
      </w:r>
      <w:r w:rsidR="00904743">
        <w:rPr>
          <w:noProof/>
          <w:lang w:eastAsia="ko-KR"/>
        </w:rPr>
        <w:drawing>
          <wp:inline distT="0" distB="0" distL="0" distR="0" wp14:anchorId="7704DF1D" wp14:editId="2EAE7D02">
            <wp:extent cx="5936615" cy="1706245"/>
            <wp:effectExtent l="0" t="0" r="6985" b="8255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706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1E97FB" w14:textId="64716814" w:rsidR="005A78E0" w:rsidRDefault="00B657E4" w:rsidP="006C08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2884E8CA" wp14:editId="00AC136A">
            <wp:extent cx="5936615" cy="3091180"/>
            <wp:effectExtent l="0" t="0" r="6985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09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3260F3" w14:textId="7CBE3054" w:rsidR="005A78E0" w:rsidRDefault="005A78E0" w:rsidP="006C0865">
      <w:pPr>
        <w:rPr>
          <w:lang w:eastAsia="ko-KR"/>
        </w:rPr>
      </w:pPr>
    </w:p>
    <w:p w14:paraId="2750EF7E" w14:textId="5F4107AB" w:rsidR="005A78E0" w:rsidRDefault="007D7F7A" w:rsidP="006C08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773615C7" wp14:editId="18145657">
            <wp:extent cx="5930265" cy="1590040"/>
            <wp:effectExtent l="0" t="0" r="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265" cy="159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6F511C" w14:textId="74BE0986" w:rsidR="005A78E0" w:rsidRDefault="007D7F7A" w:rsidP="006C08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675A3D03" wp14:editId="2A680CC1">
            <wp:extent cx="5936615" cy="825500"/>
            <wp:effectExtent l="0" t="0" r="6985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82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B656BB" w14:textId="1C721C3B" w:rsidR="005A78E0" w:rsidRDefault="005117E8" w:rsidP="006C08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16608A4F" wp14:editId="171BB16B">
            <wp:extent cx="5930265" cy="1003300"/>
            <wp:effectExtent l="0" t="0" r="0" b="635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265" cy="100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2AA404" w14:textId="4D953A0B" w:rsidR="008D7715" w:rsidRDefault="005117E8" w:rsidP="006C08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24E06865" wp14:editId="6A655C5D">
            <wp:extent cx="5936615" cy="907415"/>
            <wp:effectExtent l="0" t="0" r="6985" b="6985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907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45894F" w14:textId="14C5B853" w:rsidR="008D7715" w:rsidRDefault="001971D1" w:rsidP="006C08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0BF2D90C" wp14:editId="569B096F">
            <wp:extent cx="5936615" cy="1597025"/>
            <wp:effectExtent l="0" t="0" r="6985" b="3175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59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A6AFF0" w14:textId="249D4B7B" w:rsidR="008D7715" w:rsidRDefault="001971D1" w:rsidP="006C08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49842C3B" wp14:editId="0878FD62">
            <wp:extent cx="5936615" cy="2265680"/>
            <wp:effectExtent l="0" t="0" r="6985" b="127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265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55AF93" w14:textId="5C0A9BF4" w:rsidR="008D7715" w:rsidRDefault="00205BBE" w:rsidP="006C08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50DD77FE" wp14:editId="79109CC0">
            <wp:extent cx="5943600" cy="2695575"/>
            <wp:effectExtent l="0" t="0" r="0" b="9525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9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4353B6EF" wp14:editId="1613750D">
            <wp:extent cx="5936615" cy="3029585"/>
            <wp:effectExtent l="0" t="0" r="6985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029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7D104AD2" wp14:editId="052B3344">
            <wp:extent cx="5936615" cy="1009650"/>
            <wp:effectExtent l="0" t="0" r="6985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00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0689B5" w14:textId="39F35BDD" w:rsidR="008D7715" w:rsidRDefault="00205BBE" w:rsidP="006C08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75B3EFFF" wp14:editId="3966DB2F">
            <wp:extent cx="5936615" cy="1788160"/>
            <wp:effectExtent l="0" t="0" r="6985" b="254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78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9A5FB9" w14:textId="57484FF9" w:rsidR="008D7715" w:rsidRDefault="003A1DFF" w:rsidP="006C08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4017D7DB" wp14:editId="3CCE7416">
            <wp:extent cx="5936615" cy="1344295"/>
            <wp:effectExtent l="0" t="0" r="6985" b="8255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344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58DA8B" w14:textId="04B0446E" w:rsidR="004A0C2C" w:rsidRDefault="004A0C2C" w:rsidP="007C6465">
      <w:pPr>
        <w:rPr>
          <w:lang w:eastAsia="ko-KR"/>
        </w:rPr>
      </w:pPr>
    </w:p>
    <w:p w14:paraId="55A5B95B" w14:textId="6850EE58" w:rsidR="00C57F4F" w:rsidRDefault="00753B7D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3734E32F" wp14:editId="10C5B56B">
            <wp:extent cx="5936615" cy="1931035"/>
            <wp:effectExtent l="0" t="0" r="6985" b="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931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D48774" w14:textId="0B5D2CAF" w:rsidR="00753B7D" w:rsidRDefault="00753B7D" w:rsidP="007C6465">
      <w:pPr>
        <w:rPr>
          <w:lang w:eastAsia="ko-KR"/>
        </w:rPr>
      </w:pPr>
    </w:p>
    <w:p w14:paraId="1087EA41" w14:textId="6479F387" w:rsidR="00753B7D" w:rsidRDefault="00753B7D" w:rsidP="007C64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0BA40282" wp14:editId="1BBB8948">
            <wp:extent cx="5936615" cy="1521460"/>
            <wp:effectExtent l="0" t="0" r="6985" b="254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52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93589">
        <w:rPr>
          <w:lang w:eastAsia="ko-KR"/>
        </w:rPr>
        <w:br/>
      </w:r>
      <w:r w:rsidR="00693589">
        <w:rPr>
          <w:noProof/>
          <w:lang w:eastAsia="ko-KR"/>
        </w:rPr>
        <w:drawing>
          <wp:inline distT="0" distB="0" distL="0" distR="0" wp14:anchorId="101D955B" wp14:editId="17D1BE30">
            <wp:extent cx="5936615" cy="579755"/>
            <wp:effectExtent l="0" t="0" r="6985" b="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579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B2BF55" w14:textId="6200A29D" w:rsidR="00753B7D" w:rsidRDefault="00753B7D" w:rsidP="007C6465">
      <w:pPr>
        <w:rPr>
          <w:lang w:eastAsia="ko-KR"/>
        </w:rPr>
      </w:pPr>
    </w:p>
    <w:p w14:paraId="4D6B589F" w14:textId="5441F2C6" w:rsidR="00753B7D" w:rsidRDefault="00436493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7D5C9639" wp14:editId="66E40287">
            <wp:extent cx="5943600" cy="2661285"/>
            <wp:effectExtent l="0" t="0" r="0" b="5715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61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CF5D58" w14:textId="7B30A0E3" w:rsidR="00753B7D" w:rsidRDefault="000603EC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66836F67" wp14:editId="0A124D6A">
            <wp:extent cx="5936615" cy="1528445"/>
            <wp:effectExtent l="0" t="0" r="6985" b="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528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FD7D11" w14:textId="73B3B83C" w:rsidR="00753B7D" w:rsidRDefault="00753B7D" w:rsidP="007C6465">
      <w:pPr>
        <w:rPr>
          <w:lang w:eastAsia="ko-KR"/>
        </w:rPr>
      </w:pPr>
    </w:p>
    <w:p w14:paraId="50AFC570" w14:textId="3CC41BB5" w:rsidR="00753B7D" w:rsidRDefault="000603EC" w:rsidP="007C64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3381CD2C" wp14:editId="39F9BC93">
            <wp:extent cx="5936615" cy="1003300"/>
            <wp:effectExtent l="0" t="0" r="6985" b="635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00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1DE8C7" w14:textId="265EA62D" w:rsidR="00753B7D" w:rsidRDefault="007720A8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2A16569A" wp14:editId="69A62823">
            <wp:extent cx="5936615" cy="1746885"/>
            <wp:effectExtent l="0" t="0" r="6985" b="5715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746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BACF8F" w14:textId="55C07560" w:rsidR="00753B7D" w:rsidRDefault="00753B7D" w:rsidP="007C6465">
      <w:pPr>
        <w:rPr>
          <w:lang w:eastAsia="ko-KR"/>
        </w:rPr>
      </w:pPr>
    </w:p>
    <w:p w14:paraId="5363D5B1" w14:textId="00861813" w:rsidR="00B1676A" w:rsidRDefault="009B6653" w:rsidP="007C6465">
      <w:pPr>
        <w:rPr>
          <w:lang w:eastAsia="ko-KR"/>
        </w:rPr>
      </w:pPr>
      <w:r>
        <w:rPr>
          <w:lang w:eastAsia="ko-KR"/>
        </w:rPr>
        <w:t>Kit(CA5G)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있도록</w:t>
      </w:r>
    </w:p>
    <w:p w14:paraId="5984082D" w14:textId="5A4E14C5" w:rsidR="00B1676A" w:rsidRDefault="00794709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30B5D998" wp14:editId="0ED69CE7">
            <wp:extent cx="5936615" cy="1221740"/>
            <wp:effectExtent l="0" t="0" r="6985" b="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22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BB506B" w14:textId="6508C7B3" w:rsidR="00B1676A" w:rsidRDefault="00B1676A" w:rsidP="007C6465">
      <w:pPr>
        <w:rPr>
          <w:lang w:eastAsia="ko-KR"/>
        </w:rPr>
      </w:pPr>
    </w:p>
    <w:p w14:paraId="1CE20C06" w14:textId="62AF74CC" w:rsidR="00B1676A" w:rsidRDefault="00D779F5" w:rsidP="007C64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236BF5CB" wp14:editId="737579B6">
            <wp:extent cx="5943600" cy="1739900"/>
            <wp:effectExtent l="0" t="0" r="0" b="0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3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744E2C58" wp14:editId="01B39D8A">
            <wp:extent cx="5943600" cy="395605"/>
            <wp:effectExtent l="0" t="0" r="0" b="4445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5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DE54C3" w14:textId="642675CF" w:rsidR="00B1676A" w:rsidRDefault="00D779F5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2E181CEA" wp14:editId="0148E283">
            <wp:extent cx="5943600" cy="2934335"/>
            <wp:effectExtent l="0" t="0" r="0" b="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34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328E5C" w14:textId="77777777" w:rsidR="00753B7D" w:rsidRDefault="00753B7D" w:rsidP="007C6465">
      <w:pPr>
        <w:rPr>
          <w:lang w:eastAsia="ko-KR"/>
        </w:rPr>
      </w:pPr>
    </w:p>
    <w:p w14:paraId="183B4338" w14:textId="5267765C" w:rsidR="00753B7D" w:rsidRDefault="00DD5AEC" w:rsidP="00DD5AEC">
      <w:pPr>
        <w:pStyle w:val="1"/>
        <w:rPr>
          <w:lang w:eastAsia="ko-KR"/>
        </w:rPr>
      </w:pPr>
      <w:bookmarkStart w:id="11" w:name="_Toc21613859"/>
      <w:proofErr w:type="spellStart"/>
      <w:r>
        <w:rPr>
          <w:lang w:eastAsia="ko-KR"/>
        </w:rPr>
        <w:t>Util</w:t>
      </w:r>
      <w:bookmarkEnd w:id="11"/>
      <w:proofErr w:type="spellEnd"/>
    </w:p>
    <w:p w14:paraId="57805CFC" w14:textId="2A1AEEF5" w:rsidR="00753B7D" w:rsidRDefault="00DD5AEC" w:rsidP="00DD5AEC">
      <w:pPr>
        <w:pStyle w:val="2"/>
        <w:rPr>
          <w:lang w:eastAsia="ko-KR"/>
        </w:rPr>
      </w:pPr>
      <w:bookmarkStart w:id="12" w:name="_Toc21613860"/>
      <w:proofErr w:type="spellStart"/>
      <w:r>
        <w:rPr>
          <w:lang w:eastAsia="ko-KR"/>
        </w:rPr>
        <w:t>doQt</w:t>
      </w:r>
      <w:bookmarkEnd w:id="12"/>
      <w:proofErr w:type="spellEnd"/>
    </w:p>
    <w:p w14:paraId="1E7AAA5E" w14:textId="69618F02" w:rsidR="00753B7D" w:rsidRDefault="00DD5AEC" w:rsidP="007C6465">
      <w:pPr>
        <w:rPr>
          <w:lang w:eastAsia="ko-KR"/>
        </w:rPr>
      </w:pPr>
      <w:r>
        <w:rPr>
          <w:lang w:eastAsia="ko-KR"/>
        </w:rPr>
        <w:t xml:space="preserve">Qt </w:t>
      </w:r>
      <w:r>
        <w:rPr>
          <w:rFonts w:hint="eastAsia"/>
          <w:lang w:eastAsia="ko-KR"/>
        </w:rPr>
        <w:t>실행할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때는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doQt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명령으로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</w:t>
      </w:r>
      <w:r>
        <w:rPr>
          <w:rFonts w:hint="eastAsia"/>
          <w:lang w:eastAsia="ko-KR"/>
        </w:rPr>
        <w:t>.</w:t>
      </w:r>
    </w:p>
    <w:p w14:paraId="5EB8397C" w14:textId="42795A70" w:rsidR="00DD5AEC" w:rsidRDefault="00DD5AEC" w:rsidP="00DD5AEC">
      <w:pPr>
        <w:pStyle w:val="2"/>
        <w:rPr>
          <w:lang w:eastAsia="ko-KR"/>
        </w:rPr>
      </w:pPr>
      <w:bookmarkStart w:id="13" w:name="_Toc21613861"/>
      <w:proofErr w:type="spellStart"/>
      <w:r>
        <w:rPr>
          <w:lang w:eastAsia="ko-KR"/>
        </w:rPr>
        <w:t>gitk</w:t>
      </w:r>
      <w:bookmarkEnd w:id="13"/>
      <w:proofErr w:type="spellEnd"/>
    </w:p>
    <w:p w14:paraId="7489E0D5" w14:textId="359508D0" w:rsidR="00DD5AEC" w:rsidRDefault="00DD5AEC" w:rsidP="00DD5AEC">
      <w:pPr>
        <w:rPr>
          <w:lang w:eastAsia="ko-KR"/>
        </w:rPr>
      </w:pPr>
      <w:r>
        <w:rPr>
          <w:lang w:eastAsia="ko-KR"/>
        </w:rPr>
        <w:t>git lo</w:t>
      </w:r>
      <w:r>
        <w:rPr>
          <w:rFonts w:hint="eastAsia"/>
          <w:lang w:eastAsia="ko-KR"/>
        </w:rPr>
        <w:t>g</w:t>
      </w:r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유사함</w:t>
      </w:r>
      <w:r>
        <w:rPr>
          <w:rFonts w:hint="eastAsia"/>
          <w:lang w:eastAsia="ko-KR"/>
        </w:rPr>
        <w:t>.</w:t>
      </w:r>
    </w:p>
    <w:p w14:paraId="317FEB74" w14:textId="5C9C6349" w:rsidR="00144659" w:rsidRDefault="00144659" w:rsidP="00144659">
      <w:pPr>
        <w:pStyle w:val="2"/>
        <w:rPr>
          <w:lang w:eastAsia="ko-KR"/>
        </w:rPr>
      </w:pPr>
      <w:proofErr w:type="spellStart"/>
      <w:r>
        <w:rPr>
          <w:rFonts w:hint="eastAsia"/>
          <w:lang w:eastAsia="ko-KR"/>
        </w:rPr>
        <w:lastRenderedPageBreak/>
        <w:t>s</w:t>
      </w:r>
      <w:r>
        <w:rPr>
          <w:lang w:eastAsia="ko-KR"/>
        </w:rPr>
        <w:t>ubl</w:t>
      </w:r>
      <w:proofErr w:type="spellEnd"/>
    </w:p>
    <w:p w14:paraId="2703457C" w14:textId="7B89E6BF" w:rsidR="00A05600" w:rsidRDefault="00841445" w:rsidP="00DD5AEC">
      <w:pPr>
        <w:rPr>
          <w:lang w:eastAsia="ko-KR"/>
        </w:rPr>
      </w:pPr>
      <w:r>
        <w:rPr>
          <w:rFonts w:hint="eastAsia"/>
          <w:lang w:eastAsia="ko-KR"/>
        </w:rPr>
        <w:t>n</w:t>
      </w:r>
      <w:r>
        <w:rPr>
          <w:lang w:eastAsia="ko-KR"/>
        </w:rPr>
        <w:t>otepad</w:t>
      </w:r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비슷한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tool.</w:t>
      </w:r>
    </w:p>
    <w:p w14:paraId="1961CCE8" w14:textId="507332B8" w:rsidR="00841445" w:rsidRDefault="00571C1E" w:rsidP="00571C1E">
      <w:pPr>
        <w:pStyle w:val="2"/>
        <w:rPr>
          <w:lang w:eastAsia="ko-KR"/>
        </w:rPr>
      </w:pPr>
      <w:proofErr w:type="spellStart"/>
      <w:r>
        <w:rPr>
          <w:lang w:eastAsia="ko-KR"/>
        </w:rPr>
        <w:t>gitg</w:t>
      </w:r>
      <w:proofErr w:type="spellEnd"/>
    </w:p>
    <w:p w14:paraId="60348015" w14:textId="6E6DA0DF" w:rsidR="00841445" w:rsidRDefault="00841445" w:rsidP="00DD5AEC">
      <w:pPr>
        <w:rPr>
          <w:lang w:eastAsia="ko-KR"/>
        </w:rPr>
      </w:pPr>
      <w:bookmarkStart w:id="14" w:name="_GoBack"/>
      <w:bookmarkEnd w:id="14"/>
    </w:p>
    <w:p w14:paraId="7EC177A7" w14:textId="77777777" w:rsidR="00571C1E" w:rsidRDefault="00571C1E" w:rsidP="00DD5AEC">
      <w:pPr>
        <w:rPr>
          <w:lang w:eastAsia="ko-KR"/>
        </w:rPr>
      </w:pPr>
    </w:p>
    <w:p w14:paraId="2F92940A" w14:textId="3114E339" w:rsidR="00DD5AEC" w:rsidRDefault="00B369F7" w:rsidP="00B369F7">
      <w:pPr>
        <w:pStyle w:val="1"/>
        <w:rPr>
          <w:lang w:eastAsia="ko-KR"/>
        </w:rPr>
      </w:pPr>
      <w:bookmarkStart w:id="15" w:name="_Toc21613862"/>
      <w:r>
        <w:rPr>
          <w:lang w:eastAsia="ko-KR"/>
        </w:rPr>
        <w:t>Project</w:t>
      </w:r>
      <w:bookmarkEnd w:id="15"/>
    </w:p>
    <w:p w14:paraId="2654A213" w14:textId="555E9624" w:rsidR="00B369F7" w:rsidRDefault="00B369F7" w:rsidP="00DD5AEC">
      <w:pPr>
        <w:rPr>
          <w:lang w:eastAsia="ko-KR"/>
        </w:rPr>
      </w:pPr>
      <w:r>
        <w:rPr>
          <w:lang w:eastAsia="ko-KR"/>
        </w:rPr>
        <w:t xml:space="preserve">DSP </w:t>
      </w:r>
      <w:r>
        <w:rPr>
          <w:rFonts w:hint="eastAsia"/>
          <w:lang w:eastAsia="ko-KR"/>
        </w:rPr>
        <w:t>l</w:t>
      </w:r>
      <w:r>
        <w:rPr>
          <w:lang w:eastAsia="ko-KR"/>
        </w:rPr>
        <w:t>ibrary</w:t>
      </w:r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ca5g_libs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위치한다</w:t>
      </w:r>
      <w:r>
        <w:rPr>
          <w:rFonts w:hint="eastAsia"/>
          <w:lang w:eastAsia="ko-KR"/>
        </w:rPr>
        <w:t>.</w:t>
      </w:r>
    </w:p>
    <w:p w14:paraId="0BC08C56" w14:textId="13CD6C73" w:rsidR="00DD5AEC" w:rsidRDefault="00CC7B9B" w:rsidP="00DD5AEC">
      <w:pPr>
        <w:rPr>
          <w:lang w:eastAsia="ko-KR"/>
        </w:rPr>
      </w:pPr>
      <w:r>
        <w:rPr>
          <w:lang w:eastAsia="ko-KR"/>
        </w:rPr>
        <w:t>JIRA issue resolve</w:t>
      </w:r>
      <w:r>
        <w:rPr>
          <w:rFonts w:hint="eastAsia"/>
          <w:lang w:eastAsia="ko-KR"/>
        </w:rPr>
        <w:t>하면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QA </w:t>
      </w:r>
      <w:r>
        <w:rPr>
          <w:rFonts w:hint="eastAsia"/>
          <w:lang w:eastAsia="ko-KR"/>
        </w:rPr>
        <w:t>팀으로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assign</w:t>
      </w:r>
      <w:r>
        <w:rPr>
          <w:rFonts w:hint="eastAsia"/>
          <w:lang w:eastAsia="ko-KR"/>
        </w:rPr>
        <w:t>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</w:t>
      </w:r>
      <w:r>
        <w:rPr>
          <w:rFonts w:hint="eastAsia"/>
          <w:lang w:eastAsia="ko-KR"/>
        </w:rPr>
        <w:t>.</w:t>
      </w:r>
    </w:p>
    <w:p w14:paraId="16CE7CAC" w14:textId="4CDC2F79" w:rsidR="00DD5AEC" w:rsidRDefault="00DD5AEC" w:rsidP="00DD5AEC">
      <w:pPr>
        <w:rPr>
          <w:lang w:eastAsia="ko-KR"/>
        </w:rPr>
      </w:pPr>
    </w:p>
    <w:p w14:paraId="39A7EFC1" w14:textId="17296FA7" w:rsidR="00C076D5" w:rsidRDefault="00C076D5" w:rsidP="00DD5AEC">
      <w:pPr>
        <w:pStyle w:val="1"/>
        <w:rPr>
          <w:lang w:eastAsia="ko-KR"/>
        </w:rPr>
      </w:pPr>
      <w:r>
        <w:rPr>
          <w:lang w:eastAsia="ko-KR"/>
        </w:rPr>
        <w:t>Source Analysis</w:t>
      </w:r>
    </w:p>
    <w:p w14:paraId="2BAD0C52" w14:textId="4F1CABD8" w:rsidR="00476B32" w:rsidRPr="00476B32" w:rsidRDefault="00476B32" w:rsidP="00476B32">
      <w:pPr>
        <w:pStyle w:val="2"/>
        <w:rPr>
          <w:lang w:eastAsia="ko-KR"/>
        </w:rPr>
      </w:pPr>
      <w:r>
        <w:rPr>
          <w:lang w:eastAsia="ko-KR"/>
        </w:rPr>
        <w:t>apps</w:t>
      </w:r>
    </w:p>
    <w:p w14:paraId="3B31F99C" w14:textId="0741AEEA" w:rsidR="00C076D5" w:rsidRDefault="00C076D5" w:rsidP="00DD5AEC">
      <w:pPr>
        <w:rPr>
          <w:lang w:eastAsia="ko-KR"/>
        </w:rPr>
      </w:pPr>
    </w:p>
    <w:p w14:paraId="7DE0074B" w14:textId="28914FB4" w:rsidR="00C076D5" w:rsidRDefault="00476B32" w:rsidP="00476B32">
      <w:pPr>
        <w:pStyle w:val="3"/>
        <w:rPr>
          <w:lang w:eastAsia="ko-KR"/>
        </w:rPr>
      </w:pPr>
      <w:r>
        <w:rPr>
          <w:lang w:eastAsia="ko-KR"/>
        </w:rPr>
        <w:t>signalAnalyzer5GNR</w:t>
      </w:r>
    </w:p>
    <w:p w14:paraId="7E2A7F9C" w14:textId="3F6E7291" w:rsidR="00C076D5" w:rsidRDefault="00C076D5" w:rsidP="00DD5AEC">
      <w:pPr>
        <w:rPr>
          <w:lang w:eastAsia="ko-KR"/>
        </w:rPr>
      </w:pPr>
    </w:p>
    <w:p w14:paraId="0B2DF7ED" w14:textId="7D8CEB01" w:rsidR="00C076D5" w:rsidRDefault="00C076D5" w:rsidP="00DD5AEC">
      <w:pPr>
        <w:rPr>
          <w:lang w:eastAsia="ko-KR"/>
        </w:rPr>
      </w:pPr>
    </w:p>
    <w:p w14:paraId="22207023" w14:textId="517AC269" w:rsidR="00C076D5" w:rsidRDefault="00C076D5" w:rsidP="00DD5AEC">
      <w:pPr>
        <w:rPr>
          <w:lang w:eastAsia="ko-KR"/>
        </w:rPr>
      </w:pPr>
    </w:p>
    <w:p w14:paraId="6D810BDC" w14:textId="2AE5EA17" w:rsidR="00C076D5" w:rsidRDefault="00476B32" w:rsidP="00476B32">
      <w:pPr>
        <w:pStyle w:val="2"/>
        <w:rPr>
          <w:lang w:eastAsia="ko-KR"/>
        </w:rPr>
      </w:pPr>
      <w:r>
        <w:rPr>
          <w:lang w:eastAsia="ko-KR"/>
        </w:rPr>
        <w:t>lib</w:t>
      </w:r>
    </w:p>
    <w:p w14:paraId="40DA65D2" w14:textId="1581103E" w:rsidR="00C076D5" w:rsidRDefault="00C076D5" w:rsidP="00DD5AEC">
      <w:pPr>
        <w:rPr>
          <w:lang w:eastAsia="ko-KR"/>
        </w:rPr>
      </w:pPr>
    </w:p>
    <w:p w14:paraId="1358E408" w14:textId="4C603445" w:rsidR="00C076D5" w:rsidRDefault="00476B32" w:rsidP="00476B32">
      <w:pPr>
        <w:pStyle w:val="3"/>
        <w:rPr>
          <w:lang w:eastAsia="ko-KR"/>
        </w:rPr>
      </w:pPr>
      <w:r>
        <w:rPr>
          <w:lang w:eastAsia="ko-KR"/>
        </w:rPr>
        <w:t>dsp5GNR</w:t>
      </w:r>
    </w:p>
    <w:p w14:paraId="6D81E6BA" w14:textId="0848243D" w:rsidR="00C076D5" w:rsidRDefault="00C076D5" w:rsidP="00DD5AEC">
      <w:pPr>
        <w:rPr>
          <w:lang w:eastAsia="ko-KR"/>
        </w:rPr>
      </w:pPr>
    </w:p>
    <w:p w14:paraId="52A2E138" w14:textId="4BEB8742" w:rsidR="00ED4EAC" w:rsidRDefault="00ED4EAC" w:rsidP="00ED4EAC">
      <w:pPr>
        <w:pStyle w:val="4"/>
        <w:rPr>
          <w:lang w:eastAsia="ko-KR"/>
        </w:rPr>
      </w:pPr>
      <w:r>
        <w:rPr>
          <w:lang w:eastAsia="ko-KR"/>
        </w:rPr>
        <w:t>rfDSP5GNRModule.cpp</w:t>
      </w:r>
    </w:p>
    <w:p w14:paraId="036DD356" w14:textId="50F48BC6" w:rsidR="00C076D5" w:rsidRDefault="00EC0754" w:rsidP="00DD5AEC">
      <w:pPr>
        <w:rPr>
          <w:lang w:eastAsia="ko-KR"/>
        </w:rPr>
      </w:pPr>
      <w:r>
        <w:rPr>
          <w:lang w:eastAsia="ko-KR"/>
        </w:rPr>
        <w:t xml:space="preserve">-. </w:t>
      </w:r>
      <w:r>
        <w:rPr>
          <w:rFonts w:hint="eastAsia"/>
          <w:lang w:eastAsia="ko-KR"/>
        </w:rPr>
        <w:t>m</w:t>
      </w:r>
      <w:r>
        <w:rPr>
          <w:lang w:eastAsia="ko-KR"/>
        </w:rPr>
        <w:t>easure</w:t>
      </w:r>
      <w:r>
        <w:rPr>
          <w:rFonts w:hint="eastAsia"/>
          <w:lang w:eastAsia="ko-KR"/>
        </w:rPr>
        <w:t>해서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data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만든다</w:t>
      </w:r>
      <w:r>
        <w:rPr>
          <w:rFonts w:hint="eastAsia"/>
          <w:lang w:eastAsia="ko-KR"/>
        </w:rPr>
        <w:t>.</w:t>
      </w:r>
    </w:p>
    <w:p w14:paraId="7340A76F" w14:textId="12644B35" w:rsidR="00C076D5" w:rsidRDefault="00C076D5" w:rsidP="00DD5AEC">
      <w:pPr>
        <w:rPr>
          <w:lang w:eastAsia="ko-KR"/>
        </w:rPr>
      </w:pPr>
    </w:p>
    <w:p w14:paraId="2CA5E9BA" w14:textId="74044442" w:rsidR="00C076D5" w:rsidRDefault="00C076D5" w:rsidP="00DD5AEC">
      <w:pPr>
        <w:rPr>
          <w:lang w:eastAsia="ko-KR"/>
        </w:rPr>
      </w:pPr>
    </w:p>
    <w:p w14:paraId="62BB80F3" w14:textId="4E4ED68C" w:rsidR="00C076D5" w:rsidRDefault="00C076D5" w:rsidP="00DD5AEC">
      <w:pPr>
        <w:rPr>
          <w:lang w:eastAsia="ko-KR"/>
        </w:rPr>
      </w:pPr>
    </w:p>
    <w:p w14:paraId="4189A4C2" w14:textId="58826F88" w:rsidR="00C076D5" w:rsidRDefault="00C076D5" w:rsidP="00DD5AEC">
      <w:pPr>
        <w:rPr>
          <w:lang w:eastAsia="ko-KR"/>
        </w:rPr>
      </w:pPr>
    </w:p>
    <w:p w14:paraId="1EFD9212" w14:textId="00D971F8" w:rsidR="00C076D5" w:rsidRDefault="00C076D5" w:rsidP="00DD5AEC">
      <w:pPr>
        <w:rPr>
          <w:lang w:eastAsia="ko-KR"/>
        </w:rPr>
      </w:pPr>
    </w:p>
    <w:p w14:paraId="30F5D7C4" w14:textId="6263352C" w:rsidR="00C076D5" w:rsidRDefault="00C076D5" w:rsidP="00DD5AEC">
      <w:pPr>
        <w:rPr>
          <w:lang w:eastAsia="ko-KR"/>
        </w:rPr>
      </w:pPr>
    </w:p>
    <w:p w14:paraId="12FBBC74" w14:textId="5E7979AB" w:rsidR="00C076D5" w:rsidRDefault="00C076D5" w:rsidP="00DD5AEC">
      <w:pPr>
        <w:rPr>
          <w:lang w:eastAsia="ko-KR"/>
        </w:rPr>
      </w:pPr>
    </w:p>
    <w:p w14:paraId="753D728E" w14:textId="51609ED5" w:rsidR="00C076D5" w:rsidRDefault="00C076D5" w:rsidP="00DD5AEC">
      <w:pPr>
        <w:rPr>
          <w:lang w:eastAsia="ko-KR"/>
        </w:rPr>
      </w:pPr>
    </w:p>
    <w:p w14:paraId="02BA24EE" w14:textId="3A275FE1" w:rsidR="00C076D5" w:rsidRDefault="00C076D5" w:rsidP="00DD5AEC">
      <w:pPr>
        <w:rPr>
          <w:lang w:eastAsia="ko-KR"/>
        </w:rPr>
      </w:pPr>
    </w:p>
    <w:p w14:paraId="13961508" w14:textId="7FB199A9" w:rsidR="00C076D5" w:rsidRDefault="00C076D5" w:rsidP="00DD5AEC">
      <w:pPr>
        <w:rPr>
          <w:lang w:eastAsia="ko-KR"/>
        </w:rPr>
      </w:pPr>
    </w:p>
    <w:p w14:paraId="5B60ECB7" w14:textId="3066204B" w:rsidR="00C076D5" w:rsidRDefault="00C076D5" w:rsidP="00DD5AEC">
      <w:pPr>
        <w:rPr>
          <w:lang w:eastAsia="ko-KR"/>
        </w:rPr>
      </w:pPr>
    </w:p>
    <w:p w14:paraId="58F1A1BB" w14:textId="48D65D86" w:rsidR="00C076D5" w:rsidRDefault="00C076D5" w:rsidP="00DD5AEC">
      <w:pPr>
        <w:rPr>
          <w:lang w:eastAsia="ko-KR"/>
        </w:rPr>
      </w:pPr>
    </w:p>
    <w:p w14:paraId="62CEA84E" w14:textId="2D1BB53E" w:rsidR="00C076D5" w:rsidRDefault="00C076D5" w:rsidP="00DD5AEC">
      <w:pPr>
        <w:rPr>
          <w:lang w:eastAsia="ko-KR"/>
        </w:rPr>
      </w:pPr>
    </w:p>
    <w:p w14:paraId="1B04DD7F" w14:textId="24B2200A" w:rsidR="00C076D5" w:rsidRDefault="00C076D5" w:rsidP="00DD5AEC">
      <w:pPr>
        <w:rPr>
          <w:lang w:eastAsia="ko-KR"/>
        </w:rPr>
      </w:pPr>
    </w:p>
    <w:p w14:paraId="6083DD5F" w14:textId="3DD07920" w:rsidR="00C076D5" w:rsidRDefault="00C076D5" w:rsidP="00DD5AEC">
      <w:pPr>
        <w:rPr>
          <w:lang w:eastAsia="ko-KR"/>
        </w:rPr>
      </w:pPr>
    </w:p>
    <w:p w14:paraId="01C3A4E2" w14:textId="499926ED" w:rsidR="00C076D5" w:rsidRDefault="00C076D5" w:rsidP="00DD5AEC">
      <w:pPr>
        <w:rPr>
          <w:lang w:eastAsia="ko-KR"/>
        </w:rPr>
      </w:pPr>
    </w:p>
    <w:p w14:paraId="13772E1D" w14:textId="5E30DB1C" w:rsidR="00C076D5" w:rsidRDefault="00C076D5" w:rsidP="00DD5AEC">
      <w:pPr>
        <w:rPr>
          <w:lang w:eastAsia="ko-KR"/>
        </w:rPr>
      </w:pPr>
    </w:p>
    <w:p w14:paraId="1352B371" w14:textId="66BAA999" w:rsidR="00C076D5" w:rsidRDefault="00C076D5" w:rsidP="00DD5AEC">
      <w:pPr>
        <w:rPr>
          <w:lang w:eastAsia="ko-KR"/>
        </w:rPr>
      </w:pPr>
    </w:p>
    <w:p w14:paraId="22095196" w14:textId="5A8BBCC2" w:rsidR="00C076D5" w:rsidRDefault="00C076D5" w:rsidP="00DD5AEC">
      <w:pPr>
        <w:rPr>
          <w:lang w:eastAsia="ko-KR"/>
        </w:rPr>
      </w:pPr>
    </w:p>
    <w:p w14:paraId="3DD55371" w14:textId="3BEEDE48" w:rsidR="00C076D5" w:rsidRDefault="00C076D5" w:rsidP="00DD5AEC">
      <w:pPr>
        <w:rPr>
          <w:lang w:eastAsia="ko-KR"/>
        </w:rPr>
      </w:pPr>
    </w:p>
    <w:p w14:paraId="55D24DE4" w14:textId="00030696" w:rsidR="00C076D5" w:rsidRDefault="00C076D5" w:rsidP="00DD5AEC">
      <w:pPr>
        <w:rPr>
          <w:lang w:eastAsia="ko-KR"/>
        </w:rPr>
      </w:pPr>
    </w:p>
    <w:p w14:paraId="0F206B68" w14:textId="69C53020" w:rsidR="00C076D5" w:rsidRDefault="00C076D5" w:rsidP="00DD5AEC">
      <w:pPr>
        <w:rPr>
          <w:lang w:eastAsia="ko-KR"/>
        </w:rPr>
      </w:pPr>
    </w:p>
    <w:p w14:paraId="4CD41DE5" w14:textId="008BA952" w:rsidR="00C076D5" w:rsidRDefault="00C076D5" w:rsidP="00DD5AEC">
      <w:pPr>
        <w:rPr>
          <w:lang w:eastAsia="ko-KR"/>
        </w:rPr>
      </w:pPr>
    </w:p>
    <w:p w14:paraId="08EB5B13" w14:textId="4811A8CB" w:rsidR="00C076D5" w:rsidRDefault="00C076D5" w:rsidP="00DD5AEC">
      <w:pPr>
        <w:rPr>
          <w:lang w:eastAsia="ko-KR"/>
        </w:rPr>
      </w:pPr>
    </w:p>
    <w:p w14:paraId="68853E43" w14:textId="5AB26FA6" w:rsidR="00C076D5" w:rsidRDefault="00C076D5" w:rsidP="00DD5AEC">
      <w:pPr>
        <w:rPr>
          <w:lang w:eastAsia="ko-KR"/>
        </w:rPr>
      </w:pPr>
    </w:p>
    <w:p w14:paraId="0A720EF2" w14:textId="54B41302" w:rsidR="00C076D5" w:rsidRDefault="00C076D5" w:rsidP="00DD5AEC">
      <w:pPr>
        <w:rPr>
          <w:lang w:eastAsia="ko-KR"/>
        </w:rPr>
      </w:pPr>
    </w:p>
    <w:p w14:paraId="1B4A1D4E" w14:textId="77777777" w:rsidR="00C076D5" w:rsidRDefault="00C076D5" w:rsidP="00DD5AEC">
      <w:pPr>
        <w:rPr>
          <w:lang w:eastAsia="ko-KR"/>
        </w:rPr>
      </w:pPr>
    </w:p>
    <w:p w14:paraId="0CBE752E" w14:textId="77777777" w:rsidR="00DD5AEC" w:rsidRPr="00DD5AEC" w:rsidRDefault="00DD5AEC" w:rsidP="00DD5AEC">
      <w:pPr>
        <w:rPr>
          <w:lang w:eastAsia="ko-KR"/>
        </w:rPr>
      </w:pPr>
    </w:p>
    <w:sectPr w:rsidR="00DD5AEC" w:rsidRPr="00DD5AEC" w:rsidSect="002E5997">
      <w:headerReference w:type="default" r:id="rId62"/>
      <w:footerReference w:type="default" r:id="rId63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0B0EDFC" w14:textId="77777777" w:rsidR="007310AE" w:rsidRDefault="007310AE" w:rsidP="00A33843">
      <w:pPr>
        <w:spacing w:after="0" w:line="240" w:lineRule="auto"/>
      </w:pPr>
      <w:r>
        <w:separator/>
      </w:r>
    </w:p>
  </w:endnote>
  <w:endnote w:type="continuationSeparator" w:id="0">
    <w:p w14:paraId="0712864E" w14:textId="77777777" w:rsidR="007310AE" w:rsidRDefault="007310AE" w:rsidP="00A3384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맑은 고딕">
    <w:panose1 w:val="020B0503020000020004"/>
    <w:charset w:val="81"/>
    <w:family w:val="modern"/>
    <w:pitch w:val="variable"/>
    <w:sig w:usb0="900002AF" w:usb1="09D77CFB" w:usb2="00000012" w:usb3="00000000" w:csb0="0008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9540" w:type="dxa"/>
      <w:tblInd w:w="18" w:type="dxa"/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  <w:insideH w:val="single" w:sz="6" w:space="0" w:color="auto"/>
        <w:insideV w:val="single" w:sz="6" w:space="0" w:color="auto"/>
      </w:tblBorders>
      <w:tblLook w:val="0000" w:firstRow="0" w:lastRow="0" w:firstColumn="0" w:lastColumn="0" w:noHBand="0" w:noVBand="0"/>
    </w:tblPr>
    <w:tblGrid>
      <w:gridCol w:w="2263"/>
      <w:gridCol w:w="272"/>
      <w:gridCol w:w="1448"/>
      <w:gridCol w:w="2898"/>
      <w:gridCol w:w="453"/>
      <w:gridCol w:w="2206"/>
    </w:tblGrid>
    <w:tr w:rsidR="00840DE2" w14:paraId="7AFC0726" w14:textId="77777777" w:rsidTr="001A0EF6">
      <w:trPr>
        <w:cantSplit/>
        <w:trHeight w:val="206"/>
      </w:trPr>
      <w:tc>
        <w:tcPr>
          <w:tcW w:w="2535" w:type="dxa"/>
          <w:gridSpan w:val="2"/>
          <w:tcBorders>
            <w:top w:val="single" w:sz="12" w:space="0" w:color="auto"/>
          </w:tcBorders>
        </w:tcPr>
        <w:p w14:paraId="7AFC0722" w14:textId="36AA4EC0" w:rsidR="00840DE2" w:rsidRPr="003F3259" w:rsidRDefault="00840DE2" w:rsidP="00BF08B4">
          <w:pPr>
            <w:pStyle w:val="FooterInfo"/>
            <w:ind w:left="0"/>
            <w:rPr>
              <w:b w:val="0"/>
              <w:kern w:val="24"/>
              <w:sz w:val="20"/>
            </w:rPr>
          </w:pPr>
          <w:r w:rsidRPr="003F3259">
            <w:rPr>
              <w:b w:val="0"/>
              <w:sz w:val="20"/>
            </w:rPr>
            <w:t xml:space="preserve">Document Number: </w:t>
          </w:r>
          <w:r w:rsidR="00D70890">
            <w:rPr>
              <w:rFonts w:eastAsiaTheme="minorEastAsia"/>
              <w:sz w:val="20"/>
              <w:lang w:eastAsia="ko-KR"/>
            </w:rPr>
            <w:t>D</w:t>
          </w:r>
          <w:r>
            <w:rPr>
              <w:rFonts w:eastAsiaTheme="minorEastAsia" w:hint="eastAsia"/>
              <w:sz w:val="20"/>
              <w:lang w:eastAsia="ko-KR"/>
            </w:rPr>
            <w:t>00</w:t>
          </w:r>
          <w:r w:rsidR="00FA7304">
            <w:rPr>
              <w:rFonts w:eastAsiaTheme="minorEastAsia"/>
              <w:sz w:val="20"/>
              <w:lang w:eastAsia="ko-KR"/>
            </w:rPr>
            <w:t>2</w:t>
          </w:r>
          <w:r w:rsidRPr="003F3259">
            <w:rPr>
              <w:b w:val="0"/>
              <w:sz w:val="20"/>
            </w:rPr>
            <w:t xml:space="preserve"> </w:t>
          </w:r>
        </w:p>
      </w:tc>
      <w:tc>
        <w:tcPr>
          <w:tcW w:w="1448" w:type="dxa"/>
          <w:tcBorders>
            <w:top w:val="single" w:sz="12" w:space="0" w:color="auto"/>
          </w:tcBorders>
        </w:tcPr>
        <w:p w14:paraId="7AFC0723" w14:textId="49D23918" w:rsidR="00840DE2" w:rsidRPr="003F3259" w:rsidRDefault="00840DE2" w:rsidP="008E3625">
          <w:pPr>
            <w:pStyle w:val="FooterInfo"/>
            <w:ind w:left="0"/>
            <w:rPr>
              <w:b w:val="0"/>
              <w:kern w:val="24"/>
              <w:sz w:val="20"/>
            </w:rPr>
          </w:pPr>
          <w:r w:rsidRPr="003F3259">
            <w:rPr>
              <w:b w:val="0"/>
              <w:sz w:val="20"/>
            </w:rPr>
            <w:t>Revision</w:t>
          </w:r>
          <w:r w:rsidRPr="003F3259">
            <w:rPr>
              <w:b w:val="0"/>
              <w:color w:val="000000"/>
              <w:sz w:val="20"/>
            </w:rPr>
            <w:t xml:space="preserve">:  </w:t>
          </w:r>
          <w:r>
            <w:rPr>
              <w:rFonts w:eastAsiaTheme="minorEastAsia" w:hint="eastAsia"/>
              <w:color w:val="000000"/>
              <w:sz w:val="20"/>
              <w:lang w:eastAsia="ko-KR"/>
            </w:rPr>
            <w:t>0.</w:t>
          </w:r>
          <w:r>
            <w:rPr>
              <w:rFonts w:eastAsiaTheme="minorEastAsia"/>
              <w:color w:val="000000"/>
              <w:sz w:val="20"/>
              <w:lang w:eastAsia="ko-KR"/>
            </w:rPr>
            <w:t>1</w:t>
          </w:r>
          <w:r>
            <w:rPr>
              <w:color w:val="000000"/>
              <w:sz w:val="20"/>
            </w:rPr>
            <w:t xml:space="preserve"> </w:t>
          </w:r>
        </w:p>
      </w:tc>
      <w:tc>
        <w:tcPr>
          <w:tcW w:w="3351" w:type="dxa"/>
          <w:gridSpan w:val="2"/>
          <w:tcBorders>
            <w:top w:val="single" w:sz="12" w:space="0" w:color="auto"/>
          </w:tcBorders>
        </w:tcPr>
        <w:p w14:paraId="7AFC0724" w14:textId="29911DEF" w:rsidR="00840DE2" w:rsidRPr="00AB710B" w:rsidRDefault="00840DE2" w:rsidP="008E3625">
          <w:pPr>
            <w:pStyle w:val="FooterInfo"/>
            <w:ind w:left="0"/>
            <w:rPr>
              <w:rFonts w:eastAsiaTheme="minorEastAsia"/>
              <w:b w:val="0"/>
              <w:kern w:val="24"/>
              <w:sz w:val="20"/>
              <w:lang w:eastAsia="ko-KR"/>
            </w:rPr>
          </w:pPr>
          <w:r w:rsidRPr="003F3259">
            <w:rPr>
              <w:b w:val="0"/>
              <w:kern w:val="24"/>
              <w:sz w:val="20"/>
            </w:rPr>
            <w:t xml:space="preserve">Revision date: </w:t>
          </w:r>
          <w:r>
            <w:rPr>
              <w:rFonts w:eastAsiaTheme="minorEastAsia"/>
              <w:kern w:val="24"/>
              <w:sz w:val="20"/>
              <w:lang w:eastAsia="ko-KR"/>
            </w:rPr>
            <w:t>06</w:t>
          </w:r>
          <w:r>
            <w:rPr>
              <w:kern w:val="24"/>
              <w:sz w:val="20"/>
            </w:rPr>
            <w:t>-</w:t>
          </w:r>
          <w:r>
            <w:rPr>
              <w:rFonts w:asciiTheme="minorEastAsia" w:eastAsiaTheme="minorEastAsia" w:hAnsiTheme="minorEastAsia"/>
              <w:kern w:val="24"/>
              <w:sz w:val="20"/>
              <w:lang w:eastAsia="ko-KR"/>
            </w:rPr>
            <w:t>SEP</w:t>
          </w:r>
          <w:r>
            <w:rPr>
              <w:kern w:val="24"/>
              <w:sz w:val="20"/>
            </w:rPr>
            <w:t>-</w:t>
          </w:r>
          <w:r>
            <w:rPr>
              <w:rFonts w:eastAsiaTheme="minorEastAsia" w:hint="eastAsia"/>
              <w:kern w:val="24"/>
              <w:sz w:val="20"/>
              <w:lang w:eastAsia="ko-KR"/>
            </w:rPr>
            <w:t>1</w:t>
          </w:r>
          <w:r>
            <w:rPr>
              <w:rFonts w:eastAsiaTheme="minorEastAsia"/>
              <w:kern w:val="24"/>
              <w:sz w:val="20"/>
              <w:lang w:eastAsia="ko-KR"/>
            </w:rPr>
            <w:t>7</w:t>
          </w:r>
        </w:p>
      </w:tc>
      <w:tc>
        <w:tcPr>
          <w:tcW w:w="2206" w:type="dxa"/>
          <w:tcBorders>
            <w:top w:val="single" w:sz="12" w:space="0" w:color="auto"/>
          </w:tcBorders>
        </w:tcPr>
        <w:p w14:paraId="7AFC0725" w14:textId="77777777" w:rsidR="00840DE2" w:rsidRPr="003F3259" w:rsidRDefault="00840DE2" w:rsidP="00D6041E">
          <w:pPr>
            <w:pStyle w:val="FooterInfo"/>
            <w:ind w:left="0"/>
            <w:rPr>
              <w:b w:val="0"/>
              <w:kern w:val="24"/>
              <w:sz w:val="20"/>
            </w:rPr>
          </w:pPr>
          <w:r w:rsidRPr="003F3259">
            <w:rPr>
              <w:b w:val="0"/>
              <w:kern w:val="24"/>
              <w:sz w:val="20"/>
            </w:rPr>
            <w:t xml:space="preserve">Swimlane Box #: </w:t>
          </w:r>
          <w:r w:rsidRPr="003F3259">
            <w:rPr>
              <w:rFonts w:cs="Arial"/>
              <w:sz w:val="20"/>
            </w:rPr>
            <w:t>1</w:t>
          </w:r>
        </w:p>
      </w:tc>
    </w:tr>
    <w:tr w:rsidR="00840DE2" w14:paraId="7AFC0729" w14:textId="77777777" w:rsidTr="001A0EF6">
      <w:trPr>
        <w:trHeight w:val="194"/>
      </w:trPr>
      <w:tc>
        <w:tcPr>
          <w:tcW w:w="2263" w:type="dxa"/>
        </w:tcPr>
        <w:p w14:paraId="7AFC0727" w14:textId="77777777" w:rsidR="00840DE2" w:rsidRPr="003F3259" w:rsidRDefault="00840DE2" w:rsidP="006D42DC">
          <w:pPr>
            <w:pStyle w:val="FooterInfo"/>
            <w:tabs>
              <w:tab w:val="clear" w:pos="567"/>
              <w:tab w:val="left" w:pos="0"/>
            </w:tabs>
            <w:ind w:left="0"/>
            <w:rPr>
              <w:b w:val="0"/>
              <w:kern w:val="24"/>
              <w:sz w:val="20"/>
            </w:rPr>
          </w:pPr>
          <w:r w:rsidRPr="003F3259">
            <w:rPr>
              <w:b w:val="0"/>
              <w:sz w:val="20"/>
            </w:rPr>
            <w:t xml:space="preserve">Record required: </w:t>
          </w:r>
        </w:p>
      </w:tc>
      <w:tc>
        <w:tcPr>
          <w:tcW w:w="7277" w:type="dxa"/>
          <w:gridSpan w:val="5"/>
        </w:tcPr>
        <w:p w14:paraId="7AFC0728" w14:textId="77777777" w:rsidR="00840DE2" w:rsidRPr="003F3259" w:rsidRDefault="00840DE2" w:rsidP="006D42DC">
          <w:pPr>
            <w:pStyle w:val="FooterInfo"/>
            <w:tabs>
              <w:tab w:val="clear" w:pos="567"/>
              <w:tab w:val="left" w:pos="0"/>
            </w:tabs>
            <w:ind w:left="0" w:right="-260"/>
            <w:rPr>
              <w:b w:val="0"/>
              <w:kern w:val="24"/>
              <w:sz w:val="20"/>
            </w:rPr>
          </w:pPr>
          <w:r w:rsidRPr="003F3259">
            <w:rPr>
              <w:b w:val="0"/>
              <w:kern w:val="24"/>
              <w:sz w:val="20"/>
            </w:rPr>
            <w:t xml:space="preserve">Record Storage Location: </w:t>
          </w:r>
        </w:p>
      </w:tc>
    </w:tr>
    <w:tr w:rsidR="00840DE2" w14:paraId="7AFC072C" w14:textId="77777777" w:rsidTr="001A0EF6">
      <w:trPr>
        <w:trHeight w:val="194"/>
      </w:trPr>
      <w:tc>
        <w:tcPr>
          <w:tcW w:w="6881" w:type="dxa"/>
          <w:gridSpan w:val="4"/>
        </w:tcPr>
        <w:p w14:paraId="7AFC072A" w14:textId="77777777" w:rsidR="00840DE2" w:rsidRPr="003F3259" w:rsidRDefault="00840DE2" w:rsidP="006D42DC">
          <w:pPr>
            <w:pStyle w:val="FooterInfo"/>
            <w:tabs>
              <w:tab w:val="clear" w:pos="567"/>
              <w:tab w:val="left" w:pos="0"/>
            </w:tabs>
            <w:ind w:left="0" w:right="-260"/>
            <w:rPr>
              <w:b w:val="0"/>
              <w:kern w:val="24"/>
              <w:sz w:val="20"/>
            </w:rPr>
          </w:pPr>
          <w:r w:rsidRPr="003F3259">
            <w:rPr>
              <w:b w:val="0"/>
              <w:kern w:val="24"/>
              <w:sz w:val="20"/>
            </w:rPr>
            <w:t xml:space="preserve">Record Approver: </w:t>
          </w:r>
        </w:p>
      </w:tc>
      <w:tc>
        <w:tcPr>
          <w:tcW w:w="2659" w:type="dxa"/>
          <w:gridSpan w:val="2"/>
        </w:tcPr>
        <w:p w14:paraId="7AFC072B" w14:textId="77777777" w:rsidR="00840DE2" w:rsidRPr="000311E3" w:rsidRDefault="00840DE2" w:rsidP="00D6041E">
          <w:pPr>
            <w:pStyle w:val="FooterInfo"/>
            <w:tabs>
              <w:tab w:val="clear" w:pos="567"/>
              <w:tab w:val="left" w:pos="0"/>
            </w:tabs>
            <w:ind w:left="0" w:right="-260"/>
            <w:rPr>
              <w:rFonts w:eastAsiaTheme="minorEastAsia"/>
              <w:b w:val="0"/>
              <w:sz w:val="20"/>
              <w:lang w:eastAsia="ko-KR"/>
            </w:rPr>
          </w:pPr>
          <w:r w:rsidRPr="003F3259">
            <w:rPr>
              <w:b w:val="0"/>
              <w:kern w:val="24"/>
              <w:sz w:val="20"/>
            </w:rPr>
            <w:t xml:space="preserve">PDP Phase: </w:t>
          </w:r>
        </w:p>
      </w:tc>
    </w:tr>
  </w:tbl>
  <w:tbl>
    <w:tblPr>
      <w:tblStyle w:val="a9"/>
      <w:tblW w:w="9540" w:type="dxa"/>
      <w:tblInd w:w="18" w:type="dxa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5580"/>
      <w:gridCol w:w="3960"/>
    </w:tblGrid>
    <w:tr w:rsidR="00840DE2" w14:paraId="7AFC072F" w14:textId="77777777" w:rsidTr="001A0EF6">
      <w:tc>
        <w:tcPr>
          <w:tcW w:w="9540" w:type="dxa"/>
          <w:gridSpan w:val="2"/>
        </w:tcPr>
        <w:p w14:paraId="7AFC072D" w14:textId="77777777" w:rsidR="00840DE2" w:rsidRPr="001A0EF6" w:rsidRDefault="00840DE2" w:rsidP="001A0EF6">
          <w:pPr>
            <w:jc w:val="center"/>
            <w:rPr>
              <w:sz w:val="16"/>
              <w:szCs w:val="16"/>
            </w:rPr>
          </w:pPr>
          <w:r w:rsidRPr="001A0EF6">
            <w:rPr>
              <w:sz w:val="16"/>
              <w:szCs w:val="16"/>
            </w:rPr>
            <w:t>This document is controlled by JDSU BMS document control. By printing this document, it will become a “Reference” copy.</w:t>
          </w:r>
        </w:p>
        <w:p w14:paraId="7AFC072E" w14:textId="77777777" w:rsidR="00840DE2" w:rsidRDefault="00840DE2" w:rsidP="001A0EF6">
          <w:pPr>
            <w:jc w:val="center"/>
            <w:rPr>
              <w:sz w:val="16"/>
              <w:szCs w:val="16"/>
            </w:rPr>
          </w:pPr>
          <w:r w:rsidRPr="001A0EF6">
            <w:rPr>
              <w:sz w:val="16"/>
              <w:szCs w:val="16"/>
            </w:rPr>
            <w:t>Users are responsible for verifying that it is the latest revision available.</w:t>
          </w:r>
        </w:p>
      </w:tc>
    </w:tr>
    <w:tr w:rsidR="00840DE2" w14:paraId="7AFC0732" w14:textId="77777777" w:rsidTr="001A0EF6">
      <w:tc>
        <w:tcPr>
          <w:tcW w:w="5580" w:type="dxa"/>
        </w:tcPr>
        <w:p w14:paraId="7AFC0730" w14:textId="77777777" w:rsidR="00840DE2" w:rsidRDefault="00840DE2" w:rsidP="001A0EF6">
          <w:pPr>
            <w:jc w:val="right"/>
            <w:rPr>
              <w:sz w:val="16"/>
              <w:szCs w:val="16"/>
            </w:rPr>
          </w:pPr>
          <w:r w:rsidRPr="001A0EF6">
            <w:rPr>
              <w:sz w:val="16"/>
              <w:szCs w:val="16"/>
            </w:rPr>
            <w:t xml:space="preserve">JDSU CONFIDENTIAL                                                                                       </w:t>
          </w:r>
        </w:p>
      </w:tc>
      <w:tc>
        <w:tcPr>
          <w:tcW w:w="3960" w:type="dxa"/>
          <w:vAlign w:val="bottom"/>
        </w:tcPr>
        <w:p w14:paraId="7AFC0731" w14:textId="0C88CCD9" w:rsidR="00840DE2" w:rsidRDefault="00840DE2" w:rsidP="001A0EF6">
          <w:pPr>
            <w:jc w:val="right"/>
            <w:rPr>
              <w:sz w:val="16"/>
              <w:szCs w:val="16"/>
            </w:rPr>
          </w:pPr>
          <w:r>
            <w:rPr>
              <w:sz w:val="16"/>
              <w:szCs w:val="16"/>
            </w:rPr>
            <w:t xml:space="preserve">Page </w:t>
          </w:r>
          <w:r w:rsidRPr="00EA49F9">
            <w:rPr>
              <w:sz w:val="16"/>
              <w:szCs w:val="16"/>
            </w:rPr>
            <w:fldChar w:fldCharType="begin"/>
          </w:r>
          <w:r w:rsidRPr="00EA49F9">
            <w:rPr>
              <w:sz w:val="16"/>
              <w:szCs w:val="16"/>
            </w:rPr>
            <w:instrText xml:space="preserve"> PAGE   \* MERGEFORMAT </w:instrText>
          </w:r>
          <w:r w:rsidRPr="00EA49F9">
            <w:rPr>
              <w:sz w:val="16"/>
              <w:szCs w:val="16"/>
            </w:rPr>
            <w:fldChar w:fldCharType="separate"/>
          </w:r>
          <w:r>
            <w:rPr>
              <w:noProof/>
              <w:sz w:val="16"/>
              <w:szCs w:val="16"/>
            </w:rPr>
            <w:t>1</w:t>
          </w:r>
          <w:r w:rsidRPr="00EA49F9">
            <w:rPr>
              <w:noProof/>
              <w:sz w:val="16"/>
              <w:szCs w:val="16"/>
            </w:rPr>
            <w:fldChar w:fldCharType="end"/>
          </w:r>
          <w:r>
            <w:rPr>
              <w:noProof/>
              <w:sz w:val="16"/>
              <w:szCs w:val="16"/>
            </w:rPr>
            <w:t xml:space="preserve"> of </w:t>
          </w:r>
          <w:r w:rsidR="007310AE">
            <w:fldChar w:fldCharType="begin"/>
          </w:r>
          <w:r w:rsidR="007310AE">
            <w:instrText xml:space="preserve"> NUMPAGES  \* Arabic  \* MERGEFORMAT </w:instrText>
          </w:r>
          <w:r w:rsidR="007310AE">
            <w:fldChar w:fldCharType="separate"/>
          </w:r>
          <w:r>
            <w:rPr>
              <w:noProof/>
            </w:rPr>
            <w:t>6</w:t>
          </w:r>
          <w:r w:rsidR="007310AE">
            <w:rPr>
              <w:noProof/>
            </w:rPr>
            <w:fldChar w:fldCharType="end"/>
          </w:r>
        </w:p>
      </w:tc>
    </w:tr>
  </w:tbl>
  <w:p w14:paraId="7AFC0733" w14:textId="77777777" w:rsidR="00840DE2" w:rsidRPr="004906B9" w:rsidRDefault="00840DE2" w:rsidP="001A0EF6">
    <w:pPr>
      <w:rPr>
        <w:sz w:val="16"/>
        <w:szCs w:val="16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BDB0835" w14:textId="77777777" w:rsidR="007310AE" w:rsidRDefault="007310AE" w:rsidP="00A33843">
      <w:pPr>
        <w:spacing w:after="0" w:line="240" w:lineRule="auto"/>
      </w:pPr>
      <w:r>
        <w:separator/>
      </w:r>
    </w:p>
  </w:footnote>
  <w:footnote w:type="continuationSeparator" w:id="0">
    <w:p w14:paraId="0D96F6F9" w14:textId="77777777" w:rsidR="007310AE" w:rsidRDefault="007310AE" w:rsidP="00A3384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AFC0720" w14:textId="5AFC3AEC" w:rsidR="00840DE2" w:rsidRPr="00385CAB" w:rsidRDefault="00840DE2" w:rsidP="00385CAB">
    <w:pPr>
      <w:jc w:val="right"/>
      <w:rPr>
        <w:b/>
        <w:lang w:eastAsia="ko-KR"/>
      </w:rPr>
    </w:pPr>
    <w:r>
      <w:rPr>
        <w:noProof/>
        <w:sz w:val="28"/>
        <w:lang w:eastAsia="ko-KR"/>
      </w:rPr>
      <w:drawing>
        <wp:anchor distT="0" distB="0" distL="114300" distR="114300" simplePos="0" relativeHeight="251658240" behindDoc="0" locked="0" layoutInCell="1" allowOverlap="1" wp14:anchorId="237346F4" wp14:editId="02487E70">
          <wp:simplePos x="0" y="0"/>
          <wp:positionH relativeFrom="column">
            <wp:posOffset>76200</wp:posOffset>
          </wp:positionH>
          <wp:positionV relativeFrom="paragraph">
            <wp:posOffset>-38100</wp:posOffset>
          </wp:positionV>
          <wp:extent cx="1438476" cy="495369"/>
          <wp:effectExtent l="0" t="0" r="9525" b="0"/>
          <wp:wrapThrough wrapText="bothSides">
            <wp:wrapPolygon edited="0">
              <wp:start x="0" y="0"/>
              <wp:lineTo x="0" y="20769"/>
              <wp:lineTo x="21457" y="20769"/>
              <wp:lineTo x="21457" y="0"/>
              <wp:lineTo x="0" y="0"/>
            </wp:wrapPolygon>
          </wp:wrapThrough>
          <wp:docPr id="2" name="그림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logo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438476" cy="49536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 w:rsidR="00D70890">
      <w:rPr>
        <w:noProof/>
        <w:sz w:val="28"/>
        <w:lang w:eastAsia="ko-KR"/>
      </w:rPr>
      <w:t>CA</w:t>
    </w:r>
    <w:r w:rsidR="00FA7304">
      <w:rPr>
        <w:noProof/>
        <w:sz w:val="28"/>
        <w:lang w:eastAsia="ko-KR"/>
      </w:rPr>
      <w:t>5</w:t>
    </w:r>
    <w:r w:rsidR="00D70890">
      <w:rPr>
        <w:noProof/>
        <w:sz w:val="28"/>
        <w:lang w:eastAsia="ko-KR"/>
      </w:rPr>
      <w:t>G Development</w:t>
    </w:r>
  </w:p>
  <w:p w14:paraId="7AFC0721" w14:textId="77777777" w:rsidR="00840DE2" w:rsidRDefault="00840DE2">
    <w:pPr>
      <w:pStyle w:val="a3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0568EB"/>
    <w:multiLevelType w:val="hybridMultilevel"/>
    <w:tmpl w:val="765E927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89A3B16"/>
    <w:multiLevelType w:val="hybridMultilevel"/>
    <w:tmpl w:val="D31C5D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55044A5"/>
    <w:multiLevelType w:val="hybridMultilevel"/>
    <w:tmpl w:val="768C6B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AA42B08"/>
    <w:multiLevelType w:val="multilevel"/>
    <w:tmpl w:val="81C4DA9A"/>
    <w:lvl w:ilvl="0">
      <w:start w:val="1"/>
      <w:numFmt w:val="decimal"/>
      <w:pStyle w:val="1"/>
      <w:lvlText w:val="%1"/>
      <w:lvlJc w:val="left"/>
      <w:pPr>
        <w:ind w:left="432" w:hanging="432"/>
      </w:pPr>
    </w:lvl>
    <w:lvl w:ilvl="1">
      <w:start w:val="1"/>
      <w:numFmt w:val="decimal"/>
      <w:pStyle w:val="2"/>
      <w:lvlText w:val="%1.%2"/>
      <w:lvlJc w:val="left"/>
      <w:pPr>
        <w:ind w:left="576" w:hanging="576"/>
      </w:pPr>
    </w:lvl>
    <w:lvl w:ilvl="2">
      <w:start w:val="1"/>
      <w:numFmt w:val="decimal"/>
      <w:pStyle w:val="3"/>
      <w:lvlText w:val="%1.%2.%3"/>
      <w:lvlJc w:val="left"/>
      <w:pPr>
        <w:ind w:left="720" w:hanging="720"/>
      </w:p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abstractNum w:abstractNumId="4" w15:restartNumberingAfterBreak="0">
    <w:nsid w:val="1E49033F"/>
    <w:multiLevelType w:val="hybridMultilevel"/>
    <w:tmpl w:val="568C98E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EB41CF5"/>
    <w:multiLevelType w:val="hybridMultilevel"/>
    <w:tmpl w:val="1EBA4430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6" w15:restartNumberingAfterBreak="0">
    <w:nsid w:val="274A0DBC"/>
    <w:multiLevelType w:val="hybridMultilevel"/>
    <w:tmpl w:val="414437A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AB93416"/>
    <w:multiLevelType w:val="hybridMultilevel"/>
    <w:tmpl w:val="F4B2F2E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BBC77F4"/>
    <w:multiLevelType w:val="hybridMultilevel"/>
    <w:tmpl w:val="27180F98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9" w15:restartNumberingAfterBreak="0">
    <w:nsid w:val="330463FB"/>
    <w:multiLevelType w:val="hybridMultilevel"/>
    <w:tmpl w:val="AA46BA1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F1E303C"/>
    <w:multiLevelType w:val="hybridMultilevel"/>
    <w:tmpl w:val="3D124502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1" w15:restartNumberingAfterBreak="0">
    <w:nsid w:val="41034639"/>
    <w:multiLevelType w:val="hybridMultilevel"/>
    <w:tmpl w:val="9036F8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1BC17AE"/>
    <w:multiLevelType w:val="hybridMultilevel"/>
    <w:tmpl w:val="EA569CFC"/>
    <w:lvl w:ilvl="0" w:tplc="04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4F175DC8"/>
    <w:multiLevelType w:val="hybridMultilevel"/>
    <w:tmpl w:val="1AFCA9A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0671E56"/>
    <w:multiLevelType w:val="hybridMultilevel"/>
    <w:tmpl w:val="C4F6B0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4BE0F01"/>
    <w:multiLevelType w:val="hybridMultilevel"/>
    <w:tmpl w:val="9C26DBF0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6" w15:restartNumberingAfterBreak="0">
    <w:nsid w:val="6504221C"/>
    <w:multiLevelType w:val="hybridMultilevel"/>
    <w:tmpl w:val="A7B090AA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7" w15:restartNumberingAfterBreak="0">
    <w:nsid w:val="669524CE"/>
    <w:multiLevelType w:val="hybridMultilevel"/>
    <w:tmpl w:val="FB6612A8"/>
    <w:lvl w:ilvl="0" w:tplc="702A8BBA">
      <w:start w:val="1"/>
      <w:numFmt w:val="bullet"/>
      <w:pStyle w:val="BulletStyle1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E906952"/>
    <w:multiLevelType w:val="hybridMultilevel"/>
    <w:tmpl w:val="6EE2341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F4A4140"/>
    <w:multiLevelType w:val="hybridMultilevel"/>
    <w:tmpl w:val="CCCE7282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0" w15:restartNumberingAfterBreak="0">
    <w:nsid w:val="7D464C98"/>
    <w:multiLevelType w:val="hybridMultilevel"/>
    <w:tmpl w:val="A80A0A7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17"/>
  </w:num>
  <w:num w:numId="3">
    <w:abstractNumId w:val="10"/>
  </w:num>
  <w:num w:numId="4">
    <w:abstractNumId w:val="15"/>
  </w:num>
  <w:num w:numId="5">
    <w:abstractNumId w:val="19"/>
  </w:num>
  <w:num w:numId="6">
    <w:abstractNumId w:val="16"/>
  </w:num>
  <w:num w:numId="7">
    <w:abstractNumId w:val="8"/>
  </w:num>
  <w:num w:numId="8">
    <w:abstractNumId w:val="5"/>
  </w:num>
  <w:num w:numId="9">
    <w:abstractNumId w:val="12"/>
  </w:num>
  <w:num w:numId="10">
    <w:abstractNumId w:val="14"/>
  </w:num>
  <w:num w:numId="11">
    <w:abstractNumId w:val="6"/>
  </w:num>
  <w:num w:numId="12">
    <w:abstractNumId w:val="7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7"/>
  </w:num>
  <w:num w:numId="14">
    <w:abstractNumId w:val="2"/>
  </w:num>
  <w:num w:numId="15">
    <w:abstractNumId w:val="4"/>
  </w:num>
  <w:num w:numId="16">
    <w:abstractNumId w:val="20"/>
  </w:num>
  <w:num w:numId="17">
    <w:abstractNumId w:val="9"/>
  </w:num>
  <w:num w:numId="18">
    <w:abstractNumId w:val="13"/>
  </w:num>
  <w:num w:numId="19">
    <w:abstractNumId w:val="18"/>
  </w:num>
  <w:num w:numId="20">
    <w:abstractNumId w:val="1"/>
  </w:num>
  <w:num w:numId="21">
    <w:abstractNumId w:val="0"/>
  </w:num>
  <w:num w:numId="22">
    <w:abstractNumId w:val="11"/>
  </w:num>
  <w:numIdMacAtCleanup w:val="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hideSpellingErrors/>
  <w:hideGrammaticalErrors/>
  <w:activeWritingStyle w:appName="MSWord" w:lang="en-US" w:vendorID="64" w:dllVersion="6" w:nlCheck="1" w:checkStyle="0"/>
  <w:activeWritingStyle w:appName="MSWord" w:lang="ko-KR" w:vendorID="64" w:dllVersion="5" w:nlCheck="1" w:checkStyle="1"/>
  <w:activeWritingStyle w:appName="MSWord" w:lang="en-US" w:vendorID="64" w:dllVersion="0" w:nlCheck="1" w:checkStyle="0"/>
  <w:activeWritingStyle w:appName="MSWord" w:lang="ko-KR" w:vendorID="64" w:dllVersion="0" w:nlCheck="1" w:checkStyle="0"/>
  <w:proofState w:spelling="clean" w:grammar="clean"/>
  <w:attachedTemplate r:id="rId1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ReqNum" w:val="1"/>
    <w:docVar w:name="ReqPrefix" w:val="DefinePrefix"/>
    <w:docVar w:name="RequirementMenu" w:val="Created"/>
  </w:docVars>
  <w:rsids>
    <w:rsidRoot w:val="0077780C"/>
    <w:rsid w:val="000000CB"/>
    <w:rsid w:val="000004E6"/>
    <w:rsid w:val="0000142C"/>
    <w:rsid w:val="000023D2"/>
    <w:rsid w:val="00004058"/>
    <w:rsid w:val="00004B1F"/>
    <w:rsid w:val="00006BB6"/>
    <w:rsid w:val="0001032B"/>
    <w:rsid w:val="0001045F"/>
    <w:rsid w:val="00011320"/>
    <w:rsid w:val="00011C2B"/>
    <w:rsid w:val="00012AB8"/>
    <w:rsid w:val="00014C55"/>
    <w:rsid w:val="00014E3D"/>
    <w:rsid w:val="00014F64"/>
    <w:rsid w:val="00016073"/>
    <w:rsid w:val="000161D1"/>
    <w:rsid w:val="000167CE"/>
    <w:rsid w:val="00017116"/>
    <w:rsid w:val="0001789D"/>
    <w:rsid w:val="00021775"/>
    <w:rsid w:val="000259C0"/>
    <w:rsid w:val="0002650A"/>
    <w:rsid w:val="000278E4"/>
    <w:rsid w:val="00027E80"/>
    <w:rsid w:val="00030925"/>
    <w:rsid w:val="000310C0"/>
    <w:rsid w:val="000311E3"/>
    <w:rsid w:val="000321C1"/>
    <w:rsid w:val="00033530"/>
    <w:rsid w:val="00034C32"/>
    <w:rsid w:val="00035FB8"/>
    <w:rsid w:val="00037C5F"/>
    <w:rsid w:val="00037E4D"/>
    <w:rsid w:val="00037F8B"/>
    <w:rsid w:val="00040F95"/>
    <w:rsid w:val="00042E6D"/>
    <w:rsid w:val="00043DD3"/>
    <w:rsid w:val="0004421B"/>
    <w:rsid w:val="0004635E"/>
    <w:rsid w:val="00046696"/>
    <w:rsid w:val="000474EB"/>
    <w:rsid w:val="0004774A"/>
    <w:rsid w:val="00047CCC"/>
    <w:rsid w:val="0005163A"/>
    <w:rsid w:val="00051CB1"/>
    <w:rsid w:val="000544C5"/>
    <w:rsid w:val="000571C5"/>
    <w:rsid w:val="000603EC"/>
    <w:rsid w:val="000604FB"/>
    <w:rsid w:val="000610BB"/>
    <w:rsid w:val="00063D65"/>
    <w:rsid w:val="00063FAF"/>
    <w:rsid w:val="00064AC0"/>
    <w:rsid w:val="0006529E"/>
    <w:rsid w:val="00065C1E"/>
    <w:rsid w:val="00066384"/>
    <w:rsid w:val="0006747C"/>
    <w:rsid w:val="0007026B"/>
    <w:rsid w:val="000703DC"/>
    <w:rsid w:val="00070574"/>
    <w:rsid w:val="00071DC8"/>
    <w:rsid w:val="0007324E"/>
    <w:rsid w:val="0007479D"/>
    <w:rsid w:val="00075070"/>
    <w:rsid w:val="00076E75"/>
    <w:rsid w:val="00081130"/>
    <w:rsid w:val="0008241C"/>
    <w:rsid w:val="00082B2A"/>
    <w:rsid w:val="00082D22"/>
    <w:rsid w:val="00082EEF"/>
    <w:rsid w:val="00083BC1"/>
    <w:rsid w:val="00084B7D"/>
    <w:rsid w:val="000850C2"/>
    <w:rsid w:val="00085137"/>
    <w:rsid w:val="0008596B"/>
    <w:rsid w:val="000865BE"/>
    <w:rsid w:val="000905C2"/>
    <w:rsid w:val="00091B9C"/>
    <w:rsid w:val="0009238B"/>
    <w:rsid w:val="00092A26"/>
    <w:rsid w:val="0009315A"/>
    <w:rsid w:val="00093AD5"/>
    <w:rsid w:val="00096DF7"/>
    <w:rsid w:val="000974AB"/>
    <w:rsid w:val="000A2B59"/>
    <w:rsid w:val="000A6693"/>
    <w:rsid w:val="000A6AE9"/>
    <w:rsid w:val="000A7068"/>
    <w:rsid w:val="000B0F1E"/>
    <w:rsid w:val="000B1784"/>
    <w:rsid w:val="000B30DF"/>
    <w:rsid w:val="000B3C3A"/>
    <w:rsid w:val="000B5040"/>
    <w:rsid w:val="000B65BE"/>
    <w:rsid w:val="000B75A3"/>
    <w:rsid w:val="000B7D1A"/>
    <w:rsid w:val="000B7DB6"/>
    <w:rsid w:val="000C0F6C"/>
    <w:rsid w:val="000C2B45"/>
    <w:rsid w:val="000C38A9"/>
    <w:rsid w:val="000C4808"/>
    <w:rsid w:val="000C5D9B"/>
    <w:rsid w:val="000C612A"/>
    <w:rsid w:val="000C6761"/>
    <w:rsid w:val="000D19B3"/>
    <w:rsid w:val="000D41C2"/>
    <w:rsid w:val="000D4C46"/>
    <w:rsid w:val="000D4E3D"/>
    <w:rsid w:val="000D520D"/>
    <w:rsid w:val="000D5744"/>
    <w:rsid w:val="000D5E21"/>
    <w:rsid w:val="000D77BB"/>
    <w:rsid w:val="000E05B1"/>
    <w:rsid w:val="000E12EF"/>
    <w:rsid w:val="000E153E"/>
    <w:rsid w:val="000E2C14"/>
    <w:rsid w:val="000E3355"/>
    <w:rsid w:val="000E3AD1"/>
    <w:rsid w:val="000E3FE7"/>
    <w:rsid w:val="000E59DB"/>
    <w:rsid w:val="000E629D"/>
    <w:rsid w:val="000F19D9"/>
    <w:rsid w:val="000F2A58"/>
    <w:rsid w:val="000F2E97"/>
    <w:rsid w:val="000F3143"/>
    <w:rsid w:val="000F3451"/>
    <w:rsid w:val="000F5CF2"/>
    <w:rsid w:val="000F62D9"/>
    <w:rsid w:val="000F6538"/>
    <w:rsid w:val="000F66C3"/>
    <w:rsid w:val="000F6BE0"/>
    <w:rsid w:val="000F6D41"/>
    <w:rsid w:val="000F78E3"/>
    <w:rsid w:val="001009A8"/>
    <w:rsid w:val="0010142F"/>
    <w:rsid w:val="00102137"/>
    <w:rsid w:val="00102318"/>
    <w:rsid w:val="001035BD"/>
    <w:rsid w:val="001036F7"/>
    <w:rsid w:val="0010423E"/>
    <w:rsid w:val="00104547"/>
    <w:rsid w:val="00104FBD"/>
    <w:rsid w:val="0010545E"/>
    <w:rsid w:val="00105927"/>
    <w:rsid w:val="001061D7"/>
    <w:rsid w:val="0010649F"/>
    <w:rsid w:val="00106791"/>
    <w:rsid w:val="00106FCA"/>
    <w:rsid w:val="00107936"/>
    <w:rsid w:val="001104CC"/>
    <w:rsid w:val="00110583"/>
    <w:rsid w:val="0011164D"/>
    <w:rsid w:val="00112984"/>
    <w:rsid w:val="00113DF7"/>
    <w:rsid w:val="001148A6"/>
    <w:rsid w:val="0011526F"/>
    <w:rsid w:val="00115502"/>
    <w:rsid w:val="001159E4"/>
    <w:rsid w:val="00116665"/>
    <w:rsid w:val="00117360"/>
    <w:rsid w:val="0012180B"/>
    <w:rsid w:val="00122AFA"/>
    <w:rsid w:val="001238D1"/>
    <w:rsid w:val="001265EB"/>
    <w:rsid w:val="00126CAA"/>
    <w:rsid w:val="00127338"/>
    <w:rsid w:val="00127CFA"/>
    <w:rsid w:val="00130120"/>
    <w:rsid w:val="00131E67"/>
    <w:rsid w:val="0013250F"/>
    <w:rsid w:val="001327D4"/>
    <w:rsid w:val="001334B3"/>
    <w:rsid w:val="00134ABB"/>
    <w:rsid w:val="00136494"/>
    <w:rsid w:val="00137AD7"/>
    <w:rsid w:val="00137D98"/>
    <w:rsid w:val="0014012A"/>
    <w:rsid w:val="00140258"/>
    <w:rsid w:val="00142098"/>
    <w:rsid w:val="001433B7"/>
    <w:rsid w:val="00144659"/>
    <w:rsid w:val="0014509E"/>
    <w:rsid w:val="00145877"/>
    <w:rsid w:val="001472E7"/>
    <w:rsid w:val="00150216"/>
    <w:rsid w:val="00150795"/>
    <w:rsid w:val="0015141B"/>
    <w:rsid w:val="0015152A"/>
    <w:rsid w:val="001539F8"/>
    <w:rsid w:val="00153C99"/>
    <w:rsid w:val="0015485D"/>
    <w:rsid w:val="00154CFC"/>
    <w:rsid w:val="001561E8"/>
    <w:rsid w:val="00156368"/>
    <w:rsid w:val="0015637F"/>
    <w:rsid w:val="001600BB"/>
    <w:rsid w:val="00162169"/>
    <w:rsid w:val="001626B9"/>
    <w:rsid w:val="00162983"/>
    <w:rsid w:val="00163822"/>
    <w:rsid w:val="001639A5"/>
    <w:rsid w:val="00165786"/>
    <w:rsid w:val="001657EB"/>
    <w:rsid w:val="00166458"/>
    <w:rsid w:val="0016700D"/>
    <w:rsid w:val="001670A0"/>
    <w:rsid w:val="001673C7"/>
    <w:rsid w:val="00167CED"/>
    <w:rsid w:val="00167D15"/>
    <w:rsid w:val="001701E2"/>
    <w:rsid w:val="00171210"/>
    <w:rsid w:val="00171A36"/>
    <w:rsid w:val="00171CA3"/>
    <w:rsid w:val="0017250A"/>
    <w:rsid w:val="00172D5D"/>
    <w:rsid w:val="001731CD"/>
    <w:rsid w:val="0017372A"/>
    <w:rsid w:val="00173BF1"/>
    <w:rsid w:val="00174A97"/>
    <w:rsid w:val="00176D45"/>
    <w:rsid w:val="00180092"/>
    <w:rsid w:val="00183846"/>
    <w:rsid w:val="00183F71"/>
    <w:rsid w:val="00184704"/>
    <w:rsid w:val="001854B7"/>
    <w:rsid w:val="00185A90"/>
    <w:rsid w:val="00186C56"/>
    <w:rsid w:val="0018754C"/>
    <w:rsid w:val="001923BB"/>
    <w:rsid w:val="00192469"/>
    <w:rsid w:val="00192A74"/>
    <w:rsid w:val="00193036"/>
    <w:rsid w:val="00193F0F"/>
    <w:rsid w:val="001941C2"/>
    <w:rsid w:val="001945A7"/>
    <w:rsid w:val="00195069"/>
    <w:rsid w:val="0019539B"/>
    <w:rsid w:val="001954A6"/>
    <w:rsid w:val="001968C4"/>
    <w:rsid w:val="0019708D"/>
    <w:rsid w:val="001971D1"/>
    <w:rsid w:val="0019749D"/>
    <w:rsid w:val="00197566"/>
    <w:rsid w:val="001A03CE"/>
    <w:rsid w:val="001A0D5A"/>
    <w:rsid w:val="001A0EF6"/>
    <w:rsid w:val="001A1B59"/>
    <w:rsid w:val="001A2586"/>
    <w:rsid w:val="001A260C"/>
    <w:rsid w:val="001A3B55"/>
    <w:rsid w:val="001A3C47"/>
    <w:rsid w:val="001A3E63"/>
    <w:rsid w:val="001A6368"/>
    <w:rsid w:val="001A65AE"/>
    <w:rsid w:val="001A65BE"/>
    <w:rsid w:val="001A6724"/>
    <w:rsid w:val="001A6808"/>
    <w:rsid w:val="001A735A"/>
    <w:rsid w:val="001B00E1"/>
    <w:rsid w:val="001B0460"/>
    <w:rsid w:val="001B11AF"/>
    <w:rsid w:val="001B3A01"/>
    <w:rsid w:val="001B534D"/>
    <w:rsid w:val="001B54E7"/>
    <w:rsid w:val="001B5C95"/>
    <w:rsid w:val="001B5E1C"/>
    <w:rsid w:val="001B601B"/>
    <w:rsid w:val="001B639D"/>
    <w:rsid w:val="001B7172"/>
    <w:rsid w:val="001B723C"/>
    <w:rsid w:val="001B76AD"/>
    <w:rsid w:val="001B7B69"/>
    <w:rsid w:val="001C0CB9"/>
    <w:rsid w:val="001C1D0D"/>
    <w:rsid w:val="001C24F5"/>
    <w:rsid w:val="001C2EDD"/>
    <w:rsid w:val="001C3BA3"/>
    <w:rsid w:val="001C50F2"/>
    <w:rsid w:val="001C550D"/>
    <w:rsid w:val="001C640D"/>
    <w:rsid w:val="001C6E0E"/>
    <w:rsid w:val="001C70C2"/>
    <w:rsid w:val="001C711A"/>
    <w:rsid w:val="001C7564"/>
    <w:rsid w:val="001C7CDF"/>
    <w:rsid w:val="001D1318"/>
    <w:rsid w:val="001D2106"/>
    <w:rsid w:val="001D29C9"/>
    <w:rsid w:val="001D2C15"/>
    <w:rsid w:val="001D35A7"/>
    <w:rsid w:val="001D37C8"/>
    <w:rsid w:val="001D4C14"/>
    <w:rsid w:val="001D55F9"/>
    <w:rsid w:val="001D619A"/>
    <w:rsid w:val="001D7B22"/>
    <w:rsid w:val="001E1367"/>
    <w:rsid w:val="001E1931"/>
    <w:rsid w:val="001E2941"/>
    <w:rsid w:val="001E3191"/>
    <w:rsid w:val="001E34BB"/>
    <w:rsid w:val="001E4349"/>
    <w:rsid w:val="001E4351"/>
    <w:rsid w:val="001E4FE3"/>
    <w:rsid w:val="001E5088"/>
    <w:rsid w:val="001E647F"/>
    <w:rsid w:val="001E701E"/>
    <w:rsid w:val="001F01DB"/>
    <w:rsid w:val="001F0DF3"/>
    <w:rsid w:val="001F14BB"/>
    <w:rsid w:val="001F177C"/>
    <w:rsid w:val="001F1A85"/>
    <w:rsid w:val="001F1B25"/>
    <w:rsid w:val="001F2071"/>
    <w:rsid w:val="001F3A4A"/>
    <w:rsid w:val="001F4588"/>
    <w:rsid w:val="001F4B60"/>
    <w:rsid w:val="001F73DB"/>
    <w:rsid w:val="0020009D"/>
    <w:rsid w:val="00201F58"/>
    <w:rsid w:val="00202A3E"/>
    <w:rsid w:val="00202B95"/>
    <w:rsid w:val="00203D25"/>
    <w:rsid w:val="00204389"/>
    <w:rsid w:val="00205981"/>
    <w:rsid w:val="00205BBE"/>
    <w:rsid w:val="00206030"/>
    <w:rsid w:val="002066F9"/>
    <w:rsid w:val="0020679B"/>
    <w:rsid w:val="002106D9"/>
    <w:rsid w:val="00210C60"/>
    <w:rsid w:val="00214432"/>
    <w:rsid w:val="00214A29"/>
    <w:rsid w:val="00214F1C"/>
    <w:rsid w:val="00214FC4"/>
    <w:rsid w:val="002151B2"/>
    <w:rsid w:val="002158DC"/>
    <w:rsid w:val="002159A3"/>
    <w:rsid w:val="00217295"/>
    <w:rsid w:val="00217BB1"/>
    <w:rsid w:val="002204F5"/>
    <w:rsid w:val="00220F7D"/>
    <w:rsid w:val="0022273F"/>
    <w:rsid w:val="002230F2"/>
    <w:rsid w:val="00223D0E"/>
    <w:rsid w:val="00225285"/>
    <w:rsid w:val="00226CB0"/>
    <w:rsid w:val="00230322"/>
    <w:rsid w:val="002308D0"/>
    <w:rsid w:val="00231C0D"/>
    <w:rsid w:val="00232E4B"/>
    <w:rsid w:val="00232EA2"/>
    <w:rsid w:val="0023308C"/>
    <w:rsid w:val="00234135"/>
    <w:rsid w:val="002342A2"/>
    <w:rsid w:val="002352FF"/>
    <w:rsid w:val="002355A6"/>
    <w:rsid w:val="00236255"/>
    <w:rsid w:val="00236682"/>
    <w:rsid w:val="00236F29"/>
    <w:rsid w:val="00241E9D"/>
    <w:rsid w:val="00242B9A"/>
    <w:rsid w:val="00242C57"/>
    <w:rsid w:val="00242CCD"/>
    <w:rsid w:val="00243271"/>
    <w:rsid w:val="002437F2"/>
    <w:rsid w:val="002448A5"/>
    <w:rsid w:val="0024628E"/>
    <w:rsid w:val="00247A14"/>
    <w:rsid w:val="00250363"/>
    <w:rsid w:val="00250A66"/>
    <w:rsid w:val="0025182D"/>
    <w:rsid w:val="00251CE8"/>
    <w:rsid w:val="00252618"/>
    <w:rsid w:val="00252706"/>
    <w:rsid w:val="00253797"/>
    <w:rsid w:val="00253F57"/>
    <w:rsid w:val="0025462F"/>
    <w:rsid w:val="002557A8"/>
    <w:rsid w:val="00255A37"/>
    <w:rsid w:val="00255E44"/>
    <w:rsid w:val="00260500"/>
    <w:rsid w:val="002626D6"/>
    <w:rsid w:val="002633EA"/>
    <w:rsid w:val="0026354E"/>
    <w:rsid w:val="00263DA5"/>
    <w:rsid w:val="00264F48"/>
    <w:rsid w:val="0026636B"/>
    <w:rsid w:val="0026698B"/>
    <w:rsid w:val="00267430"/>
    <w:rsid w:val="00267B03"/>
    <w:rsid w:val="00267F22"/>
    <w:rsid w:val="00270986"/>
    <w:rsid w:val="00271203"/>
    <w:rsid w:val="00272A03"/>
    <w:rsid w:val="00272E84"/>
    <w:rsid w:val="00273812"/>
    <w:rsid w:val="00273BE0"/>
    <w:rsid w:val="00273E08"/>
    <w:rsid w:val="00276ECD"/>
    <w:rsid w:val="00277024"/>
    <w:rsid w:val="00277CBC"/>
    <w:rsid w:val="00282184"/>
    <w:rsid w:val="0028356B"/>
    <w:rsid w:val="00283BFF"/>
    <w:rsid w:val="00284D6A"/>
    <w:rsid w:val="00285225"/>
    <w:rsid w:val="002868C1"/>
    <w:rsid w:val="00286E69"/>
    <w:rsid w:val="002874EB"/>
    <w:rsid w:val="002938FB"/>
    <w:rsid w:val="00293C70"/>
    <w:rsid w:val="00296EEB"/>
    <w:rsid w:val="00297FBB"/>
    <w:rsid w:val="002A0346"/>
    <w:rsid w:val="002A1D35"/>
    <w:rsid w:val="002A2B4A"/>
    <w:rsid w:val="002A4734"/>
    <w:rsid w:val="002A5440"/>
    <w:rsid w:val="002A6215"/>
    <w:rsid w:val="002A6674"/>
    <w:rsid w:val="002A67DB"/>
    <w:rsid w:val="002A68BF"/>
    <w:rsid w:val="002B15CF"/>
    <w:rsid w:val="002B226B"/>
    <w:rsid w:val="002B2388"/>
    <w:rsid w:val="002B2802"/>
    <w:rsid w:val="002B34E8"/>
    <w:rsid w:val="002B3A81"/>
    <w:rsid w:val="002B3BBB"/>
    <w:rsid w:val="002B3CA8"/>
    <w:rsid w:val="002B3D05"/>
    <w:rsid w:val="002B41DC"/>
    <w:rsid w:val="002B4210"/>
    <w:rsid w:val="002B4D76"/>
    <w:rsid w:val="002B5318"/>
    <w:rsid w:val="002B6F00"/>
    <w:rsid w:val="002C1DE5"/>
    <w:rsid w:val="002C1F1D"/>
    <w:rsid w:val="002C21C6"/>
    <w:rsid w:val="002C3D78"/>
    <w:rsid w:val="002C50E3"/>
    <w:rsid w:val="002C5315"/>
    <w:rsid w:val="002C5C60"/>
    <w:rsid w:val="002C6798"/>
    <w:rsid w:val="002D112A"/>
    <w:rsid w:val="002D3D99"/>
    <w:rsid w:val="002D4045"/>
    <w:rsid w:val="002D4ED2"/>
    <w:rsid w:val="002D514F"/>
    <w:rsid w:val="002D67BC"/>
    <w:rsid w:val="002D6929"/>
    <w:rsid w:val="002E07CC"/>
    <w:rsid w:val="002E0DFD"/>
    <w:rsid w:val="002E16CF"/>
    <w:rsid w:val="002E2086"/>
    <w:rsid w:val="002E2439"/>
    <w:rsid w:val="002E3E28"/>
    <w:rsid w:val="002E42A8"/>
    <w:rsid w:val="002E4435"/>
    <w:rsid w:val="002E5997"/>
    <w:rsid w:val="002E6194"/>
    <w:rsid w:val="002E6669"/>
    <w:rsid w:val="002F0596"/>
    <w:rsid w:val="002F314D"/>
    <w:rsid w:val="002F463B"/>
    <w:rsid w:val="002F4A11"/>
    <w:rsid w:val="002F4EFC"/>
    <w:rsid w:val="002F6671"/>
    <w:rsid w:val="002F7C48"/>
    <w:rsid w:val="00301EDD"/>
    <w:rsid w:val="00301F0F"/>
    <w:rsid w:val="00303138"/>
    <w:rsid w:val="003032CB"/>
    <w:rsid w:val="0030594E"/>
    <w:rsid w:val="00305AC9"/>
    <w:rsid w:val="00305C34"/>
    <w:rsid w:val="00305FE1"/>
    <w:rsid w:val="003075F0"/>
    <w:rsid w:val="00310396"/>
    <w:rsid w:val="0031056B"/>
    <w:rsid w:val="00310744"/>
    <w:rsid w:val="00311807"/>
    <w:rsid w:val="0031186A"/>
    <w:rsid w:val="00314189"/>
    <w:rsid w:val="00315953"/>
    <w:rsid w:val="0031664E"/>
    <w:rsid w:val="0031733A"/>
    <w:rsid w:val="00320DAA"/>
    <w:rsid w:val="00320FFB"/>
    <w:rsid w:val="00321FC3"/>
    <w:rsid w:val="00323957"/>
    <w:rsid w:val="00325DC4"/>
    <w:rsid w:val="0032618E"/>
    <w:rsid w:val="00326AE1"/>
    <w:rsid w:val="00326AED"/>
    <w:rsid w:val="00326E60"/>
    <w:rsid w:val="00327A73"/>
    <w:rsid w:val="00330031"/>
    <w:rsid w:val="00330521"/>
    <w:rsid w:val="0033068C"/>
    <w:rsid w:val="00330DC8"/>
    <w:rsid w:val="0033228B"/>
    <w:rsid w:val="003325DF"/>
    <w:rsid w:val="003327C9"/>
    <w:rsid w:val="00332C97"/>
    <w:rsid w:val="003333CB"/>
    <w:rsid w:val="003336A9"/>
    <w:rsid w:val="00333C66"/>
    <w:rsid w:val="0033419F"/>
    <w:rsid w:val="0033558D"/>
    <w:rsid w:val="003357B9"/>
    <w:rsid w:val="00335A56"/>
    <w:rsid w:val="003364FB"/>
    <w:rsid w:val="00340A1B"/>
    <w:rsid w:val="00342741"/>
    <w:rsid w:val="0034373B"/>
    <w:rsid w:val="0034396F"/>
    <w:rsid w:val="00345B52"/>
    <w:rsid w:val="003467A9"/>
    <w:rsid w:val="00346D87"/>
    <w:rsid w:val="00346F75"/>
    <w:rsid w:val="00352426"/>
    <w:rsid w:val="00356594"/>
    <w:rsid w:val="00356C7B"/>
    <w:rsid w:val="00356F68"/>
    <w:rsid w:val="00357296"/>
    <w:rsid w:val="00357DB6"/>
    <w:rsid w:val="00357F2C"/>
    <w:rsid w:val="00362145"/>
    <w:rsid w:val="0036317D"/>
    <w:rsid w:val="00363E97"/>
    <w:rsid w:val="00365EBD"/>
    <w:rsid w:val="003670A5"/>
    <w:rsid w:val="00370DD9"/>
    <w:rsid w:val="00371007"/>
    <w:rsid w:val="00372AB0"/>
    <w:rsid w:val="00373888"/>
    <w:rsid w:val="00373CB2"/>
    <w:rsid w:val="00375131"/>
    <w:rsid w:val="00375301"/>
    <w:rsid w:val="00375CF2"/>
    <w:rsid w:val="00377953"/>
    <w:rsid w:val="00380EBD"/>
    <w:rsid w:val="00382433"/>
    <w:rsid w:val="0038294B"/>
    <w:rsid w:val="00384302"/>
    <w:rsid w:val="00384E17"/>
    <w:rsid w:val="00385083"/>
    <w:rsid w:val="003853A0"/>
    <w:rsid w:val="00385CAB"/>
    <w:rsid w:val="003900AE"/>
    <w:rsid w:val="00392C30"/>
    <w:rsid w:val="00393288"/>
    <w:rsid w:val="0039366D"/>
    <w:rsid w:val="00393EDC"/>
    <w:rsid w:val="00394C36"/>
    <w:rsid w:val="00394FD1"/>
    <w:rsid w:val="00396050"/>
    <w:rsid w:val="00396DA3"/>
    <w:rsid w:val="003975E2"/>
    <w:rsid w:val="00397BDC"/>
    <w:rsid w:val="00397DF7"/>
    <w:rsid w:val="003A0B47"/>
    <w:rsid w:val="003A1DFF"/>
    <w:rsid w:val="003A2142"/>
    <w:rsid w:val="003A3631"/>
    <w:rsid w:val="003A40A3"/>
    <w:rsid w:val="003A50DC"/>
    <w:rsid w:val="003A5101"/>
    <w:rsid w:val="003A615C"/>
    <w:rsid w:val="003A6772"/>
    <w:rsid w:val="003B0B32"/>
    <w:rsid w:val="003B2248"/>
    <w:rsid w:val="003B2FFA"/>
    <w:rsid w:val="003B370E"/>
    <w:rsid w:val="003B500D"/>
    <w:rsid w:val="003B5A6F"/>
    <w:rsid w:val="003B6742"/>
    <w:rsid w:val="003B716F"/>
    <w:rsid w:val="003B7847"/>
    <w:rsid w:val="003C0FBE"/>
    <w:rsid w:val="003C4805"/>
    <w:rsid w:val="003C5D04"/>
    <w:rsid w:val="003C6229"/>
    <w:rsid w:val="003C703C"/>
    <w:rsid w:val="003D08BE"/>
    <w:rsid w:val="003D1007"/>
    <w:rsid w:val="003D1383"/>
    <w:rsid w:val="003D32DB"/>
    <w:rsid w:val="003D4BA2"/>
    <w:rsid w:val="003D5593"/>
    <w:rsid w:val="003D6379"/>
    <w:rsid w:val="003D71B6"/>
    <w:rsid w:val="003E022C"/>
    <w:rsid w:val="003E0D95"/>
    <w:rsid w:val="003E12FC"/>
    <w:rsid w:val="003E3258"/>
    <w:rsid w:val="003E3E3A"/>
    <w:rsid w:val="003E45F0"/>
    <w:rsid w:val="003E53D7"/>
    <w:rsid w:val="003E5D55"/>
    <w:rsid w:val="003E5DBF"/>
    <w:rsid w:val="003E762B"/>
    <w:rsid w:val="003E78FE"/>
    <w:rsid w:val="003E7DAD"/>
    <w:rsid w:val="003F02E7"/>
    <w:rsid w:val="003F0327"/>
    <w:rsid w:val="003F2A33"/>
    <w:rsid w:val="003F3DC8"/>
    <w:rsid w:val="003F4475"/>
    <w:rsid w:val="003F5524"/>
    <w:rsid w:val="003F5E16"/>
    <w:rsid w:val="003F63CE"/>
    <w:rsid w:val="003F768C"/>
    <w:rsid w:val="003F7805"/>
    <w:rsid w:val="003F7EA9"/>
    <w:rsid w:val="0040016F"/>
    <w:rsid w:val="00400570"/>
    <w:rsid w:val="00400D00"/>
    <w:rsid w:val="0040152B"/>
    <w:rsid w:val="004028EB"/>
    <w:rsid w:val="00402DC5"/>
    <w:rsid w:val="00404944"/>
    <w:rsid w:val="004062A5"/>
    <w:rsid w:val="004064B7"/>
    <w:rsid w:val="004075AC"/>
    <w:rsid w:val="00413279"/>
    <w:rsid w:val="00413F3D"/>
    <w:rsid w:val="0041587B"/>
    <w:rsid w:val="00415C6E"/>
    <w:rsid w:val="00416210"/>
    <w:rsid w:val="0041678E"/>
    <w:rsid w:val="00420FF5"/>
    <w:rsid w:val="00422EFB"/>
    <w:rsid w:val="0042354F"/>
    <w:rsid w:val="00423E25"/>
    <w:rsid w:val="00424E8B"/>
    <w:rsid w:val="004250D3"/>
    <w:rsid w:val="00425E81"/>
    <w:rsid w:val="004273B4"/>
    <w:rsid w:val="00430888"/>
    <w:rsid w:val="00432944"/>
    <w:rsid w:val="00433326"/>
    <w:rsid w:val="00433D61"/>
    <w:rsid w:val="00434A25"/>
    <w:rsid w:val="00436493"/>
    <w:rsid w:val="004364FA"/>
    <w:rsid w:val="004369B4"/>
    <w:rsid w:val="00436D67"/>
    <w:rsid w:val="00436DA6"/>
    <w:rsid w:val="004374C4"/>
    <w:rsid w:val="00440CD8"/>
    <w:rsid w:val="004413C6"/>
    <w:rsid w:val="004415F5"/>
    <w:rsid w:val="00442805"/>
    <w:rsid w:val="00442B8A"/>
    <w:rsid w:val="00444802"/>
    <w:rsid w:val="00445E83"/>
    <w:rsid w:val="00450C74"/>
    <w:rsid w:val="00451DA4"/>
    <w:rsid w:val="00451F15"/>
    <w:rsid w:val="00455053"/>
    <w:rsid w:val="00455EAD"/>
    <w:rsid w:val="004562CA"/>
    <w:rsid w:val="004569DE"/>
    <w:rsid w:val="00461478"/>
    <w:rsid w:val="00461E7C"/>
    <w:rsid w:val="00462F08"/>
    <w:rsid w:val="00463569"/>
    <w:rsid w:val="00463F64"/>
    <w:rsid w:val="0046542C"/>
    <w:rsid w:val="00465456"/>
    <w:rsid w:val="00465B46"/>
    <w:rsid w:val="0047029F"/>
    <w:rsid w:val="00471A88"/>
    <w:rsid w:val="00471F4A"/>
    <w:rsid w:val="00473B9F"/>
    <w:rsid w:val="004755CF"/>
    <w:rsid w:val="00476B32"/>
    <w:rsid w:val="0047731D"/>
    <w:rsid w:val="00477731"/>
    <w:rsid w:val="00477FE6"/>
    <w:rsid w:val="0048110A"/>
    <w:rsid w:val="00481D6A"/>
    <w:rsid w:val="00482422"/>
    <w:rsid w:val="00483020"/>
    <w:rsid w:val="004834FA"/>
    <w:rsid w:val="00484DA4"/>
    <w:rsid w:val="00485373"/>
    <w:rsid w:val="004865D1"/>
    <w:rsid w:val="00486ACB"/>
    <w:rsid w:val="00486D9D"/>
    <w:rsid w:val="004875C7"/>
    <w:rsid w:val="004906B9"/>
    <w:rsid w:val="00490978"/>
    <w:rsid w:val="00491783"/>
    <w:rsid w:val="00493246"/>
    <w:rsid w:val="0049367A"/>
    <w:rsid w:val="004943A1"/>
    <w:rsid w:val="004951F7"/>
    <w:rsid w:val="00495340"/>
    <w:rsid w:val="00496309"/>
    <w:rsid w:val="004A0250"/>
    <w:rsid w:val="004A0C2C"/>
    <w:rsid w:val="004A0D82"/>
    <w:rsid w:val="004A0DEB"/>
    <w:rsid w:val="004A0FF9"/>
    <w:rsid w:val="004A185D"/>
    <w:rsid w:val="004A330E"/>
    <w:rsid w:val="004A3F21"/>
    <w:rsid w:val="004A46B2"/>
    <w:rsid w:val="004A4F52"/>
    <w:rsid w:val="004A651C"/>
    <w:rsid w:val="004B261C"/>
    <w:rsid w:val="004B285F"/>
    <w:rsid w:val="004B37B4"/>
    <w:rsid w:val="004B3A4E"/>
    <w:rsid w:val="004B47BD"/>
    <w:rsid w:val="004B4D1A"/>
    <w:rsid w:val="004B6139"/>
    <w:rsid w:val="004B6F3B"/>
    <w:rsid w:val="004B7EE0"/>
    <w:rsid w:val="004C1420"/>
    <w:rsid w:val="004C196A"/>
    <w:rsid w:val="004C20BA"/>
    <w:rsid w:val="004C2352"/>
    <w:rsid w:val="004C3065"/>
    <w:rsid w:val="004C4141"/>
    <w:rsid w:val="004C628F"/>
    <w:rsid w:val="004C66AA"/>
    <w:rsid w:val="004C71E4"/>
    <w:rsid w:val="004D0941"/>
    <w:rsid w:val="004D2B3E"/>
    <w:rsid w:val="004D2F77"/>
    <w:rsid w:val="004D3561"/>
    <w:rsid w:val="004D457F"/>
    <w:rsid w:val="004D556D"/>
    <w:rsid w:val="004D62B4"/>
    <w:rsid w:val="004D760D"/>
    <w:rsid w:val="004E0B93"/>
    <w:rsid w:val="004E0F91"/>
    <w:rsid w:val="004E1A33"/>
    <w:rsid w:val="004E24FA"/>
    <w:rsid w:val="004E3512"/>
    <w:rsid w:val="004E6570"/>
    <w:rsid w:val="004E7153"/>
    <w:rsid w:val="004F01DE"/>
    <w:rsid w:val="004F0205"/>
    <w:rsid w:val="004F030B"/>
    <w:rsid w:val="004F24BF"/>
    <w:rsid w:val="004F25CF"/>
    <w:rsid w:val="004F334E"/>
    <w:rsid w:val="004F41FB"/>
    <w:rsid w:val="004F4F5A"/>
    <w:rsid w:val="004F5E31"/>
    <w:rsid w:val="004F698F"/>
    <w:rsid w:val="004F6E1A"/>
    <w:rsid w:val="00500360"/>
    <w:rsid w:val="005015D7"/>
    <w:rsid w:val="00502485"/>
    <w:rsid w:val="00502CDB"/>
    <w:rsid w:val="00502E99"/>
    <w:rsid w:val="0050396F"/>
    <w:rsid w:val="0050398D"/>
    <w:rsid w:val="00504844"/>
    <w:rsid w:val="005057F9"/>
    <w:rsid w:val="005063C7"/>
    <w:rsid w:val="005070E8"/>
    <w:rsid w:val="005073F5"/>
    <w:rsid w:val="00510A40"/>
    <w:rsid w:val="00510E13"/>
    <w:rsid w:val="00510E92"/>
    <w:rsid w:val="00511534"/>
    <w:rsid w:val="005117E8"/>
    <w:rsid w:val="00514A6B"/>
    <w:rsid w:val="00514C6B"/>
    <w:rsid w:val="00517958"/>
    <w:rsid w:val="005204B7"/>
    <w:rsid w:val="00521660"/>
    <w:rsid w:val="005221AF"/>
    <w:rsid w:val="00526896"/>
    <w:rsid w:val="005272AB"/>
    <w:rsid w:val="0053208D"/>
    <w:rsid w:val="005330D3"/>
    <w:rsid w:val="00534AEA"/>
    <w:rsid w:val="00540F07"/>
    <w:rsid w:val="00544032"/>
    <w:rsid w:val="00544849"/>
    <w:rsid w:val="00545576"/>
    <w:rsid w:val="005477CD"/>
    <w:rsid w:val="00552814"/>
    <w:rsid w:val="00554C04"/>
    <w:rsid w:val="00555CBB"/>
    <w:rsid w:val="0055630F"/>
    <w:rsid w:val="00556527"/>
    <w:rsid w:val="005572D6"/>
    <w:rsid w:val="0055750A"/>
    <w:rsid w:val="00561AA0"/>
    <w:rsid w:val="00562254"/>
    <w:rsid w:val="005624D7"/>
    <w:rsid w:val="00562CC8"/>
    <w:rsid w:val="00563507"/>
    <w:rsid w:val="005638FD"/>
    <w:rsid w:val="005651E6"/>
    <w:rsid w:val="00565C6E"/>
    <w:rsid w:val="00566305"/>
    <w:rsid w:val="00567B35"/>
    <w:rsid w:val="005702EF"/>
    <w:rsid w:val="005711EC"/>
    <w:rsid w:val="00571C1E"/>
    <w:rsid w:val="005723D6"/>
    <w:rsid w:val="0057291D"/>
    <w:rsid w:val="00574511"/>
    <w:rsid w:val="0057460E"/>
    <w:rsid w:val="0057526E"/>
    <w:rsid w:val="00580923"/>
    <w:rsid w:val="00580F7A"/>
    <w:rsid w:val="00582169"/>
    <w:rsid w:val="00582CD3"/>
    <w:rsid w:val="00583034"/>
    <w:rsid w:val="00583711"/>
    <w:rsid w:val="005867C3"/>
    <w:rsid w:val="00586B3A"/>
    <w:rsid w:val="00590388"/>
    <w:rsid w:val="00590A88"/>
    <w:rsid w:val="00590D9B"/>
    <w:rsid w:val="00592CEB"/>
    <w:rsid w:val="00594A2C"/>
    <w:rsid w:val="00594F03"/>
    <w:rsid w:val="00595B6A"/>
    <w:rsid w:val="00596057"/>
    <w:rsid w:val="005970EF"/>
    <w:rsid w:val="005A0AA8"/>
    <w:rsid w:val="005A0E2B"/>
    <w:rsid w:val="005A134F"/>
    <w:rsid w:val="005A1561"/>
    <w:rsid w:val="005A1CE9"/>
    <w:rsid w:val="005A2E49"/>
    <w:rsid w:val="005A5261"/>
    <w:rsid w:val="005A5847"/>
    <w:rsid w:val="005A630E"/>
    <w:rsid w:val="005A78E0"/>
    <w:rsid w:val="005A7F0A"/>
    <w:rsid w:val="005B0199"/>
    <w:rsid w:val="005B0D54"/>
    <w:rsid w:val="005B1326"/>
    <w:rsid w:val="005B1B58"/>
    <w:rsid w:val="005B2E19"/>
    <w:rsid w:val="005B476B"/>
    <w:rsid w:val="005B52D2"/>
    <w:rsid w:val="005B5F15"/>
    <w:rsid w:val="005B6350"/>
    <w:rsid w:val="005C0916"/>
    <w:rsid w:val="005C09DE"/>
    <w:rsid w:val="005C1A24"/>
    <w:rsid w:val="005C3662"/>
    <w:rsid w:val="005C4023"/>
    <w:rsid w:val="005C700D"/>
    <w:rsid w:val="005C72C1"/>
    <w:rsid w:val="005C786D"/>
    <w:rsid w:val="005D00ED"/>
    <w:rsid w:val="005D065A"/>
    <w:rsid w:val="005D4B52"/>
    <w:rsid w:val="005D5981"/>
    <w:rsid w:val="005D5DF6"/>
    <w:rsid w:val="005D6021"/>
    <w:rsid w:val="005D765E"/>
    <w:rsid w:val="005E1AC4"/>
    <w:rsid w:val="005E3026"/>
    <w:rsid w:val="005E3BFF"/>
    <w:rsid w:val="005E3FD0"/>
    <w:rsid w:val="005E5318"/>
    <w:rsid w:val="005E5AE4"/>
    <w:rsid w:val="005E718E"/>
    <w:rsid w:val="005E732B"/>
    <w:rsid w:val="005F0D2C"/>
    <w:rsid w:val="005F16F6"/>
    <w:rsid w:val="005F21C9"/>
    <w:rsid w:val="005F33F1"/>
    <w:rsid w:val="005F382D"/>
    <w:rsid w:val="005F3EB8"/>
    <w:rsid w:val="005F4894"/>
    <w:rsid w:val="005F5036"/>
    <w:rsid w:val="005F7319"/>
    <w:rsid w:val="005F7666"/>
    <w:rsid w:val="005F77FE"/>
    <w:rsid w:val="005F7969"/>
    <w:rsid w:val="00602932"/>
    <w:rsid w:val="00603EF6"/>
    <w:rsid w:val="006040D5"/>
    <w:rsid w:val="00604874"/>
    <w:rsid w:val="006065A9"/>
    <w:rsid w:val="00606B7C"/>
    <w:rsid w:val="00606D01"/>
    <w:rsid w:val="0061098C"/>
    <w:rsid w:val="00611F05"/>
    <w:rsid w:val="00613B84"/>
    <w:rsid w:val="00614B98"/>
    <w:rsid w:val="00614EB9"/>
    <w:rsid w:val="00615AF0"/>
    <w:rsid w:val="00616043"/>
    <w:rsid w:val="0061612A"/>
    <w:rsid w:val="00616B33"/>
    <w:rsid w:val="00621F74"/>
    <w:rsid w:val="006222BA"/>
    <w:rsid w:val="00622449"/>
    <w:rsid w:val="00623D03"/>
    <w:rsid w:val="006246B5"/>
    <w:rsid w:val="00624E01"/>
    <w:rsid w:val="00625B18"/>
    <w:rsid w:val="00626384"/>
    <w:rsid w:val="006264D4"/>
    <w:rsid w:val="006278B7"/>
    <w:rsid w:val="00627DDB"/>
    <w:rsid w:val="00627E7E"/>
    <w:rsid w:val="00627F0B"/>
    <w:rsid w:val="00631655"/>
    <w:rsid w:val="00632686"/>
    <w:rsid w:val="0063403A"/>
    <w:rsid w:val="0063440E"/>
    <w:rsid w:val="00636EB8"/>
    <w:rsid w:val="006376BB"/>
    <w:rsid w:val="00640214"/>
    <w:rsid w:val="006402CB"/>
    <w:rsid w:val="006405E4"/>
    <w:rsid w:val="0064082A"/>
    <w:rsid w:val="0064109B"/>
    <w:rsid w:val="00641A59"/>
    <w:rsid w:val="00641B1A"/>
    <w:rsid w:val="00642356"/>
    <w:rsid w:val="00644AA6"/>
    <w:rsid w:val="006456CB"/>
    <w:rsid w:val="0064573C"/>
    <w:rsid w:val="00645971"/>
    <w:rsid w:val="006466F9"/>
    <w:rsid w:val="00646D5D"/>
    <w:rsid w:val="00650388"/>
    <w:rsid w:val="0065059A"/>
    <w:rsid w:val="00651230"/>
    <w:rsid w:val="006512DC"/>
    <w:rsid w:val="006516FD"/>
    <w:rsid w:val="006534B8"/>
    <w:rsid w:val="00653550"/>
    <w:rsid w:val="00654529"/>
    <w:rsid w:val="00654578"/>
    <w:rsid w:val="00654825"/>
    <w:rsid w:val="00657A98"/>
    <w:rsid w:val="00660220"/>
    <w:rsid w:val="00660447"/>
    <w:rsid w:val="006605C2"/>
    <w:rsid w:val="00662821"/>
    <w:rsid w:val="0066342F"/>
    <w:rsid w:val="00663596"/>
    <w:rsid w:val="00663C32"/>
    <w:rsid w:val="006663EC"/>
    <w:rsid w:val="006713A9"/>
    <w:rsid w:val="00671788"/>
    <w:rsid w:val="00671E65"/>
    <w:rsid w:val="00672550"/>
    <w:rsid w:val="00672869"/>
    <w:rsid w:val="00673388"/>
    <w:rsid w:val="00673B29"/>
    <w:rsid w:val="00673B54"/>
    <w:rsid w:val="00673BAB"/>
    <w:rsid w:val="00673D38"/>
    <w:rsid w:val="00674DDB"/>
    <w:rsid w:val="006750D1"/>
    <w:rsid w:val="00675835"/>
    <w:rsid w:val="00675B3C"/>
    <w:rsid w:val="00675BAB"/>
    <w:rsid w:val="00675CEE"/>
    <w:rsid w:val="00676882"/>
    <w:rsid w:val="0067704D"/>
    <w:rsid w:val="006773E6"/>
    <w:rsid w:val="00677D57"/>
    <w:rsid w:val="00680EDB"/>
    <w:rsid w:val="006816D6"/>
    <w:rsid w:val="0068191C"/>
    <w:rsid w:val="00681EB7"/>
    <w:rsid w:val="00682084"/>
    <w:rsid w:val="006849C7"/>
    <w:rsid w:val="00685C4F"/>
    <w:rsid w:val="006901DA"/>
    <w:rsid w:val="0069037C"/>
    <w:rsid w:val="0069055F"/>
    <w:rsid w:val="0069127B"/>
    <w:rsid w:val="00691C5A"/>
    <w:rsid w:val="00692CB2"/>
    <w:rsid w:val="00692FA0"/>
    <w:rsid w:val="00693499"/>
    <w:rsid w:val="00693503"/>
    <w:rsid w:val="00693589"/>
    <w:rsid w:val="00693983"/>
    <w:rsid w:val="00694BAD"/>
    <w:rsid w:val="006976A8"/>
    <w:rsid w:val="006A0C80"/>
    <w:rsid w:val="006A0E0B"/>
    <w:rsid w:val="006A137A"/>
    <w:rsid w:val="006A16FE"/>
    <w:rsid w:val="006A1C29"/>
    <w:rsid w:val="006A279D"/>
    <w:rsid w:val="006A33E5"/>
    <w:rsid w:val="006A38A3"/>
    <w:rsid w:val="006A595C"/>
    <w:rsid w:val="006A5DDC"/>
    <w:rsid w:val="006B0A34"/>
    <w:rsid w:val="006B4A99"/>
    <w:rsid w:val="006B6E01"/>
    <w:rsid w:val="006C0865"/>
    <w:rsid w:val="006C091F"/>
    <w:rsid w:val="006C0B08"/>
    <w:rsid w:val="006C0D9B"/>
    <w:rsid w:val="006C1C72"/>
    <w:rsid w:val="006C27B4"/>
    <w:rsid w:val="006C34EB"/>
    <w:rsid w:val="006C3FDD"/>
    <w:rsid w:val="006C5D69"/>
    <w:rsid w:val="006C6790"/>
    <w:rsid w:val="006C6A8E"/>
    <w:rsid w:val="006C6BF8"/>
    <w:rsid w:val="006D24FF"/>
    <w:rsid w:val="006D25FD"/>
    <w:rsid w:val="006D350C"/>
    <w:rsid w:val="006D42DC"/>
    <w:rsid w:val="006D63CD"/>
    <w:rsid w:val="006D6E70"/>
    <w:rsid w:val="006D772A"/>
    <w:rsid w:val="006D7D43"/>
    <w:rsid w:val="006E0378"/>
    <w:rsid w:val="006E0467"/>
    <w:rsid w:val="006E19BD"/>
    <w:rsid w:val="006E2934"/>
    <w:rsid w:val="006E3774"/>
    <w:rsid w:val="006E5671"/>
    <w:rsid w:val="006E5E8C"/>
    <w:rsid w:val="006E6373"/>
    <w:rsid w:val="006E705F"/>
    <w:rsid w:val="006E719F"/>
    <w:rsid w:val="006F06D9"/>
    <w:rsid w:val="006F0A96"/>
    <w:rsid w:val="006F1774"/>
    <w:rsid w:val="006F2F21"/>
    <w:rsid w:val="006F6C82"/>
    <w:rsid w:val="006F782F"/>
    <w:rsid w:val="006F7C3D"/>
    <w:rsid w:val="00700823"/>
    <w:rsid w:val="00700C39"/>
    <w:rsid w:val="00700C41"/>
    <w:rsid w:val="00701234"/>
    <w:rsid w:val="00701C84"/>
    <w:rsid w:val="00702DA3"/>
    <w:rsid w:val="007038D3"/>
    <w:rsid w:val="00703BC9"/>
    <w:rsid w:val="00704128"/>
    <w:rsid w:val="007047A6"/>
    <w:rsid w:val="00704D01"/>
    <w:rsid w:val="00705468"/>
    <w:rsid w:val="007060A6"/>
    <w:rsid w:val="0070722B"/>
    <w:rsid w:val="00707C9E"/>
    <w:rsid w:val="00710584"/>
    <w:rsid w:val="007110B9"/>
    <w:rsid w:val="0071283D"/>
    <w:rsid w:val="00712E2B"/>
    <w:rsid w:val="0071316C"/>
    <w:rsid w:val="007131D3"/>
    <w:rsid w:val="00715008"/>
    <w:rsid w:val="00715DFE"/>
    <w:rsid w:val="0071698E"/>
    <w:rsid w:val="0071782B"/>
    <w:rsid w:val="007179F1"/>
    <w:rsid w:val="00717FF2"/>
    <w:rsid w:val="00720C84"/>
    <w:rsid w:val="00721870"/>
    <w:rsid w:val="0072198A"/>
    <w:rsid w:val="00721C73"/>
    <w:rsid w:val="00721D54"/>
    <w:rsid w:val="00721E8C"/>
    <w:rsid w:val="00722608"/>
    <w:rsid w:val="0072374E"/>
    <w:rsid w:val="00724288"/>
    <w:rsid w:val="00725F96"/>
    <w:rsid w:val="00726182"/>
    <w:rsid w:val="00726AD1"/>
    <w:rsid w:val="00727008"/>
    <w:rsid w:val="007272AA"/>
    <w:rsid w:val="00727705"/>
    <w:rsid w:val="0072770A"/>
    <w:rsid w:val="00730FC3"/>
    <w:rsid w:val="007310AE"/>
    <w:rsid w:val="007312A3"/>
    <w:rsid w:val="007315D6"/>
    <w:rsid w:val="00731810"/>
    <w:rsid w:val="00731BB5"/>
    <w:rsid w:val="00733273"/>
    <w:rsid w:val="007337F1"/>
    <w:rsid w:val="00734DC9"/>
    <w:rsid w:val="00734E4C"/>
    <w:rsid w:val="00740E9D"/>
    <w:rsid w:val="00743654"/>
    <w:rsid w:val="007439FF"/>
    <w:rsid w:val="00744330"/>
    <w:rsid w:val="00744924"/>
    <w:rsid w:val="00745886"/>
    <w:rsid w:val="00745C8E"/>
    <w:rsid w:val="007464B9"/>
    <w:rsid w:val="00747C04"/>
    <w:rsid w:val="00747F94"/>
    <w:rsid w:val="00751173"/>
    <w:rsid w:val="0075194A"/>
    <w:rsid w:val="00752CD7"/>
    <w:rsid w:val="00752E1B"/>
    <w:rsid w:val="0075331B"/>
    <w:rsid w:val="0075337E"/>
    <w:rsid w:val="007533E1"/>
    <w:rsid w:val="00753B7D"/>
    <w:rsid w:val="00753B80"/>
    <w:rsid w:val="00753CA5"/>
    <w:rsid w:val="00754718"/>
    <w:rsid w:val="00754CAD"/>
    <w:rsid w:val="00755041"/>
    <w:rsid w:val="00756CF2"/>
    <w:rsid w:val="007575FE"/>
    <w:rsid w:val="00757CA8"/>
    <w:rsid w:val="0076094B"/>
    <w:rsid w:val="007614C1"/>
    <w:rsid w:val="00762BC1"/>
    <w:rsid w:val="00762C88"/>
    <w:rsid w:val="00762CCE"/>
    <w:rsid w:val="00762CCF"/>
    <w:rsid w:val="00763060"/>
    <w:rsid w:val="007636CC"/>
    <w:rsid w:val="00763D4F"/>
    <w:rsid w:val="00765625"/>
    <w:rsid w:val="00765748"/>
    <w:rsid w:val="007709C0"/>
    <w:rsid w:val="007713EE"/>
    <w:rsid w:val="007714FD"/>
    <w:rsid w:val="007720A8"/>
    <w:rsid w:val="0077212A"/>
    <w:rsid w:val="007735FB"/>
    <w:rsid w:val="00776886"/>
    <w:rsid w:val="00776DA1"/>
    <w:rsid w:val="0077780C"/>
    <w:rsid w:val="00777DF6"/>
    <w:rsid w:val="00780681"/>
    <w:rsid w:val="0078085C"/>
    <w:rsid w:val="00780D14"/>
    <w:rsid w:val="0078144A"/>
    <w:rsid w:val="00781A0F"/>
    <w:rsid w:val="00783FF2"/>
    <w:rsid w:val="007843E8"/>
    <w:rsid w:val="0078495C"/>
    <w:rsid w:val="007854DD"/>
    <w:rsid w:val="007875E9"/>
    <w:rsid w:val="007907B3"/>
    <w:rsid w:val="007912F0"/>
    <w:rsid w:val="007915AD"/>
    <w:rsid w:val="00792691"/>
    <w:rsid w:val="0079271F"/>
    <w:rsid w:val="00793DC2"/>
    <w:rsid w:val="007942D3"/>
    <w:rsid w:val="00794709"/>
    <w:rsid w:val="007948B6"/>
    <w:rsid w:val="00796658"/>
    <w:rsid w:val="0079721A"/>
    <w:rsid w:val="00797F75"/>
    <w:rsid w:val="007A1D18"/>
    <w:rsid w:val="007A4AA7"/>
    <w:rsid w:val="007A5132"/>
    <w:rsid w:val="007A5234"/>
    <w:rsid w:val="007A5F3E"/>
    <w:rsid w:val="007B291B"/>
    <w:rsid w:val="007B40FF"/>
    <w:rsid w:val="007B4137"/>
    <w:rsid w:val="007B495E"/>
    <w:rsid w:val="007B52AE"/>
    <w:rsid w:val="007B5967"/>
    <w:rsid w:val="007B63CF"/>
    <w:rsid w:val="007B75BE"/>
    <w:rsid w:val="007C078C"/>
    <w:rsid w:val="007C080D"/>
    <w:rsid w:val="007C205A"/>
    <w:rsid w:val="007C4455"/>
    <w:rsid w:val="007C44B0"/>
    <w:rsid w:val="007C4861"/>
    <w:rsid w:val="007C6465"/>
    <w:rsid w:val="007C7264"/>
    <w:rsid w:val="007C78E4"/>
    <w:rsid w:val="007D1BEE"/>
    <w:rsid w:val="007D2901"/>
    <w:rsid w:val="007D2B5A"/>
    <w:rsid w:val="007D39A5"/>
    <w:rsid w:val="007D5F99"/>
    <w:rsid w:val="007D6D96"/>
    <w:rsid w:val="007D7E8F"/>
    <w:rsid w:val="007D7F7A"/>
    <w:rsid w:val="007E01A5"/>
    <w:rsid w:val="007E1B3D"/>
    <w:rsid w:val="007E1D87"/>
    <w:rsid w:val="007E2539"/>
    <w:rsid w:val="007E3942"/>
    <w:rsid w:val="007E4575"/>
    <w:rsid w:val="007E48FB"/>
    <w:rsid w:val="007E507E"/>
    <w:rsid w:val="007E5D3C"/>
    <w:rsid w:val="007E63F5"/>
    <w:rsid w:val="007E773A"/>
    <w:rsid w:val="007E7F6B"/>
    <w:rsid w:val="007F0DFA"/>
    <w:rsid w:val="007F10B9"/>
    <w:rsid w:val="007F129F"/>
    <w:rsid w:val="007F21E9"/>
    <w:rsid w:val="007F307E"/>
    <w:rsid w:val="007F3396"/>
    <w:rsid w:val="007F63E1"/>
    <w:rsid w:val="007F7AA9"/>
    <w:rsid w:val="008015FC"/>
    <w:rsid w:val="00803F4C"/>
    <w:rsid w:val="00805C67"/>
    <w:rsid w:val="00805E32"/>
    <w:rsid w:val="0080621E"/>
    <w:rsid w:val="00810FDA"/>
    <w:rsid w:val="00812359"/>
    <w:rsid w:val="0081340E"/>
    <w:rsid w:val="00814F53"/>
    <w:rsid w:val="00817067"/>
    <w:rsid w:val="008206F3"/>
    <w:rsid w:val="008211EE"/>
    <w:rsid w:val="008212F5"/>
    <w:rsid w:val="0082245B"/>
    <w:rsid w:val="008226EC"/>
    <w:rsid w:val="00824219"/>
    <w:rsid w:val="0082522D"/>
    <w:rsid w:val="0082549A"/>
    <w:rsid w:val="00825552"/>
    <w:rsid w:val="00825FF2"/>
    <w:rsid w:val="00830214"/>
    <w:rsid w:val="00832287"/>
    <w:rsid w:val="008329CC"/>
    <w:rsid w:val="0083375D"/>
    <w:rsid w:val="00834C27"/>
    <w:rsid w:val="0083584A"/>
    <w:rsid w:val="00836851"/>
    <w:rsid w:val="008370EA"/>
    <w:rsid w:val="00840815"/>
    <w:rsid w:val="00840ACC"/>
    <w:rsid w:val="00840D07"/>
    <w:rsid w:val="00840DE2"/>
    <w:rsid w:val="00841445"/>
    <w:rsid w:val="00841F6D"/>
    <w:rsid w:val="00841F8D"/>
    <w:rsid w:val="008426CE"/>
    <w:rsid w:val="00843094"/>
    <w:rsid w:val="0084336B"/>
    <w:rsid w:val="00843961"/>
    <w:rsid w:val="00844BED"/>
    <w:rsid w:val="0084504F"/>
    <w:rsid w:val="00845827"/>
    <w:rsid w:val="00845C23"/>
    <w:rsid w:val="00846182"/>
    <w:rsid w:val="00846D7C"/>
    <w:rsid w:val="00847110"/>
    <w:rsid w:val="00847DF1"/>
    <w:rsid w:val="008515F2"/>
    <w:rsid w:val="00853722"/>
    <w:rsid w:val="00854926"/>
    <w:rsid w:val="0085539C"/>
    <w:rsid w:val="00855EDF"/>
    <w:rsid w:val="00855EF7"/>
    <w:rsid w:val="00856A84"/>
    <w:rsid w:val="008602E2"/>
    <w:rsid w:val="0086077E"/>
    <w:rsid w:val="00861632"/>
    <w:rsid w:val="00862A32"/>
    <w:rsid w:val="00864A16"/>
    <w:rsid w:val="00865E3A"/>
    <w:rsid w:val="00866310"/>
    <w:rsid w:val="00866D8A"/>
    <w:rsid w:val="00870A24"/>
    <w:rsid w:val="00872520"/>
    <w:rsid w:val="00873291"/>
    <w:rsid w:val="00874AFA"/>
    <w:rsid w:val="008800E7"/>
    <w:rsid w:val="008806DC"/>
    <w:rsid w:val="00880FED"/>
    <w:rsid w:val="0088108F"/>
    <w:rsid w:val="0088140B"/>
    <w:rsid w:val="008816B8"/>
    <w:rsid w:val="00883158"/>
    <w:rsid w:val="008834C3"/>
    <w:rsid w:val="008854D4"/>
    <w:rsid w:val="008918E2"/>
    <w:rsid w:val="00892D43"/>
    <w:rsid w:val="00895422"/>
    <w:rsid w:val="008957F0"/>
    <w:rsid w:val="00896058"/>
    <w:rsid w:val="00896695"/>
    <w:rsid w:val="00896BF9"/>
    <w:rsid w:val="00897A19"/>
    <w:rsid w:val="008A0C3D"/>
    <w:rsid w:val="008A1ADF"/>
    <w:rsid w:val="008A203A"/>
    <w:rsid w:val="008A279E"/>
    <w:rsid w:val="008A36F8"/>
    <w:rsid w:val="008A3944"/>
    <w:rsid w:val="008A5FE7"/>
    <w:rsid w:val="008A6AD4"/>
    <w:rsid w:val="008B0C93"/>
    <w:rsid w:val="008B1094"/>
    <w:rsid w:val="008B1871"/>
    <w:rsid w:val="008B21B5"/>
    <w:rsid w:val="008B2598"/>
    <w:rsid w:val="008B38B2"/>
    <w:rsid w:val="008B3A05"/>
    <w:rsid w:val="008B5C5F"/>
    <w:rsid w:val="008B604D"/>
    <w:rsid w:val="008B7027"/>
    <w:rsid w:val="008B7285"/>
    <w:rsid w:val="008B7F09"/>
    <w:rsid w:val="008C0814"/>
    <w:rsid w:val="008C0839"/>
    <w:rsid w:val="008C0B1F"/>
    <w:rsid w:val="008C116D"/>
    <w:rsid w:val="008C2C4C"/>
    <w:rsid w:val="008C3ED9"/>
    <w:rsid w:val="008C406D"/>
    <w:rsid w:val="008C40C0"/>
    <w:rsid w:val="008C561E"/>
    <w:rsid w:val="008C582D"/>
    <w:rsid w:val="008C6789"/>
    <w:rsid w:val="008D066B"/>
    <w:rsid w:val="008D1864"/>
    <w:rsid w:val="008D1EE9"/>
    <w:rsid w:val="008D33B7"/>
    <w:rsid w:val="008D3B77"/>
    <w:rsid w:val="008D3BC3"/>
    <w:rsid w:val="008D4C18"/>
    <w:rsid w:val="008D4D95"/>
    <w:rsid w:val="008D54B7"/>
    <w:rsid w:val="008D597D"/>
    <w:rsid w:val="008D5B53"/>
    <w:rsid w:val="008D62FD"/>
    <w:rsid w:val="008D76A9"/>
    <w:rsid w:val="008D7715"/>
    <w:rsid w:val="008E026D"/>
    <w:rsid w:val="008E0516"/>
    <w:rsid w:val="008E09C8"/>
    <w:rsid w:val="008E2418"/>
    <w:rsid w:val="008E2C09"/>
    <w:rsid w:val="008E3625"/>
    <w:rsid w:val="008E475F"/>
    <w:rsid w:val="008E47DE"/>
    <w:rsid w:val="008E68AE"/>
    <w:rsid w:val="008E6C51"/>
    <w:rsid w:val="008E7151"/>
    <w:rsid w:val="008E74A5"/>
    <w:rsid w:val="008F0330"/>
    <w:rsid w:val="008F033A"/>
    <w:rsid w:val="008F133F"/>
    <w:rsid w:val="008F203B"/>
    <w:rsid w:val="008F20AC"/>
    <w:rsid w:val="008F29C9"/>
    <w:rsid w:val="008F5326"/>
    <w:rsid w:val="008F5AC6"/>
    <w:rsid w:val="008F5CA4"/>
    <w:rsid w:val="008F5FC5"/>
    <w:rsid w:val="008F7ED6"/>
    <w:rsid w:val="009005F4"/>
    <w:rsid w:val="0090080E"/>
    <w:rsid w:val="00903173"/>
    <w:rsid w:val="00904743"/>
    <w:rsid w:val="00906D10"/>
    <w:rsid w:val="009109E0"/>
    <w:rsid w:val="00910F95"/>
    <w:rsid w:val="00911650"/>
    <w:rsid w:val="00912B0B"/>
    <w:rsid w:val="00914F1D"/>
    <w:rsid w:val="009151E7"/>
    <w:rsid w:val="0091768E"/>
    <w:rsid w:val="00917896"/>
    <w:rsid w:val="00921A1C"/>
    <w:rsid w:val="00922C16"/>
    <w:rsid w:val="0092410B"/>
    <w:rsid w:val="009247AB"/>
    <w:rsid w:val="00925A7B"/>
    <w:rsid w:val="00925CC8"/>
    <w:rsid w:val="00927451"/>
    <w:rsid w:val="00927629"/>
    <w:rsid w:val="00927B61"/>
    <w:rsid w:val="00930588"/>
    <w:rsid w:val="00931716"/>
    <w:rsid w:val="00932600"/>
    <w:rsid w:val="009329DD"/>
    <w:rsid w:val="00932FF4"/>
    <w:rsid w:val="00933ED9"/>
    <w:rsid w:val="0093456B"/>
    <w:rsid w:val="00935371"/>
    <w:rsid w:val="00935682"/>
    <w:rsid w:val="00937AA9"/>
    <w:rsid w:val="00937E20"/>
    <w:rsid w:val="0094059C"/>
    <w:rsid w:val="00940CE9"/>
    <w:rsid w:val="00940D06"/>
    <w:rsid w:val="00941DE2"/>
    <w:rsid w:val="00941F05"/>
    <w:rsid w:val="00942BAD"/>
    <w:rsid w:val="00942DFD"/>
    <w:rsid w:val="009436D1"/>
    <w:rsid w:val="009440DB"/>
    <w:rsid w:val="009441F5"/>
    <w:rsid w:val="00944D9B"/>
    <w:rsid w:val="009458B4"/>
    <w:rsid w:val="00945B3B"/>
    <w:rsid w:val="00945C54"/>
    <w:rsid w:val="009466B8"/>
    <w:rsid w:val="00947540"/>
    <w:rsid w:val="0095116F"/>
    <w:rsid w:val="00952465"/>
    <w:rsid w:val="00952E70"/>
    <w:rsid w:val="0095351A"/>
    <w:rsid w:val="00957BAB"/>
    <w:rsid w:val="00957E04"/>
    <w:rsid w:val="00957FE7"/>
    <w:rsid w:val="00961FD1"/>
    <w:rsid w:val="00962176"/>
    <w:rsid w:val="00963015"/>
    <w:rsid w:val="00963F5A"/>
    <w:rsid w:val="00964854"/>
    <w:rsid w:val="00967B04"/>
    <w:rsid w:val="00973539"/>
    <w:rsid w:val="009737CF"/>
    <w:rsid w:val="00976C71"/>
    <w:rsid w:val="009815FE"/>
    <w:rsid w:val="00981DDF"/>
    <w:rsid w:val="009847D2"/>
    <w:rsid w:val="00985051"/>
    <w:rsid w:val="009852C2"/>
    <w:rsid w:val="0099059D"/>
    <w:rsid w:val="009915B9"/>
    <w:rsid w:val="00991BAE"/>
    <w:rsid w:val="00992CB5"/>
    <w:rsid w:val="0099336F"/>
    <w:rsid w:val="00995065"/>
    <w:rsid w:val="0099525E"/>
    <w:rsid w:val="00995A08"/>
    <w:rsid w:val="00997820"/>
    <w:rsid w:val="009A00A7"/>
    <w:rsid w:val="009A390F"/>
    <w:rsid w:val="009A3B93"/>
    <w:rsid w:val="009A4766"/>
    <w:rsid w:val="009A49E4"/>
    <w:rsid w:val="009A4DD6"/>
    <w:rsid w:val="009A4EE9"/>
    <w:rsid w:val="009A567C"/>
    <w:rsid w:val="009A5844"/>
    <w:rsid w:val="009A589D"/>
    <w:rsid w:val="009B0A3C"/>
    <w:rsid w:val="009B117A"/>
    <w:rsid w:val="009B11A5"/>
    <w:rsid w:val="009B2185"/>
    <w:rsid w:val="009B381F"/>
    <w:rsid w:val="009B5846"/>
    <w:rsid w:val="009B6372"/>
    <w:rsid w:val="009B6653"/>
    <w:rsid w:val="009B7224"/>
    <w:rsid w:val="009C0C81"/>
    <w:rsid w:val="009C1D93"/>
    <w:rsid w:val="009C2523"/>
    <w:rsid w:val="009C294A"/>
    <w:rsid w:val="009C301F"/>
    <w:rsid w:val="009C39EA"/>
    <w:rsid w:val="009C3E34"/>
    <w:rsid w:val="009C461C"/>
    <w:rsid w:val="009C46AF"/>
    <w:rsid w:val="009C5854"/>
    <w:rsid w:val="009C58F9"/>
    <w:rsid w:val="009C5E30"/>
    <w:rsid w:val="009C6011"/>
    <w:rsid w:val="009C676C"/>
    <w:rsid w:val="009C7A33"/>
    <w:rsid w:val="009D0980"/>
    <w:rsid w:val="009D38E2"/>
    <w:rsid w:val="009D43BB"/>
    <w:rsid w:val="009D4498"/>
    <w:rsid w:val="009D5C5C"/>
    <w:rsid w:val="009E0817"/>
    <w:rsid w:val="009E0B99"/>
    <w:rsid w:val="009E15C4"/>
    <w:rsid w:val="009E17DF"/>
    <w:rsid w:val="009E2A8F"/>
    <w:rsid w:val="009E2BDE"/>
    <w:rsid w:val="009E3E80"/>
    <w:rsid w:val="009E4360"/>
    <w:rsid w:val="009E571F"/>
    <w:rsid w:val="009E592E"/>
    <w:rsid w:val="009E5FAA"/>
    <w:rsid w:val="009E63CB"/>
    <w:rsid w:val="009E65EE"/>
    <w:rsid w:val="009E7B22"/>
    <w:rsid w:val="009F0BC7"/>
    <w:rsid w:val="009F29A3"/>
    <w:rsid w:val="009F2D2E"/>
    <w:rsid w:val="009F3227"/>
    <w:rsid w:val="009F5EC2"/>
    <w:rsid w:val="009F76EA"/>
    <w:rsid w:val="009F786A"/>
    <w:rsid w:val="00A001F3"/>
    <w:rsid w:val="00A00602"/>
    <w:rsid w:val="00A0135D"/>
    <w:rsid w:val="00A0164D"/>
    <w:rsid w:val="00A01CB9"/>
    <w:rsid w:val="00A03729"/>
    <w:rsid w:val="00A03D26"/>
    <w:rsid w:val="00A0407F"/>
    <w:rsid w:val="00A04842"/>
    <w:rsid w:val="00A05600"/>
    <w:rsid w:val="00A0560F"/>
    <w:rsid w:val="00A06774"/>
    <w:rsid w:val="00A0733E"/>
    <w:rsid w:val="00A11D35"/>
    <w:rsid w:val="00A122FF"/>
    <w:rsid w:val="00A1442C"/>
    <w:rsid w:val="00A15292"/>
    <w:rsid w:val="00A159D7"/>
    <w:rsid w:val="00A16555"/>
    <w:rsid w:val="00A1666A"/>
    <w:rsid w:val="00A16EC5"/>
    <w:rsid w:val="00A17AAB"/>
    <w:rsid w:val="00A21019"/>
    <w:rsid w:val="00A21D68"/>
    <w:rsid w:val="00A23428"/>
    <w:rsid w:val="00A23896"/>
    <w:rsid w:val="00A23CD5"/>
    <w:rsid w:val="00A24165"/>
    <w:rsid w:val="00A2586A"/>
    <w:rsid w:val="00A258AE"/>
    <w:rsid w:val="00A26873"/>
    <w:rsid w:val="00A26EFA"/>
    <w:rsid w:val="00A275CD"/>
    <w:rsid w:val="00A30A06"/>
    <w:rsid w:val="00A30D03"/>
    <w:rsid w:val="00A31532"/>
    <w:rsid w:val="00A33843"/>
    <w:rsid w:val="00A33B75"/>
    <w:rsid w:val="00A3512D"/>
    <w:rsid w:val="00A35ADA"/>
    <w:rsid w:val="00A4021E"/>
    <w:rsid w:val="00A40422"/>
    <w:rsid w:val="00A42C90"/>
    <w:rsid w:val="00A43425"/>
    <w:rsid w:val="00A43BFE"/>
    <w:rsid w:val="00A445BC"/>
    <w:rsid w:val="00A44A0C"/>
    <w:rsid w:val="00A456DB"/>
    <w:rsid w:val="00A458B0"/>
    <w:rsid w:val="00A47138"/>
    <w:rsid w:val="00A4727A"/>
    <w:rsid w:val="00A475EB"/>
    <w:rsid w:val="00A50118"/>
    <w:rsid w:val="00A50F13"/>
    <w:rsid w:val="00A51057"/>
    <w:rsid w:val="00A5227A"/>
    <w:rsid w:val="00A5309B"/>
    <w:rsid w:val="00A530A6"/>
    <w:rsid w:val="00A534E2"/>
    <w:rsid w:val="00A53B4C"/>
    <w:rsid w:val="00A545DF"/>
    <w:rsid w:val="00A54ADC"/>
    <w:rsid w:val="00A55871"/>
    <w:rsid w:val="00A563D0"/>
    <w:rsid w:val="00A5755C"/>
    <w:rsid w:val="00A575FD"/>
    <w:rsid w:val="00A60AF1"/>
    <w:rsid w:val="00A62A20"/>
    <w:rsid w:val="00A62BF5"/>
    <w:rsid w:val="00A642EA"/>
    <w:rsid w:val="00A650E6"/>
    <w:rsid w:val="00A66667"/>
    <w:rsid w:val="00A71B2E"/>
    <w:rsid w:val="00A72D4C"/>
    <w:rsid w:val="00A7353A"/>
    <w:rsid w:val="00A73990"/>
    <w:rsid w:val="00A73D07"/>
    <w:rsid w:val="00A749B0"/>
    <w:rsid w:val="00A74D56"/>
    <w:rsid w:val="00A7746E"/>
    <w:rsid w:val="00A82E2A"/>
    <w:rsid w:val="00A831FA"/>
    <w:rsid w:val="00A85343"/>
    <w:rsid w:val="00A85C08"/>
    <w:rsid w:val="00A86574"/>
    <w:rsid w:val="00A90EDA"/>
    <w:rsid w:val="00A916C2"/>
    <w:rsid w:val="00A92180"/>
    <w:rsid w:val="00A93F60"/>
    <w:rsid w:val="00A942FD"/>
    <w:rsid w:val="00A94880"/>
    <w:rsid w:val="00A95312"/>
    <w:rsid w:val="00A95D44"/>
    <w:rsid w:val="00A96E27"/>
    <w:rsid w:val="00A97E1E"/>
    <w:rsid w:val="00AA2913"/>
    <w:rsid w:val="00AA2B4A"/>
    <w:rsid w:val="00AA2E56"/>
    <w:rsid w:val="00AA334A"/>
    <w:rsid w:val="00AA3456"/>
    <w:rsid w:val="00AA3777"/>
    <w:rsid w:val="00AA4166"/>
    <w:rsid w:val="00AA49F0"/>
    <w:rsid w:val="00AA6338"/>
    <w:rsid w:val="00AA6CF9"/>
    <w:rsid w:val="00AB0003"/>
    <w:rsid w:val="00AB0475"/>
    <w:rsid w:val="00AB0C37"/>
    <w:rsid w:val="00AB20B7"/>
    <w:rsid w:val="00AB26F2"/>
    <w:rsid w:val="00AB29D9"/>
    <w:rsid w:val="00AB3013"/>
    <w:rsid w:val="00AB3DA0"/>
    <w:rsid w:val="00AB3EEA"/>
    <w:rsid w:val="00AB44B8"/>
    <w:rsid w:val="00AB4B0D"/>
    <w:rsid w:val="00AB4C5C"/>
    <w:rsid w:val="00AB4EC6"/>
    <w:rsid w:val="00AB6CA7"/>
    <w:rsid w:val="00AB710B"/>
    <w:rsid w:val="00AB7526"/>
    <w:rsid w:val="00AB7639"/>
    <w:rsid w:val="00AC0399"/>
    <w:rsid w:val="00AC0564"/>
    <w:rsid w:val="00AC0C88"/>
    <w:rsid w:val="00AC24CD"/>
    <w:rsid w:val="00AC284F"/>
    <w:rsid w:val="00AC2A72"/>
    <w:rsid w:val="00AC2B07"/>
    <w:rsid w:val="00AC5D73"/>
    <w:rsid w:val="00AC710A"/>
    <w:rsid w:val="00AC7243"/>
    <w:rsid w:val="00AD02E4"/>
    <w:rsid w:val="00AD048E"/>
    <w:rsid w:val="00AD1420"/>
    <w:rsid w:val="00AD1A09"/>
    <w:rsid w:val="00AD5E50"/>
    <w:rsid w:val="00AD6717"/>
    <w:rsid w:val="00AD6FAA"/>
    <w:rsid w:val="00AD759C"/>
    <w:rsid w:val="00AE12B6"/>
    <w:rsid w:val="00AE2A88"/>
    <w:rsid w:val="00AE40D5"/>
    <w:rsid w:val="00AE499A"/>
    <w:rsid w:val="00AE6CDC"/>
    <w:rsid w:val="00AE7E13"/>
    <w:rsid w:val="00AF1382"/>
    <w:rsid w:val="00AF2983"/>
    <w:rsid w:val="00AF3E8C"/>
    <w:rsid w:val="00AF40B5"/>
    <w:rsid w:val="00AF4214"/>
    <w:rsid w:val="00AF5967"/>
    <w:rsid w:val="00AF634A"/>
    <w:rsid w:val="00AF67AA"/>
    <w:rsid w:val="00AF68C7"/>
    <w:rsid w:val="00AF6B86"/>
    <w:rsid w:val="00AF738D"/>
    <w:rsid w:val="00AF7E53"/>
    <w:rsid w:val="00B02784"/>
    <w:rsid w:val="00B02A30"/>
    <w:rsid w:val="00B034C2"/>
    <w:rsid w:val="00B041E2"/>
    <w:rsid w:val="00B0509D"/>
    <w:rsid w:val="00B075B1"/>
    <w:rsid w:val="00B117FD"/>
    <w:rsid w:val="00B147CE"/>
    <w:rsid w:val="00B14AB7"/>
    <w:rsid w:val="00B14C6F"/>
    <w:rsid w:val="00B15040"/>
    <w:rsid w:val="00B15347"/>
    <w:rsid w:val="00B16169"/>
    <w:rsid w:val="00B1676A"/>
    <w:rsid w:val="00B1703F"/>
    <w:rsid w:val="00B17CBF"/>
    <w:rsid w:val="00B20BE1"/>
    <w:rsid w:val="00B21542"/>
    <w:rsid w:val="00B22421"/>
    <w:rsid w:val="00B22D32"/>
    <w:rsid w:val="00B26336"/>
    <w:rsid w:val="00B266E1"/>
    <w:rsid w:val="00B310B6"/>
    <w:rsid w:val="00B32F23"/>
    <w:rsid w:val="00B33563"/>
    <w:rsid w:val="00B34DC0"/>
    <w:rsid w:val="00B35C3A"/>
    <w:rsid w:val="00B36046"/>
    <w:rsid w:val="00B362A9"/>
    <w:rsid w:val="00B369F7"/>
    <w:rsid w:val="00B37D79"/>
    <w:rsid w:val="00B41266"/>
    <w:rsid w:val="00B41840"/>
    <w:rsid w:val="00B44371"/>
    <w:rsid w:val="00B45130"/>
    <w:rsid w:val="00B45E58"/>
    <w:rsid w:val="00B46EE4"/>
    <w:rsid w:val="00B50A51"/>
    <w:rsid w:val="00B50DA4"/>
    <w:rsid w:val="00B50FAE"/>
    <w:rsid w:val="00B525D4"/>
    <w:rsid w:val="00B54315"/>
    <w:rsid w:val="00B56638"/>
    <w:rsid w:val="00B567CB"/>
    <w:rsid w:val="00B57133"/>
    <w:rsid w:val="00B61200"/>
    <w:rsid w:val="00B617F0"/>
    <w:rsid w:val="00B622FF"/>
    <w:rsid w:val="00B6308F"/>
    <w:rsid w:val="00B657E4"/>
    <w:rsid w:val="00B6599B"/>
    <w:rsid w:val="00B659C0"/>
    <w:rsid w:val="00B67383"/>
    <w:rsid w:val="00B6741A"/>
    <w:rsid w:val="00B700D0"/>
    <w:rsid w:val="00B71901"/>
    <w:rsid w:val="00B719EF"/>
    <w:rsid w:val="00B72303"/>
    <w:rsid w:val="00B72A37"/>
    <w:rsid w:val="00B72A72"/>
    <w:rsid w:val="00B72CD5"/>
    <w:rsid w:val="00B73078"/>
    <w:rsid w:val="00B73C5C"/>
    <w:rsid w:val="00B7408A"/>
    <w:rsid w:val="00B751B1"/>
    <w:rsid w:val="00B7626A"/>
    <w:rsid w:val="00B76AC7"/>
    <w:rsid w:val="00B776DE"/>
    <w:rsid w:val="00B80CC6"/>
    <w:rsid w:val="00B812B1"/>
    <w:rsid w:val="00B822FB"/>
    <w:rsid w:val="00B834E6"/>
    <w:rsid w:val="00B8468B"/>
    <w:rsid w:val="00B84921"/>
    <w:rsid w:val="00B84C81"/>
    <w:rsid w:val="00B85846"/>
    <w:rsid w:val="00B86298"/>
    <w:rsid w:val="00B86602"/>
    <w:rsid w:val="00B87070"/>
    <w:rsid w:val="00B90801"/>
    <w:rsid w:val="00B919E3"/>
    <w:rsid w:val="00B9239F"/>
    <w:rsid w:val="00B92968"/>
    <w:rsid w:val="00B952F1"/>
    <w:rsid w:val="00B95C9D"/>
    <w:rsid w:val="00B96F2B"/>
    <w:rsid w:val="00B970F6"/>
    <w:rsid w:val="00B976A4"/>
    <w:rsid w:val="00BA0769"/>
    <w:rsid w:val="00BA4346"/>
    <w:rsid w:val="00BA4F9A"/>
    <w:rsid w:val="00BA5D8C"/>
    <w:rsid w:val="00BA7FB7"/>
    <w:rsid w:val="00BB04BF"/>
    <w:rsid w:val="00BB0503"/>
    <w:rsid w:val="00BB26CE"/>
    <w:rsid w:val="00BB2ACD"/>
    <w:rsid w:val="00BB2B83"/>
    <w:rsid w:val="00BB4075"/>
    <w:rsid w:val="00BB55B3"/>
    <w:rsid w:val="00BB5BEC"/>
    <w:rsid w:val="00BB6120"/>
    <w:rsid w:val="00BB6352"/>
    <w:rsid w:val="00BB6B8E"/>
    <w:rsid w:val="00BB75DA"/>
    <w:rsid w:val="00BB76D9"/>
    <w:rsid w:val="00BB794E"/>
    <w:rsid w:val="00BB7D23"/>
    <w:rsid w:val="00BC11F4"/>
    <w:rsid w:val="00BC146E"/>
    <w:rsid w:val="00BC16FA"/>
    <w:rsid w:val="00BC1B65"/>
    <w:rsid w:val="00BC3110"/>
    <w:rsid w:val="00BC454F"/>
    <w:rsid w:val="00BC5A64"/>
    <w:rsid w:val="00BC5FD9"/>
    <w:rsid w:val="00BC6242"/>
    <w:rsid w:val="00BC74F8"/>
    <w:rsid w:val="00BD0EAE"/>
    <w:rsid w:val="00BD31AC"/>
    <w:rsid w:val="00BD330A"/>
    <w:rsid w:val="00BD4B6D"/>
    <w:rsid w:val="00BD4B9D"/>
    <w:rsid w:val="00BD56AA"/>
    <w:rsid w:val="00BD7036"/>
    <w:rsid w:val="00BE01E5"/>
    <w:rsid w:val="00BE049B"/>
    <w:rsid w:val="00BE0766"/>
    <w:rsid w:val="00BE10C8"/>
    <w:rsid w:val="00BE17A4"/>
    <w:rsid w:val="00BE29BA"/>
    <w:rsid w:val="00BE3DFF"/>
    <w:rsid w:val="00BE40E3"/>
    <w:rsid w:val="00BE5F69"/>
    <w:rsid w:val="00BE69D6"/>
    <w:rsid w:val="00BE789F"/>
    <w:rsid w:val="00BF08B4"/>
    <w:rsid w:val="00BF146C"/>
    <w:rsid w:val="00BF19BE"/>
    <w:rsid w:val="00BF39B4"/>
    <w:rsid w:val="00BF4D9C"/>
    <w:rsid w:val="00BF512B"/>
    <w:rsid w:val="00BF5AB0"/>
    <w:rsid w:val="00BF65DB"/>
    <w:rsid w:val="00BF7402"/>
    <w:rsid w:val="00BF769D"/>
    <w:rsid w:val="00BF7779"/>
    <w:rsid w:val="00C00D0D"/>
    <w:rsid w:val="00C01AF4"/>
    <w:rsid w:val="00C01EC8"/>
    <w:rsid w:val="00C0252B"/>
    <w:rsid w:val="00C04018"/>
    <w:rsid w:val="00C04E93"/>
    <w:rsid w:val="00C05751"/>
    <w:rsid w:val="00C06B67"/>
    <w:rsid w:val="00C07527"/>
    <w:rsid w:val="00C076D5"/>
    <w:rsid w:val="00C07FD5"/>
    <w:rsid w:val="00C11D72"/>
    <w:rsid w:val="00C1212E"/>
    <w:rsid w:val="00C125FA"/>
    <w:rsid w:val="00C1302A"/>
    <w:rsid w:val="00C13758"/>
    <w:rsid w:val="00C13F75"/>
    <w:rsid w:val="00C14102"/>
    <w:rsid w:val="00C146E3"/>
    <w:rsid w:val="00C14EA1"/>
    <w:rsid w:val="00C15E77"/>
    <w:rsid w:val="00C15FB4"/>
    <w:rsid w:val="00C17D2A"/>
    <w:rsid w:val="00C213F4"/>
    <w:rsid w:val="00C218F1"/>
    <w:rsid w:val="00C23153"/>
    <w:rsid w:val="00C235AD"/>
    <w:rsid w:val="00C23BB5"/>
    <w:rsid w:val="00C253BC"/>
    <w:rsid w:val="00C25A83"/>
    <w:rsid w:val="00C26628"/>
    <w:rsid w:val="00C279A4"/>
    <w:rsid w:val="00C304DF"/>
    <w:rsid w:val="00C32BE5"/>
    <w:rsid w:val="00C32D5C"/>
    <w:rsid w:val="00C33093"/>
    <w:rsid w:val="00C33A13"/>
    <w:rsid w:val="00C36634"/>
    <w:rsid w:val="00C368B3"/>
    <w:rsid w:val="00C36E32"/>
    <w:rsid w:val="00C3777A"/>
    <w:rsid w:val="00C37FA3"/>
    <w:rsid w:val="00C40819"/>
    <w:rsid w:val="00C40C48"/>
    <w:rsid w:val="00C4472B"/>
    <w:rsid w:val="00C4618B"/>
    <w:rsid w:val="00C4620D"/>
    <w:rsid w:val="00C465CC"/>
    <w:rsid w:val="00C46E99"/>
    <w:rsid w:val="00C47A22"/>
    <w:rsid w:val="00C55B08"/>
    <w:rsid w:val="00C56507"/>
    <w:rsid w:val="00C5670A"/>
    <w:rsid w:val="00C57F4F"/>
    <w:rsid w:val="00C60021"/>
    <w:rsid w:val="00C60D7B"/>
    <w:rsid w:val="00C6177F"/>
    <w:rsid w:val="00C642D2"/>
    <w:rsid w:val="00C65318"/>
    <w:rsid w:val="00C664E0"/>
    <w:rsid w:val="00C70834"/>
    <w:rsid w:val="00C70CB8"/>
    <w:rsid w:val="00C711B3"/>
    <w:rsid w:val="00C71F96"/>
    <w:rsid w:val="00C729DB"/>
    <w:rsid w:val="00C73BDC"/>
    <w:rsid w:val="00C745A3"/>
    <w:rsid w:val="00C74798"/>
    <w:rsid w:val="00C7482F"/>
    <w:rsid w:val="00C74F27"/>
    <w:rsid w:val="00C75230"/>
    <w:rsid w:val="00C7586F"/>
    <w:rsid w:val="00C75AAC"/>
    <w:rsid w:val="00C75B8E"/>
    <w:rsid w:val="00C76617"/>
    <w:rsid w:val="00C76E66"/>
    <w:rsid w:val="00C77E7C"/>
    <w:rsid w:val="00C80215"/>
    <w:rsid w:val="00C808EA"/>
    <w:rsid w:val="00C822D0"/>
    <w:rsid w:val="00C82DD8"/>
    <w:rsid w:val="00C83814"/>
    <w:rsid w:val="00C83BC2"/>
    <w:rsid w:val="00C84256"/>
    <w:rsid w:val="00C85C2B"/>
    <w:rsid w:val="00C860B3"/>
    <w:rsid w:val="00C872D1"/>
    <w:rsid w:val="00C8778F"/>
    <w:rsid w:val="00C9044C"/>
    <w:rsid w:val="00C90A2E"/>
    <w:rsid w:val="00C913D0"/>
    <w:rsid w:val="00C92089"/>
    <w:rsid w:val="00C939F4"/>
    <w:rsid w:val="00C952EC"/>
    <w:rsid w:val="00C95E61"/>
    <w:rsid w:val="00C96F14"/>
    <w:rsid w:val="00C9771B"/>
    <w:rsid w:val="00C97F27"/>
    <w:rsid w:val="00CA0149"/>
    <w:rsid w:val="00CA018C"/>
    <w:rsid w:val="00CA07E6"/>
    <w:rsid w:val="00CA0DA9"/>
    <w:rsid w:val="00CA20A5"/>
    <w:rsid w:val="00CA2324"/>
    <w:rsid w:val="00CA2D12"/>
    <w:rsid w:val="00CA3AC4"/>
    <w:rsid w:val="00CA44BA"/>
    <w:rsid w:val="00CA469B"/>
    <w:rsid w:val="00CA481D"/>
    <w:rsid w:val="00CA4913"/>
    <w:rsid w:val="00CA5E32"/>
    <w:rsid w:val="00CA6F89"/>
    <w:rsid w:val="00CA7279"/>
    <w:rsid w:val="00CA7E1B"/>
    <w:rsid w:val="00CB0571"/>
    <w:rsid w:val="00CB1EFB"/>
    <w:rsid w:val="00CB3935"/>
    <w:rsid w:val="00CB4736"/>
    <w:rsid w:val="00CB48ED"/>
    <w:rsid w:val="00CB5517"/>
    <w:rsid w:val="00CB5901"/>
    <w:rsid w:val="00CB63E4"/>
    <w:rsid w:val="00CB6A6A"/>
    <w:rsid w:val="00CB6CBE"/>
    <w:rsid w:val="00CB6E7F"/>
    <w:rsid w:val="00CB797D"/>
    <w:rsid w:val="00CB7DC9"/>
    <w:rsid w:val="00CC026B"/>
    <w:rsid w:val="00CC094D"/>
    <w:rsid w:val="00CC0F31"/>
    <w:rsid w:val="00CC0F5E"/>
    <w:rsid w:val="00CC3FF3"/>
    <w:rsid w:val="00CC40A0"/>
    <w:rsid w:val="00CC7B9B"/>
    <w:rsid w:val="00CC7BB7"/>
    <w:rsid w:val="00CD17C9"/>
    <w:rsid w:val="00CD1D04"/>
    <w:rsid w:val="00CD2D63"/>
    <w:rsid w:val="00CD2FE4"/>
    <w:rsid w:val="00CD34AC"/>
    <w:rsid w:val="00CD35F3"/>
    <w:rsid w:val="00CD3604"/>
    <w:rsid w:val="00CD61A3"/>
    <w:rsid w:val="00CE01C1"/>
    <w:rsid w:val="00CE09B6"/>
    <w:rsid w:val="00CE1B9E"/>
    <w:rsid w:val="00CE2A73"/>
    <w:rsid w:val="00CE32B8"/>
    <w:rsid w:val="00CE4004"/>
    <w:rsid w:val="00CE5BCD"/>
    <w:rsid w:val="00CE6A2D"/>
    <w:rsid w:val="00CF0293"/>
    <w:rsid w:val="00CF0330"/>
    <w:rsid w:val="00CF2E4B"/>
    <w:rsid w:val="00CF69D5"/>
    <w:rsid w:val="00D0015E"/>
    <w:rsid w:val="00D0044A"/>
    <w:rsid w:val="00D03167"/>
    <w:rsid w:val="00D03F20"/>
    <w:rsid w:val="00D04014"/>
    <w:rsid w:val="00D041E3"/>
    <w:rsid w:val="00D04A5E"/>
    <w:rsid w:val="00D06E00"/>
    <w:rsid w:val="00D11335"/>
    <w:rsid w:val="00D113B4"/>
    <w:rsid w:val="00D11840"/>
    <w:rsid w:val="00D12588"/>
    <w:rsid w:val="00D12713"/>
    <w:rsid w:val="00D1294E"/>
    <w:rsid w:val="00D13DF3"/>
    <w:rsid w:val="00D146AD"/>
    <w:rsid w:val="00D156B1"/>
    <w:rsid w:val="00D1574B"/>
    <w:rsid w:val="00D15DCF"/>
    <w:rsid w:val="00D1674A"/>
    <w:rsid w:val="00D16C71"/>
    <w:rsid w:val="00D16FF3"/>
    <w:rsid w:val="00D171C8"/>
    <w:rsid w:val="00D17519"/>
    <w:rsid w:val="00D17958"/>
    <w:rsid w:val="00D20243"/>
    <w:rsid w:val="00D2109B"/>
    <w:rsid w:val="00D23209"/>
    <w:rsid w:val="00D23718"/>
    <w:rsid w:val="00D23EF2"/>
    <w:rsid w:val="00D2401E"/>
    <w:rsid w:val="00D2452C"/>
    <w:rsid w:val="00D24DB3"/>
    <w:rsid w:val="00D25CEE"/>
    <w:rsid w:val="00D27A32"/>
    <w:rsid w:val="00D3000A"/>
    <w:rsid w:val="00D314E2"/>
    <w:rsid w:val="00D32294"/>
    <w:rsid w:val="00D34400"/>
    <w:rsid w:val="00D3584D"/>
    <w:rsid w:val="00D37170"/>
    <w:rsid w:val="00D4032C"/>
    <w:rsid w:val="00D40746"/>
    <w:rsid w:val="00D4211A"/>
    <w:rsid w:val="00D45163"/>
    <w:rsid w:val="00D45454"/>
    <w:rsid w:val="00D457A8"/>
    <w:rsid w:val="00D46B03"/>
    <w:rsid w:val="00D47741"/>
    <w:rsid w:val="00D47751"/>
    <w:rsid w:val="00D50035"/>
    <w:rsid w:val="00D50927"/>
    <w:rsid w:val="00D52538"/>
    <w:rsid w:val="00D54506"/>
    <w:rsid w:val="00D550D3"/>
    <w:rsid w:val="00D55396"/>
    <w:rsid w:val="00D56FB0"/>
    <w:rsid w:val="00D5791E"/>
    <w:rsid w:val="00D6041E"/>
    <w:rsid w:val="00D604F8"/>
    <w:rsid w:val="00D61CC0"/>
    <w:rsid w:val="00D63105"/>
    <w:rsid w:val="00D6338F"/>
    <w:rsid w:val="00D643D2"/>
    <w:rsid w:val="00D646B3"/>
    <w:rsid w:val="00D67721"/>
    <w:rsid w:val="00D677E9"/>
    <w:rsid w:val="00D67D3F"/>
    <w:rsid w:val="00D70890"/>
    <w:rsid w:val="00D73F4A"/>
    <w:rsid w:val="00D75377"/>
    <w:rsid w:val="00D75ABB"/>
    <w:rsid w:val="00D75E49"/>
    <w:rsid w:val="00D76B73"/>
    <w:rsid w:val="00D779F5"/>
    <w:rsid w:val="00D8022F"/>
    <w:rsid w:val="00D81AF9"/>
    <w:rsid w:val="00D81D38"/>
    <w:rsid w:val="00D84363"/>
    <w:rsid w:val="00D868C5"/>
    <w:rsid w:val="00D8703C"/>
    <w:rsid w:val="00D87361"/>
    <w:rsid w:val="00D87536"/>
    <w:rsid w:val="00D87BCE"/>
    <w:rsid w:val="00D87C14"/>
    <w:rsid w:val="00D90DCD"/>
    <w:rsid w:val="00D91A95"/>
    <w:rsid w:val="00D923CE"/>
    <w:rsid w:val="00D934D3"/>
    <w:rsid w:val="00D936C5"/>
    <w:rsid w:val="00D9499C"/>
    <w:rsid w:val="00D949FE"/>
    <w:rsid w:val="00D95FD0"/>
    <w:rsid w:val="00D96122"/>
    <w:rsid w:val="00D970D7"/>
    <w:rsid w:val="00DA00C5"/>
    <w:rsid w:val="00DA0A6D"/>
    <w:rsid w:val="00DA2030"/>
    <w:rsid w:val="00DA2319"/>
    <w:rsid w:val="00DA2953"/>
    <w:rsid w:val="00DA2FD4"/>
    <w:rsid w:val="00DA5B11"/>
    <w:rsid w:val="00DA5BBC"/>
    <w:rsid w:val="00DA7AF3"/>
    <w:rsid w:val="00DB0CA3"/>
    <w:rsid w:val="00DB43E9"/>
    <w:rsid w:val="00DB4F76"/>
    <w:rsid w:val="00DC2764"/>
    <w:rsid w:val="00DC3AC0"/>
    <w:rsid w:val="00DC3DAB"/>
    <w:rsid w:val="00DC60C5"/>
    <w:rsid w:val="00DC6C92"/>
    <w:rsid w:val="00DD1877"/>
    <w:rsid w:val="00DD1F0B"/>
    <w:rsid w:val="00DD1F2F"/>
    <w:rsid w:val="00DD27F0"/>
    <w:rsid w:val="00DD4252"/>
    <w:rsid w:val="00DD5AEA"/>
    <w:rsid w:val="00DD5AEC"/>
    <w:rsid w:val="00DD6053"/>
    <w:rsid w:val="00DD63ED"/>
    <w:rsid w:val="00DD7BCC"/>
    <w:rsid w:val="00DD7FEB"/>
    <w:rsid w:val="00DE1594"/>
    <w:rsid w:val="00DE3CD4"/>
    <w:rsid w:val="00DE501D"/>
    <w:rsid w:val="00DE7605"/>
    <w:rsid w:val="00DF022C"/>
    <w:rsid w:val="00DF0D99"/>
    <w:rsid w:val="00DF43B0"/>
    <w:rsid w:val="00DF4622"/>
    <w:rsid w:val="00DF49BC"/>
    <w:rsid w:val="00DF504D"/>
    <w:rsid w:val="00DF5A12"/>
    <w:rsid w:val="00DF5FC4"/>
    <w:rsid w:val="00E000E9"/>
    <w:rsid w:val="00E00F65"/>
    <w:rsid w:val="00E015B8"/>
    <w:rsid w:val="00E021B0"/>
    <w:rsid w:val="00E0251B"/>
    <w:rsid w:val="00E03E9C"/>
    <w:rsid w:val="00E057C1"/>
    <w:rsid w:val="00E06DC9"/>
    <w:rsid w:val="00E12A34"/>
    <w:rsid w:val="00E158D3"/>
    <w:rsid w:val="00E16EBD"/>
    <w:rsid w:val="00E17177"/>
    <w:rsid w:val="00E172BB"/>
    <w:rsid w:val="00E178B9"/>
    <w:rsid w:val="00E21899"/>
    <w:rsid w:val="00E22069"/>
    <w:rsid w:val="00E22914"/>
    <w:rsid w:val="00E22FF7"/>
    <w:rsid w:val="00E2399F"/>
    <w:rsid w:val="00E24377"/>
    <w:rsid w:val="00E2437E"/>
    <w:rsid w:val="00E25207"/>
    <w:rsid w:val="00E254E0"/>
    <w:rsid w:val="00E27047"/>
    <w:rsid w:val="00E27162"/>
    <w:rsid w:val="00E304F3"/>
    <w:rsid w:val="00E30AE4"/>
    <w:rsid w:val="00E30DD2"/>
    <w:rsid w:val="00E32C25"/>
    <w:rsid w:val="00E335A1"/>
    <w:rsid w:val="00E33662"/>
    <w:rsid w:val="00E3431E"/>
    <w:rsid w:val="00E34FC6"/>
    <w:rsid w:val="00E35E9E"/>
    <w:rsid w:val="00E361AF"/>
    <w:rsid w:val="00E36372"/>
    <w:rsid w:val="00E40862"/>
    <w:rsid w:val="00E41729"/>
    <w:rsid w:val="00E41AA5"/>
    <w:rsid w:val="00E41E80"/>
    <w:rsid w:val="00E4220B"/>
    <w:rsid w:val="00E43E10"/>
    <w:rsid w:val="00E448D4"/>
    <w:rsid w:val="00E45846"/>
    <w:rsid w:val="00E462FC"/>
    <w:rsid w:val="00E46782"/>
    <w:rsid w:val="00E47084"/>
    <w:rsid w:val="00E47E16"/>
    <w:rsid w:val="00E47EA6"/>
    <w:rsid w:val="00E5023A"/>
    <w:rsid w:val="00E5032F"/>
    <w:rsid w:val="00E51C8A"/>
    <w:rsid w:val="00E5202F"/>
    <w:rsid w:val="00E52492"/>
    <w:rsid w:val="00E54102"/>
    <w:rsid w:val="00E55119"/>
    <w:rsid w:val="00E55852"/>
    <w:rsid w:val="00E55E1C"/>
    <w:rsid w:val="00E56ED5"/>
    <w:rsid w:val="00E57612"/>
    <w:rsid w:val="00E5785B"/>
    <w:rsid w:val="00E57E88"/>
    <w:rsid w:val="00E60FC6"/>
    <w:rsid w:val="00E62B2F"/>
    <w:rsid w:val="00E62B30"/>
    <w:rsid w:val="00E62BBE"/>
    <w:rsid w:val="00E644CC"/>
    <w:rsid w:val="00E64D6D"/>
    <w:rsid w:val="00E656DC"/>
    <w:rsid w:val="00E65A8F"/>
    <w:rsid w:val="00E6730C"/>
    <w:rsid w:val="00E70466"/>
    <w:rsid w:val="00E70E8C"/>
    <w:rsid w:val="00E71AF0"/>
    <w:rsid w:val="00E73134"/>
    <w:rsid w:val="00E76419"/>
    <w:rsid w:val="00E7646F"/>
    <w:rsid w:val="00E77B53"/>
    <w:rsid w:val="00E77D15"/>
    <w:rsid w:val="00E803C6"/>
    <w:rsid w:val="00E83807"/>
    <w:rsid w:val="00E84003"/>
    <w:rsid w:val="00E8462D"/>
    <w:rsid w:val="00E8504D"/>
    <w:rsid w:val="00E85E72"/>
    <w:rsid w:val="00E867F8"/>
    <w:rsid w:val="00E875A8"/>
    <w:rsid w:val="00E90B0B"/>
    <w:rsid w:val="00E93051"/>
    <w:rsid w:val="00E949FB"/>
    <w:rsid w:val="00E94A1F"/>
    <w:rsid w:val="00E96704"/>
    <w:rsid w:val="00E979A1"/>
    <w:rsid w:val="00E979E2"/>
    <w:rsid w:val="00E97A3B"/>
    <w:rsid w:val="00E97FE2"/>
    <w:rsid w:val="00EA1F2C"/>
    <w:rsid w:val="00EA49F9"/>
    <w:rsid w:val="00EA4C5D"/>
    <w:rsid w:val="00EA5C70"/>
    <w:rsid w:val="00EA68C2"/>
    <w:rsid w:val="00EB02C9"/>
    <w:rsid w:val="00EB0C67"/>
    <w:rsid w:val="00EB28D2"/>
    <w:rsid w:val="00EB311E"/>
    <w:rsid w:val="00EB40DB"/>
    <w:rsid w:val="00EB5267"/>
    <w:rsid w:val="00EB6D23"/>
    <w:rsid w:val="00EB7C47"/>
    <w:rsid w:val="00EC0754"/>
    <w:rsid w:val="00EC11DF"/>
    <w:rsid w:val="00EC3E76"/>
    <w:rsid w:val="00EC5343"/>
    <w:rsid w:val="00EC571A"/>
    <w:rsid w:val="00EC6D0D"/>
    <w:rsid w:val="00ED0585"/>
    <w:rsid w:val="00ED0F98"/>
    <w:rsid w:val="00ED1205"/>
    <w:rsid w:val="00ED2776"/>
    <w:rsid w:val="00ED3A1A"/>
    <w:rsid w:val="00ED4882"/>
    <w:rsid w:val="00ED4C4C"/>
    <w:rsid w:val="00ED4EAC"/>
    <w:rsid w:val="00ED6FA7"/>
    <w:rsid w:val="00ED7DC8"/>
    <w:rsid w:val="00EE0A0C"/>
    <w:rsid w:val="00EE3462"/>
    <w:rsid w:val="00EE3E6A"/>
    <w:rsid w:val="00EE6073"/>
    <w:rsid w:val="00EE6082"/>
    <w:rsid w:val="00EE66FD"/>
    <w:rsid w:val="00EE68D8"/>
    <w:rsid w:val="00EE69E6"/>
    <w:rsid w:val="00EE6E2A"/>
    <w:rsid w:val="00EE7C14"/>
    <w:rsid w:val="00EE7E51"/>
    <w:rsid w:val="00EF009C"/>
    <w:rsid w:val="00EF0156"/>
    <w:rsid w:val="00EF0FA1"/>
    <w:rsid w:val="00EF1031"/>
    <w:rsid w:val="00EF1CD2"/>
    <w:rsid w:val="00EF2EF6"/>
    <w:rsid w:val="00EF3788"/>
    <w:rsid w:val="00EF3D4C"/>
    <w:rsid w:val="00EF4BE1"/>
    <w:rsid w:val="00EF4FF2"/>
    <w:rsid w:val="00F016DD"/>
    <w:rsid w:val="00F017DA"/>
    <w:rsid w:val="00F01DD4"/>
    <w:rsid w:val="00F0296C"/>
    <w:rsid w:val="00F034BA"/>
    <w:rsid w:val="00F03DEE"/>
    <w:rsid w:val="00F05662"/>
    <w:rsid w:val="00F05E4C"/>
    <w:rsid w:val="00F06D07"/>
    <w:rsid w:val="00F07BDE"/>
    <w:rsid w:val="00F07FC5"/>
    <w:rsid w:val="00F12764"/>
    <w:rsid w:val="00F12E16"/>
    <w:rsid w:val="00F14F98"/>
    <w:rsid w:val="00F15B84"/>
    <w:rsid w:val="00F16698"/>
    <w:rsid w:val="00F17BDD"/>
    <w:rsid w:val="00F22814"/>
    <w:rsid w:val="00F23134"/>
    <w:rsid w:val="00F23CB3"/>
    <w:rsid w:val="00F24901"/>
    <w:rsid w:val="00F25EF9"/>
    <w:rsid w:val="00F25F92"/>
    <w:rsid w:val="00F2696E"/>
    <w:rsid w:val="00F30D85"/>
    <w:rsid w:val="00F3300F"/>
    <w:rsid w:val="00F347C6"/>
    <w:rsid w:val="00F34A1A"/>
    <w:rsid w:val="00F36859"/>
    <w:rsid w:val="00F36F4F"/>
    <w:rsid w:val="00F43876"/>
    <w:rsid w:val="00F468DE"/>
    <w:rsid w:val="00F472E4"/>
    <w:rsid w:val="00F502F8"/>
    <w:rsid w:val="00F50523"/>
    <w:rsid w:val="00F5079A"/>
    <w:rsid w:val="00F511CF"/>
    <w:rsid w:val="00F51291"/>
    <w:rsid w:val="00F51D90"/>
    <w:rsid w:val="00F51DD0"/>
    <w:rsid w:val="00F51F15"/>
    <w:rsid w:val="00F53291"/>
    <w:rsid w:val="00F53D1F"/>
    <w:rsid w:val="00F544C3"/>
    <w:rsid w:val="00F54A52"/>
    <w:rsid w:val="00F54F42"/>
    <w:rsid w:val="00F553D9"/>
    <w:rsid w:val="00F561CC"/>
    <w:rsid w:val="00F57609"/>
    <w:rsid w:val="00F62508"/>
    <w:rsid w:val="00F63F20"/>
    <w:rsid w:val="00F6628A"/>
    <w:rsid w:val="00F66D36"/>
    <w:rsid w:val="00F66E85"/>
    <w:rsid w:val="00F6764D"/>
    <w:rsid w:val="00F67757"/>
    <w:rsid w:val="00F6790C"/>
    <w:rsid w:val="00F70D08"/>
    <w:rsid w:val="00F70D76"/>
    <w:rsid w:val="00F71892"/>
    <w:rsid w:val="00F71FC9"/>
    <w:rsid w:val="00F731A5"/>
    <w:rsid w:val="00F73B02"/>
    <w:rsid w:val="00F7592B"/>
    <w:rsid w:val="00F75F6B"/>
    <w:rsid w:val="00F76B6A"/>
    <w:rsid w:val="00F802BE"/>
    <w:rsid w:val="00F818AE"/>
    <w:rsid w:val="00F82BAD"/>
    <w:rsid w:val="00F8404F"/>
    <w:rsid w:val="00F84EB2"/>
    <w:rsid w:val="00F84FD7"/>
    <w:rsid w:val="00F85303"/>
    <w:rsid w:val="00F90155"/>
    <w:rsid w:val="00F90EDB"/>
    <w:rsid w:val="00F91BC4"/>
    <w:rsid w:val="00F92BA9"/>
    <w:rsid w:val="00F96912"/>
    <w:rsid w:val="00F96BD2"/>
    <w:rsid w:val="00F97950"/>
    <w:rsid w:val="00FA113F"/>
    <w:rsid w:val="00FA2A12"/>
    <w:rsid w:val="00FA2BA0"/>
    <w:rsid w:val="00FA38B7"/>
    <w:rsid w:val="00FA3E92"/>
    <w:rsid w:val="00FA572A"/>
    <w:rsid w:val="00FA5B35"/>
    <w:rsid w:val="00FA5D7D"/>
    <w:rsid w:val="00FA6683"/>
    <w:rsid w:val="00FA7304"/>
    <w:rsid w:val="00FB09A5"/>
    <w:rsid w:val="00FB2554"/>
    <w:rsid w:val="00FB2B2E"/>
    <w:rsid w:val="00FB3774"/>
    <w:rsid w:val="00FB3C37"/>
    <w:rsid w:val="00FB3DA3"/>
    <w:rsid w:val="00FB7388"/>
    <w:rsid w:val="00FB7566"/>
    <w:rsid w:val="00FB7F59"/>
    <w:rsid w:val="00FC0787"/>
    <w:rsid w:val="00FC0D5C"/>
    <w:rsid w:val="00FC1AC9"/>
    <w:rsid w:val="00FC77A5"/>
    <w:rsid w:val="00FD0CF8"/>
    <w:rsid w:val="00FD1901"/>
    <w:rsid w:val="00FD2DF7"/>
    <w:rsid w:val="00FD4088"/>
    <w:rsid w:val="00FD40FF"/>
    <w:rsid w:val="00FD52A7"/>
    <w:rsid w:val="00FD782C"/>
    <w:rsid w:val="00FD7CA0"/>
    <w:rsid w:val="00FE060B"/>
    <w:rsid w:val="00FE0897"/>
    <w:rsid w:val="00FE207B"/>
    <w:rsid w:val="00FE3C62"/>
    <w:rsid w:val="00FE3FDD"/>
    <w:rsid w:val="00FE479E"/>
    <w:rsid w:val="00FE5075"/>
    <w:rsid w:val="00FE76BD"/>
    <w:rsid w:val="00FE7E65"/>
    <w:rsid w:val="00FE7F07"/>
    <w:rsid w:val="00FF30F5"/>
    <w:rsid w:val="00FF56BF"/>
    <w:rsid w:val="00FF638A"/>
    <w:rsid w:val="00FF770B"/>
    <w:rsid w:val="00FF79C8"/>
    <w:rsid w:val="00FF7C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AFC0271"/>
  <w15:docId w15:val="{06FBDFA6-8395-4B14-AB38-A241A8643A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="바탕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">
    <w:name w:val="Normal"/>
    <w:qFormat/>
    <w:rsid w:val="008B38B2"/>
  </w:style>
  <w:style w:type="paragraph" w:styleId="1">
    <w:name w:val="heading 1"/>
    <w:aliases w:val="BMS: Heading 1"/>
    <w:basedOn w:val="a"/>
    <w:next w:val="a"/>
    <w:link w:val="1Char"/>
    <w:uiPriority w:val="9"/>
    <w:qFormat/>
    <w:rsid w:val="006264D4"/>
    <w:pPr>
      <w:keepNext/>
      <w:keepLines/>
      <w:numPr>
        <w:numId w:val="1"/>
      </w:numPr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">
    <w:name w:val="heading 2"/>
    <w:aliases w:val="BMS: Heading 2"/>
    <w:basedOn w:val="a"/>
    <w:next w:val="a"/>
    <w:link w:val="2Char"/>
    <w:uiPriority w:val="9"/>
    <w:unhideWhenUsed/>
    <w:qFormat/>
    <w:rsid w:val="000F3143"/>
    <w:pPr>
      <w:keepNext/>
      <w:keepLines/>
      <w:numPr>
        <w:ilvl w:val="1"/>
        <w:numId w:val="1"/>
      </w:numPr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">
    <w:name w:val="heading 3"/>
    <w:aliases w:val="BMS: Heading 3"/>
    <w:basedOn w:val="a"/>
    <w:next w:val="a"/>
    <w:link w:val="3Char"/>
    <w:uiPriority w:val="9"/>
    <w:unhideWhenUsed/>
    <w:qFormat/>
    <w:rsid w:val="000F3143"/>
    <w:pPr>
      <w:keepNext/>
      <w:keepLines/>
      <w:numPr>
        <w:ilvl w:val="2"/>
        <w:numId w:val="1"/>
      </w:numPr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aliases w:val="BMS: Heading 4"/>
    <w:basedOn w:val="a"/>
    <w:next w:val="a"/>
    <w:link w:val="4Char"/>
    <w:uiPriority w:val="9"/>
    <w:unhideWhenUsed/>
    <w:qFormat/>
    <w:rsid w:val="000F3143"/>
    <w:pPr>
      <w:keepNext/>
      <w:keepLines/>
      <w:numPr>
        <w:ilvl w:val="3"/>
        <w:numId w:val="1"/>
      </w:numPr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5">
    <w:name w:val="heading 5"/>
    <w:aliases w:val="BMS: Heading 5"/>
    <w:basedOn w:val="a"/>
    <w:next w:val="a"/>
    <w:link w:val="5Char"/>
    <w:uiPriority w:val="9"/>
    <w:unhideWhenUsed/>
    <w:qFormat/>
    <w:rsid w:val="000F3143"/>
    <w:pPr>
      <w:keepNext/>
      <w:keepLines/>
      <w:numPr>
        <w:ilvl w:val="4"/>
        <w:numId w:val="1"/>
      </w:numPr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6">
    <w:name w:val="heading 6"/>
    <w:aliases w:val="BMS: Heading 6"/>
    <w:basedOn w:val="a"/>
    <w:next w:val="a"/>
    <w:link w:val="6Char"/>
    <w:uiPriority w:val="9"/>
    <w:unhideWhenUsed/>
    <w:qFormat/>
    <w:rsid w:val="000F3143"/>
    <w:pPr>
      <w:keepNext/>
      <w:keepLines/>
      <w:numPr>
        <w:ilvl w:val="5"/>
        <w:numId w:val="1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7">
    <w:name w:val="heading 7"/>
    <w:aliases w:val="BMS: Heading 7"/>
    <w:basedOn w:val="a"/>
    <w:next w:val="a"/>
    <w:link w:val="7Char"/>
    <w:uiPriority w:val="9"/>
    <w:unhideWhenUsed/>
    <w:qFormat/>
    <w:rsid w:val="000F3143"/>
    <w:pPr>
      <w:keepNext/>
      <w:keepLines/>
      <w:numPr>
        <w:ilvl w:val="6"/>
        <w:numId w:val="1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8">
    <w:name w:val="heading 8"/>
    <w:aliases w:val="BMS: Heading 8"/>
    <w:basedOn w:val="a"/>
    <w:next w:val="a"/>
    <w:link w:val="8Char"/>
    <w:uiPriority w:val="9"/>
    <w:unhideWhenUsed/>
    <w:qFormat/>
    <w:rsid w:val="000F3143"/>
    <w:pPr>
      <w:keepNext/>
      <w:keepLines/>
      <w:numPr>
        <w:ilvl w:val="7"/>
        <w:numId w:val="1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9">
    <w:name w:val="heading 9"/>
    <w:aliases w:val="BMS: Heading 9"/>
    <w:basedOn w:val="a"/>
    <w:next w:val="a"/>
    <w:link w:val="9Char"/>
    <w:uiPriority w:val="9"/>
    <w:unhideWhenUsed/>
    <w:qFormat/>
    <w:rsid w:val="000F3143"/>
    <w:pPr>
      <w:keepNext/>
      <w:keepLines/>
      <w:numPr>
        <w:ilvl w:val="8"/>
        <w:numId w:val="1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A3384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Char">
    <w:name w:val="머리글 Char"/>
    <w:basedOn w:val="a0"/>
    <w:link w:val="a3"/>
    <w:uiPriority w:val="99"/>
    <w:rsid w:val="00A33843"/>
  </w:style>
  <w:style w:type="paragraph" w:styleId="a4">
    <w:name w:val="footer"/>
    <w:basedOn w:val="a"/>
    <w:link w:val="Char0"/>
    <w:uiPriority w:val="99"/>
    <w:unhideWhenUsed/>
    <w:rsid w:val="00A3384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Char0">
    <w:name w:val="바닥글 Char"/>
    <w:basedOn w:val="a0"/>
    <w:link w:val="a4"/>
    <w:uiPriority w:val="99"/>
    <w:rsid w:val="00A33843"/>
  </w:style>
  <w:style w:type="paragraph" w:styleId="a5">
    <w:name w:val="Balloon Text"/>
    <w:basedOn w:val="a"/>
    <w:link w:val="Char1"/>
    <w:uiPriority w:val="99"/>
    <w:semiHidden/>
    <w:unhideWhenUsed/>
    <w:rsid w:val="00A3384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Char1">
    <w:name w:val="풍선 도움말 텍스트 Char"/>
    <w:basedOn w:val="a0"/>
    <w:link w:val="a5"/>
    <w:uiPriority w:val="99"/>
    <w:semiHidden/>
    <w:rsid w:val="00A33843"/>
    <w:rPr>
      <w:rFonts w:ascii="Tahoma" w:hAnsi="Tahoma" w:cs="Tahoma"/>
      <w:sz w:val="16"/>
      <w:szCs w:val="16"/>
    </w:rPr>
  </w:style>
  <w:style w:type="character" w:styleId="a6">
    <w:name w:val="Hyperlink"/>
    <w:uiPriority w:val="99"/>
    <w:rsid w:val="00A33843"/>
    <w:rPr>
      <w:color w:val="0000FF"/>
      <w:u w:val="single"/>
    </w:rPr>
  </w:style>
  <w:style w:type="character" w:customStyle="1" w:styleId="NormalActernaChar">
    <w:name w:val="NormalActerna Char"/>
    <w:link w:val="NormalActerna"/>
    <w:rsid w:val="00A33843"/>
    <w:rPr>
      <w:rFonts w:ascii="Arial" w:hAnsi="Arial" w:cs="Arial"/>
    </w:rPr>
  </w:style>
  <w:style w:type="paragraph" w:customStyle="1" w:styleId="NormalActerna">
    <w:name w:val="NormalActerna"/>
    <w:basedOn w:val="a"/>
    <w:link w:val="NormalActernaChar"/>
    <w:qFormat/>
    <w:rsid w:val="00A33843"/>
    <w:pPr>
      <w:spacing w:after="0" w:line="240" w:lineRule="auto"/>
    </w:pPr>
    <w:rPr>
      <w:rFonts w:ascii="Arial" w:hAnsi="Arial" w:cs="Arial"/>
    </w:rPr>
  </w:style>
  <w:style w:type="paragraph" w:styleId="a7">
    <w:name w:val="No Spacing"/>
    <w:uiPriority w:val="1"/>
    <w:qFormat/>
    <w:rsid w:val="00A33843"/>
    <w:pPr>
      <w:spacing w:after="0" w:line="240" w:lineRule="auto"/>
    </w:pPr>
  </w:style>
  <w:style w:type="paragraph" w:customStyle="1" w:styleId="FooterInfo">
    <w:name w:val="Footer Info"/>
    <w:basedOn w:val="a4"/>
    <w:uiPriority w:val="99"/>
    <w:rsid w:val="004906B9"/>
    <w:pPr>
      <w:tabs>
        <w:tab w:val="clear" w:pos="4680"/>
        <w:tab w:val="clear" w:pos="9360"/>
        <w:tab w:val="left" w:pos="567"/>
        <w:tab w:val="left" w:pos="4536"/>
        <w:tab w:val="right" w:pos="8640"/>
      </w:tabs>
      <w:ind w:left="720"/>
    </w:pPr>
    <w:rPr>
      <w:rFonts w:ascii="Arial" w:eastAsia="Times New Roman" w:hAnsi="Arial" w:cs="Times New Roman"/>
      <w:b/>
      <w:sz w:val="24"/>
      <w:szCs w:val="20"/>
    </w:rPr>
  </w:style>
  <w:style w:type="paragraph" w:customStyle="1" w:styleId="Hdr1">
    <w:name w:val="Hdr1"/>
    <w:basedOn w:val="a"/>
    <w:next w:val="a"/>
    <w:locked/>
    <w:rsid w:val="004906B9"/>
    <w:pPr>
      <w:pBdr>
        <w:bottom w:val="single" w:sz="12" w:space="1" w:color="000080"/>
      </w:pBdr>
      <w:spacing w:before="240" w:after="60" w:line="240" w:lineRule="auto"/>
      <w:outlineLvl w:val="0"/>
    </w:pPr>
    <w:rPr>
      <w:rFonts w:ascii="Arial" w:eastAsia="SimSun" w:hAnsi="Arial" w:cs="Times New Roman"/>
      <w:b/>
      <w:bCs/>
      <w:noProof/>
      <w:color w:val="000080"/>
      <w:sz w:val="24"/>
      <w:szCs w:val="20"/>
      <w:lang w:bidi="en-US"/>
    </w:rPr>
  </w:style>
  <w:style w:type="character" w:styleId="a8">
    <w:name w:val="Placeholder Text"/>
    <w:basedOn w:val="a0"/>
    <w:uiPriority w:val="99"/>
    <w:semiHidden/>
    <w:rsid w:val="004906B9"/>
    <w:rPr>
      <w:color w:val="808080"/>
    </w:rPr>
  </w:style>
  <w:style w:type="table" w:styleId="a9">
    <w:name w:val="Table Grid"/>
    <w:basedOn w:val="a1"/>
    <w:uiPriority w:val="59"/>
    <w:rsid w:val="003E53D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Char">
    <w:name w:val="제목 1 Char"/>
    <w:aliases w:val="BMS: Heading 1 Char"/>
    <w:basedOn w:val="a0"/>
    <w:link w:val="1"/>
    <w:uiPriority w:val="9"/>
    <w:rsid w:val="006264D4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OC">
    <w:name w:val="TOC Heading"/>
    <w:basedOn w:val="1"/>
    <w:next w:val="a"/>
    <w:uiPriority w:val="39"/>
    <w:unhideWhenUsed/>
    <w:qFormat/>
    <w:rsid w:val="006264D4"/>
    <w:pPr>
      <w:outlineLvl w:val="9"/>
    </w:pPr>
    <w:rPr>
      <w:lang w:eastAsia="ja-JP"/>
    </w:rPr>
  </w:style>
  <w:style w:type="character" w:customStyle="1" w:styleId="2Char">
    <w:name w:val="제목 2 Char"/>
    <w:aliases w:val="BMS: Heading 2 Char"/>
    <w:basedOn w:val="a0"/>
    <w:link w:val="2"/>
    <w:uiPriority w:val="9"/>
    <w:rsid w:val="000F3143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3Char">
    <w:name w:val="제목 3 Char"/>
    <w:aliases w:val="BMS: Heading 3 Char"/>
    <w:basedOn w:val="a0"/>
    <w:link w:val="3"/>
    <w:uiPriority w:val="9"/>
    <w:rsid w:val="000F3143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4Char">
    <w:name w:val="제목 4 Char"/>
    <w:aliases w:val="BMS: Heading 4 Char"/>
    <w:basedOn w:val="a0"/>
    <w:link w:val="4"/>
    <w:uiPriority w:val="9"/>
    <w:rsid w:val="000F3143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5Char">
    <w:name w:val="제목 5 Char"/>
    <w:aliases w:val="BMS: Heading 5 Char"/>
    <w:basedOn w:val="a0"/>
    <w:link w:val="5"/>
    <w:uiPriority w:val="9"/>
    <w:rsid w:val="000F3143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6Char">
    <w:name w:val="제목 6 Char"/>
    <w:aliases w:val="BMS: Heading 6 Char"/>
    <w:basedOn w:val="a0"/>
    <w:link w:val="6"/>
    <w:uiPriority w:val="9"/>
    <w:rsid w:val="000F3143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7Char">
    <w:name w:val="제목 7 Char"/>
    <w:aliases w:val="BMS: Heading 7 Char"/>
    <w:basedOn w:val="a0"/>
    <w:link w:val="7"/>
    <w:uiPriority w:val="9"/>
    <w:rsid w:val="000F3143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8Char">
    <w:name w:val="제목 8 Char"/>
    <w:aliases w:val="BMS: Heading 8 Char"/>
    <w:basedOn w:val="a0"/>
    <w:link w:val="8"/>
    <w:uiPriority w:val="9"/>
    <w:rsid w:val="000F3143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9Char">
    <w:name w:val="제목 9 Char"/>
    <w:aliases w:val="BMS: Heading 9 Char"/>
    <w:basedOn w:val="a0"/>
    <w:link w:val="9"/>
    <w:uiPriority w:val="9"/>
    <w:rsid w:val="000F3143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10">
    <w:name w:val="toc 1"/>
    <w:basedOn w:val="a"/>
    <w:next w:val="a"/>
    <w:autoRedefine/>
    <w:uiPriority w:val="39"/>
    <w:unhideWhenUsed/>
    <w:qFormat/>
    <w:rsid w:val="005A1CE9"/>
    <w:pPr>
      <w:tabs>
        <w:tab w:val="left" w:pos="440"/>
        <w:tab w:val="right" w:leader="dot" w:pos="9350"/>
      </w:tabs>
      <w:spacing w:after="100"/>
    </w:pPr>
    <w:rPr>
      <w:sz w:val="24"/>
    </w:rPr>
  </w:style>
  <w:style w:type="paragraph" w:styleId="20">
    <w:name w:val="toc 2"/>
    <w:basedOn w:val="a"/>
    <w:next w:val="a"/>
    <w:autoRedefine/>
    <w:uiPriority w:val="39"/>
    <w:unhideWhenUsed/>
    <w:qFormat/>
    <w:rsid w:val="000F3143"/>
    <w:pPr>
      <w:spacing w:after="100"/>
      <w:ind w:left="220"/>
    </w:pPr>
    <w:rPr>
      <w:rFonts w:eastAsiaTheme="minorEastAsia"/>
      <w:lang w:eastAsia="ja-JP"/>
    </w:rPr>
  </w:style>
  <w:style w:type="paragraph" w:styleId="30">
    <w:name w:val="toc 3"/>
    <w:basedOn w:val="a"/>
    <w:next w:val="a"/>
    <w:autoRedefine/>
    <w:uiPriority w:val="39"/>
    <w:unhideWhenUsed/>
    <w:qFormat/>
    <w:rsid w:val="000F3143"/>
    <w:pPr>
      <w:spacing w:after="100"/>
      <w:ind w:left="440"/>
    </w:pPr>
    <w:rPr>
      <w:rFonts w:eastAsiaTheme="minorEastAsia"/>
      <w:lang w:eastAsia="ja-JP"/>
    </w:rPr>
  </w:style>
  <w:style w:type="paragraph" w:customStyle="1" w:styleId="ActernaSmallItalic">
    <w:name w:val="ActernaSmallItalic"/>
    <w:basedOn w:val="a"/>
    <w:rsid w:val="00B1703F"/>
    <w:pPr>
      <w:spacing w:after="0" w:line="240" w:lineRule="auto"/>
    </w:pPr>
    <w:rPr>
      <w:rFonts w:ascii="Arial" w:eastAsia="SimSun" w:hAnsi="Arial" w:cs="Times New Roman"/>
      <w:i/>
      <w:iCs/>
      <w:color w:val="FF0000"/>
      <w:sz w:val="16"/>
      <w:szCs w:val="16"/>
      <w:lang w:bidi="en-US"/>
    </w:rPr>
  </w:style>
  <w:style w:type="paragraph" w:customStyle="1" w:styleId="ActernaSmallBold">
    <w:name w:val="ActernaSmallBold"/>
    <w:basedOn w:val="a"/>
    <w:rsid w:val="00B1703F"/>
    <w:pPr>
      <w:spacing w:after="0" w:line="240" w:lineRule="auto"/>
    </w:pPr>
    <w:rPr>
      <w:rFonts w:ascii="Arial" w:eastAsia="SimSun" w:hAnsi="Arial" w:cs="Times New Roman"/>
      <w:b/>
      <w:bCs/>
      <w:sz w:val="16"/>
      <w:szCs w:val="16"/>
      <w:lang w:bidi="en-US"/>
    </w:rPr>
  </w:style>
  <w:style w:type="character" w:styleId="aa">
    <w:name w:val="FollowedHyperlink"/>
    <w:basedOn w:val="a0"/>
    <w:uiPriority w:val="99"/>
    <w:semiHidden/>
    <w:unhideWhenUsed/>
    <w:rsid w:val="00142098"/>
    <w:rPr>
      <w:color w:val="800080" w:themeColor="followedHyperlink"/>
      <w:u w:val="single"/>
    </w:rPr>
  </w:style>
  <w:style w:type="paragraph" w:customStyle="1" w:styleId="BulletStyle1">
    <w:name w:val="Bullet Style1"/>
    <w:basedOn w:val="ab"/>
    <w:rsid w:val="00D6041E"/>
    <w:pPr>
      <w:numPr>
        <w:numId w:val="2"/>
      </w:numPr>
      <w:spacing w:after="0" w:line="240" w:lineRule="auto"/>
      <w:ind w:left="432" w:hanging="432"/>
      <w:contextualSpacing w:val="0"/>
    </w:pPr>
    <w:rPr>
      <w:rFonts w:ascii="Calibri" w:eastAsia="SimSun" w:hAnsi="Calibri" w:cs="Times New Roman"/>
      <w:sz w:val="18"/>
      <w:szCs w:val="24"/>
      <w:lang w:bidi="en-US"/>
    </w:rPr>
  </w:style>
  <w:style w:type="paragraph" w:styleId="ab">
    <w:name w:val="List Paragraph"/>
    <w:basedOn w:val="a"/>
    <w:link w:val="Char2"/>
    <w:uiPriority w:val="34"/>
    <w:qFormat/>
    <w:rsid w:val="00D6041E"/>
    <w:pPr>
      <w:ind w:left="720"/>
      <w:contextualSpacing/>
    </w:pPr>
  </w:style>
  <w:style w:type="paragraph" w:customStyle="1" w:styleId="Requirement">
    <w:name w:val="Requirement"/>
    <w:basedOn w:val="a"/>
    <w:link w:val="RequirementChar"/>
    <w:qFormat/>
    <w:rsid w:val="00BE17A4"/>
    <w:rPr>
      <w:i/>
    </w:rPr>
  </w:style>
  <w:style w:type="character" w:customStyle="1" w:styleId="RequirementChar">
    <w:name w:val="Requirement Char"/>
    <w:basedOn w:val="a0"/>
    <w:link w:val="Requirement"/>
    <w:rsid w:val="00BE17A4"/>
    <w:rPr>
      <w:i/>
    </w:rPr>
  </w:style>
  <w:style w:type="paragraph" w:styleId="ac">
    <w:name w:val="Body Text"/>
    <w:basedOn w:val="a"/>
    <w:link w:val="Char3"/>
    <w:uiPriority w:val="99"/>
    <w:semiHidden/>
    <w:unhideWhenUsed/>
    <w:rsid w:val="00FD782C"/>
    <w:pPr>
      <w:spacing w:after="120"/>
    </w:pPr>
    <w:rPr>
      <w:rFonts w:eastAsiaTheme="minorEastAsia"/>
      <w:lang w:eastAsia="ko-KR"/>
    </w:rPr>
  </w:style>
  <w:style w:type="character" w:customStyle="1" w:styleId="Char3">
    <w:name w:val="본문 Char"/>
    <w:basedOn w:val="a0"/>
    <w:link w:val="ac"/>
    <w:uiPriority w:val="99"/>
    <w:semiHidden/>
    <w:rsid w:val="00FD782C"/>
    <w:rPr>
      <w:rFonts w:eastAsiaTheme="minorEastAsia"/>
      <w:lang w:eastAsia="ko-KR"/>
    </w:rPr>
  </w:style>
  <w:style w:type="paragraph" w:customStyle="1" w:styleId="NormalActerna2">
    <w:name w:val="NormalActerna2"/>
    <w:basedOn w:val="a"/>
    <w:uiPriority w:val="99"/>
    <w:rsid w:val="00FD782C"/>
    <w:pPr>
      <w:spacing w:after="0" w:line="240" w:lineRule="auto"/>
      <w:ind w:left="144"/>
    </w:pPr>
    <w:rPr>
      <w:rFonts w:ascii="Arial" w:eastAsia="SimSun" w:hAnsi="Arial" w:cs="Arial"/>
      <w:sz w:val="20"/>
      <w:szCs w:val="20"/>
    </w:rPr>
  </w:style>
  <w:style w:type="character" w:customStyle="1" w:styleId="hps">
    <w:name w:val="hps"/>
    <w:basedOn w:val="a0"/>
    <w:rsid w:val="004562CA"/>
  </w:style>
  <w:style w:type="character" w:customStyle="1" w:styleId="Char2">
    <w:name w:val="목록 단락 Char"/>
    <w:link w:val="ab"/>
    <w:uiPriority w:val="34"/>
    <w:locked/>
    <w:rsid w:val="00250A66"/>
  </w:style>
  <w:style w:type="paragraph" w:styleId="ad">
    <w:name w:val="caption"/>
    <w:basedOn w:val="a"/>
    <w:next w:val="a"/>
    <w:uiPriority w:val="99"/>
    <w:unhideWhenUsed/>
    <w:qFormat/>
    <w:rsid w:val="00CC7BB7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customStyle="1" w:styleId="shorttext">
    <w:name w:val="short_text"/>
    <w:basedOn w:val="a0"/>
    <w:rsid w:val="00B15347"/>
  </w:style>
  <w:style w:type="paragraph" w:customStyle="1" w:styleId="Default">
    <w:name w:val="Default"/>
    <w:basedOn w:val="a"/>
    <w:rsid w:val="003B2FFA"/>
    <w:pPr>
      <w:autoSpaceDE w:val="0"/>
      <w:autoSpaceDN w:val="0"/>
      <w:spacing w:after="0" w:line="240" w:lineRule="auto"/>
    </w:pPr>
    <w:rPr>
      <w:rFonts w:ascii="Arial" w:eastAsia="굴림" w:hAnsi="Arial" w:cs="Arial"/>
      <w:color w:val="000000"/>
      <w:sz w:val="24"/>
      <w:szCs w:val="24"/>
      <w:lang w:eastAsia="ko-KR"/>
    </w:rPr>
  </w:style>
  <w:style w:type="paragraph" w:customStyle="1" w:styleId="Textkorper2">
    <w:name w:val="Textkorper 2"/>
    <w:basedOn w:val="a"/>
    <w:uiPriority w:val="99"/>
    <w:rsid w:val="003B2FFA"/>
    <w:pPr>
      <w:autoSpaceDE w:val="0"/>
      <w:autoSpaceDN w:val="0"/>
      <w:spacing w:after="0" w:line="240" w:lineRule="auto"/>
    </w:pPr>
    <w:rPr>
      <w:rFonts w:ascii="Arial" w:eastAsia="굴림" w:hAnsi="Arial" w:cs="Arial"/>
      <w:sz w:val="24"/>
      <w:szCs w:val="24"/>
      <w:lang w:eastAsia="ko-KR"/>
    </w:rPr>
  </w:style>
  <w:style w:type="paragraph" w:styleId="ae">
    <w:name w:val="Normal (Web)"/>
    <w:basedOn w:val="a"/>
    <w:uiPriority w:val="99"/>
    <w:semiHidden/>
    <w:unhideWhenUsed/>
    <w:rsid w:val="00961FD1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  <w:lang w:eastAsia="ko-KR"/>
    </w:rPr>
  </w:style>
  <w:style w:type="character" w:styleId="af">
    <w:name w:val="Strong"/>
    <w:basedOn w:val="a0"/>
    <w:uiPriority w:val="22"/>
    <w:qFormat/>
    <w:rsid w:val="00672869"/>
    <w:rPr>
      <w:b/>
      <w:bCs/>
    </w:rPr>
  </w:style>
  <w:style w:type="character" w:styleId="af0">
    <w:name w:val="annotation reference"/>
    <w:basedOn w:val="a0"/>
    <w:uiPriority w:val="99"/>
    <w:semiHidden/>
    <w:unhideWhenUsed/>
    <w:rsid w:val="00CE6A2D"/>
    <w:rPr>
      <w:sz w:val="16"/>
      <w:szCs w:val="16"/>
    </w:rPr>
  </w:style>
  <w:style w:type="paragraph" w:styleId="af1">
    <w:name w:val="annotation text"/>
    <w:basedOn w:val="a"/>
    <w:link w:val="Char4"/>
    <w:uiPriority w:val="99"/>
    <w:semiHidden/>
    <w:unhideWhenUsed/>
    <w:rsid w:val="00CE6A2D"/>
    <w:pPr>
      <w:spacing w:line="240" w:lineRule="auto"/>
    </w:pPr>
    <w:rPr>
      <w:sz w:val="20"/>
      <w:szCs w:val="20"/>
    </w:rPr>
  </w:style>
  <w:style w:type="character" w:customStyle="1" w:styleId="Char4">
    <w:name w:val="메모 텍스트 Char"/>
    <w:basedOn w:val="a0"/>
    <w:link w:val="af1"/>
    <w:uiPriority w:val="99"/>
    <w:semiHidden/>
    <w:rsid w:val="00CE6A2D"/>
    <w:rPr>
      <w:sz w:val="20"/>
      <w:szCs w:val="20"/>
    </w:rPr>
  </w:style>
  <w:style w:type="paragraph" w:styleId="af2">
    <w:name w:val="annotation subject"/>
    <w:basedOn w:val="af1"/>
    <w:next w:val="af1"/>
    <w:link w:val="Char5"/>
    <w:uiPriority w:val="99"/>
    <w:semiHidden/>
    <w:unhideWhenUsed/>
    <w:rsid w:val="00CE6A2D"/>
    <w:rPr>
      <w:b/>
      <w:bCs/>
    </w:rPr>
  </w:style>
  <w:style w:type="character" w:customStyle="1" w:styleId="Char5">
    <w:name w:val="메모 주제 Char"/>
    <w:basedOn w:val="Char4"/>
    <w:link w:val="af2"/>
    <w:uiPriority w:val="99"/>
    <w:semiHidden/>
    <w:rsid w:val="00CE6A2D"/>
    <w:rPr>
      <w:b/>
      <w:bCs/>
      <w:sz w:val="20"/>
      <w:szCs w:val="20"/>
    </w:rPr>
  </w:style>
  <w:style w:type="paragraph" w:customStyle="1" w:styleId="NormalActerna3">
    <w:name w:val="NormalActerna3"/>
    <w:basedOn w:val="NormalActerna"/>
    <w:link w:val="NormalActerna3Char"/>
    <w:rsid w:val="00D5791E"/>
    <w:pPr>
      <w:ind w:left="288"/>
    </w:pPr>
    <w:rPr>
      <w:rFonts w:eastAsia="SimSun"/>
      <w:sz w:val="20"/>
      <w:szCs w:val="20"/>
      <w:lang w:bidi="en-US"/>
    </w:rPr>
  </w:style>
  <w:style w:type="character" w:customStyle="1" w:styleId="NormalActerna3Char">
    <w:name w:val="NormalActerna3 Char"/>
    <w:basedOn w:val="NormalActernaChar"/>
    <w:link w:val="NormalActerna3"/>
    <w:rsid w:val="00D5791E"/>
    <w:rPr>
      <w:rFonts w:ascii="Arial" w:eastAsia="SimSun" w:hAnsi="Arial" w:cs="Arial"/>
      <w:sz w:val="20"/>
      <w:szCs w:val="20"/>
      <w:lang w:bidi="en-US"/>
    </w:rPr>
  </w:style>
  <w:style w:type="paragraph" w:styleId="40">
    <w:name w:val="toc 4"/>
    <w:basedOn w:val="a"/>
    <w:next w:val="a"/>
    <w:autoRedefine/>
    <w:uiPriority w:val="39"/>
    <w:unhideWhenUsed/>
    <w:rsid w:val="00A0164D"/>
    <w:pPr>
      <w:widowControl w:val="0"/>
      <w:wordWrap w:val="0"/>
      <w:autoSpaceDE w:val="0"/>
      <w:autoSpaceDN w:val="0"/>
      <w:ind w:leftChars="600" w:left="1275"/>
      <w:jc w:val="both"/>
    </w:pPr>
    <w:rPr>
      <w:rFonts w:eastAsiaTheme="minorEastAsia"/>
      <w:kern w:val="2"/>
      <w:sz w:val="20"/>
      <w:lang w:eastAsia="ko-KR"/>
    </w:rPr>
  </w:style>
  <w:style w:type="paragraph" w:styleId="50">
    <w:name w:val="toc 5"/>
    <w:basedOn w:val="a"/>
    <w:next w:val="a"/>
    <w:autoRedefine/>
    <w:uiPriority w:val="39"/>
    <w:unhideWhenUsed/>
    <w:rsid w:val="00A0164D"/>
    <w:pPr>
      <w:widowControl w:val="0"/>
      <w:wordWrap w:val="0"/>
      <w:autoSpaceDE w:val="0"/>
      <w:autoSpaceDN w:val="0"/>
      <w:ind w:leftChars="800" w:left="1700"/>
      <w:jc w:val="both"/>
    </w:pPr>
    <w:rPr>
      <w:rFonts w:eastAsiaTheme="minorEastAsia"/>
      <w:kern w:val="2"/>
      <w:sz w:val="20"/>
      <w:lang w:eastAsia="ko-KR"/>
    </w:rPr>
  </w:style>
  <w:style w:type="paragraph" w:styleId="60">
    <w:name w:val="toc 6"/>
    <w:basedOn w:val="a"/>
    <w:next w:val="a"/>
    <w:autoRedefine/>
    <w:uiPriority w:val="39"/>
    <w:unhideWhenUsed/>
    <w:rsid w:val="00A0164D"/>
    <w:pPr>
      <w:widowControl w:val="0"/>
      <w:wordWrap w:val="0"/>
      <w:autoSpaceDE w:val="0"/>
      <w:autoSpaceDN w:val="0"/>
      <w:ind w:leftChars="1000" w:left="2125"/>
      <w:jc w:val="both"/>
    </w:pPr>
    <w:rPr>
      <w:rFonts w:eastAsiaTheme="minorEastAsia"/>
      <w:kern w:val="2"/>
      <w:sz w:val="20"/>
      <w:lang w:eastAsia="ko-KR"/>
    </w:rPr>
  </w:style>
  <w:style w:type="paragraph" w:styleId="70">
    <w:name w:val="toc 7"/>
    <w:basedOn w:val="a"/>
    <w:next w:val="a"/>
    <w:autoRedefine/>
    <w:uiPriority w:val="39"/>
    <w:unhideWhenUsed/>
    <w:rsid w:val="00A0164D"/>
    <w:pPr>
      <w:widowControl w:val="0"/>
      <w:wordWrap w:val="0"/>
      <w:autoSpaceDE w:val="0"/>
      <w:autoSpaceDN w:val="0"/>
      <w:ind w:leftChars="1200" w:left="2550"/>
      <w:jc w:val="both"/>
    </w:pPr>
    <w:rPr>
      <w:rFonts w:eastAsiaTheme="minorEastAsia"/>
      <w:kern w:val="2"/>
      <w:sz w:val="20"/>
      <w:lang w:eastAsia="ko-KR"/>
    </w:rPr>
  </w:style>
  <w:style w:type="paragraph" w:styleId="80">
    <w:name w:val="toc 8"/>
    <w:basedOn w:val="a"/>
    <w:next w:val="a"/>
    <w:autoRedefine/>
    <w:uiPriority w:val="39"/>
    <w:unhideWhenUsed/>
    <w:rsid w:val="00A0164D"/>
    <w:pPr>
      <w:widowControl w:val="0"/>
      <w:wordWrap w:val="0"/>
      <w:autoSpaceDE w:val="0"/>
      <w:autoSpaceDN w:val="0"/>
      <w:ind w:leftChars="1400" w:left="2975"/>
      <w:jc w:val="both"/>
    </w:pPr>
    <w:rPr>
      <w:rFonts w:eastAsiaTheme="minorEastAsia"/>
      <w:kern w:val="2"/>
      <w:sz w:val="20"/>
      <w:lang w:eastAsia="ko-KR"/>
    </w:rPr>
  </w:style>
  <w:style w:type="paragraph" w:styleId="90">
    <w:name w:val="toc 9"/>
    <w:basedOn w:val="a"/>
    <w:next w:val="a"/>
    <w:autoRedefine/>
    <w:uiPriority w:val="39"/>
    <w:unhideWhenUsed/>
    <w:rsid w:val="00A0164D"/>
    <w:pPr>
      <w:widowControl w:val="0"/>
      <w:wordWrap w:val="0"/>
      <w:autoSpaceDE w:val="0"/>
      <w:autoSpaceDN w:val="0"/>
      <w:ind w:leftChars="1600" w:left="3400"/>
      <w:jc w:val="both"/>
    </w:pPr>
    <w:rPr>
      <w:rFonts w:eastAsiaTheme="minorEastAsia"/>
      <w:kern w:val="2"/>
      <w:sz w:val="20"/>
      <w:lang w:eastAsia="ko-KR"/>
    </w:rPr>
  </w:style>
  <w:style w:type="paragraph" w:styleId="HTML">
    <w:name w:val="HTML Preformatted"/>
    <w:basedOn w:val="a"/>
    <w:link w:val="HTMLChar"/>
    <w:uiPriority w:val="99"/>
    <w:semiHidden/>
    <w:unhideWhenUsed/>
    <w:rsid w:val="008211E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굴림체" w:eastAsia="굴림체" w:hAnsi="굴림체" w:cs="굴림체"/>
      <w:sz w:val="24"/>
      <w:szCs w:val="24"/>
      <w:lang w:eastAsia="ko-KR"/>
    </w:rPr>
  </w:style>
  <w:style w:type="character" w:customStyle="1" w:styleId="HTMLChar">
    <w:name w:val="미리 서식이 지정된 HTML Char"/>
    <w:basedOn w:val="a0"/>
    <w:link w:val="HTML"/>
    <w:uiPriority w:val="99"/>
    <w:semiHidden/>
    <w:rsid w:val="008211EE"/>
    <w:rPr>
      <w:rFonts w:ascii="굴림체" w:eastAsia="굴림체" w:hAnsi="굴림체" w:cs="굴림체"/>
      <w:sz w:val="24"/>
      <w:szCs w:val="24"/>
      <w:lang w:eastAsia="ko-KR"/>
    </w:rPr>
  </w:style>
  <w:style w:type="character" w:customStyle="1" w:styleId="11">
    <w:name w:val="멘션1"/>
    <w:basedOn w:val="a0"/>
    <w:uiPriority w:val="99"/>
    <w:semiHidden/>
    <w:unhideWhenUsed/>
    <w:rsid w:val="00F70D76"/>
    <w:rPr>
      <w:color w:val="2B579A"/>
      <w:shd w:val="clear" w:color="auto" w:fill="E6E6E6"/>
    </w:rPr>
  </w:style>
  <w:style w:type="character" w:styleId="af3">
    <w:name w:val="Unresolved Mention"/>
    <w:basedOn w:val="a0"/>
    <w:uiPriority w:val="99"/>
    <w:semiHidden/>
    <w:unhideWhenUsed/>
    <w:rsid w:val="004E3512"/>
    <w:rPr>
      <w:color w:val="605E5C"/>
      <w:shd w:val="clear" w:color="auto" w:fill="E1DFDD"/>
    </w:rPr>
  </w:style>
  <w:style w:type="character" w:customStyle="1" w:styleId="line">
    <w:name w:val="line"/>
    <w:basedOn w:val="a0"/>
    <w:rsid w:val="00F70D0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900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2265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87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0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42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67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27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45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07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74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91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80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05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33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79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04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73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54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47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17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44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40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00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911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035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859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362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814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982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074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018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452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384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321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682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720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503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484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625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974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120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246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694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921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181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219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576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437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661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429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483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727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450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828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490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955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972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288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507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91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263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225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698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023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610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218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930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433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212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291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452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0558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6950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101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864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909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061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251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074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536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347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189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818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885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374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416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228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999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703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938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957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703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414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293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669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5590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3630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827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607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086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024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477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402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717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2992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5178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494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671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601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9280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755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532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823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467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342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563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144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670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892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707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906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838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895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073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355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016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495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517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144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308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856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819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598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767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822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366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218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801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955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907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655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739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275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087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519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705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945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155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546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687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483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673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599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161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044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568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705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5432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2759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855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101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727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27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623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539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145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812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359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627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016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628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292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728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314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730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973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810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763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184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784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122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858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490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626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567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887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701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420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780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482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255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634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554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315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696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250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139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690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739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669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489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690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163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974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973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037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438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675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419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661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612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353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093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069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144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251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766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181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618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075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5.png"/><Relationship Id="rId39" Type="http://schemas.openxmlformats.org/officeDocument/2006/relationships/image" Target="media/image28.png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63" Type="http://schemas.openxmlformats.org/officeDocument/2006/relationships/footer" Target="footer1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hyperlink" Target="mailto:root@10.82.26.22:/" TargetMode="External"/><Relationship Id="rId29" Type="http://schemas.openxmlformats.org/officeDocument/2006/relationships/image" Target="media/image18.png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62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66" Type="http://schemas.openxmlformats.org/officeDocument/2006/relationships/theme" Target="theme/theme1.xml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61" Type="http://schemas.openxmlformats.org/officeDocument/2006/relationships/image" Target="media/image50.png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glossaryDocument" Target="glossary/document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image" Target="media/image45.png"/><Relationship Id="rId64" Type="http://schemas.openxmlformats.org/officeDocument/2006/relationships/fontTable" Target="fontTable.xml"/><Relationship Id="rId8" Type="http://schemas.openxmlformats.org/officeDocument/2006/relationships/webSettings" Target="webSettings.xml"/><Relationship Id="rId51" Type="http://schemas.openxmlformats.org/officeDocument/2006/relationships/image" Target="media/image40.png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image" Target="media/image48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5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D:\GenComm\work\SW\LKIIB\PDP\4T01_Functional_Specification_Template.dotm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0FDFCE1E000849B987FFECC371ED523A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673D4BD1-D18C-4795-A5A7-2922CF3A8315}"/>
      </w:docPartPr>
      <w:docPartBody>
        <w:p w:rsidR="00C01A52" w:rsidRDefault="00C01A52" w:rsidP="00C01A52">
          <w:pPr>
            <w:pStyle w:val="0FDFCE1E000849B987FFECC371ED523A"/>
          </w:pPr>
          <w:r w:rsidRPr="00C137AC">
            <w:rPr>
              <w:rStyle w:val="a3"/>
            </w:rPr>
            <w:t>Click here to enter a date.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맑은 고딕">
    <w:panose1 w:val="020B0503020000020004"/>
    <w:charset w:val="81"/>
    <w:family w:val="modern"/>
    <w:pitch w:val="variable"/>
    <w:sig w:usb0="900002AF" w:usb1="09D77CFB" w:usb2="00000012" w:usb3="00000000" w:csb0="0008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bordersDoNotSurroundHeader/>
  <w:bordersDoNotSurroundFooter/>
  <w:revisionView w:inkAnnotations="0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2B1BFE"/>
    <w:rsid w:val="00006E44"/>
    <w:rsid w:val="0003304F"/>
    <w:rsid w:val="00035AB7"/>
    <w:rsid w:val="00067A0F"/>
    <w:rsid w:val="000725B5"/>
    <w:rsid w:val="000A0A44"/>
    <w:rsid w:val="000E2C2B"/>
    <w:rsid w:val="000E2DE2"/>
    <w:rsid w:val="00101A37"/>
    <w:rsid w:val="0014046E"/>
    <w:rsid w:val="00155744"/>
    <w:rsid w:val="00157211"/>
    <w:rsid w:val="001632AB"/>
    <w:rsid w:val="00173E99"/>
    <w:rsid w:val="00196FCF"/>
    <w:rsid w:val="001B54B9"/>
    <w:rsid w:val="0020525A"/>
    <w:rsid w:val="002277F4"/>
    <w:rsid w:val="00230B40"/>
    <w:rsid w:val="00246C75"/>
    <w:rsid w:val="00251108"/>
    <w:rsid w:val="00254B25"/>
    <w:rsid w:val="0025745E"/>
    <w:rsid w:val="002705F6"/>
    <w:rsid w:val="00277A86"/>
    <w:rsid w:val="00283EF3"/>
    <w:rsid w:val="002B060D"/>
    <w:rsid w:val="002B1BFE"/>
    <w:rsid w:val="002B2B37"/>
    <w:rsid w:val="002B591A"/>
    <w:rsid w:val="002D036E"/>
    <w:rsid w:val="002F076A"/>
    <w:rsid w:val="00310ECB"/>
    <w:rsid w:val="00325C3B"/>
    <w:rsid w:val="00327612"/>
    <w:rsid w:val="00334D57"/>
    <w:rsid w:val="00341652"/>
    <w:rsid w:val="00341669"/>
    <w:rsid w:val="0034504A"/>
    <w:rsid w:val="003525CF"/>
    <w:rsid w:val="00384E4B"/>
    <w:rsid w:val="0039738F"/>
    <w:rsid w:val="003A12A7"/>
    <w:rsid w:val="003A24DC"/>
    <w:rsid w:val="003A387C"/>
    <w:rsid w:val="003B22F1"/>
    <w:rsid w:val="003B7D65"/>
    <w:rsid w:val="003C31A8"/>
    <w:rsid w:val="003D1090"/>
    <w:rsid w:val="003E3C00"/>
    <w:rsid w:val="003E6ECE"/>
    <w:rsid w:val="00403861"/>
    <w:rsid w:val="004074FC"/>
    <w:rsid w:val="00437AFC"/>
    <w:rsid w:val="00441992"/>
    <w:rsid w:val="00452DAA"/>
    <w:rsid w:val="0046748A"/>
    <w:rsid w:val="00485BD5"/>
    <w:rsid w:val="004A51D0"/>
    <w:rsid w:val="004C4026"/>
    <w:rsid w:val="004C699A"/>
    <w:rsid w:val="00501D5A"/>
    <w:rsid w:val="005318B7"/>
    <w:rsid w:val="00534AD7"/>
    <w:rsid w:val="00563F6C"/>
    <w:rsid w:val="005A2675"/>
    <w:rsid w:val="005D2029"/>
    <w:rsid w:val="00617DA6"/>
    <w:rsid w:val="006548DA"/>
    <w:rsid w:val="0066569A"/>
    <w:rsid w:val="0068048A"/>
    <w:rsid w:val="006A5C89"/>
    <w:rsid w:val="006C3583"/>
    <w:rsid w:val="006F0FA7"/>
    <w:rsid w:val="007126BC"/>
    <w:rsid w:val="00713AD2"/>
    <w:rsid w:val="00762631"/>
    <w:rsid w:val="00776AB4"/>
    <w:rsid w:val="007803E4"/>
    <w:rsid w:val="00793E33"/>
    <w:rsid w:val="007A357A"/>
    <w:rsid w:val="007B6865"/>
    <w:rsid w:val="007D59F8"/>
    <w:rsid w:val="00800F53"/>
    <w:rsid w:val="0082051B"/>
    <w:rsid w:val="00847F0F"/>
    <w:rsid w:val="008A5951"/>
    <w:rsid w:val="008F053B"/>
    <w:rsid w:val="009020C5"/>
    <w:rsid w:val="009256D4"/>
    <w:rsid w:val="00930681"/>
    <w:rsid w:val="00947F20"/>
    <w:rsid w:val="009521AB"/>
    <w:rsid w:val="00954929"/>
    <w:rsid w:val="00982AC7"/>
    <w:rsid w:val="009B6E92"/>
    <w:rsid w:val="009C1D90"/>
    <w:rsid w:val="009E15CB"/>
    <w:rsid w:val="009E174D"/>
    <w:rsid w:val="009E7E1B"/>
    <w:rsid w:val="009F4036"/>
    <w:rsid w:val="00A12091"/>
    <w:rsid w:val="00A2456B"/>
    <w:rsid w:val="00A70E68"/>
    <w:rsid w:val="00AB727D"/>
    <w:rsid w:val="00AB7F40"/>
    <w:rsid w:val="00AC1C5D"/>
    <w:rsid w:val="00B60EBA"/>
    <w:rsid w:val="00B6447D"/>
    <w:rsid w:val="00BB3FCF"/>
    <w:rsid w:val="00BF4B25"/>
    <w:rsid w:val="00C00D23"/>
    <w:rsid w:val="00C01A52"/>
    <w:rsid w:val="00C30658"/>
    <w:rsid w:val="00C44B05"/>
    <w:rsid w:val="00C77BBF"/>
    <w:rsid w:val="00C80BDE"/>
    <w:rsid w:val="00C85D12"/>
    <w:rsid w:val="00C9501F"/>
    <w:rsid w:val="00C96CA8"/>
    <w:rsid w:val="00CA7803"/>
    <w:rsid w:val="00CB453F"/>
    <w:rsid w:val="00CC2C80"/>
    <w:rsid w:val="00CD2407"/>
    <w:rsid w:val="00CD3587"/>
    <w:rsid w:val="00CF3594"/>
    <w:rsid w:val="00D10077"/>
    <w:rsid w:val="00D620E9"/>
    <w:rsid w:val="00D87771"/>
    <w:rsid w:val="00D94A52"/>
    <w:rsid w:val="00DC641B"/>
    <w:rsid w:val="00DD6F07"/>
    <w:rsid w:val="00E14097"/>
    <w:rsid w:val="00E169ED"/>
    <w:rsid w:val="00E269F3"/>
    <w:rsid w:val="00E37496"/>
    <w:rsid w:val="00E41D53"/>
    <w:rsid w:val="00E501FE"/>
    <w:rsid w:val="00E6349E"/>
    <w:rsid w:val="00E76D6B"/>
    <w:rsid w:val="00EB50FC"/>
    <w:rsid w:val="00ED06B6"/>
    <w:rsid w:val="00ED1601"/>
    <w:rsid w:val="00EE30BD"/>
    <w:rsid w:val="00EF0394"/>
    <w:rsid w:val="00EF6D3E"/>
    <w:rsid w:val="00EF7322"/>
    <w:rsid w:val="00F1441E"/>
    <w:rsid w:val="00F254AE"/>
    <w:rsid w:val="00F3668D"/>
    <w:rsid w:val="00F36F98"/>
    <w:rsid w:val="00F5283E"/>
    <w:rsid w:val="00F73F57"/>
    <w:rsid w:val="00F77181"/>
    <w:rsid w:val="00F95C31"/>
    <w:rsid w:val="00FA5CB4"/>
    <w:rsid w:val="00FD1CB3"/>
    <w:rsid w:val="00FF17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">
    <w:name w:val="Normal"/>
    <w:qFormat/>
    <w:rsid w:val="008A5951"/>
    <w:pPr>
      <w:widowControl w:val="0"/>
      <w:wordWrap w:val="0"/>
      <w:autoSpaceDE w:val="0"/>
      <w:autoSpaceDN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C01A52"/>
    <w:rPr>
      <w:color w:val="808080"/>
    </w:rPr>
  </w:style>
  <w:style w:type="paragraph" w:customStyle="1" w:styleId="6C182A8DA1824525A32AC6CECFDC5B69">
    <w:name w:val="6C182A8DA1824525A32AC6CECFDC5B69"/>
    <w:rsid w:val="008A5951"/>
    <w:pPr>
      <w:widowControl w:val="0"/>
      <w:wordWrap w:val="0"/>
      <w:autoSpaceDE w:val="0"/>
      <w:autoSpaceDN w:val="0"/>
      <w:jc w:val="both"/>
    </w:pPr>
  </w:style>
  <w:style w:type="paragraph" w:customStyle="1" w:styleId="79EFC5999E594CCDB4E15C75FD6EC6AB">
    <w:name w:val="79EFC5999E594CCDB4E15C75FD6EC6AB"/>
    <w:rsid w:val="008A5951"/>
    <w:pPr>
      <w:widowControl w:val="0"/>
      <w:wordWrap w:val="0"/>
      <w:autoSpaceDE w:val="0"/>
      <w:autoSpaceDN w:val="0"/>
      <w:jc w:val="both"/>
    </w:pPr>
  </w:style>
  <w:style w:type="paragraph" w:customStyle="1" w:styleId="0FDFCE1E000849B987FFECC371ED523A">
    <w:name w:val="0FDFCE1E000849B987FFECC371ED523A"/>
    <w:rsid w:val="00C01A52"/>
    <w:pPr>
      <w:widowControl w:val="0"/>
      <w:wordWrap w:val="0"/>
      <w:autoSpaceDE w:val="0"/>
      <w:autoSpaceDN w:val="0"/>
      <w:jc w:val="both"/>
    </w:p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912960106A3E4F47BFB96C9FCD053E8D" ma:contentTypeVersion="5" ma:contentTypeDescription="Create a new document." ma:contentTypeScope="" ma:versionID="2de3f926a3c0f17089feb522e9b09ab1">
  <xsd:schema xmlns:xsd="http://www.w3.org/2001/XMLSchema" xmlns:p="http://schemas.microsoft.com/office/2006/metadata/properties" xmlns:ns2="2ec1ac2a-4cb5-40a4-b122-7712fb276773" targetNamespace="http://schemas.microsoft.com/office/2006/metadata/properties" ma:root="true" ma:fieldsID="e1f24f6a315dc27bce075d22310a17a5" ns2:_="">
    <xsd:import namespace="2ec1ac2a-4cb5-40a4-b122-7712fb276773"/>
    <xsd:element name="properties">
      <xsd:complexType>
        <xsd:sequence>
          <xsd:element name="documentManagement">
            <xsd:complexType>
              <xsd:all>
                <xsd:element ref="ns2:Gat"/>
                <xsd:element ref="ns2:Status"/>
              </xsd:all>
            </xsd:complexType>
          </xsd:element>
        </xsd:sequence>
      </xsd:complexType>
    </xsd:element>
  </xsd:schema>
  <xsd:schema xmlns:xsd="http://www.w3.org/2001/XMLSchema" xmlns:dms="http://schemas.microsoft.com/office/2006/documentManagement/types" targetNamespace="2ec1ac2a-4cb5-40a4-b122-7712fb276773" elementFormDefault="qualified">
    <xsd:import namespace="http://schemas.microsoft.com/office/2006/documentManagement/types"/>
    <xsd:element name="Gat" ma:index="9" ma:displayName="Gate" ma:default="PI" ma:description="Select gate for which the deliverable is expected to be approved" ma:format="Dropdown" ma:internalName="Gat">
      <xsd:simpleType>
        <xsd:restriction base="dms:Choice">
          <xsd:enumeration value="---"/>
          <xsd:enumeration value="PI"/>
          <xsd:enumeration value="PP"/>
          <xsd:enumeration value="PC"/>
          <xsd:enumeration value="IC"/>
          <xsd:enumeration value="FCS"/>
          <xsd:enumeration value="Launch"/>
          <xsd:enumeration value="VP"/>
        </xsd:restriction>
      </xsd:simpleType>
    </xsd:element>
    <xsd:element name="Status" ma:index="10" ma:displayName="Status" ma:default="---" ma:format="Dropdown" ma:internalName="Status">
      <xsd:simpleType>
        <xsd:restriction base="dms:Choice">
          <xsd:enumeration value="---"/>
          <xsd:enumeration value="Draft"/>
          <xsd:enumeration value="Ready for Review"/>
          <xsd:enumeration value="Ready for Approval"/>
          <xsd:enumeration value="Approved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office/internal/2005/internalDocumentation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lastPrinted" minOccurs="0" maxOccurs="1" type="xsd:dateTime"/>
        <xsd:element name="contentStatus" minOccurs="0" maxOccurs="1" type="xsd:string"/>
      </xsd:all>
    </xsd:complexType>
  </xsd:schema>
</ct:contentTypeSchema>
</file>

<file path=customXml/item2.xml><?xml version="1.0" encoding="utf-8"?>
<p:properties xmlns:p="http://schemas.microsoft.com/office/2006/metadata/properties" xmlns:xsi="http://www.w3.org/2001/XMLSchema-instance">
  <documentManagement>
    <Gat xmlns="2ec1ac2a-4cb5-40a4-b122-7712fb276773">IC</Gat>
    <Status xmlns="2ec1ac2a-4cb5-40a4-b122-7712fb276773">Ready for Review</Status>
  </documentManagement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13738C2-4739-401D-BFAC-3D8C20A1C92A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2ec1ac2a-4cb5-40a4-b122-7712fb276773"/>
    <ds:schemaRef ds:uri="http://schemas.microsoft.com/office/2006/documentManagement/types"/>
    <ds:schemaRef ds:uri="http://schemas.openxmlformats.org/package/2006/metadata/core-properties"/>
    <ds:schemaRef ds:uri="http://purl.org/dc/elements/1.1/"/>
    <ds:schemaRef ds:uri="http://purl.org/dc/terms/"/>
    <ds:schemaRef ds:uri="http://schemas.microsoft.com/office/internal/2005/internalDocumentation"/>
  </ds:schemaRefs>
</ds:datastoreItem>
</file>

<file path=customXml/itemProps2.xml><?xml version="1.0" encoding="utf-8"?>
<ds:datastoreItem xmlns:ds="http://schemas.openxmlformats.org/officeDocument/2006/customXml" ds:itemID="{22EF12C5-4EE5-401D-AF32-34459B235CB4}">
  <ds:schemaRefs>
    <ds:schemaRef ds:uri="http://schemas.microsoft.com/office/2006/metadata/properties"/>
    <ds:schemaRef ds:uri="2ec1ac2a-4cb5-40a4-b122-7712fb276773"/>
  </ds:schemaRefs>
</ds:datastoreItem>
</file>

<file path=customXml/itemProps3.xml><?xml version="1.0" encoding="utf-8"?>
<ds:datastoreItem xmlns:ds="http://schemas.openxmlformats.org/officeDocument/2006/customXml" ds:itemID="{7D4FE01D-1055-48A2-B526-C8AAEA4E33FB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086D1D72-4976-4561-A4AD-AA3F5061775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4T01_Functional_Specification_Template.dotm</Template>
  <TotalTime>266</TotalTime>
  <Pages>30</Pages>
  <Words>1060</Words>
  <Characters>6046</Characters>
  <Application>Microsoft Office Word</Application>
  <DocSecurity>0</DocSecurity>
  <Lines>50</Lines>
  <Paragraphs>14</Paragraphs>
  <ScaleCrop>false</ScaleCrop>
  <HeadingPairs>
    <vt:vector size="4" baseType="variant">
      <vt:variant>
        <vt:lpstr>제목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Functional Specification</vt:lpstr>
      <vt:lpstr>Functional Specification</vt:lpstr>
    </vt:vector>
  </TitlesOfParts>
  <Company>JDSU</Company>
  <LinksUpToDate>false</LinksUpToDate>
  <CharactersWithSpaces>7092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Functional Specification</dc:title>
  <dc:subject>Saunders Project</dc:subject>
  <dc:creator>Hans-Joerg Wolf;Jim Rayno</dc:creator>
  <cp:lastModifiedBy>Sang-Gu Kang</cp:lastModifiedBy>
  <cp:revision>12</cp:revision>
  <cp:lastPrinted>2016-05-11T05:52:00Z</cp:lastPrinted>
  <dcterms:created xsi:type="dcterms:W3CDTF">2019-10-28T06:37:00Z</dcterms:created>
  <dcterms:modified xsi:type="dcterms:W3CDTF">2019-10-29T00:40:00Z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0x010100912960106A3E4F47BFB96C9FCD053E8D</vt:lpwstr>
  </property>
  <property fmtid="{D5CDD505-2E9C-101B-9397-08002B2CF9AE}" pid="3" name="ProjectPhases">
    <vt:lpwstr>Planning</vt:lpwstr>
  </property>
  <property fmtid="{D5CDD505-2E9C-101B-9397-08002B2CF9AE}" pid="4" name="DocumentType">
    <vt:lpwstr>Template</vt:lpwstr>
  </property>
  <property fmtid="{D5CDD505-2E9C-101B-9397-08002B2CF9AE}" pid="5" name="DocumentTypeTemplates">
    <vt:lpwstr>Template</vt:lpwstr>
  </property>
  <property fmtid="{D5CDD505-2E9C-101B-9397-08002B2CF9AE}" pid="6" name="FunctionalAreas">
    <vt:lpwstr>R&amp;D</vt:lpwstr>
  </property>
  <property fmtid="{D5CDD505-2E9C-101B-9397-08002B2CF9AE}" pid="7" name="DLCPolicyLabelValue">
    <vt:lpwstr>This is a controlled Document. Printed copies are for 'Reference Only'. Verify version before using.     Version: {VersionLabel}</vt:lpwstr>
  </property>
  <property fmtid="{D5CDD505-2E9C-101B-9397-08002B2CF9AE}" pid="8" name="DocumentOwner">
    <vt:lpwstr>Hans-Joerg Wolf421</vt:lpwstr>
  </property>
  <property fmtid="{D5CDD505-2E9C-101B-9397-08002B2CF9AE}" pid="9" name="DLCPolicyLabelClientValue">
    <vt:lpwstr>This is a controlled Document. Printed copies are for 'Reference Only'. Verify version before using.     Version: {VersionLabel}</vt:lpwstr>
  </property>
</Properties>
</file>