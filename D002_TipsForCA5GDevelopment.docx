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0E6F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0E6F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0E6F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0E6F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0E6F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0E6F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73EBB891" w:rsidR="00806CEA" w:rsidRDefault="00806CEA" w:rsidP="00B64AC1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rFonts w:hint="eastAsia"/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386EBCA6" w:rsidR="007D24B4" w:rsidRDefault="007D24B4" w:rsidP="006C0865">
      <w:pPr>
        <w:rPr>
          <w:lang w:eastAsia="ko-KR"/>
        </w:rPr>
      </w:pPr>
    </w:p>
    <w:p w14:paraId="0B47FE48" w14:textId="45945D08" w:rsidR="007D24B4" w:rsidRDefault="007D24B4" w:rsidP="006C0865">
      <w:pPr>
        <w:rPr>
          <w:lang w:eastAsia="ko-KR"/>
        </w:rPr>
      </w:pPr>
    </w:p>
    <w:p w14:paraId="67C1E03C" w14:textId="3A1C7CB8" w:rsidR="007D24B4" w:rsidRDefault="007D24B4" w:rsidP="006C0865">
      <w:pPr>
        <w:rPr>
          <w:lang w:eastAsia="ko-KR"/>
        </w:rPr>
      </w:pP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9" w:name="_Toc21613858"/>
      <w:r>
        <w:rPr>
          <w:lang w:eastAsia="ko-KR"/>
        </w:rPr>
        <w:lastRenderedPageBreak/>
        <w:t>Temp</w:t>
      </w:r>
      <w:bookmarkEnd w:id="9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0" w:name="_Toc21613859"/>
      <w:proofErr w:type="spellStart"/>
      <w:r>
        <w:rPr>
          <w:lang w:eastAsia="ko-KR"/>
        </w:rPr>
        <w:t>Util</w:t>
      </w:r>
      <w:bookmarkEnd w:id="10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1" w:name="_Toc21613860"/>
      <w:proofErr w:type="spellStart"/>
      <w:r>
        <w:rPr>
          <w:lang w:eastAsia="ko-KR"/>
        </w:rPr>
        <w:t>doQt</w:t>
      </w:r>
      <w:bookmarkEnd w:id="11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2" w:name="_Toc21613861"/>
      <w:proofErr w:type="spellStart"/>
      <w:r>
        <w:rPr>
          <w:lang w:eastAsia="ko-KR"/>
        </w:rPr>
        <w:lastRenderedPageBreak/>
        <w:t>gitk</w:t>
      </w:r>
      <w:bookmarkEnd w:id="12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3" w:name="_Toc21613862"/>
      <w:r>
        <w:rPr>
          <w:lang w:eastAsia="ko-KR"/>
        </w:rPr>
        <w:t>Project</w:t>
      </w:r>
      <w:bookmarkEnd w:id="13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bookmarkStart w:id="14" w:name="_GoBack"/>
            <w:bookmarkEnd w:id="14"/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96"/>
      <w:footerReference w:type="defaul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B9D987" w14:textId="77777777" w:rsidR="000E6F69" w:rsidRDefault="000E6F69" w:rsidP="00A33843">
      <w:pPr>
        <w:spacing w:after="0" w:line="240" w:lineRule="auto"/>
      </w:pPr>
      <w:r>
        <w:separator/>
      </w:r>
    </w:p>
  </w:endnote>
  <w:endnote w:type="continuationSeparator" w:id="0">
    <w:p w14:paraId="3BDB0E4F" w14:textId="77777777" w:rsidR="000E6F69" w:rsidRDefault="000E6F69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08916B" w14:textId="77777777" w:rsidR="000E6F69" w:rsidRDefault="000E6F69" w:rsidP="00A33843">
      <w:pPr>
        <w:spacing w:after="0" w:line="240" w:lineRule="auto"/>
      </w:pPr>
      <w:r>
        <w:separator/>
      </w:r>
    </w:p>
  </w:footnote>
  <w:footnote w:type="continuationSeparator" w:id="0">
    <w:p w14:paraId="18B9769E" w14:textId="77777777" w:rsidR="000E6F69" w:rsidRDefault="000E6F69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83ED8A5E-3285-4FAB-8543-AD224C380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3439</TotalTime>
  <Pages>41</Pages>
  <Words>1183</Words>
  <Characters>6746</Characters>
  <Application>Microsoft Office Word</Application>
  <DocSecurity>0</DocSecurity>
  <Lines>56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30</cp:revision>
  <cp:lastPrinted>2016-05-11T05:52:00Z</cp:lastPrinted>
  <dcterms:created xsi:type="dcterms:W3CDTF">2019-11-19T06:56:00Z</dcterms:created>
  <dcterms:modified xsi:type="dcterms:W3CDTF">2019-12-06T09:34:00Z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