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3A685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3A685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3A685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3A685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3A685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3A685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33084964" w14:textId="5FF443DD" w:rsidR="00D823FB" w:rsidRDefault="00D823FB" w:rsidP="00B64AC1">
      <w:pPr>
        <w:rPr>
          <w:lang w:eastAsia="ko-KR"/>
        </w:rPr>
      </w:pPr>
      <w:bookmarkStart w:id="6" w:name="_GoBack"/>
      <w:bookmarkEnd w:id="6"/>
    </w:p>
    <w:p w14:paraId="38DC5A84" w14:textId="3CFB661F" w:rsidR="00D823FB" w:rsidRDefault="00D823FB" w:rsidP="00B64AC1">
      <w:pPr>
        <w:rPr>
          <w:lang w:eastAsia="ko-KR"/>
        </w:rPr>
      </w:pPr>
    </w:p>
    <w:p w14:paraId="138987C9" w14:textId="77777777" w:rsidR="00D823FB" w:rsidRPr="00B64AC1" w:rsidRDefault="00D823F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29F8CAAA" w14:textId="0F9555B3" w:rsidR="00583034" w:rsidRDefault="00583034" w:rsidP="00583034">
      <w:pPr>
        <w:pStyle w:val="1"/>
        <w:rPr>
          <w:lang w:eastAsia="ko-KR"/>
        </w:rPr>
      </w:pPr>
      <w:r>
        <w:rPr>
          <w:lang w:eastAsia="ko-KR"/>
        </w:rPr>
        <w:t>submodule</w:t>
      </w:r>
    </w:p>
    <w:p w14:paraId="29E3171C" w14:textId="2A9C220A" w:rsidR="00583034" w:rsidRDefault="00583034" w:rsidP="006C0865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034" w14:paraId="0EAA6EA0" w14:textId="77777777" w:rsidTr="00583034">
        <w:tc>
          <w:tcPr>
            <w:tcW w:w="9350" w:type="dxa"/>
          </w:tcPr>
          <w:p w14:paraId="2118BC0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4CF23AD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03C87CA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3D63337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21BA2E6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7E93EF66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0C541A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17C655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6C48C1A0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3E38FD1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2B52B08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E4AFBF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3DB113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4D390354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1F419BE3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3061C4C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0C78585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7FE2CFEF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7527B07C" w14:textId="3B4FF019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42D2902E" w14:textId="77777777" w:rsidR="00583034" w:rsidRDefault="00583034" w:rsidP="006C0865">
      <w:pPr>
        <w:rPr>
          <w:lang w:eastAsia="ko-KR"/>
        </w:rPr>
      </w:pPr>
    </w:p>
    <w:p w14:paraId="3E5D8628" w14:textId="26B1FDB1" w:rsidR="00583034" w:rsidRDefault="0042354F" w:rsidP="006C0865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7777777" w:rsidR="00430888" w:rsidRDefault="00430888" w:rsidP="006C0865">
      <w:pPr>
        <w:rPr>
          <w:lang w:eastAsia="ko-KR"/>
        </w:rPr>
      </w:pPr>
    </w:p>
    <w:p w14:paraId="5026125C" w14:textId="36C4E43A" w:rsidR="00CA5E32" w:rsidRDefault="00CA5E32" w:rsidP="00972C48">
      <w:pPr>
        <w:pStyle w:val="1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ake New Feature flow</w:t>
      </w:r>
    </w:p>
    <w:p w14:paraId="1683340F" w14:textId="77777777" w:rsidR="00543F1A" w:rsidRDefault="00543F1A" w:rsidP="006C0865">
      <w:pPr>
        <w:rPr>
          <w:lang w:eastAsia="ko-KR"/>
        </w:rPr>
      </w:pPr>
    </w:p>
    <w:p w14:paraId="3F5485B5" w14:textId="72E94122" w:rsidR="00675BAB" w:rsidRDefault="00023DA2" w:rsidP="00023DA2">
      <w:pPr>
        <w:pStyle w:val="2"/>
        <w:rPr>
          <w:lang w:eastAsia="ko-KR"/>
        </w:rPr>
      </w:pPr>
      <w:r>
        <w:rPr>
          <w:lang w:eastAsia="ko-KR"/>
        </w:rPr>
        <w:t>SCPI</w:t>
      </w:r>
    </w:p>
    <w:p w14:paraId="52BCB3AF" w14:textId="67C66994" w:rsidR="00023DA2" w:rsidRDefault="00023DA2" w:rsidP="006C0865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 w:rsidR="009B504D">
        <w:rPr>
          <w:lang w:eastAsia="ko-KR"/>
        </w:rPr>
        <w:t>action.json</w:t>
      </w:r>
      <w:proofErr w:type="spellEnd"/>
      <w:r w:rsidR="009B504D"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 w:rsidR="009B504D">
        <w:rPr>
          <w:lang w:eastAsia="ko-KR"/>
        </w:rPr>
        <w:t xml:space="preserve">, </w:t>
      </w:r>
      <w:proofErr w:type="spellStart"/>
      <w:r w:rsidR="009B504D"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41C2C5CB" w14:textId="21F07B1C" w:rsidR="00023DA2" w:rsidRDefault="00023DA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AC7C12" wp14:editId="3AF69CF7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A25B" w14:textId="62682A17" w:rsidR="00023DA2" w:rsidRDefault="00023DA2" w:rsidP="006C0865">
      <w:pPr>
        <w:rPr>
          <w:lang w:eastAsia="ko-KR"/>
        </w:rPr>
      </w:pPr>
    </w:p>
    <w:p w14:paraId="51239490" w14:textId="12658FCE" w:rsidR="00023DA2" w:rsidRDefault="00023DA2" w:rsidP="006C0865">
      <w:pPr>
        <w:rPr>
          <w:lang w:eastAsia="ko-KR"/>
        </w:rPr>
      </w:pPr>
    </w:p>
    <w:p w14:paraId="17CC4D8E" w14:textId="77777777" w:rsidR="00023DA2" w:rsidRDefault="00023DA2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lastRenderedPageBreak/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7777777" w:rsidR="00753B7D" w:rsidRDefault="00753B7D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lastRenderedPageBreak/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5AE48D" w14:textId="77777777" w:rsidR="003A6851" w:rsidRDefault="003A6851" w:rsidP="00A33843">
      <w:pPr>
        <w:spacing w:after="0" w:line="240" w:lineRule="auto"/>
      </w:pPr>
      <w:r>
        <w:separator/>
      </w:r>
    </w:p>
  </w:endnote>
  <w:endnote w:type="continuationSeparator" w:id="0">
    <w:p w14:paraId="4205336D" w14:textId="77777777" w:rsidR="003A6851" w:rsidRDefault="003A685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F9B0CF" w14:textId="77777777" w:rsidR="003A6851" w:rsidRDefault="003A6851" w:rsidP="00A33843">
      <w:pPr>
        <w:spacing w:after="0" w:line="240" w:lineRule="auto"/>
      </w:pPr>
      <w:r>
        <w:separator/>
      </w:r>
    </w:p>
  </w:footnote>
  <w:footnote w:type="continuationSeparator" w:id="0">
    <w:p w14:paraId="2610CFF2" w14:textId="77777777" w:rsidR="003A6851" w:rsidRDefault="003A685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CD3"/>
    <w:rsid w:val="00583034"/>
    <w:rsid w:val="00583711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66096AE3-16CA-45E5-B5A5-14BBAA774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558</TotalTime>
  <Pages>31</Pages>
  <Words>818</Words>
  <Characters>4664</Characters>
  <Application>Microsoft Office Word</Application>
  <DocSecurity>0</DocSecurity>
  <Lines>38</Lines>
  <Paragraphs>10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28</cp:revision>
  <cp:lastPrinted>2016-05-11T05:52:00Z</cp:lastPrinted>
  <dcterms:created xsi:type="dcterms:W3CDTF">2019-11-11T02:01:00Z</dcterms:created>
  <dcterms:modified xsi:type="dcterms:W3CDTF">2019-11-12T11:45:00Z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