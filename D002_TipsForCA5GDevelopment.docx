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587B95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587B95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587B95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587B95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587B95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587B95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01EDE8A9" w:rsidR="00D823FB" w:rsidRPr="00B64AC1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7E71EB0E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lastRenderedPageBreak/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</w:t>
      </w:r>
      <w:r>
        <w:rPr>
          <w:rFonts w:hint="eastAsia"/>
          <w:lang w:eastAsia="ko-KR"/>
        </w:rPr>
        <w:t>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rFonts w:hint="eastAsia"/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31C39013" w:rsidR="00A12969" w:rsidRDefault="00A12969" w:rsidP="006C0865">
      <w:pPr>
        <w:rPr>
          <w:lang w:eastAsia="ko-KR"/>
        </w:rPr>
      </w:pPr>
      <w:bookmarkStart w:id="9" w:name="_GoBack"/>
      <w:bookmarkEnd w:id="9"/>
    </w:p>
    <w:p w14:paraId="367AF016" w14:textId="77777777" w:rsidR="00A12969" w:rsidRDefault="00A12969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17296FA7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2BAD0C52" w14:textId="4F1CABD8" w:rsidR="00476B32" w:rsidRPr="00476B32" w:rsidRDefault="00476B32" w:rsidP="00476B32">
      <w:pPr>
        <w:pStyle w:val="2"/>
        <w:rPr>
          <w:lang w:eastAsia="ko-KR"/>
        </w:rPr>
      </w:pPr>
      <w:r>
        <w:rPr>
          <w:lang w:eastAsia="ko-KR"/>
        </w:rPr>
        <w:t>apps</w:t>
      </w:r>
    </w:p>
    <w:p w14:paraId="3B31F99C" w14:textId="0741AEEA" w:rsidR="00C076D5" w:rsidRDefault="00C076D5" w:rsidP="00DD5AEC">
      <w:pPr>
        <w:rPr>
          <w:lang w:eastAsia="ko-KR"/>
        </w:rPr>
      </w:pPr>
    </w:p>
    <w:p w14:paraId="7DE0074B" w14:textId="28914FB4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signalAnalyzer5GNR</w:t>
      </w:r>
    </w:p>
    <w:p w14:paraId="7E2A7F9C" w14:textId="3F6E7291" w:rsidR="00C076D5" w:rsidRDefault="00C076D5" w:rsidP="00DD5AEC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9732F9" w14:textId="77777777" w:rsidR="00587B95" w:rsidRDefault="00587B95" w:rsidP="00A33843">
      <w:pPr>
        <w:spacing w:after="0" w:line="240" w:lineRule="auto"/>
      </w:pPr>
      <w:r>
        <w:separator/>
      </w:r>
    </w:p>
  </w:endnote>
  <w:endnote w:type="continuationSeparator" w:id="0">
    <w:p w14:paraId="22FAA9A7" w14:textId="77777777" w:rsidR="00587B95" w:rsidRDefault="00587B95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587B95">
            <w:fldChar w:fldCharType="begin"/>
          </w:r>
          <w:r w:rsidR="00587B95">
            <w:instrText xml:space="preserve"> NUMPAGES  \* Arabic  \* MERGEFORMAT </w:instrText>
          </w:r>
          <w:r w:rsidR="00587B95">
            <w:fldChar w:fldCharType="separate"/>
          </w:r>
          <w:r>
            <w:rPr>
              <w:noProof/>
            </w:rPr>
            <w:t>6</w:t>
          </w:r>
          <w:r w:rsidR="00587B95">
            <w:rPr>
              <w:noProof/>
            </w:rPr>
            <w:fldChar w:fldCharType="end"/>
          </w:r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FA1DED" w14:textId="77777777" w:rsidR="00587B95" w:rsidRDefault="00587B95" w:rsidP="00A33843">
      <w:pPr>
        <w:spacing w:after="0" w:line="240" w:lineRule="auto"/>
      </w:pPr>
      <w:r>
        <w:separator/>
      </w:r>
    </w:p>
  </w:footnote>
  <w:footnote w:type="continuationSeparator" w:id="0">
    <w:p w14:paraId="2B7F89AB" w14:textId="77777777" w:rsidR="00587B95" w:rsidRDefault="00587B95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511111-9859-4283-AC1E-986E43D8D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2392</TotalTime>
  <Pages>33</Pages>
  <Words>999</Words>
  <Characters>5696</Characters>
  <Application>Microsoft Office Word</Application>
  <DocSecurity>0</DocSecurity>
  <Lines>47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62</cp:revision>
  <cp:lastPrinted>2016-05-11T05:52:00Z</cp:lastPrinted>
  <dcterms:created xsi:type="dcterms:W3CDTF">2019-11-11T02:01:00Z</dcterms:created>
  <dcterms:modified xsi:type="dcterms:W3CDTF">2019-11-14T06:50:00Z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