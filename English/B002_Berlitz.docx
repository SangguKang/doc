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1507C03F" w:rsidR="00A33843" w:rsidRPr="0001032B" w:rsidRDefault="00102584" w:rsidP="005624D7">
            <w:pPr>
              <w:rPr>
                <w:rFonts w:cstheme="minorHAnsi"/>
                <w:lang w:eastAsia="ko-KR"/>
              </w:rPr>
            </w:pPr>
            <w:r>
              <w:rPr>
                <w:rFonts w:cstheme="minorHAnsi"/>
                <w:lang w:eastAsia="ko-KR"/>
              </w:rPr>
              <w:t>B</w:t>
            </w:r>
            <w:r w:rsidR="00172DB9">
              <w:rPr>
                <w:rFonts w:cstheme="minorHAnsi"/>
                <w:lang w:eastAsia="ko-KR"/>
              </w:rPr>
              <w:t>00</w:t>
            </w:r>
            <w:r>
              <w:rPr>
                <w:rFonts w:cstheme="minorHAnsi"/>
                <w:lang w:eastAsia="ko-KR"/>
              </w:rPr>
              <w:t>2</w:t>
            </w:r>
            <w:r w:rsidR="00172DB9">
              <w:rPr>
                <w:rFonts w:cstheme="minorHAnsi"/>
                <w:lang w:eastAsia="ko-KR"/>
              </w:rPr>
              <w:t xml:space="preserve"> </w:t>
            </w:r>
            <w:r>
              <w:rPr>
                <w:rFonts w:cstheme="minorHAnsi"/>
                <w:lang w:eastAsia="ko-KR"/>
              </w:rPr>
              <w:t>Berlitz Audio Script</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3507C24F" w:rsidR="006C0865" w:rsidRPr="00411A5C" w:rsidRDefault="00D52776" w:rsidP="006C0865">
      <w:pPr>
        <w:jc w:val="center"/>
        <w:rPr>
          <w:b/>
          <w:sz w:val="52"/>
          <w:szCs w:val="52"/>
          <w:lang w:eastAsia="ko-KR"/>
        </w:rPr>
      </w:pPr>
      <w:r>
        <w:rPr>
          <w:b/>
          <w:sz w:val="52"/>
          <w:szCs w:val="52"/>
          <w:lang w:eastAsia="ko-KR"/>
        </w:rPr>
        <w:fldChar w:fldCharType="begin"/>
      </w:r>
      <w:r>
        <w:rPr>
          <w:b/>
          <w:sz w:val="52"/>
          <w:szCs w:val="52"/>
          <w:lang w:eastAsia="ko-KR"/>
        </w:rPr>
        <w:instrText xml:space="preserve"> TITLE  "Functional Specification"  \* MERGEFORMAT </w:instrText>
      </w:r>
      <w:r>
        <w:rPr>
          <w:b/>
          <w:sz w:val="52"/>
          <w:szCs w:val="52"/>
          <w:lang w:eastAsia="ko-KR"/>
        </w:rPr>
        <w:fldChar w:fldCharType="separate"/>
      </w:r>
      <w:r w:rsidR="00102584">
        <w:rPr>
          <w:b/>
          <w:sz w:val="52"/>
          <w:szCs w:val="52"/>
          <w:lang w:eastAsia="ko-KR"/>
        </w:rPr>
        <w:t>Berlitz Audio Script</w:t>
      </w:r>
      <w:r>
        <w:rPr>
          <w:b/>
          <w:sz w:val="52"/>
          <w:szCs w:val="52"/>
          <w:lang w:eastAsia="ko-KR"/>
        </w:rPr>
        <w:fldChar w:fldCharType="end"/>
      </w:r>
    </w:p>
    <w:p w14:paraId="7AFC027E" w14:textId="77777777"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8A36F8">
        <w:rPr>
          <w:sz w:val="52"/>
          <w:szCs w:val="52"/>
          <w:lang w:eastAsia="ko-KR"/>
        </w:rPr>
        <w:t>1</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77777777"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14:paraId="7AFC0288" w14:textId="792F8F70" w:rsidR="00F51F15" w:rsidRPr="00411A5C" w:rsidRDefault="00102584" w:rsidP="005624D7">
            <w:pPr>
              <w:rPr>
                <w:lang w:eastAsia="ko-KR"/>
              </w:rPr>
            </w:pPr>
            <w:r>
              <w:rPr>
                <w:lang w:eastAsia="ko-KR"/>
              </w:rPr>
              <w:t>5</w:t>
            </w:r>
            <w:r w:rsidR="00FB09A5">
              <w:rPr>
                <w:rFonts w:hint="eastAsia"/>
                <w:lang w:eastAsia="ko-KR"/>
              </w:rPr>
              <w:t>-</w:t>
            </w:r>
            <w:r w:rsidR="007F13F1">
              <w:rPr>
                <w:lang w:eastAsia="ko-KR"/>
              </w:rPr>
              <w:t>APR</w:t>
            </w:r>
            <w:r w:rsidR="00F51F15">
              <w:rPr>
                <w:rFonts w:hint="eastAsia"/>
                <w:lang w:eastAsia="ko-KR"/>
              </w:rPr>
              <w:t>-</w:t>
            </w:r>
            <w:r w:rsidR="00F51F15" w:rsidRPr="00411A5C">
              <w:t>201</w:t>
            </w:r>
            <w:r w:rsidR="008A36F8">
              <w:rPr>
                <w:lang w:eastAsia="ko-KR"/>
              </w:rPr>
              <w:t>7</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77777777" w:rsidR="00F51F15" w:rsidRPr="00411A5C" w:rsidRDefault="005624D7" w:rsidP="00385083">
            <w:pPr>
              <w:rPr>
                <w:lang w:eastAsia="ko-KR"/>
              </w:rPr>
            </w:pPr>
            <w:r>
              <w:rPr>
                <w:rFonts w:hint="eastAsia"/>
                <w:lang w:eastAsia="ko-KR"/>
              </w:rPr>
              <w:t>Initial Draft</w:t>
            </w:r>
          </w:p>
        </w:tc>
      </w:tr>
      <w:tr w:rsidR="00F51F15" w14:paraId="7AFC0290" w14:textId="77777777" w:rsidTr="00385083">
        <w:tc>
          <w:tcPr>
            <w:tcW w:w="738" w:type="dxa"/>
          </w:tcPr>
          <w:p w14:paraId="7AFC028C" w14:textId="77777777" w:rsidR="00F51F15" w:rsidRDefault="00F51F15" w:rsidP="00385083">
            <w:pPr>
              <w:rPr>
                <w:lang w:eastAsia="ko-KR"/>
              </w:rPr>
            </w:pPr>
          </w:p>
        </w:tc>
        <w:tc>
          <w:tcPr>
            <w:tcW w:w="1497" w:type="dxa"/>
          </w:tcPr>
          <w:p w14:paraId="7AFC028D" w14:textId="77777777" w:rsidR="00F51F15" w:rsidRDefault="00F51F15" w:rsidP="00385083">
            <w:pPr>
              <w:rPr>
                <w:lang w:eastAsia="ko-KR"/>
              </w:rPr>
            </w:pPr>
          </w:p>
        </w:tc>
        <w:tc>
          <w:tcPr>
            <w:tcW w:w="1842" w:type="dxa"/>
          </w:tcPr>
          <w:p w14:paraId="7AFC028E" w14:textId="77777777" w:rsidR="00F51F15" w:rsidRDefault="00F51F15" w:rsidP="00385083">
            <w:pPr>
              <w:rPr>
                <w:lang w:eastAsia="ko-KR"/>
              </w:rPr>
            </w:pPr>
          </w:p>
        </w:tc>
        <w:tc>
          <w:tcPr>
            <w:tcW w:w="5499" w:type="dxa"/>
          </w:tcPr>
          <w:p w14:paraId="7AFC028F" w14:textId="77777777" w:rsidR="00F51F15" w:rsidRDefault="00F51F15" w:rsidP="00385083">
            <w:pPr>
              <w:rPr>
                <w:lang w:eastAsia="ko-KR"/>
              </w:rPr>
            </w:pPr>
          </w:p>
        </w:tc>
      </w:tr>
      <w:tr w:rsidR="00E2399F" w14:paraId="7AFC0295" w14:textId="77777777" w:rsidTr="00385083">
        <w:tc>
          <w:tcPr>
            <w:tcW w:w="738" w:type="dxa"/>
          </w:tcPr>
          <w:p w14:paraId="7AFC0291" w14:textId="77777777" w:rsidR="00E2399F" w:rsidRDefault="00E2399F" w:rsidP="00385083">
            <w:pPr>
              <w:rPr>
                <w:lang w:eastAsia="ko-KR"/>
              </w:rPr>
            </w:pPr>
          </w:p>
        </w:tc>
        <w:tc>
          <w:tcPr>
            <w:tcW w:w="1497" w:type="dxa"/>
          </w:tcPr>
          <w:p w14:paraId="7AFC0292" w14:textId="77777777" w:rsidR="00E2399F" w:rsidRDefault="00E2399F" w:rsidP="00CA6F89">
            <w:pPr>
              <w:rPr>
                <w:lang w:eastAsia="ko-KR"/>
              </w:rPr>
            </w:pPr>
          </w:p>
        </w:tc>
        <w:tc>
          <w:tcPr>
            <w:tcW w:w="1842" w:type="dxa"/>
          </w:tcPr>
          <w:p w14:paraId="7AFC0293" w14:textId="77777777" w:rsidR="00E2399F" w:rsidRDefault="00E2399F" w:rsidP="00CA6F89">
            <w:pPr>
              <w:rPr>
                <w:lang w:eastAsia="ko-KR"/>
              </w:rPr>
            </w:pPr>
          </w:p>
        </w:tc>
        <w:tc>
          <w:tcPr>
            <w:tcW w:w="5499" w:type="dxa"/>
          </w:tcPr>
          <w:p w14:paraId="7AFC0294" w14:textId="77777777"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tc>
        <w:tc>
          <w:tcPr>
            <w:tcW w:w="1497" w:type="dxa"/>
          </w:tcPr>
          <w:p w14:paraId="7AFC0297" w14:textId="77777777" w:rsidR="002158DC" w:rsidRDefault="002158DC" w:rsidP="002158DC"/>
        </w:tc>
        <w:tc>
          <w:tcPr>
            <w:tcW w:w="1842" w:type="dxa"/>
          </w:tcPr>
          <w:p w14:paraId="7AFC0298" w14:textId="77777777" w:rsidR="002158DC" w:rsidRDefault="002158DC" w:rsidP="002158DC"/>
        </w:tc>
        <w:tc>
          <w:tcPr>
            <w:tcW w:w="5499" w:type="dxa"/>
          </w:tcPr>
          <w:p w14:paraId="7AFC0299" w14:textId="77777777" w:rsidR="002158DC" w:rsidRDefault="002158DC" w:rsidP="002158DC"/>
        </w:tc>
      </w:tr>
      <w:tr w:rsidR="002158DC" w14:paraId="7AFC029F" w14:textId="77777777" w:rsidTr="00385083">
        <w:tc>
          <w:tcPr>
            <w:tcW w:w="738" w:type="dxa"/>
          </w:tcPr>
          <w:p w14:paraId="7AFC029B" w14:textId="77777777" w:rsidR="002158DC" w:rsidRDefault="002158DC" w:rsidP="002158DC"/>
        </w:tc>
        <w:tc>
          <w:tcPr>
            <w:tcW w:w="1497" w:type="dxa"/>
          </w:tcPr>
          <w:p w14:paraId="7AFC029C" w14:textId="77777777" w:rsidR="002158DC" w:rsidRDefault="002158DC" w:rsidP="002158DC"/>
        </w:tc>
        <w:tc>
          <w:tcPr>
            <w:tcW w:w="1842" w:type="dxa"/>
          </w:tcPr>
          <w:p w14:paraId="7AFC029D" w14:textId="77777777" w:rsidR="002158DC" w:rsidRDefault="002158DC" w:rsidP="002158DC"/>
        </w:tc>
        <w:tc>
          <w:tcPr>
            <w:tcW w:w="5499" w:type="dxa"/>
          </w:tcPr>
          <w:p w14:paraId="7AFC029E" w14:textId="77777777" w:rsidR="002158DC" w:rsidRDefault="002158DC" w:rsidP="002158DC"/>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tc>
        <w:tc>
          <w:tcPr>
            <w:tcW w:w="5499" w:type="dxa"/>
          </w:tcPr>
          <w:p w14:paraId="7AFC02A3" w14:textId="77777777" w:rsidR="002158DC" w:rsidRDefault="002158DC" w:rsidP="002158DC"/>
        </w:tc>
      </w:tr>
      <w:tr w:rsidR="002158DC" w14:paraId="7AFC02A9" w14:textId="77777777" w:rsidTr="00385083">
        <w:tc>
          <w:tcPr>
            <w:tcW w:w="738" w:type="dxa"/>
          </w:tcPr>
          <w:p w14:paraId="7AFC02A5" w14:textId="77777777" w:rsidR="002158DC" w:rsidRDefault="002158DC" w:rsidP="00385083"/>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47D745BD" w14:textId="7D4B6AC4" w:rsidR="00127ED1"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479175582" w:history="1">
            <w:r w:rsidR="00127ED1" w:rsidRPr="00EF00A9">
              <w:rPr>
                <w:rStyle w:val="a6"/>
                <w:noProof/>
              </w:rPr>
              <w:t>1</w:t>
            </w:r>
            <w:r w:rsidR="00127ED1">
              <w:rPr>
                <w:rFonts w:eastAsiaTheme="minorEastAsia"/>
                <w:noProof/>
                <w:kern w:val="2"/>
                <w:sz w:val="20"/>
                <w:lang w:eastAsia="ko-KR"/>
              </w:rPr>
              <w:tab/>
            </w:r>
            <w:r w:rsidR="00127ED1" w:rsidRPr="00EF00A9">
              <w:rPr>
                <w:rStyle w:val="a6"/>
                <w:noProof/>
                <w:lang w:eastAsia="ko-KR"/>
              </w:rPr>
              <w:t>Script 1</w:t>
            </w:r>
            <w:r w:rsidR="00127ED1">
              <w:rPr>
                <w:noProof/>
                <w:webHidden/>
              </w:rPr>
              <w:tab/>
            </w:r>
            <w:r w:rsidR="00127ED1">
              <w:rPr>
                <w:noProof/>
                <w:webHidden/>
              </w:rPr>
              <w:fldChar w:fldCharType="begin"/>
            </w:r>
            <w:r w:rsidR="00127ED1">
              <w:rPr>
                <w:noProof/>
                <w:webHidden/>
              </w:rPr>
              <w:instrText xml:space="preserve"> PAGEREF _Toc479175582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89B2DD7" w14:textId="1E739979" w:rsidR="00127ED1" w:rsidRDefault="001A441F">
          <w:pPr>
            <w:pStyle w:val="20"/>
            <w:tabs>
              <w:tab w:val="left" w:pos="1275"/>
              <w:tab w:val="right" w:leader="dot" w:pos="9350"/>
            </w:tabs>
            <w:rPr>
              <w:noProof/>
              <w:kern w:val="2"/>
              <w:sz w:val="20"/>
              <w:lang w:eastAsia="ko-KR"/>
            </w:rPr>
          </w:pPr>
          <w:hyperlink w:anchor="_Toc479175583" w:history="1">
            <w:r w:rsidR="00127ED1" w:rsidRPr="00EF00A9">
              <w:rPr>
                <w:rStyle w:val="a6"/>
                <w:noProof/>
                <w:lang w:eastAsia="ko-KR"/>
              </w:rPr>
              <w:t>1.1</w:t>
            </w:r>
            <w:r w:rsidR="00127ED1">
              <w:rPr>
                <w:noProof/>
                <w:kern w:val="2"/>
                <w:sz w:val="20"/>
                <w:lang w:eastAsia="ko-KR"/>
              </w:rPr>
              <w:tab/>
            </w:r>
            <w:r w:rsidR="00127ED1" w:rsidRPr="00EF00A9">
              <w:rPr>
                <w:rStyle w:val="a6"/>
                <w:noProof/>
                <w:lang w:eastAsia="ko-KR"/>
              </w:rPr>
              <w:t>Unit 1</w:t>
            </w:r>
            <w:r w:rsidR="00127ED1">
              <w:rPr>
                <w:noProof/>
                <w:webHidden/>
              </w:rPr>
              <w:tab/>
            </w:r>
            <w:r w:rsidR="00127ED1">
              <w:rPr>
                <w:noProof/>
                <w:webHidden/>
              </w:rPr>
              <w:fldChar w:fldCharType="begin"/>
            </w:r>
            <w:r w:rsidR="00127ED1">
              <w:rPr>
                <w:noProof/>
                <w:webHidden/>
              </w:rPr>
              <w:instrText xml:space="preserve"> PAGEREF _Toc479175583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643A6433" w14:textId="43EDA4C0" w:rsidR="00127ED1" w:rsidRDefault="001A441F">
          <w:pPr>
            <w:pStyle w:val="20"/>
            <w:tabs>
              <w:tab w:val="left" w:pos="1275"/>
              <w:tab w:val="right" w:leader="dot" w:pos="9350"/>
            </w:tabs>
            <w:rPr>
              <w:noProof/>
              <w:kern w:val="2"/>
              <w:sz w:val="20"/>
              <w:lang w:eastAsia="ko-KR"/>
            </w:rPr>
          </w:pPr>
          <w:hyperlink w:anchor="_Toc479175584" w:history="1">
            <w:r w:rsidR="00127ED1" w:rsidRPr="00EF00A9">
              <w:rPr>
                <w:rStyle w:val="a6"/>
                <w:noProof/>
                <w:lang w:eastAsia="ko-KR"/>
              </w:rPr>
              <w:t>1.2</w:t>
            </w:r>
            <w:r w:rsidR="00127ED1">
              <w:rPr>
                <w:noProof/>
                <w:kern w:val="2"/>
                <w:sz w:val="20"/>
                <w:lang w:eastAsia="ko-KR"/>
              </w:rPr>
              <w:tab/>
            </w:r>
            <w:r w:rsidR="00127ED1" w:rsidRPr="00EF00A9">
              <w:rPr>
                <w:rStyle w:val="a6"/>
                <w:noProof/>
                <w:lang w:eastAsia="ko-KR"/>
              </w:rPr>
              <w:t>Unit 23</w:t>
            </w:r>
            <w:r w:rsidR="00127ED1">
              <w:rPr>
                <w:noProof/>
                <w:webHidden/>
              </w:rPr>
              <w:tab/>
            </w:r>
            <w:r w:rsidR="00127ED1">
              <w:rPr>
                <w:noProof/>
                <w:webHidden/>
              </w:rPr>
              <w:fldChar w:fldCharType="begin"/>
            </w:r>
            <w:r w:rsidR="00127ED1">
              <w:rPr>
                <w:noProof/>
                <w:webHidden/>
              </w:rPr>
              <w:instrText xml:space="preserve"> PAGEREF _Toc479175584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F22E33A" w14:textId="59B4A720" w:rsidR="00127ED1" w:rsidRDefault="001A441F">
          <w:pPr>
            <w:pStyle w:val="10"/>
            <w:rPr>
              <w:rFonts w:eastAsiaTheme="minorEastAsia"/>
              <w:noProof/>
              <w:kern w:val="2"/>
              <w:sz w:val="20"/>
              <w:lang w:eastAsia="ko-KR"/>
            </w:rPr>
          </w:pPr>
          <w:hyperlink w:anchor="_Toc479175585" w:history="1">
            <w:r w:rsidR="00127ED1" w:rsidRPr="00EF00A9">
              <w:rPr>
                <w:rStyle w:val="a6"/>
                <w:noProof/>
                <w:lang w:eastAsia="ko-KR"/>
              </w:rPr>
              <w:t>2</w:t>
            </w:r>
            <w:r w:rsidR="00127ED1">
              <w:rPr>
                <w:rFonts w:eastAsiaTheme="minorEastAsia"/>
                <w:noProof/>
                <w:kern w:val="2"/>
                <w:sz w:val="20"/>
                <w:lang w:eastAsia="ko-KR"/>
              </w:rPr>
              <w:tab/>
            </w:r>
            <w:r w:rsidR="00127ED1" w:rsidRPr="00EF00A9">
              <w:rPr>
                <w:rStyle w:val="a6"/>
                <w:noProof/>
                <w:lang w:eastAsia="ko-KR"/>
              </w:rPr>
              <w:t>Script 2</w:t>
            </w:r>
            <w:r w:rsidR="00127ED1">
              <w:rPr>
                <w:noProof/>
                <w:webHidden/>
              </w:rPr>
              <w:tab/>
            </w:r>
            <w:r w:rsidR="00127ED1">
              <w:rPr>
                <w:noProof/>
                <w:webHidden/>
              </w:rPr>
              <w:fldChar w:fldCharType="begin"/>
            </w:r>
            <w:r w:rsidR="00127ED1">
              <w:rPr>
                <w:noProof/>
                <w:webHidden/>
              </w:rPr>
              <w:instrText xml:space="preserve"> PAGEREF _Toc479175585 \h </w:instrText>
            </w:r>
            <w:r w:rsidR="00127ED1">
              <w:rPr>
                <w:noProof/>
                <w:webHidden/>
              </w:rPr>
            </w:r>
            <w:r w:rsidR="00127ED1">
              <w:rPr>
                <w:noProof/>
                <w:webHidden/>
              </w:rPr>
              <w:fldChar w:fldCharType="separate"/>
            </w:r>
            <w:r w:rsidR="00127ED1">
              <w:rPr>
                <w:noProof/>
                <w:webHidden/>
              </w:rPr>
              <w:t>5</w:t>
            </w:r>
            <w:r w:rsidR="00127ED1">
              <w:rPr>
                <w:noProof/>
                <w:webHidden/>
              </w:rPr>
              <w:fldChar w:fldCharType="end"/>
            </w:r>
          </w:hyperlink>
        </w:p>
        <w:p w14:paraId="6873F4B8" w14:textId="41B02A4C" w:rsidR="00127ED1" w:rsidRDefault="001A441F">
          <w:pPr>
            <w:pStyle w:val="10"/>
            <w:rPr>
              <w:rFonts w:eastAsiaTheme="minorEastAsia"/>
              <w:noProof/>
              <w:kern w:val="2"/>
              <w:sz w:val="20"/>
              <w:lang w:eastAsia="ko-KR"/>
            </w:rPr>
          </w:pPr>
          <w:hyperlink w:anchor="_Toc479175586" w:history="1">
            <w:r w:rsidR="00127ED1" w:rsidRPr="00EF00A9">
              <w:rPr>
                <w:rStyle w:val="a6"/>
                <w:noProof/>
                <w:lang w:eastAsia="ko-KR"/>
              </w:rPr>
              <w:t>3</w:t>
            </w:r>
            <w:r w:rsidR="00127ED1">
              <w:rPr>
                <w:rFonts w:eastAsiaTheme="minorEastAsia"/>
                <w:noProof/>
                <w:kern w:val="2"/>
                <w:sz w:val="20"/>
                <w:lang w:eastAsia="ko-KR"/>
              </w:rPr>
              <w:tab/>
            </w:r>
            <w:r w:rsidR="00127ED1" w:rsidRPr="00EF00A9">
              <w:rPr>
                <w:rStyle w:val="a6"/>
                <w:noProof/>
                <w:lang w:eastAsia="ko-KR"/>
              </w:rPr>
              <w:t>Todo</w:t>
            </w:r>
            <w:r w:rsidR="00127ED1">
              <w:rPr>
                <w:noProof/>
                <w:webHidden/>
              </w:rPr>
              <w:tab/>
            </w:r>
            <w:r w:rsidR="00127ED1">
              <w:rPr>
                <w:noProof/>
                <w:webHidden/>
              </w:rPr>
              <w:fldChar w:fldCharType="begin"/>
            </w:r>
            <w:r w:rsidR="00127ED1">
              <w:rPr>
                <w:noProof/>
                <w:webHidden/>
              </w:rPr>
              <w:instrText xml:space="preserve"> PAGEREF _Toc479175586 \h </w:instrText>
            </w:r>
            <w:r w:rsidR="00127ED1">
              <w:rPr>
                <w:noProof/>
                <w:webHidden/>
              </w:rPr>
            </w:r>
            <w:r w:rsidR="00127ED1">
              <w:rPr>
                <w:noProof/>
                <w:webHidden/>
              </w:rPr>
              <w:fldChar w:fldCharType="separate"/>
            </w:r>
            <w:r w:rsidR="00127ED1">
              <w:rPr>
                <w:noProof/>
                <w:webHidden/>
              </w:rPr>
              <w:t>6</w:t>
            </w:r>
            <w:r w:rsidR="00127ED1">
              <w:rPr>
                <w:noProof/>
                <w:webHidden/>
              </w:rPr>
              <w:fldChar w:fldCharType="end"/>
            </w:r>
          </w:hyperlink>
        </w:p>
        <w:p w14:paraId="7AFC02C8" w14:textId="47A2B3C4"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593D93C6" w:rsidR="006C0865" w:rsidRDefault="00102584" w:rsidP="00733273">
      <w:pPr>
        <w:pStyle w:val="1"/>
      </w:pPr>
      <w:bookmarkStart w:id="0" w:name="_Toc479175582"/>
      <w:r>
        <w:rPr>
          <w:lang w:eastAsia="ko-KR"/>
        </w:rPr>
        <w:lastRenderedPageBreak/>
        <w:t>Script 1</w:t>
      </w:r>
      <w:bookmarkEnd w:id="0"/>
    </w:p>
    <w:p w14:paraId="4C1C67BA" w14:textId="5F003687" w:rsidR="00792BFD" w:rsidRDefault="00792BFD" w:rsidP="006C0865">
      <w:pPr>
        <w:rPr>
          <w:lang w:eastAsia="ko-KR"/>
        </w:rPr>
      </w:pPr>
    </w:p>
    <w:p w14:paraId="04869ACE" w14:textId="089BAE65" w:rsidR="007F13F1" w:rsidRDefault="00102584" w:rsidP="00792BFD">
      <w:pPr>
        <w:pStyle w:val="2"/>
        <w:rPr>
          <w:lang w:eastAsia="ko-KR"/>
        </w:rPr>
      </w:pPr>
      <w:bookmarkStart w:id="1" w:name="_Toc479175583"/>
      <w:r>
        <w:rPr>
          <w:lang w:eastAsia="ko-KR"/>
        </w:rPr>
        <w:t>Unit 1</w:t>
      </w:r>
      <w:bookmarkEnd w:id="1"/>
    </w:p>
    <w:p w14:paraId="107FAC50" w14:textId="4B30E692" w:rsidR="007F13F1" w:rsidRDefault="007F13F1" w:rsidP="006C0865">
      <w:pPr>
        <w:rPr>
          <w:lang w:eastAsia="ko-KR"/>
        </w:rPr>
      </w:pPr>
    </w:p>
    <w:p w14:paraId="2E0A5C5C" w14:textId="68059B9B" w:rsidR="00235E4B" w:rsidRDefault="00235E4B" w:rsidP="006C0865">
      <w:pPr>
        <w:rPr>
          <w:lang w:eastAsia="ko-KR"/>
        </w:rPr>
      </w:pPr>
    </w:p>
    <w:p w14:paraId="46BF325F" w14:textId="4566A361" w:rsidR="00792BFD" w:rsidRDefault="00792BFD" w:rsidP="006C0865">
      <w:pPr>
        <w:rPr>
          <w:lang w:eastAsia="ko-KR"/>
        </w:rPr>
      </w:pPr>
    </w:p>
    <w:p w14:paraId="0D96AA57" w14:textId="1E444B48" w:rsidR="00792BFD" w:rsidRDefault="005D033C" w:rsidP="005D033C">
      <w:pPr>
        <w:pStyle w:val="2"/>
        <w:rPr>
          <w:lang w:eastAsia="ko-KR"/>
        </w:rPr>
      </w:pPr>
      <w:bookmarkStart w:id="2" w:name="_Toc479175584"/>
      <w:r>
        <w:rPr>
          <w:rFonts w:hint="eastAsia"/>
          <w:lang w:eastAsia="ko-KR"/>
        </w:rPr>
        <w:t>Unit 23</w:t>
      </w:r>
      <w:bookmarkEnd w:id="2"/>
    </w:p>
    <w:p w14:paraId="58A58FCC" w14:textId="264F54BA" w:rsidR="00792BFD" w:rsidRDefault="00792BFD" w:rsidP="006C0865">
      <w:pPr>
        <w:rPr>
          <w:lang w:eastAsia="ko-KR"/>
        </w:rPr>
      </w:pPr>
    </w:p>
    <w:p w14:paraId="4C723085" w14:textId="1A56D591" w:rsidR="00792BFD" w:rsidRDefault="00127ED1" w:rsidP="009022B0">
      <w:pPr>
        <w:pStyle w:val="3"/>
        <w:rPr>
          <w:lang w:eastAsia="ko-KR"/>
        </w:rPr>
      </w:pPr>
      <w:r>
        <w:rPr>
          <w:rFonts w:hint="eastAsia"/>
          <w:lang w:eastAsia="ko-KR"/>
        </w:rPr>
        <w:t>TRACK 36 | ACTIVITY 1 | A</w:t>
      </w:r>
    </w:p>
    <w:p w14:paraId="180D22C5" w14:textId="4E5C7F89" w:rsidR="00792BFD" w:rsidRDefault="00C91BD2" w:rsidP="006C0865">
      <w:pPr>
        <w:rPr>
          <w:lang w:eastAsia="ko-KR"/>
        </w:rPr>
      </w:pPr>
      <w:r>
        <w:rPr>
          <w:rFonts w:hint="eastAsia"/>
          <w:lang w:eastAsia="ko-KR"/>
        </w:rPr>
        <w:t>- IT</w:t>
      </w:r>
      <w:r>
        <w:rPr>
          <w:lang w:eastAsia="ko-KR"/>
        </w:rPr>
        <w:t xml:space="preserve"> Support, Ron Merrifield </w:t>
      </w:r>
      <w:r w:rsidR="00646286">
        <w:rPr>
          <w:lang w:eastAsia="ko-KR"/>
        </w:rPr>
        <w:t>speaking.</w:t>
      </w:r>
    </w:p>
    <w:p w14:paraId="4D958116" w14:textId="179D3515" w:rsidR="00646286" w:rsidRDefault="00646286" w:rsidP="006C0865">
      <w:pPr>
        <w:rPr>
          <w:lang w:eastAsia="ko-KR"/>
        </w:rPr>
      </w:pPr>
      <w:r>
        <w:rPr>
          <w:lang w:eastAsia="ko-KR"/>
        </w:rPr>
        <w:t>- Ron, this is Marina in HR. I submitted a work</w:t>
      </w:r>
      <w:r w:rsidR="00A74545">
        <w:rPr>
          <w:lang w:eastAsia="ko-KR"/>
        </w:rPr>
        <w:t xml:space="preserve"> order for my laptop a week ago, but so far, no one’s </w:t>
      </w:r>
      <w:r w:rsidR="00AE16E5">
        <w:rPr>
          <w:lang w:eastAsia="ko-KR"/>
        </w:rPr>
        <w:t>done anything about it. And, yes, I’m still having problems with it.</w:t>
      </w:r>
    </w:p>
    <w:p w14:paraId="7537C32E" w14:textId="5444C876" w:rsidR="00646286" w:rsidRDefault="00C30F36" w:rsidP="006C0865">
      <w:pPr>
        <w:rPr>
          <w:lang w:eastAsia="ko-KR"/>
        </w:rPr>
      </w:pPr>
      <w:r>
        <w:rPr>
          <w:rFonts w:hint="eastAsia"/>
          <w:lang w:eastAsia="ko-KR"/>
        </w:rPr>
        <w:t>- Hi, Marina. I</w:t>
      </w:r>
      <w:r>
        <w:rPr>
          <w:lang w:eastAsia="ko-KR"/>
        </w:rPr>
        <w:t xml:space="preserve">’m sorry about that. A couple of the guys have been out sick, and we’re a bit backlogged </w:t>
      </w:r>
      <w:proofErr w:type="gramStart"/>
      <w:r>
        <w:rPr>
          <w:lang w:eastAsia="ko-KR"/>
        </w:rPr>
        <w:t>at the moment</w:t>
      </w:r>
      <w:proofErr w:type="gramEnd"/>
      <w:r>
        <w:rPr>
          <w:lang w:eastAsia="ko-KR"/>
        </w:rPr>
        <w:t>.</w:t>
      </w:r>
    </w:p>
    <w:p w14:paraId="4DF1BD58" w14:textId="62986051" w:rsidR="00C91BD2" w:rsidRDefault="00F8481A" w:rsidP="006C0865">
      <w:pPr>
        <w:rPr>
          <w:lang w:eastAsia="ko-KR"/>
        </w:rPr>
      </w:pPr>
      <w:r>
        <w:rPr>
          <w:rFonts w:hint="eastAsia"/>
          <w:lang w:eastAsia="ko-KR"/>
        </w:rPr>
        <w:t>- I</w:t>
      </w:r>
      <w:r>
        <w:rPr>
          <w:lang w:eastAsia="ko-KR"/>
        </w:rPr>
        <w:t>’m sorry to hear that, but I’d appreciate it if you could have someone look at it soon. I need it for my trip next week.</w:t>
      </w:r>
    </w:p>
    <w:p w14:paraId="2997E4E0" w14:textId="5CC12884" w:rsidR="00792BFD" w:rsidRDefault="00B8466C" w:rsidP="006C0865">
      <w:pPr>
        <w:rPr>
          <w:lang w:eastAsia="ko-KR"/>
        </w:rPr>
      </w:pPr>
      <w:r>
        <w:rPr>
          <w:rFonts w:hint="eastAsia"/>
          <w:lang w:eastAsia="ko-KR"/>
        </w:rPr>
        <w:t>- We</w:t>
      </w:r>
      <w:r>
        <w:rPr>
          <w:lang w:eastAsia="ko-KR"/>
        </w:rPr>
        <w:t>’ll see what we can do. If we can’t fix it in time, we can lend you another one.</w:t>
      </w:r>
    </w:p>
    <w:p w14:paraId="793C369A" w14:textId="4EEEBA72" w:rsidR="00B8466C" w:rsidRDefault="00B8466C" w:rsidP="006C0865">
      <w:pPr>
        <w:rPr>
          <w:lang w:eastAsia="ko-KR"/>
        </w:rPr>
      </w:pPr>
      <w:r>
        <w:rPr>
          <w:lang w:eastAsia="ko-KR"/>
        </w:rPr>
        <w:t>- Well, I</w:t>
      </w:r>
      <w:r w:rsidR="00381CE1">
        <w:rPr>
          <w:lang w:eastAsia="ko-KR"/>
        </w:rPr>
        <w:t xml:space="preserve"> prefer using my own, but if that’s the best you can do…</w:t>
      </w:r>
    </w:p>
    <w:p w14:paraId="37737DA8" w14:textId="4AD7FA49" w:rsidR="00381CE1" w:rsidRDefault="00381CE1" w:rsidP="006C0865">
      <w:pPr>
        <w:rPr>
          <w:lang w:eastAsia="ko-KR"/>
        </w:rPr>
      </w:pPr>
      <w:r>
        <w:rPr>
          <w:lang w:eastAsia="ko-KR"/>
        </w:rPr>
        <w:t>-. As I said, we’ll try to get someone down there.</w:t>
      </w:r>
    </w:p>
    <w:p w14:paraId="5AA9A918" w14:textId="1D93BDF3" w:rsidR="00381CE1" w:rsidRDefault="00381CE1" w:rsidP="006C0865">
      <w:pPr>
        <w:rPr>
          <w:lang w:eastAsia="ko-KR"/>
        </w:rPr>
      </w:pPr>
      <w:r>
        <w:rPr>
          <w:lang w:eastAsia="ko-KR"/>
        </w:rPr>
        <w:t>- Thanks, Ron.</w:t>
      </w:r>
    </w:p>
    <w:p w14:paraId="1297722E" w14:textId="38078366" w:rsidR="005D358D" w:rsidRDefault="00171C9D" w:rsidP="00171C9D">
      <w:pPr>
        <w:pStyle w:val="3"/>
        <w:rPr>
          <w:lang w:eastAsia="ko-KR"/>
        </w:rPr>
      </w:pPr>
      <w:r>
        <w:rPr>
          <w:rFonts w:hint="eastAsia"/>
          <w:lang w:eastAsia="ko-KR"/>
        </w:rPr>
        <w:t>TRACK 37 | B</w:t>
      </w:r>
    </w:p>
    <w:p w14:paraId="48174642" w14:textId="7B764F6A" w:rsidR="005D358D" w:rsidRDefault="00D36FF1" w:rsidP="006C0865">
      <w:pPr>
        <w:rPr>
          <w:lang w:eastAsia="ko-KR"/>
        </w:rPr>
      </w:pPr>
      <w:r>
        <w:rPr>
          <w:rFonts w:hint="eastAsia"/>
          <w:lang w:eastAsia="ko-KR"/>
        </w:rPr>
        <w:t xml:space="preserve">- Topflight Temps, Julie McFarland speaking. </w:t>
      </w:r>
      <w:r>
        <w:rPr>
          <w:lang w:eastAsia="ko-KR"/>
        </w:rPr>
        <w:t>How can I help you?</w:t>
      </w:r>
    </w:p>
    <w:p w14:paraId="04D18AA0" w14:textId="581DDD79" w:rsidR="00103915" w:rsidRDefault="00103915" w:rsidP="006C0865">
      <w:pPr>
        <w:rPr>
          <w:lang w:eastAsia="ko-KR"/>
        </w:rPr>
      </w:pPr>
      <w:r>
        <w:rPr>
          <w:lang w:eastAsia="ko-KR"/>
        </w:rPr>
        <w:t>- Yes, hi, Julie. This is Ann Bartlett at Archway.</w:t>
      </w:r>
    </w:p>
    <w:p w14:paraId="0CC64F70" w14:textId="288B1ECF" w:rsidR="00103915" w:rsidRDefault="00103915" w:rsidP="006C0865">
      <w:pPr>
        <w:rPr>
          <w:lang w:eastAsia="ko-KR"/>
        </w:rPr>
      </w:pPr>
      <w:r>
        <w:rPr>
          <w:lang w:eastAsia="ko-KR"/>
        </w:rPr>
        <w:t>-. Oh, hello, Ann. What can I do for you?</w:t>
      </w:r>
    </w:p>
    <w:p w14:paraId="7C29B8F9" w14:textId="765B5E0F" w:rsidR="00103915" w:rsidRDefault="00103915" w:rsidP="006C0865">
      <w:pPr>
        <w:rPr>
          <w:lang w:eastAsia="ko-KR"/>
        </w:rPr>
      </w:pPr>
      <w:r>
        <w:rPr>
          <w:lang w:eastAsia="ko-KR"/>
        </w:rPr>
        <w:t>-. It’s about one of your temps who started working here this morning. Cara Lewis?</w:t>
      </w:r>
    </w:p>
    <w:p w14:paraId="2A345013" w14:textId="17346386" w:rsidR="008E739E" w:rsidRDefault="008E739E" w:rsidP="006C0865">
      <w:pPr>
        <w:rPr>
          <w:lang w:eastAsia="ko-KR"/>
        </w:rPr>
      </w:pPr>
      <w:r>
        <w:rPr>
          <w:lang w:eastAsia="ko-KR"/>
        </w:rPr>
        <w:t>- Yes? Is there a problem?</w:t>
      </w:r>
    </w:p>
    <w:p w14:paraId="4FDADC14" w14:textId="7AC99BDB" w:rsidR="008E739E" w:rsidRDefault="008E739E" w:rsidP="006C0865">
      <w:pPr>
        <w:rPr>
          <w:lang w:eastAsia="ko-KR"/>
        </w:rPr>
      </w:pPr>
      <w:r>
        <w:rPr>
          <w:lang w:eastAsia="ko-KR"/>
        </w:rPr>
        <w:lastRenderedPageBreak/>
        <w:t>- Unfortunately, there is. Her word-processing skills are great, but it seems she is completely incapable of using a spreadsheet.</w:t>
      </w:r>
    </w:p>
    <w:p w14:paraId="236D24CF" w14:textId="0A81775F" w:rsidR="008E739E" w:rsidRDefault="008E739E" w:rsidP="006C0865">
      <w:pPr>
        <w:rPr>
          <w:lang w:eastAsia="ko-KR"/>
        </w:rPr>
      </w:pPr>
      <w:r>
        <w:rPr>
          <w:lang w:eastAsia="ko-KR"/>
        </w:rPr>
        <w:t xml:space="preserve">- I </w:t>
      </w:r>
      <w:proofErr w:type="gramStart"/>
      <w:r>
        <w:rPr>
          <w:lang w:eastAsia="ko-KR"/>
        </w:rPr>
        <w:t>see</w:t>
      </w:r>
      <w:proofErr w:type="gramEnd"/>
      <w:r>
        <w:rPr>
          <w:lang w:eastAsia="ko-KR"/>
        </w:rPr>
        <w:t xml:space="preserve">. There must have been some mix-up here at the office. </w:t>
      </w:r>
      <w:r w:rsidR="00D271EF">
        <w:rPr>
          <w:lang w:eastAsia="ko-KR"/>
        </w:rPr>
        <w:t>Do you want us to send a replacement?</w:t>
      </w:r>
    </w:p>
    <w:p w14:paraId="23CD38B4" w14:textId="4E6586B8" w:rsidR="00D271EF" w:rsidRDefault="00D271EF" w:rsidP="006C0865">
      <w:pPr>
        <w:rPr>
          <w:lang w:eastAsia="ko-KR"/>
        </w:rPr>
      </w:pPr>
      <w:r>
        <w:rPr>
          <w:lang w:eastAsia="ko-KR"/>
        </w:rPr>
        <w:t>- Well, we’ve got Cara typing up some documents right now, so she could go on doing that for the rest of the morning. But, yes, could you send us someone else after lunch?</w:t>
      </w:r>
    </w:p>
    <w:p w14:paraId="0F2371FE" w14:textId="69F1BBEF" w:rsidR="005D358D" w:rsidRDefault="000C512E" w:rsidP="006C0865">
      <w:pPr>
        <w:rPr>
          <w:lang w:eastAsia="ko-KR"/>
        </w:rPr>
      </w:pPr>
      <w:r>
        <w:rPr>
          <w:rFonts w:hint="eastAsia"/>
          <w:lang w:eastAsia="ko-KR"/>
        </w:rPr>
        <w:t>- Of course. I should be able to give you a name within a couple of hours, and I will let Cara know you won</w:t>
      </w:r>
      <w:r>
        <w:rPr>
          <w:lang w:eastAsia="ko-KR"/>
        </w:rPr>
        <w:t>’t be needing her services this afternoon.</w:t>
      </w:r>
    </w:p>
    <w:p w14:paraId="79C3BD67" w14:textId="0029079B" w:rsidR="000C512E" w:rsidRDefault="000C512E" w:rsidP="006C0865">
      <w:pPr>
        <w:rPr>
          <w:lang w:eastAsia="ko-KR"/>
        </w:rPr>
      </w:pPr>
      <w:r>
        <w:rPr>
          <w:lang w:eastAsia="ko-KR"/>
        </w:rPr>
        <w:t>- Thanks a lot, Julie.</w:t>
      </w:r>
    </w:p>
    <w:p w14:paraId="41158752" w14:textId="6ED489A0" w:rsidR="000C512E" w:rsidRDefault="000C512E" w:rsidP="006C0865">
      <w:pPr>
        <w:rPr>
          <w:lang w:eastAsia="ko-KR"/>
        </w:rPr>
      </w:pPr>
      <w:r>
        <w:rPr>
          <w:lang w:eastAsia="ko-KR"/>
        </w:rPr>
        <w:t>- Not at all, Ann. This was clearly our fault. Please accept our apologies.</w:t>
      </w:r>
    </w:p>
    <w:p w14:paraId="55A0D520" w14:textId="20590593" w:rsidR="007D0C49" w:rsidRDefault="007D0C49" w:rsidP="006C0865">
      <w:pPr>
        <w:rPr>
          <w:lang w:eastAsia="ko-KR"/>
        </w:rPr>
      </w:pPr>
    </w:p>
    <w:p w14:paraId="1237909A" w14:textId="1C5F1C0E" w:rsidR="007D0C49" w:rsidRDefault="003959AC" w:rsidP="003959AC">
      <w:pPr>
        <w:pStyle w:val="2"/>
        <w:rPr>
          <w:lang w:eastAsia="ko-KR"/>
        </w:rPr>
      </w:pPr>
      <w:r>
        <w:rPr>
          <w:rFonts w:hint="eastAsia"/>
          <w:lang w:eastAsia="ko-KR"/>
        </w:rPr>
        <w:t>U</w:t>
      </w:r>
      <w:r>
        <w:rPr>
          <w:lang w:eastAsia="ko-KR"/>
        </w:rPr>
        <w:t xml:space="preserve">nit 38 </w:t>
      </w:r>
      <w:r w:rsidR="00BA777B">
        <w:rPr>
          <w:lang w:eastAsia="ko-KR"/>
        </w:rPr>
        <w:t xml:space="preserve">- </w:t>
      </w:r>
      <w:r>
        <w:rPr>
          <w:lang w:eastAsia="ko-KR"/>
        </w:rPr>
        <w:t>I’d like to add you to my professional network</w:t>
      </w:r>
    </w:p>
    <w:p w14:paraId="0C838F4C" w14:textId="5528179C" w:rsidR="007D0C49" w:rsidRPr="00BA777B" w:rsidRDefault="007D0C49" w:rsidP="006C0865">
      <w:pPr>
        <w:rPr>
          <w:lang w:eastAsia="ko-KR"/>
        </w:rPr>
      </w:pPr>
    </w:p>
    <w:p w14:paraId="7E1EA77D" w14:textId="2CD067E6" w:rsidR="007D0C49" w:rsidRDefault="007D0C49" w:rsidP="006C0865">
      <w:pPr>
        <w:rPr>
          <w:lang w:eastAsia="ko-KR"/>
        </w:rPr>
      </w:pPr>
    </w:p>
    <w:p w14:paraId="522EC010" w14:textId="25EDF0A1" w:rsidR="00FB6AAC" w:rsidRDefault="00FB6AAC" w:rsidP="006C0865">
      <w:pPr>
        <w:rPr>
          <w:lang w:eastAsia="ko-KR"/>
        </w:rPr>
      </w:pPr>
    </w:p>
    <w:p w14:paraId="34351A98" w14:textId="40BD89E4" w:rsidR="00FB6AAC" w:rsidRDefault="00FB6AAC" w:rsidP="006C0865">
      <w:pPr>
        <w:rPr>
          <w:lang w:eastAsia="ko-KR"/>
        </w:rPr>
      </w:pPr>
    </w:p>
    <w:p w14:paraId="425FD415" w14:textId="19D7053F" w:rsidR="00FB6AAC" w:rsidRDefault="00FB6AAC" w:rsidP="006C0865">
      <w:pPr>
        <w:rPr>
          <w:lang w:eastAsia="ko-KR"/>
        </w:rPr>
      </w:pPr>
    </w:p>
    <w:p w14:paraId="68F0F549" w14:textId="3BF5C15E" w:rsidR="00FB6AAC" w:rsidRDefault="00FB6AAC" w:rsidP="006C0865">
      <w:pPr>
        <w:rPr>
          <w:lang w:eastAsia="ko-KR"/>
        </w:rPr>
      </w:pPr>
    </w:p>
    <w:p w14:paraId="5E07F888" w14:textId="0824C464" w:rsidR="00FB6AAC" w:rsidRDefault="00FB6AAC" w:rsidP="006C0865">
      <w:pPr>
        <w:rPr>
          <w:lang w:eastAsia="ko-KR"/>
        </w:rPr>
      </w:pPr>
    </w:p>
    <w:p w14:paraId="058EDC04" w14:textId="77777777" w:rsidR="00FB6AAC" w:rsidRDefault="00FB6AAC" w:rsidP="006C0865">
      <w:pPr>
        <w:rPr>
          <w:lang w:eastAsia="ko-KR"/>
        </w:rPr>
      </w:pPr>
    </w:p>
    <w:p w14:paraId="46979F4E" w14:textId="77777777" w:rsidR="007D0C49" w:rsidRDefault="007D0C49" w:rsidP="006C0865">
      <w:pPr>
        <w:rPr>
          <w:lang w:eastAsia="ko-KR"/>
        </w:rPr>
      </w:pPr>
    </w:p>
    <w:p w14:paraId="20778218" w14:textId="77777777" w:rsidR="005D358D" w:rsidRDefault="005D358D" w:rsidP="006C0865">
      <w:pPr>
        <w:rPr>
          <w:lang w:eastAsia="ko-KR"/>
        </w:rPr>
      </w:pPr>
    </w:p>
    <w:p w14:paraId="29B16F96" w14:textId="05C5A53F" w:rsidR="00792BFD" w:rsidRDefault="00792BFD" w:rsidP="006C0865">
      <w:pPr>
        <w:rPr>
          <w:lang w:eastAsia="ko-KR"/>
        </w:rPr>
      </w:pPr>
    </w:p>
    <w:p w14:paraId="0A612600" w14:textId="77777777" w:rsidR="00792BFD" w:rsidRDefault="00792BFD" w:rsidP="006C0865">
      <w:pPr>
        <w:rPr>
          <w:lang w:eastAsia="ko-KR"/>
        </w:rPr>
      </w:pPr>
    </w:p>
    <w:p w14:paraId="7AFC02E0" w14:textId="3D8E1046" w:rsidR="007C6465" w:rsidRDefault="005D033C" w:rsidP="00B61200">
      <w:pPr>
        <w:pStyle w:val="1"/>
        <w:rPr>
          <w:lang w:eastAsia="ko-KR"/>
        </w:rPr>
      </w:pPr>
      <w:bookmarkStart w:id="3" w:name="_Toc479175585"/>
      <w:r>
        <w:rPr>
          <w:lang w:eastAsia="ko-KR"/>
        </w:rPr>
        <w:lastRenderedPageBreak/>
        <w:t xml:space="preserve">Script </w:t>
      </w:r>
      <w:proofErr w:type="gramStart"/>
      <w:r>
        <w:rPr>
          <w:lang w:eastAsia="ko-KR"/>
        </w:rPr>
        <w:t>2</w:t>
      </w:r>
      <w:bookmarkEnd w:id="3"/>
      <w:r w:rsidR="00162195">
        <w:rPr>
          <w:lang w:eastAsia="ko-KR"/>
        </w:rPr>
        <w:t xml:space="preserve"> </w:t>
      </w:r>
      <w:r w:rsidR="0028609E">
        <w:rPr>
          <w:lang w:eastAsia="ko-KR"/>
        </w:rPr>
        <w:t>:</w:t>
      </w:r>
      <w:proofErr w:type="gramEnd"/>
      <w:r w:rsidR="0028609E">
        <w:rPr>
          <w:lang w:eastAsia="ko-KR"/>
        </w:rPr>
        <w:t xml:space="preserve"> </w:t>
      </w:r>
      <w:r w:rsidR="00162195">
        <w:rPr>
          <w:lang w:eastAsia="ko-KR"/>
        </w:rPr>
        <w:t>PRACTICE</w:t>
      </w:r>
    </w:p>
    <w:p w14:paraId="567C016E" w14:textId="11D3754A" w:rsidR="007F13F1" w:rsidRDefault="007F13F1" w:rsidP="003C3478">
      <w:pPr>
        <w:rPr>
          <w:lang w:eastAsia="ko-KR"/>
        </w:rPr>
      </w:pPr>
    </w:p>
    <w:p w14:paraId="78476595" w14:textId="6BF3E6E8" w:rsidR="007F13F1" w:rsidRDefault="00534F3E" w:rsidP="00534F3E">
      <w:pPr>
        <w:pStyle w:val="2"/>
        <w:rPr>
          <w:lang w:eastAsia="ko-KR"/>
        </w:rPr>
      </w:pPr>
      <w:r>
        <w:rPr>
          <w:rFonts w:hint="eastAsia"/>
          <w:lang w:eastAsia="ko-KR"/>
        </w:rPr>
        <w:t>Unit 1</w:t>
      </w:r>
    </w:p>
    <w:p w14:paraId="7AFC035D" w14:textId="73A34142" w:rsidR="0069037C" w:rsidRDefault="0069037C" w:rsidP="00B61200">
      <w:pPr>
        <w:rPr>
          <w:lang w:eastAsia="ko-KR"/>
        </w:rPr>
      </w:pPr>
    </w:p>
    <w:p w14:paraId="590B80F4" w14:textId="2332C7DC" w:rsidR="00792BFD" w:rsidRDefault="00534F3E" w:rsidP="00534F3E">
      <w:pPr>
        <w:pStyle w:val="2"/>
        <w:rPr>
          <w:lang w:eastAsia="ko-KR"/>
        </w:rPr>
      </w:pPr>
      <w:r>
        <w:rPr>
          <w:rFonts w:hint="eastAsia"/>
          <w:lang w:eastAsia="ko-KR"/>
        </w:rPr>
        <w:t>Unit 23</w:t>
      </w:r>
    </w:p>
    <w:p w14:paraId="7F4C3E28" w14:textId="23F03873" w:rsidR="00792BFD" w:rsidRDefault="00792BFD" w:rsidP="00B61200">
      <w:pPr>
        <w:rPr>
          <w:lang w:eastAsia="ko-KR"/>
        </w:rPr>
      </w:pPr>
    </w:p>
    <w:p w14:paraId="51B2538A" w14:textId="22C148C8" w:rsidR="00792BFD" w:rsidRDefault="00534F3E" w:rsidP="00534F3E">
      <w:pPr>
        <w:pStyle w:val="3"/>
        <w:rPr>
          <w:lang w:eastAsia="ko-KR"/>
        </w:rPr>
      </w:pPr>
      <w:r>
        <w:rPr>
          <w:rFonts w:hint="eastAsia"/>
          <w:lang w:eastAsia="ko-KR"/>
        </w:rPr>
        <w:t>TRACK 31</w:t>
      </w:r>
    </w:p>
    <w:p w14:paraId="070743F0" w14:textId="4D436EDF" w:rsidR="00792BFD" w:rsidRDefault="00534F3E" w:rsidP="00B61200">
      <w:pPr>
        <w:rPr>
          <w:lang w:eastAsia="ko-KR"/>
        </w:rPr>
      </w:pPr>
      <w:r>
        <w:rPr>
          <w:rFonts w:hint="eastAsia"/>
          <w:lang w:eastAsia="ko-KR"/>
        </w:rPr>
        <w:t>- Hi</w:t>
      </w:r>
      <w:r>
        <w:rPr>
          <w:lang w:eastAsia="ko-KR"/>
        </w:rPr>
        <w:t xml:space="preserve"> Leigh, I regret to inform you</w:t>
      </w:r>
      <w:r w:rsidR="00310871">
        <w:rPr>
          <w:lang w:eastAsia="ko-KR"/>
        </w:rPr>
        <w:t xml:space="preserve">, but there’s been a mix-up with your work-order. The contact information we had on file for you wasn’t up-to-date. Unfortunately, our technician </w:t>
      </w:r>
      <w:proofErr w:type="gramStart"/>
      <w:r w:rsidR="00310871">
        <w:rPr>
          <w:lang w:eastAsia="ko-KR"/>
        </w:rPr>
        <w:t>wasn’t able to</w:t>
      </w:r>
      <w:proofErr w:type="gramEnd"/>
      <w:r w:rsidR="00310871">
        <w:rPr>
          <w:lang w:eastAsia="ko-KR"/>
        </w:rPr>
        <w:t xml:space="preserve"> reach you yesterday.</w:t>
      </w:r>
      <w:r w:rsidR="00C255AE">
        <w:rPr>
          <w:lang w:eastAsia="ko-KR"/>
        </w:rPr>
        <w:t xml:space="preserve"> In addition, he is really backlogged this morning, and he won’t be able to begin work on your copier until sometime after 1 p.m.</w:t>
      </w:r>
      <w:r w:rsidR="00D63002">
        <w:rPr>
          <w:lang w:eastAsia="ko-KR"/>
        </w:rPr>
        <w:t xml:space="preserve"> It’s our fault as we didn’t provide the technician with your updated address and phone number. I sincerely apologize for the inconvenience. We are figuring out what type of discount we can give you.</w:t>
      </w:r>
    </w:p>
    <w:p w14:paraId="094CC371" w14:textId="479D41A0" w:rsidR="00792BFD" w:rsidRDefault="00792BFD" w:rsidP="00B61200">
      <w:pPr>
        <w:rPr>
          <w:lang w:eastAsia="ko-KR"/>
        </w:rPr>
      </w:pPr>
    </w:p>
    <w:p w14:paraId="76EB76F5" w14:textId="77DDEE37" w:rsidR="00792BFD" w:rsidRDefault="00162195" w:rsidP="00162195">
      <w:pPr>
        <w:pStyle w:val="2"/>
        <w:rPr>
          <w:lang w:eastAsia="ko-KR"/>
        </w:rPr>
      </w:pPr>
      <w:r>
        <w:rPr>
          <w:rFonts w:hint="eastAsia"/>
          <w:lang w:eastAsia="ko-KR"/>
        </w:rPr>
        <w:t>Unit 24</w:t>
      </w:r>
    </w:p>
    <w:p w14:paraId="04A1BB49" w14:textId="77777777" w:rsidR="00792BFD" w:rsidRDefault="00792BFD" w:rsidP="00B61200">
      <w:pPr>
        <w:rPr>
          <w:lang w:eastAsia="ko-KR"/>
        </w:rPr>
      </w:pPr>
    </w:p>
    <w:p w14:paraId="7AFC035E" w14:textId="3C14A8A5" w:rsidR="0069037C" w:rsidRDefault="00BC1F54" w:rsidP="00BC1F54">
      <w:pPr>
        <w:pStyle w:val="3"/>
        <w:rPr>
          <w:lang w:eastAsia="ko-KR"/>
        </w:rPr>
      </w:pPr>
      <w:r>
        <w:rPr>
          <w:rFonts w:hint="eastAsia"/>
          <w:lang w:eastAsia="ko-KR"/>
        </w:rPr>
        <w:t>TRACK 32</w:t>
      </w:r>
    </w:p>
    <w:p w14:paraId="7F968693" w14:textId="01C8FB0F" w:rsidR="00BC1F54" w:rsidRDefault="00ED77C2" w:rsidP="00B61200">
      <w:pPr>
        <w:rPr>
          <w:lang w:eastAsia="ko-KR"/>
        </w:rPr>
      </w:pPr>
      <w:r>
        <w:rPr>
          <w:rFonts w:hint="eastAsia"/>
          <w:lang w:eastAsia="ko-KR"/>
        </w:rPr>
        <w:t>- Hi, I</w:t>
      </w:r>
      <w:r>
        <w:rPr>
          <w:lang w:eastAsia="ko-KR"/>
        </w:rPr>
        <w:t>’m calling because the light on the coffeemaker I just purchased doesn’t work.</w:t>
      </w:r>
    </w:p>
    <w:p w14:paraId="7CBF777C" w14:textId="6520AD04" w:rsidR="00BC1F54" w:rsidRDefault="00450EEC" w:rsidP="00B61200">
      <w:pPr>
        <w:rPr>
          <w:lang w:eastAsia="ko-KR"/>
        </w:rPr>
      </w:pPr>
      <w:r>
        <w:rPr>
          <w:rFonts w:hint="eastAsia"/>
          <w:lang w:eastAsia="ko-KR"/>
        </w:rPr>
        <w:t>- I</w:t>
      </w:r>
      <w:r>
        <w:rPr>
          <w:lang w:eastAsia="ko-KR"/>
        </w:rPr>
        <w:t>’m sorry to hear there’s a problem. May I ask you a couple of questions so I can best help resolve the problem?</w:t>
      </w:r>
    </w:p>
    <w:p w14:paraId="06A75C81" w14:textId="52F4B5EC" w:rsidR="00BC1F54" w:rsidRDefault="00450EEC" w:rsidP="00B61200">
      <w:pPr>
        <w:rPr>
          <w:lang w:eastAsia="ko-KR"/>
        </w:rPr>
      </w:pPr>
      <w:r>
        <w:rPr>
          <w:lang w:eastAsia="ko-KR"/>
        </w:rPr>
        <w:t>- Sure.</w:t>
      </w:r>
    </w:p>
    <w:p w14:paraId="10F4119A" w14:textId="29027C3D" w:rsidR="00064B9F" w:rsidRPr="00450EEC" w:rsidRDefault="00064B9F" w:rsidP="00B61200">
      <w:pPr>
        <w:rPr>
          <w:lang w:eastAsia="ko-KR"/>
        </w:rPr>
      </w:pPr>
      <w:r>
        <w:rPr>
          <w:lang w:eastAsia="ko-KR"/>
        </w:rPr>
        <w:t xml:space="preserve">- </w:t>
      </w:r>
      <w:proofErr w:type="gramStart"/>
      <w:r>
        <w:rPr>
          <w:lang w:eastAsia="ko-KR"/>
        </w:rPr>
        <w:t>So</w:t>
      </w:r>
      <w:proofErr w:type="gramEnd"/>
      <w:r>
        <w:rPr>
          <w:lang w:eastAsia="ko-KR"/>
        </w:rPr>
        <w:t xml:space="preserve"> the problem is that the on / off light is not working?</w:t>
      </w:r>
    </w:p>
    <w:p w14:paraId="7B4F86D9" w14:textId="2E3CA034" w:rsidR="00BC1F54" w:rsidRDefault="000D2E93" w:rsidP="00B61200">
      <w:pPr>
        <w:rPr>
          <w:lang w:eastAsia="ko-KR"/>
        </w:rPr>
      </w:pPr>
      <w:r>
        <w:rPr>
          <w:lang w:eastAsia="ko-KR"/>
        </w:rPr>
        <w:t xml:space="preserve">- </w:t>
      </w:r>
      <w:r>
        <w:rPr>
          <w:rFonts w:hint="eastAsia"/>
          <w:lang w:eastAsia="ko-KR"/>
        </w:rPr>
        <w:t>Right.</w:t>
      </w:r>
    </w:p>
    <w:p w14:paraId="7AFC035F" w14:textId="6C82497C" w:rsidR="0069037C" w:rsidRDefault="00BC1F54" w:rsidP="000D2E93">
      <w:pPr>
        <w:pStyle w:val="3"/>
        <w:rPr>
          <w:lang w:eastAsia="ko-KR"/>
        </w:rPr>
      </w:pPr>
      <w:r>
        <w:rPr>
          <w:lang w:eastAsia="ko-KR"/>
        </w:rPr>
        <w:t>TRACK 33</w:t>
      </w:r>
    </w:p>
    <w:p w14:paraId="1566612C" w14:textId="77777777" w:rsidR="002F7872" w:rsidRDefault="002F7872" w:rsidP="002F7872">
      <w:pPr>
        <w:rPr>
          <w:lang w:eastAsia="ko-KR"/>
        </w:rPr>
      </w:pPr>
      <w:r>
        <w:rPr>
          <w:rFonts w:hint="eastAsia"/>
          <w:lang w:eastAsia="ko-KR"/>
        </w:rPr>
        <w:t>-</w:t>
      </w:r>
      <w:r>
        <w:rPr>
          <w:lang w:eastAsia="ko-KR"/>
        </w:rPr>
        <w:t>. OK, please know that if there is a defect with a new item, we’ll replace it. We have a very strong reputation for customer satisfaction. Now, can I ask when and where you purchased it?</w:t>
      </w:r>
    </w:p>
    <w:p w14:paraId="32E4C6C3" w14:textId="14B47C70" w:rsidR="000C3FB9" w:rsidRDefault="002F7872" w:rsidP="002F7872">
      <w:pPr>
        <w:rPr>
          <w:lang w:eastAsia="ko-KR"/>
        </w:rPr>
      </w:pPr>
      <w:r>
        <w:rPr>
          <w:lang w:eastAsia="ko-KR"/>
        </w:rPr>
        <w:t xml:space="preserve">-. Two weeks </w:t>
      </w:r>
      <w:proofErr w:type="gramStart"/>
      <w:r>
        <w:rPr>
          <w:lang w:eastAsia="ko-KR"/>
        </w:rPr>
        <w:t>ago</w:t>
      </w:r>
      <w:proofErr w:type="gramEnd"/>
      <w:r>
        <w:rPr>
          <w:lang w:eastAsia="ko-KR"/>
        </w:rPr>
        <w:t xml:space="preserve"> online, but it just got delivered yesterday.</w:t>
      </w:r>
    </w:p>
    <w:p w14:paraId="6B168803" w14:textId="7016F876" w:rsidR="002F7872" w:rsidRDefault="002F7872" w:rsidP="002F7872">
      <w:pPr>
        <w:rPr>
          <w:lang w:eastAsia="ko-KR"/>
        </w:rPr>
      </w:pPr>
      <w:r>
        <w:rPr>
          <w:lang w:eastAsia="ko-KR"/>
        </w:rPr>
        <w:t>-. OK and the name and model number of the coffeemaker? I can help you locate the model number…</w:t>
      </w:r>
    </w:p>
    <w:p w14:paraId="6D89CA72" w14:textId="61E8A739" w:rsidR="000C3FB9" w:rsidRDefault="000C3FB9" w:rsidP="00B61200">
      <w:pPr>
        <w:rPr>
          <w:lang w:eastAsia="ko-KR"/>
        </w:rPr>
      </w:pPr>
    </w:p>
    <w:p w14:paraId="35642F64" w14:textId="3549417D" w:rsidR="000C3FB9" w:rsidRDefault="00E55922" w:rsidP="00E55922">
      <w:pPr>
        <w:pStyle w:val="2"/>
        <w:rPr>
          <w:lang w:eastAsia="ko-KR"/>
        </w:rPr>
      </w:pPr>
      <w:r>
        <w:rPr>
          <w:rFonts w:hint="eastAsia"/>
          <w:lang w:eastAsia="ko-KR"/>
        </w:rPr>
        <w:t>U</w:t>
      </w:r>
      <w:r>
        <w:rPr>
          <w:lang w:eastAsia="ko-KR"/>
        </w:rPr>
        <w:t>nit 38</w:t>
      </w:r>
    </w:p>
    <w:p w14:paraId="3FF55B2E" w14:textId="7FD1C153" w:rsidR="000C3FB9" w:rsidRDefault="000C3FB9" w:rsidP="00B61200">
      <w:pPr>
        <w:rPr>
          <w:lang w:eastAsia="ko-KR"/>
        </w:rPr>
      </w:pPr>
    </w:p>
    <w:p w14:paraId="2CF29CB7" w14:textId="354909D0" w:rsidR="000C3FB9" w:rsidRDefault="00E55922" w:rsidP="00E55922">
      <w:pPr>
        <w:pStyle w:val="3"/>
        <w:rPr>
          <w:lang w:eastAsia="ko-KR"/>
        </w:rPr>
      </w:pPr>
      <w:r>
        <w:rPr>
          <w:rFonts w:hint="eastAsia"/>
          <w:lang w:eastAsia="ko-KR"/>
        </w:rPr>
        <w:t>T</w:t>
      </w:r>
      <w:r>
        <w:rPr>
          <w:lang w:eastAsia="ko-KR"/>
        </w:rPr>
        <w:t>RACK 49</w:t>
      </w:r>
    </w:p>
    <w:p w14:paraId="1FC3ACAA" w14:textId="665A3E6C" w:rsidR="000C3FB9" w:rsidRDefault="00250F64" w:rsidP="00B61200">
      <w:pPr>
        <w:rPr>
          <w:lang w:eastAsia="ko-KR"/>
        </w:rPr>
      </w:pPr>
      <w:r>
        <w:rPr>
          <w:rFonts w:hint="eastAsia"/>
          <w:lang w:eastAsia="ko-KR"/>
        </w:rPr>
        <w:t>-</w:t>
      </w:r>
      <w:r>
        <w:rPr>
          <w:lang w:eastAsia="ko-KR"/>
        </w:rPr>
        <w:t>. Hi, Amy, it’s great to see you. It’s been so long.</w:t>
      </w:r>
    </w:p>
    <w:p w14:paraId="2F19A0AF" w14:textId="0A3CCA8D" w:rsidR="00250F64" w:rsidRDefault="00250F64" w:rsidP="00B61200">
      <w:pPr>
        <w:rPr>
          <w:lang w:eastAsia="ko-KR"/>
        </w:rPr>
      </w:pPr>
      <w:r>
        <w:rPr>
          <w:lang w:eastAsia="ko-KR"/>
        </w:rPr>
        <w:t>-. I know. Time flies. How have you been?</w:t>
      </w:r>
    </w:p>
    <w:p w14:paraId="5933404A" w14:textId="56B03DB0" w:rsidR="00250F64" w:rsidRDefault="00250F64" w:rsidP="00B61200">
      <w:pPr>
        <w:rPr>
          <w:lang w:eastAsia="ko-KR"/>
        </w:rPr>
      </w:pPr>
      <w:r>
        <w:rPr>
          <w:lang w:eastAsia="ko-KR"/>
        </w:rPr>
        <w:t xml:space="preserve">-. Really good, </w:t>
      </w:r>
      <w:proofErr w:type="gramStart"/>
      <w:r>
        <w:rPr>
          <w:lang w:eastAsia="ko-KR"/>
        </w:rPr>
        <w:t>It</w:t>
      </w:r>
      <w:proofErr w:type="gramEnd"/>
      <w:r>
        <w:rPr>
          <w:lang w:eastAsia="ko-KR"/>
        </w:rPr>
        <w:t xml:space="preserve"> took a while to find the right job. But I did a lot of research and focused on growing my network of professional contacts. At first, I couldn’t get any face-to-face meetings, but through mutual contacts and lots of networking, I landed a great position at </w:t>
      </w:r>
      <w:proofErr w:type="spellStart"/>
      <w:r>
        <w:rPr>
          <w:lang w:eastAsia="ko-KR"/>
        </w:rPr>
        <w:t>Digitel</w:t>
      </w:r>
      <w:proofErr w:type="spellEnd"/>
      <w:r>
        <w:rPr>
          <w:lang w:eastAsia="ko-KR"/>
        </w:rPr>
        <w:t>.</w:t>
      </w:r>
    </w:p>
    <w:p w14:paraId="423B671F" w14:textId="32186F34" w:rsidR="00250F64" w:rsidRDefault="00250F64" w:rsidP="00B61200">
      <w:pPr>
        <w:rPr>
          <w:lang w:eastAsia="ko-KR"/>
        </w:rPr>
      </w:pPr>
      <w:r>
        <w:rPr>
          <w:lang w:eastAsia="ko-KR"/>
        </w:rPr>
        <w:t>-. I’m happy to hear that, Sarah. Your hard work left a lasting impression. You deserve a good position.</w:t>
      </w:r>
    </w:p>
    <w:p w14:paraId="62D0CFC7" w14:textId="4A421038" w:rsidR="00250F64" w:rsidRDefault="00250F64" w:rsidP="00B61200">
      <w:pPr>
        <w:rPr>
          <w:lang w:eastAsia="ko-KR"/>
        </w:rPr>
      </w:pPr>
    </w:p>
    <w:p w14:paraId="63752017" w14:textId="750ED2F1" w:rsidR="00250F64" w:rsidRDefault="00250F64" w:rsidP="00B61200">
      <w:pPr>
        <w:rPr>
          <w:lang w:eastAsia="ko-KR"/>
        </w:rPr>
      </w:pPr>
    </w:p>
    <w:p w14:paraId="54BF4FC6" w14:textId="5ACE9657" w:rsidR="00250F64" w:rsidRDefault="00250F64" w:rsidP="00B61200">
      <w:pPr>
        <w:rPr>
          <w:lang w:eastAsia="ko-KR"/>
        </w:rPr>
      </w:pPr>
    </w:p>
    <w:p w14:paraId="426A5F1F" w14:textId="5BB869C9" w:rsidR="00250F64" w:rsidRDefault="00250F64" w:rsidP="00B61200">
      <w:pPr>
        <w:rPr>
          <w:lang w:eastAsia="ko-KR"/>
        </w:rPr>
      </w:pPr>
    </w:p>
    <w:p w14:paraId="4CBF3948" w14:textId="1393E57C" w:rsidR="00250F64" w:rsidRDefault="00250F64" w:rsidP="00B61200">
      <w:pPr>
        <w:rPr>
          <w:lang w:eastAsia="ko-KR"/>
        </w:rPr>
      </w:pPr>
    </w:p>
    <w:p w14:paraId="2BD78D9B" w14:textId="425A09A8" w:rsidR="00250F64" w:rsidRDefault="00250F64" w:rsidP="00B61200">
      <w:pPr>
        <w:rPr>
          <w:lang w:eastAsia="ko-KR"/>
        </w:rPr>
      </w:pPr>
    </w:p>
    <w:p w14:paraId="13314129" w14:textId="0763CE13" w:rsidR="00250F64" w:rsidRDefault="00250F64" w:rsidP="00B61200">
      <w:pPr>
        <w:rPr>
          <w:lang w:eastAsia="ko-KR"/>
        </w:rPr>
      </w:pPr>
    </w:p>
    <w:p w14:paraId="1AE56C33" w14:textId="5380AEC0" w:rsidR="00250F64" w:rsidRDefault="00250F64" w:rsidP="00B61200">
      <w:pPr>
        <w:rPr>
          <w:lang w:eastAsia="ko-KR"/>
        </w:rPr>
      </w:pPr>
    </w:p>
    <w:p w14:paraId="0ABCCC4D" w14:textId="77777777" w:rsidR="00250F64" w:rsidRDefault="00250F64" w:rsidP="00B61200">
      <w:pPr>
        <w:rPr>
          <w:lang w:eastAsia="ko-KR"/>
        </w:rPr>
      </w:pPr>
    </w:p>
    <w:p w14:paraId="264E5E3C" w14:textId="5C4FA024" w:rsidR="000C3FB9" w:rsidRDefault="000C3FB9" w:rsidP="00B61200">
      <w:pPr>
        <w:rPr>
          <w:lang w:eastAsia="ko-KR"/>
        </w:rPr>
      </w:pPr>
    </w:p>
    <w:p w14:paraId="75BF6535" w14:textId="1CE7142D" w:rsidR="00792BFD" w:rsidRDefault="00792BFD" w:rsidP="00B61200">
      <w:pPr>
        <w:rPr>
          <w:lang w:eastAsia="ko-KR"/>
        </w:rPr>
      </w:pPr>
    </w:p>
    <w:p w14:paraId="67FDC82E" w14:textId="77777777" w:rsidR="00CA70EF" w:rsidRDefault="00CA70EF" w:rsidP="00B61200">
      <w:pPr>
        <w:rPr>
          <w:lang w:eastAsia="ko-KR"/>
        </w:rPr>
      </w:pPr>
    </w:p>
    <w:p w14:paraId="7AFC0360" w14:textId="77777777" w:rsidR="0069037C" w:rsidRDefault="0069037C" w:rsidP="00B61200">
      <w:pPr>
        <w:rPr>
          <w:lang w:eastAsia="ko-KR"/>
        </w:rPr>
      </w:pPr>
    </w:p>
    <w:p w14:paraId="7AFC0361" w14:textId="76971ABB" w:rsidR="00565C6E" w:rsidRDefault="001A6037" w:rsidP="00565C6E">
      <w:pPr>
        <w:pStyle w:val="1"/>
        <w:rPr>
          <w:lang w:eastAsia="ko-KR"/>
        </w:rPr>
      </w:pPr>
      <w:r>
        <w:rPr>
          <w:lang w:eastAsia="ko-KR"/>
        </w:rPr>
        <w:lastRenderedPageBreak/>
        <w:t>Cutting EDGE</w:t>
      </w:r>
      <w:r w:rsidR="00CA70EF">
        <w:rPr>
          <w:lang w:eastAsia="ko-KR"/>
        </w:rPr>
        <w:t xml:space="preserve"> – Third Edition</w:t>
      </w:r>
    </w:p>
    <w:p w14:paraId="0CBC9542" w14:textId="59B8D80C" w:rsidR="00D33207" w:rsidRDefault="00C005B1" w:rsidP="00BD6384">
      <w:pPr>
        <w:pStyle w:val="2"/>
        <w:rPr>
          <w:lang w:eastAsia="ko-KR"/>
        </w:rPr>
      </w:pPr>
      <w:r>
        <w:rPr>
          <w:rFonts w:hint="eastAsia"/>
          <w:lang w:eastAsia="ko-KR"/>
        </w:rPr>
        <w:t>A</w:t>
      </w:r>
      <w:r w:rsidR="00BD6384">
        <w:rPr>
          <w:lang w:eastAsia="ko-KR"/>
        </w:rPr>
        <w:t>CROSS THE GLOBE</w:t>
      </w:r>
    </w:p>
    <w:p w14:paraId="0AAA2D71" w14:textId="438E8D93" w:rsidR="005D23E3" w:rsidRDefault="005D23E3" w:rsidP="005D23E3">
      <w:pPr>
        <w:pStyle w:val="3"/>
        <w:rPr>
          <w:lang w:eastAsia="ko-KR"/>
        </w:rPr>
      </w:pPr>
      <w:r>
        <w:rPr>
          <w:rFonts w:hint="eastAsia"/>
          <w:lang w:eastAsia="ko-KR"/>
        </w:rPr>
        <w:t>L</w:t>
      </w:r>
      <w:r>
        <w:rPr>
          <w:lang w:eastAsia="ko-KR"/>
        </w:rPr>
        <w:t>anguage focus 1</w:t>
      </w:r>
    </w:p>
    <w:p w14:paraId="2306B89C" w14:textId="71158AA1" w:rsidR="00D33207" w:rsidRDefault="00CE3743" w:rsidP="005D23E3">
      <w:pPr>
        <w:pStyle w:val="3"/>
        <w:rPr>
          <w:lang w:eastAsia="ko-KR"/>
        </w:rPr>
      </w:pPr>
      <w:r>
        <w:rPr>
          <w:rFonts w:hint="eastAsia"/>
          <w:lang w:eastAsia="ko-KR"/>
        </w:rPr>
        <w:t>V</w:t>
      </w:r>
      <w:r>
        <w:rPr>
          <w:lang w:eastAsia="ko-KR"/>
        </w:rPr>
        <w:t>ocabulary</w:t>
      </w:r>
    </w:p>
    <w:p w14:paraId="758FAE23" w14:textId="3E172D7E" w:rsidR="00036244" w:rsidRDefault="00D939A8" w:rsidP="007C6465">
      <w:pPr>
        <w:rPr>
          <w:lang w:eastAsia="ko-KR"/>
        </w:rPr>
      </w:pPr>
      <w:r>
        <w:rPr>
          <w:lang w:eastAsia="ko-KR"/>
        </w:rPr>
        <w:t>a</w:t>
      </w:r>
      <w:r w:rsidR="00C40A57">
        <w:rPr>
          <w:lang w:eastAsia="ko-KR"/>
        </w:rPr>
        <w:t>ncient ruins</w:t>
      </w:r>
    </w:p>
    <w:p w14:paraId="101A0DB4" w14:textId="1CB00780" w:rsidR="00C40A57" w:rsidRDefault="00D939A8" w:rsidP="007C6465">
      <w:pPr>
        <w:rPr>
          <w:lang w:eastAsia="ko-KR"/>
        </w:rPr>
      </w:pPr>
      <w:r>
        <w:rPr>
          <w:lang w:eastAsia="ko-KR"/>
        </w:rPr>
        <w:t>c</w:t>
      </w:r>
      <w:r w:rsidR="00C40A57">
        <w:rPr>
          <w:lang w:eastAsia="ko-KR"/>
        </w:rPr>
        <w:t>anal</w:t>
      </w:r>
    </w:p>
    <w:p w14:paraId="0981879F" w14:textId="67AFABEB" w:rsidR="00C40A57" w:rsidRDefault="00D939A8" w:rsidP="007C6465">
      <w:pPr>
        <w:rPr>
          <w:lang w:eastAsia="ko-KR"/>
        </w:rPr>
      </w:pPr>
      <w:r>
        <w:rPr>
          <w:lang w:eastAsia="ko-KR"/>
        </w:rPr>
        <w:t>c</w:t>
      </w:r>
      <w:r w:rsidR="00C40A57">
        <w:rPr>
          <w:lang w:eastAsia="ko-KR"/>
        </w:rPr>
        <w:t>athe</w:t>
      </w:r>
      <w:r w:rsidR="00480054">
        <w:rPr>
          <w:lang w:eastAsia="ko-KR"/>
        </w:rPr>
        <w:t>dral</w:t>
      </w:r>
    </w:p>
    <w:p w14:paraId="13D5DF72" w14:textId="50903302" w:rsidR="00480054" w:rsidRDefault="00D939A8" w:rsidP="007C6465">
      <w:pPr>
        <w:rPr>
          <w:lang w:eastAsia="ko-KR"/>
        </w:rPr>
      </w:pPr>
      <w:r>
        <w:rPr>
          <w:lang w:eastAsia="ko-KR"/>
        </w:rPr>
        <w:t>m</w:t>
      </w:r>
      <w:r w:rsidR="00480054">
        <w:rPr>
          <w:lang w:eastAsia="ko-KR"/>
        </w:rPr>
        <w:t>onument</w:t>
      </w:r>
    </w:p>
    <w:p w14:paraId="185977FB" w14:textId="2F926B30" w:rsidR="00480054" w:rsidRDefault="00480054" w:rsidP="007C6465">
      <w:pPr>
        <w:rPr>
          <w:lang w:eastAsia="ko-KR"/>
        </w:rPr>
      </w:pPr>
      <w:r>
        <w:rPr>
          <w:rFonts w:hint="eastAsia"/>
          <w:lang w:eastAsia="ko-KR"/>
        </w:rPr>
        <w:t>s</w:t>
      </w:r>
      <w:r>
        <w:rPr>
          <w:lang w:eastAsia="ko-KR"/>
        </w:rPr>
        <w:t>kyscraper</w:t>
      </w:r>
    </w:p>
    <w:p w14:paraId="1F26D06E" w14:textId="36034825" w:rsidR="00EC21DC" w:rsidRDefault="00EC21DC" w:rsidP="007C6465">
      <w:pPr>
        <w:rPr>
          <w:lang w:eastAsia="ko-KR"/>
        </w:rPr>
      </w:pPr>
      <w:r>
        <w:rPr>
          <w:rFonts w:hint="eastAsia"/>
          <w:lang w:eastAsia="ko-KR"/>
        </w:rPr>
        <w:t>a</w:t>
      </w:r>
      <w:r>
        <w:rPr>
          <w:lang w:eastAsia="ko-KR"/>
        </w:rPr>
        <w:t>rchaeology</w:t>
      </w:r>
    </w:p>
    <w:p w14:paraId="36F3820B" w14:textId="0D572DA6" w:rsidR="00AD25E7" w:rsidRDefault="00AD25E7" w:rsidP="007C6465">
      <w:pPr>
        <w:rPr>
          <w:lang w:eastAsia="ko-KR"/>
        </w:rPr>
      </w:pPr>
      <w:r>
        <w:rPr>
          <w:rFonts w:hint="eastAsia"/>
          <w:lang w:eastAsia="ko-KR"/>
        </w:rPr>
        <w:t>g</w:t>
      </w:r>
      <w:r>
        <w:rPr>
          <w:lang w:eastAsia="ko-KR"/>
        </w:rPr>
        <w:t>et some rest / take a break</w:t>
      </w:r>
    </w:p>
    <w:p w14:paraId="59640BE1" w14:textId="4F3DAB88" w:rsidR="00036244" w:rsidRDefault="00BA5613" w:rsidP="00BA5613">
      <w:pPr>
        <w:pStyle w:val="3"/>
        <w:rPr>
          <w:lang w:eastAsia="ko-KR"/>
        </w:rPr>
      </w:pPr>
      <w:r>
        <w:rPr>
          <w:rFonts w:hint="eastAsia"/>
          <w:lang w:eastAsia="ko-KR"/>
        </w:rPr>
        <w:t>R</w:t>
      </w:r>
      <w:r>
        <w:rPr>
          <w:lang w:eastAsia="ko-KR"/>
        </w:rPr>
        <w:t>eading</w:t>
      </w:r>
    </w:p>
    <w:p w14:paraId="255EEE04" w14:textId="38432CAF" w:rsidR="00036244" w:rsidRDefault="00E314AC" w:rsidP="007C6465">
      <w:pPr>
        <w:rPr>
          <w:lang w:eastAsia="ko-KR"/>
        </w:rPr>
      </w:pPr>
      <w:r>
        <w:rPr>
          <w:lang w:eastAsia="ko-KR"/>
        </w:rPr>
        <w:t>Lunar calend</w:t>
      </w:r>
      <w:r w:rsidR="00D866DA">
        <w:rPr>
          <w:lang w:eastAsia="ko-KR"/>
        </w:rPr>
        <w:t>a</w:t>
      </w:r>
      <w:r>
        <w:rPr>
          <w:lang w:eastAsia="ko-KR"/>
        </w:rPr>
        <w:t>r</w:t>
      </w:r>
      <w:r w:rsidR="00856736">
        <w:rPr>
          <w:lang w:eastAsia="ko-KR"/>
        </w:rPr>
        <w:t xml:space="preserve"> &lt;-&gt; solar calendar or Gregorian calendar</w:t>
      </w:r>
    </w:p>
    <w:p w14:paraId="393BAD0F" w14:textId="6AE4076B" w:rsidR="00BA5613" w:rsidRDefault="00C62752" w:rsidP="007C6465">
      <w:pPr>
        <w:rPr>
          <w:lang w:eastAsia="ko-KR"/>
        </w:rPr>
      </w:pPr>
      <w:r>
        <w:rPr>
          <w:rFonts w:hint="eastAsia"/>
          <w:lang w:eastAsia="ko-KR"/>
        </w:rPr>
        <w:t>I</w:t>
      </w:r>
      <w:r>
        <w:rPr>
          <w:lang w:eastAsia="ko-KR"/>
        </w:rPr>
        <w:t xml:space="preserve"> recommend you </w:t>
      </w:r>
      <w:proofErr w:type="gramStart"/>
      <w:r>
        <w:rPr>
          <w:lang w:eastAsia="ko-KR"/>
        </w:rPr>
        <w:t>to do</w:t>
      </w:r>
      <w:proofErr w:type="gramEnd"/>
      <w:r>
        <w:rPr>
          <w:lang w:eastAsia="ko-KR"/>
        </w:rPr>
        <w:t xml:space="preserve"> …. (wrong expression)</w:t>
      </w:r>
      <w:r>
        <w:rPr>
          <w:lang w:eastAsia="ko-KR"/>
        </w:rPr>
        <w:br/>
        <w:t xml:space="preserve">-&gt; I suggest </w:t>
      </w:r>
      <w:r w:rsidR="00166740">
        <w:rPr>
          <w:lang w:eastAsia="ko-KR"/>
        </w:rPr>
        <w:t>/ recommend doing …</w:t>
      </w:r>
      <w:r w:rsidR="00166740">
        <w:rPr>
          <w:lang w:eastAsia="ko-KR"/>
        </w:rPr>
        <w:br/>
        <w:t>-&gt; I suggest / recommend that you do …</w:t>
      </w:r>
    </w:p>
    <w:p w14:paraId="48FD7CC5" w14:textId="6A8DD69B" w:rsidR="00166740" w:rsidRDefault="00166740" w:rsidP="007C6465">
      <w:pPr>
        <w:rPr>
          <w:lang w:eastAsia="ko-KR"/>
        </w:rPr>
      </w:pPr>
      <w:r>
        <w:rPr>
          <w:rFonts w:hint="eastAsia"/>
          <w:lang w:eastAsia="ko-KR"/>
        </w:rPr>
        <w:t>I</w:t>
      </w:r>
      <w:r>
        <w:rPr>
          <w:lang w:eastAsia="ko-KR"/>
        </w:rPr>
        <w:t xml:space="preserve"> don’t know well (wrong expression)</w:t>
      </w:r>
      <w:r>
        <w:rPr>
          <w:lang w:eastAsia="ko-KR"/>
        </w:rPr>
        <w:br/>
        <w:t>-&gt; I don’t know.</w:t>
      </w:r>
      <w:r w:rsidR="00D81F89">
        <w:rPr>
          <w:lang w:eastAsia="ko-KR"/>
        </w:rPr>
        <w:br/>
        <w:t>-&gt; I’m not sure.</w:t>
      </w:r>
    </w:p>
    <w:p w14:paraId="5E6ED538" w14:textId="577B9460" w:rsidR="00973F7D" w:rsidRDefault="00840CC0" w:rsidP="007C6465">
      <w:pPr>
        <w:rPr>
          <w:lang w:eastAsia="ko-KR"/>
        </w:rPr>
      </w:pPr>
      <w:r>
        <w:rPr>
          <w:rFonts w:hint="eastAsia"/>
          <w:lang w:eastAsia="ko-KR"/>
        </w:rPr>
        <w:t>W</w:t>
      </w:r>
      <w:r>
        <w:rPr>
          <w:lang w:eastAsia="ko-KR"/>
        </w:rPr>
        <w:t xml:space="preserve">hen it comes to </w:t>
      </w:r>
      <w:r w:rsidR="008B3811">
        <w:rPr>
          <w:lang w:eastAsia="ko-KR"/>
        </w:rPr>
        <w:t>beaches, you can’t beat Okinawa.</w:t>
      </w:r>
    </w:p>
    <w:p w14:paraId="3D796297" w14:textId="51DDD3DD" w:rsidR="00BA5613" w:rsidRDefault="008147A9" w:rsidP="007C6465">
      <w:pPr>
        <w:rPr>
          <w:lang w:eastAsia="ko-KR"/>
        </w:rPr>
      </w:pPr>
      <w:r>
        <w:rPr>
          <w:lang w:eastAsia="ko-KR"/>
        </w:rPr>
        <w:t>Team-bonding</w:t>
      </w:r>
    </w:p>
    <w:p w14:paraId="4615AAD0" w14:textId="1F280C57" w:rsidR="008147A9" w:rsidRDefault="00D86056" w:rsidP="007C6465">
      <w:pPr>
        <w:rPr>
          <w:lang w:eastAsia="ko-KR"/>
        </w:rPr>
      </w:pPr>
      <w:r>
        <w:rPr>
          <w:lang w:eastAsia="ko-KR"/>
        </w:rPr>
        <w:t>-. (A) is a must-see!</w:t>
      </w:r>
    </w:p>
    <w:p w14:paraId="5E6E20A6" w14:textId="4F8FD070" w:rsidR="00814FA4" w:rsidRDefault="00814FA4" w:rsidP="007C6465">
      <w:pPr>
        <w:rPr>
          <w:lang w:eastAsia="ko-KR"/>
        </w:rPr>
      </w:pPr>
      <w:r>
        <w:rPr>
          <w:rFonts w:hint="eastAsia"/>
          <w:lang w:eastAsia="ko-KR"/>
        </w:rPr>
        <w:t>-</w:t>
      </w:r>
      <w:r>
        <w:rPr>
          <w:lang w:eastAsia="ko-KR"/>
        </w:rPr>
        <w:t>. (A) is a worth visiting</w:t>
      </w:r>
    </w:p>
    <w:p w14:paraId="5B3C3E37" w14:textId="5D9F31BF" w:rsidR="00814FA4" w:rsidRDefault="00814FA4" w:rsidP="007C6465">
      <w:pPr>
        <w:rPr>
          <w:lang w:eastAsia="ko-KR"/>
        </w:rPr>
      </w:pPr>
      <w:r>
        <w:rPr>
          <w:rFonts w:hint="eastAsia"/>
          <w:lang w:eastAsia="ko-KR"/>
        </w:rPr>
        <w:t>-</w:t>
      </w:r>
      <w:r>
        <w:rPr>
          <w:lang w:eastAsia="ko-KR"/>
        </w:rPr>
        <w:t>. There’s nowhere quite like (it)!</w:t>
      </w:r>
      <w:r w:rsidR="004D2AB5">
        <w:rPr>
          <w:lang w:eastAsia="ko-KR"/>
        </w:rPr>
        <w:br/>
        <w:t xml:space="preserve">                                                 </w:t>
      </w:r>
      <w:proofErr w:type="gramStart"/>
      <w:r w:rsidR="004D2AB5">
        <w:rPr>
          <w:lang w:eastAsia="ko-KR"/>
        </w:rPr>
        <w:t xml:space="preserve">   (</w:t>
      </w:r>
      <w:proofErr w:type="gramEnd"/>
      <w:r w:rsidR="004D2AB5">
        <w:rPr>
          <w:lang w:eastAsia="ko-KR"/>
        </w:rPr>
        <w:t>place name)</w:t>
      </w:r>
    </w:p>
    <w:p w14:paraId="3F444900" w14:textId="2AEB524D" w:rsidR="00E2705C" w:rsidRDefault="00E2705C" w:rsidP="007C6465">
      <w:pPr>
        <w:rPr>
          <w:lang w:eastAsia="ko-KR"/>
        </w:rPr>
      </w:pPr>
      <w:r>
        <w:rPr>
          <w:rFonts w:hint="eastAsia"/>
          <w:lang w:eastAsia="ko-KR"/>
        </w:rPr>
        <w:lastRenderedPageBreak/>
        <w:t>-</w:t>
      </w:r>
      <w:r>
        <w:rPr>
          <w:lang w:eastAsia="ko-KR"/>
        </w:rPr>
        <w:t>. It would be right up</w:t>
      </w:r>
      <w:r w:rsidR="00D71D0F">
        <w:rPr>
          <w:lang w:eastAsia="ko-KR"/>
        </w:rPr>
        <w:t xml:space="preserve"> your alley/street.</w:t>
      </w:r>
    </w:p>
    <w:p w14:paraId="20C11C35" w14:textId="0158D2B6" w:rsidR="00D71D0F" w:rsidRPr="00D71D0F" w:rsidRDefault="00D71D0F" w:rsidP="007C6465">
      <w:pPr>
        <w:rPr>
          <w:lang w:eastAsia="ko-KR"/>
        </w:rPr>
      </w:pPr>
      <w:r>
        <w:rPr>
          <w:lang w:eastAsia="ko-KR"/>
        </w:rPr>
        <w:t xml:space="preserve">-. When it comes to </w:t>
      </w:r>
      <w:r w:rsidR="003402B4">
        <w:rPr>
          <w:lang w:eastAsia="ko-KR"/>
        </w:rPr>
        <w:t xml:space="preserve">beaches, you can’t beat </w:t>
      </w:r>
      <w:proofErr w:type="spellStart"/>
      <w:r w:rsidR="003402B4">
        <w:rPr>
          <w:lang w:eastAsia="ko-KR"/>
        </w:rPr>
        <w:t>cosamui</w:t>
      </w:r>
      <w:proofErr w:type="spellEnd"/>
      <w:r w:rsidR="003402B4">
        <w:rPr>
          <w:lang w:eastAsia="ko-KR"/>
        </w:rPr>
        <w:t>.</w:t>
      </w:r>
    </w:p>
    <w:p w14:paraId="3C94EDE7" w14:textId="3A9CFD63" w:rsidR="00BA5613" w:rsidRDefault="002E2284" w:rsidP="002E2284">
      <w:pPr>
        <w:pStyle w:val="3"/>
        <w:rPr>
          <w:lang w:eastAsia="ko-KR"/>
        </w:rPr>
      </w:pPr>
      <w:r>
        <w:rPr>
          <w:lang w:eastAsia="ko-KR"/>
        </w:rPr>
        <w:t>Language focus 2</w:t>
      </w:r>
    </w:p>
    <w:p w14:paraId="3BD32FF4" w14:textId="41A88520" w:rsidR="002E2284" w:rsidRDefault="005408C5" w:rsidP="007C6465">
      <w:pPr>
        <w:rPr>
          <w:lang w:eastAsia="ko-KR"/>
        </w:rPr>
      </w:pPr>
      <w:r>
        <w:rPr>
          <w:lang w:eastAsia="ko-KR"/>
        </w:rPr>
        <w:t xml:space="preserve"> </w:t>
      </w:r>
      <w:r w:rsidR="00CC2AC2">
        <w:rPr>
          <w:lang w:eastAsia="ko-KR"/>
        </w:rPr>
        <w:t>[</w:t>
      </w:r>
      <w:r w:rsidR="00CC2AC2">
        <w:rPr>
          <w:rFonts w:hint="eastAsia"/>
          <w:lang w:eastAsia="ko-KR"/>
        </w:rPr>
        <w:t>G</w:t>
      </w:r>
      <w:r w:rsidR="00CC2AC2">
        <w:rPr>
          <w:lang w:eastAsia="ko-KR"/>
        </w:rPr>
        <w:t>RAMMAR]</w:t>
      </w:r>
    </w:p>
    <w:p w14:paraId="43E499C8" w14:textId="7C61FB99" w:rsidR="002E2284" w:rsidRDefault="004444DA" w:rsidP="007C6465">
      <w:pPr>
        <w:rPr>
          <w:lang w:eastAsia="ko-KR"/>
        </w:rPr>
      </w:pPr>
      <w:r>
        <w:rPr>
          <w:lang w:eastAsia="ko-KR"/>
        </w:rPr>
        <w:t>d</w:t>
      </w:r>
      <w:r w:rsidR="00CC2AC2">
        <w:rPr>
          <w:lang w:eastAsia="ko-KR"/>
        </w:rPr>
        <w:t>ifferent from</w:t>
      </w:r>
    </w:p>
    <w:p w14:paraId="2717D827" w14:textId="7D421CE2" w:rsidR="00CC2AC2" w:rsidRDefault="004444DA" w:rsidP="007C6465">
      <w:pPr>
        <w:rPr>
          <w:lang w:eastAsia="ko-KR"/>
        </w:rPr>
      </w:pPr>
      <w:proofErr w:type="gramStart"/>
      <w:r>
        <w:rPr>
          <w:lang w:eastAsia="ko-KR"/>
        </w:rPr>
        <w:t>s</w:t>
      </w:r>
      <w:r w:rsidR="00CC2AC2">
        <w:rPr>
          <w:lang w:eastAsia="ko-KR"/>
        </w:rPr>
        <w:t>imilar to</w:t>
      </w:r>
      <w:proofErr w:type="gramEnd"/>
      <w:r w:rsidR="00CC2AC2">
        <w:rPr>
          <w:lang w:eastAsia="ko-KR"/>
        </w:rPr>
        <w:t xml:space="preserve"> </w:t>
      </w:r>
      <w:r w:rsidR="00822A3E">
        <w:rPr>
          <w:lang w:eastAsia="ko-KR"/>
        </w:rPr>
        <w:t xml:space="preserve">                               similar </w:t>
      </w:r>
      <w:r w:rsidR="00822A3E" w:rsidRPr="00822A3E">
        <w:rPr>
          <w:strike/>
          <w:lang w:eastAsia="ko-KR"/>
        </w:rPr>
        <w:t>with</w:t>
      </w:r>
      <w:r w:rsidR="00822A3E">
        <w:rPr>
          <w:lang w:eastAsia="ko-KR"/>
        </w:rPr>
        <w:t xml:space="preserve"> (totally wrong)</w:t>
      </w:r>
    </w:p>
    <w:p w14:paraId="0D2BFD41" w14:textId="0E676708" w:rsidR="002E2284" w:rsidRDefault="004444DA" w:rsidP="007C6465">
      <w:pPr>
        <w:rPr>
          <w:lang w:eastAsia="ko-KR"/>
        </w:rPr>
      </w:pPr>
      <w:r>
        <w:rPr>
          <w:lang w:eastAsia="ko-KR"/>
        </w:rPr>
        <w:t>t</w:t>
      </w:r>
      <w:r w:rsidR="00DA1070">
        <w:rPr>
          <w:lang w:eastAsia="ko-KR"/>
        </w:rPr>
        <w:t xml:space="preserve">he same as                           the same </w:t>
      </w:r>
      <w:r w:rsidR="00DA1070" w:rsidRPr="00DA1070">
        <w:rPr>
          <w:strike/>
          <w:lang w:eastAsia="ko-KR"/>
        </w:rPr>
        <w:t>with</w:t>
      </w:r>
      <w:r w:rsidR="00DA1070">
        <w:rPr>
          <w:lang w:eastAsia="ko-KR"/>
        </w:rPr>
        <w:t xml:space="preserve"> (totally wrong)</w:t>
      </w:r>
    </w:p>
    <w:p w14:paraId="5CFC42C2" w14:textId="17D045D5" w:rsidR="002E2284" w:rsidRDefault="004444DA" w:rsidP="007C6465">
      <w:pPr>
        <w:rPr>
          <w:lang w:eastAsia="ko-KR"/>
        </w:rPr>
      </w:pPr>
      <w:r>
        <w:rPr>
          <w:lang w:eastAsia="ko-KR"/>
        </w:rPr>
        <w:t>worse than</w:t>
      </w:r>
    </w:p>
    <w:p w14:paraId="3D7AB37F" w14:textId="18C1E4D9" w:rsidR="004444DA" w:rsidRDefault="00AF5B10" w:rsidP="007C6465">
      <w:pPr>
        <w:rPr>
          <w:lang w:eastAsia="ko-KR"/>
        </w:rPr>
      </w:pPr>
      <w:r>
        <w:rPr>
          <w:rFonts w:hint="eastAsia"/>
          <w:lang w:eastAsia="ko-KR"/>
        </w:rPr>
        <w:t>n</w:t>
      </w:r>
      <w:r>
        <w:rPr>
          <w:lang w:eastAsia="ko-KR"/>
        </w:rPr>
        <w:t>ot as busy as</w:t>
      </w:r>
    </w:p>
    <w:p w14:paraId="61751765" w14:textId="28A82AC0" w:rsidR="00AF5B10" w:rsidRDefault="00AF5B10" w:rsidP="007C6465">
      <w:pPr>
        <w:rPr>
          <w:lang w:eastAsia="ko-KR"/>
        </w:rPr>
      </w:pPr>
      <w:r>
        <w:rPr>
          <w:rFonts w:hint="eastAsia"/>
          <w:lang w:eastAsia="ko-KR"/>
        </w:rPr>
        <w:t>f</w:t>
      </w:r>
      <w:r>
        <w:rPr>
          <w:lang w:eastAsia="ko-KR"/>
        </w:rPr>
        <w:t>ewer than</w:t>
      </w:r>
    </w:p>
    <w:p w14:paraId="567CDCA5" w14:textId="521C6C07" w:rsidR="00AF5B10" w:rsidRDefault="00AF5B10" w:rsidP="007C6465">
      <w:pPr>
        <w:rPr>
          <w:lang w:eastAsia="ko-KR"/>
        </w:rPr>
      </w:pPr>
      <w:r>
        <w:rPr>
          <w:rFonts w:hint="eastAsia"/>
          <w:lang w:eastAsia="ko-KR"/>
        </w:rPr>
        <w:t>l</w:t>
      </w:r>
      <w:r>
        <w:rPr>
          <w:lang w:eastAsia="ko-KR"/>
        </w:rPr>
        <w:t>ess than</w:t>
      </w:r>
    </w:p>
    <w:p w14:paraId="2F0E8422" w14:textId="206BFFDA" w:rsidR="002E2284" w:rsidRDefault="00072F6B" w:rsidP="007C6465">
      <w:pPr>
        <w:rPr>
          <w:lang w:eastAsia="ko-KR"/>
        </w:rPr>
      </w:pPr>
      <w:r>
        <w:rPr>
          <w:lang w:eastAsia="ko-KR"/>
        </w:rPr>
        <w:t xml:space="preserve">The train system is in Busan is </w:t>
      </w:r>
      <w:proofErr w:type="gramStart"/>
      <w:r>
        <w:rPr>
          <w:lang w:eastAsia="ko-KR"/>
        </w:rPr>
        <w:t>exactly the same</w:t>
      </w:r>
      <w:proofErr w:type="gramEnd"/>
      <w:r>
        <w:rPr>
          <w:lang w:eastAsia="ko-KR"/>
        </w:rPr>
        <w:t xml:space="preserve"> as the train system in Seoul.</w:t>
      </w:r>
    </w:p>
    <w:p w14:paraId="3F7E818F" w14:textId="78A79C6C" w:rsidR="002E2284" w:rsidRDefault="007A5E34" w:rsidP="007C6465">
      <w:pPr>
        <w:rPr>
          <w:lang w:eastAsia="ko-KR"/>
        </w:rPr>
      </w:pPr>
      <w:r>
        <w:rPr>
          <w:rFonts w:hint="eastAsia"/>
          <w:lang w:eastAsia="ko-KR"/>
        </w:rPr>
        <w:t>[</w:t>
      </w:r>
      <w:r>
        <w:rPr>
          <w:lang w:eastAsia="ko-KR"/>
        </w:rPr>
        <w:t>P</w:t>
      </w:r>
      <w:r w:rsidR="005408C5">
        <w:rPr>
          <w:lang w:eastAsia="ko-KR"/>
        </w:rPr>
        <w:t>RACTICE]</w:t>
      </w:r>
    </w:p>
    <w:p w14:paraId="0DD592BF" w14:textId="3E984E2D" w:rsidR="002E2284" w:rsidRDefault="00177A6A" w:rsidP="007C6465">
      <w:pPr>
        <w:rPr>
          <w:lang w:eastAsia="ko-KR"/>
        </w:rPr>
      </w:pPr>
      <w:r>
        <w:rPr>
          <w:lang w:eastAsia="ko-KR"/>
        </w:rPr>
        <w:t xml:space="preserve">&gt; </w:t>
      </w:r>
      <w:r w:rsidR="00E05A5F">
        <w:rPr>
          <w:rFonts w:hint="eastAsia"/>
          <w:lang w:eastAsia="ko-KR"/>
        </w:rPr>
        <w:t>A</w:t>
      </w:r>
      <w:r w:rsidR="00E05A5F">
        <w:rPr>
          <w:lang w:eastAsia="ko-KR"/>
        </w:rPr>
        <w:t xml:space="preserve"> is as (adj) as B</w:t>
      </w:r>
    </w:p>
    <w:p w14:paraId="611394BA" w14:textId="2BC073F7" w:rsidR="00E05A5F" w:rsidRDefault="00E05A5F" w:rsidP="007C6465">
      <w:pPr>
        <w:rPr>
          <w:lang w:eastAsia="ko-KR"/>
        </w:rPr>
      </w:pPr>
      <w:proofErr w:type="spellStart"/>
      <w:r>
        <w:rPr>
          <w:rFonts w:hint="eastAsia"/>
          <w:lang w:eastAsia="ko-KR"/>
        </w:rPr>
        <w:t>J</w:t>
      </w:r>
      <w:r>
        <w:rPr>
          <w:lang w:eastAsia="ko-KR"/>
        </w:rPr>
        <w:t>eju</w:t>
      </w:r>
      <w:proofErr w:type="spellEnd"/>
      <w:r>
        <w:rPr>
          <w:lang w:eastAsia="ko-KR"/>
        </w:rPr>
        <w:t xml:space="preserve"> </w:t>
      </w:r>
      <w:r w:rsidR="00775365">
        <w:rPr>
          <w:lang w:eastAsia="ko-KR"/>
        </w:rPr>
        <w:t>is as beautiful as Hawaii.</w:t>
      </w:r>
    </w:p>
    <w:p w14:paraId="1CF5B460" w14:textId="773623FE" w:rsidR="00177A6A" w:rsidRDefault="00177A6A" w:rsidP="007C6465">
      <w:pPr>
        <w:rPr>
          <w:lang w:eastAsia="ko-KR"/>
        </w:rPr>
      </w:pPr>
      <w:r>
        <w:rPr>
          <w:lang w:eastAsia="ko-KR"/>
        </w:rPr>
        <w:t xml:space="preserve">&gt; </w:t>
      </w:r>
      <w:r>
        <w:rPr>
          <w:rFonts w:hint="eastAsia"/>
          <w:lang w:eastAsia="ko-KR"/>
        </w:rPr>
        <w:t>S</w:t>
      </w:r>
      <w:r>
        <w:rPr>
          <w:lang w:eastAsia="ko-KR"/>
        </w:rPr>
        <w:t>ome specific percentage comparing</w:t>
      </w:r>
    </w:p>
    <w:p w14:paraId="112D894C" w14:textId="68135F3C" w:rsidR="00775365" w:rsidRDefault="00775365" w:rsidP="007C6465">
      <w:pPr>
        <w:rPr>
          <w:lang w:eastAsia="ko-KR"/>
        </w:rPr>
      </w:pPr>
      <w:proofErr w:type="spellStart"/>
      <w:r>
        <w:rPr>
          <w:rFonts w:hint="eastAsia"/>
          <w:lang w:eastAsia="ko-KR"/>
        </w:rPr>
        <w:t>J</w:t>
      </w:r>
      <w:r>
        <w:rPr>
          <w:lang w:eastAsia="ko-KR"/>
        </w:rPr>
        <w:t>eju</w:t>
      </w:r>
      <w:proofErr w:type="spellEnd"/>
      <w:r>
        <w:rPr>
          <w:lang w:eastAsia="ko-KR"/>
        </w:rPr>
        <w:t xml:space="preserve"> is (not) as big as Hawaii.</w:t>
      </w:r>
      <w:r w:rsidR="00177A6A">
        <w:rPr>
          <w:lang w:eastAsia="ko-KR"/>
        </w:rPr>
        <w:br/>
      </w:r>
      <w:r w:rsidR="00B97EC9">
        <w:rPr>
          <w:lang w:eastAsia="ko-KR"/>
        </w:rPr>
        <w:t xml:space="preserve">         </w:t>
      </w:r>
      <w:proofErr w:type="gramStart"/>
      <w:r w:rsidR="00B97EC9">
        <w:rPr>
          <w:lang w:eastAsia="ko-KR"/>
        </w:rPr>
        <w:t xml:space="preserve">   (</w:t>
      </w:r>
      <w:proofErr w:type="gramEnd"/>
      <w:r w:rsidR="00B97EC9">
        <w:rPr>
          <w:lang w:eastAsia="ko-KR"/>
        </w:rPr>
        <w:t>half)</w:t>
      </w:r>
      <w:r w:rsidR="00B97EC9">
        <w:rPr>
          <w:lang w:eastAsia="ko-KR"/>
        </w:rPr>
        <w:br/>
        <w:t xml:space="preserve">            (twice), (three times)</w:t>
      </w:r>
      <w:r w:rsidR="00B97EC9">
        <w:rPr>
          <w:lang w:eastAsia="ko-KR"/>
        </w:rPr>
        <w:br/>
        <w:t xml:space="preserve">            (almost)</w:t>
      </w:r>
      <w:r w:rsidR="00B97EC9">
        <w:rPr>
          <w:lang w:eastAsia="ko-KR"/>
        </w:rPr>
        <w:br/>
        <w:t xml:space="preserve">            (</w:t>
      </w:r>
      <w:r w:rsidR="00A62BCB">
        <w:rPr>
          <w:lang w:eastAsia="ko-KR"/>
        </w:rPr>
        <w:t>nearly)</w:t>
      </w:r>
      <w:r w:rsidR="00A62BCB">
        <w:rPr>
          <w:lang w:eastAsia="ko-KR"/>
        </w:rPr>
        <w:br/>
        <w:t xml:space="preserve">            (just) == exactly</w:t>
      </w:r>
    </w:p>
    <w:p w14:paraId="11AB6969" w14:textId="3F86F4D1" w:rsidR="002E2284" w:rsidRDefault="00FD0949" w:rsidP="00FD0949">
      <w:pPr>
        <w:rPr>
          <w:lang w:eastAsia="ko-KR"/>
        </w:rPr>
      </w:pPr>
      <w:r>
        <w:rPr>
          <w:lang w:eastAsia="ko-KR"/>
        </w:rPr>
        <w:t xml:space="preserve">&gt; </w:t>
      </w:r>
      <w:r w:rsidR="00A62BCB">
        <w:rPr>
          <w:rFonts w:hint="eastAsia"/>
          <w:lang w:eastAsia="ko-KR"/>
        </w:rPr>
        <w:t>T</w:t>
      </w:r>
      <w:r w:rsidR="00A62BCB">
        <w:rPr>
          <w:lang w:eastAsia="ko-KR"/>
        </w:rPr>
        <w:t xml:space="preserve">here are fewer </w:t>
      </w:r>
      <w:proofErr w:type="gramStart"/>
      <w:r w:rsidR="00A62BCB">
        <w:rPr>
          <w:lang w:eastAsia="ko-KR"/>
        </w:rPr>
        <w:t>As</w:t>
      </w:r>
      <w:proofErr w:type="gramEnd"/>
      <w:r w:rsidR="00A62BCB">
        <w:rPr>
          <w:lang w:eastAsia="ko-KR"/>
        </w:rPr>
        <w:t xml:space="preserve"> than Bs.</w:t>
      </w:r>
    </w:p>
    <w:p w14:paraId="70F91ED4" w14:textId="6B6DE8AE" w:rsidR="002E2284" w:rsidRPr="00FD0949" w:rsidRDefault="00FD0949" w:rsidP="007C6465">
      <w:pPr>
        <w:rPr>
          <w:lang w:eastAsia="ko-KR"/>
        </w:rPr>
      </w:pPr>
      <w:r>
        <w:rPr>
          <w:lang w:eastAsia="ko-KR"/>
        </w:rPr>
        <w:t>There are fewer erases than markers.</w:t>
      </w:r>
    </w:p>
    <w:p w14:paraId="1B9E0B69" w14:textId="7E83E922" w:rsidR="002E2284" w:rsidRDefault="002A35FA" w:rsidP="002A35FA">
      <w:pPr>
        <w:pStyle w:val="2"/>
        <w:rPr>
          <w:lang w:eastAsia="ko-KR"/>
        </w:rPr>
      </w:pPr>
      <w:r>
        <w:rPr>
          <w:rFonts w:hint="eastAsia"/>
          <w:lang w:eastAsia="ko-KR"/>
        </w:rPr>
        <w:lastRenderedPageBreak/>
        <w:t>R</w:t>
      </w:r>
      <w:r>
        <w:rPr>
          <w:lang w:eastAsia="ko-KR"/>
        </w:rPr>
        <w:t>EAL LIVES</w:t>
      </w:r>
    </w:p>
    <w:p w14:paraId="40CF286C" w14:textId="1577BBAE" w:rsidR="002E2284" w:rsidRDefault="002E2927" w:rsidP="002E2927">
      <w:pPr>
        <w:pStyle w:val="3"/>
        <w:rPr>
          <w:lang w:eastAsia="ko-KR"/>
        </w:rPr>
      </w:pPr>
      <w:r>
        <w:rPr>
          <w:rFonts w:hint="eastAsia"/>
          <w:lang w:eastAsia="ko-KR"/>
        </w:rPr>
        <w:t>L</w:t>
      </w:r>
      <w:r>
        <w:rPr>
          <w:lang w:eastAsia="ko-KR"/>
        </w:rPr>
        <w:t>anguage focus 1</w:t>
      </w:r>
    </w:p>
    <w:p w14:paraId="7042AA82" w14:textId="229BAE19" w:rsidR="002E2284" w:rsidRDefault="00A2150D" w:rsidP="007C6465">
      <w:pPr>
        <w:rPr>
          <w:lang w:eastAsia="ko-KR"/>
        </w:rPr>
      </w:pPr>
      <w:r>
        <w:rPr>
          <w:lang w:eastAsia="ko-KR"/>
        </w:rPr>
        <w:t>Past and P.P tense</w:t>
      </w:r>
    </w:p>
    <w:p w14:paraId="5B6987DB" w14:textId="6E96EB8F" w:rsidR="00BA5613" w:rsidRDefault="009A62B0" w:rsidP="0022671D">
      <w:pPr>
        <w:pStyle w:val="3"/>
        <w:rPr>
          <w:lang w:eastAsia="ko-KR"/>
        </w:rPr>
      </w:pPr>
      <w:r>
        <w:rPr>
          <w:rFonts w:hint="eastAsia"/>
          <w:lang w:eastAsia="ko-KR"/>
        </w:rPr>
        <w:t>R</w:t>
      </w:r>
      <w:r>
        <w:rPr>
          <w:lang w:eastAsia="ko-KR"/>
        </w:rPr>
        <w:t xml:space="preserve">eading </w:t>
      </w:r>
      <w:r w:rsidR="0022671D">
        <w:rPr>
          <w:lang w:eastAsia="ko-KR"/>
        </w:rPr>
        <w:t>and speaking</w:t>
      </w:r>
    </w:p>
    <w:p w14:paraId="2CE852B5" w14:textId="11139B13" w:rsidR="00BA5613" w:rsidRDefault="00590A64" w:rsidP="007C6465">
      <w:pPr>
        <w:rPr>
          <w:lang w:eastAsia="ko-KR"/>
        </w:rPr>
      </w:pPr>
      <w:r>
        <w:rPr>
          <w:lang w:eastAsia="ko-KR"/>
        </w:rPr>
        <w:t>c</w:t>
      </w:r>
      <w:r w:rsidR="00A82BA1">
        <w:rPr>
          <w:lang w:eastAsia="ko-KR"/>
        </w:rPr>
        <w:t>hase</w:t>
      </w:r>
      <w:r>
        <w:rPr>
          <w:lang w:eastAsia="ko-KR"/>
        </w:rPr>
        <w:t>(verb)</w:t>
      </w:r>
      <w:r w:rsidR="00A82BA1">
        <w:rPr>
          <w:lang w:eastAsia="ko-KR"/>
        </w:rPr>
        <w:t>:</w:t>
      </w:r>
      <w:r w:rsidR="00691737">
        <w:rPr>
          <w:lang w:eastAsia="ko-KR"/>
        </w:rPr>
        <w:t xml:space="preserve"> to hurry after someone or something in order to catch him, her, or it</w:t>
      </w:r>
    </w:p>
    <w:p w14:paraId="59279734" w14:textId="51B8CC5A" w:rsidR="00BA5613" w:rsidRDefault="00590A64" w:rsidP="007C6465">
      <w:pPr>
        <w:rPr>
          <w:lang w:eastAsia="ko-KR"/>
        </w:rPr>
      </w:pPr>
      <w:r>
        <w:rPr>
          <w:rFonts w:hint="eastAsia"/>
          <w:lang w:eastAsia="ko-KR"/>
        </w:rPr>
        <w:t>h</w:t>
      </w:r>
      <w:r>
        <w:rPr>
          <w:lang w:eastAsia="ko-KR"/>
        </w:rPr>
        <w:t>orrifying</w:t>
      </w:r>
      <w:r w:rsidR="00606183">
        <w:rPr>
          <w:lang w:eastAsia="ko-KR"/>
        </w:rPr>
        <w:t>(adj)</w:t>
      </w:r>
      <w:r>
        <w:rPr>
          <w:lang w:eastAsia="ko-KR"/>
        </w:rPr>
        <w:t xml:space="preserve">: </w:t>
      </w:r>
      <w:r w:rsidR="00606183">
        <w:rPr>
          <w:lang w:eastAsia="ko-KR"/>
        </w:rPr>
        <w:t>very shocking</w:t>
      </w:r>
    </w:p>
    <w:p w14:paraId="275E4C37" w14:textId="78D2B02F" w:rsidR="00590A64" w:rsidRDefault="00A870C3" w:rsidP="007C6465">
      <w:pPr>
        <w:rPr>
          <w:lang w:eastAsia="ko-KR"/>
        </w:rPr>
      </w:pPr>
      <w:r>
        <w:rPr>
          <w:rFonts w:hint="eastAsia"/>
          <w:lang w:eastAsia="ko-KR"/>
        </w:rPr>
        <w:t>t</w:t>
      </w:r>
      <w:r>
        <w:rPr>
          <w:lang w:eastAsia="ko-KR"/>
        </w:rPr>
        <w:t xml:space="preserve">errifying(adj): </w:t>
      </w:r>
      <w:r w:rsidR="006D5AAA">
        <w:rPr>
          <w:lang w:eastAsia="ko-KR"/>
        </w:rPr>
        <w:t xml:space="preserve">very </w:t>
      </w:r>
      <w:proofErr w:type="gramStart"/>
      <w:r w:rsidR="006D5AAA">
        <w:rPr>
          <w:lang w:eastAsia="ko-KR"/>
        </w:rPr>
        <w:t>frightening(</w:t>
      </w:r>
      <w:proofErr w:type="gramEnd"/>
      <w:r w:rsidR="006D5AAA">
        <w:rPr>
          <w:lang w:eastAsia="ko-KR"/>
        </w:rPr>
        <w:t>making you feel fear)</w:t>
      </w:r>
    </w:p>
    <w:p w14:paraId="45BE047E" w14:textId="121A2ACD" w:rsidR="00E7259C" w:rsidRDefault="00E7259C" w:rsidP="007C6465">
      <w:pPr>
        <w:rPr>
          <w:lang w:eastAsia="ko-KR"/>
        </w:rPr>
      </w:pPr>
      <w:r>
        <w:rPr>
          <w:rFonts w:hint="eastAsia"/>
          <w:lang w:eastAsia="ko-KR"/>
        </w:rPr>
        <w:t>r</w:t>
      </w:r>
      <w:r>
        <w:rPr>
          <w:lang w:eastAsia="ko-KR"/>
        </w:rPr>
        <w:t>oar(verb): to make a long, loud, deep sound</w:t>
      </w:r>
    </w:p>
    <w:p w14:paraId="4D909A88" w14:textId="63F3EBC4" w:rsidR="00590A64" w:rsidRDefault="00187ADC" w:rsidP="007C6465">
      <w:pPr>
        <w:rPr>
          <w:lang w:eastAsia="ko-KR"/>
        </w:rPr>
      </w:pPr>
      <w:r>
        <w:rPr>
          <w:rFonts w:hint="eastAsia"/>
          <w:lang w:eastAsia="ko-KR"/>
        </w:rPr>
        <w:t>f</w:t>
      </w:r>
      <w:r>
        <w:rPr>
          <w:lang w:eastAsia="ko-KR"/>
        </w:rPr>
        <w:t xml:space="preserve">linch(verb): </w:t>
      </w:r>
      <w:r w:rsidR="005E3DCC">
        <w:rPr>
          <w:lang w:eastAsia="ko-KR"/>
        </w:rPr>
        <w:t>to make a sudden, small movement because of pain or fear</w:t>
      </w:r>
    </w:p>
    <w:p w14:paraId="1FA8AFA6" w14:textId="6B719F5B" w:rsidR="003B1561" w:rsidRDefault="00AC76D1" w:rsidP="007C6465">
      <w:pPr>
        <w:rPr>
          <w:lang w:eastAsia="ko-KR"/>
        </w:rPr>
      </w:pPr>
      <w:r>
        <w:rPr>
          <w:rFonts w:hint="eastAsia"/>
          <w:lang w:eastAsia="ko-KR"/>
        </w:rPr>
        <w:t>f</w:t>
      </w:r>
      <w:r>
        <w:rPr>
          <w:lang w:eastAsia="ko-KR"/>
        </w:rPr>
        <w:t>earsome</w:t>
      </w:r>
      <w:r w:rsidR="00A914BB">
        <w:rPr>
          <w:lang w:eastAsia="ko-KR"/>
        </w:rPr>
        <w:t xml:space="preserve">(adj): </w:t>
      </w:r>
      <w:r w:rsidR="00C118B8">
        <w:rPr>
          <w:lang w:eastAsia="ko-KR"/>
        </w:rPr>
        <w:t>frightening</w:t>
      </w:r>
    </w:p>
    <w:p w14:paraId="00FB6524" w14:textId="34C5C90C" w:rsidR="00511140" w:rsidRDefault="00511140" w:rsidP="007C6465">
      <w:pPr>
        <w:rPr>
          <w:lang w:eastAsia="ko-KR"/>
        </w:rPr>
      </w:pPr>
      <w:r>
        <w:rPr>
          <w:rFonts w:hint="eastAsia"/>
          <w:lang w:eastAsia="ko-KR"/>
        </w:rPr>
        <w:t>b</w:t>
      </w:r>
      <w:r>
        <w:rPr>
          <w:lang w:eastAsia="ko-KR"/>
        </w:rPr>
        <w:t>ounce(</w:t>
      </w:r>
      <w:proofErr w:type="spellStart"/>
      <w:r>
        <w:rPr>
          <w:lang w:eastAsia="ko-KR"/>
        </w:rPr>
        <w:t>berb</w:t>
      </w:r>
      <w:proofErr w:type="spellEnd"/>
      <w:r>
        <w:rPr>
          <w:lang w:eastAsia="ko-KR"/>
        </w:rPr>
        <w:t xml:space="preserve">): </w:t>
      </w:r>
      <w:r w:rsidR="00D07943">
        <w:rPr>
          <w:lang w:eastAsia="ko-KR"/>
        </w:rPr>
        <w:t>to move up or away after hitting a surface</w:t>
      </w:r>
    </w:p>
    <w:p w14:paraId="22BE99F8" w14:textId="6071BD2F" w:rsidR="00D07943" w:rsidRDefault="00D07943" w:rsidP="007C6465">
      <w:pPr>
        <w:rPr>
          <w:lang w:eastAsia="ko-KR"/>
        </w:rPr>
      </w:pPr>
      <w:r>
        <w:rPr>
          <w:rFonts w:hint="eastAsia"/>
          <w:lang w:eastAsia="ko-KR"/>
        </w:rPr>
        <w:t>h</w:t>
      </w:r>
      <w:r>
        <w:rPr>
          <w:lang w:eastAsia="ko-KR"/>
        </w:rPr>
        <w:t>it</w:t>
      </w:r>
      <w:r w:rsidR="00CA0D2C">
        <w:rPr>
          <w:lang w:eastAsia="ko-KR"/>
        </w:rPr>
        <w:t>(verb): to move your hand or an object onto the surface of something so that it touches it, usually with force</w:t>
      </w:r>
    </w:p>
    <w:p w14:paraId="06738CB8" w14:textId="5A7C2E5A" w:rsidR="00CA0D2C" w:rsidRDefault="00F8042C" w:rsidP="007C6465">
      <w:pPr>
        <w:rPr>
          <w:lang w:eastAsia="ko-KR"/>
        </w:rPr>
      </w:pPr>
      <w:r>
        <w:rPr>
          <w:rFonts w:hint="eastAsia"/>
          <w:lang w:eastAsia="ko-KR"/>
        </w:rPr>
        <w:t>y</w:t>
      </w:r>
      <w:r>
        <w:rPr>
          <w:lang w:eastAsia="ko-KR"/>
        </w:rPr>
        <w:t xml:space="preserve">ell(verb): to </w:t>
      </w:r>
      <w:proofErr w:type="spellStart"/>
      <w:r>
        <w:rPr>
          <w:lang w:eastAsia="ko-KR"/>
        </w:rPr>
        <w:t>shour</w:t>
      </w:r>
      <w:proofErr w:type="spellEnd"/>
      <w:r>
        <w:rPr>
          <w:lang w:eastAsia="ko-KR"/>
        </w:rPr>
        <w:t xml:space="preserve"> something or make a loud noise, usually when you are angry, in pain, or excited</w:t>
      </w:r>
      <w:r w:rsidR="005E22DB">
        <w:rPr>
          <w:lang w:eastAsia="ko-KR"/>
        </w:rPr>
        <w:t>. yell at~</w:t>
      </w:r>
    </w:p>
    <w:p w14:paraId="690B2BA1" w14:textId="3404226E" w:rsidR="00240B7D" w:rsidRDefault="00240B7D" w:rsidP="007C6465">
      <w:pPr>
        <w:rPr>
          <w:lang w:eastAsia="ko-KR"/>
        </w:rPr>
      </w:pPr>
      <w:r>
        <w:rPr>
          <w:lang w:eastAsia="ko-KR"/>
        </w:rPr>
        <w:t xml:space="preserve">unbeatable(adj): unable to be </w:t>
      </w:r>
      <w:proofErr w:type="spellStart"/>
      <w:r>
        <w:rPr>
          <w:lang w:eastAsia="ko-KR"/>
        </w:rPr>
        <w:t>defated</w:t>
      </w:r>
      <w:proofErr w:type="spellEnd"/>
      <w:r>
        <w:rPr>
          <w:lang w:eastAsia="ko-KR"/>
        </w:rPr>
        <w:t xml:space="preserve"> or improved because of excellent quality</w:t>
      </w:r>
    </w:p>
    <w:p w14:paraId="1DA9AA2F" w14:textId="1E179ED3" w:rsidR="00E44B9B" w:rsidRDefault="00E44B9B" w:rsidP="007C6465">
      <w:pPr>
        <w:rPr>
          <w:lang w:eastAsia="ko-KR"/>
        </w:rPr>
      </w:pPr>
      <w:r>
        <w:rPr>
          <w:rFonts w:hint="eastAsia"/>
          <w:lang w:eastAsia="ko-KR"/>
        </w:rPr>
        <w:t>b</w:t>
      </w:r>
      <w:r>
        <w:rPr>
          <w:lang w:eastAsia="ko-KR"/>
        </w:rPr>
        <w:t>eat</w:t>
      </w:r>
      <w:r w:rsidR="00D97742">
        <w:rPr>
          <w:lang w:eastAsia="ko-KR"/>
        </w:rPr>
        <w:t>(verb): to defat or do better than</w:t>
      </w:r>
    </w:p>
    <w:p w14:paraId="0B34D97A" w14:textId="0E89C47F" w:rsidR="00D97742" w:rsidRPr="00240B7D" w:rsidRDefault="00D97742" w:rsidP="007C6465">
      <w:pPr>
        <w:rPr>
          <w:lang w:eastAsia="ko-KR"/>
        </w:rPr>
      </w:pPr>
      <w:r>
        <w:rPr>
          <w:rFonts w:hint="eastAsia"/>
          <w:lang w:eastAsia="ko-KR"/>
        </w:rPr>
        <w:t>p</w:t>
      </w:r>
      <w:r>
        <w:rPr>
          <w:lang w:eastAsia="ko-KR"/>
        </w:rPr>
        <w:t>anicky</w:t>
      </w:r>
      <w:r w:rsidR="00D12D99">
        <w:rPr>
          <w:lang w:eastAsia="ko-KR"/>
        </w:rPr>
        <w:t>(adj): feeling suddenly very worried or frightened</w:t>
      </w:r>
    </w:p>
    <w:p w14:paraId="69458FED" w14:textId="41985401" w:rsidR="00BA5613" w:rsidRDefault="0022671D" w:rsidP="0022671D">
      <w:pPr>
        <w:pStyle w:val="3"/>
        <w:rPr>
          <w:lang w:eastAsia="ko-KR"/>
        </w:rPr>
      </w:pPr>
      <w:r>
        <w:rPr>
          <w:rFonts w:hint="eastAsia"/>
          <w:lang w:eastAsia="ko-KR"/>
        </w:rPr>
        <w:t>V</w:t>
      </w:r>
      <w:r>
        <w:rPr>
          <w:lang w:eastAsia="ko-KR"/>
        </w:rPr>
        <w:t>ocabulary</w:t>
      </w:r>
    </w:p>
    <w:p w14:paraId="5FDA352A" w14:textId="63EF5BF7" w:rsidR="00BA5613" w:rsidRDefault="00F35F04" w:rsidP="007C6465">
      <w:pPr>
        <w:rPr>
          <w:lang w:eastAsia="ko-KR"/>
        </w:rPr>
      </w:pPr>
      <w:r>
        <w:rPr>
          <w:lang w:eastAsia="ko-KR"/>
        </w:rPr>
        <w:t>c</w:t>
      </w:r>
      <w:r w:rsidR="00BC4B4D">
        <w:rPr>
          <w:lang w:eastAsia="ko-KR"/>
        </w:rPr>
        <w:t>harming</w:t>
      </w:r>
      <w:r>
        <w:rPr>
          <w:lang w:eastAsia="ko-KR"/>
        </w:rPr>
        <w:t xml:space="preserve">(adj): </w:t>
      </w:r>
      <w:r w:rsidR="00784CA2">
        <w:rPr>
          <w:lang w:eastAsia="ko-KR"/>
        </w:rPr>
        <w:t>pleasant and attractive</w:t>
      </w:r>
      <w:r w:rsidR="001F30F7">
        <w:rPr>
          <w:lang w:eastAsia="ko-KR"/>
        </w:rPr>
        <w:br/>
      </w:r>
      <w:r w:rsidR="004021EB">
        <w:rPr>
          <w:lang w:eastAsia="ko-KR"/>
        </w:rPr>
        <w:t>We had dinner with our director and his charming wife.</w:t>
      </w:r>
      <w:r w:rsidR="004021EB">
        <w:rPr>
          <w:lang w:eastAsia="ko-KR"/>
        </w:rPr>
        <w:br/>
        <w:t>What a charming street this is.</w:t>
      </w:r>
    </w:p>
    <w:p w14:paraId="0D36D9DE" w14:textId="0A1DB14F" w:rsidR="008736F6" w:rsidRDefault="00B07ED8" w:rsidP="007C6465">
      <w:pPr>
        <w:rPr>
          <w:lang w:eastAsia="ko-KR"/>
        </w:rPr>
      </w:pPr>
      <w:r>
        <w:rPr>
          <w:lang w:eastAsia="ko-KR"/>
        </w:rPr>
        <w:t>c</w:t>
      </w:r>
      <w:r w:rsidR="008736F6">
        <w:rPr>
          <w:lang w:eastAsia="ko-KR"/>
        </w:rPr>
        <w:t>ourageous</w:t>
      </w:r>
      <w:r w:rsidR="001B4C22">
        <w:rPr>
          <w:lang w:eastAsia="ko-KR"/>
        </w:rPr>
        <w:t>(adj</w:t>
      </w:r>
      <w:proofErr w:type="gramStart"/>
      <w:r w:rsidR="001B4C22">
        <w:rPr>
          <w:lang w:eastAsia="ko-KR"/>
        </w:rPr>
        <w:t>):having</w:t>
      </w:r>
      <w:proofErr w:type="gramEnd"/>
      <w:r w:rsidR="001B4C22">
        <w:rPr>
          <w:lang w:eastAsia="ko-KR"/>
        </w:rPr>
        <w:t xml:space="preserve"> or showing courage</w:t>
      </w:r>
      <w:r w:rsidR="00C2041A">
        <w:rPr>
          <w:lang w:eastAsia="ko-KR"/>
        </w:rPr>
        <w:br/>
      </w:r>
      <w:r w:rsidR="00F85BE0">
        <w:rPr>
          <w:lang w:eastAsia="ko-KR"/>
        </w:rPr>
        <w:t>It was a courageous decision to resign in protest at the company’s pollution record.</w:t>
      </w:r>
      <w:r w:rsidR="00F85BE0">
        <w:rPr>
          <w:lang w:eastAsia="ko-KR"/>
        </w:rPr>
        <w:br/>
        <w:t>It was a courageous of her challenge the managing director’s decision.</w:t>
      </w:r>
    </w:p>
    <w:p w14:paraId="70BD3020" w14:textId="790C2FA3" w:rsidR="008736F6" w:rsidRDefault="00C63211" w:rsidP="007C6465">
      <w:pPr>
        <w:rPr>
          <w:lang w:eastAsia="ko-KR"/>
        </w:rPr>
      </w:pPr>
      <w:r>
        <w:rPr>
          <w:lang w:eastAsia="ko-KR"/>
        </w:rPr>
        <w:t>d</w:t>
      </w:r>
      <w:r w:rsidR="008736F6">
        <w:rPr>
          <w:lang w:eastAsia="ko-KR"/>
        </w:rPr>
        <w:t>edicated</w:t>
      </w:r>
      <w:r>
        <w:rPr>
          <w:lang w:eastAsia="ko-KR"/>
        </w:rPr>
        <w:t xml:space="preserve">(adj): believing that something </w:t>
      </w:r>
      <w:r w:rsidR="009304B9">
        <w:rPr>
          <w:lang w:eastAsia="ko-KR"/>
        </w:rPr>
        <w:t>is very important and giving a lot of time and energy to it</w:t>
      </w:r>
      <w:r w:rsidR="00655976">
        <w:rPr>
          <w:lang w:eastAsia="ko-KR"/>
        </w:rPr>
        <w:br/>
        <w:t>a dedicated father/teacher</w:t>
      </w:r>
      <w:r w:rsidR="00655976">
        <w:rPr>
          <w:lang w:eastAsia="ko-KR"/>
        </w:rPr>
        <w:br/>
      </w:r>
      <w:r w:rsidR="00655976">
        <w:rPr>
          <w:lang w:eastAsia="ko-KR"/>
        </w:rPr>
        <w:lastRenderedPageBreak/>
        <w:t>She’s completely dedicated to her work.</w:t>
      </w:r>
      <w:r w:rsidR="00243487">
        <w:rPr>
          <w:lang w:eastAsia="ko-KR"/>
        </w:rPr>
        <w:br/>
        <w:t>The Green Party is dedicated to protecting the environment.</w:t>
      </w:r>
    </w:p>
    <w:p w14:paraId="5B785825" w14:textId="2EFD05DD" w:rsidR="008736F6" w:rsidRDefault="00C51F6B" w:rsidP="007C6465">
      <w:pPr>
        <w:rPr>
          <w:lang w:eastAsia="ko-KR"/>
        </w:rPr>
      </w:pPr>
      <w:r>
        <w:rPr>
          <w:lang w:eastAsia="ko-KR"/>
        </w:rPr>
        <w:t>d</w:t>
      </w:r>
      <w:r w:rsidR="008736F6">
        <w:rPr>
          <w:lang w:eastAsia="ko-KR"/>
        </w:rPr>
        <w:t>etermined</w:t>
      </w:r>
      <w:r>
        <w:rPr>
          <w:lang w:eastAsia="ko-KR"/>
        </w:rPr>
        <w:t>(adj): wanting to do something</w:t>
      </w:r>
      <w:r w:rsidR="00735C39">
        <w:rPr>
          <w:lang w:eastAsia="ko-KR"/>
        </w:rPr>
        <w:t xml:space="preserve"> very much and not allowing anyone or any difficulties to stop you</w:t>
      </w:r>
      <w:r w:rsidR="0062665A">
        <w:rPr>
          <w:lang w:eastAsia="ko-KR"/>
        </w:rPr>
        <w:br/>
        <w:t>I’m determined to get this piece of work done today.</w:t>
      </w:r>
      <w:r w:rsidR="0062665A">
        <w:rPr>
          <w:lang w:eastAsia="ko-KR"/>
        </w:rPr>
        <w:br/>
        <w:t xml:space="preserve">She will get the job she wants </w:t>
      </w:r>
      <w:r w:rsidR="00661F23">
        <w:rPr>
          <w:lang w:eastAsia="ko-KR"/>
        </w:rPr>
        <w:t>– she’s a very determined person.</w:t>
      </w:r>
    </w:p>
    <w:p w14:paraId="39A6354B" w14:textId="61E1877D" w:rsidR="008736F6" w:rsidRDefault="00264D2B" w:rsidP="007C6465">
      <w:pPr>
        <w:rPr>
          <w:lang w:eastAsia="ko-KR"/>
        </w:rPr>
      </w:pPr>
      <w:r>
        <w:rPr>
          <w:lang w:eastAsia="ko-KR"/>
        </w:rPr>
        <w:t>e</w:t>
      </w:r>
      <w:r w:rsidR="008736F6">
        <w:rPr>
          <w:lang w:eastAsia="ko-KR"/>
        </w:rPr>
        <w:t>gotistical</w:t>
      </w:r>
      <w:r w:rsidR="00E97AAA">
        <w:rPr>
          <w:lang w:eastAsia="ko-KR"/>
        </w:rPr>
        <w:t xml:space="preserve">: </w:t>
      </w:r>
      <w:r w:rsidR="00F83C20">
        <w:rPr>
          <w:lang w:eastAsia="ko-KR"/>
        </w:rPr>
        <w:t>considering yourself to be better or more important than other people</w:t>
      </w:r>
    </w:p>
    <w:p w14:paraId="1BA2D141" w14:textId="0B721130" w:rsidR="008736F6" w:rsidRDefault="001850B5" w:rsidP="007C6465">
      <w:pPr>
        <w:rPr>
          <w:lang w:eastAsia="ko-KR"/>
        </w:rPr>
      </w:pPr>
      <w:r>
        <w:rPr>
          <w:lang w:eastAsia="ko-KR"/>
        </w:rPr>
        <w:t>i</w:t>
      </w:r>
      <w:r w:rsidR="008736F6">
        <w:rPr>
          <w:lang w:eastAsia="ko-KR"/>
        </w:rPr>
        <w:t>nspiring</w:t>
      </w:r>
      <w:r>
        <w:rPr>
          <w:lang w:eastAsia="ko-KR"/>
        </w:rPr>
        <w:t xml:space="preserve">(adj): </w:t>
      </w:r>
      <w:r w:rsidR="00936BD4">
        <w:rPr>
          <w:lang w:eastAsia="ko-KR"/>
        </w:rPr>
        <w:t>encouraging, or making you feel you want to do something</w:t>
      </w:r>
      <w:r w:rsidR="00936BD4">
        <w:rPr>
          <w:lang w:eastAsia="ko-KR"/>
        </w:rPr>
        <w:br/>
        <w:t>She was an inspiring example to her followers</w:t>
      </w:r>
      <w:r w:rsidR="00BA4011">
        <w:rPr>
          <w:lang w:eastAsia="ko-KR"/>
        </w:rPr>
        <w:t>.</w:t>
      </w:r>
    </w:p>
    <w:p w14:paraId="474A6B82" w14:textId="563EB34E" w:rsidR="008736F6" w:rsidRDefault="007852F3" w:rsidP="007C6465">
      <w:pPr>
        <w:rPr>
          <w:lang w:eastAsia="ko-KR"/>
        </w:rPr>
      </w:pPr>
      <w:r>
        <w:rPr>
          <w:lang w:eastAsia="ko-KR"/>
        </w:rPr>
        <w:t>o</w:t>
      </w:r>
      <w:r w:rsidR="008736F6">
        <w:rPr>
          <w:lang w:eastAsia="ko-KR"/>
        </w:rPr>
        <w:t>bsessive</w:t>
      </w:r>
      <w:r>
        <w:rPr>
          <w:lang w:eastAsia="ko-KR"/>
        </w:rPr>
        <w:t xml:space="preserve">(adj): </w:t>
      </w:r>
      <w:r w:rsidR="009441F7">
        <w:rPr>
          <w:lang w:eastAsia="ko-KR"/>
        </w:rPr>
        <w:t>thinking about something or someone, or doing something, too much or all the time</w:t>
      </w:r>
      <w:r w:rsidR="009441F7">
        <w:rPr>
          <w:lang w:eastAsia="ko-KR"/>
        </w:rPr>
        <w:br/>
      </w:r>
      <w:r w:rsidR="001F4DD1">
        <w:rPr>
          <w:lang w:eastAsia="ko-KR"/>
        </w:rPr>
        <w:t>He’s obsessive about punctuality.</w:t>
      </w:r>
    </w:p>
    <w:p w14:paraId="0545E3F1" w14:textId="1B169D43" w:rsidR="008736F6" w:rsidRDefault="009107D1" w:rsidP="007C6465">
      <w:pPr>
        <w:rPr>
          <w:lang w:eastAsia="ko-KR"/>
        </w:rPr>
      </w:pPr>
      <w:r>
        <w:rPr>
          <w:lang w:eastAsia="ko-KR"/>
        </w:rPr>
        <w:t>r</w:t>
      </w:r>
      <w:r w:rsidR="00B82478">
        <w:rPr>
          <w:lang w:eastAsia="ko-KR"/>
        </w:rPr>
        <w:t>uthless</w:t>
      </w:r>
      <w:r>
        <w:rPr>
          <w:lang w:eastAsia="ko-KR"/>
        </w:rPr>
        <w:t xml:space="preserve">(adj): </w:t>
      </w:r>
      <w:r w:rsidR="00054F15">
        <w:rPr>
          <w:lang w:eastAsia="ko-KR"/>
        </w:rPr>
        <w:t>not thinking or worrying about any pain caused to others</w:t>
      </w:r>
      <w:r w:rsidR="00054F15">
        <w:rPr>
          <w:lang w:eastAsia="ko-KR"/>
        </w:rPr>
        <w:br/>
        <w:t xml:space="preserve">Some people believe that to succeed in this world you </w:t>
      </w:r>
      <w:proofErr w:type="gramStart"/>
      <w:r w:rsidR="00054F15">
        <w:rPr>
          <w:lang w:eastAsia="ko-KR"/>
        </w:rPr>
        <w:t>have to</w:t>
      </w:r>
      <w:proofErr w:type="gramEnd"/>
      <w:r w:rsidR="00054F15">
        <w:rPr>
          <w:lang w:eastAsia="ko-KR"/>
        </w:rPr>
        <w:t xml:space="preserve"> be ruthless.</w:t>
      </w:r>
    </w:p>
    <w:p w14:paraId="4D9BE217" w14:textId="574DF44C" w:rsidR="00516193" w:rsidRDefault="00516193" w:rsidP="007C6465">
      <w:pPr>
        <w:rPr>
          <w:lang w:eastAsia="ko-KR"/>
        </w:rPr>
      </w:pPr>
      <w:r>
        <w:rPr>
          <w:lang w:eastAsia="ko-KR"/>
        </w:rPr>
        <w:t>principle(noun)</w:t>
      </w:r>
      <w:r w:rsidR="00255D84">
        <w:rPr>
          <w:lang w:eastAsia="ko-KR"/>
        </w:rPr>
        <w:t xml:space="preserve">: a basic idea or rule that explains or controls </w:t>
      </w:r>
      <w:r w:rsidR="00D76438">
        <w:rPr>
          <w:lang w:eastAsia="ko-KR"/>
        </w:rPr>
        <w:t>how something happens or works</w:t>
      </w:r>
      <w:r w:rsidR="005270A8">
        <w:rPr>
          <w:lang w:eastAsia="ko-KR"/>
        </w:rPr>
        <w:br/>
      </w:r>
      <w:proofErr w:type="spellStart"/>
      <w:r w:rsidR="005270A8">
        <w:rPr>
          <w:rFonts w:hint="eastAsia"/>
          <w:lang w:eastAsia="ko-KR"/>
        </w:rPr>
        <w:t>H</w:t>
      </w:r>
      <w:r w:rsidR="005270A8">
        <w:rPr>
          <w:lang w:eastAsia="ko-KR"/>
        </w:rPr>
        <w:t>e/She’s</w:t>
      </w:r>
      <w:proofErr w:type="spellEnd"/>
      <w:r w:rsidR="005270A8">
        <w:rPr>
          <w:lang w:eastAsia="ko-KR"/>
        </w:rPr>
        <w:t xml:space="preserve"> got strong principles.</w:t>
      </w:r>
      <w:r w:rsidR="005270A8">
        <w:rPr>
          <w:lang w:eastAsia="ko-KR"/>
        </w:rPr>
        <w:br/>
        <w:t>The country is run on socialist principles.</w:t>
      </w:r>
      <w:r w:rsidR="00F513FC">
        <w:rPr>
          <w:lang w:eastAsia="ko-KR"/>
        </w:rPr>
        <w:br/>
        <w:t>The machine works according to the principle of electromagnetic conduction.</w:t>
      </w:r>
      <w:r w:rsidR="00F513FC">
        <w:rPr>
          <w:lang w:eastAsia="ko-KR"/>
        </w:rPr>
        <w:br/>
        <w:t>The organization works on the principle that all members have the same rights.</w:t>
      </w:r>
    </w:p>
    <w:p w14:paraId="38C59CDE" w14:textId="09651272" w:rsidR="00662FC1" w:rsidRDefault="00AE6F6F" w:rsidP="007C6465">
      <w:pPr>
        <w:rPr>
          <w:lang w:eastAsia="ko-KR"/>
        </w:rPr>
      </w:pPr>
      <w:r>
        <w:rPr>
          <w:lang w:eastAsia="ko-KR"/>
        </w:rPr>
        <w:t xml:space="preserve">publicity(noun): </w:t>
      </w:r>
      <w:r w:rsidR="00AE3C6D">
        <w:rPr>
          <w:lang w:eastAsia="ko-KR"/>
        </w:rPr>
        <w:t>the activity of making certain that someone or something attracts a lot of interest or attention from many people, or the attention received as a result of this activity</w:t>
      </w:r>
      <w:r w:rsidR="00FF11B0">
        <w:rPr>
          <w:lang w:eastAsia="ko-KR"/>
        </w:rPr>
        <w:br/>
      </w:r>
      <w:proofErr w:type="spellStart"/>
      <w:r w:rsidR="00662FC1">
        <w:rPr>
          <w:rFonts w:hint="eastAsia"/>
          <w:lang w:eastAsia="ko-KR"/>
        </w:rPr>
        <w:t>H</w:t>
      </w:r>
      <w:r w:rsidR="00662FC1">
        <w:rPr>
          <w:lang w:eastAsia="ko-KR"/>
        </w:rPr>
        <w:t>e/She</w:t>
      </w:r>
      <w:proofErr w:type="spellEnd"/>
      <w:r w:rsidR="00662FC1">
        <w:rPr>
          <w:lang w:eastAsia="ko-KR"/>
        </w:rPr>
        <w:t xml:space="preserve"> likes publicity.</w:t>
      </w:r>
    </w:p>
    <w:p w14:paraId="5B82B1C3" w14:textId="48006BE2" w:rsidR="00662FC1" w:rsidRDefault="00662FC1" w:rsidP="007C6465">
      <w:pPr>
        <w:rPr>
          <w:lang w:eastAsia="ko-KR"/>
        </w:rPr>
      </w:pPr>
      <w:proofErr w:type="spellStart"/>
      <w:r>
        <w:rPr>
          <w:rFonts w:hint="eastAsia"/>
          <w:lang w:eastAsia="ko-KR"/>
        </w:rPr>
        <w:t>H</w:t>
      </w:r>
      <w:r>
        <w:rPr>
          <w:lang w:eastAsia="ko-KR"/>
        </w:rPr>
        <w:t>e/She</w:t>
      </w:r>
      <w:proofErr w:type="spellEnd"/>
      <w:r>
        <w:rPr>
          <w:lang w:eastAsia="ko-KR"/>
        </w:rPr>
        <w:t xml:space="preserve"> inspires respect.</w:t>
      </w:r>
    </w:p>
    <w:p w14:paraId="30EBC841" w14:textId="1B63591D" w:rsidR="00BA5613" w:rsidRDefault="00A05322" w:rsidP="007C6465">
      <w:pPr>
        <w:rPr>
          <w:lang w:eastAsia="ko-KR"/>
        </w:rPr>
      </w:pPr>
      <w:r>
        <w:rPr>
          <w:lang w:eastAsia="ko-KR"/>
        </w:rPr>
        <w:t>debt(</w:t>
      </w:r>
      <w:r w:rsidR="00AE34A8">
        <w:rPr>
          <w:lang w:eastAsia="ko-KR"/>
        </w:rPr>
        <w:t xml:space="preserve">noun): something, especially money, that is owed to someone else, or the state of </w:t>
      </w:r>
      <w:proofErr w:type="spellStart"/>
      <w:r w:rsidR="00AE34A8">
        <w:rPr>
          <w:lang w:eastAsia="ko-KR"/>
        </w:rPr>
        <w:t>woing</w:t>
      </w:r>
      <w:proofErr w:type="spellEnd"/>
      <w:r w:rsidR="00AE34A8">
        <w:rPr>
          <w:lang w:eastAsia="ko-KR"/>
        </w:rPr>
        <w:t xml:space="preserve"> something</w:t>
      </w:r>
      <w:r w:rsidR="002B78E8">
        <w:rPr>
          <w:lang w:eastAsia="ko-KR"/>
        </w:rPr>
        <w:br/>
        <w:t>He managed to pay off his debts in two years.</w:t>
      </w:r>
      <w:r w:rsidR="001E4CC3">
        <w:rPr>
          <w:lang w:eastAsia="ko-KR"/>
        </w:rPr>
        <w:br/>
      </w:r>
      <w:r w:rsidR="00D172BA">
        <w:rPr>
          <w:lang w:eastAsia="ko-KR"/>
        </w:rPr>
        <w:t>The company ran up huge debts.</w:t>
      </w:r>
      <w:r w:rsidR="0070407A">
        <w:rPr>
          <w:lang w:eastAsia="ko-KR"/>
        </w:rPr>
        <w:br/>
        <w:t>They are in debt to the bank.</w:t>
      </w:r>
      <w:r w:rsidR="0070407A">
        <w:rPr>
          <w:lang w:eastAsia="ko-KR"/>
        </w:rPr>
        <w:br/>
      </w:r>
      <w:r w:rsidR="00E04E3E">
        <w:rPr>
          <w:lang w:eastAsia="ko-KR"/>
        </w:rPr>
        <w:t>He hot into debt after he lost his job.</w:t>
      </w:r>
      <w:r w:rsidR="00E04E3E">
        <w:rPr>
          <w:lang w:eastAsia="ko-KR"/>
        </w:rPr>
        <w:br/>
        <w:t>The company is deep in debt.</w:t>
      </w:r>
    </w:p>
    <w:p w14:paraId="4D5E6415" w14:textId="0261FABC" w:rsidR="00EB53DD" w:rsidRDefault="00DE4DB9" w:rsidP="007C6465">
      <w:pPr>
        <w:rPr>
          <w:lang w:eastAsia="ko-KR"/>
        </w:rPr>
      </w:pPr>
      <w:r>
        <w:rPr>
          <w:lang w:eastAsia="ko-KR"/>
        </w:rPr>
        <w:lastRenderedPageBreak/>
        <w:t>p</w:t>
      </w:r>
      <w:r w:rsidR="0025786A">
        <w:rPr>
          <w:lang w:eastAsia="ko-KR"/>
        </w:rPr>
        <w:t>assionately</w:t>
      </w:r>
      <w:r w:rsidR="0029230A">
        <w:rPr>
          <w:lang w:eastAsia="ko-KR"/>
        </w:rPr>
        <w:t xml:space="preserve">(adv): </w:t>
      </w:r>
      <w:r w:rsidR="002A4FB9">
        <w:rPr>
          <w:lang w:eastAsia="ko-KR"/>
        </w:rPr>
        <w:t>in a way that shows that you have very strong feelings or emotions</w:t>
      </w:r>
      <w:r w:rsidR="002A4FB9">
        <w:rPr>
          <w:lang w:eastAsia="ko-KR"/>
        </w:rPr>
        <w:br/>
      </w:r>
      <w:r w:rsidR="00804FE2">
        <w:rPr>
          <w:lang w:eastAsia="ko-KR"/>
        </w:rPr>
        <w:t>Ann has always believed passionately in women’s rights.</w:t>
      </w:r>
      <w:r w:rsidR="0076236A">
        <w:rPr>
          <w:lang w:eastAsia="ko-KR"/>
        </w:rPr>
        <w:br/>
        <w:t xml:space="preserve">I feel passionately that I did </w:t>
      </w:r>
      <w:r w:rsidR="00C757C2">
        <w:rPr>
          <w:lang w:eastAsia="ko-KR"/>
        </w:rPr>
        <w:t>the right thing.</w:t>
      </w:r>
    </w:p>
    <w:p w14:paraId="55E8660C" w14:textId="3C540F82" w:rsidR="00C757C2" w:rsidRDefault="00DE4DB9" w:rsidP="007C6465">
      <w:pPr>
        <w:rPr>
          <w:lang w:eastAsia="ko-KR"/>
        </w:rPr>
      </w:pPr>
      <w:r>
        <w:rPr>
          <w:lang w:eastAsia="ko-KR"/>
        </w:rPr>
        <w:t>e</w:t>
      </w:r>
      <w:r w:rsidR="00806E2D">
        <w:rPr>
          <w:lang w:eastAsia="ko-KR"/>
        </w:rPr>
        <w:t>xtrem</w:t>
      </w:r>
      <w:r>
        <w:rPr>
          <w:lang w:eastAsia="ko-KR"/>
        </w:rPr>
        <w:t>ely(</w:t>
      </w:r>
      <w:r w:rsidR="002D1BD1">
        <w:rPr>
          <w:lang w:eastAsia="ko-KR"/>
        </w:rPr>
        <w:t>adv): very</w:t>
      </w:r>
      <w:r w:rsidR="002D1BD1">
        <w:rPr>
          <w:lang w:eastAsia="ko-KR"/>
        </w:rPr>
        <w:br/>
        <w:t>They played extremely well.</w:t>
      </w:r>
      <w:r w:rsidR="002D1BD1">
        <w:rPr>
          <w:lang w:eastAsia="ko-KR"/>
        </w:rPr>
        <w:br/>
        <w:t>She’s extremely bea</w:t>
      </w:r>
      <w:r w:rsidR="00422B31">
        <w:rPr>
          <w:lang w:eastAsia="ko-KR"/>
        </w:rPr>
        <w:t>utiful.</w:t>
      </w:r>
    </w:p>
    <w:p w14:paraId="7FE3B627" w14:textId="0DA8EA78" w:rsidR="007B1379" w:rsidRDefault="0088030E" w:rsidP="007C6465">
      <w:pPr>
        <w:rPr>
          <w:lang w:eastAsia="ko-KR"/>
        </w:rPr>
      </w:pPr>
      <w:r>
        <w:rPr>
          <w:lang w:eastAsia="ko-KR"/>
        </w:rPr>
        <w:t xml:space="preserve">passionate(adj): </w:t>
      </w:r>
      <w:r w:rsidR="00F55610">
        <w:rPr>
          <w:lang w:eastAsia="ko-KR"/>
        </w:rPr>
        <w:t>having very strong feelings or emotions</w:t>
      </w:r>
      <w:r w:rsidR="00F55610">
        <w:rPr>
          <w:lang w:eastAsia="ko-KR"/>
        </w:rPr>
        <w:br/>
      </w:r>
      <w:r w:rsidR="009748DC">
        <w:rPr>
          <w:lang w:eastAsia="ko-KR"/>
        </w:rPr>
        <w:t>The child’s mother made a passionate plea for help.</w:t>
      </w:r>
      <w:r w:rsidR="009748DC">
        <w:rPr>
          <w:lang w:eastAsia="ko-KR"/>
        </w:rPr>
        <w:br/>
        <w:t>Joe is passionate about baseball.</w:t>
      </w:r>
    </w:p>
    <w:p w14:paraId="2437B857" w14:textId="3F7BBAB9" w:rsidR="00FC3215" w:rsidRDefault="00FC3215" w:rsidP="007C6465">
      <w:pPr>
        <w:rPr>
          <w:lang w:eastAsia="ko-KR"/>
        </w:rPr>
      </w:pPr>
      <w:r>
        <w:rPr>
          <w:lang w:eastAsia="ko-KR"/>
        </w:rPr>
        <w:t>relevant(</w:t>
      </w:r>
      <w:r w:rsidR="009806DF">
        <w:rPr>
          <w:lang w:eastAsia="ko-KR"/>
        </w:rPr>
        <w:t>adj): connected with what is happening or being discussed</w:t>
      </w:r>
      <w:r w:rsidR="009806DF">
        <w:rPr>
          <w:lang w:eastAsia="ko-KR"/>
        </w:rPr>
        <w:br/>
      </w:r>
      <w:r w:rsidR="001F1F71">
        <w:rPr>
          <w:lang w:eastAsia="ko-KR"/>
        </w:rPr>
        <w:t xml:space="preserve">Education should be </w:t>
      </w:r>
      <w:r w:rsidR="002829D9">
        <w:rPr>
          <w:lang w:eastAsia="ko-KR"/>
        </w:rPr>
        <w:t>relevant to the child’s needs.</w:t>
      </w:r>
      <w:r w:rsidR="002829D9">
        <w:rPr>
          <w:lang w:eastAsia="ko-KR"/>
        </w:rPr>
        <w:br/>
        <w:t>For further information, please refer to the relevant leaflet.</w:t>
      </w:r>
      <w:r w:rsidR="002829D9">
        <w:rPr>
          <w:lang w:eastAsia="ko-KR"/>
        </w:rPr>
        <w:br/>
      </w:r>
      <w:r w:rsidR="00B87707">
        <w:rPr>
          <w:lang w:eastAsia="ko-KR"/>
        </w:rPr>
        <w:t>The point is highly relevant to this discussion.</w:t>
      </w:r>
      <w:r w:rsidR="009E40BB">
        <w:rPr>
          <w:lang w:eastAsia="ko-KR"/>
        </w:rPr>
        <w:br/>
        <w:t>I’m sorry but your personal wishes are not relevant in this case.</w:t>
      </w:r>
    </w:p>
    <w:p w14:paraId="08B72713" w14:textId="77777777" w:rsidR="00C43129" w:rsidRDefault="00C43129" w:rsidP="007C6465">
      <w:pPr>
        <w:rPr>
          <w:lang w:eastAsia="ko-KR"/>
        </w:rPr>
      </w:pPr>
    </w:p>
    <w:p w14:paraId="010C5DD0" w14:textId="3F6DD3E3" w:rsidR="0022671D" w:rsidRDefault="004A3337" w:rsidP="004A3337">
      <w:pPr>
        <w:pStyle w:val="3"/>
        <w:rPr>
          <w:lang w:eastAsia="ko-KR"/>
        </w:rPr>
      </w:pPr>
      <w:r>
        <w:rPr>
          <w:rFonts w:hint="eastAsia"/>
          <w:lang w:eastAsia="ko-KR"/>
        </w:rPr>
        <w:t>L</w:t>
      </w:r>
      <w:r>
        <w:rPr>
          <w:lang w:eastAsia="ko-KR"/>
        </w:rPr>
        <w:t>anguage focus 2</w:t>
      </w:r>
    </w:p>
    <w:p w14:paraId="7C7A455E" w14:textId="442CC33C" w:rsidR="00BA5613" w:rsidRDefault="00F41100" w:rsidP="007C6465">
      <w:pPr>
        <w:rPr>
          <w:lang w:eastAsia="ko-KR"/>
        </w:rPr>
      </w:pPr>
      <w:r>
        <w:rPr>
          <w:rFonts w:hint="eastAsia"/>
          <w:lang w:eastAsia="ko-KR"/>
        </w:rPr>
        <w:t>H</w:t>
      </w:r>
      <w:r w:rsidR="00815BE1">
        <w:rPr>
          <w:lang w:eastAsia="ko-KR"/>
        </w:rPr>
        <w:t>is work has always been popular.</w:t>
      </w:r>
    </w:p>
    <w:p w14:paraId="044AA98B" w14:textId="181A18F6" w:rsidR="00815BE1" w:rsidRDefault="00815BE1" w:rsidP="007C6465">
      <w:pPr>
        <w:rPr>
          <w:lang w:eastAsia="ko-KR"/>
        </w:rPr>
      </w:pPr>
      <w:r>
        <w:rPr>
          <w:rFonts w:hint="eastAsia"/>
          <w:lang w:eastAsia="ko-KR"/>
        </w:rPr>
        <w:t>H</w:t>
      </w:r>
      <w:r>
        <w:rPr>
          <w:lang w:eastAsia="ko-KR"/>
        </w:rPr>
        <w:t>e had a very success</w:t>
      </w:r>
      <w:r w:rsidR="00A15694">
        <w:rPr>
          <w:lang w:eastAsia="ko-KR"/>
        </w:rPr>
        <w:t>ful career.</w:t>
      </w:r>
    </w:p>
    <w:p w14:paraId="3C3C55E2" w14:textId="2059CEE2" w:rsidR="00A15694" w:rsidRDefault="00A15694" w:rsidP="007C6465">
      <w:pPr>
        <w:rPr>
          <w:lang w:eastAsia="ko-KR"/>
        </w:rPr>
      </w:pPr>
      <w:r>
        <w:rPr>
          <w:rFonts w:hint="eastAsia"/>
          <w:lang w:eastAsia="ko-KR"/>
        </w:rPr>
        <w:t>H</w:t>
      </w:r>
      <w:r>
        <w:rPr>
          <w:lang w:eastAsia="ko-KR"/>
        </w:rPr>
        <w:t>e grew up in a comfortable home.</w:t>
      </w:r>
    </w:p>
    <w:p w14:paraId="30628147" w14:textId="5299C218" w:rsidR="00A15694" w:rsidRDefault="00A15694" w:rsidP="007C6465">
      <w:pPr>
        <w:rPr>
          <w:lang w:eastAsia="ko-KR"/>
        </w:rPr>
      </w:pPr>
      <w:r>
        <w:rPr>
          <w:rFonts w:hint="eastAsia"/>
          <w:lang w:eastAsia="ko-KR"/>
        </w:rPr>
        <w:t>H</w:t>
      </w:r>
      <w:r>
        <w:rPr>
          <w:lang w:eastAsia="ko-KR"/>
        </w:rPr>
        <w:t xml:space="preserve">e got into </w:t>
      </w:r>
      <w:r w:rsidRPr="00F934AB">
        <w:rPr>
          <w:color w:val="0000FF"/>
          <w:lang w:eastAsia="ko-KR"/>
        </w:rPr>
        <w:t>debt</w:t>
      </w:r>
      <w:r>
        <w:rPr>
          <w:lang w:eastAsia="ko-KR"/>
        </w:rPr>
        <w:t>.</w:t>
      </w:r>
    </w:p>
    <w:p w14:paraId="6FB805F5" w14:textId="78546355" w:rsidR="00BB0BE0" w:rsidRDefault="00BB0BE0" w:rsidP="007C6465">
      <w:pPr>
        <w:rPr>
          <w:lang w:eastAsia="ko-KR"/>
        </w:rPr>
      </w:pPr>
      <w:r>
        <w:rPr>
          <w:rFonts w:hint="eastAsia"/>
          <w:lang w:eastAsia="ko-KR"/>
        </w:rPr>
        <w:t>H</w:t>
      </w:r>
      <w:r>
        <w:rPr>
          <w:lang w:eastAsia="ko-KR"/>
        </w:rPr>
        <w:t>e was sent to prison.</w:t>
      </w:r>
    </w:p>
    <w:p w14:paraId="5873B4AE" w14:textId="194A661C" w:rsidR="00BB0BE0" w:rsidRDefault="00BB0BE0" w:rsidP="007C6465">
      <w:pPr>
        <w:rPr>
          <w:lang w:eastAsia="ko-KR"/>
        </w:rPr>
      </w:pPr>
      <w:r>
        <w:rPr>
          <w:rFonts w:hint="eastAsia"/>
          <w:lang w:eastAsia="ko-KR"/>
        </w:rPr>
        <w:t>H</w:t>
      </w:r>
      <w:r>
        <w:rPr>
          <w:lang w:eastAsia="ko-KR"/>
        </w:rPr>
        <w:t>e had to work long hours in a factory.</w:t>
      </w:r>
    </w:p>
    <w:p w14:paraId="563C022F" w14:textId="1D47380B" w:rsidR="00BB0BE0" w:rsidRDefault="00BB0BE0" w:rsidP="007C6465">
      <w:pPr>
        <w:rPr>
          <w:lang w:eastAsia="ko-KR"/>
        </w:rPr>
      </w:pPr>
      <w:r>
        <w:rPr>
          <w:rFonts w:hint="eastAsia"/>
          <w:lang w:eastAsia="ko-KR"/>
        </w:rPr>
        <w:t>H</w:t>
      </w:r>
      <w:r>
        <w:rPr>
          <w:lang w:eastAsia="ko-KR"/>
        </w:rPr>
        <w:t>e spent a lot of time walking the streets of London.</w:t>
      </w:r>
    </w:p>
    <w:p w14:paraId="503DD211" w14:textId="571B9916" w:rsidR="00BB0BE0" w:rsidRDefault="00E37E42" w:rsidP="007C6465">
      <w:pPr>
        <w:rPr>
          <w:lang w:eastAsia="ko-KR"/>
        </w:rPr>
      </w:pPr>
      <w:r>
        <w:rPr>
          <w:rFonts w:hint="eastAsia"/>
          <w:lang w:eastAsia="ko-KR"/>
        </w:rPr>
        <w:t>H</w:t>
      </w:r>
      <w:r>
        <w:rPr>
          <w:lang w:eastAsia="ko-KR"/>
        </w:rPr>
        <w:t xml:space="preserve">e cared </w:t>
      </w:r>
      <w:r w:rsidRPr="00EB53DD">
        <w:rPr>
          <w:color w:val="0000FF"/>
          <w:lang w:eastAsia="ko-KR"/>
        </w:rPr>
        <w:t>passionately</w:t>
      </w:r>
      <w:r>
        <w:rPr>
          <w:lang w:eastAsia="ko-KR"/>
        </w:rPr>
        <w:t xml:space="preserve"> about the poor.</w:t>
      </w:r>
    </w:p>
    <w:p w14:paraId="58CCBB34" w14:textId="5B54E015" w:rsidR="00E37E42" w:rsidRDefault="00E37E42" w:rsidP="007C6465">
      <w:pPr>
        <w:rPr>
          <w:lang w:eastAsia="ko-KR"/>
        </w:rPr>
      </w:pPr>
      <w:r>
        <w:rPr>
          <w:rFonts w:hint="eastAsia"/>
          <w:lang w:eastAsia="ko-KR"/>
        </w:rPr>
        <w:t>H</w:t>
      </w:r>
      <w:r>
        <w:rPr>
          <w:lang w:eastAsia="ko-KR"/>
        </w:rPr>
        <w:t>e seems very human and real.</w:t>
      </w:r>
    </w:p>
    <w:p w14:paraId="62257B57" w14:textId="6ADE81B6" w:rsidR="00E37E42" w:rsidRDefault="00CD473A" w:rsidP="007C6465">
      <w:pPr>
        <w:rPr>
          <w:lang w:eastAsia="ko-KR"/>
        </w:rPr>
      </w:pPr>
      <w:r>
        <w:rPr>
          <w:rFonts w:hint="eastAsia"/>
          <w:lang w:eastAsia="ko-KR"/>
        </w:rPr>
        <w:t>H</w:t>
      </w:r>
      <w:r>
        <w:rPr>
          <w:lang w:eastAsia="ko-KR"/>
        </w:rPr>
        <w:t>e really wanted to make the world a better place.</w:t>
      </w:r>
    </w:p>
    <w:p w14:paraId="75230FFC" w14:textId="49563623" w:rsidR="00CD473A" w:rsidRDefault="00CD473A" w:rsidP="007C6465">
      <w:pPr>
        <w:rPr>
          <w:lang w:eastAsia="ko-KR"/>
        </w:rPr>
      </w:pPr>
      <w:r>
        <w:rPr>
          <w:rFonts w:hint="eastAsia"/>
          <w:lang w:eastAsia="ko-KR"/>
        </w:rPr>
        <w:t>H</w:t>
      </w:r>
      <w:r>
        <w:rPr>
          <w:lang w:eastAsia="ko-KR"/>
        </w:rPr>
        <w:t xml:space="preserve">e was </w:t>
      </w:r>
      <w:r w:rsidR="003D59E3">
        <w:rPr>
          <w:lang w:eastAsia="ko-KR"/>
        </w:rPr>
        <w:t xml:space="preserve">an </w:t>
      </w:r>
      <w:r w:rsidR="003D59E3" w:rsidRPr="00806E2D">
        <w:rPr>
          <w:color w:val="0000FF"/>
          <w:lang w:eastAsia="ko-KR"/>
        </w:rPr>
        <w:t>extremely</w:t>
      </w:r>
      <w:r w:rsidR="003D59E3">
        <w:rPr>
          <w:lang w:eastAsia="ko-KR"/>
        </w:rPr>
        <w:t xml:space="preserve"> popular and successful writer.</w:t>
      </w:r>
    </w:p>
    <w:p w14:paraId="0B67A6BF" w14:textId="60420855" w:rsidR="003D59E3" w:rsidRDefault="003D59E3" w:rsidP="007C6465">
      <w:pPr>
        <w:rPr>
          <w:lang w:eastAsia="ko-KR"/>
        </w:rPr>
      </w:pPr>
      <w:r>
        <w:rPr>
          <w:rFonts w:hint="eastAsia"/>
          <w:lang w:eastAsia="ko-KR"/>
        </w:rPr>
        <w:lastRenderedPageBreak/>
        <w:t>H</w:t>
      </w:r>
      <w:r>
        <w:rPr>
          <w:lang w:eastAsia="ko-KR"/>
        </w:rPr>
        <w:t xml:space="preserve">e was very </w:t>
      </w:r>
      <w:r w:rsidRPr="007B1379">
        <w:rPr>
          <w:color w:val="0000FF"/>
          <w:lang w:eastAsia="ko-KR"/>
        </w:rPr>
        <w:t>passionate</w:t>
      </w:r>
      <w:r>
        <w:rPr>
          <w:lang w:eastAsia="ko-KR"/>
        </w:rPr>
        <w:t xml:space="preserve"> about </w:t>
      </w:r>
      <w:r w:rsidR="00296187">
        <w:rPr>
          <w:lang w:eastAsia="ko-KR"/>
        </w:rPr>
        <w:t>what he believed in.</w:t>
      </w:r>
    </w:p>
    <w:p w14:paraId="60468ADB" w14:textId="0BBB3A31" w:rsidR="00296187" w:rsidRDefault="00296187" w:rsidP="007C6465">
      <w:pPr>
        <w:rPr>
          <w:lang w:eastAsia="ko-KR"/>
        </w:rPr>
      </w:pPr>
      <w:r>
        <w:rPr>
          <w:rFonts w:hint="eastAsia"/>
          <w:lang w:eastAsia="ko-KR"/>
        </w:rPr>
        <w:t>H</w:t>
      </w:r>
      <w:r>
        <w:rPr>
          <w:lang w:eastAsia="ko-KR"/>
        </w:rPr>
        <w:t>e was funny, clever and knowledgeable.</w:t>
      </w:r>
    </w:p>
    <w:p w14:paraId="28B4188F" w14:textId="4983E47F" w:rsidR="00296187" w:rsidRDefault="00296187" w:rsidP="007C6465">
      <w:pPr>
        <w:rPr>
          <w:lang w:eastAsia="ko-KR"/>
        </w:rPr>
      </w:pPr>
      <w:r>
        <w:rPr>
          <w:lang w:eastAsia="ko-KR"/>
        </w:rPr>
        <w:t xml:space="preserve">What he wrote about is still </w:t>
      </w:r>
      <w:r w:rsidRPr="00FC3215">
        <w:rPr>
          <w:color w:val="0000FF"/>
          <w:lang w:eastAsia="ko-KR"/>
        </w:rPr>
        <w:t xml:space="preserve">relevant </w:t>
      </w:r>
      <w:r>
        <w:rPr>
          <w:lang w:eastAsia="ko-KR"/>
        </w:rPr>
        <w:t>today.</w:t>
      </w:r>
    </w:p>
    <w:p w14:paraId="73324FF1" w14:textId="6E2129CD" w:rsidR="00BA5613" w:rsidRDefault="00BA5613" w:rsidP="007C6465">
      <w:pPr>
        <w:rPr>
          <w:lang w:eastAsia="ko-KR"/>
        </w:rPr>
      </w:pPr>
    </w:p>
    <w:p w14:paraId="094D8E51" w14:textId="2B7B6ED5" w:rsidR="00EB1B54" w:rsidRDefault="000947CE" w:rsidP="00D90BBE">
      <w:pPr>
        <w:pStyle w:val="2"/>
        <w:rPr>
          <w:lang w:eastAsia="ko-KR"/>
        </w:rPr>
      </w:pPr>
      <w:r>
        <w:rPr>
          <w:rFonts w:hint="eastAsia"/>
          <w:lang w:eastAsia="ko-KR"/>
        </w:rPr>
        <w:t>G</w:t>
      </w:r>
      <w:r>
        <w:rPr>
          <w:lang w:eastAsia="ko-KR"/>
        </w:rPr>
        <w:t>O FOR IT</w:t>
      </w:r>
    </w:p>
    <w:p w14:paraId="27E406DD" w14:textId="4FB6DDF0" w:rsidR="00EB1B54" w:rsidRDefault="00422142" w:rsidP="007C6465">
      <w:pPr>
        <w:rPr>
          <w:lang w:eastAsia="ko-KR"/>
        </w:rPr>
      </w:pPr>
      <w:r>
        <w:rPr>
          <w:rFonts w:hint="eastAsia"/>
          <w:lang w:eastAsia="ko-KR"/>
        </w:rPr>
        <w:t>I</w:t>
      </w:r>
      <w:r>
        <w:rPr>
          <w:lang w:eastAsia="ko-KR"/>
        </w:rPr>
        <w:t xml:space="preserve">’m going to see a bit of </w:t>
      </w:r>
      <w:r w:rsidR="005A271D">
        <w:rPr>
          <w:lang w:eastAsia="ko-KR"/>
        </w:rPr>
        <w:t xml:space="preserve">the world before I </w:t>
      </w:r>
      <w:r w:rsidR="005A271D" w:rsidRPr="00812BE5">
        <w:rPr>
          <w:color w:val="0000FF"/>
          <w:lang w:eastAsia="ko-KR"/>
        </w:rPr>
        <w:t>settle down</w:t>
      </w:r>
      <w:r w:rsidR="005A271D">
        <w:rPr>
          <w:lang w:eastAsia="ko-KR"/>
        </w:rPr>
        <w:t xml:space="preserve"> and start a family.</w:t>
      </w:r>
    </w:p>
    <w:p w14:paraId="6F148D70" w14:textId="58F94042" w:rsidR="00EB1B54" w:rsidRDefault="006565C2" w:rsidP="007C6465">
      <w:pPr>
        <w:rPr>
          <w:lang w:eastAsia="ko-KR"/>
        </w:rPr>
      </w:pPr>
      <w:r>
        <w:rPr>
          <w:rFonts w:hint="eastAsia"/>
          <w:lang w:eastAsia="ko-KR"/>
        </w:rPr>
        <w:t>I</w:t>
      </w:r>
      <w:r>
        <w:rPr>
          <w:lang w:eastAsia="ko-KR"/>
        </w:rPr>
        <w:t xml:space="preserve">’ll be </w:t>
      </w:r>
      <w:r w:rsidRPr="00D87DFF">
        <w:rPr>
          <w:color w:val="0000FF"/>
          <w:lang w:eastAsia="ko-KR"/>
        </w:rPr>
        <w:t xml:space="preserve">qualified </w:t>
      </w:r>
      <w:r>
        <w:rPr>
          <w:lang w:eastAsia="ko-KR"/>
        </w:rPr>
        <w:t>next year, unless I fail my exams of course.</w:t>
      </w:r>
    </w:p>
    <w:p w14:paraId="73320482" w14:textId="4FEB327A" w:rsidR="00EB1B54" w:rsidRDefault="005F5E33" w:rsidP="007C6465">
      <w:pPr>
        <w:rPr>
          <w:lang w:eastAsia="ko-KR"/>
        </w:rPr>
      </w:pPr>
      <w:r>
        <w:rPr>
          <w:rFonts w:hint="eastAsia"/>
          <w:lang w:eastAsia="ko-KR"/>
        </w:rPr>
        <w:t>I</w:t>
      </w:r>
      <w:r>
        <w:rPr>
          <w:lang w:eastAsia="ko-KR"/>
        </w:rPr>
        <w:t xml:space="preserve">f I still feel confused in a month’s time, I’ll </w:t>
      </w:r>
      <w:r w:rsidR="00036B65">
        <w:rPr>
          <w:lang w:eastAsia="ko-KR"/>
        </w:rPr>
        <w:t>just pack my bags and go.</w:t>
      </w:r>
    </w:p>
    <w:p w14:paraId="2270E2B5" w14:textId="4C333276" w:rsidR="00EB1B54" w:rsidRDefault="00A27822" w:rsidP="007C6465">
      <w:pPr>
        <w:rPr>
          <w:lang w:eastAsia="ko-KR"/>
        </w:rPr>
      </w:pPr>
      <w:r>
        <w:rPr>
          <w:rFonts w:hint="eastAsia"/>
          <w:lang w:eastAsia="ko-KR"/>
        </w:rPr>
        <w:t>I</w:t>
      </w:r>
      <w:r>
        <w:rPr>
          <w:lang w:eastAsia="ko-KR"/>
        </w:rPr>
        <w:t xml:space="preserve"> probably won’t see David until</w:t>
      </w:r>
      <w:r w:rsidR="00A622B6">
        <w:rPr>
          <w:lang w:eastAsia="ko-KR"/>
        </w:rPr>
        <w:t xml:space="preserve"> I get back from travelling next year.</w:t>
      </w:r>
    </w:p>
    <w:p w14:paraId="6323B254" w14:textId="5319D690" w:rsidR="00A622B6" w:rsidRDefault="00A622B6" w:rsidP="007C6465">
      <w:pPr>
        <w:rPr>
          <w:lang w:eastAsia="ko-KR"/>
        </w:rPr>
      </w:pPr>
      <w:r>
        <w:rPr>
          <w:rFonts w:hint="eastAsia"/>
          <w:lang w:eastAsia="ko-KR"/>
        </w:rPr>
        <w:t>A</w:t>
      </w:r>
      <w:r>
        <w:rPr>
          <w:lang w:eastAsia="ko-KR"/>
        </w:rPr>
        <w:t xml:space="preserve">s soon as I </w:t>
      </w:r>
      <w:r w:rsidRPr="00FF7C7F">
        <w:rPr>
          <w:color w:val="0000FF"/>
          <w:lang w:eastAsia="ko-KR"/>
        </w:rPr>
        <w:t>make up my mind</w:t>
      </w:r>
      <w:r>
        <w:rPr>
          <w:lang w:eastAsia="ko-KR"/>
        </w:rPr>
        <w:t>, he’ll be the first person to know.</w:t>
      </w:r>
    </w:p>
    <w:p w14:paraId="61B99DD6" w14:textId="77021721" w:rsidR="00EB1B54" w:rsidRDefault="00100E6B" w:rsidP="007C6465">
      <w:pPr>
        <w:rPr>
          <w:lang w:eastAsia="ko-KR"/>
        </w:rPr>
      </w:pPr>
      <w:r>
        <w:rPr>
          <w:rFonts w:hint="eastAsia"/>
          <w:lang w:eastAsia="ko-KR"/>
        </w:rPr>
        <w:t>W</w:t>
      </w:r>
      <w:r>
        <w:rPr>
          <w:lang w:eastAsia="ko-KR"/>
        </w:rPr>
        <w:t>hen we have children and they go to school, I’ll have the same holidays as them.</w:t>
      </w:r>
    </w:p>
    <w:p w14:paraId="0E884C72" w14:textId="5F0D2AAA" w:rsidR="00EB1B54" w:rsidRDefault="00EB1B54" w:rsidP="007C6465">
      <w:pPr>
        <w:rPr>
          <w:lang w:eastAsia="ko-KR"/>
        </w:rPr>
      </w:pPr>
    </w:p>
    <w:p w14:paraId="172AA8DB" w14:textId="61934C2C" w:rsidR="00BF6859" w:rsidRDefault="00BF6859" w:rsidP="007C6465">
      <w:pPr>
        <w:rPr>
          <w:lang w:eastAsia="ko-KR"/>
        </w:rPr>
      </w:pPr>
      <w:r w:rsidRPr="00F26B12">
        <w:rPr>
          <w:color w:val="0000FF"/>
          <w:lang w:eastAsia="ko-KR"/>
        </w:rPr>
        <w:t>work placement</w:t>
      </w:r>
      <w:r>
        <w:rPr>
          <w:lang w:eastAsia="ko-KR"/>
        </w:rPr>
        <w:t xml:space="preserve"> =&gt; working without being paid in order to get experience</w:t>
      </w:r>
    </w:p>
    <w:p w14:paraId="6ADE12EB" w14:textId="672B680B" w:rsidR="00F26B12" w:rsidRPr="00F26B12" w:rsidRDefault="00DB013A" w:rsidP="00DB013A">
      <w:pPr>
        <w:pStyle w:val="3"/>
        <w:rPr>
          <w:lang w:eastAsia="ko-KR"/>
        </w:rPr>
      </w:pPr>
      <w:r>
        <w:rPr>
          <w:rFonts w:hint="eastAsia"/>
          <w:lang w:eastAsia="ko-KR"/>
        </w:rPr>
        <w:t>M</w:t>
      </w:r>
      <w:r>
        <w:rPr>
          <w:lang w:eastAsia="ko-KR"/>
        </w:rPr>
        <w:t>aking a formal telephone call</w:t>
      </w:r>
    </w:p>
    <w:p w14:paraId="2148888A" w14:textId="4A12F1C7" w:rsidR="00EB1B54" w:rsidRDefault="00FD49C9" w:rsidP="007C6465">
      <w:pPr>
        <w:rPr>
          <w:lang w:eastAsia="ko-KR"/>
        </w:rPr>
      </w:pPr>
      <w:r>
        <w:rPr>
          <w:rFonts w:hint="eastAsia"/>
          <w:lang w:eastAsia="ko-KR"/>
        </w:rPr>
        <w:t>C</w:t>
      </w:r>
      <w:r>
        <w:rPr>
          <w:lang w:eastAsia="ko-KR"/>
        </w:rPr>
        <w:t>ould I speak to Marion Nelson, please?</w:t>
      </w:r>
    </w:p>
    <w:p w14:paraId="53D23622" w14:textId="2053CB9B" w:rsidR="00FD49C9" w:rsidRDefault="00FD49C9" w:rsidP="007C6465">
      <w:pPr>
        <w:rPr>
          <w:lang w:eastAsia="ko-KR"/>
        </w:rPr>
      </w:pPr>
      <w:r>
        <w:rPr>
          <w:rFonts w:hint="eastAsia"/>
          <w:lang w:eastAsia="ko-KR"/>
        </w:rPr>
        <w:t>I</w:t>
      </w:r>
      <w:r>
        <w:rPr>
          <w:lang w:eastAsia="ko-KR"/>
        </w:rPr>
        <w:t xml:space="preserve">’ll </w:t>
      </w:r>
      <w:r w:rsidR="00E56D4A">
        <w:rPr>
          <w:lang w:eastAsia="ko-KR"/>
        </w:rPr>
        <w:t>just see if she’s available.</w:t>
      </w:r>
    </w:p>
    <w:p w14:paraId="49B6C330" w14:textId="38EBBD6F" w:rsidR="00E56D4A" w:rsidRDefault="00E56D4A" w:rsidP="007C6465">
      <w:pPr>
        <w:rPr>
          <w:lang w:eastAsia="ko-KR"/>
        </w:rPr>
      </w:pPr>
      <w:r>
        <w:rPr>
          <w:rFonts w:hint="eastAsia"/>
          <w:lang w:eastAsia="ko-KR"/>
        </w:rPr>
        <w:t>C</w:t>
      </w:r>
      <w:r>
        <w:rPr>
          <w:lang w:eastAsia="ko-KR"/>
        </w:rPr>
        <w:t>an I ask who’s calling?</w:t>
      </w:r>
    </w:p>
    <w:p w14:paraId="46CF2085" w14:textId="1E5C3288" w:rsidR="00E56D4A" w:rsidRDefault="00E56D4A" w:rsidP="007C6465">
      <w:pPr>
        <w:rPr>
          <w:lang w:eastAsia="ko-KR"/>
        </w:rPr>
      </w:pPr>
      <w:r>
        <w:rPr>
          <w:rFonts w:hint="eastAsia"/>
          <w:lang w:eastAsia="ko-KR"/>
        </w:rPr>
        <w:t>C</w:t>
      </w:r>
      <w:r>
        <w:rPr>
          <w:lang w:eastAsia="ko-KR"/>
        </w:rPr>
        <w:t>ould I ask what the call is concerning?</w:t>
      </w:r>
    </w:p>
    <w:p w14:paraId="520B3EF5" w14:textId="04040ACB" w:rsidR="00E56D4A" w:rsidRDefault="00E56D4A" w:rsidP="007C6465">
      <w:pPr>
        <w:rPr>
          <w:lang w:eastAsia="ko-KR"/>
        </w:rPr>
      </w:pPr>
      <w:r>
        <w:rPr>
          <w:rFonts w:hint="eastAsia"/>
          <w:lang w:eastAsia="ko-KR"/>
        </w:rPr>
        <w:t>C</w:t>
      </w:r>
      <w:r>
        <w:rPr>
          <w:lang w:eastAsia="ko-KR"/>
        </w:rPr>
        <w:t>an I take a message?</w:t>
      </w:r>
    </w:p>
    <w:p w14:paraId="2A1EB396" w14:textId="4C5AB81C" w:rsidR="00C92170" w:rsidRDefault="00C92170" w:rsidP="007C6465">
      <w:pPr>
        <w:rPr>
          <w:lang w:eastAsia="ko-KR"/>
        </w:rPr>
      </w:pPr>
      <w:r>
        <w:rPr>
          <w:rFonts w:hint="eastAsia"/>
          <w:lang w:eastAsia="ko-KR"/>
        </w:rPr>
        <w:t>C</w:t>
      </w:r>
      <w:r>
        <w:rPr>
          <w:lang w:eastAsia="ko-KR"/>
        </w:rPr>
        <w:t>ould you ask her to call me back?</w:t>
      </w:r>
    </w:p>
    <w:p w14:paraId="4F55EDE7" w14:textId="7D8FEA0D" w:rsidR="00C92170" w:rsidRDefault="00C92170" w:rsidP="007C6465">
      <w:pPr>
        <w:rPr>
          <w:lang w:eastAsia="ko-KR"/>
        </w:rPr>
      </w:pPr>
      <w:r>
        <w:rPr>
          <w:rFonts w:hint="eastAsia"/>
          <w:lang w:eastAsia="ko-KR"/>
        </w:rPr>
        <w:t>C</w:t>
      </w:r>
      <w:r>
        <w:rPr>
          <w:lang w:eastAsia="ko-KR"/>
        </w:rPr>
        <w:t>ould I take your number?</w:t>
      </w:r>
    </w:p>
    <w:p w14:paraId="1512FDB2" w14:textId="55892EA8" w:rsidR="00C92170" w:rsidRDefault="00C92170" w:rsidP="007C6465">
      <w:pPr>
        <w:rPr>
          <w:lang w:eastAsia="ko-KR"/>
        </w:rPr>
      </w:pPr>
      <w:r>
        <w:rPr>
          <w:rFonts w:hint="eastAsia"/>
          <w:lang w:eastAsia="ko-KR"/>
        </w:rPr>
        <w:t>C</w:t>
      </w:r>
      <w:r>
        <w:rPr>
          <w:lang w:eastAsia="ko-KR"/>
        </w:rPr>
        <w:t>ould you tell her it’s urgent?</w:t>
      </w:r>
    </w:p>
    <w:p w14:paraId="0ACFCD48" w14:textId="3BCAACA1" w:rsidR="00732AA2" w:rsidRDefault="00732AA2" w:rsidP="007C6465">
      <w:pPr>
        <w:rPr>
          <w:lang w:eastAsia="ko-KR"/>
        </w:rPr>
      </w:pPr>
      <w:r>
        <w:rPr>
          <w:rFonts w:hint="eastAsia"/>
          <w:lang w:eastAsia="ko-KR"/>
        </w:rPr>
        <w:t>I</w:t>
      </w:r>
      <w:r>
        <w:rPr>
          <w:lang w:eastAsia="ko-KR"/>
        </w:rPr>
        <w:t>’ll let her know.</w:t>
      </w:r>
    </w:p>
    <w:p w14:paraId="694D823D" w14:textId="44C7243C" w:rsidR="00732AA2" w:rsidRDefault="00732AA2" w:rsidP="007C6465">
      <w:pPr>
        <w:rPr>
          <w:lang w:eastAsia="ko-KR"/>
        </w:rPr>
      </w:pPr>
      <w:r>
        <w:rPr>
          <w:rFonts w:hint="eastAsia"/>
          <w:lang w:eastAsia="ko-KR"/>
        </w:rPr>
        <w:lastRenderedPageBreak/>
        <w:t>I</w:t>
      </w:r>
      <w:r>
        <w:rPr>
          <w:lang w:eastAsia="ko-KR"/>
        </w:rPr>
        <w:t>’d like to speak to Wendy Yang, please.</w:t>
      </w:r>
    </w:p>
    <w:p w14:paraId="26C5F754" w14:textId="767265A2" w:rsidR="00732AA2" w:rsidRDefault="00732AA2" w:rsidP="007C6465">
      <w:pPr>
        <w:rPr>
          <w:lang w:eastAsia="ko-KR"/>
        </w:rPr>
      </w:pPr>
      <w:r>
        <w:rPr>
          <w:rFonts w:hint="eastAsia"/>
          <w:lang w:eastAsia="ko-KR"/>
        </w:rPr>
        <w:t>I</w:t>
      </w:r>
      <w:r>
        <w:rPr>
          <w:lang w:eastAsia="ko-KR"/>
        </w:rPr>
        <w:t xml:space="preserve">’m calling </w:t>
      </w:r>
      <w:r w:rsidR="00266103">
        <w:rPr>
          <w:lang w:eastAsia="ko-KR"/>
        </w:rPr>
        <w:t>about the job advert in the newspaper.</w:t>
      </w:r>
    </w:p>
    <w:p w14:paraId="1DB1DF2F" w14:textId="1E5CF1B6" w:rsidR="00266103" w:rsidRDefault="00266103" w:rsidP="007C6465">
      <w:pPr>
        <w:rPr>
          <w:lang w:eastAsia="ko-KR"/>
        </w:rPr>
      </w:pPr>
      <w:r>
        <w:rPr>
          <w:rFonts w:hint="eastAsia"/>
          <w:lang w:eastAsia="ko-KR"/>
        </w:rPr>
        <w:t>H</w:t>
      </w:r>
      <w:r>
        <w:rPr>
          <w:lang w:eastAsia="ko-KR"/>
        </w:rPr>
        <w:t>ello. Wendy Yang speaking.</w:t>
      </w:r>
    </w:p>
    <w:p w14:paraId="159722B6" w14:textId="621B5DEE" w:rsidR="00EB1B54" w:rsidRDefault="00EB1B54" w:rsidP="007C6465">
      <w:pPr>
        <w:rPr>
          <w:lang w:eastAsia="ko-KR"/>
        </w:rPr>
      </w:pPr>
    </w:p>
    <w:p w14:paraId="4EEF6E0B" w14:textId="2F804A01" w:rsidR="00EB1B54" w:rsidRDefault="00E75C7C" w:rsidP="00E75C7C">
      <w:pPr>
        <w:pStyle w:val="2"/>
        <w:rPr>
          <w:lang w:eastAsia="ko-KR"/>
        </w:rPr>
      </w:pPr>
      <w:r>
        <w:rPr>
          <w:rFonts w:hint="eastAsia"/>
          <w:lang w:eastAsia="ko-KR"/>
        </w:rPr>
        <w:t>T</w:t>
      </w:r>
      <w:r>
        <w:rPr>
          <w:lang w:eastAsia="ko-KR"/>
        </w:rPr>
        <w:t>RUE STORIES</w:t>
      </w:r>
    </w:p>
    <w:p w14:paraId="676FD98C" w14:textId="4D40235F" w:rsidR="00EB1B54" w:rsidRDefault="005D65FC" w:rsidP="00665ADD">
      <w:pPr>
        <w:pStyle w:val="ab"/>
        <w:numPr>
          <w:ilvl w:val="0"/>
          <w:numId w:val="32"/>
        </w:numPr>
        <w:rPr>
          <w:lang w:eastAsia="ko-KR"/>
        </w:rPr>
      </w:pPr>
      <w:r>
        <w:rPr>
          <w:rFonts w:hint="eastAsia"/>
          <w:lang w:eastAsia="ko-KR"/>
        </w:rPr>
        <w:t>G</w:t>
      </w:r>
      <w:r>
        <w:rPr>
          <w:lang w:eastAsia="ko-KR"/>
        </w:rPr>
        <w:t>rammar: Past perfect</w:t>
      </w:r>
      <w:r w:rsidR="00665ADD">
        <w:rPr>
          <w:lang w:eastAsia="ko-KR"/>
        </w:rPr>
        <w:t>; Reported speech</w:t>
      </w:r>
    </w:p>
    <w:p w14:paraId="3099DA3D" w14:textId="7DC205D1" w:rsidR="00665ADD" w:rsidRDefault="00665ADD" w:rsidP="00665ADD">
      <w:pPr>
        <w:pStyle w:val="ab"/>
        <w:numPr>
          <w:ilvl w:val="0"/>
          <w:numId w:val="32"/>
        </w:numPr>
        <w:rPr>
          <w:lang w:eastAsia="ko-KR"/>
        </w:rPr>
      </w:pPr>
      <w:r>
        <w:rPr>
          <w:rFonts w:hint="eastAsia"/>
          <w:lang w:eastAsia="ko-KR"/>
        </w:rPr>
        <w:t>V</w:t>
      </w:r>
      <w:r>
        <w:rPr>
          <w:lang w:eastAsia="ko-KR"/>
        </w:rPr>
        <w:t>ocabulary: say and tell; Adverbs for telling stories</w:t>
      </w:r>
    </w:p>
    <w:p w14:paraId="17663051" w14:textId="7FC300E0" w:rsidR="00665ADD" w:rsidRDefault="00665ADD" w:rsidP="00665ADD">
      <w:pPr>
        <w:pStyle w:val="ab"/>
        <w:numPr>
          <w:ilvl w:val="0"/>
          <w:numId w:val="32"/>
        </w:numPr>
        <w:rPr>
          <w:lang w:eastAsia="ko-KR"/>
        </w:rPr>
      </w:pPr>
      <w:r>
        <w:rPr>
          <w:rFonts w:hint="eastAsia"/>
          <w:lang w:eastAsia="ko-KR"/>
        </w:rPr>
        <w:t>T</w:t>
      </w:r>
      <w:r>
        <w:rPr>
          <w:lang w:eastAsia="ko-KR"/>
        </w:rPr>
        <w:t>ask: Re</w:t>
      </w:r>
      <w:r w:rsidR="004C1464">
        <w:rPr>
          <w:lang w:eastAsia="ko-KR"/>
        </w:rPr>
        <w:t>tell a story</w:t>
      </w:r>
    </w:p>
    <w:p w14:paraId="770596D2" w14:textId="136579CC" w:rsidR="004C1464" w:rsidRDefault="004C1464" w:rsidP="00665ADD">
      <w:pPr>
        <w:pStyle w:val="ab"/>
        <w:numPr>
          <w:ilvl w:val="0"/>
          <w:numId w:val="32"/>
        </w:numPr>
        <w:rPr>
          <w:lang w:eastAsia="ko-KR"/>
        </w:rPr>
      </w:pPr>
      <w:r>
        <w:rPr>
          <w:rFonts w:hint="eastAsia"/>
          <w:lang w:eastAsia="ko-KR"/>
        </w:rPr>
        <w:t>W</w:t>
      </w:r>
      <w:r>
        <w:rPr>
          <w:lang w:eastAsia="ko-KR"/>
        </w:rPr>
        <w:t>orld Culture: A story that rocked the world</w:t>
      </w:r>
    </w:p>
    <w:p w14:paraId="327C09D0" w14:textId="4BAFE041" w:rsidR="00EB1B54" w:rsidRDefault="009862E3" w:rsidP="007C6465">
      <w:pPr>
        <w:rPr>
          <w:lang w:eastAsia="ko-KR"/>
        </w:rPr>
      </w:pPr>
      <w:r>
        <w:rPr>
          <w:lang w:eastAsia="ko-KR"/>
        </w:rPr>
        <w:t>b</w:t>
      </w:r>
      <w:r w:rsidR="003C0144">
        <w:rPr>
          <w:lang w:eastAsia="ko-KR"/>
        </w:rPr>
        <w:t>io</w:t>
      </w:r>
      <w:r>
        <w:rPr>
          <w:lang w:eastAsia="ko-KR"/>
        </w:rPr>
        <w:t>graphy: the life story of a person written by someone else</w:t>
      </w:r>
      <w:r w:rsidR="007F1924">
        <w:rPr>
          <w:lang w:eastAsia="ko-KR"/>
        </w:rPr>
        <w:br/>
        <w:t>He wrote a biography of Winston Churchill.</w:t>
      </w:r>
    </w:p>
    <w:p w14:paraId="6F6D2843" w14:textId="65E40E24" w:rsidR="00EB1B54" w:rsidRDefault="00E759FF" w:rsidP="007C6465">
      <w:pPr>
        <w:rPr>
          <w:lang w:eastAsia="ko-KR"/>
        </w:rPr>
      </w:pPr>
      <w:r>
        <w:rPr>
          <w:rFonts w:hint="eastAsia"/>
          <w:lang w:eastAsia="ko-KR"/>
        </w:rPr>
        <w:t>I</w:t>
      </w:r>
      <w:r>
        <w:rPr>
          <w:lang w:eastAsia="ko-KR"/>
        </w:rPr>
        <w:t xml:space="preserve"> don’t </w:t>
      </w:r>
      <w:r w:rsidR="00D52F93">
        <w:rPr>
          <w:lang w:eastAsia="ko-KR"/>
        </w:rPr>
        <w:t>usually like fantasy stories like Alice in Wonderland.</w:t>
      </w:r>
    </w:p>
    <w:p w14:paraId="451C9F93" w14:textId="078AC834" w:rsidR="00EB1B54" w:rsidRDefault="00D00D25" w:rsidP="007C6465">
      <w:pPr>
        <w:rPr>
          <w:lang w:eastAsia="ko-KR"/>
        </w:rPr>
      </w:pPr>
      <w:r>
        <w:rPr>
          <w:rFonts w:hint="eastAsia"/>
          <w:lang w:eastAsia="ko-KR"/>
        </w:rPr>
        <w:t>C</w:t>
      </w:r>
      <w:r>
        <w:rPr>
          <w:lang w:eastAsia="ko-KR"/>
        </w:rPr>
        <w:t>lara looked up and saw a tall dark stranger.</w:t>
      </w:r>
    </w:p>
    <w:p w14:paraId="722F2F5B" w14:textId="217EF109" w:rsidR="003152AA" w:rsidRDefault="003152AA" w:rsidP="007C6465">
      <w:pPr>
        <w:rPr>
          <w:lang w:eastAsia="ko-KR"/>
        </w:rPr>
      </w:pPr>
      <w:r>
        <w:rPr>
          <w:rFonts w:hint="eastAsia"/>
          <w:lang w:eastAsia="ko-KR"/>
        </w:rPr>
        <w:t>S</w:t>
      </w:r>
      <w:r>
        <w:rPr>
          <w:lang w:eastAsia="ko-KR"/>
        </w:rPr>
        <w:t>he had never seen him before in her life.</w:t>
      </w:r>
    </w:p>
    <w:p w14:paraId="2CCF6FFF" w14:textId="6F946ADF" w:rsidR="00EB1B54" w:rsidRDefault="006D4A70" w:rsidP="007C6465">
      <w:pPr>
        <w:rPr>
          <w:lang w:eastAsia="ko-KR"/>
        </w:rPr>
      </w:pPr>
      <w:r>
        <w:rPr>
          <w:lang w:eastAsia="ko-KR"/>
        </w:rPr>
        <w:t>c</w:t>
      </w:r>
      <w:r w:rsidR="00C319AD">
        <w:rPr>
          <w:lang w:eastAsia="ko-KR"/>
        </w:rPr>
        <w:t>oincidence: an occasion when two or more similar things happen at the same time, especially in a way that is unlikely and surprising</w:t>
      </w:r>
      <w:r w:rsidR="005009EA">
        <w:rPr>
          <w:lang w:eastAsia="ko-KR"/>
        </w:rPr>
        <w:br/>
        <w:t>You chose exactly the same wallpaper as us what a coincidence!</w:t>
      </w:r>
      <w:r w:rsidR="00BA3195">
        <w:rPr>
          <w:lang w:eastAsia="ko-KR"/>
        </w:rPr>
        <w:br/>
        <w:t>Is it just a coincidence that the wife of the man who ran the competition won first prize?</w:t>
      </w:r>
    </w:p>
    <w:p w14:paraId="3181C32C" w14:textId="15CBBE34" w:rsidR="00EB1B54" w:rsidRDefault="006D4A70" w:rsidP="007C6465">
      <w:pPr>
        <w:rPr>
          <w:lang w:eastAsia="ko-KR"/>
        </w:rPr>
      </w:pPr>
      <w:r>
        <w:rPr>
          <w:lang w:eastAsia="ko-KR"/>
        </w:rPr>
        <w:t xml:space="preserve">obsessed: </w:t>
      </w:r>
      <w:r w:rsidR="00D050A0">
        <w:rPr>
          <w:lang w:eastAsia="ko-KR"/>
        </w:rPr>
        <w:t>unable to stop thinking about something; too interested in or worried about something</w:t>
      </w:r>
      <w:r w:rsidR="00D050A0">
        <w:rPr>
          <w:lang w:eastAsia="ko-KR"/>
        </w:rPr>
        <w:br/>
        <w:t>Why are people so obsessed with money?</w:t>
      </w:r>
      <w:r w:rsidR="004345CE">
        <w:rPr>
          <w:lang w:eastAsia="ko-KR"/>
        </w:rPr>
        <w:br/>
        <w:t>As a society we’re obsessed by sex.</w:t>
      </w:r>
    </w:p>
    <w:p w14:paraId="7AF2EE4E" w14:textId="4C0C3210" w:rsidR="00EB1B54" w:rsidRDefault="002C3025" w:rsidP="007C6465">
      <w:pPr>
        <w:rPr>
          <w:lang w:eastAsia="ko-KR"/>
        </w:rPr>
      </w:pPr>
      <w:r>
        <w:rPr>
          <w:lang w:eastAsia="ko-KR"/>
        </w:rPr>
        <w:t>d</w:t>
      </w:r>
      <w:r w:rsidR="00D962E6">
        <w:rPr>
          <w:lang w:eastAsia="ko-KR"/>
        </w:rPr>
        <w:t>inghy</w:t>
      </w:r>
      <w:r>
        <w:rPr>
          <w:lang w:eastAsia="ko-KR"/>
        </w:rPr>
        <w:t>: a small open boat; a small sailing boat</w:t>
      </w:r>
      <w:r w:rsidR="00F01C86">
        <w:rPr>
          <w:lang w:eastAsia="ko-KR"/>
        </w:rPr>
        <w:br/>
        <w:t>He was transferred to the ship by dinghy.</w:t>
      </w:r>
    </w:p>
    <w:p w14:paraId="131C3D54" w14:textId="62A34AFF" w:rsidR="00EB1B54" w:rsidRDefault="00F57235" w:rsidP="007C6465">
      <w:pPr>
        <w:rPr>
          <w:lang w:eastAsia="ko-KR"/>
        </w:rPr>
      </w:pPr>
      <w:r>
        <w:rPr>
          <w:lang w:eastAsia="ko-KR"/>
        </w:rPr>
        <w:t xml:space="preserve">flare: </w:t>
      </w:r>
      <w:r w:rsidR="007918E6">
        <w:rPr>
          <w:lang w:eastAsia="ko-KR"/>
        </w:rPr>
        <w:t>(verb)</w:t>
      </w:r>
      <w:r>
        <w:rPr>
          <w:lang w:eastAsia="ko-KR"/>
        </w:rPr>
        <w:t>to burn brightly either for a short time or not regularly</w:t>
      </w:r>
      <w:r w:rsidR="007918E6">
        <w:rPr>
          <w:lang w:eastAsia="ko-KR"/>
        </w:rPr>
        <w:t xml:space="preserve">; (noun)a very bright light or </w:t>
      </w:r>
      <w:proofErr w:type="spellStart"/>
      <w:r w:rsidR="007918E6">
        <w:rPr>
          <w:lang w:eastAsia="ko-KR"/>
        </w:rPr>
        <w:t>coloured</w:t>
      </w:r>
      <w:proofErr w:type="spellEnd"/>
      <w:r w:rsidR="007918E6">
        <w:rPr>
          <w:lang w:eastAsia="ko-KR"/>
        </w:rPr>
        <w:t xml:space="preserve"> smoke that can be used </w:t>
      </w:r>
      <w:r w:rsidR="0067498F">
        <w:rPr>
          <w:lang w:eastAsia="ko-KR"/>
        </w:rPr>
        <w:t>as a signal, or a device that produces this</w:t>
      </w:r>
      <w:r w:rsidR="00F1264E">
        <w:rPr>
          <w:lang w:eastAsia="ko-KR"/>
        </w:rPr>
        <w:br/>
        <w:t>The flame above the oil well flared into the dark sky.</w:t>
      </w:r>
      <w:r w:rsidR="0067498F">
        <w:rPr>
          <w:lang w:eastAsia="ko-KR"/>
        </w:rPr>
        <w:br/>
        <w:t>We set off a flare to help guide our rescuers.</w:t>
      </w:r>
    </w:p>
    <w:p w14:paraId="13D75025" w14:textId="720C5128" w:rsidR="00EB1B54" w:rsidRDefault="00D76D5A" w:rsidP="007C6465">
      <w:pPr>
        <w:rPr>
          <w:lang w:eastAsia="ko-KR"/>
        </w:rPr>
      </w:pPr>
      <w:r>
        <w:rPr>
          <w:lang w:eastAsia="ko-KR"/>
        </w:rPr>
        <w:t>p</w:t>
      </w:r>
      <w:r w:rsidR="00706CCF">
        <w:rPr>
          <w:lang w:eastAsia="ko-KR"/>
        </w:rPr>
        <w:t>urse</w:t>
      </w:r>
      <w:r>
        <w:rPr>
          <w:lang w:eastAsia="ko-KR"/>
        </w:rPr>
        <w:t>: (noun)change purse a small container for money, usually used by a woman</w:t>
      </w:r>
    </w:p>
    <w:p w14:paraId="5D9250AF" w14:textId="2BF4F748" w:rsidR="009C2447" w:rsidRDefault="009C2447" w:rsidP="007C6465">
      <w:pPr>
        <w:rPr>
          <w:lang w:eastAsia="ko-KR"/>
        </w:rPr>
      </w:pPr>
      <w:r>
        <w:rPr>
          <w:lang w:eastAsia="ko-KR"/>
        </w:rPr>
        <w:lastRenderedPageBreak/>
        <w:t xml:space="preserve">gradually: </w:t>
      </w:r>
      <w:r w:rsidR="004517FF">
        <w:rPr>
          <w:lang w:eastAsia="ko-KR"/>
        </w:rPr>
        <w:t xml:space="preserve">(adverb)slowly over </w:t>
      </w:r>
      <w:proofErr w:type="gramStart"/>
      <w:r w:rsidR="004517FF">
        <w:rPr>
          <w:lang w:eastAsia="ko-KR"/>
        </w:rPr>
        <w:t>a period of time</w:t>
      </w:r>
      <w:proofErr w:type="gramEnd"/>
      <w:r w:rsidR="004517FF">
        <w:rPr>
          <w:lang w:eastAsia="ko-KR"/>
        </w:rPr>
        <w:t xml:space="preserve"> or a distance</w:t>
      </w:r>
      <w:r w:rsidR="004517FF">
        <w:rPr>
          <w:lang w:eastAsia="ko-KR"/>
        </w:rPr>
        <w:br/>
        <w:t>Gradually, she realized that he wasn’t telling her the truth.</w:t>
      </w:r>
      <w:r w:rsidR="004B78E3">
        <w:rPr>
          <w:lang w:eastAsia="ko-KR"/>
        </w:rPr>
        <w:br/>
        <w:t>The bank slopes gradually down to the river.</w:t>
      </w:r>
    </w:p>
    <w:p w14:paraId="6FBF490A" w14:textId="7E79C5B2" w:rsidR="004B78E3" w:rsidRPr="009C2447" w:rsidRDefault="00E84B7A" w:rsidP="007C6465">
      <w:pPr>
        <w:rPr>
          <w:lang w:eastAsia="ko-KR"/>
        </w:rPr>
      </w:pPr>
      <w:r>
        <w:rPr>
          <w:lang w:eastAsia="ko-KR"/>
        </w:rPr>
        <w:t>obviously: (adverb)in a way that is easy to understand or see</w:t>
      </w:r>
      <w:r>
        <w:rPr>
          <w:lang w:eastAsia="ko-KR"/>
        </w:rPr>
        <w:br/>
      </w:r>
      <w:r w:rsidR="00E70100">
        <w:rPr>
          <w:lang w:eastAsia="ko-KR"/>
        </w:rPr>
        <w:t>He was in tears and obviously very upset.</w:t>
      </w:r>
      <w:r w:rsidR="00E70100">
        <w:rPr>
          <w:lang w:eastAsia="ko-KR"/>
        </w:rPr>
        <w:br/>
        <w:t>Obviously the school cannot function without teachers.</w:t>
      </w:r>
      <w:r w:rsidR="0012065B">
        <w:rPr>
          <w:lang w:eastAsia="ko-KR"/>
        </w:rPr>
        <w:br/>
      </w:r>
      <w:r w:rsidR="00BC2700">
        <w:rPr>
          <w:lang w:eastAsia="ko-KR"/>
        </w:rPr>
        <w:t>Hannah found out today that she didn’t get that job she applied for</w:t>
      </w:r>
      <w:r w:rsidR="001557CA">
        <w:rPr>
          <w:lang w:eastAsia="ko-KR"/>
        </w:rPr>
        <w:t xml:space="preserve">. </w:t>
      </w:r>
      <w:r w:rsidR="0012065B">
        <w:rPr>
          <w:lang w:eastAsia="ko-KR"/>
        </w:rPr>
        <w:t>Obviously, she was very disappointed.</w:t>
      </w:r>
    </w:p>
    <w:p w14:paraId="5F844627" w14:textId="13B184B1" w:rsidR="00EB1B54" w:rsidRDefault="00B83AD1" w:rsidP="007C6465">
      <w:pPr>
        <w:rPr>
          <w:lang w:eastAsia="ko-KR"/>
        </w:rPr>
      </w:pPr>
      <w:r>
        <w:rPr>
          <w:rFonts w:hint="eastAsia"/>
          <w:lang w:eastAsia="ko-KR"/>
        </w:rPr>
        <w:t>I</w:t>
      </w:r>
      <w:r>
        <w:rPr>
          <w:lang w:eastAsia="ko-KR"/>
        </w:rPr>
        <w:t>VF(in vitro fertilization): (n)a treatment for a woman who cannot become pregnant naturally, in which an egg is fertilized outside her body and the resulting embryo is put into her womb to develop into a baby</w:t>
      </w:r>
      <w:r>
        <w:rPr>
          <w:lang w:eastAsia="ko-KR"/>
        </w:rPr>
        <w:br/>
      </w:r>
      <w:proofErr w:type="spellStart"/>
      <w:r>
        <w:rPr>
          <w:lang w:eastAsia="ko-KR"/>
        </w:rPr>
        <w:t>Rashbrook</w:t>
      </w:r>
      <w:proofErr w:type="spellEnd"/>
      <w:r>
        <w:rPr>
          <w:lang w:eastAsia="ko-KR"/>
        </w:rPr>
        <w:t xml:space="preserve"> was able to conceive through a treatment called in vitro fertilization.</w:t>
      </w:r>
    </w:p>
    <w:p w14:paraId="1CF4230A" w14:textId="63F881C6" w:rsidR="00EB1B54" w:rsidRDefault="00B83AD1" w:rsidP="007C6465">
      <w:pPr>
        <w:rPr>
          <w:lang w:eastAsia="ko-KR"/>
        </w:rPr>
      </w:pPr>
      <w:r>
        <w:rPr>
          <w:lang w:eastAsia="ko-KR"/>
        </w:rPr>
        <w:t>Artificial insemination: (n)the process of putting sperm into a female using methods that do not involve sexual activity between a male and female</w:t>
      </w:r>
      <w:r>
        <w:rPr>
          <w:lang w:eastAsia="ko-KR"/>
        </w:rPr>
        <w:br/>
        <w:t>She used artificial insemination to have Eliza Maria.</w:t>
      </w:r>
    </w:p>
    <w:p w14:paraId="25401895" w14:textId="71728DCA" w:rsidR="00EB1B54" w:rsidRDefault="006A72AD" w:rsidP="007C6465">
      <w:pPr>
        <w:rPr>
          <w:lang w:eastAsia="ko-KR"/>
        </w:rPr>
      </w:pPr>
      <w:r>
        <w:rPr>
          <w:lang w:eastAsia="ko-KR"/>
        </w:rPr>
        <w:t>paddy field: (n)a field planted with rice growing in water</w:t>
      </w:r>
    </w:p>
    <w:p w14:paraId="52B67AB0" w14:textId="19795A40" w:rsidR="006A72AD" w:rsidRDefault="006A72AD" w:rsidP="007C6465">
      <w:pPr>
        <w:rPr>
          <w:lang w:eastAsia="ko-KR"/>
        </w:rPr>
      </w:pPr>
      <w:r>
        <w:rPr>
          <w:rFonts w:hint="eastAsia"/>
          <w:lang w:eastAsia="ko-KR"/>
        </w:rPr>
        <w:t>r</w:t>
      </w:r>
      <w:r>
        <w:rPr>
          <w:lang w:eastAsia="ko-KR"/>
        </w:rPr>
        <w:t>ice paddy: (n)a field planted with rice growing in water</w:t>
      </w:r>
    </w:p>
    <w:p w14:paraId="5437DDB7" w14:textId="039E996B" w:rsidR="00FD24BA" w:rsidRDefault="006A72AD" w:rsidP="007C6465">
      <w:pPr>
        <w:rPr>
          <w:lang w:eastAsia="ko-KR"/>
        </w:rPr>
      </w:pPr>
      <w:r>
        <w:rPr>
          <w:lang w:eastAsia="ko-KR"/>
        </w:rPr>
        <w:t>w</w:t>
      </w:r>
      <w:r w:rsidR="00FD24BA">
        <w:rPr>
          <w:lang w:eastAsia="ko-KR"/>
        </w:rPr>
        <w:t>heat: (n)a plant whose yellowish-brown grain is used for making flour, or the grain itself</w:t>
      </w:r>
      <w:r w:rsidR="00FD24BA">
        <w:rPr>
          <w:lang w:eastAsia="ko-KR"/>
        </w:rPr>
        <w:br/>
        <w:t>In the US, winter wheat is harvested in the early summer.</w:t>
      </w:r>
    </w:p>
    <w:p w14:paraId="2531551E" w14:textId="0BE6524D" w:rsidR="00EB1B54" w:rsidRDefault="007C2D28" w:rsidP="007C6465">
      <w:pPr>
        <w:rPr>
          <w:lang w:eastAsia="ko-KR"/>
        </w:rPr>
      </w:pPr>
      <w:r>
        <w:rPr>
          <w:lang w:eastAsia="ko-KR"/>
        </w:rPr>
        <w:t>barley: (n)a tall plant like grass with long, straight hairs growing from the head of each stem, or the grain from this plant, used for food and for making beer and whisky</w:t>
      </w:r>
    </w:p>
    <w:p w14:paraId="1DF00CFE" w14:textId="21936D94" w:rsidR="000802A1" w:rsidRDefault="000802A1" w:rsidP="007C6465">
      <w:pPr>
        <w:rPr>
          <w:lang w:eastAsia="ko-KR"/>
        </w:rPr>
      </w:pPr>
      <w:r>
        <w:rPr>
          <w:rFonts w:hint="eastAsia"/>
          <w:lang w:eastAsia="ko-KR"/>
        </w:rPr>
        <w:t>c</w:t>
      </w:r>
      <w:r>
        <w:rPr>
          <w:lang w:eastAsia="ko-KR"/>
        </w:rPr>
        <w:t xml:space="preserve">orn: (n)maize a tall plant grown in many parts of the world for its yellow seeds, which are eaten as food, made into flour, or fed to </w:t>
      </w:r>
      <w:proofErr w:type="spellStart"/>
      <w:r>
        <w:rPr>
          <w:lang w:eastAsia="ko-KR"/>
        </w:rPr>
        <w:t>anmimals</w:t>
      </w:r>
      <w:proofErr w:type="spellEnd"/>
    </w:p>
    <w:p w14:paraId="0B28BA2F" w14:textId="6349C1B1" w:rsidR="00EB1B54" w:rsidRDefault="00AF22C7" w:rsidP="007C6465">
      <w:pPr>
        <w:rPr>
          <w:lang w:eastAsia="ko-KR"/>
        </w:rPr>
      </w:pPr>
      <w:r>
        <w:rPr>
          <w:rFonts w:hint="eastAsia"/>
          <w:lang w:eastAsia="ko-KR"/>
        </w:rPr>
        <w:t>m</w:t>
      </w:r>
      <w:r>
        <w:rPr>
          <w:lang w:eastAsia="ko-KR"/>
        </w:rPr>
        <w:t>iner: (n)a person who works in a mine</w:t>
      </w:r>
      <w:r>
        <w:rPr>
          <w:lang w:eastAsia="ko-KR"/>
        </w:rPr>
        <w:br/>
        <w:t>He was leader of the miners’ union.</w:t>
      </w:r>
    </w:p>
    <w:p w14:paraId="1F989651" w14:textId="44F9736B" w:rsidR="009D5C70" w:rsidRPr="00C852ED" w:rsidRDefault="009D5C70" w:rsidP="007C6465">
      <w:pPr>
        <w:rPr>
          <w:lang w:eastAsia="ko-KR"/>
        </w:rPr>
      </w:pPr>
      <w:r>
        <w:rPr>
          <w:lang w:eastAsia="ko-KR"/>
        </w:rPr>
        <w:t>mine: (n)a hole or system of holes in the ground where substances such as coal, metal, and salt are removed</w:t>
      </w:r>
      <w:r>
        <w:rPr>
          <w:lang w:eastAsia="ko-KR"/>
        </w:rPr>
        <w:br/>
        <w:t>My grandfather used to work in the mines.</w:t>
      </w:r>
    </w:p>
    <w:p w14:paraId="7B6070C9" w14:textId="4FE921FA" w:rsidR="00EB1B54" w:rsidRDefault="002F0B0C" w:rsidP="007C6465">
      <w:pPr>
        <w:rPr>
          <w:lang w:eastAsia="ko-KR"/>
        </w:rPr>
      </w:pPr>
      <w:r>
        <w:rPr>
          <w:lang w:eastAsia="ko-KR"/>
        </w:rPr>
        <w:t>acceptance speech</w:t>
      </w:r>
    </w:p>
    <w:p w14:paraId="3DC94604" w14:textId="1F9BDB5F" w:rsidR="002F0B0C" w:rsidRDefault="002F0B0C" w:rsidP="007C6465">
      <w:pPr>
        <w:rPr>
          <w:lang w:eastAsia="ko-KR"/>
        </w:rPr>
      </w:pPr>
      <w:r>
        <w:rPr>
          <w:rFonts w:hint="eastAsia"/>
          <w:lang w:eastAsia="ko-KR"/>
        </w:rPr>
        <w:lastRenderedPageBreak/>
        <w:t>s</w:t>
      </w:r>
      <w:r>
        <w:rPr>
          <w:lang w:eastAsia="ko-KR"/>
        </w:rPr>
        <w:t>uicide: (n)the act of killing yourself intentionally, or a person who has done this</w:t>
      </w:r>
      <w:r>
        <w:rPr>
          <w:lang w:eastAsia="ko-KR"/>
        </w:rPr>
        <w:br/>
        <w:t>The suicide rate among men between the ages of 16 and 25 has risen alarmingly.</w:t>
      </w:r>
    </w:p>
    <w:p w14:paraId="50A163CF" w14:textId="3980D89B" w:rsidR="00FD24BA" w:rsidRDefault="002F0B0C" w:rsidP="007C6465">
      <w:pPr>
        <w:rPr>
          <w:lang w:eastAsia="ko-KR"/>
        </w:rPr>
      </w:pPr>
      <w:r>
        <w:rPr>
          <w:lang w:eastAsia="ko-KR"/>
        </w:rPr>
        <w:t>compromise: (n)an agreement in an argument in which the people involved reduce their demands or change their opinion in order to agree</w:t>
      </w:r>
      <w:r>
        <w:rPr>
          <w:lang w:eastAsia="ko-KR"/>
        </w:rPr>
        <w:br/>
        <w:t>It is hoped that a compromise will be reached in today’s talks.</w:t>
      </w:r>
      <w:r>
        <w:rPr>
          <w:lang w:eastAsia="ko-KR"/>
        </w:rPr>
        <w:br/>
        <w:t>The government has said that there will be no compromise with terrorists.</w:t>
      </w:r>
    </w:p>
    <w:p w14:paraId="4FE303EC" w14:textId="6A9D4DE6" w:rsidR="00FD24BA" w:rsidRDefault="00D67A23" w:rsidP="00D67A23">
      <w:pPr>
        <w:pStyle w:val="2"/>
        <w:rPr>
          <w:lang w:eastAsia="ko-KR"/>
        </w:rPr>
      </w:pPr>
      <w:r>
        <w:rPr>
          <w:rFonts w:hint="eastAsia"/>
          <w:lang w:eastAsia="ko-KR"/>
        </w:rPr>
        <w:t>M</w:t>
      </w:r>
      <w:r>
        <w:rPr>
          <w:lang w:eastAsia="ko-KR"/>
        </w:rPr>
        <w:t>UST SEE!</w:t>
      </w:r>
    </w:p>
    <w:p w14:paraId="3658CBA4" w14:textId="1B89669E" w:rsidR="00FD24BA" w:rsidRDefault="00365454" w:rsidP="007C6465">
      <w:pPr>
        <w:rPr>
          <w:lang w:eastAsia="ko-KR"/>
        </w:rPr>
      </w:pPr>
      <w:r>
        <w:rPr>
          <w:lang w:eastAsia="ko-KR"/>
        </w:rPr>
        <w:t>frustrated: (adj)feeling annoyed or less confident because you cannot achieve what you want</w:t>
      </w:r>
      <w:r w:rsidR="00AC2D7D">
        <w:rPr>
          <w:lang w:eastAsia="ko-KR"/>
        </w:rPr>
        <w:br/>
        <w:t>Are you feeling frustrated in your present job?</w:t>
      </w:r>
      <w:r w:rsidR="00AC2D7D">
        <w:rPr>
          <w:lang w:eastAsia="ko-KR"/>
        </w:rPr>
        <w:br/>
        <w:t>The instructions for this DVD player are really confusing. I’m getting a bit frustrated trying to follow them.</w:t>
      </w:r>
    </w:p>
    <w:p w14:paraId="31EA7408" w14:textId="28FB53B3" w:rsidR="00FD24BA" w:rsidRDefault="006E2A78" w:rsidP="007C6465">
      <w:pPr>
        <w:rPr>
          <w:lang w:eastAsia="ko-KR"/>
        </w:rPr>
      </w:pPr>
      <w:r>
        <w:rPr>
          <w:lang w:eastAsia="ko-KR"/>
        </w:rPr>
        <w:t>annoyed: (adj)angry</w:t>
      </w:r>
      <w:r>
        <w:rPr>
          <w:lang w:eastAsia="ko-KR"/>
        </w:rPr>
        <w:br/>
        <w:t>I was so annoyed with him for turning up late.</w:t>
      </w:r>
      <w:r>
        <w:rPr>
          <w:lang w:eastAsia="ko-KR"/>
        </w:rPr>
        <w:br/>
        <w:t>I missed the film last night because my boss phoned. I was so annoyed.</w:t>
      </w:r>
    </w:p>
    <w:p w14:paraId="3F65E953" w14:textId="6116C91C" w:rsidR="002F0B0C" w:rsidRDefault="00B37652" w:rsidP="007C6465">
      <w:pPr>
        <w:rPr>
          <w:lang w:eastAsia="ko-KR"/>
        </w:rPr>
      </w:pPr>
      <w:r>
        <w:rPr>
          <w:lang w:eastAsia="ko-KR"/>
        </w:rPr>
        <w:t>embarrassed: (adj)feeling ashamed or shy</w:t>
      </w:r>
      <w:r>
        <w:rPr>
          <w:lang w:eastAsia="ko-KR"/>
        </w:rPr>
        <w:br/>
        <w:t>She felt embarrassed about undressing in front of the doctor.</w:t>
      </w:r>
      <w:r w:rsidR="00EE2D19">
        <w:rPr>
          <w:lang w:eastAsia="ko-KR"/>
        </w:rPr>
        <w:br/>
        <w:t>Most chat shows with celebrities are really embarrassing. The interviewers ask too many personal questions.</w:t>
      </w:r>
    </w:p>
    <w:p w14:paraId="10BFA6C0" w14:textId="300976BA" w:rsidR="002F0B0C" w:rsidRDefault="00E56C5D" w:rsidP="007C6465">
      <w:pPr>
        <w:rPr>
          <w:lang w:eastAsia="ko-KR"/>
        </w:rPr>
      </w:pPr>
      <w:r>
        <w:rPr>
          <w:lang w:eastAsia="ko-KR"/>
        </w:rPr>
        <w:t>inspired: (adj)</w:t>
      </w:r>
      <w:proofErr w:type="gramStart"/>
      <w:r>
        <w:rPr>
          <w:lang w:eastAsia="ko-KR"/>
        </w:rPr>
        <w:t>excellent, or</w:t>
      </w:r>
      <w:proofErr w:type="gramEnd"/>
      <w:r>
        <w:rPr>
          <w:lang w:eastAsia="ko-KR"/>
        </w:rPr>
        <w:t xml:space="preserve"> resulting from inspiration</w:t>
      </w:r>
      <w:r>
        <w:rPr>
          <w:lang w:eastAsia="ko-KR"/>
        </w:rPr>
        <w:br/>
        <w:t>I had a fantastic music teacher at school – we all found her really inspiring.</w:t>
      </w:r>
    </w:p>
    <w:p w14:paraId="1D6C0188" w14:textId="4BECDD2F" w:rsidR="002F0B0C" w:rsidRDefault="00DD722A" w:rsidP="007C6465">
      <w:pPr>
        <w:rPr>
          <w:lang w:eastAsia="ko-KR"/>
        </w:rPr>
      </w:pPr>
      <w:r>
        <w:rPr>
          <w:lang w:eastAsia="ko-KR"/>
        </w:rPr>
        <w:t>sequel: (n)a book, film, or play that continues the story of a previous book, etc.</w:t>
      </w:r>
      <w:r w:rsidR="00F67E8E">
        <w:rPr>
          <w:lang w:eastAsia="ko-KR"/>
        </w:rPr>
        <w:br/>
        <w:t>I’m reading the sequel to “Gone with the Wind”.</w:t>
      </w:r>
      <w:r w:rsidR="00DB6819">
        <w:rPr>
          <w:lang w:eastAsia="ko-KR"/>
        </w:rPr>
        <w:br/>
        <w:t xml:space="preserve">A sequel is being filmed </w:t>
      </w:r>
      <w:proofErr w:type="gramStart"/>
      <w:r w:rsidR="00DB6819">
        <w:rPr>
          <w:lang w:eastAsia="ko-KR"/>
        </w:rPr>
        <w:t>at the moment</w:t>
      </w:r>
      <w:proofErr w:type="gramEnd"/>
      <w:r w:rsidR="00DB6819">
        <w:rPr>
          <w:lang w:eastAsia="ko-KR"/>
        </w:rPr>
        <w:t>.</w:t>
      </w:r>
      <w:bookmarkStart w:id="4" w:name="_GoBack"/>
      <w:bookmarkEnd w:id="4"/>
    </w:p>
    <w:p w14:paraId="772480B5" w14:textId="4E6A9398" w:rsidR="002F0B0C" w:rsidRDefault="002F0B0C" w:rsidP="007C6465">
      <w:pPr>
        <w:rPr>
          <w:lang w:eastAsia="ko-KR"/>
        </w:rPr>
      </w:pPr>
    </w:p>
    <w:p w14:paraId="69AD012A" w14:textId="2D128505" w:rsidR="002F0B0C" w:rsidRDefault="002F0B0C" w:rsidP="007C6465">
      <w:pPr>
        <w:rPr>
          <w:lang w:eastAsia="ko-KR"/>
        </w:rPr>
      </w:pPr>
    </w:p>
    <w:p w14:paraId="3A85E5B6" w14:textId="3DCA493D" w:rsidR="002F0B0C" w:rsidRDefault="002F0B0C" w:rsidP="007C6465">
      <w:pPr>
        <w:rPr>
          <w:lang w:eastAsia="ko-KR"/>
        </w:rPr>
      </w:pPr>
    </w:p>
    <w:p w14:paraId="14688600" w14:textId="08E96381" w:rsidR="002F0B0C" w:rsidRDefault="002F0B0C" w:rsidP="007C6465">
      <w:pPr>
        <w:rPr>
          <w:lang w:eastAsia="ko-KR"/>
        </w:rPr>
      </w:pPr>
    </w:p>
    <w:p w14:paraId="7C9AF37F" w14:textId="5F7C52B6" w:rsidR="002F0B0C" w:rsidRDefault="002F0B0C" w:rsidP="007C6465">
      <w:pPr>
        <w:rPr>
          <w:lang w:eastAsia="ko-KR"/>
        </w:rPr>
      </w:pPr>
    </w:p>
    <w:p w14:paraId="3F7DE875" w14:textId="5C4BB043" w:rsidR="002F0B0C" w:rsidRDefault="002F0B0C" w:rsidP="007C6465">
      <w:pPr>
        <w:rPr>
          <w:lang w:eastAsia="ko-KR"/>
        </w:rPr>
      </w:pPr>
    </w:p>
    <w:p w14:paraId="5EB5D96C" w14:textId="0162F156" w:rsidR="002F0B0C" w:rsidRDefault="002F0B0C" w:rsidP="007C6465">
      <w:pPr>
        <w:rPr>
          <w:lang w:eastAsia="ko-KR"/>
        </w:rPr>
      </w:pPr>
    </w:p>
    <w:p w14:paraId="4BD10F56" w14:textId="2E463EB2" w:rsidR="002F0B0C" w:rsidRDefault="002F0B0C" w:rsidP="007C6465">
      <w:pPr>
        <w:rPr>
          <w:lang w:eastAsia="ko-KR"/>
        </w:rPr>
      </w:pPr>
    </w:p>
    <w:p w14:paraId="57DFF98C" w14:textId="46754341" w:rsidR="002F0B0C" w:rsidRDefault="002F0B0C" w:rsidP="007C6465">
      <w:pPr>
        <w:rPr>
          <w:lang w:eastAsia="ko-KR"/>
        </w:rPr>
      </w:pPr>
    </w:p>
    <w:p w14:paraId="1BA1F4D3" w14:textId="2F39FED2" w:rsidR="002F0B0C" w:rsidRDefault="002F0B0C" w:rsidP="007C6465">
      <w:pPr>
        <w:rPr>
          <w:lang w:eastAsia="ko-KR"/>
        </w:rPr>
      </w:pPr>
    </w:p>
    <w:p w14:paraId="5EF192A8" w14:textId="74942519" w:rsidR="002F0B0C" w:rsidRDefault="002F0B0C" w:rsidP="007C6465">
      <w:pPr>
        <w:rPr>
          <w:lang w:eastAsia="ko-KR"/>
        </w:rPr>
      </w:pPr>
    </w:p>
    <w:p w14:paraId="726029C3" w14:textId="6E2F1D71" w:rsidR="002F0B0C" w:rsidRDefault="002F0B0C" w:rsidP="007C6465">
      <w:pPr>
        <w:rPr>
          <w:lang w:eastAsia="ko-KR"/>
        </w:rPr>
      </w:pPr>
    </w:p>
    <w:p w14:paraId="20895EC8" w14:textId="5105D355" w:rsidR="002F0B0C" w:rsidRDefault="002F0B0C" w:rsidP="007C6465">
      <w:pPr>
        <w:rPr>
          <w:lang w:eastAsia="ko-KR"/>
        </w:rPr>
      </w:pPr>
    </w:p>
    <w:p w14:paraId="678931F4" w14:textId="154E41D3" w:rsidR="002F0B0C" w:rsidRDefault="002F0B0C" w:rsidP="007C6465">
      <w:pPr>
        <w:rPr>
          <w:lang w:eastAsia="ko-KR"/>
        </w:rPr>
      </w:pPr>
    </w:p>
    <w:p w14:paraId="763FE981" w14:textId="0CEE005D" w:rsidR="002F0B0C" w:rsidRDefault="002F0B0C" w:rsidP="007C6465">
      <w:pPr>
        <w:rPr>
          <w:lang w:eastAsia="ko-KR"/>
        </w:rPr>
      </w:pPr>
    </w:p>
    <w:p w14:paraId="2190A510" w14:textId="45190FE8" w:rsidR="002F0B0C" w:rsidRDefault="002F0B0C" w:rsidP="007C6465">
      <w:pPr>
        <w:rPr>
          <w:lang w:eastAsia="ko-KR"/>
        </w:rPr>
      </w:pPr>
    </w:p>
    <w:p w14:paraId="6D8420DA" w14:textId="00ED48C8" w:rsidR="002F0B0C" w:rsidRDefault="002F0B0C" w:rsidP="007C6465">
      <w:pPr>
        <w:rPr>
          <w:lang w:eastAsia="ko-KR"/>
        </w:rPr>
      </w:pPr>
    </w:p>
    <w:p w14:paraId="2A0DBE41" w14:textId="77777777" w:rsidR="002F0B0C" w:rsidRDefault="002F0B0C" w:rsidP="007C6465">
      <w:pPr>
        <w:rPr>
          <w:lang w:eastAsia="ko-KR"/>
        </w:rPr>
      </w:pPr>
    </w:p>
    <w:p w14:paraId="56C84375" w14:textId="5BD0CEEC" w:rsidR="00FD24BA" w:rsidRDefault="00FD24BA" w:rsidP="007C6465">
      <w:pPr>
        <w:rPr>
          <w:lang w:eastAsia="ko-KR"/>
        </w:rPr>
      </w:pPr>
    </w:p>
    <w:p w14:paraId="749F1164" w14:textId="156B2B7B" w:rsidR="00FD24BA" w:rsidRDefault="00FD24BA" w:rsidP="007C6465">
      <w:pPr>
        <w:rPr>
          <w:lang w:eastAsia="ko-KR"/>
        </w:rPr>
      </w:pPr>
    </w:p>
    <w:p w14:paraId="4B6FD4CA" w14:textId="1C4331AF" w:rsidR="00FD24BA" w:rsidRDefault="00FD24BA" w:rsidP="007C6465">
      <w:pPr>
        <w:rPr>
          <w:lang w:eastAsia="ko-KR"/>
        </w:rPr>
      </w:pPr>
    </w:p>
    <w:p w14:paraId="58D5DA6B" w14:textId="1F291E87" w:rsidR="00FD24BA" w:rsidRDefault="00FD24BA" w:rsidP="007C6465">
      <w:pPr>
        <w:rPr>
          <w:lang w:eastAsia="ko-KR"/>
        </w:rPr>
      </w:pPr>
    </w:p>
    <w:p w14:paraId="0784EADA" w14:textId="77777777" w:rsidR="00FD24BA" w:rsidRDefault="00FD24BA" w:rsidP="007C6465">
      <w:pPr>
        <w:rPr>
          <w:lang w:eastAsia="ko-KR"/>
        </w:rPr>
      </w:pPr>
    </w:p>
    <w:p w14:paraId="0176D2D2" w14:textId="46827457" w:rsidR="00EB1B54" w:rsidRDefault="00EB1B54" w:rsidP="007C6465">
      <w:pPr>
        <w:rPr>
          <w:lang w:eastAsia="ko-KR"/>
        </w:rPr>
      </w:pPr>
    </w:p>
    <w:p w14:paraId="15B61456" w14:textId="77777777" w:rsidR="00EB1B54" w:rsidRPr="00EB1B54" w:rsidRDefault="00EB1B54" w:rsidP="007C6465">
      <w:pPr>
        <w:rPr>
          <w:lang w:eastAsia="ko-KR"/>
        </w:rPr>
      </w:pPr>
    </w:p>
    <w:p w14:paraId="4D5916EA" w14:textId="77777777" w:rsidR="00BA5613" w:rsidRDefault="00BA5613" w:rsidP="007C6465">
      <w:pPr>
        <w:rPr>
          <w:lang w:eastAsia="ko-KR"/>
        </w:rPr>
      </w:pPr>
    </w:p>
    <w:p w14:paraId="6C320097" w14:textId="554D8E79" w:rsidR="00036244" w:rsidRDefault="00036244" w:rsidP="007C6465">
      <w:pPr>
        <w:rPr>
          <w:lang w:eastAsia="ko-KR"/>
        </w:rPr>
      </w:pPr>
    </w:p>
    <w:p w14:paraId="1B5FAE45" w14:textId="6C0EDF71" w:rsidR="00036244" w:rsidRDefault="00036244" w:rsidP="00B51FFC">
      <w:pPr>
        <w:pStyle w:val="1"/>
        <w:rPr>
          <w:lang w:eastAsia="ko-KR"/>
        </w:rPr>
      </w:pPr>
      <w:r>
        <w:rPr>
          <w:rFonts w:hint="eastAsia"/>
          <w:lang w:eastAsia="ko-KR"/>
        </w:rPr>
        <w:lastRenderedPageBreak/>
        <w:t>V</w:t>
      </w:r>
      <w:r>
        <w:rPr>
          <w:lang w:eastAsia="ko-KR"/>
        </w:rPr>
        <w:t>ocabulary</w:t>
      </w:r>
    </w:p>
    <w:tbl>
      <w:tblPr>
        <w:tblStyle w:val="a9"/>
        <w:tblW w:w="0" w:type="auto"/>
        <w:tblLook w:val="04A0" w:firstRow="1" w:lastRow="0" w:firstColumn="1" w:lastColumn="0" w:noHBand="0" w:noVBand="1"/>
      </w:tblPr>
      <w:tblGrid>
        <w:gridCol w:w="421"/>
        <w:gridCol w:w="2693"/>
        <w:gridCol w:w="6236"/>
      </w:tblGrid>
      <w:tr w:rsidR="00D1387C" w14:paraId="39D8C711" w14:textId="77777777" w:rsidTr="005C1B5A">
        <w:tc>
          <w:tcPr>
            <w:tcW w:w="421" w:type="dxa"/>
          </w:tcPr>
          <w:p w14:paraId="03F7D5F5" w14:textId="63E6E1FB" w:rsidR="00D1387C" w:rsidRDefault="00D1387C" w:rsidP="00D1387C">
            <w:pPr>
              <w:rPr>
                <w:lang w:eastAsia="ko-KR"/>
              </w:rPr>
            </w:pPr>
            <w:r>
              <w:rPr>
                <w:rFonts w:hint="eastAsia"/>
                <w:lang w:eastAsia="ko-KR"/>
              </w:rPr>
              <w:t>A</w:t>
            </w:r>
          </w:p>
        </w:tc>
        <w:tc>
          <w:tcPr>
            <w:tcW w:w="2693" w:type="dxa"/>
          </w:tcPr>
          <w:p w14:paraId="55D7BB4B" w14:textId="38DE6663" w:rsidR="00D1387C" w:rsidRDefault="000356E1" w:rsidP="00D1387C">
            <w:pPr>
              <w:rPr>
                <w:lang w:eastAsia="ko-KR"/>
              </w:rPr>
            </w:pPr>
            <w:r>
              <w:rPr>
                <w:lang w:eastAsia="ko-KR"/>
              </w:rPr>
              <w:t>Ancient ruins</w:t>
            </w:r>
          </w:p>
        </w:tc>
        <w:tc>
          <w:tcPr>
            <w:tcW w:w="6236" w:type="dxa"/>
          </w:tcPr>
          <w:p w14:paraId="50391B4A" w14:textId="77777777" w:rsidR="00D1387C" w:rsidRDefault="00D1387C" w:rsidP="00D1387C">
            <w:pPr>
              <w:rPr>
                <w:lang w:eastAsia="ko-KR"/>
              </w:rPr>
            </w:pPr>
          </w:p>
        </w:tc>
      </w:tr>
      <w:tr w:rsidR="00D1387C" w14:paraId="449EB5E5" w14:textId="77777777" w:rsidTr="005C1B5A">
        <w:tc>
          <w:tcPr>
            <w:tcW w:w="421" w:type="dxa"/>
          </w:tcPr>
          <w:p w14:paraId="4C59A134" w14:textId="2B785884" w:rsidR="00D1387C" w:rsidRDefault="00D1387C" w:rsidP="00D1387C">
            <w:pPr>
              <w:rPr>
                <w:lang w:eastAsia="ko-KR"/>
              </w:rPr>
            </w:pPr>
            <w:r>
              <w:rPr>
                <w:rFonts w:hint="eastAsia"/>
                <w:lang w:eastAsia="ko-KR"/>
              </w:rPr>
              <w:t>B</w:t>
            </w:r>
          </w:p>
        </w:tc>
        <w:tc>
          <w:tcPr>
            <w:tcW w:w="2693" w:type="dxa"/>
          </w:tcPr>
          <w:p w14:paraId="258A336A" w14:textId="77777777" w:rsidR="00D1387C" w:rsidRDefault="00D1387C" w:rsidP="00D1387C">
            <w:pPr>
              <w:rPr>
                <w:lang w:eastAsia="ko-KR"/>
              </w:rPr>
            </w:pPr>
          </w:p>
        </w:tc>
        <w:tc>
          <w:tcPr>
            <w:tcW w:w="6236" w:type="dxa"/>
          </w:tcPr>
          <w:p w14:paraId="41E33616" w14:textId="77777777" w:rsidR="00D1387C" w:rsidRDefault="00D1387C" w:rsidP="00D1387C">
            <w:pPr>
              <w:rPr>
                <w:lang w:eastAsia="ko-KR"/>
              </w:rPr>
            </w:pPr>
          </w:p>
        </w:tc>
      </w:tr>
      <w:tr w:rsidR="00D1387C" w14:paraId="130067F6" w14:textId="77777777" w:rsidTr="005C1B5A">
        <w:tc>
          <w:tcPr>
            <w:tcW w:w="421" w:type="dxa"/>
          </w:tcPr>
          <w:p w14:paraId="17B4EC1C" w14:textId="42E87CDF" w:rsidR="00D1387C" w:rsidRDefault="00D1387C" w:rsidP="00D1387C">
            <w:pPr>
              <w:rPr>
                <w:lang w:eastAsia="ko-KR"/>
              </w:rPr>
            </w:pPr>
            <w:r>
              <w:rPr>
                <w:rFonts w:hint="eastAsia"/>
                <w:lang w:eastAsia="ko-KR"/>
              </w:rPr>
              <w:t>C</w:t>
            </w:r>
          </w:p>
        </w:tc>
        <w:tc>
          <w:tcPr>
            <w:tcW w:w="2693" w:type="dxa"/>
          </w:tcPr>
          <w:p w14:paraId="7E91F11C" w14:textId="68E85E9F" w:rsidR="00D1387C" w:rsidRDefault="00C40A57" w:rsidP="00D1387C">
            <w:pPr>
              <w:rPr>
                <w:lang w:eastAsia="ko-KR"/>
              </w:rPr>
            </w:pPr>
            <w:r>
              <w:rPr>
                <w:lang w:eastAsia="ko-KR"/>
              </w:rPr>
              <w:t>C</w:t>
            </w:r>
            <w:r w:rsidR="000356E1">
              <w:rPr>
                <w:lang w:eastAsia="ko-KR"/>
              </w:rPr>
              <w:t>anal</w:t>
            </w:r>
          </w:p>
          <w:p w14:paraId="12D2A074" w14:textId="6A8800C2" w:rsidR="00C40A57" w:rsidRDefault="00C40A57" w:rsidP="00D1387C">
            <w:pPr>
              <w:rPr>
                <w:lang w:eastAsia="ko-KR"/>
              </w:rPr>
            </w:pPr>
          </w:p>
        </w:tc>
        <w:tc>
          <w:tcPr>
            <w:tcW w:w="6236" w:type="dxa"/>
          </w:tcPr>
          <w:p w14:paraId="3562310C" w14:textId="77777777" w:rsidR="00D1387C" w:rsidRDefault="00D1387C" w:rsidP="00D1387C">
            <w:pPr>
              <w:rPr>
                <w:lang w:eastAsia="ko-KR"/>
              </w:rPr>
            </w:pPr>
          </w:p>
        </w:tc>
      </w:tr>
      <w:tr w:rsidR="00D1387C" w14:paraId="37ADAF23" w14:textId="77777777" w:rsidTr="005C1B5A">
        <w:tc>
          <w:tcPr>
            <w:tcW w:w="421" w:type="dxa"/>
          </w:tcPr>
          <w:p w14:paraId="11A1109A" w14:textId="6C0B4456" w:rsidR="00D1387C" w:rsidRDefault="00D1387C" w:rsidP="00D1387C">
            <w:pPr>
              <w:rPr>
                <w:lang w:eastAsia="ko-KR"/>
              </w:rPr>
            </w:pPr>
            <w:r>
              <w:rPr>
                <w:rFonts w:hint="eastAsia"/>
                <w:lang w:eastAsia="ko-KR"/>
              </w:rPr>
              <w:t>D</w:t>
            </w:r>
          </w:p>
        </w:tc>
        <w:tc>
          <w:tcPr>
            <w:tcW w:w="2693" w:type="dxa"/>
          </w:tcPr>
          <w:p w14:paraId="6B069B51" w14:textId="77777777" w:rsidR="00D1387C" w:rsidRDefault="00D1387C" w:rsidP="00D1387C">
            <w:pPr>
              <w:rPr>
                <w:lang w:eastAsia="ko-KR"/>
              </w:rPr>
            </w:pPr>
          </w:p>
        </w:tc>
        <w:tc>
          <w:tcPr>
            <w:tcW w:w="6236" w:type="dxa"/>
          </w:tcPr>
          <w:p w14:paraId="7781552E" w14:textId="77777777" w:rsidR="00D1387C" w:rsidRDefault="00D1387C" w:rsidP="00D1387C">
            <w:pPr>
              <w:rPr>
                <w:lang w:eastAsia="ko-KR"/>
              </w:rPr>
            </w:pPr>
          </w:p>
        </w:tc>
      </w:tr>
      <w:tr w:rsidR="00D1387C" w14:paraId="466098C4" w14:textId="77777777" w:rsidTr="005C1B5A">
        <w:tc>
          <w:tcPr>
            <w:tcW w:w="421" w:type="dxa"/>
          </w:tcPr>
          <w:p w14:paraId="1D249B12" w14:textId="07498278" w:rsidR="00D1387C" w:rsidRDefault="00D1387C" w:rsidP="00D1387C">
            <w:pPr>
              <w:rPr>
                <w:lang w:eastAsia="ko-KR"/>
              </w:rPr>
            </w:pPr>
            <w:r>
              <w:rPr>
                <w:rFonts w:hint="eastAsia"/>
                <w:lang w:eastAsia="ko-KR"/>
              </w:rPr>
              <w:t>E</w:t>
            </w:r>
          </w:p>
        </w:tc>
        <w:tc>
          <w:tcPr>
            <w:tcW w:w="2693" w:type="dxa"/>
          </w:tcPr>
          <w:p w14:paraId="205DD4B6" w14:textId="77777777" w:rsidR="00D1387C" w:rsidRDefault="00D1387C" w:rsidP="00D1387C">
            <w:pPr>
              <w:rPr>
                <w:lang w:eastAsia="ko-KR"/>
              </w:rPr>
            </w:pPr>
          </w:p>
        </w:tc>
        <w:tc>
          <w:tcPr>
            <w:tcW w:w="6236" w:type="dxa"/>
          </w:tcPr>
          <w:p w14:paraId="4AB6156B" w14:textId="77777777" w:rsidR="00D1387C" w:rsidRDefault="00D1387C" w:rsidP="00D1387C">
            <w:pPr>
              <w:rPr>
                <w:lang w:eastAsia="ko-KR"/>
              </w:rPr>
            </w:pPr>
          </w:p>
        </w:tc>
      </w:tr>
      <w:tr w:rsidR="00D1387C" w14:paraId="126A8DFA" w14:textId="77777777" w:rsidTr="005C1B5A">
        <w:tc>
          <w:tcPr>
            <w:tcW w:w="421" w:type="dxa"/>
          </w:tcPr>
          <w:p w14:paraId="02D16A74" w14:textId="2A1EE660" w:rsidR="00D1387C" w:rsidRDefault="00D1387C" w:rsidP="00D1387C">
            <w:pPr>
              <w:rPr>
                <w:lang w:eastAsia="ko-KR"/>
              </w:rPr>
            </w:pPr>
            <w:r>
              <w:rPr>
                <w:rFonts w:hint="eastAsia"/>
                <w:lang w:eastAsia="ko-KR"/>
              </w:rPr>
              <w:t>F</w:t>
            </w:r>
          </w:p>
        </w:tc>
        <w:tc>
          <w:tcPr>
            <w:tcW w:w="2693" w:type="dxa"/>
          </w:tcPr>
          <w:p w14:paraId="36ED900D" w14:textId="77777777" w:rsidR="00D1387C" w:rsidRDefault="00D1387C" w:rsidP="00D1387C">
            <w:pPr>
              <w:rPr>
                <w:lang w:eastAsia="ko-KR"/>
              </w:rPr>
            </w:pPr>
          </w:p>
        </w:tc>
        <w:tc>
          <w:tcPr>
            <w:tcW w:w="6236" w:type="dxa"/>
          </w:tcPr>
          <w:p w14:paraId="52BC0722" w14:textId="77777777" w:rsidR="00D1387C" w:rsidRDefault="00D1387C" w:rsidP="00D1387C">
            <w:pPr>
              <w:rPr>
                <w:lang w:eastAsia="ko-KR"/>
              </w:rPr>
            </w:pPr>
          </w:p>
        </w:tc>
      </w:tr>
      <w:tr w:rsidR="00D1387C" w14:paraId="24FFAD5C" w14:textId="77777777" w:rsidTr="005C1B5A">
        <w:tc>
          <w:tcPr>
            <w:tcW w:w="421" w:type="dxa"/>
          </w:tcPr>
          <w:p w14:paraId="1CD57582" w14:textId="7E78ADDD" w:rsidR="00D1387C" w:rsidRDefault="00D1387C" w:rsidP="00D1387C">
            <w:pPr>
              <w:rPr>
                <w:lang w:eastAsia="ko-KR"/>
              </w:rPr>
            </w:pPr>
            <w:r>
              <w:rPr>
                <w:rFonts w:hint="eastAsia"/>
                <w:lang w:eastAsia="ko-KR"/>
              </w:rPr>
              <w:t>G</w:t>
            </w:r>
          </w:p>
        </w:tc>
        <w:tc>
          <w:tcPr>
            <w:tcW w:w="2693" w:type="dxa"/>
          </w:tcPr>
          <w:p w14:paraId="4409ACDB" w14:textId="77777777" w:rsidR="00D1387C" w:rsidRDefault="00D1387C" w:rsidP="00D1387C">
            <w:pPr>
              <w:rPr>
                <w:lang w:eastAsia="ko-KR"/>
              </w:rPr>
            </w:pPr>
          </w:p>
        </w:tc>
        <w:tc>
          <w:tcPr>
            <w:tcW w:w="6236" w:type="dxa"/>
          </w:tcPr>
          <w:p w14:paraId="423922FA" w14:textId="77777777" w:rsidR="00D1387C" w:rsidRDefault="00D1387C" w:rsidP="00D1387C">
            <w:pPr>
              <w:rPr>
                <w:lang w:eastAsia="ko-KR"/>
              </w:rPr>
            </w:pPr>
          </w:p>
        </w:tc>
      </w:tr>
      <w:tr w:rsidR="00D1387C" w14:paraId="22F9CAD4" w14:textId="77777777" w:rsidTr="005C1B5A">
        <w:tc>
          <w:tcPr>
            <w:tcW w:w="421" w:type="dxa"/>
          </w:tcPr>
          <w:p w14:paraId="7FAA6268" w14:textId="76B2F1F1" w:rsidR="00D1387C" w:rsidRDefault="00D1387C" w:rsidP="00D1387C">
            <w:pPr>
              <w:rPr>
                <w:lang w:eastAsia="ko-KR"/>
              </w:rPr>
            </w:pPr>
            <w:r>
              <w:rPr>
                <w:rFonts w:hint="eastAsia"/>
                <w:lang w:eastAsia="ko-KR"/>
              </w:rPr>
              <w:t>H</w:t>
            </w:r>
          </w:p>
        </w:tc>
        <w:tc>
          <w:tcPr>
            <w:tcW w:w="2693" w:type="dxa"/>
          </w:tcPr>
          <w:p w14:paraId="468E34A1" w14:textId="77777777" w:rsidR="00D1387C" w:rsidRDefault="00D1387C" w:rsidP="00D1387C">
            <w:pPr>
              <w:rPr>
                <w:lang w:eastAsia="ko-KR"/>
              </w:rPr>
            </w:pPr>
          </w:p>
        </w:tc>
        <w:tc>
          <w:tcPr>
            <w:tcW w:w="6236" w:type="dxa"/>
          </w:tcPr>
          <w:p w14:paraId="5885E046" w14:textId="77777777" w:rsidR="00D1387C" w:rsidRDefault="00D1387C" w:rsidP="00D1387C">
            <w:pPr>
              <w:rPr>
                <w:lang w:eastAsia="ko-KR"/>
              </w:rPr>
            </w:pPr>
          </w:p>
        </w:tc>
      </w:tr>
      <w:tr w:rsidR="00D1387C" w14:paraId="113A64ED" w14:textId="77777777" w:rsidTr="005C1B5A">
        <w:tc>
          <w:tcPr>
            <w:tcW w:w="421" w:type="dxa"/>
          </w:tcPr>
          <w:p w14:paraId="303CBEF9" w14:textId="139B0173" w:rsidR="00D1387C" w:rsidRDefault="005C1B5A" w:rsidP="00D1387C">
            <w:pPr>
              <w:rPr>
                <w:lang w:eastAsia="ko-KR"/>
              </w:rPr>
            </w:pPr>
            <w:r>
              <w:rPr>
                <w:rFonts w:hint="eastAsia"/>
                <w:lang w:eastAsia="ko-KR"/>
              </w:rPr>
              <w:t>I</w:t>
            </w:r>
          </w:p>
        </w:tc>
        <w:tc>
          <w:tcPr>
            <w:tcW w:w="2693" w:type="dxa"/>
          </w:tcPr>
          <w:p w14:paraId="25771600" w14:textId="77777777" w:rsidR="00D1387C" w:rsidRDefault="00D1387C" w:rsidP="00D1387C">
            <w:pPr>
              <w:rPr>
                <w:lang w:eastAsia="ko-KR"/>
              </w:rPr>
            </w:pPr>
          </w:p>
        </w:tc>
        <w:tc>
          <w:tcPr>
            <w:tcW w:w="6236" w:type="dxa"/>
          </w:tcPr>
          <w:p w14:paraId="6493B2AC" w14:textId="77777777" w:rsidR="00D1387C" w:rsidRDefault="00D1387C" w:rsidP="00D1387C">
            <w:pPr>
              <w:rPr>
                <w:lang w:eastAsia="ko-KR"/>
              </w:rPr>
            </w:pPr>
          </w:p>
        </w:tc>
      </w:tr>
      <w:tr w:rsidR="00D1387C" w14:paraId="54936F30" w14:textId="77777777" w:rsidTr="005C1B5A">
        <w:tc>
          <w:tcPr>
            <w:tcW w:w="421" w:type="dxa"/>
          </w:tcPr>
          <w:p w14:paraId="616D2FC7" w14:textId="3C9365E1" w:rsidR="00D1387C" w:rsidRDefault="005C1B5A" w:rsidP="00D1387C">
            <w:pPr>
              <w:rPr>
                <w:lang w:eastAsia="ko-KR"/>
              </w:rPr>
            </w:pPr>
            <w:r>
              <w:rPr>
                <w:rFonts w:hint="eastAsia"/>
                <w:lang w:eastAsia="ko-KR"/>
              </w:rPr>
              <w:t>J</w:t>
            </w:r>
          </w:p>
        </w:tc>
        <w:tc>
          <w:tcPr>
            <w:tcW w:w="2693" w:type="dxa"/>
          </w:tcPr>
          <w:p w14:paraId="34CED4A3" w14:textId="4DDE580C" w:rsidR="00D1387C" w:rsidRDefault="005C1B5A" w:rsidP="00D1387C">
            <w:pPr>
              <w:rPr>
                <w:lang w:eastAsia="ko-KR"/>
              </w:rPr>
            </w:pPr>
            <w:r>
              <w:rPr>
                <w:lang w:eastAsia="ko-KR"/>
              </w:rPr>
              <w:t>jet lag</w:t>
            </w:r>
          </w:p>
        </w:tc>
        <w:tc>
          <w:tcPr>
            <w:tcW w:w="6236" w:type="dxa"/>
          </w:tcPr>
          <w:p w14:paraId="54F141C7" w14:textId="77777777" w:rsidR="00D1387C" w:rsidRDefault="005C1B5A" w:rsidP="00D1387C">
            <w:pPr>
              <w:rPr>
                <w:lang w:eastAsia="ko-KR"/>
              </w:rPr>
            </w:pPr>
            <w:r>
              <w:rPr>
                <w:lang w:eastAsia="ko-KR"/>
              </w:rPr>
              <w:t>get jet lag</w:t>
            </w:r>
            <w:r>
              <w:rPr>
                <w:lang w:eastAsia="ko-KR"/>
              </w:rPr>
              <w:br/>
            </w:r>
            <w:r w:rsidR="000C1200">
              <w:rPr>
                <w:lang w:eastAsia="ko-KR"/>
              </w:rPr>
              <w:t>overcome the jet lag</w:t>
            </w:r>
          </w:p>
          <w:p w14:paraId="7DC047E7" w14:textId="36ADD48C" w:rsidR="000C1200" w:rsidRPr="000C1200" w:rsidRDefault="000C1200" w:rsidP="00D1387C">
            <w:pPr>
              <w:rPr>
                <w:lang w:eastAsia="ko-KR"/>
              </w:rPr>
            </w:pPr>
            <w:r>
              <w:rPr>
                <w:rFonts w:hint="eastAsia"/>
                <w:lang w:eastAsia="ko-KR"/>
              </w:rPr>
              <w:t>g</w:t>
            </w:r>
            <w:r>
              <w:rPr>
                <w:lang w:eastAsia="ko-KR"/>
              </w:rPr>
              <w:t>et over the jet lag</w:t>
            </w:r>
          </w:p>
        </w:tc>
      </w:tr>
      <w:tr w:rsidR="00D1387C" w14:paraId="75FB86BD" w14:textId="77777777" w:rsidTr="005C1B5A">
        <w:tc>
          <w:tcPr>
            <w:tcW w:w="421" w:type="dxa"/>
          </w:tcPr>
          <w:p w14:paraId="7D70993E" w14:textId="77777777" w:rsidR="00D1387C" w:rsidRDefault="00D1387C" w:rsidP="00D1387C">
            <w:pPr>
              <w:rPr>
                <w:lang w:eastAsia="ko-KR"/>
              </w:rPr>
            </w:pPr>
          </w:p>
        </w:tc>
        <w:tc>
          <w:tcPr>
            <w:tcW w:w="2693" w:type="dxa"/>
          </w:tcPr>
          <w:p w14:paraId="63B3E1E6" w14:textId="77777777" w:rsidR="00D1387C" w:rsidRDefault="00D1387C" w:rsidP="00D1387C">
            <w:pPr>
              <w:rPr>
                <w:lang w:eastAsia="ko-KR"/>
              </w:rPr>
            </w:pPr>
          </w:p>
        </w:tc>
        <w:tc>
          <w:tcPr>
            <w:tcW w:w="6236" w:type="dxa"/>
          </w:tcPr>
          <w:p w14:paraId="06EE107F" w14:textId="77777777" w:rsidR="00D1387C" w:rsidRDefault="00D1387C" w:rsidP="00D1387C">
            <w:pPr>
              <w:rPr>
                <w:lang w:eastAsia="ko-KR"/>
              </w:rPr>
            </w:pPr>
          </w:p>
        </w:tc>
      </w:tr>
      <w:tr w:rsidR="00D1387C" w14:paraId="6510F3BB" w14:textId="77777777" w:rsidTr="005C1B5A">
        <w:tc>
          <w:tcPr>
            <w:tcW w:w="421" w:type="dxa"/>
          </w:tcPr>
          <w:p w14:paraId="410475D9" w14:textId="77777777" w:rsidR="00D1387C" w:rsidRDefault="00D1387C" w:rsidP="00D1387C">
            <w:pPr>
              <w:rPr>
                <w:lang w:eastAsia="ko-KR"/>
              </w:rPr>
            </w:pPr>
          </w:p>
        </w:tc>
        <w:tc>
          <w:tcPr>
            <w:tcW w:w="2693" w:type="dxa"/>
          </w:tcPr>
          <w:p w14:paraId="6329DC5F" w14:textId="77777777" w:rsidR="00D1387C" w:rsidRDefault="00D1387C" w:rsidP="00D1387C">
            <w:pPr>
              <w:rPr>
                <w:lang w:eastAsia="ko-KR"/>
              </w:rPr>
            </w:pPr>
          </w:p>
        </w:tc>
        <w:tc>
          <w:tcPr>
            <w:tcW w:w="6236" w:type="dxa"/>
          </w:tcPr>
          <w:p w14:paraId="57F820D8" w14:textId="77777777" w:rsidR="00D1387C" w:rsidRDefault="00D1387C" w:rsidP="00D1387C">
            <w:pPr>
              <w:rPr>
                <w:lang w:eastAsia="ko-KR"/>
              </w:rPr>
            </w:pPr>
          </w:p>
        </w:tc>
      </w:tr>
      <w:tr w:rsidR="00D1387C" w14:paraId="5C53EE21" w14:textId="77777777" w:rsidTr="005C1B5A">
        <w:tc>
          <w:tcPr>
            <w:tcW w:w="421" w:type="dxa"/>
          </w:tcPr>
          <w:p w14:paraId="26F8B93C" w14:textId="77777777" w:rsidR="00D1387C" w:rsidRDefault="00D1387C" w:rsidP="00D1387C">
            <w:pPr>
              <w:rPr>
                <w:lang w:eastAsia="ko-KR"/>
              </w:rPr>
            </w:pPr>
          </w:p>
        </w:tc>
        <w:tc>
          <w:tcPr>
            <w:tcW w:w="2693" w:type="dxa"/>
          </w:tcPr>
          <w:p w14:paraId="2EE70598" w14:textId="77777777" w:rsidR="00D1387C" w:rsidRDefault="00D1387C" w:rsidP="00D1387C">
            <w:pPr>
              <w:rPr>
                <w:lang w:eastAsia="ko-KR"/>
              </w:rPr>
            </w:pPr>
          </w:p>
        </w:tc>
        <w:tc>
          <w:tcPr>
            <w:tcW w:w="6236" w:type="dxa"/>
          </w:tcPr>
          <w:p w14:paraId="6FCE670A" w14:textId="77777777" w:rsidR="00D1387C" w:rsidRDefault="00D1387C" w:rsidP="00D1387C">
            <w:pPr>
              <w:rPr>
                <w:lang w:eastAsia="ko-KR"/>
              </w:rPr>
            </w:pPr>
          </w:p>
        </w:tc>
      </w:tr>
      <w:tr w:rsidR="00D1387C" w14:paraId="2576D427" w14:textId="77777777" w:rsidTr="005C1B5A">
        <w:tc>
          <w:tcPr>
            <w:tcW w:w="421" w:type="dxa"/>
          </w:tcPr>
          <w:p w14:paraId="77381F89" w14:textId="77777777" w:rsidR="00D1387C" w:rsidRDefault="00D1387C" w:rsidP="00D1387C">
            <w:pPr>
              <w:rPr>
                <w:lang w:eastAsia="ko-KR"/>
              </w:rPr>
            </w:pPr>
          </w:p>
        </w:tc>
        <w:tc>
          <w:tcPr>
            <w:tcW w:w="2693" w:type="dxa"/>
          </w:tcPr>
          <w:p w14:paraId="3F1EB039" w14:textId="77777777" w:rsidR="00D1387C" w:rsidRDefault="00D1387C" w:rsidP="00D1387C">
            <w:pPr>
              <w:rPr>
                <w:lang w:eastAsia="ko-KR"/>
              </w:rPr>
            </w:pPr>
          </w:p>
        </w:tc>
        <w:tc>
          <w:tcPr>
            <w:tcW w:w="6236" w:type="dxa"/>
          </w:tcPr>
          <w:p w14:paraId="175B5273" w14:textId="77777777" w:rsidR="00D1387C" w:rsidRDefault="00D1387C" w:rsidP="00D1387C">
            <w:pPr>
              <w:rPr>
                <w:lang w:eastAsia="ko-KR"/>
              </w:rPr>
            </w:pPr>
          </w:p>
        </w:tc>
      </w:tr>
    </w:tbl>
    <w:p w14:paraId="079EA439" w14:textId="77777777" w:rsidR="00D1387C" w:rsidRDefault="00D1387C" w:rsidP="007C6465">
      <w:pPr>
        <w:rPr>
          <w:lang w:eastAsia="ko-KR"/>
        </w:rPr>
      </w:pPr>
    </w:p>
    <w:p w14:paraId="74B844BC" w14:textId="5C31D722" w:rsidR="00036244" w:rsidRDefault="00036244" w:rsidP="007C6465">
      <w:pPr>
        <w:rPr>
          <w:lang w:eastAsia="ko-KR"/>
        </w:rPr>
      </w:pPr>
    </w:p>
    <w:p w14:paraId="7F17107C" w14:textId="32E05CC9" w:rsidR="00036244" w:rsidRDefault="00036244" w:rsidP="007C6465">
      <w:pPr>
        <w:rPr>
          <w:lang w:eastAsia="ko-KR"/>
        </w:rPr>
      </w:pPr>
    </w:p>
    <w:p w14:paraId="645448AF" w14:textId="10754E39" w:rsidR="00036244" w:rsidRDefault="00036244" w:rsidP="007C6465">
      <w:pPr>
        <w:rPr>
          <w:lang w:eastAsia="ko-KR"/>
        </w:rPr>
      </w:pPr>
    </w:p>
    <w:p w14:paraId="7F46A2B7" w14:textId="77777777" w:rsidR="00036244" w:rsidRDefault="00036244" w:rsidP="007C6465">
      <w:pPr>
        <w:rPr>
          <w:lang w:eastAsia="ko-KR"/>
        </w:rPr>
      </w:pPr>
    </w:p>
    <w:sectPr w:rsidR="00036244" w:rsidSect="002E59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2E5AF" w14:textId="77777777" w:rsidR="001A441F" w:rsidRDefault="001A441F" w:rsidP="00A33843">
      <w:pPr>
        <w:spacing w:after="0" w:line="240" w:lineRule="auto"/>
      </w:pPr>
      <w:r>
        <w:separator/>
      </w:r>
    </w:p>
  </w:endnote>
  <w:endnote w:type="continuationSeparator" w:id="0">
    <w:p w14:paraId="28DCB1B2" w14:textId="77777777" w:rsidR="001A441F" w:rsidRDefault="001A441F"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5B56A1" w14:paraId="7AFC0726" w14:textId="77777777" w:rsidTr="001A0EF6">
      <w:trPr>
        <w:cantSplit/>
        <w:trHeight w:val="206"/>
      </w:trPr>
      <w:tc>
        <w:tcPr>
          <w:tcW w:w="2535" w:type="dxa"/>
          <w:gridSpan w:val="2"/>
          <w:tcBorders>
            <w:top w:val="single" w:sz="12" w:space="0" w:color="auto"/>
          </w:tcBorders>
        </w:tcPr>
        <w:p w14:paraId="7AFC0722" w14:textId="734C75BB" w:rsidR="005B56A1" w:rsidRPr="003F3259" w:rsidRDefault="005B56A1" w:rsidP="00BF08B4">
          <w:pPr>
            <w:pStyle w:val="FooterInfo"/>
            <w:ind w:left="0"/>
            <w:rPr>
              <w:b w:val="0"/>
              <w:kern w:val="24"/>
              <w:sz w:val="20"/>
            </w:rPr>
          </w:pPr>
          <w:r w:rsidRPr="003F3259">
            <w:rPr>
              <w:b w:val="0"/>
              <w:sz w:val="20"/>
            </w:rPr>
            <w:t xml:space="preserve">Document Number: </w:t>
          </w:r>
          <w:r w:rsidR="00102584">
            <w:rPr>
              <w:rFonts w:eastAsiaTheme="minorEastAsia"/>
              <w:sz w:val="20"/>
              <w:lang w:eastAsia="ko-KR"/>
            </w:rPr>
            <w:t>B</w:t>
          </w:r>
          <w:r>
            <w:rPr>
              <w:rFonts w:eastAsiaTheme="minorEastAsia" w:hint="eastAsia"/>
              <w:sz w:val="20"/>
              <w:lang w:eastAsia="ko-KR"/>
            </w:rPr>
            <w:t>00</w:t>
          </w:r>
          <w:r w:rsidR="00102584">
            <w:rPr>
              <w:rFonts w:eastAsiaTheme="minorEastAsia"/>
              <w:sz w:val="20"/>
              <w:lang w:eastAsia="ko-KR"/>
            </w:rPr>
            <w:t>2</w:t>
          </w:r>
          <w:r w:rsidRPr="003F3259">
            <w:rPr>
              <w:b w:val="0"/>
              <w:sz w:val="20"/>
            </w:rPr>
            <w:t xml:space="preserve"> </w:t>
          </w:r>
        </w:p>
      </w:tc>
      <w:tc>
        <w:tcPr>
          <w:tcW w:w="1448" w:type="dxa"/>
          <w:tcBorders>
            <w:top w:val="single" w:sz="12" w:space="0" w:color="auto"/>
          </w:tcBorders>
        </w:tcPr>
        <w:p w14:paraId="7AFC0723" w14:textId="77777777" w:rsidR="005B56A1" w:rsidRPr="003F3259" w:rsidRDefault="005B56A1"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BF9577F" w:rsidR="005B56A1" w:rsidRPr="00AB710B" w:rsidRDefault="005B56A1" w:rsidP="008E3625">
          <w:pPr>
            <w:pStyle w:val="FooterInfo"/>
            <w:ind w:left="0"/>
            <w:rPr>
              <w:rFonts w:eastAsiaTheme="minorEastAsia"/>
              <w:b w:val="0"/>
              <w:kern w:val="24"/>
              <w:sz w:val="20"/>
              <w:lang w:eastAsia="ko-KR"/>
            </w:rPr>
          </w:pPr>
          <w:r w:rsidRPr="003F3259">
            <w:rPr>
              <w:b w:val="0"/>
              <w:kern w:val="24"/>
              <w:sz w:val="20"/>
            </w:rPr>
            <w:t xml:space="preserve">Revision date: </w:t>
          </w:r>
          <w:r w:rsidR="00102584">
            <w:rPr>
              <w:rFonts w:eastAsiaTheme="minorEastAsia"/>
              <w:kern w:val="24"/>
              <w:sz w:val="20"/>
              <w:lang w:eastAsia="ko-KR"/>
            </w:rPr>
            <w:t>5</w:t>
          </w:r>
          <w:r>
            <w:rPr>
              <w:kern w:val="24"/>
              <w:sz w:val="20"/>
            </w:rPr>
            <w:t>-</w:t>
          </w:r>
          <w:r w:rsidR="007F13F1">
            <w:rPr>
              <w:rFonts w:asciiTheme="minorEastAsia" w:eastAsiaTheme="minorEastAsia" w:hAnsiTheme="minorEastAsia"/>
              <w:kern w:val="24"/>
              <w:sz w:val="20"/>
              <w:lang w:eastAsia="ko-KR"/>
            </w:rPr>
            <w:t>Apr</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5B56A1" w:rsidRPr="003F3259" w:rsidRDefault="005B56A1"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5B56A1" w14:paraId="7AFC0729" w14:textId="77777777" w:rsidTr="001A0EF6">
      <w:trPr>
        <w:trHeight w:val="194"/>
      </w:trPr>
      <w:tc>
        <w:tcPr>
          <w:tcW w:w="2263" w:type="dxa"/>
        </w:tcPr>
        <w:p w14:paraId="7AFC0727" w14:textId="77777777" w:rsidR="005B56A1" w:rsidRPr="003F3259" w:rsidRDefault="005B56A1"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5B56A1" w14:paraId="7AFC072C" w14:textId="77777777" w:rsidTr="001A0EF6">
      <w:trPr>
        <w:trHeight w:val="194"/>
      </w:trPr>
      <w:tc>
        <w:tcPr>
          <w:tcW w:w="6881" w:type="dxa"/>
          <w:gridSpan w:val="4"/>
        </w:tcPr>
        <w:p w14:paraId="7AFC072A"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5B56A1" w:rsidRPr="000311E3" w:rsidRDefault="005B56A1"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5B56A1" w14:paraId="7AFC072F" w14:textId="77777777" w:rsidTr="001A0EF6">
      <w:tc>
        <w:tcPr>
          <w:tcW w:w="9540" w:type="dxa"/>
          <w:gridSpan w:val="2"/>
        </w:tcPr>
        <w:p w14:paraId="7AFC072D" w14:textId="77777777" w:rsidR="005B56A1" w:rsidRPr="001A0EF6" w:rsidRDefault="005B56A1"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5B56A1" w:rsidRDefault="005B56A1" w:rsidP="001A0EF6">
          <w:pPr>
            <w:jc w:val="center"/>
            <w:rPr>
              <w:sz w:val="16"/>
              <w:szCs w:val="16"/>
            </w:rPr>
          </w:pPr>
          <w:r w:rsidRPr="001A0EF6">
            <w:rPr>
              <w:sz w:val="16"/>
              <w:szCs w:val="16"/>
            </w:rPr>
            <w:t>Users are responsible for verifying that it is the latest revision available.</w:t>
          </w:r>
        </w:p>
      </w:tc>
    </w:tr>
    <w:tr w:rsidR="005B56A1" w14:paraId="7AFC0732" w14:textId="77777777" w:rsidTr="001A0EF6">
      <w:tc>
        <w:tcPr>
          <w:tcW w:w="5580" w:type="dxa"/>
        </w:tcPr>
        <w:p w14:paraId="7AFC0730" w14:textId="77777777" w:rsidR="005B56A1" w:rsidRDefault="005B56A1" w:rsidP="001A0EF6">
          <w:pPr>
            <w:jc w:val="right"/>
            <w:rPr>
              <w:sz w:val="16"/>
              <w:szCs w:val="16"/>
            </w:rPr>
          </w:pPr>
          <w:r w:rsidRPr="001A0EF6">
            <w:rPr>
              <w:sz w:val="16"/>
              <w:szCs w:val="16"/>
            </w:rPr>
            <w:t xml:space="preserve">JDSU CONFIDENTIAL                                                                                       </w:t>
          </w:r>
        </w:p>
      </w:tc>
      <w:tc>
        <w:tcPr>
          <w:tcW w:w="3960" w:type="dxa"/>
          <w:vAlign w:val="bottom"/>
        </w:tcPr>
        <w:p w14:paraId="7AFC0731" w14:textId="02BAC233" w:rsidR="005B56A1" w:rsidRDefault="005B56A1"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sidR="00250F64">
            <w:rPr>
              <w:noProof/>
              <w:sz w:val="16"/>
              <w:szCs w:val="16"/>
            </w:rPr>
            <w:t>7</w:t>
          </w:r>
          <w:r w:rsidRPr="00EA49F9">
            <w:rPr>
              <w:noProof/>
              <w:sz w:val="16"/>
              <w:szCs w:val="16"/>
            </w:rPr>
            <w:fldChar w:fldCharType="end"/>
          </w:r>
          <w:r>
            <w:rPr>
              <w:noProof/>
              <w:sz w:val="16"/>
              <w:szCs w:val="16"/>
            </w:rPr>
            <w:t xml:space="preserve"> of </w:t>
          </w:r>
          <w:r w:rsidR="00D52776">
            <w:rPr>
              <w:noProof/>
            </w:rPr>
            <w:fldChar w:fldCharType="begin"/>
          </w:r>
          <w:r w:rsidR="00D52776">
            <w:rPr>
              <w:noProof/>
            </w:rPr>
            <w:instrText xml:space="preserve"> NUMPAGES  \* Arabic  \* MERGEFORMAT </w:instrText>
          </w:r>
          <w:r w:rsidR="00D52776">
            <w:rPr>
              <w:noProof/>
            </w:rPr>
            <w:fldChar w:fldCharType="separate"/>
          </w:r>
          <w:r w:rsidR="00250F64">
            <w:rPr>
              <w:noProof/>
            </w:rPr>
            <w:t>8</w:t>
          </w:r>
          <w:r w:rsidR="00D52776">
            <w:rPr>
              <w:noProof/>
            </w:rPr>
            <w:fldChar w:fldCharType="end"/>
          </w:r>
        </w:p>
      </w:tc>
    </w:tr>
  </w:tbl>
  <w:p w14:paraId="7AFC0733" w14:textId="77777777" w:rsidR="005B56A1" w:rsidRPr="004906B9" w:rsidRDefault="005B56A1"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FC0AB" w14:textId="77777777" w:rsidR="001A441F" w:rsidRDefault="001A441F" w:rsidP="00A33843">
      <w:pPr>
        <w:spacing w:after="0" w:line="240" w:lineRule="auto"/>
      </w:pPr>
      <w:r>
        <w:separator/>
      </w:r>
    </w:p>
  </w:footnote>
  <w:footnote w:type="continuationSeparator" w:id="0">
    <w:p w14:paraId="7E3F132B" w14:textId="77777777" w:rsidR="001A441F" w:rsidRDefault="001A441F"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4B297BDA" w:rsidR="005B56A1" w:rsidRPr="00385CAB" w:rsidRDefault="005B56A1" w:rsidP="00385CAB">
    <w:pPr>
      <w:jc w:val="right"/>
      <w:rPr>
        <w:b/>
        <w:lang w:eastAsia="ko-KR"/>
      </w:rPr>
    </w:pPr>
    <w:r>
      <w:rPr>
        <w:noProof/>
        <w:sz w:val="28"/>
        <w:lang w:eastAsia="ko-KR"/>
      </w:rPr>
      <w:drawing>
        <wp:anchor distT="0" distB="0" distL="114300" distR="114300" simplePos="0" relativeHeight="251671552"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sidR="00E05FF6">
      <w:rPr>
        <w:rFonts w:hint="eastAsia"/>
        <w:noProof/>
        <w:sz w:val="28"/>
        <w:lang w:eastAsia="ko-KR"/>
      </w:rPr>
      <w:t>B</w:t>
    </w:r>
    <w:r w:rsidR="00E05FF6">
      <w:rPr>
        <w:noProof/>
        <w:sz w:val="28"/>
        <w:lang w:eastAsia="ko-KR"/>
      </w:rPr>
      <w:t>erlitz</w:t>
    </w:r>
  </w:p>
  <w:p w14:paraId="7AFC0721" w14:textId="77777777" w:rsidR="005B56A1" w:rsidRDefault="005B56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A4A"/>
    <w:multiLevelType w:val="hybridMultilevel"/>
    <w:tmpl w:val="5C92A77E"/>
    <w:lvl w:ilvl="0" w:tplc="BF082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B516A4"/>
    <w:multiLevelType w:val="hybridMultilevel"/>
    <w:tmpl w:val="86F28B24"/>
    <w:lvl w:ilvl="0" w:tplc="22F8D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0070B2"/>
    <w:multiLevelType w:val="hybridMultilevel"/>
    <w:tmpl w:val="773255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B113D0"/>
    <w:multiLevelType w:val="hybridMultilevel"/>
    <w:tmpl w:val="34AE40F2"/>
    <w:lvl w:ilvl="0" w:tplc="933E4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890D5D"/>
    <w:multiLevelType w:val="hybridMultilevel"/>
    <w:tmpl w:val="CF44DD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6B1BD3"/>
    <w:multiLevelType w:val="hybridMultilevel"/>
    <w:tmpl w:val="58681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4C84BAD"/>
    <w:multiLevelType w:val="hybridMultilevel"/>
    <w:tmpl w:val="E40AD3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D07C93"/>
    <w:multiLevelType w:val="hybridMultilevel"/>
    <w:tmpl w:val="C6B00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3D2786"/>
    <w:multiLevelType w:val="hybridMultilevel"/>
    <w:tmpl w:val="D4707D42"/>
    <w:lvl w:ilvl="0" w:tplc="FEC46B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4EA045E"/>
    <w:multiLevelType w:val="hybridMultilevel"/>
    <w:tmpl w:val="6AE08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5BE530F"/>
    <w:multiLevelType w:val="hybridMultilevel"/>
    <w:tmpl w:val="D4F2DA40"/>
    <w:lvl w:ilvl="0" w:tplc="64081B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27013A"/>
    <w:multiLevelType w:val="hybridMultilevel"/>
    <w:tmpl w:val="08DC1904"/>
    <w:lvl w:ilvl="0" w:tplc="502C354C">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DD82071"/>
    <w:multiLevelType w:val="hybridMultilevel"/>
    <w:tmpl w:val="68D6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EFB3295"/>
    <w:multiLevelType w:val="hybridMultilevel"/>
    <w:tmpl w:val="839C85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86733B"/>
    <w:multiLevelType w:val="hybridMultilevel"/>
    <w:tmpl w:val="DFAA03D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75760E9"/>
    <w:multiLevelType w:val="hybridMultilevel"/>
    <w:tmpl w:val="C608C828"/>
    <w:lvl w:ilvl="0" w:tplc="BF5A64F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220E07"/>
    <w:multiLevelType w:val="hybridMultilevel"/>
    <w:tmpl w:val="C1B6F2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E3E2D59"/>
    <w:multiLevelType w:val="hybridMultilevel"/>
    <w:tmpl w:val="D60AD8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FD117BF"/>
    <w:multiLevelType w:val="hybridMultilevel"/>
    <w:tmpl w:val="328C8E26"/>
    <w:lvl w:ilvl="0" w:tplc="5A5CF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AD0180"/>
    <w:multiLevelType w:val="hybridMultilevel"/>
    <w:tmpl w:val="6256D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5BE4"/>
    <w:multiLevelType w:val="hybridMultilevel"/>
    <w:tmpl w:val="1DFCC17C"/>
    <w:lvl w:ilvl="0" w:tplc="A5EE1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6C3C15"/>
    <w:multiLevelType w:val="hybridMultilevel"/>
    <w:tmpl w:val="462EA2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BB7D17"/>
    <w:multiLevelType w:val="hybridMultilevel"/>
    <w:tmpl w:val="503A57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380395C"/>
    <w:multiLevelType w:val="hybridMultilevel"/>
    <w:tmpl w:val="65F00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50661A"/>
    <w:multiLevelType w:val="hybridMultilevel"/>
    <w:tmpl w:val="7B2CE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A932F63"/>
    <w:multiLevelType w:val="hybridMultilevel"/>
    <w:tmpl w:val="610C97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AF25752"/>
    <w:multiLevelType w:val="hybridMultilevel"/>
    <w:tmpl w:val="741012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C564EA9"/>
    <w:multiLevelType w:val="hybridMultilevel"/>
    <w:tmpl w:val="D48C9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D3E7D2A"/>
    <w:multiLevelType w:val="hybridMultilevel"/>
    <w:tmpl w:val="15FCE244"/>
    <w:lvl w:ilvl="0" w:tplc="F49EE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E2D625F"/>
    <w:multiLevelType w:val="hybridMultilevel"/>
    <w:tmpl w:val="3D1A59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1"/>
  </w:num>
  <w:num w:numId="3">
    <w:abstractNumId w:val="9"/>
  </w:num>
  <w:num w:numId="4">
    <w:abstractNumId w:val="30"/>
  </w:num>
  <w:num w:numId="5">
    <w:abstractNumId w:val="11"/>
  </w:num>
  <w:num w:numId="6">
    <w:abstractNumId w:val="22"/>
  </w:num>
  <w:num w:numId="7">
    <w:abstractNumId w:val="1"/>
  </w:num>
  <w:num w:numId="8">
    <w:abstractNumId w:val="0"/>
  </w:num>
  <w:num w:numId="9">
    <w:abstractNumId w:val="17"/>
  </w:num>
  <w:num w:numId="10">
    <w:abstractNumId w:val="2"/>
  </w:num>
  <w:num w:numId="11">
    <w:abstractNumId w:val="31"/>
  </w:num>
  <w:num w:numId="12">
    <w:abstractNumId w:val="14"/>
  </w:num>
  <w:num w:numId="13">
    <w:abstractNumId w:val="19"/>
  </w:num>
  <w:num w:numId="14">
    <w:abstractNumId w:val="7"/>
  </w:num>
  <w:num w:numId="15">
    <w:abstractNumId w:val="8"/>
  </w:num>
  <w:num w:numId="16">
    <w:abstractNumId w:val="20"/>
  </w:num>
  <w:num w:numId="17">
    <w:abstractNumId w:val="28"/>
  </w:num>
  <w:num w:numId="18">
    <w:abstractNumId w:val="24"/>
  </w:num>
  <w:num w:numId="19">
    <w:abstractNumId w:val="4"/>
  </w:num>
  <w:num w:numId="20">
    <w:abstractNumId w:val="26"/>
  </w:num>
  <w:num w:numId="21">
    <w:abstractNumId w:val="5"/>
  </w:num>
  <w:num w:numId="22">
    <w:abstractNumId w:val="23"/>
  </w:num>
  <w:num w:numId="23">
    <w:abstractNumId w:val="18"/>
  </w:num>
  <w:num w:numId="24">
    <w:abstractNumId w:val="29"/>
  </w:num>
  <w:num w:numId="25">
    <w:abstractNumId w:val="27"/>
  </w:num>
  <w:num w:numId="26">
    <w:abstractNumId w:val="13"/>
  </w:num>
  <w:num w:numId="27">
    <w:abstractNumId w:val="25"/>
  </w:num>
  <w:num w:numId="28">
    <w:abstractNumId w:val="10"/>
  </w:num>
  <w:num w:numId="29">
    <w:abstractNumId w:val="6"/>
  </w:num>
  <w:num w:numId="30">
    <w:abstractNumId w:val="12"/>
  </w:num>
  <w:num w:numId="31">
    <w:abstractNumId w:val="16"/>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38E0"/>
    <w:rsid w:val="00004058"/>
    <w:rsid w:val="00006A66"/>
    <w:rsid w:val="00006EAE"/>
    <w:rsid w:val="00007799"/>
    <w:rsid w:val="0001032B"/>
    <w:rsid w:val="0001045F"/>
    <w:rsid w:val="00012AB8"/>
    <w:rsid w:val="000147A4"/>
    <w:rsid w:val="00014E3D"/>
    <w:rsid w:val="00014F64"/>
    <w:rsid w:val="000161D1"/>
    <w:rsid w:val="00017116"/>
    <w:rsid w:val="0001789D"/>
    <w:rsid w:val="00021694"/>
    <w:rsid w:val="00021775"/>
    <w:rsid w:val="000218CA"/>
    <w:rsid w:val="000252A2"/>
    <w:rsid w:val="00025394"/>
    <w:rsid w:val="000259C0"/>
    <w:rsid w:val="0002650A"/>
    <w:rsid w:val="00026722"/>
    <w:rsid w:val="000278E4"/>
    <w:rsid w:val="00027E80"/>
    <w:rsid w:val="00030925"/>
    <w:rsid w:val="000310C0"/>
    <w:rsid w:val="000311E3"/>
    <w:rsid w:val="000321C1"/>
    <w:rsid w:val="00032CB0"/>
    <w:rsid w:val="00033530"/>
    <w:rsid w:val="000340FE"/>
    <w:rsid w:val="000341C1"/>
    <w:rsid w:val="00034278"/>
    <w:rsid w:val="00034B7F"/>
    <w:rsid w:val="00034C32"/>
    <w:rsid w:val="000356E1"/>
    <w:rsid w:val="00035CCB"/>
    <w:rsid w:val="00035FB8"/>
    <w:rsid w:val="00036244"/>
    <w:rsid w:val="00036B65"/>
    <w:rsid w:val="00037C5F"/>
    <w:rsid w:val="00037CFA"/>
    <w:rsid w:val="00037E4D"/>
    <w:rsid w:val="00037F8B"/>
    <w:rsid w:val="0004088B"/>
    <w:rsid w:val="00040F95"/>
    <w:rsid w:val="00042402"/>
    <w:rsid w:val="00042E6D"/>
    <w:rsid w:val="00043DD3"/>
    <w:rsid w:val="0004421B"/>
    <w:rsid w:val="000447A6"/>
    <w:rsid w:val="00046696"/>
    <w:rsid w:val="0004774A"/>
    <w:rsid w:val="0005163A"/>
    <w:rsid w:val="00051CB1"/>
    <w:rsid w:val="00054F15"/>
    <w:rsid w:val="00055373"/>
    <w:rsid w:val="000562CA"/>
    <w:rsid w:val="000571C5"/>
    <w:rsid w:val="000610BB"/>
    <w:rsid w:val="00063FAF"/>
    <w:rsid w:val="00064AC0"/>
    <w:rsid w:val="00064B9F"/>
    <w:rsid w:val="00064C56"/>
    <w:rsid w:val="0006529E"/>
    <w:rsid w:val="00066384"/>
    <w:rsid w:val="0006670A"/>
    <w:rsid w:val="0007026B"/>
    <w:rsid w:val="00070346"/>
    <w:rsid w:val="000703DC"/>
    <w:rsid w:val="00070574"/>
    <w:rsid w:val="00071DC8"/>
    <w:rsid w:val="00072F6B"/>
    <w:rsid w:val="0007324E"/>
    <w:rsid w:val="00074109"/>
    <w:rsid w:val="0007479D"/>
    <w:rsid w:val="00075070"/>
    <w:rsid w:val="00076E75"/>
    <w:rsid w:val="00077F03"/>
    <w:rsid w:val="000802A1"/>
    <w:rsid w:val="00081130"/>
    <w:rsid w:val="00082D22"/>
    <w:rsid w:val="00082EEF"/>
    <w:rsid w:val="0008374C"/>
    <w:rsid w:val="00083AA8"/>
    <w:rsid w:val="00083BC1"/>
    <w:rsid w:val="000848E5"/>
    <w:rsid w:val="00084B7D"/>
    <w:rsid w:val="000850C2"/>
    <w:rsid w:val="000905C2"/>
    <w:rsid w:val="00092A26"/>
    <w:rsid w:val="0009315A"/>
    <w:rsid w:val="00093AD5"/>
    <w:rsid w:val="000947CE"/>
    <w:rsid w:val="00094A2B"/>
    <w:rsid w:val="000957BA"/>
    <w:rsid w:val="000974AB"/>
    <w:rsid w:val="000A6AE9"/>
    <w:rsid w:val="000A6C2B"/>
    <w:rsid w:val="000B0F1E"/>
    <w:rsid w:val="000B1271"/>
    <w:rsid w:val="000B1784"/>
    <w:rsid w:val="000B30DF"/>
    <w:rsid w:val="000B3C3A"/>
    <w:rsid w:val="000B46A8"/>
    <w:rsid w:val="000B5040"/>
    <w:rsid w:val="000B5CCF"/>
    <w:rsid w:val="000B65BE"/>
    <w:rsid w:val="000B75A3"/>
    <w:rsid w:val="000B7D1A"/>
    <w:rsid w:val="000B7DB6"/>
    <w:rsid w:val="000C08A3"/>
    <w:rsid w:val="000C11AE"/>
    <w:rsid w:val="000C1200"/>
    <w:rsid w:val="000C15D2"/>
    <w:rsid w:val="000C2575"/>
    <w:rsid w:val="000C2B45"/>
    <w:rsid w:val="000C2DAC"/>
    <w:rsid w:val="000C359D"/>
    <w:rsid w:val="000C38A9"/>
    <w:rsid w:val="000C3FB9"/>
    <w:rsid w:val="000C4808"/>
    <w:rsid w:val="000C512E"/>
    <w:rsid w:val="000C528A"/>
    <w:rsid w:val="000C612A"/>
    <w:rsid w:val="000C6761"/>
    <w:rsid w:val="000C7CB5"/>
    <w:rsid w:val="000D19B3"/>
    <w:rsid w:val="000D2E93"/>
    <w:rsid w:val="000D4E3D"/>
    <w:rsid w:val="000D520D"/>
    <w:rsid w:val="000D5744"/>
    <w:rsid w:val="000D5E21"/>
    <w:rsid w:val="000D77BB"/>
    <w:rsid w:val="000E05B1"/>
    <w:rsid w:val="000E1497"/>
    <w:rsid w:val="000E153E"/>
    <w:rsid w:val="000E2C14"/>
    <w:rsid w:val="000E3355"/>
    <w:rsid w:val="000E3454"/>
    <w:rsid w:val="000E3FE7"/>
    <w:rsid w:val="000F19D9"/>
    <w:rsid w:val="000F2A58"/>
    <w:rsid w:val="000F2E97"/>
    <w:rsid w:val="000F3143"/>
    <w:rsid w:val="000F3451"/>
    <w:rsid w:val="000F4CFD"/>
    <w:rsid w:val="000F5CF2"/>
    <w:rsid w:val="000F6538"/>
    <w:rsid w:val="000F66C3"/>
    <w:rsid w:val="000F6788"/>
    <w:rsid w:val="000F6BE0"/>
    <w:rsid w:val="000F6D41"/>
    <w:rsid w:val="000F78E3"/>
    <w:rsid w:val="00100780"/>
    <w:rsid w:val="00100E6B"/>
    <w:rsid w:val="00102137"/>
    <w:rsid w:val="00102318"/>
    <w:rsid w:val="00102444"/>
    <w:rsid w:val="00102584"/>
    <w:rsid w:val="001035BD"/>
    <w:rsid w:val="001036F7"/>
    <w:rsid w:val="00103915"/>
    <w:rsid w:val="00104547"/>
    <w:rsid w:val="00104FBD"/>
    <w:rsid w:val="00105438"/>
    <w:rsid w:val="0010545E"/>
    <w:rsid w:val="00105927"/>
    <w:rsid w:val="0010649F"/>
    <w:rsid w:val="00106791"/>
    <w:rsid w:val="00106FCA"/>
    <w:rsid w:val="00107936"/>
    <w:rsid w:val="00110583"/>
    <w:rsid w:val="00112984"/>
    <w:rsid w:val="00113DF7"/>
    <w:rsid w:val="00114569"/>
    <w:rsid w:val="00115502"/>
    <w:rsid w:val="001159E4"/>
    <w:rsid w:val="001172DB"/>
    <w:rsid w:val="00117360"/>
    <w:rsid w:val="00117AAC"/>
    <w:rsid w:val="0012065B"/>
    <w:rsid w:val="0012180B"/>
    <w:rsid w:val="00122AFA"/>
    <w:rsid w:val="00125B6D"/>
    <w:rsid w:val="001265EB"/>
    <w:rsid w:val="00126671"/>
    <w:rsid w:val="00126CAA"/>
    <w:rsid w:val="00127338"/>
    <w:rsid w:val="00127CFA"/>
    <w:rsid w:val="00127ED1"/>
    <w:rsid w:val="00130120"/>
    <w:rsid w:val="00130BB5"/>
    <w:rsid w:val="00131E67"/>
    <w:rsid w:val="0013250F"/>
    <w:rsid w:val="0013268B"/>
    <w:rsid w:val="001327D4"/>
    <w:rsid w:val="00132AA8"/>
    <w:rsid w:val="001339BD"/>
    <w:rsid w:val="00134ABB"/>
    <w:rsid w:val="001357A2"/>
    <w:rsid w:val="00137A8B"/>
    <w:rsid w:val="00137AD7"/>
    <w:rsid w:val="00137D98"/>
    <w:rsid w:val="0014012A"/>
    <w:rsid w:val="00140258"/>
    <w:rsid w:val="00142098"/>
    <w:rsid w:val="001433B7"/>
    <w:rsid w:val="00143EAF"/>
    <w:rsid w:val="0014509E"/>
    <w:rsid w:val="00145877"/>
    <w:rsid w:val="00150216"/>
    <w:rsid w:val="00150795"/>
    <w:rsid w:val="0015141B"/>
    <w:rsid w:val="001539F8"/>
    <w:rsid w:val="00153C99"/>
    <w:rsid w:val="0015485D"/>
    <w:rsid w:val="001557CA"/>
    <w:rsid w:val="001561E8"/>
    <w:rsid w:val="00156368"/>
    <w:rsid w:val="001600BB"/>
    <w:rsid w:val="001601D9"/>
    <w:rsid w:val="00160580"/>
    <w:rsid w:val="00162169"/>
    <w:rsid w:val="00162195"/>
    <w:rsid w:val="001626B9"/>
    <w:rsid w:val="00162983"/>
    <w:rsid w:val="00163822"/>
    <w:rsid w:val="001639A5"/>
    <w:rsid w:val="00165786"/>
    <w:rsid w:val="001657EB"/>
    <w:rsid w:val="00165EBB"/>
    <w:rsid w:val="00166458"/>
    <w:rsid w:val="00166740"/>
    <w:rsid w:val="0016700D"/>
    <w:rsid w:val="001670AD"/>
    <w:rsid w:val="00167CED"/>
    <w:rsid w:val="00170A5D"/>
    <w:rsid w:val="00171210"/>
    <w:rsid w:val="00171C9D"/>
    <w:rsid w:val="0017250A"/>
    <w:rsid w:val="00172D5D"/>
    <w:rsid w:val="00172DB9"/>
    <w:rsid w:val="001731CD"/>
    <w:rsid w:val="0017372A"/>
    <w:rsid w:val="00173BF1"/>
    <w:rsid w:val="00174664"/>
    <w:rsid w:val="00177A6A"/>
    <w:rsid w:val="00180092"/>
    <w:rsid w:val="00183846"/>
    <w:rsid w:val="00183F71"/>
    <w:rsid w:val="00184704"/>
    <w:rsid w:val="001850B5"/>
    <w:rsid w:val="001854B7"/>
    <w:rsid w:val="001867C0"/>
    <w:rsid w:val="0018754C"/>
    <w:rsid w:val="00187ADC"/>
    <w:rsid w:val="00190A65"/>
    <w:rsid w:val="001921A1"/>
    <w:rsid w:val="001923BB"/>
    <w:rsid w:val="00192469"/>
    <w:rsid w:val="00193036"/>
    <w:rsid w:val="00193F0F"/>
    <w:rsid w:val="001941C2"/>
    <w:rsid w:val="001945A7"/>
    <w:rsid w:val="00195069"/>
    <w:rsid w:val="001954A6"/>
    <w:rsid w:val="001968C4"/>
    <w:rsid w:val="0019708D"/>
    <w:rsid w:val="0019749D"/>
    <w:rsid w:val="00197566"/>
    <w:rsid w:val="001A03CE"/>
    <w:rsid w:val="001A0411"/>
    <w:rsid w:val="001A0D5A"/>
    <w:rsid w:val="001A0E80"/>
    <w:rsid w:val="001A0EF6"/>
    <w:rsid w:val="001A1B59"/>
    <w:rsid w:val="001A2586"/>
    <w:rsid w:val="001A3B55"/>
    <w:rsid w:val="001A3C47"/>
    <w:rsid w:val="001A441F"/>
    <w:rsid w:val="001A6037"/>
    <w:rsid w:val="001A6368"/>
    <w:rsid w:val="001A65AE"/>
    <w:rsid w:val="001A65BE"/>
    <w:rsid w:val="001A6724"/>
    <w:rsid w:val="001A6808"/>
    <w:rsid w:val="001A7D91"/>
    <w:rsid w:val="001B00E1"/>
    <w:rsid w:val="001B0460"/>
    <w:rsid w:val="001B0B85"/>
    <w:rsid w:val="001B11AF"/>
    <w:rsid w:val="001B2E81"/>
    <w:rsid w:val="001B3A01"/>
    <w:rsid w:val="001B4C22"/>
    <w:rsid w:val="001B4FB7"/>
    <w:rsid w:val="001B533B"/>
    <w:rsid w:val="001B534D"/>
    <w:rsid w:val="001B54E7"/>
    <w:rsid w:val="001B5C95"/>
    <w:rsid w:val="001B5E1C"/>
    <w:rsid w:val="001B601B"/>
    <w:rsid w:val="001B639D"/>
    <w:rsid w:val="001B7172"/>
    <w:rsid w:val="001B723C"/>
    <w:rsid w:val="001B74C3"/>
    <w:rsid w:val="001B76AD"/>
    <w:rsid w:val="001B7B69"/>
    <w:rsid w:val="001C1D0D"/>
    <w:rsid w:val="001C2EDD"/>
    <w:rsid w:val="001C3CA2"/>
    <w:rsid w:val="001C50F2"/>
    <w:rsid w:val="001C550D"/>
    <w:rsid w:val="001C640D"/>
    <w:rsid w:val="001C6E0E"/>
    <w:rsid w:val="001C70C2"/>
    <w:rsid w:val="001C711A"/>
    <w:rsid w:val="001C7564"/>
    <w:rsid w:val="001D1318"/>
    <w:rsid w:val="001D2106"/>
    <w:rsid w:val="001D29C9"/>
    <w:rsid w:val="001D2C15"/>
    <w:rsid w:val="001D35A7"/>
    <w:rsid w:val="001D41D2"/>
    <w:rsid w:val="001D4C14"/>
    <w:rsid w:val="001D4E7B"/>
    <w:rsid w:val="001D4F52"/>
    <w:rsid w:val="001D5134"/>
    <w:rsid w:val="001D55F9"/>
    <w:rsid w:val="001D619A"/>
    <w:rsid w:val="001D7B22"/>
    <w:rsid w:val="001E1367"/>
    <w:rsid w:val="001E1931"/>
    <w:rsid w:val="001E3191"/>
    <w:rsid w:val="001E34BB"/>
    <w:rsid w:val="001E4351"/>
    <w:rsid w:val="001E4692"/>
    <w:rsid w:val="001E4CC3"/>
    <w:rsid w:val="001E5088"/>
    <w:rsid w:val="001E647F"/>
    <w:rsid w:val="001E701E"/>
    <w:rsid w:val="001F01DB"/>
    <w:rsid w:val="001F0DF3"/>
    <w:rsid w:val="001F1440"/>
    <w:rsid w:val="001F177C"/>
    <w:rsid w:val="001F1A85"/>
    <w:rsid w:val="001F1B25"/>
    <w:rsid w:val="001F1F71"/>
    <w:rsid w:val="001F2071"/>
    <w:rsid w:val="001F30F7"/>
    <w:rsid w:val="001F3A4A"/>
    <w:rsid w:val="001F4284"/>
    <w:rsid w:val="001F4588"/>
    <w:rsid w:val="001F4B60"/>
    <w:rsid w:val="001F4DD1"/>
    <w:rsid w:val="001F6976"/>
    <w:rsid w:val="001F73DB"/>
    <w:rsid w:val="001F7840"/>
    <w:rsid w:val="001F7A92"/>
    <w:rsid w:val="001F7C7B"/>
    <w:rsid w:val="00200021"/>
    <w:rsid w:val="0020009D"/>
    <w:rsid w:val="00201852"/>
    <w:rsid w:val="00201F58"/>
    <w:rsid w:val="00202A3E"/>
    <w:rsid w:val="00202A68"/>
    <w:rsid w:val="00202B95"/>
    <w:rsid w:val="00203712"/>
    <w:rsid w:val="00203D25"/>
    <w:rsid w:val="00204389"/>
    <w:rsid w:val="00204BA9"/>
    <w:rsid w:val="00205981"/>
    <w:rsid w:val="00205F90"/>
    <w:rsid w:val="00206030"/>
    <w:rsid w:val="00206677"/>
    <w:rsid w:val="002066F9"/>
    <w:rsid w:val="0020679B"/>
    <w:rsid w:val="002106D9"/>
    <w:rsid w:val="00211ABF"/>
    <w:rsid w:val="00214432"/>
    <w:rsid w:val="00214A29"/>
    <w:rsid w:val="00214F1C"/>
    <w:rsid w:val="00214FC4"/>
    <w:rsid w:val="002151B2"/>
    <w:rsid w:val="002158DC"/>
    <w:rsid w:val="002159A3"/>
    <w:rsid w:val="00215D68"/>
    <w:rsid w:val="00215EAA"/>
    <w:rsid w:val="00217295"/>
    <w:rsid w:val="00220004"/>
    <w:rsid w:val="002204F5"/>
    <w:rsid w:val="0022053B"/>
    <w:rsid w:val="00220F7D"/>
    <w:rsid w:val="0022273F"/>
    <w:rsid w:val="00222BC6"/>
    <w:rsid w:val="002230F2"/>
    <w:rsid w:val="00223D0E"/>
    <w:rsid w:val="00224F4D"/>
    <w:rsid w:val="00225273"/>
    <w:rsid w:val="00225285"/>
    <w:rsid w:val="0022671D"/>
    <w:rsid w:val="00226CB0"/>
    <w:rsid w:val="00230322"/>
    <w:rsid w:val="002308D0"/>
    <w:rsid w:val="002317B4"/>
    <w:rsid w:val="00232EA2"/>
    <w:rsid w:val="0023308C"/>
    <w:rsid w:val="00234135"/>
    <w:rsid w:val="002342A2"/>
    <w:rsid w:val="002352FF"/>
    <w:rsid w:val="002359F1"/>
    <w:rsid w:val="00235A98"/>
    <w:rsid w:val="00235E4B"/>
    <w:rsid w:val="00236255"/>
    <w:rsid w:val="00236682"/>
    <w:rsid w:val="002403EA"/>
    <w:rsid w:val="00240B7D"/>
    <w:rsid w:val="00241CEA"/>
    <w:rsid w:val="00242B9A"/>
    <w:rsid w:val="00242C57"/>
    <w:rsid w:val="00243487"/>
    <w:rsid w:val="002437F2"/>
    <w:rsid w:val="002448A5"/>
    <w:rsid w:val="0024628E"/>
    <w:rsid w:val="00247A14"/>
    <w:rsid w:val="00250189"/>
    <w:rsid w:val="00250A66"/>
    <w:rsid w:val="00250F64"/>
    <w:rsid w:val="0025182D"/>
    <w:rsid w:val="00251CE8"/>
    <w:rsid w:val="00252618"/>
    <w:rsid w:val="00252706"/>
    <w:rsid w:val="00253797"/>
    <w:rsid w:val="00253F57"/>
    <w:rsid w:val="0025462F"/>
    <w:rsid w:val="002557A8"/>
    <w:rsid w:val="00255A37"/>
    <w:rsid w:val="00255D84"/>
    <w:rsid w:val="00255E44"/>
    <w:rsid w:val="0025786A"/>
    <w:rsid w:val="002626D6"/>
    <w:rsid w:val="002626F5"/>
    <w:rsid w:val="002633EA"/>
    <w:rsid w:val="0026354E"/>
    <w:rsid w:val="00264742"/>
    <w:rsid w:val="00264D2B"/>
    <w:rsid w:val="00264F48"/>
    <w:rsid w:val="00266103"/>
    <w:rsid w:val="0026698B"/>
    <w:rsid w:val="00267430"/>
    <w:rsid w:val="00267F22"/>
    <w:rsid w:val="00271203"/>
    <w:rsid w:val="00271DE5"/>
    <w:rsid w:val="00272E84"/>
    <w:rsid w:val="00273088"/>
    <w:rsid w:val="00273E08"/>
    <w:rsid w:val="00274EB9"/>
    <w:rsid w:val="00276ECD"/>
    <w:rsid w:val="00277024"/>
    <w:rsid w:val="00277CBC"/>
    <w:rsid w:val="00282184"/>
    <w:rsid w:val="002829D9"/>
    <w:rsid w:val="00283976"/>
    <w:rsid w:val="00284D6A"/>
    <w:rsid w:val="00285225"/>
    <w:rsid w:val="0028609E"/>
    <w:rsid w:val="002868C1"/>
    <w:rsid w:val="002869AF"/>
    <w:rsid w:val="002874EB"/>
    <w:rsid w:val="0029230A"/>
    <w:rsid w:val="002938FB"/>
    <w:rsid w:val="00293C70"/>
    <w:rsid w:val="00293F96"/>
    <w:rsid w:val="00296187"/>
    <w:rsid w:val="00296EEB"/>
    <w:rsid w:val="00297FBB"/>
    <w:rsid w:val="002A0346"/>
    <w:rsid w:val="002A1D35"/>
    <w:rsid w:val="002A2B46"/>
    <w:rsid w:val="002A2B4A"/>
    <w:rsid w:val="002A35FA"/>
    <w:rsid w:val="002A4734"/>
    <w:rsid w:val="002A4FB9"/>
    <w:rsid w:val="002A5440"/>
    <w:rsid w:val="002A6215"/>
    <w:rsid w:val="002A6674"/>
    <w:rsid w:val="002A67DB"/>
    <w:rsid w:val="002A68BF"/>
    <w:rsid w:val="002A7980"/>
    <w:rsid w:val="002B15CF"/>
    <w:rsid w:val="002B226B"/>
    <w:rsid w:val="002B2388"/>
    <w:rsid w:val="002B2802"/>
    <w:rsid w:val="002B2D14"/>
    <w:rsid w:val="002B3A81"/>
    <w:rsid w:val="002B3BBB"/>
    <w:rsid w:val="002B3CA8"/>
    <w:rsid w:val="002B41DC"/>
    <w:rsid w:val="002B41ED"/>
    <w:rsid w:val="002B4D76"/>
    <w:rsid w:val="002B4D9B"/>
    <w:rsid w:val="002B6C08"/>
    <w:rsid w:val="002B6F00"/>
    <w:rsid w:val="002B78E8"/>
    <w:rsid w:val="002B7C6F"/>
    <w:rsid w:val="002C3025"/>
    <w:rsid w:val="002C50E3"/>
    <w:rsid w:val="002C5315"/>
    <w:rsid w:val="002C56A6"/>
    <w:rsid w:val="002C6798"/>
    <w:rsid w:val="002D112A"/>
    <w:rsid w:val="002D1BD1"/>
    <w:rsid w:val="002D3D99"/>
    <w:rsid w:val="002D3FDA"/>
    <w:rsid w:val="002D4045"/>
    <w:rsid w:val="002D4ED2"/>
    <w:rsid w:val="002D514F"/>
    <w:rsid w:val="002D67BC"/>
    <w:rsid w:val="002D6929"/>
    <w:rsid w:val="002E07CC"/>
    <w:rsid w:val="002E0DFD"/>
    <w:rsid w:val="002E16CF"/>
    <w:rsid w:val="002E2284"/>
    <w:rsid w:val="002E2439"/>
    <w:rsid w:val="002E2927"/>
    <w:rsid w:val="002E3E28"/>
    <w:rsid w:val="002E42A8"/>
    <w:rsid w:val="002E4435"/>
    <w:rsid w:val="002E4DD5"/>
    <w:rsid w:val="002E5997"/>
    <w:rsid w:val="002E6194"/>
    <w:rsid w:val="002E6669"/>
    <w:rsid w:val="002E7745"/>
    <w:rsid w:val="002E7AD3"/>
    <w:rsid w:val="002F02F4"/>
    <w:rsid w:val="002F0596"/>
    <w:rsid w:val="002F0B0C"/>
    <w:rsid w:val="002F314D"/>
    <w:rsid w:val="002F3855"/>
    <w:rsid w:val="002F4A11"/>
    <w:rsid w:val="002F4F82"/>
    <w:rsid w:val="002F6671"/>
    <w:rsid w:val="002F7010"/>
    <w:rsid w:val="002F7872"/>
    <w:rsid w:val="0030102B"/>
    <w:rsid w:val="00301EDD"/>
    <w:rsid w:val="00303138"/>
    <w:rsid w:val="00304F72"/>
    <w:rsid w:val="00305AC9"/>
    <w:rsid w:val="00305C34"/>
    <w:rsid w:val="00305FE1"/>
    <w:rsid w:val="003072ED"/>
    <w:rsid w:val="00310396"/>
    <w:rsid w:val="0031056B"/>
    <w:rsid w:val="00310744"/>
    <w:rsid w:val="00310871"/>
    <w:rsid w:val="00311807"/>
    <w:rsid w:val="00314189"/>
    <w:rsid w:val="00314903"/>
    <w:rsid w:val="003152AA"/>
    <w:rsid w:val="00315A54"/>
    <w:rsid w:val="0031664E"/>
    <w:rsid w:val="0031733A"/>
    <w:rsid w:val="00320DAA"/>
    <w:rsid w:val="00320FFB"/>
    <w:rsid w:val="00321B73"/>
    <w:rsid w:val="00321FC3"/>
    <w:rsid w:val="003224F2"/>
    <w:rsid w:val="003235CC"/>
    <w:rsid w:val="00323957"/>
    <w:rsid w:val="00325FBE"/>
    <w:rsid w:val="0032618E"/>
    <w:rsid w:val="00326AE1"/>
    <w:rsid w:val="00326E60"/>
    <w:rsid w:val="00330031"/>
    <w:rsid w:val="00330521"/>
    <w:rsid w:val="0033068C"/>
    <w:rsid w:val="00330872"/>
    <w:rsid w:val="00330DC8"/>
    <w:rsid w:val="00331493"/>
    <w:rsid w:val="003321CC"/>
    <w:rsid w:val="0033228B"/>
    <w:rsid w:val="003325DF"/>
    <w:rsid w:val="00332C97"/>
    <w:rsid w:val="003336A9"/>
    <w:rsid w:val="003338F7"/>
    <w:rsid w:val="00333C66"/>
    <w:rsid w:val="0033419F"/>
    <w:rsid w:val="003357B9"/>
    <w:rsid w:val="00335A56"/>
    <w:rsid w:val="003402B4"/>
    <w:rsid w:val="00341ACC"/>
    <w:rsid w:val="00341C10"/>
    <w:rsid w:val="00342741"/>
    <w:rsid w:val="0034373B"/>
    <w:rsid w:val="0034396F"/>
    <w:rsid w:val="00345B52"/>
    <w:rsid w:val="003467A9"/>
    <w:rsid w:val="003468F7"/>
    <w:rsid w:val="00346D87"/>
    <w:rsid w:val="00346F75"/>
    <w:rsid w:val="00350A94"/>
    <w:rsid w:val="00351E3A"/>
    <w:rsid w:val="00352426"/>
    <w:rsid w:val="003525DF"/>
    <w:rsid w:val="00352690"/>
    <w:rsid w:val="00354A52"/>
    <w:rsid w:val="00356C7B"/>
    <w:rsid w:val="00356F68"/>
    <w:rsid w:val="00357296"/>
    <w:rsid w:val="00357CA2"/>
    <w:rsid w:val="00361BD5"/>
    <w:rsid w:val="00362145"/>
    <w:rsid w:val="003627F5"/>
    <w:rsid w:val="0036317D"/>
    <w:rsid w:val="00363565"/>
    <w:rsid w:val="003638E8"/>
    <w:rsid w:val="00363E97"/>
    <w:rsid w:val="00365454"/>
    <w:rsid w:val="00365EBD"/>
    <w:rsid w:val="00366873"/>
    <w:rsid w:val="003670A5"/>
    <w:rsid w:val="00370DD9"/>
    <w:rsid w:val="00371007"/>
    <w:rsid w:val="00372AB0"/>
    <w:rsid w:val="00373888"/>
    <w:rsid w:val="00373CB2"/>
    <w:rsid w:val="00375131"/>
    <w:rsid w:val="00375301"/>
    <w:rsid w:val="00375CF2"/>
    <w:rsid w:val="00381CE1"/>
    <w:rsid w:val="00381F44"/>
    <w:rsid w:val="00382433"/>
    <w:rsid w:val="00384302"/>
    <w:rsid w:val="00384E17"/>
    <w:rsid w:val="00385083"/>
    <w:rsid w:val="003851BB"/>
    <w:rsid w:val="003853A0"/>
    <w:rsid w:val="00385CAB"/>
    <w:rsid w:val="003868A0"/>
    <w:rsid w:val="003900AE"/>
    <w:rsid w:val="003902C4"/>
    <w:rsid w:val="00390DF0"/>
    <w:rsid w:val="00391319"/>
    <w:rsid w:val="00393288"/>
    <w:rsid w:val="003933C5"/>
    <w:rsid w:val="0039366D"/>
    <w:rsid w:val="00393E93"/>
    <w:rsid w:val="00393EDC"/>
    <w:rsid w:val="003959AC"/>
    <w:rsid w:val="00396050"/>
    <w:rsid w:val="00396DA3"/>
    <w:rsid w:val="003975E2"/>
    <w:rsid w:val="00397DF7"/>
    <w:rsid w:val="003A0B47"/>
    <w:rsid w:val="003A2142"/>
    <w:rsid w:val="003A2E9E"/>
    <w:rsid w:val="003A3631"/>
    <w:rsid w:val="003A40A3"/>
    <w:rsid w:val="003A5101"/>
    <w:rsid w:val="003A51AC"/>
    <w:rsid w:val="003A615C"/>
    <w:rsid w:val="003B0B32"/>
    <w:rsid w:val="003B0FC2"/>
    <w:rsid w:val="003B1561"/>
    <w:rsid w:val="003B2248"/>
    <w:rsid w:val="003B2F05"/>
    <w:rsid w:val="003B2FFA"/>
    <w:rsid w:val="003B370E"/>
    <w:rsid w:val="003B500D"/>
    <w:rsid w:val="003B5A6F"/>
    <w:rsid w:val="003B6742"/>
    <w:rsid w:val="003B716F"/>
    <w:rsid w:val="003B7847"/>
    <w:rsid w:val="003B7D2C"/>
    <w:rsid w:val="003C0144"/>
    <w:rsid w:val="003C0343"/>
    <w:rsid w:val="003C0428"/>
    <w:rsid w:val="003C0FBE"/>
    <w:rsid w:val="003C141D"/>
    <w:rsid w:val="003C2C77"/>
    <w:rsid w:val="003C2D13"/>
    <w:rsid w:val="003C3478"/>
    <w:rsid w:val="003C3AE1"/>
    <w:rsid w:val="003C3FC8"/>
    <w:rsid w:val="003C4805"/>
    <w:rsid w:val="003C5D04"/>
    <w:rsid w:val="003C6229"/>
    <w:rsid w:val="003C703C"/>
    <w:rsid w:val="003D1007"/>
    <w:rsid w:val="003D1383"/>
    <w:rsid w:val="003D32DB"/>
    <w:rsid w:val="003D4BA2"/>
    <w:rsid w:val="003D4EEC"/>
    <w:rsid w:val="003D59E3"/>
    <w:rsid w:val="003D5E1C"/>
    <w:rsid w:val="003D6379"/>
    <w:rsid w:val="003D6B19"/>
    <w:rsid w:val="003D71B6"/>
    <w:rsid w:val="003E018A"/>
    <w:rsid w:val="003E099D"/>
    <w:rsid w:val="003E12FC"/>
    <w:rsid w:val="003E3258"/>
    <w:rsid w:val="003E3E3A"/>
    <w:rsid w:val="003E45F0"/>
    <w:rsid w:val="003E53D7"/>
    <w:rsid w:val="003E5D55"/>
    <w:rsid w:val="003E5DBF"/>
    <w:rsid w:val="003E6019"/>
    <w:rsid w:val="003E6C8B"/>
    <w:rsid w:val="003E7756"/>
    <w:rsid w:val="003E78FE"/>
    <w:rsid w:val="003F0245"/>
    <w:rsid w:val="003F02E7"/>
    <w:rsid w:val="003F0327"/>
    <w:rsid w:val="003F319E"/>
    <w:rsid w:val="003F3DC8"/>
    <w:rsid w:val="003F4475"/>
    <w:rsid w:val="003F4761"/>
    <w:rsid w:val="003F63CE"/>
    <w:rsid w:val="003F768C"/>
    <w:rsid w:val="003F7805"/>
    <w:rsid w:val="0040016F"/>
    <w:rsid w:val="00400570"/>
    <w:rsid w:val="00400D00"/>
    <w:rsid w:val="0040152B"/>
    <w:rsid w:val="00401C28"/>
    <w:rsid w:val="004021EB"/>
    <w:rsid w:val="004028EB"/>
    <w:rsid w:val="00402DC5"/>
    <w:rsid w:val="004031D4"/>
    <w:rsid w:val="00404944"/>
    <w:rsid w:val="004075AC"/>
    <w:rsid w:val="00410669"/>
    <w:rsid w:val="00411E30"/>
    <w:rsid w:val="004137CA"/>
    <w:rsid w:val="00413F3D"/>
    <w:rsid w:val="0041587B"/>
    <w:rsid w:val="00415C6E"/>
    <w:rsid w:val="00416210"/>
    <w:rsid w:val="0041678E"/>
    <w:rsid w:val="00420FF5"/>
    <w:rsid w:val="00422142"/>
    <w:rsid w:val="004226CC"/>
    <w:rsid w:val="00422B31"/>
    <w:rsid w:val="00422EFB"/>
    <w:rsid w:val="00423E25"/>
    <w:rsid w:val="00424326"/>
    <w:rsid w:val="004250D3"/>
    <w:rsid w:val="004273B4"/>
    <w:rsid w:val="004306B1"/>
    <w:rsid w:val="0043085A"/>
    <w:rsid w:val="00432944"/>
    <w:rsid w:val="0043365E"/>
    <w:rsid w:val="00433D61"/>
    <w:rsid w:val="004345CE"/>
    <w:rsid w:val="00434A25"/>
    <w:rsid w:val="00434D6E"/>
    <w:rsid w:val="00435213"/>
    <w:rsid w:val="00435EA0"/>
    <w:rsid w:val="004369B4"/>
    <w:rsid w:val="00436D67"/>
    <w:rsid w:val="00436FC4"/>
    <w:rsid w:val="004374C4"/>
    <w:rsid w:val="004413C6"/>
    <w:rsid w:val="004415F5"/>
    <w:rsid w:val="00441929"/>
    <w:rsid w:val="00442805"/>
    <w:rsid w:val="00442B8A"/>
    <w:rsid w:val="004444DA"/>
    <w:rsid w:val="00444802"/>
    <w:rsid w:val="00445E83"/>
    <w:rsid w:val="00446EC0"/>
    <w:rsid w:val="00447AD5"/>
    <w:rsid w:val="00450C74"/>
    <w:rsid w:val="00450EEC"/>
    <w:rsid w:val="00451303"/>
    <w:rsid w:val="004517FF"/>
    <w:rsid w:val="00451DA4"/>
    <w:rsid w:val="00451F15"/>
    <w:rsid w:val="00455053"/>
    <w:rsid w:val="004562CA"/>
    <w:rsid w:val="004569DE"/>
    <w:rsid w:val="00461E7C"/>
    <w:rsid w:val="00462F08"/>
    <w:rsid w:val="0046339C"/>
    <w:rsid w:val="00463569"/>
    <w:rsid w:val="00463F64"/>
    <w:rsid w:val="0046542C"/>
    <w:rsid w:val="00465456"/>
    <w:rsid w:val="00465B46"/>
    <w:rsid w:val="0046601A"/>
    <w:rsid w:val="004664DB"/>
    <w:rsid w:val="00466FE7"/>
    <w:rsid w:val="00467190"/>
    <w:rsid w:val="0047029F"/>
    <w:rsid w:val="00471A88"/>
    <w:rsid w:val="00471F4A"/>
    <w:rsid w:val="00473A60"/>
    <w:rsid w:val="00474398"/>
    <w:rsid w:val="004755CF"/>
    <w:rsid w:val="0047731D"/>
    <w:rsid w:val="00477731"/>
    <w:rsid w:val="00477FE6"/>
    <w:rsid w:val="00480054"/>
    <w:rsid w:val="004809A1"/>
    <w:rsid w:val="00481D6A"/>
    <w:rsid w:val="004824B4"/>
    <w:rsid w:val="00483020"/>
    <w:rsid w:val="004834FA"/>
    <w:rsid w:val="00483793"/>
    <w:rsid w:val="00484DA4"/>
    <w:rsid w:val="00485373"/>
    <w:rsid w:val="004860F9"/>
    <w:rsid w:val="004865D1"/>
    <w:rsid w:val="00486ACB"/>
    <w:rsid w:val="00486D9D"/>
    <w:rsid w:val="004875C7"/>
    <w:rsid w:val="004906B9"/>
    <w:rsid w:val="00490725"/>
    <w:rsid w:val="00490978"/>
    <w:rsid w:val="00490EE1"/>
    <w:rsid w:val="00491783"/>
    <w:rsid w:val="00491887"/>
    <w:rsid w:val="004943A1"/>
    <w:rsid w:val="00494ECD"/>
    <w:rsid w:val="00495340"/>
    <w:rsid w:val="00496160"/>
    <w:rsid w:val="004A0250"/>
    <w:rsid w:val="004A0FF9"/>
    <w:rsid w:val="004A185D"/>
    <w:rsid w:val="004A330E"/>
    <w:rsid w:val="004A3337"/>
    <w:rsid w:val="004A46B2"/>
    <w:rsid w:val="004A4F52"/>
    <w:rsid w:val="004A6D2E"/>
    <w:rsid w:val="004B021F"/>
    <w:rsid w:val="004B285F"/>
    <w:rsid w:val="004B37B4"/>
    <w:rsid w:val="004B3A4E"/>
    <w:rsid w:val="004B3CEC"/>
    <w:rsid w:val="004B47BD"/>
    <w:rsid w:val="004B4D1A"/>
    <w:rsid w:val="004B6139"/>
    <w:rsid w:val="004B78E3"/>
    <w:rsid w:val="004B7EE0"/>
    <w:rsid w:val="004C0D8A"/>
    <w:rsid w:val="004C1420"/>
    <w:rsid w:val="004C1464"/>
    <w:rsid w:val="004C20BA"/>
    <w:rsid w:val="004C2352"/>
    <w:rsid w:val="004C2DD9"/>
    <w:rsid w:val="004C381E"/>
    <w:rsid w:val="004C478B"/>
    <w:rsid w:val="004C5BE6"/>
    <w:rsid w:val="004C628F"/>
    <w:rsid w:val="004C633E"/>
    <w:rsid w:val="004C66AA"/>
    <w:rsid w:val="004C71E4"/>
    <w:rsid w:val="004D0941"/>
    <w:rsid w:val="004D153C"/>
    <w:rsid w:val="004D192A"/>
    <w:rsid w:val="004D2370"/>
    <w:rsid w:val="004D2AB5"/>
    <w:rsid w:val="004D2B3E"/>
    <w:rsid w:val="004D2F77"/>
    <w:rsid w:val="004D32CD"/>
    <w:rsid w:val="004D3561"/>
    <w:rsid w:val="004D3CC2"/>
    <w:rsid w:val="004D4785"/>
    <w:rsid w:val="004D5576"/>
    <w:rsid w:val="004D62B4"/>
    <w:rsid w:val="004D6E5F"/>
    <w:rsid w:val="004D6FBC"/>
    <w:rsid w:val="004D760D"/>
    <w:rsid w:val="004D785B"/>
    <w:rsid w:val="004E0B93"/>
    <w:rsid w:val="004E0F91"/>
    <w:rsid w:val="004E1A33"/>
    <w:rsid w:val="004E1C5B"/>
    <w:rsid w:val="004E24FA"/>
    <w:rsid w:val="004E6570"/>
    <w:rsid w:val="004E7153"/>
    <w:rsid w:val="004E72DD"/>
    <w:rsid w:val="004E785E"/>
    <w:rsid w:val="004F01DE"/>
    <w:rsid w:val="004F0205"/>
    <w:rsid w:val="004F030B"/>
    <w:rsid w:val="004F24BF"/>
    <w:rsid w:val="004F25CF"/>
    <w:rsid w:val="004F334E"/>
    <w:rsid w:val="004F41FB"/>
    <w:rsid w:val="004F4F5A"/>
    <w:rsid w:val="004F5C38"/>
    <w:rsid w:val="004F5EA5"/>
    <w:rsid w:val="004F5FC5"/>
    <w:rsid w:val="004F698F"/>
    <w:rsid w:val="004F6E1A"/>
    <w:rsid w:val="00500287"/>
    <w:rsid w:val="005009EA"/>
    <w:rsid w:val="0050140D"/>
    <w:rsid w:val="005015D7"/>
    <w:rsid w:val="00501BC5"/>
    <w:rsid w:val="00502485"/>
    <w:rsid w:val="005024D1"/>
    <w:rsid w:val="00502CDB"/>
    <w:rsid w:val="0050396F"/>
    <w:rsid w:val="0050398D"/>
    <w:rsid w:val="00504844"/>
    <w:rsid w:val="00504C5D"/>
    <w:rsid w:val="005057F9"/>
    <w:rsid w:val="005063C7"/>
    <w:rsid w:val="005066DA"/>
    <w:rsid w:val="005073F5"/>
    <w:rsid w:val="00510A40"/>
    <w:rsid w:val="00510E13"/>
    <w:rsid w:val="00510E92"/>
    <w:rsid w:val="00511140"/>
    <w:rsid w:val="00511534"/>
    <w:rsid w:val="005126B0"/>
    <w:rsid w:val="00514A64"/>
    <w:rsid w:val="00514A6B"/>
    <w:rsid w:val="005156A2"/>
    <w:rsid w:val="00516193"/>
    <w:rsid w:val="00517958"/>
    <w:rsid w:val="00517D9F"/>
    <w:rsid w:val="005204B7"/>
    <w:rsid w:val="00521660"/>
    <w:rsid w:val="00521AA8"/>
    <w:rsid w:val="005221AF"/>
    <w:rsid w:val="00522CB2"/>
    <w:rsid w:val="005265F7"/>
    <w:rsid w:val="00526896"/>
    <w:rsid w:val="00526D77"/>
    <w:rsid w:val="005270A8"/>
    <w:rsid w:val="00531564"/>
    <w:rsid w:val="00531643"/>
    <w:rsid w:val="0053208D"/>
    <w:rsid w:val="00532753"/>
    <w:rsid w:val="005330D3"/>
    <w:rsid w:val="00534AEA"/>
    <w:rsid w:val="00534F3E"/>
    <w:rsid w:val="005365F6"/>
    <w:rsid w:val="005373F4"/>
    <w:rsid w:val="005408C5"/>
    <w:rsid w:val="00544032"/>
    <w:rsid w:val="0054418F"/>
    <w:rsid w:val="00544548"/>
    <w:rsid w:val="00544849"/>
    <w:rsid w:val="005477CD"/>
    <w:rsid w:val="00552814"/>
    <w:rsid w:val="00554C04"/>
    <w:rsid w:val="00555CBB"/>
    <w:rsid w:val="00556527"/>
    <w:rsid w:val="0055670B"/>
    <w:rsid w:val="0055750A"/>
    <w:rsid w:val="00561691"/>
    <w:rsid w:val="00562254"/>
    <w:rsid w:val="005624D7"/>
    <w:rsid w:val="005632E2"/>
    <w:rsid w:val="00564B1A"/>
    <w:rsid w:val="005651E6"/>
    <w:rsid w:val="00565C6E"/>
    <w:rsid w:val="00566305"/>
    <w:rsid w:val="00567B35"/>
    <w:rsid w:val="00570622"/>
    <w:rsid w:val="005711EC"/>
    <w:rsid w:val="0057291D"/>
    <w:rsid w:val="00573B64"/>
    <w:rsid w:val="00574511"/>
    <w:rsid w:val="0057460E"/>
    <w:rsid w:val="0057526E"/>
    <w:rsid w:val="00575742"/>
    <w:rsid w:val="00576ECC"/>
    <w:rsid w:val="00580B3F"/>
    <w:rsid w:val="00580F7A"/>
    <w:rsid w:val="00582169"/>
    <w:rsid w:val="00582CD3"/>
    <w:rsid w:val="0058308F"/>
    <w:rsid w:val="00584FCC"/>
    <w:rsid w:val="005867C3"/>
    <w:rsid w:val="00586B3A"/>
    <w:rsid w:val="005875E1"/>
    <w:rsid w:val="00590388"/>
    <w:rsid w:val="00590A64"/>
    <w:rsid w:val="00590A88"/>
    <w:rsid w:val="00590D9B"/>
    <w:rsid w:val="00591289"/>
    <w:rsid w:val="005912A7"/>
    <w:rsid w:val="005913AA"/>
    <w:rsid w:val="00592005"/>
    <w:rsid w:val="00592CEB"/>
    <w:rsid w:val="00594979"/>
    <w:rsid w:val="00594A2C"/>
    <w:rsid w:val="00594BA1"/>
    <w:rsid w:val="00595B6A"/>
    <w:rsid w:val="00596057"/>
    <w:rsid w:val="005967BB"/>
    <w:rsid w:val="005A0AA8"/>
    <w:rsid w:val="005A1CE9"/>
    <w:rsid w:val="005A271D"/>
    <w:rsid w:val="005A2CEE"/>
    <w:rsid w:val="005A2E49"/>
    <w:rsid w:val="005A5847"/>
    <w:rsid w:val="005A5CDC"/>
    <w:rsid w:val="005A630E"/>
    <w:rsid w:val="005A755E"/>
    <w:rsid w:val="005A7F0A"/>
    <w:rsid w:val="005B1326"/>
    <w:rsid w:val="005B1B58"/>
    <w:rsid w:val="005B2E19"/>
    <w:rsid w:val="005B2F8E"/>
    <w:rsid w:val="005B476B"/>
    <w:rsid w:val="005B56A1"/>
    <w:rsid w:val="005B5F15"/>
    <w:rsid w:val="005B605B"/>
    <w:rsid w:val="005B6350"/>
    <w:rsid w:val="005C016A"/>
    <w:rsid w:val="005C08BA"/>
    <w:rsid w:val="005C0916"/>
    <w:rsid w:val="005C09DE"/>
    <w:rsid w:val="005C0C01"/>
    <w:rsid w:val="005C1B5A"/>
    <w:rsid w:val="005C24FB"/>
    <w:rsid w:val="005C3662"/>
    <w:rsid w:val="005C43BB"/>
    <w:rsid w:val="005C596E"/>
    <w:rsid w:val="005C6CE7"/>
    <w:rsid w:val="005C700D"/>
    <w:rsid w:val="005C72C1"/>
    <w:rsid w:val="005C786D"/>
    <w:rsid w:val="005D00ED"/>
    <w:rsid w:val="005D0262"/>
    <w:rsid w:val="005D033C"/>
    <w:rsid w:val="005D065A"/>
    <w:rsid w:val="005D23E3"/>
    <w:rsid w:val="005D358D"/>
    <w:rsid w:val="005D4B52"/>
    <w:rsid w:val="005D5DF6"/>
    <w:rsid w:val="005D65FC"/>
    <w:rsid w:val="005D765E"/>
    <w:rsid w:val="005E0058"/>
    <w:rsid w:val="005E0F4F"/>
    <w:rsid w:val="005E22DB"/>
    <w:rsid w:val="005E3BFF"/>
    <w:rsid w:val="005E3CDB"/>
    <w:rsid w:val="005E3DCC"/>
    <w:rsid w:val="005E3FD0"/>
    <w:rsid w:val="005E5318"/>
    <w:rsid w:val="005E732B"/>
    <w:rsid w:val="005F0D2C"/>
    <w:rsid w:val="005F16F6"/>
    <w:rsid w:val="005F21C9"/>
    <w:rsid w:val="005F2499"/>
    <w:rsid w:val="005F33F1"/>
    <w:rsid w:val="005F382D"/>
    <w:rsid w:val="005F5036"/>
    <w:rsid w:val="005F5E33"/>
    <w:rsid w:val="005F7666"/>
    <w:rsid w:val="005F77FE"/>
    <w:rsid w:val="00602399"/>
    <w:rsid w:val="00603EF6"/>
    <w:rsid w:val="006040D5"/>
    <w:rsid w:val="00604874"/>
    <w:rsid w:val="00606183"/>
    <w:rsid w:val="00606D01"/>
    <w:rsid w:val="006108C5"/>
    <w:rsid w:val="0061098C"/>
    <w:rsid w:val="00611C82"/>
    <w:rsid w:val="006138A0"/>
    <w:rsid w:val="00613A53"/>
    <w:rsid w:val="00613B84"/>
    <w:rsid w:val="00614B98"/>
    <w:rsid w:val="00616043"/>
    <w:rsid w:val="0061612A"/>
    <w:rsid w:val="00616B33"/>
    <w:rsid w:val="00622449"/>
    <w:rsid w:val="00623D03"/>
    <w:rsid w:val="006246B5"/>
    <w:rsid w:val="00624E01"/>
    <w:rsid w:val="00626384"/>
    <w:rsid w:val="006264D4"/>
    <w:rsid w:val="0062665A"/>
    <w:rsid w:val="00626845"/>
    <w:rsid w:val="006278B7"/>
    <w:rsid w:val="00627DDB"/>
    <w:rsid w:val="00631655"/>
    <w:rsid w:val="00631D28"/>
    <w:rsid w:val="00632686"/>
    <w:rsid w:val="0063403A"/>
    <w:rsid w:val="0063563B"/>
    <w:rsid w:val="006376BB"/>
    <w:rsid w:val="006402CB"/>
    <w:rsid w:val="006405E4"/>
    <w:rsid w:val="0064080D"/>
    <w:rsid w:val="0064082A"/>
    <w:rsid w:val="00640F23"/>
    <w:rsid w:val="0064109B"/>
    <w:rsid w:val="00641879"/>
    <w:rsid w:val="00641A59"/>
    <w:rsid w:val="00641B1A"/>
    <w:rsid w:val="00642356"/>
    <w:rsid w:val="00642517"/>
    <w:rsid w:val="00642670"/>
    <w:rsid w:val="00643515"/>
    <w:rsid w:val="006436A7"/>
    <w:rsid w:val="00643D4D"/>
    <w:rsid w:val="0064573C"/>
    <w:rsid w:val="00645FE8"/>
    <w:rsid w:val="00646286"/>
    <w:rsid w:val="006466F9"/>
    <w:rsid w:val="00646D5D"/>
    <w:rsid w:val="00650388"/>
    <w:rsid w:val="0065059A"/>
    <w:rsid w:val="006512DC"/>
    <w:rsid w:val="006516FD"/>
    <w:rsid w:val="006534B8"/>
    <w:rsid w:val="00653550"/>
    <w:rsid w:val="00654529"/>
    <w:rsid w:val="00654578"/>
    <w:rsid w:val="00654825"/>
    <w:rsid w:val="00654A05"/>
    <w:rsid w:val="00655976"/>
    <w:rsid w:val="006565C2"/>
    <w:rsid w:val="00656F3B"/>
    <w:rsid w:val="00657A98"/>
    <w:rsid w:val="00660447"/>
    <w:rsid w:val="006605C2"/>
    <w:rsid w:val="0066069E"/>
    <w:rsid w:val="00660C8F"/>
    <w:rsid w:val="00661F23"/>
    <w:rsid w:val="00662441"/>
    <w:rsid w:val="00662821"/>
    <w:rsid w:val="00662FC1"/>
    <w:rsid w:val="0066342F"/>
    <w:rsid w:val="00663596"/>
    <w:rsid w:val="00663C32"/>
    <w:rsid w:val="00664F35"/>
    <w:rsid w:val="00665ADD"/>
    <w:rsid w:val="006713A9"/>
    <w:rsid w:val="00671E65"/>
    <w:rsid w:val="00672550"/>
    <w:rsid w:val="00672869"/>
    <w:rsid w:val="0067322D"/>
    <w:rsid w:val="00673388"/>
    <w:rsid w:val="00673B29"/>
    <w:rsid w:val="00673B54"/>
    <w:rsid w:val="00673BAB"/>
    <w:rsid w:val="00673D38"/>
    <w:rsid w:val="0067498F"/>
    <w:rsid w:val="006750D1"/>
    <w:rsid w:val="00675B3C"/>
    <w:rsid w:val="00675CEE"/>
    <w:rsid w:val="00676882"/>
    <w:rsid w:val="0067704D"/>
    <w:rsid w:val="006808FD"/>
    <w:rsid w:val="006809DD"/>
    <w:rsid w:val="00680EDB"/>
    <w:rsid w:val="0068191C"/>
    <w:rsid w:val="00681EB7"/>
    <w:rsid w:val="00682084"/>
    <w:rsid w:val="0068477B"/>
    <w:rsid w:val="00684A44"/>
    <w:rsid w:val="00684EDF"/>
    <w:rsid w:val="00685C4F"/>
    <w:rsid w:val="006901DA"/>
    <w:rsid w:val="0069037C"/>
    <w:rsid w:val="00690594"/>
    <w:rsid w:val="006906D2"/>
    <w:rsid w:val="0069127B"/>
    <w:rsid w:val="00691737"/>
    <w:rsid w:val="00691C5A"/>
    <w:rsid w:val="00692CB2"/>
    <w:rsid w:val="00692CDC"/>
    <w:rsid w:val="00693499"/>
    <w:rsid w:val="00693503"/>
    <w:rsid w:val="00693983"/>
    <w:rsid w:val="00693D62"/>
    <w:rsid w:val="0069427D"/>
    <w:rsid w:val="00694BAD"/>
    <w:rsid w:val="006976A8"/>
    <w:rsid w:val="006A086C"/>
    <w:rsid w:val="006A0E0B"/>
    <w:rsid w:val="006A137A"/>
    <w:rsid w:val="006A1C29"/>
    <w:rsid w:val="006A1C68"/>
    <w:rsid w:val="006A30ED"/>
    <w:rsid w:val="006A33E5"/>
    <w:rsid w:val="006A514E"/>
    <w:rsid w:val="006A595C"/>
    <w:rsid w:val="006A5DDC"/>
    <w:rsid w:val="006A72AD"/>
    <w:rsid w:val="006A797B"/>
    <w:rsid w:val="006B0A34"/>
    <w:rsid w:val="006B1598"/>
    <w:rsid w:val="006B1741"/>
    <w:rsid w:val="006B1B0E"/>
    <w:rsid w:val="006B3438"/>
    <w:rsid w:val="006B37D7"/>
    <w:rsid w:val="006B5C96"/>
    <w:rsid w:val="006B6E01"/>
    <w:rsid w:val="006B7745"/>
    <w:rsid w:val="006B7CCE"/>
    <w:rsid w:val="006C0709"/>
    <w:rsid w:val="006C0865"/>
    <w:rsid w:val="006C091F"/>
    <w:rsid w:val="006C0D9B"/>
    <w:rsid w:val="006C16E0"/>
    <w:rsid w:val="006C1C72"/>
    <w:rsid w:val="006C27B4"/>
    <w:rsid w:val="006C34EB"/>
    <w:rsid w:val="006C3FDD"/>
    <w:rsid w:val="006C5D69"/>
    <w:rsid w:val="006C6790"/>
    <w:rsid w:val="006C6A8E"/>
    <w:rsid w:val="006C6BF8"/>
    <w:rsid w:val="006C7051"/>
    <w:rsid w:val="006D24FF"/>
    <w:rsid w:val="006D25FD"/>
    <w:rsid w:val="006D2D5C"/>
    <w:rsid w:val="006D350C"/>
    <w:rsid w:val="006D42DC"/>
    <w:rsid w:val="006D4A70"/>
    <w:rsid w:val="006D5AAA"/>
    <w:rsid w:val="006D63CD"/>
    <w:rsid w:val="006D6E70"/>
    <w:rsid w:val="006D748B"/>
    <w:rsid w:val="006D7D43"/>
    <w:rsid w:val="006E01FB"/>
    <w:rsid w:val="006E0378"/>
    <w:rsid w:val="006E0467"/>
    <w:rsid w:val="006E04E6"/>
    <w:rsid w:val="006E18BA"/>
    <w:rsid w:val="006E19BD"/>
    <w:rsid w:val="006E260E"/>
    <w:rsid w:val="006E2934"/>
    <w:rsid w:val="006E2A78"/>
    <w:rsid w:val="006E3774"/>
    <w:rsid w:val="006E5671"/>
    <w:rsid w:val="006E5E8C"/>
    <w:rsid w:val="006E6373"/>
    <w:rsid w:val="006E705F"/>
    <w:rsid w:val="006E719F"/>
    <w:rsid w:val="006F06D9"/>
    <w:rsid w:val="006F0A96"/>
    <w:rsid w:val="006F176B"/>
    <w:rsid w:val="006F1774"/>
    <w:rsid w:val="006F44D4"/>
    <w:rsid w:val="006F6C82"/>
    <w:rsid w:val="006F7510"/>
    <w:rsid w:val="006F76F8"/>
    <w:rsid w:val="006F782F"/>
    <w:rsid w:val="006F7C3D"/>
    <w:rsid w:val="00700823"/>
    <w:rsid w:val="00700C39"/>
    <w:rsid w:val="00700C41"/>
    <w:rsid w:val="00701C84"/>
    <w:rsid w:val="00702BCE"/>
    <w:rsid w:val="00703655"/>
    <w:rsid w:val="00703BC9"/>
    <w:rsid w:val="0070407A"/>
    <w:rsid w:val="00704764"/>
    <w:rsid w:val="007047A6"/>
    <w:rsid w:val="00704D01"/>
    <w:rsid w:val="00705468"/>
    <w:rsid w:val="00706CCF"/>
    <w:rsid w:val="00706F60"/>
    <w:rsid w:val="0070722B"/>
    <w:rsid w:val="0070736E"/>
    <w:rsid w:val="00707C9E"/>
    <w:rsid w:val="00710584"/>
    <w:rsid w:val="007110B9"/>
    <w:rsid w:val="0071283D"/>
    <w:rsid w:val="00712930"/>
    <w:rsid w:val="00712C3C"/>
    <w:rsid w:val="00712E2B"/>
    <w:rsid w:val="0071316C"/>
    <w:rsid w:val="007131D3"/>
    <w:rsid w:val="0071445B"/>
    <w:rsid w:val="00715008"/>
    <w:rsid w:val="007156C1"/>
    <w:rsid w:val="00716751"/>
    <w:rsid w:val="0071698E"/>
    <w:rsid w:val="007179F1"/>
    <w:rsid w:val="00720049"/>
    <w:rsid w:val="0072198A"/>
    <w:rsid w:val="00721C73"/>
    <w:rsid w:val="00721D54"/>
    <w:rsid w:val="00721E8C"/>
    <w:rsid w:val="007223D9"/>
    <w:rsid w:val="00722608"/>
    <w:rsid w:val="00722631"/>
    <w:rsid w:val="0072374E"/>
    <w:rsid w:val="00724288"/>
    <w:rsid w:val="00725F96"/>
    <w:rsid w:val="00726182"/>
    <w:rsid w:val="00726AD1"/>
    <w:rsid w:val="00727008"/>
    <w:rsid w:val="00727705"/>
    <w:rsid w:val="0072770A"/>
    <w:rsid w:val="007302FF"/>
    <w:rsid w:val="00730FC3"/>
    <w:rsid w:val="00731810"/>
    <w:rsid w:val="00732AA2"/>
    <w:rsid w:val="00733273"/>
    <w:rsid w:val="007337F1"/>
    <w:rsid w:val="007338B3"/>
    <w:rsid w:val="00734DC9"/>
    <w:rsid w:val="00734E4C"/>
    <w:rsid w:val="00735C39"/>
    <w:rsid w:val="00736EE9"/>
    <w:rsid w:val="00740E9D"/>
    <w:rsid w:val="007417AA"/>
    <w:rsid w:val="00743654"/>
    <w:rsid w:val="00744330"/>
    <w:rsid w:val="00744924"/>
    <w:rsid w:val="00745886"/>
    <w:rsid w:val="007464B9"/>
    <w:rsid w:val="007478B6"/>
    <w:rsid w:val="00747C04"/>
    <w:rsid w:val="00750DC3"/>
    <w:rsid w:val="00752CD7"/>
    <w:rsid w:val="00752E1B"/>
    <w:rsid w:val="0075331B"/>
    <w:rsid w:val="0075337E"/>
    <w:rsid w:val="007533E1"/>
    <w:rsid w:val="00753CA5"/>
    <w:rsid w:val="00755041"/>
    <w:rsid w:val="00756CF2"/>
    <w:rsid w:val="007575FE"/>
    <w:rsid w:val="00757CA8"/>
    <w:rsid w:val="0076094B"/>
    <w:rsid w:val="00760DB8"/>
    <w:rsid w:val="0076126C"/>
    <w:rsid w:val="007614C1"/>
    <w:rsid w:val="00761B7D"/>
    <w:rsid w:val="0076236A"/>
    <w:rsid w:val="00762BC1"/>
    <w:rsid w:val="00762C88"/>
    <w:rsid w:val="00762CCF"/>
    <w:rsid w:val="00762D88"/>
    <w:rsid w:val="00763060"/>
    <w:rsid w:val="00763D4F"/>
    <w:rsid w:val="007641F6"/>
    <w:rsid w:val="00765748"/>
    <w:rsid w:val="007713EE"/>
    <w:rsid w:val="007714FD"/>
    <w:rsid w:val="0077212A"/>
    <w:rsid w:val="00772A56"/>
    <w:rsid w:val="007735FB"/>
    <w:rsid w:val="00775365"/>
    <w:rsid w:val="0077780C"/>
    <w:rsid w:val="00777DF6"/>
    <w:rsid w:val="00780681"/>
    <w:rsid w:val="0078085C"/>
    <w:rsid w:val="00780D14"/>
    <w:rsid w:val="0078144A"/>
    <w:rsid w:val="00781A0F"/>
    <w:rsid w:val="00782259"/>
    <w:rsid w:val="00783FF2"/>
    <w:rsid w:val="0078495C"/>
    <w:rsid w:val="00784CA2"/>
    <w:rsid w:val="00784F90"/>
    <w:rsid w:val="00784FB8"/>
    <w:rsid w:val="007852F3"/>
    <w:rsid w:val="007854DD"/>
    <w:rsid w:val="00785B61"/>
    <w:rsid w:val="00786E9D"/>
    <w:rsid w:val="00786F18"/>
    <w:rsid w:val="007875E9"/>
    <w:rsid w:val="007907B3"/>
    <w:rsid w:val="007912F0"/>
    <w:rsid w:val="007918E6"/>
    <w:rsid w:val="00792691"/>
    <w:rsid w:val="00792BFD"/>
    <w:rsid w:val="00792CD1"/>
    <w:rsid w:val="00793DC2"/>
    <w:rsid w:val="007942A5"/>
    <w:rsid w:val="007942D3"/>
    <w:rsid w:val="00796658"/>
    <w:rsid w:val="00797F75"/>
    <w:rsid w:val="007A4AA7"/>
    <w:rsid w:val="007A4FC3"/>
    <w:rsid w:val="007A5132"/>
    <w:rsid w:val="007A5234"/>
    <w:rsid w:val="007A5E34"/>
    <w:rsid w:val="007A5F3E"/>
    <w:rsid w:val="007A7E4D"/>
    <w:rsid w:val="007B053E"/>
    <w:rsid w:val="007B1031"/>
    <w:rsid w:val="007B1379"/>
    <w:rsid w:val="007B1BA0"/>
    <w:rsid w:val="007B1F59"/>
    <w:rsid w:val="007B206E"/>
    <w:rsid w:val="007B291B"/>
    <w:rsid w:val="007B37C3"/>
    <w:rsid w:val="007B40FF"/>
    <w:rsid w:val="007B4137"/>
    <w:rsid w:val="007B495E"/>
    <w:rsid w:val="007B52AE"/>
    <w:rsid w:val="007B5967"/>
    <w:rsid w:val="007B63CF"/>
    <w:rsid w:val="007B75BE"/>
    <w:rsid w:val="007C078C"/>
    <w:rsid w:val="007C1772"/>
    <w:rsid w:val="007C205A"/>
    <w:rsid w:val="007C2D28"/>
    <w:rsid w:val="007C4455"/>
    <w:rsid w:val="007C4861"/>
    <w:rsid w:val="007C5B0C"/>
    <w:rsid w:val="007C6465"/>
    <w:rsid w:val="007C6994"/>
    <w:rsid w:val="007C7168"/>
    <w:rsid w:val="007C7204"/>
    <w:rsid w:val="007C78E4"/>
    <w:rsid w:val="007D0B87"/>
    <w:rsid w:val="007D0C49"/>
    <w:rsid w:val="007D39A5"/>
    <w:rsid w:val="007D5F99"/>
    <w:rsid w:val="007D697B"/>
    <w:rsid w:val="007D6D96"/>
    <w:rsid w:val="007D7E8F"/>
    <w:rsid w:val="007E01A5"/>
    <w:rsid w:val="007E1806"/>
    <w:rsid w:val="007E1D87"/>
    <w:rsid w:val="007E2539"/>
    <w:rsid w:val="007E4575"/>
    <w:rsid w:val="007E48FB"/>
    <w:rsid w:val="007E507E"/>
    <w:rsid w:val="007E7F6B"/>
    <w:rsid w:val="007F0153"/>
    <w:rsid w:val="007F097E"/>
    <w:rsid w:val="007F0DFA"/>
    <w:rsid w:val="007F129F"/>
    <w:rsid w:val="007F13F1"/>
    <w:rsid w:val="007F14E3"/>
    <w:rsid w:val="007F1924"/>
    <w:rsid w:val="007F21E9"/>
    <w:rsid w:val="007F3396"/>
    <w:rsid w:val="007F63E1"/>
    <w:rsid w:val="007F6686"/>
    <w:rsid w:val="007F7AA9"/>
    <w:rsid w:val="0080366F"/>
    <w:rsid w:val="00803F4C"/>
    <w:rsid w:val="00804FE2"/>
    <w:rsid w:val="00805A0E"/>
    <w:rsid w:val="00805C67"/>
    <w:rsid w:val="00805E32"/>
    <w:rsid w:val="00806E2D"/>
    <w:rsid w:val="00810518"/>
    <w:rsid w:val="00810FDA"/>
    <w:rsid w:val="008125D4"/>
    <w:rsid w:val="00812BE5"/>
    <w:rsid w:val="0081340E"/>
    <w:rsid w:val="008147A9"/>
    <w:rsid w:val="00814D04"/>
    <w:rsid w:val="00814F53"/>
    <w:rsid w:val="00814FA4"/>
    <w:rsid w:val="00815BE1"/>
    <w:rsid w:val="00817067"/>
    <w:rsid w:val="0082060B"/>
    <w:rsid w:val="008206F3"/>
    <w:rsid w:val="008211EE"/>
    <w:rsid w:val="008212F5"/>
    <w:rsid w:val="0082245B"/>
    <w:rsid w:val="008226EC"/>
    <w:rsid w:val="00822707"/>
    <w:rsid w:val="00822A3E"/>
    <w:rsid w:val="0082347E"/>
    <w:rsid w:val="0082549A"/>
    <w:rsid w:val="00825552"/>
    <w:rsid w:val="00825FF2"/>
    <w:rsid w:val="00830214"/>
    <w:rsid w:val="00831926"/>
    <w:rsid w:val="0083212B"/>
    <w:rsid w:val="00832287"/>
    <w:rsid w:val="008329CC"/>
    <w:rsid w:val="00832C4C"/>
    <w:rsid w:val="00834963"/>
    <w:rsid w:val="00834C27"/>
    <w:rsid w:val="00835319"/>
    <w:rsid w:val="00836851"/>
    <w:rsid w:val="008370EA"/>
    <w:rsid w:val="00840815"/>
    <w:rsid w:val="00840ACC"/>
    <w:rsid w:val="00840CC0"/>
    <w:rsid w:val="00840CE4"/>
    <w:rsid w:val="00840D07"/>
    <w:rsid w:val="00841F6D"/>
    <w:rsid w:val="00841F8D"/>
    <w:rsid w:val="008426CE"/>
    <w:rsid w:val="00843665"/>
    <w:rsid w:val="00843961"/>
    <w:rsid w:val="00844BED"/>
    <w:rsid w:val="0084504F"/>
    <w:rsid w:val="008458FC"/>
    <w:rsid w:val="00845C23"/>
    <w:rsid w:val="00845C73"/>
    <w:rsid w:val="00846182"/>
    <w:rsid w:val="00846D7C"/>
    <w:rsid w:val="00847DF1"/>
    <w:rsid w:val="008515F2"/>
    <w:rsid w:val="0085181C"/>
    <w:rsid w:val="00853722"/>
    <w:rsid w:val="00853B09"/>
    <w:rsid w:val="008541F2"/>
    <w:rsid w:val="0085495C"/>
    <w:rsid w:val="0085539C"/>
    <w:rsid w:val="00855EF7"/>
    <w:rsid w:val="00856736"/>
    <w:rsid w:val="00856A84"/>
    <w:rsid w:val="00857964"/>
    <w:rsid w:val="008602E2"/>
    <w:rsid w:val="0086077E"/>
    <w:rsid w:val="00861632"/>
    <w:rsid w:val="00862A32"/>
    <w:rsid w:val="00862BBD"/>
    <w:rsid w:val="00864371"/>
    <w:rsid w:val="0086471C"/>
    <w:rsid w:val="00865E3A"/>
    <w:rsid w:val="00866310"/>
    <w:rsid w:val="00866D8A"/>
    <w:rsid w:val="00870A24"/>
    <w:rsid w:val="00872520"/>
    <w:rsid w:val="00873291"/>
    <w:rsid w:val="008736F6"/>
    <w:rsid w:val="0088030E"/>
    <w:rsid w:val="008803D0"/>
    <w:rsid w:val="00880FED"/>
    <w:rsid w:val="0088108F"/>
    <w:rsid w:val="0088140B"/>
    <w:rsid w:val="00881F42"/>
    <w:rsid w:val="008821F5"/>
    <w:rsid w:val="008834C3"/>
    <w:rsid w:val="008879AA"/>
    <w:rsid w:val="00894755"/>
    <w:rsid w:val="00895422"/>
    <w:rsid w:val="008957F0"/>
    <w:rsid w:val="00896058"/>
    <w:rsid w:val="00896BF9"/>
    <w:rsid w:val="0089719E"/>
    <w:rsid w:val="00897A19"/>
    <w:rsid w:val="008A0C3D"/>
    <w:rsid w:val="008A1ADF"/>
    <w:rsid w:val="008A28F6"/>
    <w:rsid w:val="008A3034"/>
    <w:rsid w:val="008A352A"/>
    <w:rsid w:val="008A36F8"/>
    <w:rsid w:val="008A3944"/>
    <w:rsid w:val="008A476E"/>
    <w:rsid w:val="008A57A8"/>
    <w:rsid w:val="008A5857"/>
    <w:rsid w:val="008A5D59"/>
    <w:rsid w:val="008A5FE7"/>
    <w:rsid w:val="008A6AD4"/>
    <w:rsid w:val="008B0C93"/>
    <w:rsid w:val="008B0E05"/>
    <w:rsid w:val="008B1094"/>
    <w:rsid w:val="008B144C"/>
    <w:rsid w:val="008B1871"/>
    <w:rsid w:val="008B2598"/>
    <w:rsid w:val="008B3811"/>
    <w:rsid w:val="008B3890"/>
    <w:rsid w:val="008B38B2"/>
    <w:rsid w:val="008B4B3C"/>
    <w:rsid w:val="008B5C5F"/>
    <w:rsid w:val="008B604D"/>
    <w:rsid w:val="008B650C"/>
    <w:rsid w:val="008B69F1"/>
    <w:rsid w:val="008B7027"/>
    <w:rsid w:val="008B725E"/>
    <w:rsid w:val="008B7285"/>
    <w:rsid w:val="008B7CF5"/>
    <w:rsid w:val="008B7ED7"/>
    <w:rsid w:val="008B7F09"/>
    <w:rsid w:val="008C0814"/>
    <w:rsid w:val="008C2C4C"/>
    <w:rsid w:val="008C3F6E"/>
    <w:rsid w:val="008C406D"/>
    <w:rsid w:val="008C582D"/>
    <w:rsid w:val="008C71EA"/>
    <w:rsid w:val="008D066B"/>
    <w:rsid w:val="008D1598"/>
    <w:rsid w:val="008D1864"/>
    <w:rsid w:val="008D1EE9"/>
    <w:rsid w:val="008D344E"/>
    <w:rsid w:val="008D3AC4"/>
    <w:rsid w:val="008D3B77"/>
    <w:rsid w:val="008D3BC3"/>
    <w:rsid w:val="008D3C72"/>
    <w:rsid w:val="008D3D1E"/>
    <w:rsid w:val="008D4C18"/>
    <w:rsid w:val="008D4D95"/>
    <w:rsid w:val="008D54B7"/>
    <w:rsid w:val="008D58AD"/>
    <w:rsid w:val="008D597D"/>
    <w:rsid w:val="008D5B53"/>
    <w:rsid w:val="008D5E23"/>
    <w:rsid w:val="008D6FAF"/>
    <w:rsid w:val="008D7712"/>
    <w:rsid w:val="008E026D"/>
    <w:rsid w:val="008E0516"/>
    <w:rsid w:val="008E09C8"/>
    <w:rsid w:val="008E2C09"/>
    <w:rsid w:val="008E3625"/>
    <w:rsid w:val="008E475F"/>
    <w:rsid w:val="008E47DE"/>
    <w:rsid w:val="008E6C51"/>
    <w:rsid w:val="008E739E"/>
    <w:rsid w:val="008E74A5"/>
    <w:rsid w:val="008F033A"/>
    <w:rsid w:val="008F133F"/>
    <w:rsid w:val="008F20AC"/>
    <w:rsid w:val="008F5326"/>
    <w:rsid w:val="008F5AC6"/>
    <w:rsid w:val="008F5FC5"/>
    <w:rsid w:val="008F7ED6"/>
    <w:rsid w:val="009005F4"/>
    <w:rsid w:val="009022B0"/>
    <w:rsid w:val="0090235A"/>
    <w:rsid w:val="00902981"/>
    <w:rsid w:val="00903130"/>
    <w:rsid w:val="00903173"/>
    <w:rsid w:val="009037DF"/>
    <w:rsid w:val="00905599"/>
    <w:rsid w:val="00905F04"/>
    <w:rsid w:val="009107D1"/>
    <w:rsid w:val="009109E0"/>
    <w:rsid w:val="00910DF3"/>
    <w:rsid w:val="00910F95"/>
    <w:rsid w:val="00911650"/>
    <w:rsid w:val="00911FA9"/>
    <w:rsid w:val="00912B0B"/>
    <w:rsid w:val="00914F1D"/>
    <w:rsid w:val="009151E7"/>
    <w:rsid w:val="00915705"/>
    <w:rsid w:val="00917896"/>
    <w:rsid w:val="00920856"/>
    <w:rsid w:val="00921A1C"/>
    <w:rsid w:val="00922C16"/>
    <w:rsid w:val="0092410B"/>
    <w:rsid w:val="00925A7B"/>
    <w:rsid w:val="00925CC8"/>
    <w:rsid w:val="00927451"/>
    <w:rsid w:val="009304B9"/>
    <w:rsid w:val="00930588"/>
    <w:rsid w:val="00932600"/>
    <w:rsid w:val="00932E0F"/>
    <w:rsid w:val="00932FF4"/>
    <w:rsid w:val="00933ED9"/>
    <w:rsid w:val="0093456B"/>
    <w:rsid w:val="00935371"/>
    <w:rsid w:val="00935682"/>
    <w:rsid w:val="00935939"/>
    <w:rsid w:val="00936BD4"/>
    <w:rsid w:val="00937780"/>
    <w:rsid w:val="00937AA9"/>
    <w:rsid w:val="00937E20"/>
    <w:rsid w:val="0094059C"/>
    <w:rsid w:val="009407F4"/>
    <w:rsid w:val="00940CE9"/>
    <w:rsid w:val="00940D06"/>
    <w:rsid w:val="00941DE2"/>
    <w:rsid w:val="00941F05"/>
    <w:rsid w:val="00942BAD"/>
    <w:rsid w:val="009436D1"/>
    <w:rsid w:val="009440DB"/>
    <w:rsid w:val="009441F5"/>
    <w:rsid w:val="009441F7"/>
    <w:rsid w:val="009447E8"/>
    <w:rsid w:val="00944D9B"/>
    <w:rsid w:val="009458B4"/>
    <w:rsid w:val="00945B3B"/>
    <w:rsid w:val="00950075"/>
    <w:rsid w:val="0095057F"/>
    <w:rsid w:val="0095116F"/>
    <w:rsid w:val="00952465"/>
    <w:rsid w:val="00952E70"/>
    <w:rsid w:val="0095351A"/>
    <w:rsid w:val="00954A0F"/>
    <w:rsid w:val="00955E8E"/>
    <w:rsid w:val="00957BAB"/>
    <w:rsid w:val="00957E04"/>
    <w:rsid w:val="00957FE7"/>
    <w:rsid w:val="0096190A"/>
    <w:rsid w:val="00961FD1"/>
    <w:rsid w:val="00962176"/>
    <w:rsid w:val="00964854"/>
    <w:rsid w:val="00964A63"/>
    <w:rsid w:val="00965BE6"/>
    <w:rsid w:val="00965F74"/>
    <w:rsid w:val="00966234"/>
    <w:rsid w:val="00967B04"/>
    <w:rsid w:val="0097209D"/>
    <w:rsid w:val="00973539"/>
    <w:rsid w:val="00973C39"/>
    <w:rsid w:val="00973F7D"/>
    <w:rsid w:val="009748DC"/>
    <w:rsid w:val="00976C71"/>
    <w:rsid w:val="009806DF"/>
    <w:rsid w:val="009815FE"/>
    <w:rsid w:val="00981A4F"/>
    <w:rsid w:val="009847D2"/>
    <w:rsid w:val="009852C2"/>
    <w:rsid w:val="009862E3"/>
    <w:rsid w:val="0099059D"/>
    <w:rsid w:val="00990720"/>
    <w:rsid w:val="009915B9"/>
    <w:rsid w:val="00992CB5"/>
    <w:rsid w:val="009930D6"/>
    <w:rsid w:val="0099336F"/>
    <w:rsid w:val="0099525E"/>
    <w:rsid w:val="009966D6"/>
    <w:rsid w:val="00997820"/>
    <w:rsid w:val="009A00A7"/>
    <w:rsid w:val="009A0F93"/>
    <w:rsid w:val="009A33AC"/>
    <w:rsid w:val="009A3FA2"/>
    <w:rsid w:val="009A46EA"/>
    <w:rsid w:val="009A4DD6"/>
    <w:rsid w:val="009A4EE9"/>
    <w:rsid w:val="009A567C"/>
    <w:rsid w:val="009A5844"/>
    <w:rsid w:val="009A62B0"/>
    <w:rsid w:val="009B0A3C"/>
    <w:rsid w:val="009B0D32"/>
    <w:rsid w:val="009B11A5"/>
    <w:rsid w:val="009B2185"/>
    <w:rsid w:val="009B4C38"/>
    <w:rsid w:val="009B51CC"/>
    <w:rsid w:val="009B5846"/>
    <w:rsid w:val="009C0C81"/>
    <w:rsid w:val="009C1D93"/>
    <w:rsid w:val="009C2447"/>
    <w:rsid w:val="009C2523"/>
    <w:rsid w:val="009C271D"/>
    <w:rsid w:val="009C301F"/>
    <w:rsid w:val="009C39EA"/>
    <w:rsid w:val="009C3E34"/>
    <w:rsid w:val="009C461C"/>
    <w:rsid w:val="009C507A"/>
    <w:rsid w:val="009C5854"/>
    <w:rsid w:val="009C58F9"/>
    <w:rsid w:val="009C5CF1"/>
    <w:rsid w:val="009C5E30"/>
    <w:rsid w:val="009D0872"/>
    <w:rsid w:val="009D0980"/>
    <w:rsid w:val="009D43BB"/>
    <w:rsid w:val="009D4498"/>
    <w:rsid w:val="009D46AD"/>
    <w:rsid w:val="009D5C5C"/>
    <w:rsid w:val="009D5C70"/>
    <w:rsid w:val="009D5E0D"/>
    <w:rsid w:val="009D6A14"/>
    <w:rsid w:val="009E0817"/>
    <w:rsid w:val="009E15C4"/>
    <w:rsid w:val="009E17DF"/>
    <w:rsid w:val="009E246B"/>
    <w:rsid w:val="009E2A8F"/>
    <w:rsid w:val="009E2BDE"/>
    <w:rsid w:val="009E3E80"/>
    <w:rsid w:val="009E40BB"/>
    <w:rsid w:val="009E42CA"/>
    <w:rsid w:val="009E592E"/>
    <w:rsid w:val="009E65EE"/>
    <w:rsid w:val="009E7B22"/>
    <w:rsid w:val="009F0E68"/>
    <w:rsid w:val="009F2343"/>
    <w:rsid w:val="009F29A3"/>
    <w:rsid w:val="009F2D2E"/>
    <w:rsid w:val="009F5671"/>
    <w:rsid w:val="009F5EC2"/>
    <w:rsid w:val="009F6782"/>
    <w:rsid w:val="009F6827"/>
    <w:rsid w:val="009F6C1B"/>
    <w:rsid w:val="009F76EA"/>
    <w:rsid w:val="009F786A"/>
    <w:rsid w:val="00A00602"/>
    <w:rsid w:val="00A0164D"/>
    <w:rsid w:val="00A01CB9"/>
    <w:rsid w:val="00A035FF"/>
    <w:rsid w:val="00A03729"/>
    <w:rsid w:val="00A03D26"/>
    <w:rsid w:val="00A0407F"/>
    <w:rsid w:val="00A04842"/>
    <w:rsid w:val="00A05322"/>
    <w:rsid w:val="00A0637C"/>
    <w:rsid w:val="00A06706"/>
    <w:rsid w:val="00A06774"/>
    <w:rsid w:val="00A0733E"/>
    <w:rsid w:val="00A079EF"/>
    <w:rsid w:val="00A103CA"/>
    <w:rsid w:val="00A11D35"/>
    <w:rsid w:val="00A122FF"/>
    <w:rsid w:val="00A12BEC"/>
    <w:rsid w:val="00A14117"/>
    <w:rsid w:val="00A1442C"/>
    <w:rsid w:val="00A15292"/>
    <w:rsid w:val="00A15694"/>
    <w:rsid w:val="00A159D7"/>
    <w:rsid w:val="00A16555"/>
    <w:rsid w:val="00A1666A"/>
    <w:rsid w:val="00A16EC5"/>
    <w:rsid w:val="00A21072"/>
    <w:rsid w:val="00A2150D"/>
    <w:rsid w:val="00A2153A"/>
    <w:rsid w:val="00A21D68"/>
    <w:rsid w:val="00A22F1F"/>
    <w:rsid w:val="00A22F95"/>
    <w:rsid w:val="00A23428"/>
    <w:rsid w:val="00A23709"/>
    <w:rsid w:val="00A237E1"/>
    <w:rsid w:val="00A23896"/>
    <w:rsid w:val="00A23CD5"/>
    <w:rsid w:val="00A23D8B"/>
    <w:rsid w:val="00A24165"/>
    <w:rsid w:val="00A2586A"/>
    <w:rsid w:val="00A26EFA"/>
    <w:rsid w:val="00A27822"/>
    <w:rsid w:val="00A30A06"/>
    <w:rsid w:val="00A31532"/>
    <w:rsid w:val="00A31659"/>
    <w:rsid w:val="00A31694"/>
    <w:rsid w:val="00A31D83"/>
    <w:rsid w:val="00A33843"/>
    <w:rsid w:val="00A33B75"/>
    <w:rsid w:val="00A3512D"/>
    <w:rsid w:val="00A37C0D"/>
    <w:rsid w:val="00A40422"/>
    <w:rsid w:val="00A40E78"/>
    <w:rsid w:val="00A4129C"/>
    <w:rsid w:val="00A43425"/>
    <w:rsid w:val="00A43F88"/>
    <w:rsid w:val="00A445BC"/>
    <w:rsid w:val="00A456DB"/>
    <w:rsid w:val="00A458B0"/>
    <w:rsid w:val="00A47138"/>
    <w:rsid w:val="00A4727A"/>
    <w:rsid w:val="00A475EB"/>
    <w:rsid w:val="00A50F13"/>
    <w:rsid w:val="00A51057"/>
    <w:rsid w:val="00A5227A"/>
    <w:rsid w:val="00A5309B"/>
    <w:rsid w:val="00A534E2"/>
    <w:rsid w:val="00A53B4C"/>
    <w:rsid w:val="00A545DF"/>
    <w:rsid w:val="00A54ADC"/>
    <w:rsid w:val="00A551A7"/>
    <w:rsid w:val="00A55871"/>
    <w:rsid w:val="00A563D0"/>
    <w:rsid w:val="00A5755C"/>
    <w:rsid w:val="00A575FD"/>
    <w:rsid w:val="00A57B35"/>
    <w:rsid w:val="00A60AF1"/>
    <w:rsid w:val="00A61083"/>
    <w:rsid w:val="00A622B6"/>
    <w:rsid w:val="00A62BCB"/>
    <w:rsid w:val="00A62BF5"/>
    <w:rsid w:val="00A642EA"/>
    <w:rsid w:val="00A647DB"/>
    <w:rsid w:val="00A650E6"/>
    <w:rsid w:val="00A66667"/>
    <w:rsid w:val="00A712F0"/>
    <w:rsid w:val="00A71B2E"/>
    <w:rsid w:val="00A72D4C"/>
    <w:rsid w:val="00A7353A"/>
    <w:rsid w:val="00A74545"/>
    <w:rsid w:val="00A74D56"/>
    <w:rsid w:val="00A76FB8"/>
    <w:rsid w:val="00A7746E"/>
    <w:rsid w:val="00A77767"/>
    <w:rsid w:val="00A82BA1"/>
    <w:rsid w:val="00A831FA"/>
    <w:rsid w:val="00A85343"/>
    <w:rsid w:val="00A85C08"/>
    <w:rsid w:val="00A86574"/>
    <w:rsid w:val="00A870C3"/>
    <w:rsid w:val="00A90EDA"/>
    <w:rsid w:val="00A914BB"/>
    <w:rsid w:val="00A916C2"/>
    <w:rsid w:val="00A92180"/>
    <w:rsid w:val="00A92834"/>
    <w:rsid w:val="00A93A49"/>
    <w:rsid w:val="00A93F60"/>
    <w:rsid w:val="00A945B3"/>
    <w:rsid w:val="00A94880"/>
    <w:rsid w:val="00A95312"/>
    <w:rsid w:val="00A97E1E"/>
    <w:rsid w:val="00AA2913"/>
    <w:rsid w:val="00AA2B4A"/>
    <w:rsid w:val="00AA2E56"/>
    <w:rsid w:val="00AA3456"/>
    <w:rsid w:val="00AA3777"/>
    <w:rsid w:val="00AA4166"/>
    <w:rsid w:val="00AA49F0"/>
    <w:rsid w:val="00AA6CF9"/>
    <w:rsid w:val="00AA7F42"/>
    <w:rsid w:val="00AB0003"/>
    <w:rsid w:val="00AB0475"/>
    <w:rsid w:val="00AB1FA8"/>
    <w:rsid w:val="00AB3013"/>
    <w:rsid w:val="00AB3DA0"/>
    <w:rsid w:val="00AB3EEA"/>
    <w:rsid w:val="00AB44B8"/>
    <w:rsid w:val="00AB4B0D"/>
    <w:rsid w:val="00AB4C5C"/>
    <w:rsid w:val="00AB6CA7"/>
    <w:rsid w:val="00AB710B"/>
    <w:rsid w:val="00AB7723"/>
    <w:rsid w:val="00AC0399"/>
    <w:rsid w:val="00AC0564"/>
    <w:rsid w:val="00AC0C88"/>
    <w:rsid w:val="00AC2A72"/>
    <w:rsid w:val="00AC2B07"/>
    <w:rsid w:val="00AC2D7D"/>
    <w:rsid w:val="00AC468C"/>
    <w:rsid w:val="00AC5D73"/>
    <w:rsid w:val="00AC7243"/>
    <w:rsid w:val="00AC76D1"/>
    <w:rsid w:val="00AC7885"/>
    <w:rsid w:val="00AD02E4"/>
    <w:rsid w:val="00AD048E"/>
    <w:rsid w:val="00AD1420"/>
    <w:rsid w:val="00AD1A09"/>
    <w:rsid w:val="00AD25E7"/>
    <w:rsid w:val="00AD25ED"/>
    <w:rsid w:val="00AD2C44"/>
    <w:rsid w:val="00AD5E50"/>
    <w:rsid w:val="00AD6717"/>
    <w:rsid w:val="00AD6FAA"/>
    <w:rsid w:val="00AD759C"/>
    <w:rsid w:val="00AE101B"/>
    <w:rsid w:val="00AE12B6"/>
    <w:rsid w:val="00AE16E5"/>
    <w:rsid w:val="00AE1E87"/>
    <w:rsid w:val="00AE34A8"/>
    <w:rsid w:val="00AE36F6"/>
    <w:rsid w:val="00AE3B7E"/>
    <w:rsid w:val="00AE3C6D"/>
    <w:rsid w:val="00AE40D5"/>
    <w:rsid w:val="00AE499A"/>
    <w:rsid w:val="00AE6CDC"/>
    <w:rsid w:val="00AE6F6F"/>
    <w:rsid w:val="00AE7E13"/>
    <w:rsid w:val="00AF0994"/>
    <w:rsid w:val="00AF0BC1"/>
    <w:rsid w:val="00AF1382"/>
    <w:rsid w:val="00AF16C0"/>
    <w:rsid w:val="00AF22C7"/>
    <w:rsid w:val="00AF2983"/>
    <w:rsid w:val="00AF3D4B"/>
    <w:rsid w:val="00AF3E8C"/>
    <w:rsid w:val="00AF40B5"/>
    <w:rsid w:val="00AF4214"/>
    <w:rsid w:val="00AF43F0"/>
    <w:rsid w:val="00AF59FA"/>
    <w:rsid w:val="00AF5B10"/>
    <w:rsid w:val="00AF634A"/>
    <w:rsid w:val="00AF67AA"/>
    <w:rsid w:val="00AF68C7"/>
    <w:rsid w:val="00AF6B86"/>
    <w:rsid w:val="00AF738D"/>
    <w:rsid w:val="00AF7FDD"/>
    <w:rsid w:val="00B017D0"/>
    <w:rsid w:val="00B02784"/>
    <w:rsid w:val="00B02A30"/>
    <w:rsid w:val="00B034C2"/>
    <w:rsid w:val="00B035F5"/>
    <w:rsid w:val="00B039AB"/>
    <w:rsid w:val="00B059E4"/>
    <w:rsid w:val="00B075B1"/>
    <w:rsid w:val="00B07954"/>
    <w:rsid w:val="00B07E8E"/>
    <w:rsid w:val="00B07ED8"/>
    <w:rsid w:val="00B10929"/>
    <w:rsid w:val="00B127B4"/>
    <w:rsid w:val="00B12EAF"/>
    <w:rsid w:val="00B147CE"/>
    <w:rsid w:val="00B148A8"/>
    <w:rsid w:val="00B14AB7"/>
    <w:rsid w:val="00B14C6F"/>
    <w:rsid w:val="00B15040"/>
    <w:rsid w:val="00B15347"/>
    <w:rsid w:val="00B15FB0"/>
    <w:rsid w:val="00B16169"/>
    <w:rsid w:val="00B16A14"/>
    <w:rsid w:val="00B1703F"/>
    <w:rsid w:val="00B21542"/>
    <w:rsid w:val="00B22D32"/>
    <w:rsid w:val="00B26336"/>
    <w:rsid w:val="00B266E1"/>
    <w:rsid w:val="00B27B30"/>
    <w:rsid w:val="00B307BE"/>
    <w:rsid w:val="00B3194F"/>
    <w:rsid w:val="00B32537"/>
    <w:rsid w:val="00B32F23"/>
    <w:rsid w:val="00B33563"/>
    <w:rsid w:val="00B35C3A"/>
    <w:rsid w:val="00B362A9"/>
    <w:rsid w:val="00B37652"/>
    <w:rsid w:val="00B37F4C"/>
    <w:rsid w:val="00B40114"/>
    <w:rsid w:val="00B41266"/>
    <w:rsid w:val="00B4141B"/>
    <w:rsid w:val="00B42970"/>
    <w:rsid w:val="00B42DAF"/>
    <w:rsid w:val="00B44371"/>
    <w:rsid w:val="00B44A8B"/>
    <w:rsid w:val="00B45130"/>
    <w:rsid w:val="00B45E58"/>
    <w:rsid w:val="00B50A51"/>
    <w:rsid w:val="00B50DA4"/>
    <w:rsid w:val="00B50FAE"/>
    <w:rsid w:val="00B51FFC"/>
    <w:rsid w:val="00B533B2"/>
    <w:rsid w:val="00B5365F"/>
    <w:rsid w:val="00B54315"/>
    <w:rsid w:val="00B559DA"/>
    <w:rsid w:val="00B55B9B"/>
    <w:rsid w:val="00B56638"/>
    <w:rsid w:val="00B57F57"/>
    <w:rsid w:val="00B61200"/>
    <w:rsid w:val="00B617F0"/>
    <w:rsid w:val="00B622FF"/>
    <w:rsid w:val="00B62833"/>
    <w:rsid w:val="00B6308F"/>
    <w:rsid w:val="00B635D8"/>
    <w:rsid w:val="00B6599B"/>
    <w:rsid w:val="00B6741A"/>
    <w:rsid w:val="00B700D0"/>
    <w:rsid w:val="00B71AE2"/>
    <w:rsid w:val="00B71F72"/>
    <w:rsid w:val="00B720FE"/>
    <w:rsid w:val="00B72303"/>
    <w:rsid w:val="00B72A72"/>
    <w:rsid w:val="00B72CD5"/>
    <w:rsid w:val="00B73078"/>
    <w:rsid w:val="00B73C5C"/>
    <w:rsid w:val="00B7408A"/>
    <w:rsid w:val="00B7626A"/>
    <w:rsid w:val="00B776DE"/>
    <w:rsid w:val="00B80CC6"/>
    <w:rsid w:val="00B812B1"/>
    <w:rsid w:val="00B822FB"/>
    <w:rsid w:val="00B8246D"/>
    <w:rsid w:val="00B82478"/>
    <w:rsid w:val="00B83057"/>
    <w:rsid w:val="00B834E6"/>
    <w:rsid w:val="00B83AD1"/>
    <w:rsid w:val="00B8466C"/>
    <w:rsid w:val="00B8468B"/>
    <w:rsid w:val="00B84921"/>
    <w:rsid w:val="00B84C81"/>
    <w:rsid w:val="00B85846"/>
    <w:rsid w:val="00B86298"/>
    <w:rsid w:val="00B86602"/>
    <w:rsid w:val="00B87070"/>
    <w:rsid w:val="00B872C0"/>
    <w:rsid w:val="00B87707"/>
    <w:rsid w:val="00B90801"/>
    <w:rsid w:val="00B90FE3"/>
    <w:rsid w:val="00B919E3"/>
    <w:rsid w:val="00B91C03"/>
    <w:rsid w:val="00B9239F"/>
    <w:rsid w:val="00B92968"/>
    <w:rsid w:val="00B93B97"/>
    <w:rsid w:val="00B95C9D"/>
    <w:rsid w:val="00B96F2B"/>
    <w:rsid w:val="00B970F6"/>
    <w:rsid w:val="00B97EC9"/>
    <w:rsid w:val="00BA0769"/>
    <w:rsid w:val="00BA09FA"/>
    <w:rsid w:val="00BA3195"/>
    <w:rsid w:val="00BA4011"/>
    <w:rsid w:val="00BA4346"/>
    <w:rsid w:val="00BA4F9A"/>
    <w:rsid w:val="00BA5613"/>
    <w:rsid w:val="00BA5D8C"/>
    <w:rsid w:val="00BA7341"/>
    <w:rsid w:val="00BA7701"/>
    <w:rsid w:val="00BA777B"/>
    <w:rsid w:val="00BA7E41"/>
    <w:rsid w:val="00BA7FB7"/>
    <w:rsid w:val="00BB04BF"/>
    <w:rsid w:val="00BB0503"/>
    <w:rsid w:val="00BB0BE0"/>
    <w:rsid w:val="00BB26CE"/>
    <w:rsid w:val="00BB26D1"/>
    <w:rsid w:val="00BB2ACD"/>
    <w:rsid w:val="00BB2B83"/>
    <w:rsid w:val="00BB3A6B"/>
    <w:rsid w:val="00BB4075"/>
    <w:rsid w:val="00BB45CB"/>
    <w:rsid w:val="00BB55B3"/>
    <w:rsid w:val="00BB6120"/>
    <w:rsid w:val="00BB6352"/>
    <w:rsid w:val="00BB6B8E"/>
    <w:rsid w:val="00BB76D9"/>
    <w:rsid w:val="00BB794E"/>
    <w:rsid w:val="00BB7D23"/>
    <w:rsid w:val="00BC006D"/>
    <w:rsid w:val="00BC11F4"/>
    <w:rsid w:val="00BC16FA"/>
    <w:rsid w:val="00BC1B65"/>
    <w:rsid w:val="00BC1F54"/>
    <w:rsid w:val="00BC2700"/>
    <w:rsid w:val="00BC3110"/>
    <w:rsid w:val="00BC454F"/>
    <w:rsid w:val="00BC4B4D"/>
    <w:rsid w:val="00BC5A64"/>
    <w:rsid w:val="00BC5D6C"/>
    <w:rsid w:val="00BC6242"/>
    <w:rsid w:val="00BC74F8"/>
    <w:rsid w:val="00BD0E57"/>
    <w:rsid w:val="00BD0EAE"/>
    <w:rsid w:val="00BD31AC"/>
    <w:rsid w:val="00BD4B9D"/>
    <w:rsid w:val="00BD4DE2"/>
    <w:rsid w:val="00BD56AA"/>
    <w:rsid w:val="00BD6384"/>
    <w:rsid w:val="00BD7036"/>
    <w:rsid w:val="00BD7741"/>
    <w:rsid w:val="00BE01E5"/>
    <w:rsid w:val="00BE049B"/>
    <w:rsid w:val="00BE0766"/>
    <w:rsid w:val="00BE0E22"/>
    <w:rsid w:val="00BE10C8"/>
    <w:rsid w:val="00BE17A4"/>
    <w:rsid w:val="00BE1EC4"/>
    <w:rsid w:val="00BE29BA"/>
    <w:rsid w:val="00BE3DFF"/>
    <w:rsid w:val="00BE40E3"/>
    <w:rsid w:val="00BE4700"/>
    <w:rsid w:val="00BE559B"/>
    <w:rsid w:val="00BE5F69"/>
    <w:rsid w:val="00BF08B4"/>
    <w:rsid w:val="00BF0B04"/>
    <w:rsid w:val="00BF146C"/>
    <w:rsid w:val="00BF1FCC"/>
    <w:rsid w:val="00BF39B4"/>
    <w:rsid w:val="00BF43B0"/>
    <w:rsid w:val="00BF4D9C"/>
    <w:rsid w:val="00BF4E41"/>
    <w:rsid w:val="00BF512B"/>
    <w:rsid w:val="00BF5AB0"/>
    <w:rsid w:val="00BF65DB"/>
    <w:rsid w:val="00BF6859"/>
    <w:rsid w:val="00BF7402"/>
    <w:rsid w:val="00BF769D"/>
    <w:rsid w:val="00BF7779"/>
    <w:rsid w:val="00C005B1"/>
    <w:rsid w:val="00C01AF4"/>
    <w:rsid w:val="00C0252B"/>
    <w:rsid w:val="00C04018"/>
    <w:rsid w:val="00C04E93"/>
    <w:rsid w:val="00C05751"/>
    <w:rsid w:val="00C06B67"/>
    <w:rsid w:val="00C07527"/>
    <w:rsid w:val="00C07FD5"/>
    <w:rsid w:val="00C10F2C"/>
    <w:rsid w:val="00C118B8"/>
    <w:rsid w:val="00C11D72"/>
    <w:rsid w:val="00C1212E"/>
    <w:rsid w:val="00C125FA"/>
    <w:rsid w:val="00C1302A"/>
    <w:rsid w:val="00C13758"/>
    <w:rsid w:val="00C13F75"/>
    <w:rsid w:val="00C146E3"/>
    <w:rsid w:val="00C14EA1"/>
    <w:rsid w:val="00C15A22"/>
    <w:rsid w:val="00C15ABC"/>
    <w:rsid w:val="00C15B9E"/>
    <w:rsid w:val="00C15E77"/>
    <w:rsid w:val="00C15FB4"/>
    <w:rsid w:val="00C17D5D"/>
    <w:rsid w:val="00C2041A"/>
    <w:rsid w:val="00C2108A"/>
    <w:rsid w:val="00C213F4"/>
    <w:rsid w:val="00C222A6"/>
    <w:rsid w:val="00C223CD"/>
    <w:rsid w:val="00C22A7A"/>
    <w:rsid w:val="00C23153"/>
    <w:rsid w:val="00C235AD"/>
    <w:rsid w:val="00C23BB5"/>
    <w:rsid w:val="00C24C60"/>
    <w:rsid w:val="00C253BC"/>
    <w:rsid w:val="00C255AE"/>
    <w:rsid w:val="00C25A83"/>
    <w:rsid w:val="00C26628"/>
    <w:rsid w:val="00C3086E"/>
    <w:rsid w:val="00C30F36"/>
    <w:rsid w:val="00C319AD"/>
    <w:rsid w:val="00C32126"/>
    <w:rsid w:val="00C32D5C"/>
    <w:rsid w:val="00C33093"/>
    <w:rsid w:val="00C33A13"/>
    <w:rsid w:val="00C342CD"/>
    <w:rsid w:val="00C36634"/>
    <w:rsid w:val="00C37839"/>
    <w:rsid w:val="00C37A06"/>
    <w:rsid w:val="00C37FA3"/>
    <w:rsid w:val="00C40604"/>
    <w:rsid w:val="00C40819"/>
    <w:rsid w:val="00C40A57"/>
    <w:rsid w:val="00C4139E"/>
    <w:rsid w:val="00C416D2"/>
    <w:rsid w:val="00C43129"/>
    <w:rsid w:val="00C4472B"/>
    <w:rsid w:val="00C45249"/>
    <w:rsid w:val="00C4618B"/>
    <w:rsid w:val="00C4620D"/>
    <w:rsid w:val="00C465CC"/>
    <w:rsid w:val="00C46E2F"/>
    <w:rsid w:val="00C46E99"/>
    <w:rsid w:val="00C4701A"/>
    <w:rsid w:val="00C470EC"/>
    <w:rsid w:val="00C47A22"/>
    <w:rsid w:val="00C504FE"/>
    <w:rsid w:val="00C50F48"/>
    <w:rsid w:val="00C51DC3"/>
    <w:rsid w:val="00C51F6B"/>
    <w:rsid w:val="00C54E68"/>
    <w:rsid w:val="00C55B08"/>
    <w:rsid w:val="00C56507"/>
    <w:rsid w:val="00C5670A"/>
    <w:rsid w:val="00C60021"/>
    <w:rsid w:val="00C60D7B"/>
    <w:rsid w:val="00C6133D"/>
    <w:rsid w:val="00C6177F"/>
    <w:rsid w:val="00C62752"/>
    <w:rsid w:val="00C62925"/>
    <w:rsid w:val="00C63211"/>
    <w:rsid w:val="00C6327D"/>
    <w:rsid w:val="00C642D2"/>
    <w:rsid w:val="00C65318"/>
    <w:rsid w:val="00C65B40"/>
    <w:rsid w:val="00C65F95"/>
    <w:rsid w:val="00C70834"/>
    <w:rsid w:val="00C70CB4"/>
    <w:rsid w:val="00C70CB8"/>
    <w:rsid w:val="00C711B3"/>
    <w:rsid w:val="00C719CF"/>
    <w:rsid w:val="00C71F96"/>
    <w:rsid w:val="00C74798"/>
    <w:rsid w:val="00C74F27"/>
    <w:rsid w:val="00C75230"/>
    <w:rsid w:val="00C757C2"/>
    <w:rsid w:val="00C7586F"/>
    <w:rsid w:val="00C75AAC"/>
    <w:rsid w:val="00C75F14"/>
    <w:rsid w:val="00C76DD5"/>
    <w:rsid w:val="00C76E66"/>
    <w:rsid w:val="00C76E8B"/>
    <w:rsid w:val="00C773D2"/>
    <w:rsid w:val="00C77E7C"/>
    <w:rsid w:val="00C80215"/>
    <w:rsid w:val="00C808CA"/>
    <w:rsid w:val="00C808EA"/>
    <w:rsid w:val="00C80AC1"/>
    <w:rsid w:val="00C822D0"/>
    <w:rsid w:val="00C8276F"/>
    <w:rsid w:val="00C83BC2"/>
    <w:rsid w:val="00C83C12"/>
    <w:rsid w:val="00C84256"/>
    <w:rsid w:val="00C8484E"/>
    <w:rsid w:val="00C852ED"/>
    <w:rsid w:val="00C860B3"/>
    <w:rsid w:val="00C8778F"/>
    <w:rsid w:val="00C913D0"/>
    <w:rsid w:val="00C91BD2"/>
    <w:rsid w:val="00C92170"/>
    <w:rsid w:val="00C924C9"/>
    <w:rsid w:val="00C95E61"/>
    <w:rsid w:val="00C95E7D"/>
    <w:rsid w:val="00C967D5"/>
    <w:rsid w:val="00C9771B"/>
    <w:rsid w:val="00C97EFA"/>
    <w:rsid w:val="00CA0149"/>
    <w:rsid w:val="00CA018C"/>
    <w:rsid w:val="00CA03BB"/>
    <w:rsid w:val="00CA0AA2"/>
    <w:rsid w:val="00CA0D2C"/>
    <w:rsid w:val="00CA0DA9"/>
    <w:rsid w:val="00CA20A5"/>
    <w:rsid w:val="00CA2D12"/>
    <w:rsid w:val="00CA3222"/>
    <w:rsid w:val="00CA3AC4"/>
    <w:rsid w:val="00CA44BA"/>
    <w:rsid w:val="00CA469B"/>
    <w:rsid w:val="00CA481D"/>
    <w:rsid w:val="00CA4913"/>
    <w:rsid w:val="00CA6F89"/>
    <w:rsid w:val="00CA70EF"/>
    <w:rsid w:val="00CA7279"/>
    <w:rsid w:val="00CB0571"/>
    <w:rsid w:val="00CB1EFB"/>
    <w:rsid w:val="00CB2B5E"/>
    <w:rsid w:val="00CB3935"/>
    <w:rsid w:val="00CB4736"/>
    <w:rsid w:val="00CB48ED"/>
    <w:rsid w:val="00CB530F"/>
    <w:rsid w:val="00CB5901"/>
    <w:rsid w:val="00CB63E4"/>
    <w:rsid w:val="00CB6A6A"/>
    <w:rsid w:val="00CB6CBE"/>
    <w:rsid w:val="00CB7DC9"/>
    <w:rsid w:val="00CC026B"/>
    <w:rsid w:val="00CC094D"/>
    <w:rsid w:val="00CC0F31"/>
    <w:rsid w:val="00CC1D05"/>
    <w:rsid w:val="00CC2AC2"/>
    <w:rsid w:val="00CC2B03"/>
    <w:rsid w:val="00CC3FF3"/>
    <w:rsid w:val="00CC40A0"/>
    <w:rsid w:val="00CC4716"/>
    <w:rsid w:val="00CC55D4"/>
    <w:rsid w:val="00CC7BB7"/>
    <w:rsid w:val="00CC7D0F"/>
    <w:rsid w:val="00CD0EF2"/>
    <w:rsid w:val="00CD1D04"/>
    <w:rsid w:val="00CD2D63"/>
    <w:rsid w:val="00CD2FE4"/>
    <w:rsid w:val="00CD34AC"/>
    <w:rsid w:val="00CD3604"/>
    <w:rsid w:val="00CD473A"/>
    <w:rsid w:val="00CD61A3"/>
    <w:rsid w:val="00CD72F6"/>
    <w:rsid w:val="00CD7DCF"/>
    <w:rsid w:val="00CE01C1"/>
    <w:rsid w:val="00CE1B9E"/>
    <w:rsid w:val="00CE2690"/>
    <w:rsid w:val="00CE2A73"/>
    <w:rsid w:val="00CE3743"/>
    <w:rsid w:val="00CE4004"/>
    <w:rsid w:val="00CE5BCD"/>
    <w:rsid w:val="00CE6712"/>
    <w:rsid w:val="00CE6961"/>
    <w:rsid w:val="00CE6A2D"/>
    <w:rsid w:val="00CF0293"/>
    <w:rsid w:val="00CF0E00"/>
    <w:rsid w:val="00CF1CD8"/>
    <w:rsid w:val="00CF2E4B"/>
    <w:rsid w:val="00CF4EA5"/>
    <w:rsid w:val="00CF5648"/>
    <w:rsid w:val="00CF69D5"/>
    <w:rsid w:val="00CF716A"/>
    <w:rsid w:val="00D0015E"/>
    <w:rsid w:val="00D0044A"/>
    <w:rsid w:val="00D00D25"/>
    <w:rsid w:val="00D00E7D"/>
    <w:rsid w:val="00D01E73"/>
    <w:rsid w:val="00D0306C"/>
    <w:rsid w:val="00D03167"/>
    <w:rsid w:val="00D041E3"/>
    <w:rsid w:val="00D050A0"/>
    <w:rsid w:val="00D07943"/>
    <w:rsid w:val="00D11335"/>
    <w:rsid w:val="00D113B4"/>
    <w:rsid w:val="00D11428"/>
    <w:rsid w:val="00D11840"/>
    <w:rsid w:val="00D12588"/>
    <w:rsid w:val="00D1294E"/>
    <w:rsid w:val="00D12D99"/>
    <w:rsid w:val="00D1387C"/>
    <w:rsid w:val="00D13DF3"/>
    <w:rsid w:val="00D156B1"/>
    <w:rsid w:val="00D15DCF"/>
    <w:rsid w:val="00D164EC"/>
    <w:rsid w:val="00D1674A"/>
    <w:rsid w:val="00D16FF3"/>
    <w:rsid w:val="00D171C8"/>
    <w:rsid w:val="00D172BA"/>
    <w:rsid w:val="00D17519"/>
    <w:rsid w:val="00D178D2"/>
    <w:rsid w:val="00D17958"/>
    <w:rsid w:val="00D20EF6"/>
    <w:rsid w:val="00D2109B"/>
    <w:rsid w:val="00D22E8B"/>
    <w:rsid w:val="00D23209"/>
    <w:rsid w:val="00D23718"/>
    <w:rsid w:val="00D2414D"/>
    <w:rsid w:val="00D2452C"/>
    <w:rsid w:val="00D246AB"/>
    <w:rsid w:val="00D271EF"/>
    <w:rsid w:val="00D32294"/>
    <w:rsid w:val="00D32672"/>
    <w:rsid w:val="00D33207"/>
    <w:rsid w:val="00D33902"/>
    <w:rsid w:val="00D33AED"/>
    <w:rsid w:val="00D34400"/>
    <w:rsid w:val="00D350DA"/>
    <w:rsid w:val="00D3584D"/>
    <w:rsid w:val="00D35CA4"/>
    <w:rsid w:val="00D36FF1"/>
    <w:rsid w:val="00D37170"/>
    <w:rsid w:val="00D4032C"/>
    <w:rsid w:val="00D40746"/>
    <w:rsid w:val="00D42074"/>
    <w:rsid w:val="00D4211A"/>
    <w:rsid w:val="00D4400C"/>
    <w:rsid w:val="00D44A08"/>
    <w:rsid w:val="00D45163"/>
    <w:rsid w:val="00D45454"/>
    <w:rsid w:val="00D457A8"/>
    <w:rsid w:val="00D46446"/>
    <w:rsid w:val="00D4689A"/>
    <w:rsid w:val="00D46B03"/>
    <w:rsid w:val="00D50927"/>
    <w:rsid w:val="00D514D7"/>
    <w:rsid w:val="00D523D8"/>
    <w:rsid w:val="00D52538"/>
    <w:rsid w:val="00D52776"/>
    <w:rsid w:val="00D52F93"/>
    <w:rsid w:val="00D530E0"/>
    <w:rsid w:val="00D53C58"/>
    <w:rsid w:val="00D54506"/>
    <w:rsid w:val="00D550D3"/>
    <w:rsid w:val="00D55396"/>
    <w:rsid w:val="00D56FB0"/>
    <w:rsid w:val="00D5791E"/>
    <w:rsid w:val="00D6041E"/>
    <w:rsid w:val="00D604F8"/>
    <w:rsid w:val="00D60A61"/>
    <w:rsid w:val="00D61CC0"/>
    <w:rsid w:val="00D62008"/>
    <w:rsid w:val="00D63002"/>
    <w:rsid w:val="00D6338F"/>
    <w:rsid w:val="00D6381C"/>
    <w:rsid w:val="00D643D2"/>
    <w:rsid w:val="00D645AE"/>
    <w:rsid w:val="00D646B3"/>
    <w:rsid w:val="00D6532C"/>
    <w:rsid w:val="00D668AC"/>
    <w:rsid w:val="00D67721"/>
    <w:rsid w:val="00D677E9"/>
    <w:rsid w:val="00D67A23"/>
    <w:rsid w:val="00D67D3F"/>
    <w:rsid w:val="00D70555"/>
    <w:rsid w:val="00D7136C"/>
    <w:rsid w:val="00D71D0F"/>
    <w:rsid w:val="00D72775"/>
    <w:rsid w:val="00D73AE9"/>
    <w:rsid w:val="00D73F4A"/>
    <w:rsid w:val="00D75377"/>
    <w:rsid w:val="00D753FE"/>
    <w:rsid w:val="00D75ABB"/>
    <w:rsid w:val="00D75E49"/>
    <w:rsid w:val="00D76438"/>
    <w:rsid w:val="00D76B73"/>
    <w:rsid w:val="00D76D5A"/>
    <w:rsid w:val="00D76F87"/>
    <w:rsid w:val="00D8022F"/>
    <w:rsid w:val="00D809ED"/>
    <w:rsid w:val="00D81AF9"/>
    <w:rsid w:val="00D81F89"/>
    <w:rsid w:val="00D84363"/>
    <w:rsid w:val="00D86056"/>
    <w:rsid w:val="00D866DA"/>
    <w:rsid w:val="00D868C5"/>
    <w:rsid w:val="00D8703C"/>
    <w:rsid w:val="00D87361"/>
    <w:rsid w:val="00D87526"/>
    <w:rsid w:val="00D87536"/>
    <w:rsid w:val="00D87BCE"/>
    <w:rsid w:val="00D87C14"/>
    <w:rsid w:val="00D87DFF"/>
    <w:rsid w:val="00D90BBE"/>
    <w:rsid w:val="00D90DCD"/>
    <w:rsid w:val="00D91939"/>
    <w:rsid w:val="00D91A95"/>
    <w:rsid w:val="00D923CE"/>
    <w:rsid w:val="00D934D3"/>
    <w:rsid w:val="00D936C5"/>
    <w:rsid w:val="00D939A8"/>
    <w:rsid w:val="00D9499C"/>
    <w:rsid w:val="00D949FE"/>
    <w:rsid w:val="00D96122"/>
    <w:rsid w:val="00D962E6"/>
    <w:rsid w:val="00D970D7"/>
    <w:rsid w:val="00D97742"/>
    <w:rsid w:val="00D97BC5"/>
    <w:rsid w:val="00DA00C5"/>
    <w:rsid w:val="00DA0A6D"/>
    <w:rsid w:val="00DA1070"/>
    <w:rsid w:val="00DA2030"/>
    <w:rsid w:val="00DA2319"/>
    <w:rsid w:val="00DA2953"/>
    <w:rsid w:val="00DA2FD4"/>
    <w:rsid w:val="00DA5637"/>
    <w:rsid w:val="00DA5B11"/>
    <w:rsid w:val="00DA5BBC"/>
    <w:rsid w:val="00DB013A"/>
    <w:rsid w:val="00DB0CA3"/>
    <w:rsid w:val="00DB2E00"/>
    <w:rsid w:val="00DB6819"/>
    <w:rsid w:val="00DB68D2"/>
    <w:rsid w:val="00DB78B5"/>
    <w:rsid w:val="00DC0F38"/>
    <w:rsid w:val="00DC3AC0"/>
    <w:rsid w:val="00DC3B93"/>
    <w:rsid w:val="00DC3DAB"/>
    <w:rsid w:val="00DC5C23"/>
    <w:rsid w:val="00DC60C5"/>
    <w:rsid w:val="00DC6C92"/>
    <w:rsid w:val="00DC7026"/>
    <w:rsid w:val="00DC78E3"/>
    <w:rsid w:val="00DD0832"/>
    <w:rsid w:val="00DD1877"/>
    <w:rsid w:val="00DD1F2F"/>
    <w:rsid w:val="00DD27F0"/>
    <w:rsid w:val="00DD2E30"/>
    <w:rsid w:val="00DD5AEA"/>
    <w:rsid w:val="00DD63ED"/>
    <w:rsid w:val="00DD6834"/>
    <w:rsid w:val="00DD6DC3"/>
    <w:rsid w:val="00DD722A"/>
    <w:rsid w:val="00DD7FEB"/>
    <w:rsid w:val="00DE05DB"/>
    <w:rsid w:val="00DE0DE3"/>
    <w:rsid w:val="00DE1594"/>
    <w:rsid w:val="00DE279B"/>
    <w:rsid w:val="00DE36E6"/>
    <w:rsid w:val="00DE3CD4"/>
    <w:rsid w:val="00DE4DB9"/>
    <w:rsid w:val="00DE501D"/>
    <w:rsid w:val="00DE795C"/>
    <w:rsid w:val="00DF022C"/>
    <w:rsid w:val="00DF0D99"/>
    <w:rsid w:val="00DF222C"/>
    <w:rsid w:val="00DF43B0"/>
    <w:rsid w:val="00DF4622"/>
    <w:rsid w:val="00DF49BC"/>
    <w:rsid w:val="00DF5A12"/>
    <w:rsid w:val="00DF61C7"/>
    <w:rsid w:val="00DF7506"/>
    <w:rsid w:val="00DF7672"/>
    <w:rsid w:val="00E0003E"/>
    <w:rsid w:val="00E000E9"/>
    <w:rsid w:val="00E00E07"/>
    <w:rsid w:val="00E00F65"/>
    <w:rsid w:val="00E015B8"/>
    <w:rsid w:val="00E021B0"/>
    <w:rsid w:val="00E0251B"/>
    <w:rsid w:val="00E0383F"/>
    <w:rsid w:val="00E03E9C"/>
    <w:rsid w:val="00E04A9A"/>
    <w:rsid w:val="00E04E3E"/>
    <w:rsid w:val="00E057C1"/>
    <w:rsid w:val="00E05A5F"/>
    <w:rsid w:val="00E05FF6"/>
    <w:rsid w:val="00E07147"/>
    <w:rsid w:val="00E075EE"/>
    <w:rsid w:val="00E10217"/>
    <w:rsid w:val="00E107E7"/>
    <w:rsid w:val="00E12176"/>
    <w:rsid w:val="00E12A34"/>
    <w:rsid w:val="00E12BCD"/>
    <w:rsid w:val="00E157A0"/>
    <w:rsid w:val="00E158D3"/>
    <w:rsid w:val="00E16EBD"/>
    <w:rsid w:val="00E17177"/>
    <w:rsid w:val="00E178F4"/>
    <w:rsid w:val="00E21899"/>
    <w:rsid w:val="00E22914"/>
    <w:rsid w:val="00E22FF7"/>
    <w:rsid w:val="00E2399F"/>
    <w:rsid w:val="00E24377"/>
    <w:rsid w:val="00E2437E"/>
    <w:rsid w:val="00E25207"/>
    <w:rsid w:val="00E25319"/>
    <w:rsid w:val="00E254E0"/>
    <w:rsid w:val="00E2603A"/>
    <w:rsid w:val="00E2705C"/>
    <w:rsid w:val="00E27162"/>
    <w:rsid w:val="00E304F3"/>
    <w:rsid w:val="00E30B0F"/>
    <w:rsid w:val="00E314AC"/>
    <w:rsid w:val="00E32C25"/>
    <w:rsid w:val="00E335A1"/>
    <w:rsid w:val="00E33662"/>
    <w:rsid w:val="00E3431E"/>
    <w:rsid w:val="00E34414"/>
    <w:rsid w:val="00E3625A"/>
    <w:rsid w:val="00E37E42"/>
    <w:rsid w:val="00E40862"/>
    <w:rsid w:val="00E41729"/>
    <w:rsid w:val="00E41AA5"/>
    <w:rsid w:val="00E41E80"/>
    <w:rsid w:val="00E4220B"/>
    <w:rsid w:val="00E43E10"/>
    <w:rsid w:val="00E44B9B"/>
    <w:rsid w:val="00E45846"/>
    <w:rsid w:val="00E462FC"/>
    <w:rsid w:val="00E46782"/>
    <w:rsid w:val="00E47084"/>
    <w:rsid w:val="00E47919"/>
    <w:rsid w:val="00E47E16"/>
    <w:rsid w:val="00E47EA6"/>
    <w:rsid w:val="00E47F26"/>
    <w:rsid w:val="00E5023A"/>
    <w:rsid w:val="00E5032F"/>
    <w:rsid w:val="00E51C8A"/>
    <w:rsid w:val="00E5202F"/>
    <w:rsid w:val="00E52492"/>
    <w:rsid w:val="00E52BF7"/>
    <w:rsid w:val="00E54102"/>
    <w:rsid w:val="00E55119"/>
    <w:rsid w:val="00E55852"/>
    <w:rsid w:val="00E55922"/>
    <w:rsid w:val="00E55E1C"/>
    <w:rsid w:val="00E56C5D"/>
    <w:rsid w:val="00E56D4A"/>
    <w:rsid w:val="00E56ED5"/>
    <w:rsid w:val="00E56FC0"/>
    <w:rsid w:val="00E57612"/>
    <w:rsid w:val="00E5785B"/>
    <w:rsid w:val="00E62766"/>
    <w:rsid w:val="00E62B30"/>
    <w:rsid w:val="00E656DC"/>
    <w:rsid w:val="00E65A8F"/>
    <w:rsid w:val="00E70100"/>
    <w:rsid w:val="00E70466"/>
    <w:rsid w:val="00E70E8C"/>
    <w:rsid w:val="00E7123E"/>
    <w:rsid w:val="00E71AF0"/>
    <w:rsid w:val="00E7259C"/>
    <w:rsid w:val="00E7298A"/>
    <w:rsid w:val="00E73134"/>
    <w:rsid w:val="00E7360E"/>
    <w:rsid w:val="00E74320"/>
    <w:rsid w:val="00E7593E"/>
    <w:rsid w:val="00E759FF"/>
    <w:rsid w:val="00E75B5E"/>
    <w:rsid w:val="00E75C7C"/>
    <w:rsid w:val="00E76419"/>
    <w:rsid w:val="00E7646F"/>
    <w:rsid w:val="00E77D15"/>
    <w:rsid w:val="00E803C6"/>
    <w:rsid w:val="00E81AF6"/>
    <w:rsid w:val="00E81F23"/>
    <w:rsid w:val="00E83404"/>
    <w:rsid w:val="00E83529"/>
    <w:rsid w:val="00E83807"/>
    <w:rsid w:val="00E8462D"/>
    <w:rsid w:val="00E84B7A"/>
    <w:rsid w:val="00E8504D"/>
    <w:rsid w:val="00E85E72"/>
    <w:rsid w:val="00E867F8"/>
    <w:rsid w:val="00E875A8"/>
    <w:rsid w:val="00E92E18"/>
    <w:rsid w:val="00E93051"/>
    <w:rsid w:val="00E949FB"/>
    <w:rsid w:val="00E94A1F"/>
    <w:rsid w:val="00E94A25"/>
    <w:rsid w:val="00E96704"/>
    <w:rsid w:val="00E96AC8"/>
    <w:rsid w:val="00E979E2"/>
    <w:rsid w:val="00E97AAA"/>
    <w:rsid w:val="00E97FE2"/>
    <w:rsid w:val="00EA22C6"/>
    <w:rsid w:val="00EA49F9"/>
    <w:rsid w:val="00EA4C5D"/>
    <w:rsid w:val="00EA68C2"/>
    <w:rsid w:val="00EB02C9"/>
    <w:rsid w:val="00EB0C67"/>
    <w:rsid w:val="00EB18B7"/>
    <w:rsid w:val="00EB1B54"/>
    <w:rsid w:val="00EB40DB"/>
    <w:rsid w:val="00EB5267"/>
    <w:rsid w:val="00EB5322"/>
    <w:rsid w:val="00EB53AB"/>
    <w:rsid w:val="00EB53DD"/>
    <w:rsid w:val="00EB7423"/>
    <w:rsid w:val="00EB7C47"/>
    <w:rsid w:val="00EC024C"/>
    <w:rsid w:val="00EC099B"/>
    <w:rsid w:val="00EC11DF"/>
    <w:rsid w:val="00EC1520"/>
    <w:rsid w:val="00EC21DC"/>
    <w:rsid w:val="00EC3BBD"/>
    <w:rsid w:val="00EC3E76"/>
    <w:rsid w:val="00EC4A84"/>
    <w:rsid w:val="00EC571A"/>
    <w:rsid w:val="00EC5E61"/>
    <w:rsid w:val="00EC6D0D"/>
    <w:rsid w:val="00ED0585"/>
    <w:rsid w:val="00ED1205"/>
    <w:rsid w:val="00ED1AF0"/>
    <w:rsid w:val="00ED2776"/>
    <w:rsid w:val="00ED33FC"/>
    <w:rsid w:val="00ED35C6"/>
    <w:rsid w:val="00ED378C"/>
    <w:rsid w:val="00ED3A1A"/>
    <w:rsid w:val="00ED4882"/>
    <w:rsid w:val="00ED6504"/>
    <w:rsid w:val="00ED6EDD"/>
    <w:rsid w:val="00ED6F30"/>
    <w:rsid w:val="00ED6FA7"/>
    <w:rsid w:val="00ED77C2"/>
    <w:rsid w:val="00ED7DC8"/>
    <w:rsid w:val="00EE0A0C"/>
    <w:rsid w:val="00EE2D19"/>
    <w:rsid w:val="00EE3462"/>
    <w:rsid w:val="00EE50D5"/>
    <w:rsid w:val="00EE66FD"/>
    <w:rsid w:val="00EE68D8"/>
    <w:rsid w:val="00EE69E6"/>
    <w:rsid w:val="00EE7320"/>
    <w:rsid w:val="00EE7C14"/>
    <w:rsid w:val="00EE7E51"/>
    <w:rsid w:val="00EF0FA1"/>
    <w:rsid w:val="00EF1CD2"/>
    <w:rsid w:val="00EF2EF6"/>
    <w:rsid w:val="00EF3788"/>
    <w:rsid w:val="00EF4BE1"/>
    <w:rsid w:val="00EF64D6"/>
    <w:rsid w:val="00F016DD"/>
    <w:rsid w:val="00F017DA"/>
    <w:rsid w:val="00F01C86"/>
    <w:rsid w:val="00F01DD4"/>
    <w:rsid w:val="00F01FF4"/>
    <w:rsid w:val="00F0296C"/>
    <w:rsid w:val="00F0308D"/>
    <w:rsid w:val="00F03DEE"/>
    <w:rsid w:val="00F05E4C"/>
    <w:rsid w:val="00F0610A"/>
    <w:rsid w:val="00F06D07"/>
    <w:rsid w:val="00F07BDE"/>
    <w:rsid w:val="00F07FC5"/>
    <w:rsid w:val="00F10DE3"/>
    <w:rsid w:val="00F1264E"/>
    <w:rsid w:val="00F12764"/>
    <w:rsid w:val="00F12E16"/>
    <w:rsid w:val="00F15225"/>
    <w:rsid w:val="00F15720"/>
    <w:rsid w:val="00F15B84"/>
    <w:rsid w:val="00F16698"/>
    <w:rsid w:val="00F210B3"/>
    <w:rsid w:val="00F22814"/>
    <w:rsid w:val="00F22828"/>
    <w:rsid w:val="00F23134"/>
    <w:rsid w:val="00F23CB3"/>
    <w:rsid w:val="00F24EB8"/>
    <w:rsid w:val="00F25D09"/>
    <w:rsid w:val="00F25EF9"/>
    <w:rsid w:val="00F25F92"/>
    <w:rsid w:val="00F2696E"/>
    <w:rsid w:val="00F26B12"/>
    <w:rsid w:val="00F30D68"/>
    <w:rsid w:val="00F30D85"/>
    <w:rsid w:val="00F31E08"/>
    <w:rsid w:val="00F3300F"/>
    <w:rsid w:val="00F34A1A"/>
    <w:rsid w:val="00F35F04"/>
    <w:rsid w:val="00F3618E"/>
    <w:rsid w:val="00F36859"/>
    <w:rsid w:val="00F36F4F"/>
    <w:rsid w:val="00F41100"/>
    <w:rsid w:val="00F436F1"/>
    <w:rsid w:val="00F43876"/>
    <w:rsid w:val="00F44A62"/>
    <w:rsid w:val="00F468DE"/>
    <w:rsid w:val="00F472E4"/>
    <w:rsid w:val="00F47ECC"/>
    <w:rsid w:val="00F502F8"/>
    <w:rsid w:val="00F50523"/>
    <w:rsid w:val="00F5079A"/>
    <w:rsid w:val="00F50BB8"/>
    <w:rsid w:val="00F51291"/>
    <w:rsid w:val="00F513FC"/>
    <w:rsid w:val="00F51BFD"/>
    <w:rsid w:val="00F51D90"/>
    <w:rsid w:val="00F51DD0"/>
    <w:rsid w:val="00F51F15"/>
    <w:rsid w:val="00F525AA"/>
    <w:rsid w:val="00F53291"/>
    <w:rsid w:val="00F53D1F"/>
    <w:rsid w:val="00F544C3"/>
    <w:rsid w:val="00F54F42"/>
    <w:rsid w:val="00F55610"/>
    <w:rsid w:val="00F56A12"/>
    <w:rsid w:val="00F57235"/>
    <w:rsid w:val="00F57609"/>
    <w:rsid w:val="00F60636"/>
    <w:rsid w:val="00F63F20"/>
    <w:rsid w:val="00F650FC"/>
    <w:rsid w:val="00F65D46"/>
    <w:rsid w:val="00F6628A"/>
    <w:rsid w:val="00F6764D"/>
    <w:rsid w:val="00F67757"/>
    <w:rsid w:val="00F6780F"/>
    <w:rsid w:val="00F6790C"/>
    <w:rsid w:val="00F67E8E"/>
    <w:rsid w:val="00F67F05"/>
    <w:rsid w:val="00F70F3E"/>
    <w:rsid w:val="00F71892"/>
    <w:rsid w:val="00F7196E"/>
    <w:rsid w:val="00F72D50"/>
    <w:rsid w:val="00F731A5"/>
    <w:rsid w:val="00F73351"/>
    <w:rsid w:val="00F73B02"/>
    <w:rsid w:val="00F740D3"/>
    <w:rsid w:val="00F75371"/>
    <w:rsid w:val="00F7592B"/>
    <w:rsid w:val="00F75F6B"/>
    <w:rsid w:val="00F76561"/>
    <w:rsid w:val="00F802BE"/>
    <w:rsid w:val="00F8042C"/>
    <w:rsid w:val="00F818AE"/>
    <w:rsid w:val="00F827F4"/>
    <w:rsid w:val="00F82BAD"/>
    <w:rsid w:val="00F83C20"/>
    <w:rsid w:val="00F8481A"/>
    <w:rsid w:val="00F84EB2"/>
    <w:rsid w:val="00F84FD7"/>
    <w:rsid w:val="00F85BE0"/>
    <w:rsid w:val="00F90155"/>
    <w:rsid w:val="00F90EDB"/>
    <w:rsid w:val="00F91BC4"/>
    <w:rsid w:val="00F92B4E"/>
    <w:rsid w:val="00F92BA9"/>
    <w:rsid w:val="00F934AB"/>
    <w:rsid w:val="00F93775"/>
    <w:rsid w:val="00F938F3"/>
    <w:rsid w:val="00F95A5B"/>
    <w:rsid w:val="00F96912"/>
    <w:rsid w:val="00F97950"/>
    <w:rsid w:val="00FA0C03"/>
    <w:rsid w:val="00FA113F"/>
    <w:rsid w:val="00FA2295"/>
    <w:rsid w:val="00FA2A12"/>
    <w:rsid w:val="00FA2BA0"/>
    <w:rsid w:val="00FA2D9C"/>
    <w:rsid w:val="00FA30F1"/>
    <w:rsid w:val="00FA38B7"/>
    <w:rsid w:val="00FA5B35"/>
    <w:rsid w:val="00FA5D7D"/>
    <w:rsid w:val="00FA6629"/>
    <w:rsid w:val="00FA6683"/>
    <w:rsid w:val="00FA6ADC"/>
    <w:rsid w:val="00FA7382"/>
    <w:rsid w:val="00FB09A5"/>
    <w:rsid w:val="00FB0C3B"/>
    <w:rsid w:val="00FB1A99"/>
    <w:rsid w:val="00FB1F31"/>
    <w:rsid w:val="00FB2554"/>
    <w:rsid w:val="00FB2B2E"/>
    <w:rsid w:val="00FB3774"/>
    <w:rsid w:val="00FB3C37"/>
    <w:rsid w:val="00FB3C97"/>
    <w:rsid w:val="00FB3DA3"/>
    <w:rsid w:val="00FB6AAC"/>
    <w:rsid w:val="00FB7388"/>
    <w:rsid w:val="00FB7F59"/>
    <w:rsid w:val="00FC094D"/>
    <w:rsid w:val="00FC0D5C"/>
    <w:rsid w:val="00FC1AC9"/>
    <w:rsid w:val="00FC3215"/>
    <w:rsid w:val="00FC3794"/>
    <w:rsid w:val="00FC5A80"/>
    <w:rsid w:val="00FC77A5"/>
    <w:rsid w:val="00FD0949"/>
    <w:rsid w:val="00FD0CF8"/>
    <w:rsid w:val="00FD24BA"/>
    <w:rsid w:val="00FD2DF7"/>
    <w:rsid w:val="00FD40FF"/>
    <w:rsid w:val="00FD45E4"/>
    <w:rsid w:val="00FD49C9"/>
    <w:rsid w:val="00FD4FCF"/>
    <w:rsid w:val="00FD52A7"/>
    <w:rsid w:val="00FD59FF"/>
    <w:rsid w:val="00FD782C"/>
    <w:rsid w:val="00FD7E28"/>
    <w:rsid w:val="00FE0897"/>
    <w:rsid w:val="00FE2309"/>
    <w:rsid w:val="00FE2B54"/>
    <w:rsid w:val="00FE2D3D"/>
    <w:rsid w:val="00FE3C62"/>
    <w:rsid w:val="00FE3FDD"/>
    <w:rsid w:val="00FE436A"/>
    <w:rsid w:val="00FE4780"/>
    <w:rsid w:val="00FE5075"/>
    <w:rsid w:val="00FE68B1"/>
    <w:rsid w:val="00FE76BD"/>
    <w:rsid w:val="00FE7E10"/>
    <w:rsid w:val="00FE7E65"/>
    <w:rsid w:val="00FE7F07"/>
    <w:rsid w:val="00FF11B0"/>
    <w:rsid w:val="00FF30F5"/>
    <w:rsid w:val="00FF51A0"/>
    <w:rsid w:val="00FF56BF"/>
    <w:rsid w:val="00FF770B"/>
    <w:rsid w:val="00FF7C7F"/>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7A8"/>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D464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115FB"/>
    <w:rsid w:val="00017324"/>
    <w:rsid w:val="0003304F"/>
    <w:rsid w:val="00035AB7"/>
    <w:rsid w:val="00067A0F"/>
    <w:rsid w:val="000725B5"/>
    <w:rsid w:val="000B0FC3"/>
    <w:rsid w:val="000E2DE2"/>
    <w:rsid w:val="001323D1"/>
    <w:rsid w:val="0014046E"/>
    <w:rsid w:val="00143E53"/>
    <w:rsid w:val="00155744"/>
    <w:rsid w:val="00157211"/>
    <w:rsid w:val="001632AB"/>
    <w:rsid w:val="00173E99"/>
    <w:rsid w:val="001843F6"/>
    <w:rsid w:val="0018448D"/>
    <w:rsid w:val="00196FCF"/>
    <w:rsid w:val="001D5F8E"/>
    <w:rsid w:val="001D79F3"/>
    <w:rsid w:val="00230B40"/>
    <w:rsid w:val="00246C75"/>
    <w:rsid w:val="00251108"/>
    <w:rsid w:val="00254B25"/>
    <w:rsid w:val="0025745E"/>
    <w:rsid w:val="002705F6"/>
    <w:rsid w:val="00286358"/>
    <w:rsid w:val="002B1BFE"/>
    <w:rsid w:val="002B2B37"/>
    <w:rsid w:val="002D036E"/>
    <w:rsid w:val="002F076A"/>
    <w:rsid w:val="00310ECB"/>
    <w:rsid w:val="00325C3B"/>
    <w:rsid w:val="00327612"/>
    <w:rsid w:val="00334D57"/>
    <w:rsid w:val="003350D7"/>
    <w:rsid w:val="00341669"/>
    <w:rsid w:val="0034504A"/>
    <w:rsid w:val="003525CF"/>
    <w:rsid w:val="00384E4B"/>
    <w:rsid w:val="0039738F"/>
    <w:rsid w:val="003A12A7"/>
    <w:rsid w:val="003A457F"/>
    <w:rsid w:val="003B22F1"/>
    <w:rsid w:val="003B7D65"/>
    <w:rsid w:val="003C31A8"/>
    <w:rsid w:val="003E6ECE"/>
    <w:rsid w:val="00403861"/>
    <w:rsid w:val="004074FC"/>
    <w:rsid w:val="00437AFC"/>
    <w:rsid w:val="00452DAA"/>
    <w:rsid w:val="0046748A"/>
    <w:rsid w:val="00485BD5"/>
    <w:rsid w:val="004A51D0"/>
    <w:rsid w:val="004B4F27"/>
    <w:rsid w:val="004C4026"/>
    <w:rsid w:val="004C699A"/>
    <w:rsid w:val="00520894"/>
    <w:rsid w:val="005318B7"/>
    <w:rsid w:val="00534AD7"/>
    <w:rsid w:val="00563F6C"/>
    <w:rsid w:val="005A4AF3"/>
    <w:rsid w:val="005D2029"/>
    <w:rsid w:val="00617DA6"/>
    <w:rsid w:val="006521AB"/>
    <w:rsid w:val="006548DA"/>
    <w:rsid w:val="0068048A"/>
    <w:rsid w:val="00686428"/>
    <w:rsid w:val="006A5C89"/>
    <w:rsid w:val="006B4CFE"/>
    <w:rsid w:val="006B7EEF"/>
    <w:rsid w:val="006C3583"/>
    <w:rsid w:val="006C4582"/>
    <w:rsid w:val="006C4750"/>
    <w:rsid w:val="006F0F33"/>
    <w:rsid w:val="00705209"/>
    <w:rsid w:val="007126BC"/>
    <w:rsid w:val="00776AB4"/>
    <w:rsid w:val="007803E4"/>
    <w:rsid w:val="00785ED5"/>
    <w:rsid w:val="00793E33"/>
    <w:rsid w:val="007A357A"/>
    <w:rsid w:val="007D59F8"/>
    <w:rsid w:val="00800F53"/>
    <w:rsid w:val="0082051B"/>
    <w:rsid w:val="008A5951"/>
    <w:rsid w:val="008F053B"/>
    <w:rsid w:val="009020C5"/>
    <w:rsid w:val="00930681"/>
    <w:rsid w:val="00947F20"/>
    <w:rsid w:val="009521AB"/>
    <w:rsid w:val="00954929"/>
    <w:rsid w:val="00982AC7"/>
    <w:rsid w:val="00996648"/>
    <w:rsid w:val="009A4B3D"/>
    <w:rsid w:val="009C1D90"/>
    <w:rsid w:val="009E15CB"/>
    <w:rsid w:val="00A12091"/>
    <w:rsid w:val="00A2456B"/>
    <w:rsid w:val="00A70E68"/>
    <w:rsid w:val="00AB727D"/>
    <w:rsid w:val="00AB7F40"/>
    <w:rsid w:val="00AC1C5D"/>
    <w:rsid w:val="00AD69B8"/>
    <w:rsid w:val="00B60EBA"/>
    <w:rsid w:val="00B95A8F"/>
    <w:rsid w:val="00BA7B5C"/>
    <w:rsid w:val="00BB3FCF"/>
    <w:rsid w:val="00BC0FC7"/>
    <w:rsid w:val="00C00D23"/>
    <w:rsid w:val="00C01A52"/>
    <w:rsid w:val="00C14E68"/>
    <w:rsid w:val="00C30658"/>
    <w:rsid w:val="00C44B05"/>
    <w:rsid w:val="00C9501F"/>
    <w:rsid w:val="00CA7803"/>
    <w:rsid w:val="00CB26A7"/>
    <w:rsid w:val="00CB453F"/>
    <w:rsid w:val="00CC2C80"/>
    <w:rsid w:val="00CD2407"/>
    <w:rsid w:val="00CD3587"/>
    <w:rsid w:val="00CF3594"/>
    <w:rsid w:val="00D620E9"/>
    <w:rsid w:val="00D87771"/>
    <w:rsid w:val="00D94A52"/>
    <w:rsid w:val="00E14097"/>
    <w:rsid w:val="00E14FA9"/>
    <w:rsid w:val="00E169ED"/>
    <w:rsid w:val="00E269F3"/>
    <w:rsid w:val="00E26A37"/>
    <w:rsid w:val="00E37496"/>
    <w:rsid w:val="00E41D53"/>
    <w:rsid w:val="00E501FE"/>
    <w:rsid w:val="00E6349E"/>
    <w:rsid w:val="00E76D6B"/>
    <w:rsid w:val="00EB50FC"/>
    <w:rsid w:val="00ED06B6"/>
    <w:rsid w:val="00ED1601"/>
    <w:rsid w:val="00EE30BD"/>
    <w:rsid w:val="00EF6D3E"/>
    <w:rsid w:val="00EF7322"/>
    <w:rsid w:val="00F36F98"/>
    <w:rsid w:val="00F5283E"/>
    <w:rsid w:val="00F60F1E"/>
    <w:rsid w:val="00F7405D"/>
    <w:rsid w:val="00F77181"/>
    <w:rsid w:val="00F84771"/>
    <w:rsid w:val="00FA5CB4"/>
    <w:rsid w:val="00FD1CB3"/>
    <w:rsid w:val="00FD515F"/>
    <w:rsid w:val="00FF4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39F5E6E8-81CC-49A8-9B6C-CA3B1EDC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1012</TotalTime>
  <Pages>18</Pages>
  <Words>2303</Words>
  <Characters>13133</Characters>
  <Application>Microsoft Office Word</Application>
  <DocSecurity>0</DocSecurity>
  <Lines>109</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311</cp:revision>
  <cp:lastPrinted>2016-05-11T05:52:00Z</cp:lastPrinted>
  <dcterms:created xsi:type="dcterms:W3CDTF">2017-04-03T01:56:00Z</dcterms:created>
  <dcterms:modified xsi:type="dcterms:W3CDTF">2019-05-16T05:52:00Z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