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5A53E42" w:rsidR="00A33843" w:rsidRPr="0001032B" w:rsidRDefault="00795635" w:rsidP="00795635">
            <w:pPr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English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717A62E6" w:rsidR="006C0865" w:rsidRPr="00411A5C" w:rsidRDefault="008321DD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American School Textbook Reading Key</w:t>
      </w:r>
    </w:p>
    <w:p w14:paraId="7AFC027E" w14:textId="4CE0B99C" w:rsidR="006C0865" w:rsidRPr="00411A5C" w:rsidRDefault="008321DD" w:rsidP="006C0865">
      <w:pPr>
        <w:jc w:val="center"/>
        <w:rPr>
          <w:sz w:val="52"/>
          <w:szCs w:val="52"/>
          <w:lang w:eastAsia="ko-KR"/>
        </w:rPr>
      </w:pPr>
      <w:r>
        <w:rPr>
          <w:rFonts w:hint="eastAsia"/>
          <w:sz w:val="52"/>
          <w:szCs w:val="52"/>
          <w:lang w:eastAsia="ko-KR"/>
        </w:rPr>
        <w:t>Easy 1</w:t>
      </w:r>
    </w:p>
    <w:p w14:paraId="7AFC027F" w14:textId="77777777" w:rsidR="003E53D7" w:rsidRDefault="003E53D7">
      <w:pPr>
        <w:rPr>
          <w:lang w:eastAsia="ko-KR"/>
        </w:rPr>
      </w:pPr>
      <w:r>
        <w:rPr>
          <w:lang w:eastAsia="ko-KR"/>
        </w:rPr>
        <w:br w:type="page"/>
      </w:r>
    </w:p>
    <w:p w14:paraId="7AFC0280" w14:textId="77777777" w:rsidR="003E53D7" w:rsidRDefault="003E53D7" w:rsidP="003E53D7">
      <w:pPr>
        <w:rPr>
          <w:lang w:eastAsia="ko-KR"/>
        </w:rPr>
      </w:pPr>
    </w:p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5BFED2CF" w:rsidR="00F51F15" w:rsidRPr="00411A5C" w:rsidRDefault="000A21C2" w:rsidP="000A21C2">
            <w:pPr>
              <w:rPr>
                <w:lang w:eastAsia="ko-KR"/>
              </w:rPr>
            </w:pPr>
            <w:r>
              <w:rPr>
                <w:lang w:eastAsia="ko-KR"/>
              </w:rPr>
              <w:t>26</w:t>
            </w:r>
            <w:r w:rsidR="00FB09A5">
              <w:rPr>
                <w:rFonts w:hint="eastAsia"/>
                <w:lang w:eastAsia="ko-KR"/>
              </w:rPr>
              <w:t>-</w:t>
            </w:r>
            <w:r w:rsidR="00795635">
              <w:rPr>
                <w:lang w:eastAsia="ko-KR"/>
              </w:rPr>
              <w:t>A</w:t>
            </w:r>
            <w:r>
              <w:rPr>
                <w:lang w:eastAsia="ko-KR"/>
              </w:rPr>
              <w:t>ug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795635">
              <w:rPr>
                <w:lang w:eastAsia="ko-KR"/>
              </w:rPr>
              <w:t>8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7777777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4A79E40C" w:rsidR="00F51F15" w:rsidRDefault="00F51F15" w:rsidP="008E087F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77777777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77777777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78EBB97F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AF1799" w14:textId="622888D3" w:rsidR="005E26FC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29421223" w:history="1">
            <w:r w:rsidR="005E26FC" w:rsidRPr="00196A5C">
              <w:rPr>
                <w:rStyle w:val="a6"/>
                <w:noProof/>
                <w:lang w:eastAsia="ko-KR"/>
              </w:rPr>
              <w:t>1</w:t>
            </w:r>
            <w:r w:rsidR="005E26FC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E26FC" w:rsidRPr="00196A5C">
              <w:rPr>
                <w:rStyle w:val="a6"/>
                <w:noProof/>
                <w:lang w:eastAsia="ko-KR"/>
              </w:rPr>
              <w:t>Chapter 1 - Social Studies History and Geography</w:t>
            </w:r>
            <w:r w:rsidR="005E26FC">
              <w:rPr>
                <w:noProof/>
                <w:webHidden/>
              </w:rPr>
              <w:tab/>
            </w:r>
            <w:r w:rsidR="005E26FC">
              <w:rPr>
                <w:noProof/>
                <w:webHidden/>
              </w:rPr>
              <w:fldChar w:fldCharType="begin"/>
            </w:r>
            <w:r w:rsidR="005E26FC">
              <w:rPr>
                <w:noProof/>
                <w:webHidden/>
              </w:rPr>
              <w:instrText xml:space="preserve"> PAGEREF _Toc29421223 \h </w:instrText>
            </w:r>
            <w:r w:rsidR="005E26FC">
              <w:rPr>
                <w:noProof/>
                <w:webHidden/>
              </w:rPr>
            </w:r>
            <w:r w:rsidR="005E26FC">
              <w:rPr>
                <w:noProof/>
                <w:webHidden/>
              </w:rPr>
              <w:fldChar w:fldCharType="separate"/>
            </w:r>
            <w:r w:rsidR="005E26FC">
              <w:rPr>
                <w:noProof/>
                <w:webHidden/>
              </w:rPr>
              <w:t>5</w:t>
            </w:r>
            <w:r w:rsidR="005E26FC">
              <w:rPr>
                <w:noProof/>
                <w:webHidden/>
              </w:rPr>
              <w:fldChar w:fldCharType="end"/>
            </w:r>
          </w:hyperlink>
        </w:p>
        <w:p w14:paraId="342901E7" w14:textId="158AC1F4" w:rsidR="005E26FC" w:rsidRDefault="005E26F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24" w:history="1">
            <w:r w:rsidRPr="00196A5C">
              <w:rPr>
                <w:rStyle w:val="a6"/>
                <w:noProof/>
                <w:lang w:eastAsia="ko-KR"/>
              </w:rPr>
              <w:t>1.1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196A5C">
              <w:rPr>
                <w:rStyle w:val="a6"/>
                <w:noProof/>
                <w:lang w:eastAsia="ko-KR"/>
              </w:rPr>
              <w:t>UNIT01 – Our Day at School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AD309" w14:textId="2A9D00AD" w:rsidR="005E26FC" w:rsidRDefault="005E26F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25" w:history="1">
            <w:r w:rsidRPr="00196A5C">
              <w:rPr>
                <w:rStyle w:val="a6"/>
                <w:noProof/>
                <w:lang w:eastAsia="ko-KR"/>
              </w:rPr>
              <w:t>1.2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196A5C">
              <w:rPr>
                <w:rStyle w:val="a6"/>
                <w:noProof/>
                <w:lang w:eastAsia="ko-KR"/>
              </w:rPr>
              <w:t>UNIT02 – School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ECB1F" w14:textId="2F121BB4" w:rsidR="005E26FC" w:rsidRDefault="005E26F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26" w:history="1">
            <w:r w:rsidRPr="00196A5C">
              <w:rPr>
                <w:rStyle w:val="a6"/>
                <w:noProof/>
                <w:lang w:eastAsia="ko-KR"/>
              </w:rPr>
              <w:t>1.3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196A5C">
              <w:rPr>
                <w:rStyle w:val="a6"/>
                <w:noProof/>
                <w:lang w:eastAsia="ko-KR"/>
              </w:rPr>
              <w:t>UNIT03 – Welcome to My Community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34FB5" w14:textId="3BCC8D28" w:rsidR="005E26FC" w:rsidRDefault="005E26F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27" w:history="1">
            <w:r w:rsidRPr="00196A5C">
              <w:rPr>
                <w:rStyle w:val="a6"/>
                <w:noProof/>
                <w:lang w:eastAsia="ko-KR"/>
              </w:rPr>
              <w:t>1.4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196A5C">
              <w:rPr>
                <w:rStyle w:val="a6"/>
                <w:noProof/>
                <w:lang w:eastAsia="ko-KR"/>
              </w:rPr>
              <w:t>UNIT04 – Being a Good Citizen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5BEE1" w14:textId="68B22C68" w:rsidR="005E26FC" w:rsidRDefault="005E26F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28" w:history="1">
            <w:r w:rsidRPr="00196A5C">
              <w:rPr>
                <w:rStyle w:val="a6"/>
                <w:noProof/>
                <w:lang w:eastAsia="ko-KR"/>
              </w:rPr>
              <w:t>1.5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196A5C">
              <w:rPr>
                <w:rStyle w:val="a6"/>
                <w:noProof/>
                <w:lang w:eastAsia="ko-KR"/>
              </w:rPr>
              <w:t>UNIT05 – Celebrating Holidays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87555" w14:textId="3D9297E7" w:rsidR="005E26FC" w:rsidRDefault="005E26F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29" w:history="1">
            <w:r w:rsidRPr="00196A5C">
              <w:rPr>
                <w:rStyle w:val="a6"/>
                <w:noProof/>
                <w:lang w:eastAsia="ko-KR"/>
              </w:rPr>
              <w:t>1.6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196A5C">
              <w:rPr>
                <w:rStyle w:val="a6"/>
                <w:noProof/>
                <w:lang w:eastAsia="ko-KR"/>
              </w:rPr>
              <w:t>UNIT06 – Holiday Traditions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A358A" w14:textId="41CD29A8" w:rsidR="005E26FC" w:rsidRDefault="005E26F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30" w:history="1">
            <w:r w:rsidRPr="00196A5C">
              <w:rPr>
                <w:rStyle w:val="a6"/>
                <w:noProof/>
                <w:lang w:eastAsia="ko-KR"/>
              </w:rPr>
              <w:t>1.7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196A5C">
              <w:rPr>
                <w:rStyle w:val="a6"/>
                <w:noProof/>
                <w:lang w:eastAsia="ko-KR"/>
              </w:rPr>
              <w:t>UNIT07 – America’s 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4CC1F" w14:textId="568BA9A7" w:rsidR="005E26FC" w:rsidRDefault="005E26F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31" w:history="1">
            <w:r w:rsidRPr="00196A5C">
              <w:rPr>
                <w:rStyle w:val="a6"/>
                <w:noProof/>
                <w:lang w:eastAsia="ko-KR"/>
              </w:rPr>
              <w:t>1.8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196A5C">
              <w:rPr>
                <w:rStyle w:val="a6"/>
                <w:noProof/>
                <w:lang w:eastAsia="ko-KR"/>
              </w:rPr>
              <w:t>UNIT08 – National 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784B3" w14:textId="6928DA73" w:rsidR="005E26FC" w:rsidRDefault="005E26F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32" w:history="1">
            <w:r w:rsidRPr="00196A5C">
              <w:rPr>
                <w:rStyle w:val="a6"/>
                <w:noProof/>
                <w:lang w:eastAsia="ko-KR"/>
              </w:rPr>
              <w:t>1.9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196A5C">
              <w:rPr>
                <w:rStyle w:val="a6"/>
                <w:noProof/>
                <w:lang w:eastAsia="ko-KR"/>
              </w:rPr>
              <w:t>UNIT09 – America’s Capital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A8CCA" w14:textId="3315D88C" w:rsidR="005E26FC" w:rsidRDefault="005E26F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33" w:history="1">
            <w:r w:rsidRPr="00196A5C">
              <w:rPr>
                <w:rStyle w:val="a6"/>
                <w:noProof/>
                <w:lang w:eastAsia="ko-KR"/>
              </w:rPr>
              <w:t>1.10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196A5C">
              <w:rPr>
                <w:rStyle w:val="a6"/>
                <w:noProof/>
                <w:lang w:eastAsia="ko-KR"/>
              </w:rPr>
              <w:t>UNIT10 – Washington, D.C.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7D8FA" w14:textId="777519F8" w:rsidR="005E26FC" w:rsidRDefault="005E26F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34" w:history="1">
            <w:r w:rsidRPr="00196A5C">
              <w:rPr>
                <w:rStyle w:val="a6"/>
                <w:noProof/>
                <w:lang w:eastAsia="ko-KR"/>
              </w:rPr>
              <w:t>1.11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196A5C">
              <w:rPr>
                <w:rStyle w:val="a6"/>
                <w:noProof/>
                <w:lang w:eastAsia="ko-KR"/>
              </w:rPr>
              <w:t>UNIT11 – Our Land and Water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BE67C" w14:textId="321DEFFB" w:rsidR="005E26FC" w:rsidRDefault="005E26F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35" w:history="1">
            <w:r w:rsidRPr="00196A5C">
              <w:rPr>
                <w:rStyle w:val="a6"/>
                <w:noProof/>
                <w:lang w:eastAsia="ko-KR"/>
              </w:rPr>
              <w:t>1.12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196A5C">
              <w:rPr>
                <w:rStyle w:val="a6"/>
                <w:noProof/>
                <w:lang w:eastAsia="ko-KR"/>
              </w:rPr>
              <w:t>UNIT12 – Where in the World Do We Live?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5D9AB" w14:textId="6E42D15B" w:rsidR="005E26FC" w:rsidRDefault="005E26FC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29421236" w:history="1">
            <w:r w:rsidRPr="00196A5C">
              <w:rPr>
                <w:rStyle w:val="a6"/>
                <w:noProof/>
                <w:lang w:eastAsia="ko-KR"/>
              </w:rPr>
              <w:t>2</w:t>
            </w:r>
            <w:r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Pr="00196A5C">
              <w:rPr>
                <w:rStyle w:val="a6"/>
                <w:noProof/>
                <w:lang w:eastAsia="ko-KR"/>
              </w:rPr>
              <w:t>Chapter 2 - Science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C5EEC" w14:textId="2C4AD7FD" w:rsidR="005E26FC" w:rsidRDefault="005E26F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37" w:history="1">
            <w:r w:rsidRPr="00196A5C">
              <w:rPr>
                <w:rStyle w:val="a6"/>
                <w:noProof/>
                <w:lang w:eastAsia="ko-KR"/>
              </w:rPr>
              <w:t>2.1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196A5C">
              <w:rPr>
                <w:rStyle w:val="a6"/>
                <w:noProof/>
                <w:lang w:eastAsia="ko-KR"/>
              </w:rPr>
              <w:t>UNIT13 – Parts of Plants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2497E" w14:textId="37491CB3" w:rsidR="005E26FC" w:rsidRDefault="005E26F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38" w:history="1">
            <w:r w:rsidRPr="00196A5C">
              <w:rPr>
                <w:rStyle w:val="a6"/>
                <w:noProof/>
                <w:lang w:eastAsia="ko-KR"/>
              </w:rPr>
              <w:t>2.2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196A5C">
              <w:rPr>
                <w:rStyle w:val="a6"/>
                <w:noProof/>
                <w:lang w:eastAsia="ko-KR"/>
              </w:rPr>
              <w:t>UNIT14 – What do Plants Need?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A44BB" w14:textId="3869D217" w:rsidR="005E26FC" w:rsidRDefault="005E26F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39" w:history="1">
            <w:r w:rsidRPr="00196A5C">
              <w:rPr>
                <w:rStyle w:val="a6"/>
                <w:noProof/>
                <w:lang w:eastAsia="ko-KR"/>
              </w:rPr>
              <w:t>2.3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196A5C">
              <w:rPr>
                <w:rStyle w:val="a6"/>
                <w:noProof/>
                <w:lang w:eastAsia="ko-KR"/>
              </w:rPr>
              <w:t>UNIT15 – Where Do Animals Live?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BB198" w14:textId="05E6EBE3" w:rsidR="005E26FC" w:rsidRDefault="005E26F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40" w:history="1">
            <w:r w:rsidRPr="00196A5C">
              <w:rPr>
                <w:rStyle w:val="a6"/>
                <w:noProof/>
                <w:lang w:eastAsia="ko-KR"/>
              </w:rPr>
              <w:t>2.4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196A5C">
              <w:rPr>
                <w:rStyle w:val="a6"/>
                <w:noProof/>
                <w:lang w:eastAsia="ko-KR"/>
              </w:rPr>
              <w:t>UNIT16 – Water Habitats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8F134" w14:textId="06F7BF4D" w:rsidR="005E26FC" w:rsidRDefault="005E26F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41" w:history="1">
            <w:r w:rsidRPr="00196A5C">
              <w:rPr>
                <w:rStyle w:val="a6"/>
                <w:noProof/>
                <w:lang w:eastAsia="ko-KR"/>
              </w:rPr>
              <w:t>2.5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196A5C">
              <w:rPr>
                <w:rStyle w:val="a6"/>
                <w:noProof/>
                <w:lang w:eastAsia="ko-KR"/>
              </w:rPr>
              <w:t>UNIT17 - Weather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A41B0" w14:textId="14EEC23A" w:rsidR="005E26FC" w:rsidRDefault="005E26F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42" w:history="1">
            <w:r w:rsidRPr="00196A5C">
              <w:rPr>
                <w:rStyle w:val="a6"/>
                <w:noProof/>
                <w:lang w:eastAsia="ko-KR"/>
              </w:rPr>
              <w:t>2.6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196A5C">
              <w:rPr>
                <w:rStyle w:val="a6"/>
                <w:noProof/>
                <w:lang w:eastAsia="ko-KR"/>
              </w:rPr>
              <w:t>UNIT18 – The Four Seasons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6E910" w14:textId="1DBA7823" w:rsidR="005E26FC" w:rsidRDefault="005E26F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43" w:history="1">
            <w:r w:rsidRPr="00196A5C">
              <w:rPr>
                <w:rStyle w:val="a6"/>
                <w:noProof/>
                <w:lang w:eastAsia="ko-KR"/>
              </w:rPr>
              <w:t>2.7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196A5C">
              <w:rPr>
                <w:rStyle w:val="a6"/>
                <w:noProof/>
                <w:lang w:eastAsia="ko-KR"/>
              </w:rPr>
              <w:t>UNIT19 – What Can You See in the Sky?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7C27C" w14:textId="08E069C8" w:rsidR="005E26FC" w:rsidRDefault="005E26F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44" w:history="1">
            <w:r w:rsidRPr="00196A5C">
              <w:rPr>
                <w:rStyle w:val="a6"/>
                <w:noProof/>
                <w:lang w:eastAsia="ko-KR"/>
              </w:rPr>
              <w:t>2.8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196A5C">
              <w:rPr>
                <w:rStyle w:val="a6"/>
                <w:noProof/>
                <w:lang w:eastAsia="ko-KR"/>
              </w:rPr>
              <w:t>UNIT20 – What Causes Day and Night?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CE750" w14:textId="648FC501" w:rsidR="005E26FC" w:rsidRDefault="005E26F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45" w:history="1">
            <w:r w:rsidRPr="00196A5C">
              <w:rPr>
                <w:rStyle w:val="a6"/>
                <w:noProof/>
                <w:lang w:eastAsia="ko-KR"/>
              </w:rPr>
              <w:t>2.9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196A5C">
              <w:rPr>
                <w:rStyle w:val="a6"/>
                <w:noProof/>
                <w:lang w:eastAsia="ko-KR"/>
              </w:rPr>
              <w:t>UNIT21 – Solids, Liquids, and Gases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2D7DB" w14:textId="05BF7181" w:rsidR="005E26FC" w:rsidRDefault="005E26F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46" w:history="1">
            <w:r w:rsidRPr="00196A5C">
              <w:rPr>
                <w:rStyle w:val="a6"/>
                <w:noProof/>
                <w:lang w:eastAsia="ko-KR"/>
              </w:rPr>
              <w:t>2.10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196A5C">
              <w:rPr>
                <w:rStyle w:val="a6"/>
                <w:noProof/>
                <w:lang w:eastAsia="ko-KR"/>
              </w:rPr>
              <w:t>UNIT22 – The Water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FC6B3" w14:textId="71B14911" w:rsidR="005E26FC" w:rsidRDefault="005E26F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47" w:history="1">
            <w:r w:rsidRPr="00196A5C">
              <w:rPr>
                <w:rStyle w:val="a6"/>
                <w:noProof/>
                <w:lang w:eastAsia="ko-KR"/>
              </w:rPr>
              <w:t>2.11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196A5C">
              <w:rPr>
                <w:rStyle w:val="a6"/>
                <w:noProof/>
                <w:lang w:eastAsia="ko-KR"/>
              </w:rPr>
              <w:t>UNIT23 – Your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68836" w14:textId="3FC11E12" w:rsidR="005E26FC" w:rsidRDefault="005E26F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48" w:history="1">
            <w:r w:rsidRPr="00196A5C">
              <w:rPr>
                <w:rStyle w:val="a6"/>
                <w:noProof/>
                <w:lang w:eastAsia="ko-KR"/>
              </w:rPr>
              <w:t>2.12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196A5C">
              <w:rPr>
                <w:rStyle w:val="a6"/>
                <w:noProof/>
                <w:lang w:eastAsia="ko-KR"/>
              </w:rPr>
              <w:t>UNIT24 – The Systems of Your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44886" w14:textId="58CC1088" w:rsidR="005E26FC" w:rsidRDefault="005E26FC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29421249" w:history="1">
            <w:r w:rsidRPr="00196A5C">
              <w:rPr>
                <w:rStyle w:val="a6"/>
                <w:noProof/>
                <w:lang w:eastAsia="ko-KR"/>
              </w:rPr>
              <w:t>3</w:t>
            </w:r>
            <w:r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Pr="00196A5C">
              <w:rPr>
                <w:rStyle w:val="a6"/>
                <w:noProof/>
                <w:lang w:eastAsia="ko-KR"/>
              </w:rPr>
              <w:t>Chapter 3 – Mathematics / Language / Visual Arts / 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0C68" w14:textId="04E60AE2" w:rsidR="005E26FC" w:rsidRDefault="005E26F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50" w:history="1">
            <w:r w:rsidRPr="00196A5C">
              <w:rPr>
                <w:rStyle w:val="a6"/>
                <w:noProof/>
                <w:lang w:eastAsia="ko-KR"/>
              </w:rPr>
              <w:t>3.1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196A5C">
              <w:rPr>
                <w:rStyle w:val="a6"/>
                <w:noProof/>
                <w:lang w:eastAsia="ko-KR"/>
              </w:rPr>
              <w:t>UNIT25 – Shapes and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BAF72" w14:textId="40FE440C" w:rsidR="005E26FC" w:rsidRDefault="005E26F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51" w:history="1">
            <w:r w:rsidRPr="00196A5C">
              <w:rPr>
                <w:rStyle w:val="a6"/>
                <w:noProof/>
                <w:lang w:eastAsia="ko-KR"/>
              </w:rPr>
              <w:t>3.2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196A5C">
              <w:rPr>
                <w:rStyle w:val="a6"/>
                <w:noProof/>
                <w:lang w:eastAsia="ko-KR"/>
              </w:rPr>
              <w:t>UNIT26 - What Am 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6950F" w14:textId="75B37838" w:rsidR="005E26FC" w:rsidRDefault="005E26F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52" w:history="1">
            <w:r w:rsidRPr="00196A5C">
              <w:rPr>
                <w:rStyle w:val="a6"/>
                <w:noProof/>
                <w:lang w:eastAsia="ko-KR"/>
              </w:rPr>
              <w:t>3.3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196A5C">
              <w:rPr>
                <w:rStyle w:val="a6"/>
                <w:noProof/>
                <w:lang w:eastAsia="ko-KR"/>
              </w:rPr>
              <w:t>UNIT27 - Counting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148D3" w14:textId="2C417B6E" w:rsidR="005E26FC" w:rsidRDefault="005E26F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29421253" w:history="1">
            <w:r w:rsidRPr="00196A5C">
              <w:rPr>
                <w:rStyle w:val="a6"/>
                <w:noProof/>
                <w:lang w:eastAsia="ko-KR"/>
              </w:rPr>
              <w:t>3.4</w:t>
            </w:r>
            <w:r>
              <w:rPr>
                <w:noProof/>
                <w:kern w:val="2"/>
                <w:sz w:val="20"/>
                <w:lang w:eastAsia="ko-KR"/>
              </w:rPr>
              <w:tab/>
            </w:r>
            <w:r w:rsidRPr="00196A5C">
              <w:rPr>
                <w:rStyle w:val="a6"/>
                <w:noProof/>
                <w:lang w:eastAsia="ko-KR"/>
              </w:rPr>
              <w:t>UNIT28 - Comparing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3A177" w14:textId="00CAD4BB" w:rsidR="005E26FC" w:rsidRDefault="005E26FC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29421254" w:history="1">
            <w:r w:rsidRPr="00196A5C">
              <w:rPr>
                <w:rStyle w:val="a6"/>
                <w:noProof/>
                <w:lang w:eastAsia="ko-KR"/>
              </w:rPr>
              <w:t>4</w:t>
            </w:r>
            <w:r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Pr="00196A5C">
              <w:rPr>
                <w:rStyle w:val="a6"/>
                <w:noProof/>
                <w:lang w:eastAsia="ko-KR"/>
              </w:rPr>
              <w:t>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_Toc29421254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02C8" w14:textId="58D8B546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bookmarkStart w:id="0" w:name="_GoBack"/>
      <w:bookmarkEnd w:id="0"/>
      <w:r>
        <w:br w:type="page"/>
      </w:r>
    </w:p>
    <w:p w14:paraId="7AFC02E0" w14:textId="3550B76B" w:rsidR="007C6465" w:rsidRDefault="000A21C2" w:rsidP="00B61200">
      <w:pPr>
        <w:pStyle w:val="1"/>
        <w:rPr>
          <w:lang w:eastAsia="ko-KR"/>
        </w:rPr>
      </w:pPr>
      <w:bookmarkStart w:id="1" w:name="_Toc29421223"/>
      <w:r>
        <w:rPr>
          <w:rFonts w:hint="eastAsia"/>
          <w:lang w:eastAsia="ko-KR"/>
        </w:rPr>
        <w:lastRenderedPageBreak/>
        <w:t>Ch</w:t>
      </w:r>
      <w:r>
        <w:rPr>
          <w:lang w:eastAsia="ko-KR"/>
        </w:rPr>
        <w:t xml:space="preserve">apter 1 </w:t>
      </w:r>
      <w:r w:rsidR="00B21819">
        <w:rPr>
          <w:lang w:eastAsia="ko-KR"/>
        </w:rPr>
        <w:t xml:space="preserve">- </w:t>
      </w:r>
      <w:r w:rsidR="00B21819">
        <w:rPr>
          <w:rFonts w:hint="eastAsia"/>
          <w:lang w:eastAsia="ko-KR"/>
        </w:rPr>
        <w:t>S</w:t>
      </w:r>
      <w:r w:rsidR="00B21819">
        <w:rPr>
          <w:lang w:eastAsia="ko-KR"/>
        </w:rPr>
        <w:t>ocial Studies History and Geography</w:t>
      </w:r>
      <w:bookmarkEnd w:id="1"/>
    </w:p>
    <w:p w14:paraId="4BB307B1" w14:textId="37BF5CBA" w:rsidR="00F3521F" w:rsidRDefault="00DA136C" w:rsidP="00DA136C">
      <w:pPr>
        <w:pStyle w:val="2"/>
        <w:rPr>
          <w:lang w:eastAsia="ko-KR"/>
        </w:rPr>
      </w:pPr>
      <w:bookmarkStart w:id="2" w:name="_Toc29421224"/>
      <w:r>
        <w:rPr>
          <w:rFonts w:hint="eastAsia"/>
          <w:lang w:eastAsia="ko-KR"/>
        </w:rPr>
        <w:t>U</w:t>
      </w:r>
      <w:r w:rsidR="007F325C">
        <w:rPr>
          <w:lang w:eastAsia="ko-KR"/>
        </w:rPr>
        <w:t>NIT</w:t>
      </w:r>
      <w:r>
        <w:rPr>
          <w:rFonts w:hint="eastAsia"/>
          <w:lang w:eastAsia="ko-KR"/>
        </w:rPr>
        <w:t xml:space="preserve">01 </w:t>
      </w:r>
      <w:r w:rsidR="002C55A0">
        <w:rPr>
          <w:lang w:eastAsia="ko-KR"/>
        </w:rPr>
        <w:t>– Our Day at School</w:t>
      </w:r>
      <w:bookmarkEnd w:id="2"/>
    </w:p>
    <w:p w14:paraId="26CC651D" w14:textId="0C028F02" w:rsidR="002C55A0" w:rsidRDefault="00AB6D24" w:rsidP="00F3521F">
      <w:pPr>
        <w:rPr>
          <w:lang w:eastAsia="ko-KR"/>
        </w:rPr>
      </w:pPr>
      <w:r>
        <w:rPr>
          <w:rFonts w:hint="eastAsia"/>
          <w:lang w:eastAsia="ko-KR"/>
        </w:rPr>
        <w:t>We go to school each day.</w:t>
      </w:r>
      <w:r>
        <w:rPr>
          <w:lang w:eastAsia="ko-KR"/>
        </w:rPr>
        <w:br/>
        <w:t>At school, we do many different activities.</w:t>
      </w:r>
    </w:p>
    <w:p w14:paraId="5934FC58" w14:textId="3DB300CA" w:rsidR="00AB6D24" w:rsidRDefault="00AB6D24" w:rsidP="00F3521F">
      <w:pPr>
        <w:rPr>
          <w:lang w:eastAsia="ko-KR"/>
        </w:rPr>
      </w:pPr>
      <w:r>
        <w:rPr>
          <w:lang w:eastAsia="ko-KR"/>
        </w:rPr>
        <w:t xml:space="preserve">Every morning, we </w:t>
      </w:r>
      <w:r w:rsidRPr="00914A30">
        <w:rPr>
          <w:b/>
          <w:lang w:eastAsia="ko-KR"/>
        </w:rPr>
        <w:t>show respect to</w:t>
      </w:r>
      <w:r>
        <w:rPr>
          <w:lang w:eastAsia="ko-KR"/>
        </w:rPr>
        <w:t xml:space="preserve"> the flag.</w:t>
      </w:r>
      <w:r>
        <w:rPr>
          <w:lang w:eastAsia="ko-KR"/>
        </w:rPr>
        <w:br/>
        <w:t xml:space="preserve">We stand up and </w:t>
      </w:r>
      <w:r w:rsidRPr="00DC75EE">
        <w:rPr>
          <w:b/>
          <w:lang w:eastAsia="ko-KR"/>
        </w:rPr>
        <w:t xml:space="preserve">face </w:t>
      </w:r>
      <w:r w:rsidRPr="00DC75EE">
        <w:rPr>
          <w:rFonts w:hint="eastAsia"/>
          <w:b/>
          <w:lang w:eastAsia="ko-KR"/>
        </w:rPr>
        <w:t>the flag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We </w:t>
      </w:r>
      <w:r w:rsidRPr="002077A9">
        <w:rPr>
          <w:b/>
          <w:lang w:eastAsia="ko-KR"/>
        </w:rPr>
        <w:t>put</w:t>
      </w:r>
      <w:r>
        <w:rPr>
          <w:lang w:eastAsia="ko-KR"/>
        </w:rPr>
        <w:t xml:space="preserve"> our right hand </w:t>
      </w:r>
      <w:r w:rsidRPr="002077A9">
        <w:rPr>
          <w:b/>
          <w:lang w:eastAsia="ko-KR"/>
        </w:rPr>
        <w:t>over</w:t>
      </w:r>
      <w:r>
        <w:rPr>
          <w:lang w:eastAsia="ko-KR"/>
        </w:rPr>
        <w:t xml:space="preserve"> our heart.</w:t>
      </w:r>
      <w:r>
        <w:rPr>
          <w:lang w:eastAsia="ko-KR"/>
        </w:rPr>
        <w:br/>
        <w:t>And we say the pledge of Allegiance.</w:t>
      </w:r>
    </w:p>
    <w:p w14:paraId="17320B25" w14:textId="01A09A0A" w:rsidR="00AB6D24" w:rsidRDefault="00AB6D24" w:rsidP="00F3521F">
      <w:pPr>
        <w:rPr>
          <w:lang w:eastAsia="ko-KR"/>
        </w:rPr>
      </w:pPr>
      <w:r>
        <w:rPr>
          <w:lang w:eastAsia="ko-KR"/>
        </w:rPr>
        <w:t>We learn many subjects at school.</w:t>
      </w:r>
      <w:r>
        <w:rPr>
          <w:lang w:eastAsia="ko-KR"/>
        </w:rPr>
        <w:br/>
        <w:t>We learn how to read and write.</w:t>
      </w:r>
      <w:r>
        <w:rPr>
          <w:lang w:eastAsia="ko-KR"/>
        </w:rPr>
        <w:br/>
        <w:t>We learn how to solve math problems.</w:t>
      </w:r>
      <w:r>
        <w:rPr>
          <w:lang w:eastAsia="ko-KR"/>
        </w:rPr>
        <w:br/>
        <w:t>We read maps and learn about the world we live in.</w:t>
      </w:r>
      <w:r>
        <w:rPr>
          <w:lang w:eastAsia="ko-KR"/>
        </w:rPr>
        <w:br/>
        <w:t>In art and music classes, we do many fun activities.</w:t>
      </w:r>
    </w:p>
    <w:p w14:paraId="3407B886" w14:textId="5223C679" w:rsidR="00EB6EF0" w:rsidRPr="00AB6D24" w:rsidRDefault="00AB6D24" w:rsidP="00F3521F">
      <w:pPr>
        <w:rPr>
          <w:lang w:eastAsia="ko-KR"/>
        </w:rPr>
      </w:pPr>
      <w:r>
        <w:rPr>
          <w:lang w:eastAsia="ko-KR"/>
        </w:rPr>
        <w:t>We study together and play together with our classmates.</w:t>
      </w:r>
      <w:r>
        <w:rPr>
          <w:lang w:eastAsia="ko-KR"/>
        </w:rPr>
        <w:br/>
        <w:t>We eat lunch in the cafeteria.</w:t>
      </w:r>
      <w:r>
        <w:rPr>
          <w:lang w:eastAsia="ko-KR"/>
        </w:rPr>
        <w:br/>
      </w:r>
      <w:r w:rsidR="00EB6EF0">
        <w:rPr>
          <w:lang w:eastAsia="ko-KR"/>
        </w:rPr>
        <w:t>We go to the library to get books.</w:t>
      </w:r>
      <w:r w:rsidR="00EB6EF0">
        <w:rPr>
          <w:lang w:eastAsia="ko-KR"/>
        </w:rPr>
        <w:br/>
      </w:r>
      <w:r w:rsidR="00EB6EF0">
        <w:rPr>
          <w:rFonts w:hint="eastAsia"/>
          <w:lang w:eastAsia="ko-KR"/>
        </w:rPr>
        <w:t>We play ball on the playground.</w:t>
      </w:r>
      <w:r w:rsidR="00EB6EF0">
        <w:rPr>
          <w:lang w:eastAsia="ko-KR"/>
        </w:rPr>
        <w:br/>
        <w:t>We get along with each other.</w:t>
      </w:r>
    </w:p>
    <w:p w14:paraId="5ADC79FD" w14:textId="1D0EEA51" w:rsidR="00AB6D24" w:rsidRDefault="00EB6EF0" w:rsidP="00EB6EF0">
      <w:pPr>
        <w:pStyle w:val="2"/>
        <w:rPr>
          <w:lang w:eastAsia="ko-KR"/>
        </w:rPr>
      </w:pPr>
      <w:bookmarkStart w:id="3" w:name="_Toc29421225"/>
      <w:r>
        <w:rPr>
          <w:rFonts w:hint="eastAsia"/>
          <w:lang w:eastAsia="ko-KR"/>
        </w:rPr>
        <w:t xml:space="preserve">UNIT02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School </w:t>
      </w:r>
      <w:r>
        <w:rPr>
          <w:lang w:eastAsia="ko-KR"/>
        </w:rPr>
        <w:t>Rules</w:t>
      </w:r>
      <w:bookmarkEnd w:id="3"/>
    </w:p>
    <w:p w14:paraId="30C2D8ED" w14:textId="2250646E" w:rsidR="002C55A0" w:rsidRDefault="00F16FFC" w:rsidP="00F3521F">
      <w:pPr>
        <w:rPr>
          <w:lang w:eastAsia="ko-KR"/>
        </w:rPr>
      </w:pPr>
      <w:r>
        <w:rPr>
          <w:rFonts w:hint="eastAsia"/>
          <w:lang w:eastAsia="ko-KR"/>
        </w:rPr>
        <w:t>We have rules to follow at school.</w:t>
      </w:r>
      <w:r>
        <w:rPr>
          <w:lang w:eastAsia="ko-KR"/>
        </w:rPr>
        <w:br/>
        <w:t xml:space="preserve">Rules tell us </w:t>
      </w:r>
      <w:r w:rsidRPr="002077A9">
        <w:rPr>
          <w:b/>
          <w:lang w:eastAsia="ko-KR"/>
        </w:rPr>
        <w:t>what to do and what not to do</w:t>
      </w:r>
      <w:r>
        <w:rPr>
          <w:lang w:eastAsia="ko-KR"/>
        </w:rPr>
        <w:t>.</w:t>
      </w:r>
      <w:r>
        <w:rPr>
          <w:lang w:eastAsia="ko-KR"/>
        </w:rPr>
        <w:br/>
        <w:t xml:space="preserve">Some rules help us </w:t>
      </w:r>
      <w:r w:rsidRPr="00C53E00">
        <w:rPr>
          <w:b/>
          <w:lang w:eastAsia="ko-KR"/>
        </w:rPr>
        <w:t>get along with</w:t>
      </w:r>
      <w:r>
        <w:rPr>
          <w:lang w:eastAsia="ko-KR"/>
        </w:rPr>
        <w:t xml:space="preserve"> one another.</w:t>
      </w:r>
      <w:r>
        <w:rPr>
          <w:lang w:eastAsia="ko-KR"/>
        </w:rPr>
        <w:br/>
        <w:t>Some rules help us stay safe.</w:t>
      </w:r>
    </w:p>
    <w:p w14:paraId="0129A29C" w14:textId="5FF28C9B" w:rsidR="00F16FFC" w:rsidRDefault="00F16FFC" w:rsidP="00F3521F">
      <w:pPr>
        <w:rPr>
          <w:lang w:eastAsia="ko-KR"/>
        </w:rPr>
      </w:pPr>
      <w:r>
        <w:rPr>
          <w:lang w:eastAsia="ko-KR"/>
        </w:rPr>
        <w:t>You should follow the rules in your classroom.</w:t>
      </w:r>
      <w:r>
        <w:rPr>
          <w:lang w:eastAsia="ko-KR"/>
        </w:rPr>
        <w:br/>
        <w:t>Be quiet in the classroom.</w:t>
      </w:r>
      <w:r>
        <w:rPr>
          <w:lang w:eastAsia="ko-KR"/>
        </w:rPr>
        <w:br/>
        <w:t>Rais your hand before speaking.</w:t>
      </w:r>
      <w:r>
        <w:rPr>
          <w:lang w:eastAsia="ko-KR"/>
        </w:rPr>
        <w:br/>
        <w:t>You should not yell or run in the classroom.</w:t>
      </w:r>
      <w:r>
        <w:rPr>
          <w:lang w:eastAsia="ko-KR"/>
        </w:rPr>
        <w:br/>
        <w:t>You should not hit or fight each other.</w:t>
      </w:r>
      <w:r>
        <w:rPr>
          <w:lang w:eastAsia="ko-KR"/>
        </w:rPr>
        <w:br/>
        <w:t>Do not run in the hallways.</w:t>
      </w:r>
      <w:r>
        <w:rPr>
          <w:lang w:eastAsia="ko-KR"/>
        </w:rPr>
        <w:br/>
        <w:t>Play ball outside on the playground.</w:t>
      </w:r>
    </w:p>
    <w:p w14:paraId="7708FE88" w14:textId="52A0EC60" w:rsidR="00646702" w:rsidRDefault="00646702" w:rsidP="00F3521F">
      <w:pPr>
        <w:rPr>
          <w:lang w:eastAsia="ko-KR"/>
        </w:rPr>
      </w:pPr>
      <w:r>
        <w:rPr>
          <w:lang w:eastAsia="ko-KR"/>
        </w:rPr>
        <w:t>Listen to your teachers and obey them.</w:t>
      </w:r>
      <w:r w:rsidR="006F416C">
        <w:rPr>
          <w:lang w:eastAsia="ko-KR"/>
        </w:rPr>
        <w:br/>
      </w:r>
      <w:r w:rsidR="006F416C" w:rsidRPr="00970100">
        <w:rPr>
          <w:b/>
          <w:lang w:eastAsia="ko-KR"/>
        </w:rPr>
        <w:t>Show respect to</w:t>
      </w:r>
      <w:r w:rsidR="006F416C">
        <w:rPr>
          <w:lang w:eastAsia="ko-KR"/>
        </w:rPr>
        <w:t xml:space="preserve"> your teachers.</w:t>
      </w:r>
      <w:r w:rsidR="006F416C">
        <w:rPr>
          <w:lang w:eastAsia="ko-KR"/>
        </w:rPr>
        <w:br/>
      </w:r>
      <w:r w:rsidR="00F11FAD">
        <w:rPr>
          <w:lang w:eastAsia="ko-KR"/>
        </w:rPr>
        <w:lastRenderedPageBreak/>
        <w:t>Teachers teach us and help us follow the rules.</w:t>
      </w:r>
      <w:r w:rsidR="00F11FAD">
        <w:rPr>
          <w:lang w:eastAsia="ko-KR"/>
        </w:rPr>
        <w:br/>
        <w:t>Following the rules makes the school a better place.</w:t>
      </w:r>
    </w:p>
    <w:p w14:paraId="458C60D5" w14:textId="1BC24DC3" w:rsidR="002C55A0" w:rsidRDefault="00426814" w:rsidP="00426814">
      <w:pPr>
        <w:pStyle w:val="2"/>
        <w:rPr>
          <w:lang w:eastAsia="ko-KR"/>
        </w:rPr>
      </w:pPr>
      <w:bookmarkStart w:id="4" w:name="_Toc29421226"/>
      <w:r>
        <w:rPr>
          <w:rFonts w:hint="eastAsia"/>
          <w:lang w:eastAsia="ko-KR"/>
        </w:rPr>
        <w:t>UNIT</w:t>
      </w:r>
      <w:r>
        <w:rPr>
          <w:lang w:eastAsia="ko-KR"/>
        </w:rPr>
        <w:t>03 – Welcome to My Community</w:t>
      </w:r>
      <w:bookmarkEnd w:id="4"/>
    </w:p>
    <w:p w14:paraId="22D26FA8" w14:textId="2A989729" w:rsidR="002C55A0" w:rsidRDefault="00130E62" w:rsidP="00F3521F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y name is June.</w:t>
      </w:r>
      <w:r>
        <w:rPr>
          <w:lang w:eastAsia="ko-KR"/>
        </w:rPr>
        <w:br/>
        <w:t xml:space="preserve">I </w:t>
      </w:r>
      <w:r w:rsidRPr="002077A9">
        <w:rPr>
          <w:b/>
          <w:lang w:eastAsia="ko-KR"/>
        </w:rPr>
        <w:t>live in</w:t>
      </w:r>
      <w:r>
        <w:rPr>
          <w:lang w:eastAsia="ko-KR"/>
        </w:rPr>
        <w:t xml:space="preserve"> a community called Chicago.</w:t>
      </w:r>
      <w:r>
        <w:rPr>
          <w:lang w:eastAsia="ko-KR"/>
        </w:rPr>
        <w:br/>
        <w:t>A community is a place where people live, work, and have fun together.</w:t>
      </w:r>
      <w:r>
        <w:rPr>
          <w:lang w:eastAsia="ko-KR"/>
        </w:rPr>
        <w:br/>
        <w:t>Chicago is a big city community.</w:t>
      </w:r>
      <w:r>
        <w:rPr>
          <w:lang w:eastAsia="ko-KR"/>
        </w:rPr>
        <w:br/>
        <w:t>Many people live and work in my community.</w:t>
      </w:r>
    </w:p>
    <w:p w14:paraId="120B2E90" w14:textId="7683B826" w:rsidR="002C55A0" w:rsidRPr="00130E62" w:rsidRDefault="00130E62" w:rsidP="00F3521F">
      <w:pPr>
        <w:rPr>
          <w:lang w:eastAsia="ko-KR"/>
        </w:rPr>
      </w:pPr>
      <w:r>
        <w:rPr>
          <w:lang w:eastAsia="ko-KR"/>
        </w:rPr>
        <w:t xml:space="preserve">My family </w:t>
      </w:r>
      <w:r w:rsidRPr="002077A9">
        <w:rPr>
          <w:b/>
          <w:lang w:eastAsia="ko-KR"/>
        </w:rPr>
        <w:t xml:space="preserve">lives </w:t>
      </w:r>
      <w:r w:rsidR="00866FA4" w:rsidRPr="002077A9">
        <w:rPr>
          <w:b/>
          <w:lang w:eastAsia="ko-KR"/>
        </w:rPr>
        <w:t>with</w:t>
      </w:r>
      <w:r w:rsidR="00866FA4">
        <w:rPr>
          <w:lang w:eastAsia="ko-KR"/>
        </w:rPr>
        <w:t xml:space="preserve"> many neighbors.</w:t>
      </w:r>
      <w:r w:rsidR="00866FA4">
        <w:rPr>
          <w:lang w:eastAsia="ko-KR"/>
        </w:rPr>
        <w:br/>
        <w:t>Neighbors live close together in a neighborhood.</w:t>
      </w:r>
      <w:r w:rsidR="00866FA4">
        <w:rPr>
          <w:lang w:eastAsia="ko-KR"/>
        </w:rPr>
        <w:br/>
        <w:t>My home and school are part of my neighborhood.</w:t>
      </w:r>
      <w:r w:rsidR="00866FA4">
        <w:rPr>
          <w:lang w:eastAsia="ko-KR"/>
        </w:rPr>
        <w:br/>
        <w:t>And my neighborhood is part of my community.</w:t>
      </w:r>
    </w:p>
    <w:p w14:paraId="16D7D0E6" w14:textId="09971A72" w:rsidR="002C55A0" w:rsidRPr="00866FA4" w:rsidRDefault="007C7DFC" w:rsidP="00F3521F">
      <w:pPr>
        <w:rPr>
          <w:lang w:eastAsia="ko-KR"/>
        </w:rPr>
      </w:pPr>
      <w:r>
        <w:rPr>
          <w:lang w:eastAsia="ko-KR"/>
        </w:rPr>
        <w:t>There are many places to have fun in my community.</w:t>
      </w:r>
      <w:r>
        <w:rPr>
          <w:lang w:eastAsia="ko-KR"/>
        </w:rPr>
        <w:br/>
        <w:t>I can swim in the pool.</w:t>
      </w:r>
      <w:r>
        <w:rPr>
          <w:lang w:eastAsia="ko-KR"/>
        </w:rPr>
        <w:br/>
        <w:t>I can visit the museum and see many interesting things.</w:t>
      </w:r>
      <w:r>
        <w:rPr>
          <w:lang w:eastAsia="ko-KR"/>
        </w:rPr>
        <w:br/>
        <w:t>In Central Park, I can have a picnic and play baseball.</w:t>
      </w:r>
      <w:r>
        <w:rPr>
          <w:lang w:eastAsia="ko-KR"/>
        </w:rPr>
        <w:br/>
        <w:t xml:space="preserve">The police station and fire station </w:t>
      </w:r>
      <w:r w:rsidRPr="002077A9">
        <w:rPr>
          <w:b/>
          <w:lang w:eastAsia="ko-KR"/>
        </w:rPr>
        <w:t>provide services</w:t>
      </w:r>
      <w:r>
        <w:rPr>
          <w:lang w:eastAsia="ko-KR"/>
        </w:rPr>
        <w:t xml:space="preserve"> for the community.</w:t>
      </w:r>
      <w:r>
        <w:rPr>
          <w:lang w:eastAsia="ko-KR"/>
        </w:rPr>
        <w:br/>
        <w:t>My community has many stores for shopping, too.</w:t>
      </w:r>
    </w:p>
    <w:p w14:paraId="7B6072B2" w14:textId="683BA335" w:rsidR="002C55A0" w:rsidRDefault="00EA34AA" w:rsidP="00EA34AA">
      <w:pPr>
        <w:pStyle w:val="2"/>
        <w:rPr>
          <w:lang w:eastAsia="ko-KR"/>
        </w:rPr>
      </w:pPr>
      <w:bookmarkStart w:id="5" w:name="_Toc29421227"/>
      <w:r>
        <w:rPr>
          <w:rFonts w:hint="eastAsia"/>
          <w:lang w:eastAsia="ko-KR"/>
        </w:rPr>
        <w:t xml:space="preserve">UNIT04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Being </w:t>
      </w:r>
      <w:r>
        <w:rPr>
          <w:lang w:eastAsia="ko-KR"/>
        </w:rPr>
        <w:t>a Good Citizen</w:t>
      </w:r>
      <w:bookmarkEnd w:id="5"/>
    </w:p>
    <w:p w14:paraId="36D46428" w14:textId="4D41A159" w:rsidR="00BA5A99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veryone lives in a community.</w:t>
      </w:r>
      <w:r>
        <w:rPr>
          <w:lang w:eastAsia="ko-KR"/>
        </w:rPr>
        <w:br/>
        <w:t>People in communities need to be good citizens.</w:t>
      </w:r>
      <w:r>
        <w:rPr>
          <w:lang w:eastAsia="ko-KR"/>
        </w:rPr>
        <w:br/>
        <w:t>A citizen is a member of a community, state, or country.</w:t>
      </w:r>
    </w:p>
    <w:p w14:paraId="74F22D42" w14:textId="659D7D03" w:rsidR="008F065D" w:rsidRPr="00CA6F95" w:rsidRDefault="00CA6F95" w:rsidP="00396DA3">
      <w:pPr>
        <w:rPr>
          <w:lang w:eastAsia="ko-KR"/>
        </w:rPr>
      </w:pPr>
      <w:r>
        <w:rPr>
          <w:lang w:eastAsia="ko-KR"/>
        </w:rPr>
        <w:t>There are many ways to be a good citizen.</w:t>
      </w:r>
      <w:r>
        <w:rPr>
          <w:lang w:eastAsia="ko-KR"/>
        </w:rPr>
        <w:br/>
        <w:t>A good citizen respects others.</w:t>
      </w:r>
      <w:r>
        <w:rPr>
          <w:lang w:eastAsia="ko-KR"/>
        </w:rPr>
        <w:br/>
        <w:t>Treat others as you would like to be treated.</w:t>
      </w:r>
    </w:p>
    <w:p w14:paraId="61CFEEB9" w14:textId="3E141387" w:rsidR="008F065D" w:rsidRDefault="00CA6F95" w:rsidP="00396DA3">
      <w:pPr>
        <w:rPr>
          <w:lang w:eastAsia="ko-KR"/>
        </w:rPr>
      </w:pPr>
      <w:r>
        <w:rPr>
          <w:rFonts w:hint="eastAsia"/>
          <w:lang w:eastAsia="ko-KR"/>
        </w:rPr>
        <w:t>A good citizen follows rules.</w:t>
      </w:r>
      <w:r>
        <w:rPr>
          <w:lang w:eastAsia="ko-KR"/>
        </w:rPr>
        <w:br/>
        <w:t>We have rules that we must all follow.</w:t>
      </w:r>
      <w:r>
        <w:rPr>
          <w:lang w:eastAsia="ko-KR"/>
        </w:rPr>
        <w:br/>
        <w:t>Rules keep a community clean and safe.</w:t>
      </w:r>
    </w:p>
    <w:p w14:paraId="4C0CA5B3" w14:textId="40731270" w:rsidR="008F065D" w:rsidRDefault="00723003" w:rsidP="00396DA3">
      <w:pPr>
        <w:rPr>
          <w:lang w:eastAsia="ko-KR"/>
        </w:rPr>
      </w:pPr>
      <w:r>
        <w:rPr>
          <w:rFonts w:hint="eastAsia"/>
          <w:lang w:eastAsia="ko-KR"/>
        </w:rPr>
        <w:t>Another way to be a good citizen is to help others.</w:t>
      </w:r>
      <w:r>
        <w:rPr>
          <w:lang w:eastAsia="ko-KR"/>
        </w:rPr>
        <w:br/>
        <w:t>Try to be a good neighbor.</w:t>
      </w:r>
      <w:r>
        <w:rPr>
          <w:lang w:eastAsia="ko-KR"/>
        </w:rPr>
        <w:br/>
        <w:t xml:space="preserve">Good neighbors help each other and </w:t>
      </w:r>
      <w:r w:rsidRPr="009A6798">
        <w:rPr>
          <w:b/>
          <w:lang w:eastAsia="ko-KR"/>
        </w:rPr>
        <w:t>care for</w:t>
      </w:r>
      <w:r>
        <w:rPr>
          <w:lang w:eastAsia="ko-KR"/>
        </w:rPr>
        <w:t xml:space="preserve"> one another.</w:t>
      </w:r>
    </w:p>
    <w:p w14:paraId="468AE169" w14:textId="6009C8AD" w:rsidR="008F065D" w:rsidRDefault="00A57FE1" w:rsidP="00A57FE1">
      <w:pPr>
        <w:pStyle w:val="2"/>
        <w:rPr>
          <w:lang w:eastAsia="ko-KR"/>
        </w:rPr>
      </w:pPr>
      <w:bookmarkStart w:id="6" w:name="_Toc29421228"/>
      <w:r>
        <w:rPr>
          <w:rFonts w:hint="eastAsia"/>
          <w:lang w:eastAsia="ko-KR"/>
        </w:rPr>
        <w:lastRenderedPageBreak/>
        <w:t xml:space="preserve">UNIT05 </w:t>
      </w:r>
      <w:r w:rsidR="00844EEB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844EEB">
        <w:rPr>
          <w:lang w:eastAsia="ko-KR"/>
        </w:rPr>
        <w:t>Celebrating Holidays</w:t>
      </w:r>
      <w:bookmarkEnd w:id="6"/>
    </w:p>
    <w:p w14:paraId="4B5E48A0" w14:textId="4320491D" w:rsidR="008F065D" w:rsidRDefault="002A261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We </w:t>
      </w:r>
      <w:r>
        <w:rPr>
          <w:lang w:eastAsia="ko-KR"/>
        </w:rPr>
        <w:t>celebrate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holidays every year.</w:t>
      </w:r>
      <w:r>
        <w:rPr>
          <w:lang w:eastAsia="ko-KR"/>
        </w:rPr>
        <w:br/>
        <w:t>A holiday is a special day.</w:t>
      </w:r>
      <w:r>
        <w:rPr>
          <w:lang w:eastAsia="ko-KR"/>
        </w:rPr>
        <w:br/>
        <w:t>Every country has some special days.</w:t>
      </w:r>
    </w:p>
    <w:p w14:paraId="40126EFE" w14:textId="790005B8" w:rsidR="008F065D" w:rsidRPr="002A2619" w:rsidRDefault="00504A8F" w:rsidP="00396DA3">
      <w:pPr>
        <w:rPr>
          <w:lang w:eastAsia="ko-KR"/>
        </w:rPr>
      </w:pPr>
      <w:r>
        <w:rPr>
          <w:lang w:eastAsia="ko-KR"/>
        </w:rPr>
        <w:t>In the U.S., people celebrate holidays to honor important people or events.</w:t>
      </w:r>
      <w:r>
        <w:rPr>
          <w:lang w:eastAsia="ko-KR"/>
        </w:rPr>
        <w:br/>
      </w:r>
      <w:r w:rsidRPr="003349CD">
        <w:rPr>
          <w:b/>
          <w:lang w:eastAsia="ko-KR"/>
        </w:rPr>
        <w:t>On national holidays</w:t>
      </w:r>
      <w:r>
        <w:rPr>
          <w:lang w:eastAsia="ko-KR"/>
        </w:rPr>
        <w:t>, the whole country celebrates together.</w:t>
      </w:r>
      <w:r>
        <w:rPr>
          <w:lang w:eastAsia="ko-KR"/>
        </w:rPr>
        <w:br/>
        <w:t xml:space="preserve">We also </w:t>
      </w:r>
      <w:r w:rsidRPr="0039179B">
        <w:rPr>
          <w:b/>
          <w:lang w:eastAsia="ko-KR"/>
        </w:rPr>
        <w:t>fly the flag</w:t>
      </w:r>
      <w:r>
        <w:rPr>
          <w:lang w:eastAsia="ko-KR"/>
        </w:rPr>
        <w:t xml:space="preserve"> </w:t>
      </w:r>
      <w:r w:rsidRPr="003349CD">
        <w:rPr>
          <w:b/>
          <w:lang w:eastAsia="ko-KR"/>
        </w:rPr>
        <w:t>on these days</w:t>
      </w:r>
      <w:r>
        <w:rPr>
          <w:lang w:eastAsia="ko-KR"/>
        </w:rPr>
        <w:t>.</w:t>
      </w:r>
    </w:p>
    <w:p w14:paraId="51FA4535" w14:textId="6ADA6643" w:rsidR="008F065D" w:rsidRPr="006567A3" w:rsidRDefault="006567A3" w:rsidP="00396DA3">
      <w:pPr>
        <w:rPr>
          <w:lang w:eastAsia="ko-KR"/>
        </w:rPr>
      </w:pPr>
      <w:r>
        <w:rPr>
          <w:lang w:eastAsia="ko-KR"/>
        </w:rPr>
        <w:t xml:space="preserve">Martin Luther King, Jr. Day is celebrated </w:t>
      </w:r>
      <w:r w:rsidRPr="006567A3">
        <w:rPr>
          <w:b/>
          <w:lang w:eastAsia="ko-KR"/>
        </w:rPr>
        <w:t>in January</w:t>
      </w:r>
      <w:r>
        <w:rPr>
          <w:lang w:eastAsia="ko-KR"/>
        </w:rPr>
        <w:t>.</w:t>
      </w:r>
      <w:r>
        <w:rPr>
          <w:lang w:eastAsia="ko-KR"/>
        </w:rPr>
        <w:br/>
        <w:t xml:space="preserve">Dr. King </w:t>
      </w:r>
      <w:r w:rsidRPr="002077A9">
        <w:rPr>
          <w:b/>
          <w:lang w:eastAsia="ko-KR"/>
        </w:rPr>
        <w:t>worked hard</w:t>
      </w:r>
      <w:r>
        <w:rPr>
          <w:lang w:eastAsia="ko-KR"/>
        </w:rPr>
        <w:t xml:space="preserve"> for African-Americans.</w:t>
      </w:r>
      <w:r>
        <w:rPr>
          <w:lang w:eastAsia="ko-KR"/>
        </w:rPr>
        <w:br/>
        <w:t>Memorial Day and Veterans Day honor the people who fought for the country.</w:t>
      </w:r>
      <w:r>
        <w:rPr>
          <w:lang w:eastAsia="ko-KR"/>
        </w:rPr>
        <w:br/>
        <w:t xml:space="preserve">Independence Day is celebrated </w:t>
      </w:r>
      <w:r w:rsidRPr="006567A3">
        <w:rPr>
          <w:b/>
          <w:lang w:eastAsia="ko-KR"/>
        </w:rPr>
        <w:t xml:space="preserve">on the 4th </w:t>
      </w:r>
      <w:r w:rsidRPr="006567A3">
        <w:rPr>
          <w:rFonts w:hint="eastAsia"/>
          <w:b/>
          <w:lang w:eastAsia="ko-KR"/>
        </w:rPr>
        <w:t xml:space="preserve">of </w:t>
      </w:r>
      <w:r w:rsidRPr="006567A3">
        <w:rPr>
          <w:b/>
          <w:lang w:eastAsia="ko-KR"/>
        </w:rPr>
        <w:t>July</w:t>
      </w:r>
      <w:r w:rsidR="0064615B" w:rsidRPr="0064615B">
        <w:rPr>
          <w:lang w:eastAsia="ko-KR"/>
        </w:rPr>
        <w:t>.</w:t>
      </w:r>
      <w:r w:rsidR="0064615B">
        <w:rPr>
          <w:lang w:eastAsia="ko-KR"/>
        </w:rPr>
        <w:br/>
        <w:t>It is the country’s birthday.</w:t>
      </w:r>
      <w:r w:rsidR="0064615B">
        <w:rPr>
          <w:lang w:eastAsia="ko-KR"/>
        </w:rPr>
        <w:br/>
        <w:t>People celebrate that day with parades and fireworks.</w:t>
      </w:r>
      <w:r w:rsidR="0064615B">
        <w:rPr>
          <w:lang w:eastAsia="ko-KR"/>
        </w:rPr>
        <w:br/>
      </w:r>
      <w:r w:rsidR="0064615B" w:rsidRPr="004B707F">
        <w:rPr>
          <w:b/>
          <w:lang w:eastAsia="ko-KR"/>
        </w:rPr>
        <w:t>On Labor Day</w:t>
      </w:r>
      <w:r w:rsidR="0064615B">
        <w:rPr>
          <w:lang w:eastAsia="ko-KR"/>
        </w:rPr>
        <w:t>, people show respect for working people.</w:t>
      </w:r>
    </w:p>
    <w:p w14:paraId="4BB50DEA" w14:textId="25F2E89E" w:rsidR="008F065D" w:rsidRDefault="00734EC5" w:rsidP="00734EC5">
      <w:pPr>
        <w:pStyle w:val="2"/>
        <w:rPr>
          <w:lang w:eastAsia="ko-KR"/>
        </w:rPr>
      </w:pPr>
      <w:bookmarkStart w:id="7" w:name="_Toc29421229"/>
      <w:r>
        <w:rPr>
          <w:rFonts w:hint="eastAsia"/>
          <w:lang w:eastAsia="ko-KR"/>
        </w:rPr>
        <w:t xml:space="preserve">UNIT06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Holiday </w:t>
      </w:r>
      <w:r>
        <w:rPr>
          <w:lang w:eastAsia="ko-KR"/>
        </w:rPr>
        <w:t>Traditions</w:t>
      </w:r>
      <w:bookmarkEnd w:id="7"/>
    </w:p>
    <w:p w14:paraId="413558E6" w14:textId="31B84423" w:rsidR="008F065D" w:rsidRDefault="0089530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Many holidays have special </w:t>
      </w:r>
      <w:r w:rsidRPr="003B4ACF">
        <w:rPr>
          <w:rFonts w:hint="eastAsia"/>
          <w:b/>
          <w:lang w:eastAsia="ko-KR"/>
        </w:rPr>
        <w:t>tradition</w:t>
      </w:r>
      <w:r>
        <w:rPr>
          <w:rFonts w:hint="eastAsia"/>
          <w:lang w:eastAsia="ko-KR"/>
        </w:rPr>
        <w:t>s.</w:t>
      </w:r>
      <w:r w:rsidR="003B4ACF">
        <w:rPr>
          <w:lang w:eastAsia="ko-KR"/>
        </w:rPr>
        <w:br/>
        <w:t xml:space="preserve">A tradition is a special way that something has been done </w:t>
      </w:r>
      <w:r w:rsidR="003B4ACF" w:rsidRPr="006D2803">
        <w:rPr>
          <w:b/>
          <w:lang w:eastAsia="ko-KR"/>
        </w:rPr>
        <w:t>for a long time</w:t>
      </w:r>
      <w:r w:rsidR="003B4ACF">
        <w:rPr>
          <w:lang w:eastAsia="ko-KR"/>
        </w:rPr>
        <w:t>.</w:t>
      </w:r>
      <w:r w:rsidR="00543B7D">
        <w:rPr>
          <w:lang w:eastAsia="ko-KR"/>
        </w:rPr>
        <w:br/>
        <w:t xml:space="preserve">Traditions are repeated </w:t>
      </w:r>
      <w:r w:rsidR="00543B7D" w:rsidRPr="00543B7D">
        <w:rPr>
          <w:b/>
          <w:lang w:eastAsia="ko-KR"/>
        </w:rPr>
        <w:t>year after year</w:t>
      </w:r>
      <w:r w:rsidR="00543B7D">
        <w:rPr>
          <w:lang w:eastAsia="ko-KR"/>
        </w:rPr>
        <w:t>.</w:t>
      </w:r>
    </w:p>
    <w:p w14:paraId="29CEF424" w14:textId="7026CF4A" w:rsidR="003B4ACF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>On Mother</w:t>
      </w:r>
      <w:r>
        <w:rPr>
          <w:lang w:eastAsia="ko-KR"/>
        </w:rPr>
        <w:t xml:space="preserve">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mothers.</w:t>
      </w:r>
      <w:r>
        <w:rPr>
          <w:lang w:eastAsia="ko-KR"/>
        </w:rPr>
        <w:br/>
        <w:t xml:space="preserve">On Father’s Day, people </w:t>
      </w:r>
      <w:r w:rsidRPr="00407E52">
        <w:rPr>
          <w:b/>
          <w:lang w:eastAsia="ko-KR"/>
        </w:rPr>
        <w:t>give presents to</w:t>
      </w:r>
      <w:r>
        <w:rPr>
          <w:lang w:eastAsia="ko-KR"/>
        </w:rPr>
        <w:t xml:space="preserve"> their fathers.</w:t>
      </w:r>
      <w:r>
        <w:rPr>
          <w:lang w:eastAsia="ko-KR"/>
        </w:rPr>
        <w:br/>
        <w:t xml:space="preserve">Couples </w:t>
      </w:r>
      <w:r w:rsidRPr="00407E52">
        <w:rPr>
          <w:b/>
          <w:lang w:eastAsia="ko-KR"/>
        </w:rPr>
        <w:t>give each other gifts</w:t>
      </w:r>
      <w:r>
        <w:rPr>
          <w:lang w:eastAsia="ko-KR"/>
        </w:rPr>
        <w:t xml:space="preserve"> on Valentine’s Day.</w:t>
      </w:r>
    </w:p>
    <w:p w14:paraId="1B9F4112" w14:textId="02DBA0E1" w:rsidR="008F065D" w:rsidRDefault="00407E52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Children </w:t>
      </w:r>
      <w:r w:rsidRPr="00407E52">
        <w:rPr>
          <w:rFonts w:hint="eastAsia"/>
          <w:b/>
          <w:lang w:eastAsia="ko-KR"/>
        </w:rPr>
        <w:t>dress up</w:t>
      </w:r>
      <w:r>
        <w:rPr>
          <w:rFonts w:hint="eastAsia"/>
          <w:lang w:eastAsia="ko-KR"/>
        </w:rPr>
        <w:t xml:space="preserve"> in </w:t>
      </w:r>
      <w:r w:rsidRPr="00641A8E">
        <w:rPr>
          <w:rFonts w:hint="eastAsia"/>
          <w:b/>
          <w:lang w:eastAsia="ko-KR"/>
        </w:rPr>
        <w:t>scary</w:t>
      </w:r>
      <w:r>
        <w:rPr>
          <w:rFonts w:hint="eastAsia"/>
          <w:lang w:eastAsia="ko-KR"/>
        </w:rPr>
        <w:t xml:space="preserve"> costumes on Halloween.</w:t>
      </w:r>
      <w:r w:rsidR="00641A8E">
        <w:rPr>
          <w:lang w:eastAsia="ko-KR"/>
        </w:rPr>
        <w:br/>
        <w:t xml:space="preserve">Then they </w:t>
      </w:r>
      <w:r w:rsidR="00641A8E" w:rsidRPr="00641A8E">
        <w:rPr>
          <w:b/>
          <w:lang w:eastAsia="ko-KR"/>
        </w:rPr>
        <w:t>go trick-or-treating</w:t>
      </w:r>
      <w:r w:rsidR="00641A8E">
        <w:rPr>
          <w:lang w:eastAsia="ko-KR"/>
        </w:rPr>
        <w:t xml:space="preserve"> for candy.</w:t>
      </w:r>
    </w:p>
    <w:p w14:paraId="1E0F2ECB" w14:textId="0175FFF2" w:rsidR="008F065D" w:rsidRDefault="00F54914" w:rsidP="00396DA3">
      <w:pPr>
        <w:rPr>
          <w:lang w:eastAsia="ko-KR"/>
        </w:rPr>
      </w:pPr>
      <w:r w:rsidRPr="00F54914">
        <w:rPr>
          <w:rFonts w:hint="eastAsia"/>
          <w:b/>
          <w:lang w:eastAsia="ko-KR"/>
        </w:rPr>
        <w:t>On</w:t>
      </w:r>
      <w:r>
        <w:rPr>
          <w:rFonts w:hint="eastAsia"/>
          <w:lang w:eastAsia="ko-KR"/>
        </w:rPr>
        <w:t xml:space="preserve"> Chinese New Year, people usually watch parades.</w:t>
      </w:r>
      <w:r w:rsidR="00CC6FF5">
        <w:rPr>
          <w:lang w:eastAsia="ko-KR"/>
        </w:rPr>
        <w:br/>
        <w:t xml:space="preserve">The dragon parade is a tradition </w:t>
      </w:r>
      <w:r w:rsidR="00CC6FF5" w:rsidRPr="00CC6FF5">
        <w:rPr>
          <w:b/>
          <w:lang w:eastAsia="ko-KR"/>
        </w:rPr>
        <w:t>on</w:t>
      </w:r>
      <w:r w:rsidR="00CC6FF5">
        <w:rPr>
          <w:lang w:eastAsia="ko-KR"/>
        </w:rPr>
        <w:t xml:space="preserve"> this holiday.</w:t>
      </w:r>
    </w:p>
    <w:p w14:paraId="68F0580D" w14:textId="6502A5EB" w:rsidR="008F065D" w:rsidRDefault="00CC6FF5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Families often </w:t>
      </w:r>
      <w:r w:rsidRPr="00DB2E63">
        <w:rPr>
          <w:rFonts w:hint="eastAsia"/>
          <w:b/>
          <w:lang w:eastAsia="ko-KR"/>
        </w:rPr>
        <w:t>get together</w:t>
      </w:r>
      <w:r>
        <w:rPr>
          <w:rFonts w:hint="eastAsia"/>
          <w:lang w:eastAsia="ko-KR"/>
        </w:rPr>
        <w:t xml:space="preserve"> </w:t>
      </w:r>
      <w:r w:rsidRPr="00DB2E63">
        <w:rPr>
          <w:rFonts w:hint="eastAsia"/>
          <w:lang w:eastAsia="ko-KR"/>
        </w:rPr>
        <w:t>on Thanksgiving</w:t>
      </w:r>
      <w:r>
        <w:rPr>
          <w:rFonts w:hint="eastAsia"/>
          <w:lang w:eastAsia="ko-KR"/>
        </w:rPr>
        <w:t>.</w:t>
      </w:r>
      <w:r w:rsidR="004F03D4">
        <w:rPr>
          <w:lang w:eastAsia="ko-KR"/>
        </w:rPr>
        <w:br/>
        <w:t xml:space="preserve">It’s an old tradition to eat turkey </w:t>
      </w:r>
      <w:r w:rsidR="004F03D4" w:rsidRPr="004F03D4">
        <w:rPr>
          <w:b/>
          <w:lang w:eastAsia="ko-KR"/>
        </w:rPr>
        <w:t>on Thanksgiving</w:t>
      </w:r>
      <w:r w:rsidR="004F03D4">
        <w:rPr>
          <w:lang w:eastAsia="ko-KR"/>
        </w:rPr>
        <w:t>.</w:t>
      </w:r>
    </w:p>
    <w:p w14:paraId="2911CDEF" w14:textId="27230F85" w:rsidR="008F065D" w:rsidRDefault="00C12894" w:rsidP="00396DA3">
      <w:pPr>
        <w:rPr>
          <w:lang w:eastAsia="ko-KR"/>
        </w:rPr>
      </w:pPr>
      <w:r w:rsidRPr="00C12894">
        <w:rPr>
          <w:rFonts w:hint="eastAsia"/>
          <w:b/>
          <w:lang w:eastAsia="ko-KR"/>
        </w:rPr>
        <w:t>On Christmas</w:t>
      </w:r>
      <w:r>
        <w:rPr>
          <w:rFonts w:hint="eastAsia"/>
          <w:lang w:eastAsia="ko-KR"/>
        </w:rPr>
        <w:t>, people decorate a Christmas tree.</w:t>
      </w:r>
      <w:r>
        <w:rPr>
          <w:lang w:eastAsia="ko-KR"/>
        </w:rPr>
        <w:br/>
        <w:t>Some families go to church.</w:t>
      </w:r>
      <w:r>
        <w:rPr>
          <w:lang w:eastAsia="ko-KR"/>
        </w:rPr>
        <w:br/>
        <w:t>Some families have a big holiday dinner.</w:t>
      </w:r>
    </w:p>
    <w:p w14:paraId="4FB03645" w14:textId="01C2F23C" w:rsidR="008F065D" w:rsidRDefault="00A17E1F" w:rsidP="00A17E1F">
      <w:pPr>
        <w:pStyle w:val="2"/>
        <w:rPr>
          <w:lang w:eastAsia="ko-KR"/>
        </w:rPr>
      </w:pPr>
      <w:bookmarkStart w:id="8" w:name="_Toc29421230"/>
      <w:r>
        <w:rPr>
          <w:rFonts w:hint="eastAsia"/>
          <w:lang w:eastAsia="ko-KR"/>
        </w:rPr>
        <w:lastRenderedPageBreak/>
        <w:t xml:space="preserve">UNIT07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America</w:t>
      </w:r>
      <w:r>
        <w:rPr>
          <w:lang w:eastAsia="ko-KR"/>
        </w:rPr>
        <w:t>’s Symbols</w:t>
      </w:r>
      <w:bookmarkEnd w:id="8"/>
    </w:p>
    <w:p w14:paraId="0F351F26" w14:textId="2CF91E51" w:rsidR="008F065D" w:rsidRDefault="0011051B" w:rsidP="00396DA3">
      <w:pPr>
        <w:rPr>
          <w:lang w:eastAsia="ko-KR"/>
        </w:rPr>
      </w:pPr>
      <w:r>
        <w:rPr>
          <w:rFonts w:hint="eastAsia"/>
          <w:lang w:eastAsia="ko-KR"/>
        </w:rPr>
        <w:t>Ev</w:t>
      </w:r>
      <w:r>
        <w:rPr>
          <w:lang w:eastAsia="ko-KR"/>
        </w:rPr>
        <w:t>ery country has its own symbols.</w:t>
      </w:r>
      <w:r>
        <w:rPr>
          <w:lang w:eastAsia="ko-KR"/>
        </w:rPr>
        <w:br/>
        <w:t xml:space="preserve">A symbol is an object that </w:t>
      </w:r>
      <w:r w:rsidRPr="0011051B">
        <w:rPr>
          <w:b/>
          <w:lang w:eastAsia="ko-KR"/>
        </w:rPr>
        <w:t>stands for</w:t>
      </w:r>
      <w:r>
        <w:rPr>
          <w:lang w:eastAsia="ko-KR"/>
        </w:rPr>
        <w:t xml:space="preserve"> something else.</w:t>
      </w:r>
    </w:p>
    <w:p w14:paraId="6C0CCE6F" w14:textId="0E74A4EE" w:rsidR="0098598A" w:rsidRDefault="0098598A" w:rsidP="00396DA3">
      <w:pPr>
        <w:rPr>
          <w:lang w:eastAsia="ko-KR"/>
        </w:rPr>
      </w:pPr>
      <w:r>
        <w:rPr>
          <w:lang w:eastAsia="ko-KR"/>
        </w:rPr>
        <w:t>There are many American symbols.</w:t>
      </w:r>
      <w:r>
        <w:rPr>
          <w:lang w:eastAsia="ko-KR"/>
        </w:rPr>
        <w:br/>
        <w:t xml:space="preserve">The Liberty Bell </w:t>
      </w:r>
      <w:r w:rsidRPr="00342355">
        <w:rPr>
          <w:b/>
          <w:lang w:eastAsia="ko-KR"/>
        </w:rPr>
        <w:t>stands for</w:t>
      </w:r>
      <w:r>
        <w:rPr>
          <w:lang w:eastAsia="ko-KR"/>
        </w:rPr>
        <w:t xml:space="preserve"> freedom.</w:t>
      </w:r>
      <w:r>
        <w:rPr>
          <w:lang w:eastAsia="ko-KR"/>
        </w:rPr>
        <w:br/>
      </w:r>
      <w:r w:rsidRPr="00342355">
        <w:rPr>
          <w:b/>
          <w:lang w:eastAsia="ko-KR"/>
        </w:rPr>
        <w:t>The Liberty Bell was rung</w:t>
      </w:r>
      <w:r>
        <w:rPr>
          <w:lang w:eastAsia="ko-KR"/>
        </w:rPr>
        <w:t xml:space="preserve"> on July 8, 1776.</w:t>
      </w:r>
      <w:r>
        <w:rPr>
          <w:lang w:eastAsia="ko-KR"/>
        </w:rPr>
        <w:br/>
      </w:r>
      <w:r w:rsidRPr="00342355">
        <w:rPr>
          <w:b/>
          <w:lang w:eastAsia="ko-KR"/>
        </w:rPr>
        <w:t>It announced</w:t>
      </w:r>
      <w:r>
        <w:rPr>
          <w:lang w:eastAsia="ko-KR"/>
        </w:rPr>
        <w:t xml:space="preserve"> America’s freedom from England.</w:t>
      </w:r>
    </w:p>
    <w:p w14:paraId="2BE7F742" w14:textId="5E3A4F9A" w:rsidR="00342355" w:rsidRDefault="00342355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342355">
        <w:rPr>
          <w:b/>
          <w:lang w:eastAsia="ko-KR"/>
        </w:rPr>
        <w:t>bald eagle</w:t>
      </w:r>
      <w:r>
        <w:rPr>
          <w:lang w:eastAsia="ko-KR"/>
        </w:rPr>
        <w:t xml:space="preserve"> is the national bird.</w:t>
      </w:r>
      <w:r>
        <w:rPr>
          <w:lang w:eastAsia="ko-KR"/>
        </w:rPr>
        <w:br/>
      </w:r>
      <w:r w:rsidRPr="00E82FE8">
        <w:rPr>
          <w:lang w:eastAsia="ko-KR"/>
        </w:rPr>
        <w:t>It also symbolizes</w:t>
      </w:r>
      <w:r>
        <w:rPr>
          <w:lang w:eastAsia="ko-KR"/>
        </w:rPr>
        <w:t xml:space="preserve"> freedom.</w:t>
      </w:r>
    </w:p>
    <w:p w14:paraId="7E0CA68D" w14:textId="70AFA39A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Statue of Liberty </w:t>
      </w:r>
      <w:r w:rsidRPr="00B84F06">
        <w:rPr>
          <w:b/>
          <w:lang w:eastAsia="ko-KR"/>
        </w:rPr>
        <w:t>stands for</w:t>
      </w:r>
      <w:r>
        <w:rPr>
          <w:lang w:eastAsia="ko-KR"/>
        </w:rPr>
        <w:t xml:space="preserve"> hope and freedom.</w:t>
      </w:r>
      <w:r>
        <w:rPr>
          <w:lang w:eastAsia="ko-KR"/>
        </w:rPr>
        <w:br/>
        <w:t xml:space="preserve">“Lady Liberty” </w:t>
      </w:r>
      <w:r w:rsidRPr="00B84F06">
        <w:rPr>
          <w:b/>
          <w:lang w:eastAsia="ko-KR"/>
        </w:rPr>
        <w:t>stands in</w:t>
      </w:r>
      <w:r>
        <w:rPr>
          <w:lang w:eastAsia="ko-KR"/>
        </w:rPr>
        <w:t xml:space="preserve"> the middle of New York Harbor.</w:t>
      </w:r>
      <w:r>
        <w:rPr>
          <w:lang w:eastAsia="ko-KR"/>
        </w:rPr>
        <w:br/>
        <w:t xml:space="preserve">She </w:t>
      </w:r>
      <w:r w:rsidRPr="006E6C88">
        <w:rPr>
          <w:b/>
          <w:lang w:eastAsia="ko-KR"/>
        </w:rPr>
        <w:t>welcomes</w:t>
      </w:r>
      <w:r>
        <w:rPr>
          <w:lang w:eastAsia="ko-KR"/>
        </w:rPr>
        <w:t xml:space="preserve"> all people </w:t>
      </w:r>
      <w:r w:rsidRPr="006E6C88">
        <w:rPr>
          <w:b/>
          <w:lang w:eastAsia="ko-KR"/>
        </w:rPr>
        <w:t>to</w:t>
      </w:r>
      <w:r>
        <w:rPr>
          <w:lang w:eastAsia="ko-KR"/>
        </w:rPr>
        <w:t xml:space="preserve"> the country.</w:t>
      </w:r>
    </w:p>
    <w:p w14:paraId="1D242C0E" w14:textId="145FAC6C" w:rsidR="00B84F06" w:rsidRDefault="00B84F06" w:rsidP="00396DA3">
      <w:pPr>
        <w:rPr>
          <w:lang w:eastAsia="ko-KR"/>
        </w:rPr>
      </w:pPr>
      <w:r>
        <w:rPr>
          <w:lang w:eastAsia="ko-KR"/>
        </w:rPr>
        <w:t xml:space="preserve">The American flag </w:t>
      </w:r>
      <w:r w:rsidRPr="006E6C88">
        <w:rPr>
          <w:b/>
          <w:lang w:eastAsia="ko-KR"/>
        </w:rPr>
        <w:t>stands for</w:t>
      </w:r>
      <w:r>
        <w:rPr>
          <w:lang w:eastAsia="ko-KR"/>
        </w:rPr>
        <w:t xml:space="preserve"> the United States.</w:t>
      </w:r>
      <w:r>
        <w:rPr>
          <w:lang w:eastAsia="ko-KR"/>
        </w:rPr>
        <w:br/>
        <w:t>Uncle Sam is a symbol of the United States, too.</w:t>
      </w:r>
      <w:r>
        <w:rPr>
          <w:lang w:eastAsia="ko-KR"/>
        </w:rPr>
        <w:br/>
        <w:t>“Uncle Sam” and “United States” both start with the letters “U.S.”</w:t>
      </w:r>
      <w:r w:rsidR="00E8515F">
        <w:rPr>
          <w:lang w:eastAsia="ko-KR"/>
        </w:rPr>
        <w:br/>
        <w:t>He also wears red, white, and blue clothes like the American flag.</w:t>
      </w:r>
    </w:p>
    <w:p w14:paraId="3B11F889" w14:textId="1A6C7805" w:rsidR="00BA5A99" w:rsidRDefault="006E6C88" w:rsidP="006E6C88">
      <w:pPr>
        <w:pStyle w:val="2"/>
        <w:rPr>
          <w:lang w:eastAsia="ko-KR"/>
        </w:rPr>
      </w:pPr>
      <w:bookmarkStart w:id="9" w:name="_Toc29421231"/>
      <w:r>
        <w:rPr>
          <w:rFonts w:hint="eastAsia"/>
          <w:lang w:eastAsia="ko-KR"/>
        </w:rPr>
        <w:t xml:space="preserve">UNIT08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National </w:t>
      </w:r>
      <w:r>
        <w:rPr>
          <w:lang w:eastAsia="ko-KR"/>
        </w:rPr>
        <w:t>Flags</w:t>
      </w:r>
      <w:bookmarkEnd w:id="9"/>
    </w:p>
    <w:p w14:paraId="226CF140" w14:textId="1693A4B4" w:rsidR="00BA5A99" w:rsidRDefault="005C4871" w:rsidP="00396DA3">
      <w:pPr>
        <w:rPr>
          <w:lang w:eastAsia="ko-KR"/>
        </w:rPr>
      </w:pPr>
      <w:r>
        <w:rPr>
          <w:rFonts w:hint="eastAsia"/>
          <w:lang w:eastAsia="ko-KR"/>
        </w:rPr>
        <w:t>Every country has a national flag.</w:t>
      </w:r>
      <w:r>
        <w:rPr>
          <w:lang w:eastAsia="ko-KR"/>
        </w:rPr>
        <w:br/>
        <w:t xml:space="preserve">A national flag is a symbol that </w:t>
      </w:r>
      <w:r w:rsidRPr="005C4871">
        <w:rPr>
          <w:b/>
          <w:lang w:eastAsia="ko-KR"/>
        </w:rPr>
        <w:t>stands for</w:t>
      </w:r>
      <w:r>
        <w:rPr>
          <w:lang w:eastAsia="ko-KR"/>
        </w:rPr>
        <w:t xml:space="preserve"> a country.</w:t>
      </w:r>
    </w:p>
    <w:p w14:paraId="39223BB2" w14:textId="0CF5D080" w:rsidR="00273309" w:rsidRDefault="00273309" w:rsidP="00396DA3">
      <w:pPr>
        <w:rPr>
          <w:lang w:eastAsia="ko-KR"/>
        </w:rPr>
      </w:pPr>
      <w:r>
        <w:rPr>
          <w:lang w:eastAsia="ko-KR"/>
        </w:rPr>
        <w:t xml:space="preserve">The American flag is called the </w:t>
      </w:r>
      <w:r w:rsidRPr="00273309">
        <w:rPr>
          <w:b/>
          <w:lang w:eastAsia="ko-KR"/>
        </w:rPr>
        <w:t>Stars and Stripes</w:t>
      </w:r>
      <w:r>
        <w:rPr>
          <w:lang w:eastAsia="ko-KR"/>
        </w:rPr>
        <w:t>.</w:t>
      </w:r>
      <w:r>
        <w:rPr>
          <w:lang w:eastAsia="ko-KR"/>
        </w:rPr>
        <w:br/>
        <w:t>The flag has 13 stripes and 50 stars.</w:t>
      </w:r>
      <w:r>
        <w:rPr>
          <w:lang w:eastAsia="ko-KR"/>
        </w:rPr>
        <w:br/>
        <w:t xml:space="preserve">The 13 stripes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first 13 states of </w:t>
      </w:r>
      <w:r w:rsidRPr="00273309">
        <w:rPr>
          <w:b/>
          <w:lang w:eastAsia="ko-KR"/>
        </w:rPr>
        <w:t>the U.S</w:t>
      </w:r>
      <w:r>
        <w:rPr>
          <w:lang w:eastAsia="ko-KR"/>
        </w:rPr>
        <w:t>.</w:t>
      </w:r>
      <w:r>
        <w:rPr>
          <w:lang w:eastAsia="ko-KR"/>
        </w:rPr>
        <w:br/>
        <w:t xml:space="preserve">The 50 stars </w:t>
      </w:r>
      <w:r w:rsidRPr="00273309">
        <w:rPr>
          <w:b/>
          <w:lang w:eastAsia="ko-KR"/>
        </w:rPr>
        <w:t>represent</w:t>
      </w:r>
      <w:r>
        <w:rPr>
          <w:lang w:eastAsia="ko-KR"/>
        </w:rPr>
        <w:t xml:space="preserve"> the current 50 states of the U.S.</w:t>
      </w:r>
      <w:r>
        <w:rPr>
          <w:lang w:eastAsia="ko-KR"/>
        </w:rPr>
        <w:br/>
        <w:t>The flag’s colors are red, white, and blue.</w:t>
      </w:r>
    </w:p>
    <w:p w14:paraId="1411E21E" w14:textId="7CDE4AC2" w:rsidR="0009673E" w:rsidRDefault="0009673E" w:rsidP="00396DA3">
      <w:pPr>
        <w:rPr>
          <w:lang w:eastAsia="ko-KR"/>
        </w:rPr>
      </w:pPr>
      <w:r>
        <w:rPr>
          <w:rFonts w:hint="eastAsia"/>
          <w:lang w:eastAsia="ko-KR"/>
        </w:rPr>
        <w:t>Canada is America</w:t>
      </w:r>
      <w:r>
        <w:rPr>
          <w:lang w:eastAsia="ko-KR"/>
        </w:rPr>
        <w:t>’</w:t>
      </w:r>
      <w:r>
        <w:rPr>
          <w:rFonts w:hint="eastAsia"/>
          <w:lang w:eastAsia="ko-KR"/>
        </w:rPr>
        <w:t>s northern neighbor.</w:t>
      </w:r>
      <w:r>
        <w:rPr>
          <w:lang w:eastAsia="ko-KR"/>
        </w:rPr>
        <w:br/>
        <w:t>The Canadian flag is red and white and has a big maple leaf in the middle.</w:t>
      </w:r>
      <w:r w:rsidR="00F2549C">
        <w:rPr>
          <w:lang w:eastAsia="ko-KR"/>
        </w:rPr>
        <w:br/>
        <w:t>The maple is Canada’s national tree.</w:t>
      </w:r>
    </w:p>
    <w:p w14:paraId="76E6E22B" w14:textId="7BFF4705" w:rsidR="00F2549C" w:rsidRDefault="00F2549C" w:rsidP="00396DA3">
      <w:pPr>
        <w:rPr>
          <w:lang w:eastAsia="ko-KR"/>
        </w:rPr>
      </w:pPr>
      <w:r>
        <w:rPr>
          <w:lang w:eastAsia="ko-KR"/>
        </w:rPr>
        <w:t>Mexico is America’s southern neighbor.</w:t>
      </w:r>
      <w:r>
        <w:rPr>
          <w:lang w:eastAsia="ko-KR"/>
        </w:rPr>
        <w:br/>
        <w:t>The Mexican flag is green, white, and red.</w:t>
      </w:r>
      <w:r>
        <w:rPr>
          <w:lang w:eastAsia="ko-KR"/>
        </w:rPr>
        <w:br/>
        <w:t xml:space="preserve">In the center, there is an eagle eating a snake on a </w:t>
      </w:r>
      <w:r w:rsidRPr="00967A40">
        <w:rPr>
          <w:b/>
          <w:lang w:eastAsia="ko-KR"/>
        </w:rPr>
        <w:t>cactus</w:t>
      </w:r>
      <w:r>
        <w:rPr>
          <w:lang w:eastAsia="ko-KR"/>
        </w:rPr>
        <w:t>.</w:t>
      </w:r>
      <w:r w:rsidR="0073770F">
        <w:rPr>
          <w:lang w:eastAsia="ko-KR"/>
        </w:rPr>
        <w:br/>
        <w:t>The eagle is an important Mexican symbol.</w:t>
      </w:r>
    </w:p>
    <w:p w14:paraId="0B548C5F" w14:textId="6A719CD9" w:rsidR="00663465" w:rsidRDefault="00663465" w:rsidP="00663465">
      <w:pPr>
        <w:pStyle w:val="2"/>
        <w:rPr>
          <w:lang w:eastAsia="ko-KR"/>
        </w:rPr>
      </w:pPr>
      <w:bookmarkStart w:id="10" w:name="_Toc29421232"/>
      <w:r>
        <w:rPr>
          <w:lang w:eastAsia="ko-KR"/>
        </w:rPr>
        <w:lastRenderedPageBreak/>
        <w:t>UNIT09 – America’s Capital</w:t>
      </w:r>
      <w:bookmarkEnd w:id="10"/>
    </w:p>
    <w:p w14:paraId="0BAD4296" w14:textId="57C9FF40" w:rsidR="005C4871" w:rsidRDefault="0065035F" w:rsidP="00396DA3">
      <w:pPr>
        <w:rPr>
          <w:lang w:eastAsia="ko-KR"/>
        </w:rPr>
      </w:pPr>
      <w:r>
        <w:rPr>
          <w:rFonts w:hint="eastAsia"/>
          <w:lang w:eastAsia="ko-KR"/>
        </w:rPr>
        <w:t>Washington, D.C. is the capital of the United States.</w:t>
      </w:r>
      <w:r>
        <w:rPr>
          <w:lang w:eastAsia="ko-KR"/>
        </w:rPr>
        <w:br/>
        <w:t>A capital is the city where many important leaders of a country work.</w:t>
      </w:r>
    </w:p>
    <w:p w14:paraId="7B521B04" w14:textId="7A5F613D" w:rsidR="0065035F" w:rsidRDefault="0065035F" w:rsidP="00396DA3">
      <w:pPr>
        <w:rPr>
          <w:lang w:eastAsia="ko-KR"/>
        </w:rPr>
      </w:pPr>
      <w:r>
        <w:rPr>
          <w:lang w:eastAsia="ko-KR"/>
        </w:rPr>
        <w:t>The president lives and works in the country’s capital.</w:t>
      </w:r>
      <w:r>
        <w:rPr>
          <w:lang w:eastAsia="ko-KR"/>
        </w:rPr>
        <w:br/>
        <w:t>The president leads the country.</w:t>
      </w:r>
      <w:r>
        <w:rPr>
          <w:lang w:eastAsia="ko-KR"/>
        </w:rPr>
        <w:br/>
        <w:t>He works with other government leaders.</w:t>
      </w:r>
    </w:p>
    <w:p w14:paraId="382257D9" w14:textId="7B88738F" w:rsidR="00C376CF" w:rsidRDefault="00C376CF" w:rsidP="00396DA3">
      <w:pPr>
        <w:rPr>
          <w:lang w:eastAsia="ko-KR"/>
        </w:rPr>
      </w:pPr>
      <w:r>
        <w:rPr>
          <w:lang w:eastAsia="ko-KR"/>
        </w:rPr>
        <w:t>In the U.S., each state has a capital, too.</w:t>
      </w:r>
      <w:r>
        <w:rPr>
          <w:lang w:eastAsia="ko-KR"/>
        </w:rPr>
        <w:br/>
        <w:t>For example, Phoenix is the capital city of Arizona.</w:t>
      </w:r>
      <w:r>
        <w:rPr>
          <w:lang w:eastAsia="ko-KR"/>
        </w:rPr>
        <w:br/>
        <w:t>Honolulu is the capital city of Hawaii.</w:t>
      </w:r>
    </w:p>
    <w:p w14:paraId="3CC62F88" w14:textId="089A7D9F" w:rsidR="004854A7" w:rsidRDefault="004854A7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4854A7">
        <w:rPr>
          <w:b/>
          <w:lang w:eastAsia="ko-KR"/>
        </w:rPr>
        <w:t>governor</w:t>
      </w:r>
      <w:r>
        <w:rPr>
          <w:lang w:eastAsia="ko-KR"/>
        </w:rPr>
        <w:t xml:space="preserve"> lives and works in the state capital.</w:t>
      </w:r>
      <w:r>
        <w:rPr>
          <w:lang w:eastAsia="ko-KR"/>
        </w:rPr>
        <w:br/>
        <w:t>The governor is the leader of the state.</w:t>
      </w:r>
      <w:r>
        <w:rPr>
          <w:lang w:eastAsia="ko-KR"/>
        </w:rPr>
        <w:br/>
        <w:t>Every state has a governor.</w:t>
      </w:r>
      <w:r>
        <w:rPr>
          <w:lang w:eastAsia="ko-KR"/>
        </w:rPr>
        <w:br/>
        <w:t xml:space="preserve">The governor </w:t>
      </w:r>
      <w:r w:rsidRPr="00E25A6C">
        <w:rPr>
          <w:b/>
          <w:lang w:eastAsia="ko-KR"/>
        </w:rPr>
        <w:t>works with</w:t>
      </w:r>
      <w:r>
        <w:rPr>
          <w:lang w:eastAsia="ko-KR"/>
        </w:rPr>
        <w:t xml:space="preserve"> other state leaders.</w:t>
      </w:r>
    </w:p>
    <w:p w14:paraId="3EFFBEAF" w14:textId="4EF0A54B" w:rsidR="005C4871" w:rsidRDefault="00356D36" w:rsidP="00356D36">
      <w:pPr>
        <w:pStyle w:val="2"/>
        <w:rPr>
          <w:lang w:eastAsia="ko-KR"/>
        </w:rPr>
      </w:pPr>
      <w:bookmarkStart w:id="11" w:name="_Toc29421233"/>
      <w:r>
        <w:rPr>
          <w:rFonts w:hint="eastAsia"/>
          <w:lang w:eastAsia="ko-KR"/>
        </w:rPr>
        <w:t xml:space="preserve">UNIT10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Washington,</w:t>
      </w:r>
      <w:r>
        <w:rPr>
          <w:lang w:eastAsia="ko-KR"/>
        </w:rPr>
        <w:t xml:space="preserve"> D.C.</w:t>
      </w:r>
      <w:bookmarkEnd w:id="11"/>
    </w:p>
    <w:p w14:paraId="6CCB71C5" w14:textId="6755B29B" w:rsidR="005C4871" w:rsidRDefault="00314BEC" w:rsidP="00396DA3">
      <w:pPr>
        <w:rPr>
          <w:lang w:eastAsia="ko-KR"/>
        </w:rPr>
      </w:pPr>
      <w:r w:rsidRPr="00193FD6">
        <w:rPr>
          <w:rFonts w:hint="eastAsia"/>
          <w:b/>
          <w:lang w:eastAsia="ko-KR"/>
        </w:rPr>
        <w:t>One of the most important cities</w:t>
      </w:r>
      <w:r w:rsidRPr="00C70853">
        <w:rPr>
          <w:rFonts w:hint="eastAsia"/>
          <w:lang w:eastAsia="ko-KR"/>
        </w:rPr>
        <w:t xml:space="preserve"> in the U.S.</w:t>
      </w:r>
      <w:r>
        <w:rPr>
          <w:rFonts w:hint="eastAsia"/>
          <w:lang w:eastAsia="ko-KR"/>
        </w:rPr>
        <w:t xml:space="preserve"> is Washington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D.C.</w:t>
      </w:r>
      <w:r>
        <w:rPr>
          <w:lang w:eastAsia="ko-KR"/>
        </w:rPr>
        <w:br/>
      </w:r>
      <w:r w:rsidRPr="00E458AA">
        <w:rPr>
          <w:b/>
          <w:lang w:eastAsia="ko-KR"/>
        </w:rPr>
        <w:t>Why is it so important?</w:t>
      </w:r>
      <w:r>
        <w:rPr>
          <w:lang w:eastAsia="ko-KR"/>
        </w:rPr>
        <w:br/>
        <w:t>Because it is the center of the national government.</w:t>
      </w:r>
    </w:p>
    <w:p w14:paraId="5DB1D5AC" w14:textId="64330B4E" w:rsidR="00320F69" w:rsidRDefault="00320F69" w:rsidP="00396DA3">
      <w:pPr>
        <w:rPr>
          <w:lang w:eastAsia="ko-KR"/>
        </w:rPr>
      </w:pPr>
      <w:r>
        <w:rPr>
          <w:lang w:eastAsia="ko-KR"/>
        </w:rPr>
        <w:t xml:space="preserve">The White House is </w:t>
      </w:r>
      <w:r w:rsidRPr="00E83019">
        <w:rPr>
          <w:b/>
          <w:lang w:eastAsia="ko-KR"/>
        </w:rPr>
        <w:t>in Washington, D.C.</w:t>
      </w:r>
      <w:r w:rsidR="00E83019">
        <w:rPr>
          <w:lang w:eastAsia="ko-KR"/>
        </w:rPr>
        <w:br/>
      </w:r>
      <w:r w:rsidR="00C927EE">
        <w:rPr>
          <w:lang w:eastAsia="ko-KR"/>
        </w:rPr>
        <w:t>The president of the United States lives and works in the White House.</w:t>
      </w:r>
      <w:r w:rsidR="00C927EE">
        <w:rPr>
          <w:lang w:eastAsia="ko-KR"/>
        </w:rPr>
        <w:br/>
        <w:t>The White House is a symbol of the nation’s leader.</w:t>
      </w:r>
    </w:p>
    <w:p w14:paraId="15459C36" w14:textId="2731E6F2" w:rsidR="00867ABE" w:rsidRDefault="00867ABE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867ABE">
        <w:rPr>
          <w:b/>
          <w:lang w:eastAsia="ko-KR"/>
        </w:rPr>
        <w:t>Capitol</w:t>
      </w:r>
      <w:r>
        <w:rPr>
          <w:lang w:eastAsia="ko-KR"/>
        </w:rPr>
        <w:t xml:space="preserve"> is there, too.</w:t>
      </w:r>
      <w:r w:rsidR="004059BD">
        <w:rPr>
          <w:lang w:eastAsia="ko-KR"/>
        </w:rPr>
        <w:br/>
        <w:t>A capitol is a building where people meet to make laws.</w:t>
      </w:r>
      <w:r w:rsidR="00491C08">
        <w:rPr>
          <w:lang w:eastAsia="ko-KR"/>
        </w:rPr>
        <w:br/>
        <w:t xml:space="preserve">The dome style </w:t>
      </w:r>
      <w:r w:rsidR="00491C08" w:rsidRPr="00B35CF1">
        <w:rPr>
          <w:b/>
          <w:lang w:eastAsia="ko-KR"/>
        </w:rPr>
        <w:t>is also</w:t>
      </w:r>
      <w:r w:rsidR="00491C08">
        <w:rPr>
          <w:lang w:eastAsia="ko-KR"/>
        </w:rPr>
        <w:t xml:space="preserve"> a symbol of the capitol buildings in each state.</w:t>
      </w:r>
    </w:p>
    <w:p w14:paraId="407593ED" w14:textId="5BC5685A" w:rsidR="00982C42" w:rsidRDefault="00982C42" w:rsidP="00396DA3">
      <w:pPr>
        <w:rPr>
          <w:lang w:eastAsia="ko-KR"/>
        </w:rPr>
      </w:pPr>
      <w:r>
        <w:rPr>
          <w:lang w:eastAsia="ko-KR"/>
        </w:rPr>
        <w:t xml:space="preserve">The </w:t>
      </w:r>
      <w:r w:rsidRPr="00A733D7">
        <w:rPr>
          <w:b/>
          <w:lang w:eastAsia="ko-KR"/>
        </w:rPr>
        <w:t>Supreme Court</w:t>
      </w:r>
      <w:r>
        <w:rPr>
          <w:lang w:eastAsia="ko-KR"/>
        </w:rPr>
        <w:t xml:space="preserve"> </w:t>
      </w:r>
      <w:r w:rsidRPr="00A733D7">
        <w:rPr>
          <w:lang w:eastAsia="ko-KR"/>
        </w:rPr>
        <w:t>is also</w:t>
      </w:r>
      <w:r>
        <w:rPr>
          <w:lang w:eastAsia="ko-KR"/>
        </w:rPr>
        <w:t xml:space="preserve"> there.</w:t>
      </w:r>
      <w:r w:rsidR="00004F74">
        <w:rPr>
          <w:lang w:eastAsia="ko-KR"/>
        </w:rPr>
        <w:br/>
        <w:t>Judges work in a court.</w:t>
      </w:r>
      <w:r w:rsidR="00004F74">
        <w:rPr>
          <w:lang w:eastAsia="ko-KR"/>
        </w:rPr>
        <w:br/>
        <w:t xml:space="preserve">Judges decide </w:t>
      </w:r>
      <w:r w:rsidR="00004F74" w:rsidRPr="004A52BF">
        <w:rPr>
          <w:b/>
          <w:lang w:eastAsia="ko-KR"/>
        </w:rPr>
        <w:t>if laws have been broken</w:t>
      </w:r>
      <w:r w:rsidR="00004F74">
        <w:rPr>
          <w:lang w:eastAsia="ko-KR"/>
        </w:rPr>
        <w:t>.</w:t>
      </w:r>
    </w:p>
    <w:p w14:paraId="3F412F3E" w14:textId="33152233" w:rsidR="008E182E" w:rsidRDefault="008E182E" w:rsidP="00396DA3">
      <w:pPr>
        <w:rPr>
          <w:lang w:eastAsia="ko-KR"/>
        </w:rPr>
      </w:pPr>
      <w:r>
        <w:rPr>
          <w:lang w:eastAsia="ko-KR"/>
        </w:rPr>
        <w:t xml:space="preserve">The Washington </w:t>
      </w:r>
      <w:r w:rsidRPr="00244CDA">
        <w:rPr>
          <w:b/>
          <w:lang w:eastAsia="ko-KR"/>
        </w:rPr>
        <w:t>Monument</w:t>
      </w:r>
      <w:r>
        <w:rPr>
          <w:lang w:eastAsia="ko-KR"/>
        </w:rPr>
        <w:t xml:space="preserve"> honors George Washington.</w:t>
      </w:r>
      <w:r w:rsidR="00244CDA">
        <w:rPr>
          <w:lang w:eastAsia="ko-KR"/>
        </w:rPr>
        <w:br/>
        <w:t>He was the first president of the United States.</w:t>
      </w:r>
    </w:p>
    <w:p w14:paraId="37A1F49A" w14:textId="52B5FA47" w:rsidR="005C4871" w:rsidRDefault="00B14885" w:rsidP="00B14885">
      <w:pPr>
        <w:pStyle w:val="2"/>
        <w:rPr>
          <w:lang w:eastAsia="ko-KR"/>
        </w:rPr>
      </w:pPr>
      <w:bookmarkStart w:id="12" w:name="_Toc29421234"/>
      <w:r>
        <w:rPr>
          <w:rFonts w:hint="eastAsia"/>
          <w:lang w:eastAsia="ko-KR"/>
        </w:rPr>
        <w:t xml:space="preserve">UNIT11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Our </w:t>
      </w:r>
      <w:r>
        <w:rPr>
          <w:lang w:eastAsia="ko-KR"/>
        </w:rPr>
        <w:t>Land and Water</w:t>
      </w:r>
      <w:bookmarkEnd w:id="12"/>
    </w:p>
    <w:p w14:paraId="66F5C740" w14:textId="2C4A2CA2" w:rsidR="00635366" w:rsidRDefault="00405CDE" w:rsidP="00396DA3">
      <w:pPr>
        <w:rPr>
          <w:lang w:eastAsia="ko-KR"/>
        </w:rPr>
      </w:pPr>
      <w:r>
        <w:rPr>
          <w:rFonts w:hint="eastAsia"/>
          <w:lang w:eastAsia="ko-KR"/>
        </w:rPr>
        <w:t>The Earth has many different shapes of land.</w:t>
      </w:r>
      <w:r>
        <w:rPr>
          <w:lang w:eastAsia="ko-KR"/>
        </w:rPr>
        <w:br/>
        <w:t xml:space="preserve">These different shapes are called </w:t>
      </w:r>
      <w:r w:rsidRPr="00405CDE">
        <w:rPr>
          <w:b/>
          <w:lang w:eastAsia="ko-KR"/>
        </w:rPr>
        <w:t>landform</w:t>
      </w:r>
      <w:r>
        <w:rPr>
          <w:lang w:eastAsia="ko-KR"/>
        </w:rPr>
        <w:t>s.</w:t>
      </w:r>
    </w:p>
    <w:p w14:paraId="349F16FF" w14:textId="7AF45F1A" w:rsidR="00AF7480" w:rsidRDefault="00AF7480" w:rsidP="00396DA3">
      <w:pPr>
        <w:rPr>
          <w:lang w:eastAsia="ko-KR"/>
        </w:rPr>
      </w:pPr>
      <w:r>
        <w:rPr>
          <w:lang w:eastAsia="ko-KR"/>
        </w:rPr>
        <w:lastRenderedPageBreak/>
        <w:t>A mountain is the highest form of land.</w:t>
      </w:r>
      <w:r>
        <w:rPr>
          <w:lang w:eastAsia="ko-KR"/>
        </w:rPr>
        <w:br/>
        <w:t xml:space="preserve">A hill is not </w:t>
      </w:r>
      <w:r w:rsidRPr="009C1F5C">
        <w:rPr>
          <w:b/>
          <w:lang w:eastAsia="ko-KR"/>
        </w:rPr>
        <w:t>as high as</w:t>
      </w:r>
      <w:r>
        <w:rPr>
          <w:lang w:eastAsia="ko-KR"/>
        </w:rPr>
        <w:t xml:space="preserve"> a mountain.</w:t>
      </w:r>
      <w:r w:rsidR="009C1F5C">
        <w:rPr>
          <w:lang w:eastAsia="ko-KR"/>
        </w:rPr>
        <w:br/>
        <w:t>We call the area between two mountains a vally.</w:t>
      </w:r>
      <w:r w:rsidR="009C1F5C">
        <w:rPr>
          <w:lang w:eastAsia="ko-KR"/>
        </w:rPr>
        <w:br/>
        <w:t xml:space="preserve">A forest is an area </w:t>
      </w:r>
      <w:r w:rsidR="009C1F5C" w:rsidRPr="003D1264">
        <w:rPr>
          <w:b/>
          <w:lang w:eastAsia="ko-KR"/>
        </w:rPr>
        <w:t>covered with</w:t>
      </w:r>
      <w:r w:rsidR="009C1F5C">
        <w:rPr>
          <w:lang w:eastAsia="ko-KR"/>
        </w:rPr>
        <w:t xml:space="preserve"> many kinds of trees.</w:t>
      </w:r>
      <w:r w:rsidR="003D1264">
        <w:rPr>
          <w:lang w:eastAsia="ko-KR"/>
        </w:rPr>
        <w:br/>
        <w:t>A plain is a large, flat land.</w:t>
      </w:r>
    </w:p>
    <w:p w14:paraId="5E296AE7" w14:textId="69485BA2" w:rsidR="00AC0852" w:rsidRDefault="00BD145C" w:rsidP="00396DA3">
      <w:pPr>
        <w:rPr>
          <w:lang w:eastAsia="ko-KR"/>
        </w:rPr>
      </w:pPr>
      <w:r>
        <w:rPr>
          <w:lang w:eastAsia="ko-KR"/>
        </w:rPr>
        <w:t xml:space="preserve">A landform that </w:t>
      </w:r>
      <w:r w:rsidRPr="00414A2C">
        <w:rPr>
          <w:b/>
          <w:lang w:eastAsia="ko-KR"/>
        </w:rPr>
        <w:t>is surrounded</w:t>
      </w:r>
      <w:r>
        <w:rPr>
          <w:lang w:eastAsia="ko-KR"/>
        </w:rPr>
        <w:t xml:space="preserve"> by water is called an island.</w:t>
      </w:r>
      <w:r w:rsidR="00414A2C">
        <w:rPr>
          <w:lang w:eastAsia="ko-KR"/>
        </w:rPr>
        <w:br/>
        <w:t>An ocean is the largest body of water.</w:t>
      </w:r>
      <w:r w:rsidR="00414A2C">
        <w:rPr>
          <w:lang w:eastAsia="ko-KR"/>
        </w:rPr>
        <w:br/>
        <w:t>Oceans cover most of the Earth’s surface.</w:t>
      </w:r>
      <w:r w:rsidR="00414A2C">
        <w:rPr>
          <w:lang w:eastAsia="ko-KR"/>
        </w:rPr>
        <w:br/>
        <w:t xml:space="preserve">A </w:t>
      </w:r>
      <w:r w:rsidR="00414A2C" w:rsidRPr="00AF4E62">
        <w:rPr>
          <w:b/>
          <w:lang w:eastAsia="ko-KR"/>
        </w:rPr>
        <w:t>lake is smaller than an ocean</w:t>
      </w:r>
      <w:r w:rsidR="00414A2C">
        <w:rPr>
          <w:lang w:eastAsia="ko-KR"/>
        </w:rPr>
        <w:t>.</w:t>
      </w:r>
      <w:r w:rsidR="00AC0852">
        <w:rPr>
          <w:lang w:eastAsia="ko-KR"/>
        </w:rPr>
        <w:br/>
      </w:r>
      <w:r w:rsidR="00AC0852">
        <w:rPr>
          <w:rFonts w:hint="eastAsia"/>
          <w:lang w:eastAsia="ko-KR"/>
        </w:rPr>
        <w:t>A river is a long body of water.</w:t>
      </w:r>
      <w:r w:rsidR="00AC0852">
        <w:rPr>
          <w:lang w:eastAsia="ko-KR"/>
        </w:rPr>
        <w:br/>
        <w:t xml:space="preserve">The water in a river </w:t>
      </w:r>
      <w:r w:rsidR="00AC0852" w:rsidRPr="00B92352">
        <w:rPr>
          <w:lang w:eastAsia="ko-KR"/>
        </w:rPr>
        <w:t xml:space="preserve">usually </w:t>
      </w:r>
      <w:r w:rsidR="00AC0852" w:rsidRPr="00FB34C6">
        <w:rPr>
          <w:b/>
          <w:lang w:eastAsia="ko-KR"/>
        </w:rPr>
        <w:t>flow</w:t>
      </w:r>
      <w:r w:rsidR="00AC0852" w:rsidRPr="00456743">
        <w:rPr>
          <w:b/>
          <w:lang w:eastAsia="ko-KR"/>
        </w:rPr>
        <w:t>s into</w:t>
      </w:r>
      <w:r w:rsidR="00AC0852">
        <w:rPr>
          <w:lang w:eastAsia="ko-KR"/>
        </w:rPr>
        <w:t xml:space="preserve"> the ocean or a lake.</w:t>
      </w:r>
    </w:p>
    <w:p w14:paraId="74E9D2EC" w14:textId="7FD5B9CA" w:rsidR="00635366" w:rsidRDefault="001021C5" w:rsidP="007B34DC">
      <w:pPr>
        <w:pStyle w:val="2"/>
        <w:rPr>
          <w:lang w:eastAsia="ko-KR"/>
        </w:rPr>
      </w:pPr>
      <w:bookmarkStart w:id="13" w:name="_Toc29421235"/>
      <w:r>
        <w:rPr>
          <w:rFonts w:hint="eastAsia"/>
          <w:lang w:eastAsia="ko-KR"/>
        </w:rPr>
        <w:t xml:space="preserve">UNIT12 </w:t>
      </w:r>
      <w:r w:rsidR="00D344C3">
        <w:rPr>
          <w:lang w:eastAsia="ko-KR"/>
        </w:rPr>
        <w:t xml:space="preserve">– </w:t>
      </w:r>
      <w:r w:rsidR="00D344C3">
        <w:rPr>
          <w:rFonts w:hint="eastAsia"/>
          <w:lang w:eastAsia="ko-KR"/>
        </w:rPr>
        <w:t xml:space="preserve">Where </w:t>
      </w:r>
      <w:r w:rsidR="00D344C3">
        <w:rPr>
          <w:lang w:eastAsia="ko-KR"/>
        </w:rPr>
        <w:t>in the World Do We Live?</w:t>
      </w:r>
      <w:bookmarkEnd w:id="13"/>
    </w:p>
    <w:p w14:paraId="77F23392" w14:textId="512A8490" w:rsidR="00635366" w:rsidRDefault="00872F89" w:rsidP="00396DA3">
      <w:pPr>
        <w:rPr>
          <w:lang w:eastAsia="ko-KR"/>
        </w:rPr>
      </w:pPr>
      <w:r>
        <w:rPr>
          <w:rFonts w:hint="eastAsia"/>
          <w:lang w:eastAsia="ko-KR"/>
        </w:rPr>
        <w:t>The world has seven continents.</w:t>
      </w:r>
      <w:r w:rsidR="00035500">
        <w:rPr>
          <w:lang w:eastAsia="ko-KR"/>
        </w:rPr>
        <w:br/>
        <w:t xml:space="preserve">A </w:t>
      </w:r>
      <w:r w:rsidR="00035500" w:rsidRPr="00035500">
        <w:rPr>
          <w:b/>
          <w:lang w:eastAsia="ko-KR"/>
        </w:rPr>
        <w:t>continent</w:t>
      </w:r>
      <w:r w:rsidR="00035500">
        <w:rPr>
          <w:lang w:eastAsia="ko-KR"/>
        </w:rPr>
        <w:t xml:space="preserve"> is a very large piece of land.</w:t>
      </w:r>
      <w:r w:rsidR="00035500">
        <w:rPr>
          <w:lang w:eastAsia="ko-KR"/>
        </w:rPr>
        <w:br/>
        <w:t xml:space="preserve">Can you </w:t>
      </w:r>
      <w:r w:rsidR="00035500" w:rsidRPr="00F70DFA">
        <w:rPr>
          <w:b/>
          <w:lang w:eastAsia="ko-KR"/>
        </w:rPr>
        <w:t>name</w:t>
      </w:r>
      <w:r w:rsidR="00035500">
        <w:rPr>
          <w:lang w:eastAsia="ko-KR"/>
        </w:rPr>
        <w:t xml:space="preserve"> the seven continents?</w:t>
      </w:r>
      <w:r w:rsidR="00CB2D67">
        <w:rPr>
          <w:lang w:eastAsia="ko-KR"/>
        </w:rPr>
        <w:br/>
        <w:t xml:space="preserve">They are Asia, Africa, Australia, Europe, </w:t>
      </w:r>
      <w:r w:rsidR="00CB2D67" w:rsidRPr="00EC76F1">
        <w:rPr>
          <w:b/>
          <w:lang w:eastAsia="ko-KR"/>
        </w:rPr>
        <w:t>Antarctica</w:t>
      </w:r>
      <w:r w:rsidR="00CB2D67">
        <w:rPr>
          <w:lang w:eastAsia="ko-KR"/>
        </w:rPr>
        <w:t>, and North and South America.</w:t>
      </w:r>
    </w:p>
    <w:p w14:paraId="672C66F2" w14:textId="426A03B0" w:rsidR="00EC76F1" w:rsidRDefault="00EC76F1" w:rsidP="00396DA3">
      <w:pPr>
        <w:rPr>
          <w:lang w:eastAsia="ko-KR"/>
        </w:rPr>
      </w:pPr>
      <w:r>
        <w:rPr>
          <w:lang w:eastAsia="ko-KR"/>
        </w:rPr>
        <w:t xml:space="preserve">Asia is the largest continent </w:t>
      </w:r>
      <w:r w:rsidRPr="00EC76F1">
        <w:rPr>
          <w:b/>
          <w:lang w:eastAsia="ko-KR"/>
        </w:rPr>
        <w:t>on Earth</w:t>
      </w:r>
      <w:r>
        <w:rPr>
          <w:lang w:eastAsia="ko-KR"/>
        </w:rPr>
        <w:t>.</w:t>
      </w:r>
      <w:r w:rsidR="0034587E">
        <w:rPr>
          <w:lang w:eastAsia="ko-KR"/>
        </w:rPr>
        <w:br/>
        <w:t>Antarctica is the coldest continent on Earth.</w:t>
      </w:r>
      <w:r w:rsidR="0034587E">
        <w:rPr>
          <w:lang w:eastAsia="ko-KR"/>
        </w:rPr>
        <w:br/>
        <w:t xml:space="preserve">Asia, Africa, and Europ </w:t>
      </w:r>
      <w:r w:rsidR="0034587E" w:rsidRPr="0034587E">
        <w:rPr>
          <w:b/>
          <w:lang w:eastAsia="ko-KR"/>
        </w:rPr>
        <w:t>are often called</w:t>
      </w:r>
      <w:r w:rsidR="0034587E">
        <w:rPr>
          <w:lang w:eastAsia="ko-KR"/>
        </w:rPr>
        <w:t xml:space="preserve"> “the Old World”.</w:t>
      </w:r>
      <w:r w:rsidR="002C17A3">
        <w:rPr>
          <w:lang w:eastAsia="ko-KR"/>
        </w:rPr>
        <w:br/>
        <w:t>North and South America are often called “the New World”.</w:t>
      </w:r>
    </w:p>
    <w:p w14:paraId="781C587E" w14:textId="221603D2" w:rsidR="002C17A3" w:rsidRDefault="00BA567E" w:rsidP="00396DA3">
      <w:pPr>
        <w:rPr>
          <w:lang w:eastAsia="ko-KR"/>
        </w:rPr>
      </w:pPr>
      <w:r>
        <w:rPr>
          <w:lang w:eastAsia="ko-KR"/>
        </w:rPr>
        <w:t>The world has five oceans, too.</w:t>
      </w:r>
      <w:r>
        <w:rPr>
          <w:lang w:eastAsia="ko-KR"/>
        </w:rPr>
        <w:br/>
        <w:t xml:space="preserve">They are the Pacific, Atlantic, Indian, </w:t>
      </w:r>
      <w:r w:rsidRPr="00000630">
        <w:rPr>
          <w:b/>
          <w:lang w:eastAsia="ko-KR"/>
        </w:rPr>
        <w:t>Antarctic</w:t>
      </w:r>
      <w:r>
        <w:rPr>
          <w:lang w:eastAsia="ko-KR"/>
        </w:rPr>
        <w:t xml:space="preserve">, and </w:t>
      </w:r>
      <w:r w:rsidRPr="00000630">
        <w:rPr>
          <w:b/>
          <w:lang w:eastAsia="ko-KR"/>
        </w:rPr>
        <w:t>Arctic</w:t>
      </w:r>
      <w:r>
        <w:rPr>
          <w:lang w:eastAsia="ko-KR"/>
        </w:rPr>
        <w:t xml:space="preserve"> oceans.</w:t>
      </w:r>
      <w:r>
        <w:rPr>
          <w:lang w:eastAsia="ko-KR"/>
        </w:rPr>
        <w:br/>
        <w:t>The Pacific is the biggest.</w:t>
      </w:r>
    </w:p>
    <w:p w14:paraId="05F11EDE" w14:textId="7D4C8AF2" w:rsidR="00CC04D3" w:rsidRDefault="00715849" w:rsidP="00396DA3">
      <w:pPr>
        <w:rPr>
          <w:lang w:eastAsia="ko-KR"/>
        </w:rPr>
      </w:pPr>
      <w:r>
        <w:rPr>
          <w:rFonts w:hint="eastAsia"/>
          <w:lang w:eastAsia="ko-KR"/>
        </w:rPr>
        <w:t xml:space="preserve">The United States </w:t>
      </w:r>
      <w:r w:rsidRPr="00715849">
        <w:rPr>
          <w:rFonts w:hint="eastAsia"/>
          <w:b/>
          <w:lang w:eastAsia="ko-KR"/>
        </w:rPr>
        <w:t>is located in</w:t>
      </w:r>
      <w:r>
        <w:rPr>
          <w:rFonts w:hint="eastAsia"/>
          <w:lang w:eastAsia="ko-KR"/>
        </w:rPr>
        <w:t xml:space="preserve"> North America.</w:t>
      </w:r>
      <w:r>
        <w:rPr>
          <w:lang w:eastAsia="ko-KR"/>
        </w:rPr>
        <w:br/>
        <w:t xml:space="preserve">Canada </w:t>
      </w:r>
      <w:r w:rsidRPr="00431767">
        <w:rPr>
          <w:b/>
          <w:lang w:eastAsia="ko-KR"/>
        </w:rPr>
        <w:t>is next to</w:t>
      </w:r>
      <w:r>
        <w:rPr>
          <w:lang w:eastAsia="ko-KR"/>
        </w:rPr>
        <w:t xml:space="preserve"> the U.S. to the north.</w:t>
      </w:r>
      <w:r>
        <w:rPr>
          <w:lang w:eastAsia="ko-KR"/>
        </w:rPr>
        <w:br/>
        <w:t>Mexico is next to the U.S. to the south.</w:t>
      </w:r>
      <w:r>
        <w:rPr>
          <w:lang w:eastAsia="ko-KR"/>
        </w:rPr>
        <w:br/>
        <w:t>The Atlantic Ocean is to the east of the U.S.</w:t>
      </w:r>
      <w:r w:rsidR="00BC4D10">
        <w:rPr>
          <w:lang w:eastAsia="ko-KR"/>
        </w:rPr>
        <w:br/>
        <w:t>The Pacific Ocean is to the west of the U.S.</w:t>
      </w:r>
    </w:p>
    <w:p w14:paraId="7C7B6297" w14:textId="2D98CC94" w:rsidR="008E34DC" w:rsidRDefault="008E34DC" w:rsidP="00396DA3">
      <w:pPr>
        <w:rPr>
          <w:lang w:eastAsia="ko-KR"/>
        </w:rPr>
      </w:pPr>
      <w:r>
        <w:rPr>
          <w:lang w:eastAsia="ko-KR"/>
        </w:rPr>
        <w:t>Can you find where your country is on a map?</w:t>
      </w:r>
    </w:p>
    <w:p w14:paraId="25ED8412" w14:textId="7F171B47" w:rsidR="00BF59E2" w:rsidRDefault="00A23C50" w:rsidP="004953AE">
      <w:pPr>
        <w:pStyle w:val="1"/>
        <w:rPr>
          <w:lang w:eastAsia="ko-KR"/>
        </w:rPr>
      </w:pPr>
      <w:bookmarkStart w:id="14" w:name="_Toc29421236"/>
      <w:r>
        <w:rPr>
          <w:lang w:eastAsia="ko-KR"/>
        </w:rPr>
        <w:lastRenderedPageBreak/>
        <w:t>Chapter 2</w:t>
      </w:r>
      <w:r w:rsidR="00431767">
        <w:rPr>
          <w:lang w:eastAsia="ko-KR"/>
        </w:rPr>
        <w:t xml:space="preserve"> - Science</w:t>
      </w:r>
      <w:bookmarkEnd w:id="14"/>
    </w:p>
    <w:p w14:paraId="0179272D" w14:textId="19DB06EE" w:rsidR="00BF59E2" w:rsidRDefault="00431767" w:rsidP="008E6CEA">
      <w:pPr>
        <w:pStyle w:val="2"/>
        <w:rPr>
          <w:lang w:eastAsia="ko-KR"/>
        </w:rPr>
      </w:pPr>
      <w:bookmarkStart w:id="15" w:name="_Toc29421237"/>
      <w:r>
        <w:rPr>
          <w:lang w:eastAsia="ko-KR"/>
        </w:rPr>
        <w:t>UNIT</w:t>
      </w:r>
      <w:r w:rsidR="00A940F4">
        <w:rPr>
          <w:lang w:eastAsia="ko-KR"/>
        </w:rPr>
        <w:t>13</w:t>
      </w:r>
      <w:r>
        <w:rPr>
          <w:lang w:eastAsia="ko-KR"/>
        </w:rPr>
        <w:t xml:space="preserve"> – Parts of Plants</w:t>
      </w:r>
      <w:bookmarkEnd w:id="15"/>
    </w:p>
    <w:p w14:paraId="625868FD" w14:textId="76FDF713" w:rsidR="00FC2959" w:rsidRDefault="002D5F22" w:rsidP="0023693B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lants have many parts.</w:t>
      </w:r>
      <w:r>
        <w:rPr>
          <w:lang w:eastAsia="ko-KR"/>
        </w:rPr>
        <w:br/>
        <w:t>Each part of a plant helps the plant get what it needs.</w:t>
      </w:r>
    </w:p>
    <w:p w14:paraId="07FC88B8" w14:textId="08987E97" w:rsidR="0076245C" w:rsidRDefault="0076245C" w:rsidP="0023693B">
      <w:pPr>
        <w:rPr>
          <w:lang w:eastAsia="ko-KR"/>
        </w:rPr>
      </w:pPr>
      <w:r>
        <w:rPr>
          <w:lang w:eastAsia="ko-KR"/>
        </w:rPr>
        <w:t xml:space="preserve">Roots </w:t>
      </w:r>
      <w:r w:rsidRPr="00694713">
        <w:rPr>
          <w:b/>
          <w:lang w:eastAsia="ko-KR"/>
        </w:rPr>
        <w:t>absorb</w:t>
      </w:r>
      <w:r>
        <w:rPr>
          <w:lang w:eastAsia="ko-KR"/>
        </w:rPr>
        <w:t xml:space="preserve"> water and </w:t>
      </w:r>
      <w:r w:rsidRPr="00694713">
        <w:rPr>
          <w:b/>
          <w:lang w:eastAsia="ko-KR"/>
        </w:rPr>
        <w:t>nutrients</w:t>
      </w:r>
      <w:r>
        <w:rPr>
          <w:lang w:eastAsia="ko-KR"/>
        </w:rPr>
        <w:t xml:space="preserve"> from the soil.</w:t>
      </w:r>
      <w:r w:rsidR="00DC13CA">
        <w:rPr>
          <w:lang w:eastAsia="ko-KR"/>
        </w:rPr>
        <w:br/>
        <w:t>The roots also hold the plant in the ground.</w:t>
      </w:r>
    </w:p>
    <w:p w14:paraId="5D3D2CD7" w14:textId="0083B4A3" w:rsidR="009B537C" w:rsidRDefault="009B537C" w:rsidP="0023693B">
      <w:pPr>
        <w:rPr>
          <w:lang w:eastAsia="ko-KR"/>
        </w:rPr>
      </w:pPr>
      <w:r w:rsidRPr="00410F5A">
        <w:rPr>
          <w:b/>
          <w:lang w:eastAsia="ko-KR"/>
        </w:rPr>
        <w:t>Stems</w:t>
      </w:r>
      <w:r>
        <w:rPr>
          <w:lang w:eastAsia="ko-KR"/>
        </w:rPr>
        <w:t xml:space="preserve"> support the plant’s leaves and flowers.</w:t>
      </w:r>
      <w:r>
        <w:rPr>
          <w:lang w:eastAsia="ko-KR"/>
        </w:rPr>
        <w:br/>
        <w:t>The stems also carry water and nutirents to other plant parts.</w:t>
      </w:r>
    </w:p>
    <w:p w14:paraId="57B57ED8" w14:textId="69B1AAA2" w:rsidR="00410F5A" w:rsidRDefault="00410F5A" w:rsidP="0023693B">
      <w:pPr>
        <w:rPr>
          <w:lang w:eastAsia="ko-KR"/>
        </w:rPr>
      </w:pPr>
      <w:r>
        <w:rPr>
          <w:lang w:eastAsia="ko-KR"/>
        </w:rPr>
        <w:t>Leaves make food for the plant.</w:t>
      </w:r>
      <w:r>
        <w:rPr>
          <w:lang w:eastAsia="ko-KR"/>
        </w:rPr>
        <w:br/>
        <w:t>Leaves use sunlight and air to make the food.</w:t>
      </w:r>
    </w:p>
    <w:p w14:paraId="5FEBF45F" w14:textId="2607C902" w:rsidR="007D3221" w:rsidRDefault="007D3221" w:rsidP="0023693B">
      <w:pPr>
        <w:rPr>
          <w:lang w:eastAsia="ko-KR"/>
        </w:rPr>
      </w:pPr>
      <w:r>
        <w:rPr>
          <w:lang w:eastAsia="ko-KR"/>
        </w:rPr>
        <w:t>Most plants also have flowers.</w:t>
      </w:r>
      <w:r>
        <w:rPr>
          <w:lang w:eastAsia="ko-KR"/>
        </w:rPr>
        <w:br/>
        <w:t>Flowers help plants make new plants.</w:t>
      </w:r>
      <w:r>
        <w:rPr>
          <w:lang w:eastAsia="ko-KR"/>
        </w:rPr>
        <w:br/>
        <w:t xml:space="preserve">The flowers make seeds, and then the seeds </w:t>
      </w:r>
      <w:r w:rsidRPr="00D45564">
        <w:rPr>
          <w:b/>
          <w:lang w:eastAsia="ko-KR"/>
        </w:rPr>
        <w:t>grow into</w:t>
      </w:r>
      <w:r>
        <w:rPr>
          <w:lang w:eastAsia="ko-KR"/>
        </w:rPr>
        <w:t xml:space="preserve"> new plants.</w:t>
      </w:r>
    </w:p>
    <w:p w14:paraId="020CC877" w14:textId="58B4E06B" w:rsidR="0023693B" w:rsidRDefault="00A940F4" w:rsidP="00A940F4">
      <w:pPr>
        <w:pStyle w:val="2"/>
        <w:rPr>
          <w:lang w:eastAsia="ko-KR"/>
        </w:rPr>
      </w:pPr>
      <w:bookmarkStart w:id="16" w:name="_Toc29421238"/>
      <w:r>
        <w:rPr>
          <w:rFonts w:hint="eastAsia"/>
          <w:lang w:eastAsia="ko-KR"/>
        </w:rPr>
        <w:t>UNIT14</w:t>
      </w:r>
      <w:r>
        <w:rPr>
          <w:lang w:eastAsia="ko-KR"/>
        </w:rPr>
        <w:t xml:space="preserve"> – What do Plants Need?</w:t>
      </w:r>
      <w:bookmarkEnd w:id="16"/>
    </w:p>
    <w:p w14:paraId="54887B52" w14:textId="539FF2FD" w:rsidR="0023693B" w:rsidRDefault="000A2C70" w:rsidP="0023693B">
      <w:pPr>
        <w:rPr>
          <w:lang w:eastAsia="ko-KR"/>
        </w:rPr>
      </w:pPr>
      <w:r w:rsidRPr="000A2C70">
        <w:rPr>
          <w:rFonts w:hint="eastAsia"/>
          <w:b/>
          <w:lang w:eastAsia="ko-KR"/>
        </w:rPr>
        <w:t>H</w:t>
      </w:r>
      <w:r w:rsidRPr="000A2C70">
        <w:rPr>
          <w:b/>
          <w:lang w:eastAsia="ko-KR"/>
        </w:rPr>
        <w:t>ave you ever tried to</w:t>
      </w:r>
      <w:r>
        <w:rPr>
          <w:lang w:eastAsia="ko-KR"/>
        </w:rPr>
        <w:t xml:space="preserve"> grow a plants?</w:t>
      </w:r>
      <w:r>
        <w:rPr>
          <w:lang w:eastAsia="ko-KR"/>
        </w:rPr>
        <w:br/>
      </w:r>
      <w:r w:rsidRPr="00694E3C">
        <w:rPr>
          <w:b/>
          <w:lang w:eastAsia="ko-KR"/>
        </w:rPr>
        <w:t>You probably realized that</w:t>
      </w:r>
      <w:r>
        <w:rPr>
          <w:lang w:eastAsia="ko-KR"/>
        </w:rPr>
        <w:t xml:space="preserve"> plants need many things to grow.</w:t>
      </w:r>
    </w:p>
    <w:p w14:paraId="02651767" w14:textId="74D45408" w:rsidR="0023693B" w:rsidRDefault="00E86A5B" w:rsidP="0023693B">
      <w:pPr>
        <w:rPr>
          <w:lang w:eastAsia="ko-KR"/>
        </w:rPr>
      </w:pPr>
      <w:r>
        <w:rPr>
          <w:rFonts w:hint="eastAsia"/>
          <w:lang w:eastAsia="ko-KR"/>
        </w:rPr>
        <w:t>First, plants need water.</w:t>
      </w:r>
      <w:r>
        <w:rPr>
          <w:lang w:eastAsia="ko-KR"/>
        </w:rPr>
        <w:br/>
        <w:t>Plants can get water from the ground or from the rain.</w:t>
      </w:r>
      <w:r>
        <w:rPr>
          <w:lang w:eastAsia="ko-KR"/>
        </w:rPr>
        <w:br/>
        <w:t>Without water, plants will die.</w:t>
      </w:r>
    </w:p>
    <w:p w14:paraId="10A89DC9" w14:textId="4EDABADB" w:rsidR="00C9740C" w:rsidRDefault="00C9740C" w:rsidP="0023693B">
      <w:pPr>
        <w:rPr>
          <w:lang w:eastAsia="ko-KR"/>
        </w:rPr>
      </w:pPr>
      <w:r>
        <w:rPr>
          <w:lang w:eastAsia="ko-KR"/>
        </w:rPr>
        <w:t>Plants also need nutrients from the soil.</w:t>
      </w:r>
      <w:r>
        <w:rPr>
          <w:lang w:eastAsia="ko-KR"/>
        </w:rPr>
        <w:br/>
        <w:t>The soil contains many important nutrients that plants need to grow.</w:t>
      </w:r>
    </w:p>
    <w:p w14:paraId="383F4B09" w14:textId="3989CEBE" w:rsidR="00374E8B" w:rsidRDefault="00374E8B" w:rsidP="0023693B">
      <w:pPr>
        <w:rPr>
          <w:lang w:eastAsia="ko-KR"/>
        </w:rPr>
      </w:pPr>
      <w:r>
        <w:rPr>
          <w:lang w:eastAsia="ko-KR"/>
        </w:rPr>
        <w:t xml:space="preserve">Plants need air and sunlight </w:t>
      </w:r>
      <w:r w:rsidRPr="00CE10C7">
        <w:rPr>
          <w:b/>
          <w:lang w:eastAsia="ko-KR"/>
        </w:rPr>
        <w:t>as well</w:t>
      </w:r>
      <w:r>
        <w:rPr>
          <w:lang w:eastAsia="ko-KR"/>
        </w:rPr>
        <w:t>.</w:t>
      </w:r>
      <w:r w:rsidR="00CE10C7">
        <w:rPr>
          <w:lang w:eastAsia="ko-KR"/>
        </w:rPr>
        <w:br/>
        <w:t>Leaves help the plant get the air it needs.</w:t>
      </w:r>
      <w:r w:rsidR="00CE10C7">
        <w:rPr>
          <w:lang w:eastAsia="ko-KR"/>
        </w:rPr>
        <w:br/>
        <w:t xml:space="preserve">The leaves also </w:t>
      </w:r>
      <w:r w:rsidR="00CE10C7" w:rsidRPr="00CE10C7">
        <w:rPr>
          <w:b/>
          <w:lang w:eastAsia="ko-KR"/>
        </w:rPr>
        <w:t>take in</w:t>
      </w:r>
      <w:r w:rsidR="00CE10C7">
        <w:rPr>
          <w:lang w:eastAsia="ko-KR"/>
        </w:rPr>
        <w:t xml:space="preserve"> sunlight to make food for the plant.</w:t>
      </w:r>
    </w:p>
    <w:p w14:paraId="76CD14B4" w14:textId="382E020C" w:rsidR="00CE10C7" w:rsidRDefault="00CE10C7" w:rsidP="0023693B">
      <w:pPr>
        <w:rPr>
          <w:lang w:eastAsia="ko-KR"/>
        </w:rPr>
      </w:pPr>
      <w:r>
        <w:rPr>
          <w:lang w:eastAsia="ko-KR"/>
        </w:rPr>
        <w:t xml:space="preserve">Finaly, plants need space to grow and to </w:t>
      </w:r>
      <w:r w:rsidRPr="00CE10C7">
        <w:rPr>
          <w:b/>
          <w:lang w:eastAsia="ko-KR"/>
        </w:rPr>
        <w:t>stay healthy</w:t>
      </w:r>
      <w:r>
        <w:rPr>
          <w:lang w:eastAsia="ko-KR"/>
        </w:rPr>
        <w:t>.</w:t>
      </w:r>
      <w:r>
        <w:rPr>
          <w:lang w:eastAsia="ko-KR"/>
        </w:rPr>
        <w:br/>
      </w:r>
      <w:r w:rsidRPr="006A4E19">
        <w:rPr>
          <w:b/>
          <w:lang w:eastAsia="ko-KR"/>
        </w:rPr>
        <w:t>As plants get bigger</w:t>
      </w:r>
      <w:r>
        <w:rPr>
          <w:lang w:eastAsia="ko-KR"/>
        </w:rPr>
        <w:t>, they need more room to grow bigger.</w:t>
      </w:r>
    </w:p>
    <w:p w14:paraId="1F74CFC9" w14:textId="5E8ED62F" w:rsidR="00571FB7" w:rsidRDefault="00634A90" w:rsidP="00330EBA">
      <w:pPr>
        <w:pStyle w:val="2"/>
        <w:rPr>
          <w:lang w:eastAsia="ko-KR"/>
        </w:rPr>
      </w:pPr>
      <w:bookmarkStart w:id="17" w:name="_Toc29421239"/>
      <w:r>
        <w:rPr>
          <w:rFonts w:hint="eastAsia"/>
          <w:lang w:eastAsia="ko-KR"/>
        </w:rPr>
        <w:t xml:space="preserve">UNIT15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Where </w:t>
      </w:r>
      <w:r>
        <w:rPr>
          <w:lang w:eastAsia="ko-KR"/>
        </w:rPr>
        <w:t>Do Animals Live?</w:t>
      </w:r>
      <w:bookmarkEnd w:id="17"/>
    </w:p>
    <w:p w14:paraId="721A4E46" w14:textId="4880373A" w:rsidR="00571FB7" w:rsidRDefault="009B380A" w:rsidP="0023693B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o you think polar bears could </w:t>
      </w:r>
      <w:r w:rsidRPr="009B380A">
        <w:rPr>
          <w:b/>
          <w:lang w:eastAsia="ko-KR"/>
        </w:rPr>
        <w:t>live in</w:t>
      </w:r>
      <w:r>
        <w:rPr>
          <w:lang w:eastAsia="ko-KR"/>
        </w:rPr>
        <w:t xml:space="preserve"> a desert?</w:t>
      </w:r>
      <w:r>
        <w:rPr>
          <w:lang w:eastAsia="ko-KR"/>
        </w:rPr>
        <w:br/>
        <w:t>How about fish?</w:t>
      </w:r>
    </w:p>
    <w:p w14:paraId="79D39A10" w14:textId="45E3A094" w:rsidR="009B380A" w:rsidRDefault="009B380A" w:rsidP="0023693B">
      <w:pPr>
        <w:rPr>
          <w:lang w:eastAsia="ko-KR"/>
        </w:rPr>
      </w:pPr>
      <w:r>
        <w:rPr>
          <w:lang w:eastAsia="ko-KR"/>
        </w:rPr>
        <w:lastRenderedPageBreak/>
        <w:t>Animals live in different places.</w:t>
      </w:r>
      <w:r>
        <w:rPr>
          <w:lang w:eastAsia="ko-KR"/>
        </w:rPr>
        <w:br/>
        <w:t xml:space="preserve">The places where an animal lives is its </w:t>
      </w:r>
      <w:r w:rsidRPr="0088336A">
        <w:rPr>
          <w:b/>
          <w:lang w:eastAsia="ko-KR"/>
        </w:rPr>
        <w:t>habitat</w:t>
      </w:r>
      <w:r>
        <w:rPr>
          <w:lang w:eastAsia="ko-KR"/>
        </w:rPr>
        <w:t>.</w:t>
      </w:r>
      <w:r>
        <w:rPr>
          <w:lang w:eastAsia="ko-KR"/>
        </w:rPr>
        <w:br/>
        <w:t xml:space="preserve">Animals can have food and </w:t>
      </w:r>
      <w:r w:rsidRPr="009B380A">
        <w:rPr>
          <w:b/>
          <w:lang w:eastAsia="ko-KR"/>
        </w:rPr>
        <w:t>stay safe</w:t>
      </w:r>
      <w:r>
        <w:rPr>
          <w:lang w:eastAsia="ko-KR"/>
        </w:rPr>
        <w:t xml:space="preserve"> in their </w:t>
      </w:r>
      <w:r w:rsidRPr="000949AD">
        <w:rPr>
          <w:b/>
          <w:lang w:eastAsia="ko-KR"/>
        </w:rPr>
        <w:t>habitat</w:t>
      </w:r>
      <w:r>
        <w:rPr>
          <w:lang w:eastAsia="ko-KR"/>
        </w:rPr>
        <w:t>.</w:t>
      </w:r>
    </w:p>
    <w:p w14:paraId="48941DCA" w14:textId="0F94CE47" w:rsidR="009B380A" w:rsidRDefault="009B380A" w:rsidP="0023693B">
      <w:pPr>
        <w:rPr>
          <w:lang w:eastAsia="ko-KR"/>
        </w:rPr>
      </w:pPr>
      <w:r>
        <w:rPr>
          <w:lang w:eastAsia="ko-KR"/>
        </w:rPr>
        <w:t>A forest habitat has many trees.</w:t>
      </w:r>
      <w:r>
        <w:rPr>
          <w:lang w:eastAsia="ko-KR"/>
        </w:rPr>
        <w:br/>
        <w:t xml:space="preserve">Animals like deer, </w:t>
      </w:r>
      <w:r w:rsidRPr="00DD02E4">
        <w:rPr>
          <w:b/>
          <w:lang w:eastAsia="ko-KR"/>
        </w:rPr>
        <w:t>squirrels</w:t>
      </w:r>
      <w:r>
        <w:rPr>
          <w:lang w:eastAsia="ko-KR"/>
        </w:rPr>
        <w:t>, and rabbits live there.</w:t>
      </w:r>
      <w:r w:rsidR="00D46B3A">
        <w:rPr>
          <w:lang w:eastAsia="ko-KR"/>
        </w:rPr>
        <w:br/>
        <w:t xml:space="preserve">A </w:t>
      </w:r>
      <w:r w:rsidR="00D46B3A" w:rsidRPr="00D46B3A">
        <w:rPr>
          <w:b/>
          <w:lang w:eastAsia="ko-KR"/>
        </w:rPr>
        <w:t>rainforest</w:t>
      </w:r>
      <w:r w:rsidR="00D46B3A">
        <w:rPr>
          <w:lang w:eastAsia="ko-KR"/>
        </w:rPr>
        <w:t xml:space="preserve"> gets rain almost every day and is hot all year.</w:t>
      </w:r>
      <w:r w:rsidR="00D46B3A">
        <w:rPr>
          <w:lang w:eastAsia="ko-KR"/>
        </w:rPr>
        <w:br/>
        <w:t>Snakes, lizards, and crocodiles live there.</w:t>
      </w:r>
      <w:r w:rsidR="00D46B3A">
        <w:rPr>
          <w:lang w:eastAsia="ko-KR"/>
        </w:rPr>
        <w:br/>
        <w:t xml:space="preserve">A desert is very dry and has </w:t>
      </w:r>
      <w:r w:rsidR="00D46B3A" w:rsidRPr="000949AD">
        <w:rPr>
          <w:b/>
          <w:lang w:eastAsia="ko-KR"/>
        </w:rPr>
        <w:t>lots of</w:t>
      </w:r>
      <w:r w:rsidR="00D46B3A">
        <w:rPr>
          <w:lang w:eastAsia="ko-KR"/>
        </w:rPr>
        <w:t xml:space="preserve"> sand.</w:t>
      </w:r>
      <w:r w:rsidR="00D46B3A">
        <w:rPr>
          <w:lang w:eastAsia="ko-KR"/>
        </w:rPr>
        <w:br/>
        <w:t>Small animals, like rats, scorpions, and spiders, live there.</w:t>
      </w:r>
      <w:r w:rsidR="00D46B3A">
        <w:rPr>
          <w:lang w:eastAsia="ko-KR"/>
        </w:rPr>
        <w:br/>
        <w:t xml:space="preserve">A </w:t>
      </w:r>
      <w:r w:rsidR="00D46B3A" w:rsidRPr="000949AD">
        <w:rPr>
          <w:b/>
          <w:lang w:eastAsia="ko-KR"/>
        </w:rPr>
        <w:t>grassland</w:t>
      </w:r>
      <w:r w:rsidR="00D46B3A">
        <w:rPr>
          <w:lang w:eastAsia="ko-KR"/>
        </w:rPr>
        <w:t xml:space="preserve"> is covered with grass.</w:t>
      </w:r>
      <w:r w:rsidR="00D46B3A">
        <w:rPr>
          <w:lang w:eastAsia="ko-KR"/>
        </w:rPr>
        <w:br/>
        <w:t>Zebras, giraffes, and elephants live there.</w:t>
      </w:r>
      <w:r w:rsidR="00D46B3A">
        <w:rPr>
          <w:lang w:eastAsia="ko-KR"/>
        </w:rPr>
        <w:br/>
        <w:t>A tundra is a very cold and snowy place.</w:t>
      </w:r>
      <w:r w:rsidR="00D46B3A">
        <w:rPr>
          <w:lang w:eastAsia="ko-KR"/>
        </w:rPr>
        <w:br/>
        <w:t>Polar bears and caribous live there.</w:t>
      </w:r>
    </w:p>
    <w:p w14:paraId="1BCBC0A2" w14:textId="77EFD36A" w:rsidR="00D46B3A" w:rsidRDefault="000949AD" w:rsidP="000949AD">
      <w:pPr>
        <w:pStyle w:val="2"/>
        <w:rPr>
          <w:lang w:eastAsia="ko-KR"/>
        </w:rPr>
      </w:pPr>
      <w:bookmarkStart w:id="18" w:name="_Toc29421240"/>
      <w:r>
        <w:rPr>
          <w:rFonts w:hint="eastAsia"/>
          <w:lang w:eastAsia="ko-KR"/>
        </w:rPr>
        <w:t xml:space="preserve">UNIT16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Water </w:t>
      </w:r>
      <w:r>
        <w:rPr>
          <w:lang w:eastAsia="ko-KR"/>
        </w:rPr>
        <w:t>Habitats</w:t>
      </w:r>
      <w:bookmarkEnd w:id="18"/>
    </w:p>
    <w:p w14:paraId="385AE7FE" w14:textId="4E0B0489" w:rsidR="00571FB7" w:rsidRDefault="00127B69" w:rsidP="0023693B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ater covers </w:t>
      </w:r>
      <w:r w:rsidRPr="00127B69">
        <w:rPr>
          <w:b/>
          <w:lang w:eastAsia="ko-KR"/>
        </w:rPr>
        <w:t>most of</w:t>
      </w:r>
      <w:r>
        <w:rPr>
          <w:lang w:eastAsia="ko-KR"/>
        </w:rPr>
        <w:t xml:space="preserve"> the Earth.</w:t>
      </w:r>
      <w:r>
        <w:rPr>
          <w:lang w:eastAsia="ko-KR"/>
        </w:rPr>
        <w:br/>
        <w:t>So there are many water habitats.</w:t>
      </w:r>
      <w:r>
        <w:rPr>
          <w:lang w:eastAsia="ko-KR"/>
        </w:rPr>
        <w:br/>
        <w:t>These include ponds, lakes, rivers, and oceans.</w:t>
      </w:r>
    </w:p>
    <w:p w14:paraId="17B9ECC4" w14:textId="08373718" w:rsidR="00DE532F" w:rsidRDefault="00DE532F" w:rsidP="0023693B">
      <w:pPr>
        <w:rPr>
          <w:lang w:eastAsia="ko-KR"/>
        </w:rPr>
      </w:pPr>
      <w:r>
        <w:rPr>
          <w:lang w:eastAsia="ko-KR"/>
        </w:rPr>
        <w:t>Oceans are the Earth’s biggest habitats.</w:t>
      </w:r>
      <w:r w:rsidR="007B2145">
        <w:rPr>
          <w:lang w:eastAsia="ko-KR"/>
        </w:rPr>
        <w:br/>
        <w:t>An ocean is a very large body of salt water.</w:t>
      </w:r>
      <w:r w:rsidR="007B2145">
        <w:rPr>
          <w:lang w:eastAsia="ko-KR"/>
        </w:rPr>
        <w:br/>
        <w:t>There is a lot of undersea life in the oceans.</w:t>
      </w:r>
      <w:r w:rsidR="004065B0">
        <w:rPr>
          <w:lang w:eastAsia="ko-KR"/>
        </w:rPr>
        <w:br/>
        <w:t xml:space="preserve">Some animals, like plankton, are so tiny that you can </w:t>
      </w:r>
      <w:r w:rsidR="004065B0" w:rsidRPr="00040632">
        <w:rPr>
          <w:b/>
          <w:lang w:eastAsia="ko-KR"/>
        </w:rPr>
        <w:t>barely</w:t>
      </w:r>
      <w:r w:rsidR="004065B0">
        <w:rPr>
          <w:lang w:eastAsia="ko-KR"/>
        </w:rPr>
        <w:t xml:space="preserve"> see them.</w:t>
      </w:r>
      <w:r w:rsidR="00067033">
        <w:rPr>
          <w:lang w:eastAsia="ko-KR"/>
        </w:rPr>
        <w:br/>
        <w:t>Others, such as whales, are the largest animals on the Earth.</w:t>
      </w:r>
      <w:r w:rsidR="00067033">
        <w:rPr>
          <w:lang w:eastAsia="ko-KR"/>
        </w:rPr>
        <w:br/>
        <w:t>Ponds, lakes, and river have fresh water.</w:t>
      </w:r>
      <w:r w:rsidR="00067033">
        <w:rPr>
          <w:lang w:eastAsia="ko-KR"/>
        </w:rPr>
        <w:br/>
        <w:t xml:space="preserve">Many fish </w:t>
      </w:r>
      <w:r w:rsidR="00067033" w:rsidRPr="00067033">
        <w:rPr>
          <w:b/>
          <w:lang w:eastAsia="ko-KR"/>
        </w:rPr>
        <w:t>live in</w:t>
      </w:r>
      <w:r w:rsidR="00067033">
        <w:rPr>
          <w:lang w:eastAsia="ko-KR"/>
        </w:rPr>
        <w:t xml:space="preserve"> fresh water, too.</w:t>
      </w:r>
    </w:p>
    <w:p w14:paraId="4870D0C2" w14:textId="6D2EDFF1" w:rsidR="004065B0" w:rsidRDefault="00265AE7" w:rsidP="0023693B">
      <w:pPr>
        <w:rPr>
          <w:lang w:eastAsia="ko-KR"/>
        </w:rPr>
      </w:pPr>
      <w:r>
        <w:rPr>
          <w:rFonts w:hint="eastAsia"/>
          <w:lang w:eastAsia="ko-KR"/>
        </w:rPr>
        <w:t>How do fish breathe in the water?</w:t>
      </w:r>
      <w:r>
        <w:rPr>
          <w:lang w:eastAsia="ko-KR"/>
        </w:rPr>
        <w:br/>
        <w:t>Animals on land have lungs to breathe air.</w:t>
      </w:r>
      <w:r>
        <w:rPr>
          <w:lang w:eastAsia="ko-KR"/>
        </w:rPr>
        <w:br/>
        <w:t xml:space="preserve">But fish have </w:t>
      </w:r>
      <w:r w:rsidRPr="004A5A23">
        <w:rPr>
          <w:b/>
          <w:lang w:eastAsia="ko-KR"/>
        </w:rPr>
        <w:t>gills</w:t>
      </w:r>
      <w:r>
        <w:rPr>
          <w:lang w:eastAsia="ko-KR"/>
        </w:rPr>
        <w:t>.</w:t>
      </w:r>
      <w:r>
        <w:rPr>
          <w:lang w:eastAsia="ko-KR"/>
        </w:rPr>
        <w:br/>
        <w:t xml:space="preserve">Fish use gills to </w:t>
      </w:r>
      <w:r w:rsidRPr="004A5A23">
        <w:rPr>
          <w:b/>
          <w:lang w:eastAsia="ko-KR"/>
        </w:rPr>
        <w:t>take in</w:t>
      </w:r>
      <w:r>
        <w:rPr>
          <w:lang w:eastAsia="ko-KR"/>
        </w:rPr>
        <w:t xml:space="preserve"> oxygen from the water.</w:t>
      </w:r>
    </w:p>
    <w:p w14:paraId="03938996" w14:textId="282CF003" w:rsidR="00571FB7" w:rsidRDefault="004A5A23" w:rsidP="004A5A23">
      <w:pPr>
        <w:pStyle w:val="2"/>
        <w:rPr>
          <w:lang w:eastAsia="ko-KR"/>
        </w:rPr>
      </w:pPr>
      <w:bookmarkStart w:id="19" w:name="_Toc29421241"/>
      <w:r>
        <w:rPr>
          <w:rFonts w:hint="eastAsia"/>
          <w:lang w:eastAsia="ko-KR"/>
        </w:rPr>
        <w:t xml:space="preserve">UNIT17 - </w:t>
      </w:r>
      <w:r w:rsidR="00D61F45">
        <w:rPr>
          <w:rFonts w:hint="eastAsia"/>
          <w:lang w:eastAsia="ko-KR"/>
        </w:rPr>
        <w:t>Weather</w:t>
      </w:r>
      <w:bookmarkEnd w:id="19"/>
    </w:p>
    <w:p w14:paraId="4A2E8810" w14:textId="2916266C" w:rsidR="00571FB7" w:rsidRDefault="00D61F45" w:rsidP="0023693B">
      <w:pPr>
        <w:rPr>
          <w:lang w:eastAsia="ko-KR"/>
        </w:rPr>
      </w:pPr>
      <w:r>
        <w:rPr>
          <w:rFonts w:hint="eastAsia"/>
          <w:lang w:eastAsia="ko-KR"/>
        </w:rPr>
        <w:t>Every day, when people wake up, they look outside.</w:t>
      </w:r>
      <w:r w:rsidR="009B43A2">
        <w:rPr>
          <w:lang w:eastAsia="ko-KR"/>
        </w:rPr>
        <w:br/>
        <w:t>What are they doing?</w:t>
      </w:r>
      <w:r w:rsidR="009B43A2">
        <w:rPr>
          <w:lang w:eastAsia="ko-KR"/>
        </w:rPr>
        <w:br/>
        <w:t>They are checking the weather.</w:t>
      </w:r>
      <w:r w:rsidR="009B43A2">
        <w:rPr>
          <w:lang w:eastAsia="ko-KR"/>
        </w:rPr>
        <w:br/>
        <w:t xml:space="preserve">Weather </w:t>
      </w:r>
      <w:r w:rsidR="009B43A2" w:rsidRPr="0064553D">
        <w:rPr>
          <w:b/>
          <w:lang w:eastAsia="ko-KR"/>
        </w:rPr>
        <w:t>affects</w:t>
      </w:r>
      <w:r w:rsidR="009B43A2">
        <w:rPr>
          <w:lang w:eastAsia="ko-KR"/>
        </w:rPr>
        <w:t xml:space="preserve"> our daily lives a lot.</w:t>
      </w:r>
    </w:p>
    <w:p w14:paraId="51CCC04B" w14:textId="2161687F" w:rsidR="0064553D" w:rsidRDefault="0064553D" w:rsidP="0023693B">
      <w:pPr>
        <w:rPr>
          <w:lang w:eastAsia="ko-KR"/>
        </w:rPr>
      </w:pPr>
      <w:r>
        <w:rPr>
          <w:lang w:eastAsia="ko-KR"/>
        </w:rPr>
        <w:lastRenderedPageBreak/>
        <w:t>What is weather?</w:t>
      </w:r>
      <w:r>
        <w:rPr>
          <w:lang w:eastAsia="ko-KR"/>
        </w:rPr>
        <w:br/>
        <w:t xml:space="preserve">Weather is </w:t>
      </w:r>
      <w:r w:rsidRPr="0064553D">
        <w:rPr>
          <w:b/>
          <w:lang w:eastAsia="ko-KR"/>
        </w:rPr>
        <w:t>what</w:t>
      </w:r>
      <w:r>
        <w:rPr>
          <w:lang w:eastAsia="ko-KR"/>
        </w:rPr>
        <w:t xml:space="preserve"> the air outside </w:t>
      </w:r>
      <w:r w:rsidRPr="0064553D">
        <w:rPr>
          <w:b/>
          <w:lang w:eastAsia="ko-KR"/>
        </w:rPr>
        <w:t>is like</w:t>
      </w:r>
      <w:r>
        <w:rPr>
          <w:lang w:eastAsia="ko-KR"/>
        </w:rPr>
        <w:t>.</w:t>
      </w:r>
      <w:r w:rsidR="005900BB">
        <w:rPr>
          <w:lang w:eastAsia="ko-KR"/>
        </w:rPr>
        <w:br/>
        <w:t xml:space="preserve">The weather </w:t>
      </w:r>
      <w:r w:rsidR="005900BB" w:rsidRPr="005900BB">
        <w:rPr>
          <w:b/>
          <w:lang w:eastAsia="ko-KR"/>
        </w:rPr>
        <w:t>can be</w:t>
      </w:r>
      <w:r w:rsidR="005900BB">
        <w:rPr>
          <w:lang w:eastAsia="ko-KR"/>
        </w:rPr>
        <w:t xml:space="preserve"> sunny, cloudy, </w:t>
      </w:r>
      <w:r w:rsidR="005900BB" w:rsidRPr="005900BB">
        <w:rPr>
          <w:b/>
          <w:lang w:eastAsia="ko-KR"/>
        </w:rPr>
        <w:t>rainy</w:t>
      </w:r>
      <w:r w:rsidR="005900BB">
        <w:rPr>
          <w:lang w:eastAsia="ko-KR"/>
        </w:rPr>
        <w:t xml:space="preserve">, or </w:t>
      </w:r>
      <w:r w:rsidR="005900BB" w:rsidRPr="005900BB">
        <w:rPr>
          <w:b/>
          <w:lang w:eastAsia="ko-KR"/>
        </w:rPr>
        <w:t>snowy</w:t>
      </w:r>
      <w:r w:rsidR="005900BB">
        <w:rPr>
          <w:lang w:eastAsia="ko-KR"/>
        </w:rPr>
        <w:t>.</w:t>
      </w:r>
      <w:r w:rsidR="005900BB">
        <w:rPr>
          <w:lang w:eastAsia="ko-KR"/>
        </w:rPr>
        <w:br/>
        <w:t xml:space="preserve">It can change in a few hours or </w:t>
      </w:r>
      <w:r w:rsidR="005900BB" w:rsidRPr="005900BB">
        <w:rPr>
          <w:b/>
          <w:lang w:eastAsia="ko-KR"/>
        </w:rPr>
        <w:t>day to day</w:t>
      </w:r>
      <w:r w:rsidR="005900BB">
        <w:rPr>
          <w:lang w:eastAsia="ko-KR"/>
        </w:rPr>
        <w:t>.</w:t>
      </w:r>
    </w:p>
    <w:p w14:paraId="58EBC178" w14:textId="74FA7E33" w:rsidR="00571FB7" w:rsidRDefault="00F42EC7" w:rsidP="0023693B">
      <w:pPr>
        <w:rPr>
          <w:lang w:eastAsia="ko-KR"/>
        </w:rPr>
      </w:pPr>
      <w:r>
        <w:rPr>
          <w:rFonts w:hint="eastAsia"/>
          <w:lang w:eastAsia="ko-KR"/>
        </w:rPr>
        <w:t>How can you measure weather?</w:t>
      </w:r>
      <w:r>
        <w:rPr>
          <w:lang w:eastAsia="ko-KR"/>
        </w:rPr>
        <w:br/>
        <w:t>We use some tools to measure the weather.</w:t>
      </w:r>
      <w:r>
        <w:rPr>
          <w:lang w:eastAsia="ko-KR"/>
        </w:rPr>
        <w:br/>
        <w:t>A thermometer measures temperature.</w:t>
      </w:r>
      <w:r>
        <w:rPr>
          <w:lang w:eastAsia="ko-KR"/>
        </w:rPr>
        <w:br/>
        <w:t xml:space="preserve">Temperature </w:t>
      </w:r>
      <w:r w:rsidRPr="00F42EC7">
        <w:rPr>
          <w:b/>
          <w:lang w:eastAsia="ko-KR"/>
        </w:rPr>
        <w:t>shows how warm or cold the air is</w:t>
      </w:r>
      <w:r>
        <w:rPr>
          <w:lang w:eastAsia="ko-KR"/>
        </w:rPr>
        <w:t>.</w:t>
      </w:r>
      <w:r>
        <w:rPr>
          <w:lang w:eastAsia="ko-KR"/>
        </w:rPr>
        <w:br/>
        <w:t xml:space="preserve">We measure the temperature </w:t>
      </w:r>
      <w:r w:rsidRPr="008371B4">
        <w:rPr>
          <w:b/>
          <w:shd w:val="pct15" w:color="auto" w:fill="FFFFFF"/>
          <w:lang w:eastAsia="ko-KR"/>
        </w:rPr>
        <w:t>in units</w:t>
      </w:r>
      <w:r w:rsidRPr="008371B4">
        <w:rPr>
          <w:shd w:val="pct15" w:color="auto" w:fill="FFFFFF"/>
          <w:lang w:eastAsia="ko-KR"/>
        </w:rPr>
        <w:t xml:space="preserve"> called degrees</w:t>
      </w:r>
      <w:r>
        <w:rPr>
          <w:lang w:eastAsia="ko-KR"/>
        </w:rPr>
        <w:t>.</w:t>
      </w:r>
    </w:p>
    <w:p w14:paraId="3241F311" w14:textId="6E6B3FC0" w:rsidR="00571FB7" w:rsidRDefault="00F42EC7" w:rsidP="0023693B">
      <w:pPr>
        <w:rPr>
          <w:lang w:eastAsia="ko-KR"/>
        </w:rPr>
      </w:pPr>
      <w:r>
        <w:rPr>
          <w:lang w:eastAsia="ko-KR"/>
        </w:rPr>
        <w:t>Some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tools measure wind or rain.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weather vane</w:t>
      </w:r>
      <w:r>
        <w:rPr>
          <w:lang w:eastAsia="ko-KR"/>
        </w:rPr>
        <w:t xml:space="preserve"> indicates the direction of the wind.</w:t>
      </w:r>
      <w:r>
        <w:rPr>
          <w:lang w:eastAsia="ko-KR"/>
        </w:rPr>
        <w:br/>
        <w:t xml:space="preserve">A </w:t>
      </w:r>
      <w:r w:rsidRPr="00F42EC7">
        <w:rPr>
          <w:b/>
          <w:lang w:eastAsia="ko-KR"/>
        </w:rPr>
        <w:t>rain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gauge</w:t>
      </w:r>
      <w:r>
        <w:rPr>
          <w:lang w:eastAsia="ko-KR"/>
        </w:rPr>
        <w:t xml:space="preserve"> is used to </w:t>
      </w:r>
      <w:r w:rsidRPr="00392702">
        <w:rPr>
          <w:u w:val="single"/>
          <w:lang w:eastAsia="ko-KR"/>
        </w:rPr>
        <w:t>find out</w:t>
      </w:r>
      <w:r>
        <w:rPr>
          <w:lang w:eastAsia="ko-KR"/>
        </w:rPr>
        <w:t xml:space="preserve"> </w:t>
      </w:r>
      <w:r w:rsidRPr="00F42EC7">
        <w:rPr>
          <w:b/>
          <w:lang w:eastAsia="ko-KR"/>
        </w:rPr>
        <w:t>how much rain falls</w:t>
      </w:r>
      <w:r>
        <w:rPr>
          <w:lang w:eastAsia="ko-KR"/>
        </w:rPr>
        <w:t>.</w:t>
      </w:r>
    </w:p>
    <w:p w14:paraId="3EEE3349" w14:textId="65CF174E" w:rsidR="00571FB7" w:rsidRDefault="007D1DD8" w:rsidP="007D1DD8">
      <w:pPr>
        <w:pStyle w:val="2"/>
        <w:rPr>
          <w:lang w:eastAsia="ko-KR"/>
        </w:rPr>
      </w:pPr>
      <w:bookmarkStart w:id="20" w:name="_Toc29421242"/>
      <w:r>
        <w:rPr>
          <w:rFonts w:hint="eastAsia"/>
          <w:lang w:eastAsia="ko-KR"/>
        </w:rPr>
        <w:t xml:space="preserve">UNIT18 </w:t>
      </w:r>
      <w:r w:rsidR="00C1027F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C1027F">
        <w:rPr>
          <w:lang w:eastAsia="ko-KR"/>
        </w:rPr>
        <w:t>The Four Seasons</w:t>
      </w:r>
      <w:bookmarkEnd w:id="20"/>
    </w:p>
    <w:p w14:paraId="37FBF7F8" w14:textId="63A8FDA9" w:rsidR="00571FB7" w:rsidRDefault="00C05630" w:rsidP="0023693B">
      <w:pPr>
        <w:rPr>
          <w:lang w:eastAsia="ko-KR"/>
        </w:rPr>
      </w:pPr>
      <w:r w:rsidRPr="007757B2">
        <w:rPr>
          <w:rFonts w:hint="eastAsia"/>
          <w:b/>
          <w:lang w:eastAsia="ko-KR"/>
        </w:rPr>
        <w:t>In many places</w:t>
      </w:r>
      <w:r>
        <w:rPr>
          <w:rFonts w:hint="eastAsia"/>
          <w:lang w:eastAsia="ko-KR"/>
        </w:rPr>
        <w:t xml:space="preserve">, the weather </w:t>
      </w:r>
      <w:r w:rsidRPr="009E07BE">
        <w:rPr>
          <w:rFonts w:hint="eastAsia"/>
          <w:b/>
          <w:lang w:eastAsia="ko-KR"/>
        </w:rPr>
        <w:t>changes with</w:t>
      </w:r>
      <w:r>
        <w:rPr>
          <w:rFonts w:hint="eastAsia"/>
          <w:lang w:eastAsia="ko-KR"/>
        </w:rPr>
        <w:t xml:space="preserve"> each season.</w:t>
      </w:r>
      <w:r w:rsidR="007757B2">
        <w:rPr>
          <w:lang w:eastAsia="ko-KR"/>
        </w:rPr>
        <w:br/>
        <w:t>There are four seasons: spring, summer, fall, and winter.</w:t>
      </w:r>
    </w:p>
    <w:p w14:paraId="65182B5D" w14:textId="3DA9F3C4" w:rsidR="007757B2" w:rsidRDefault="00566A77" w:rsidP="0023693B">
      <w:pPr>
        <w:rPr>
          <w:lang w:eastAsia="ko-KR"/>
        </w:rPr>
      </w:pPr>
      <w:r w:rsidRPr="00566A77">
        <w:rPr>
          <w:b/>
          <w:lang w:eastAsia="ko-KR"/>
        </w:rPr>
        <w:t>In spring</w:t>
      </w:r>
      <w:r>
        <w:rPr>
          <w:lang w:eastAsia="ko-KR"/>
        </w:rPr>
        <w:t xml:space="preserve">, the weather </w:t>
      </w:r>
      <w:r w:rsidRPr="00566A77">
        <w:rPr>
          <w:b/>
          <w:lang w:eastAsia="ko-KR"/>
        </w:rPr>
        <w:t>gets warmer</w:t>
      </w:r>
      <w:r>
        <w:rPr>
          <w:lang w:eastAsia="ko-KR"/>
        </w:rPr>
        <w:t>.</w:t>
      </w:r>
      <w:r w:rsidR="007A0512">
        <w:rPr>
          <w:lang w:eastAsia="ko-KR"/>
        </w:rPr>
        <w:br/>
      </w:r>
      <w:r w:rsidR="007A0512" w:rsidRPr="007A0512">
        <w:rPr>
          <w:b/>
          <w:lang w:eastAsia="ko-KR"/>
        </w:rPr>
        <w:t>Most plants</w:t>
      </w:r>
      <w:r w:rsidR="007A0512">
        <w:rPr>
          <w:lang w:eastAsia="ko-KR"/>
        </w:rPr>
        <w:t xml:space="preserve"> begin to grow.</w:t>
      </w:r>
      <w:r w:rsidR="007A0512">
        <w:rPr>
          <w:lang w:eastAsia="ko-KR"/>
        </w:rPr>
        <w:br/>
        <w:t xml:space="preserve">In some places, </w:t>
      </w:r>
      <w:r w:rsidR="007A0512" w:rsidRPr="002B1717">
        <w:rPr>
          <w:b/>
          <w:lang w:eastAsia="ko-KR"/>
        </w:rPr>
        <w:t>it rains a lot</w:t>
      </w:r>
      <w:r w:rsidR="007A0512">
        <w:rPr>
          <w:lang w:eastAsia="ko-KR"/>
        </w:rPr>
        <w:t xml:space="preserve"> during spring.</w:t>
      </w:r>
    </w:p>
    <w:p w14:paraId="3BF986C9" w14:textId="2F92CFC0" w:rsidR="002535A2" w:rsidRDefault="002535A2" w:rsidP="0023693B">
      <w:pPr>
        <w:rPr>
          <w:lang w:eastAsia="ko-KR"/>
        </w:rPr>
      </w:pPr>
      <w:r w:rsidRPr="002535A2">
        <w:rPr>
          <w:b/>
          <w:lang w:eastAsia="ko-KR"/>
        </w:rPr>
        <w:t>In summer</w:t>
      </w:r>
      <w:r>
        <w:rPr>
          <w:lang w:eastAsia="ko-KR"/>
        </w:rPr>
        <w:t>, the weather is usually very hot.</w:t>
      </w:r>
      <w:r>
        <w:rPr>
          <w:lang w:eastAsia="ko-KR"/>
        </w:rPr>
        <w:br/>
        <w:t>It is the warmest season of the year.</w:t>
      </w:r>
      <w:r>
        <w:rPr>
          <w:lang w:eastAsia="ko-KR"/>
        </w:rPr>
        <w:br/>
        <w:t>The days in summer are long, so there are many hours of sunlight.</w:t>
      </w:r>
    </w:p>
    <w:p w14:paraId="04B4D7D8" w14:textId="25DE16F4" w:rsidR="00815274" w:rsidRPr="002535A2" w:rsidRDefault="002535A2" w:rsidP="0023693B">
      <w:pPr>
        <w:rPr>
          <w:lang w:eastAsia="ko-KR"/>
        </w:rPr>
      </w:pPr>
      <w:r w:rsidRPr="0063295E">
        <w:rPr>
          <w:b/>
          <w:lang w:eastAsia="ko-KR"/>
        </w:rPr>
        <w:t>When fall comes</w:t>
      </w:r>
      <w:r>
        <w:rPr>
          <w:lang w:eastAsia="ko-KR"/>
        </w:rPr>
        <w:t xml:space="preserve">, the weather </w:t>
      </w:r>
      <w:r w:rsidRPr="002535A2">
        <w:rPr>
          <w:b/>
          <w:lang w:eastAsia="ko-KR"/>
        </w:rPr>
        <w:t>gets cooler</w:t>
      </w:r>
      <w:r>
        <w:rPr>
          <w:lang w:eastAsia="ko-KR"/>
        </w:rPr>
        <w:t>.</w:t>
      </w:r>
      <w:r w:rsidR="0063295E">
        <w:rPr>
          <w:lang w:eastAsia="ko-KR"/>
        </w:rPr>
        <w:br/>
        <w:t xml:space="preserve">The leaves change colors and </w:t>
      </w:r>
      <w:r w:rsidR="0063295E" w:rsidRPr="0063295E">
        <w:rPr>
          <w:b/>
          <w:lang w:eastAsia="ko-KR"/>
        </w:rPr>
        <w:t>fall off</w:t>
      </w:r>
      <w:r w:rsidR="0063295E">
        <w:rPr>
          <w:lang w:eastAsia="ko-KR"/>
        </w:rPr>
        <w:t xml:space="preserve"> the trees.</w:t>
      </w:r>
      <w:r w:rsidR="00537355">
        <w:rPr>
          <w:lang w:eastAsia="ko-KR"/>
        </w:rPr>
        <w:t xml:space="preserve"> *fall off~ …</w:t>
      </w:r>
      <w:r w:rsidR="00537355">
        <w:rPr>
          <w:rFonts w:hint="eastAsia"/>
          <w:lang w:eastAsia="ko-KR"/>
        </w:rPr>
        <w:t>에서</w:t>
      </w:r>
      <w:r w:rsidR="00537355">
        <w:rPr>
          <w:rFonts w:hint="eastAsia"/>
          <w:lang w:eastAsia="ko-KR"/>
        </w:rPr>
        <w:t xml:space="preserve"> </w:t>
      </w:r>
      <w:r w:rsidR="00537355">
        <w:rPr>
          <w:rFonts w:hint="eastAsia"/>
          <w:lang w:eastAsia="ko-KR"/>
        </w:rPr>
        <w:t>떨어지다</w:t>
      </w:r>
    </w:p>
    <w:p w14:paraId="46EC6E03" w14:textId="20EED08A" w:rsidR="00815274" w:rsidRDefault="002B1717" w:rsidP="0023693B">
      <w:pPr>
        <w:rPr>
          <w:lang w:eastAsia="ko-KR"/>
        </w:rPr>
      </w:pPr>
      <w:r>
        <w:rPr>
          <w:rFonts w:hint="eastAsia"/>
          <w:lang w:eastAsia="ko-KR"/>
        </w:rPr>
        <w:t>Winter is the coldest season of the year.</w:t>
      </w:r>
      <w:r>
        <w:rPr>
          <w:lang w:eastAsia="ko-KR"/>
        </w:rPr>
        <w:br/>
        <w:t xml:space="preserve">In some places, </w:t>
      </w:r>
      <w:r w:rsidRPr="002B1717">
        <w:rPr>
          <w:b/>
          <w:lang w:eastAsia="ko-KR"/>
        </w:rPr>
        <w:t>it snows a lot</w:t>
      </w:r>
      <w:r>
        <w:rPr>
          <w:lang w:eastAsia="ko-KR"/>
        </w:rPr>
        <w:t xml:space="preserve"> during winter.</w:t>
      </w:r>
      <w:r w:rsidR="00850968">
        <w:rPr>
          <w:lang w:eastAsia="ko-KR"/>
        </w:rPr>
        <w:br/>
        <w:t>Also, the days in winter are short.</w:t>
      </w:r>
      <w:r w:rsidR="00850968">
        <w:rPr>
          <w:lang w:eastAsia="ko-KR"/>
        </w:rPr>
        <w:br/>
        <w:t>So there are few hours of daylight during winter.</w:t>
      </w:r>
    </w:p>
    <w:p w14:paraId="04C30F83" w14:textId="2D1DDA60" w:rsidR="00307B04" w:rsidRDefault="00307B04" w:rsidP="00307B04">
      <w:pPr>
        <w:pStyle w:val="2"/>
        <w:rPr>
          <w:lang w:eastAsia="ko-KR"/>
        </w:rPr>
      </w:pPr>
      <w:bookmarkStart w:id="21" w:name="_Toc29421243"/>
      <w:r>
        <w:rPr>
          <w:lang w:eastAsia="ko-KR"/>
        </w:rPr>
        <w:t xml:space="preserve">UNIT19 </w:t>
      </w:r>
      <w:r w:rsidR="00D8582F">
        <w:rPr>
          <w:lang w:eastAsia="ko-KR"/>
        </w:rPr>
        <w:t>–</w:t>
      </w:r>
      <w:r>
        <w:rPr>
          <w:lang w:eastAsia="ko-KR"/>
        </w:rPr>
        <w:t xml:space="preserve"> </w:t>
      </w:r>
      <w:r w:rsidR="00D8582F">
        <w:rPr>
          <w:rFonts w:hint="eastAsia"/>
          <w:lang w:eastAsia="ko-KR"/>
        </w:rPr>
        <w:t xml:space="preserve">What </w:t>
      </w:r>
      <w:r w:rsidR="00D8582F">
        <w:rPr>
          <w:lang w:eastAsia="ko-KR"/>
        </w:rPr>
        <w:t>Can You See in the Sky?</w:t>
      </w:r>
      <w:bookmarkEnd w:id="21"/>
    </w:p>
    <w:p w14:paraId="1488216E" w14:textId="2B89CBF7" w:rsidR="00815274" w:rsidRDefault="00D8582F" w:rsidP="0023693B">
      <w:pPr>
        <w:rPr>
          <w:lang w:eastAsia="ko-KR"/>
        </w:rPr>
      </w:pPr>
      <w:r w:rsidRPr="00D8582F">
        <w:rPr>
          <w:b/>
          <w:lang w:eastAsia="ko-KR"/>
        </w:rPr>
        <w:t>On a clear night</w:t>
      </w:r>
      <w:r>
        <w:rPr>
          <w:lang w:eastAsia="ko-KR"/>
        </w:rPr>
        <w:t xml:space="preserve">, go outside and </w:t>
      </w:r>
      <w:r w:rsidRPr="00D8582F">
        <w:rPr>
          <w:b/>
          <w:lang w:eastAsia="ko-KR"/>
        </w:rPr>
        <w:t>look up</w:t>
      </w:r>
      <w:r>
        <w:rPr>
          <w:lang w:eastAsia="ko-KR"/>
        </w:rPr>
        <w:t xml:space="preserve"> in the sky.</w:t>
      </w:r>
      <w:r>
        <w:rPr>
          <w:lang w:eastAsia="ko-KR"/>
        </w:rPr>
        <w:br/>
      </w:r>
      <w:r w:rsidRPr="00D8582F">
        <w:rPr>
          <w:b/>
          <w:lang w:eastAsia="ko-KR"/>
        </w:rPr>
        <w:t>You can probably</w:t>
      </w:r>
      <w:r>
        <w:rPr>
          <w:lang w:eastAsia="ko-KR"/>
        </w:rPr>
        <w:t xml:space="preserve"> see many objects.</w:t>
      </w:r>
    </w:p>
    <w:p w14:paraId="6062953A" w14:textId="0686C480" w:rsidR="00D8582F" w:rsidRDefault="00D8582F" w:rsidP="0023693B">
      <w:pPr>
        <w:rPr>
          <w:lang w:eastAsia="ko-KR"/>
        </w:rPr>
      </w:pPr>
      <w:r>
        <w:rPr>
          <w:lang w:eastAsia="ko-KR"/>
        </w:rPr>
        <w:t>The biggest object in the night sky is the moon.</w:t>
      </w:r>
      <w:r>
        <w:rPr>
          <w:lang w:eastAsia="ko-KR"/>
        </w:rPr>
        <w:br/>
        <w:t xml:space="preserve">The moon is a huge ball of rock that </w:t>
      </w:r>
      <w:r w:rsidRPr="00AB0634">
        <w:rPr>
          <w:b/>
          <w:lang w:eastAsia="ko-KR"/>
        </w:rPr>
        <w:t>moves around</w:t>
      </w:r>
      <w:r>
        <w:rPr>
          <w:lang w:eastAsia="ko-KR"/>
        </w:rPr>
        <w:t xml:space="preserve"> Earth.</w:t>
      </w:r>
    </w:p>
    <w:p w14:paraId="7B2D1FA4" w14:textId="5DCA27B4" w:rsidR="00AB0634" w:rsidRDefault="00AB0634" w:rsidP="0023693B">
      <w:pPr>
        <w:rPr>
          <w:lang w:eastAsia="ko-KR"/>
        </w:rPr>
      </w:pPr>
      <w:r>
        <w:rPr>
          <w:lang w:eastAsia="ko-KR"/>
        </w:rPr>
        <w:lastRenderedPageBreak/>
        <w:t>You can see hundreds of tiny stars also.</w:t>
      </w:r>
      <w:r>
        <w:rPr>
          <w:lang w:eastAsia="ko-KR"/>
        </w:rPr>
        <w:br/>
        <w:t>Actually, a star is a huge ball of hot gases.</w:t>
      </w:r>
      <w:r>
        <w:rPr>
          <w:lang w:eastAsia="ko-KR"/>
        </w:rPr>
        <w:br/>
        <w:t xml:space="preserve">Stars look tiny because they are so </w:t>
      </w:r>
      <w:r w:rsidRPr="00AB0634">
        <w:rPr>
          <w:b/>
          <w:lang w:eastAsia="ko-KR"/>
        </w:rPr>
        <w:t>far away</w:t>
      </w:r>
      <w:r>
        <w:rPr>
          <w:lang w:eastAsia="ko-KR"/>
        </w:rPr>
        <w:t xml:space="preserve"> from Earth.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Most stars</w:t>
      </w:r>
      <w:r w:rsidR="00683821">
        <w:rPr>
          <w:lang w:eastAsia="ko-KR"/>
        </w:rPr>
        <w:t xml:space="preserve"> can be seen only at night.</w:t>
      </w:r>
      <w:r w:rsidR="00683821">
        <w:rPr>
          <w:lang w:eastAsia="ko-KR"/>
        </w:rPr>
        <w:br/>
      </w:r>
      <w:r w:rsidR="00683821" w:rsidRPr="00683821">
        <w:rPr>
          <w:b/>
          <w:lang w:eastAsia="ko-KR"/>
        </w:rPr>
        <w:t>In the daytime</w:t>
      </w:r>
      <w:r w:rsidR="00683821">
        <w:rPr>
          <w:lang w:eastAsia="ko-KR"/>
        </w:rPr>
        <w:t xml:space="preserve">, the sunlight is </w:t>
      </w:r>
      <w:r w:rsidR="00683821" w:rsidRPr="008371B4">
        <w:rPr>
          <w:b/>
          <w:shd w:val="pct15" w:color="auto" w:fill="FFFFFF"/>
          <w:lang w:eastAsia="ko-KR"/>
        </w:rPr>
        <w:t>so</w:t>
      </w:r>
      <w:r w:rsidR="00683821" w:rsidRPr="008371B4">
        <w:rPr>
          <w:shd w:val="pct15" w:color="auto" w:fill="FFFFFF"/>
          <w:lang w:eastAsia="ko-KR"/>
        </w:rPr>
        <w:t xml:space="preserve"> bright </w:t>
      </w:r>
      <w:r w:rsidR="00683821" w:rsidRPr="008371B4">
        <w:rPr>
          <w:b/>
          <w:shd w:val="pct15" w:color="auto" w:fill="FFFFFF"/>
          <w:lang w:eastAsia="ko-KR"/>
        </w:rPr>
        <w:t>that</w:t>
      </w:r>
      <w:r w:rsidR="00683821" w:rsidRPr="008371B4">
        <w:rPr>
          <w:shd w:val="pct15" w:color="auto" w:fill="FFFFFF"/>
          <w:lang w:eastAsia="ko-KR"/>
        </w:rPr>
        <w:t xml:space="preserve"> you cannot see them</w:t>
      </w:r>
      <w:r w:rsidR="00683821">
        <w:rPr>
          <w:lang w:eastAsia="ko-KR"/>
        </w:rPr>
        <w:t>.</w:t>
      </w:r>
      <w:r w:rsidR="00683821">
        <w:rPr>
          <w:lang w:eastAsia="ko-KR"/>
        </w:rPr>
        <w:br/>
        <w:t>But they are still there.</w:t>
      </w:r>
    </w:p>
    <w:p w14:paraId="2F621B14" w14:textId="46DD78F7" w:rsidR="00AB63CE" w:rsidRPr="00D8582F" w:rsidRDefault="00AB63CE" w:rsidP="0023693B">
      <w:pPr>
        <w:rPr>
          <w:lang w:eastAsia="ko-KR"/>
        </w:rPr>
      </w:pPr>
      <w:r w:rsidRPr="00AB63CE">
        <w:rPr>
          <w:b/>
          <w:lang w:eastAsia="ko-KR"/>
        </w:rPr>
        <w:t>During the day</w:t>
      </w:r>
      <w:r>
        <w:rPr>
          <w:lang w:eastAsia="ko-KR"/>
        </w:rPr>
        <w:t>, you will see the sun.</w:t>
      </w:r>
      <w:r>
        <w:rPr>
          <w:lang w:eastAsia="ko-KR"/>
        </w:rPr>
        <w:br/>
        <w:t>Do you know that the sun is a star?</w:t>
      </w:r>
      <w:r>
        <w:rPr>
          <w:lang w:eastAsia="ko-KR"/>
        </w:rPr>
        <w:br/>
        <w:t>It looks so bright and big because it is the closest star to Earth.</w:t>
      </w:r>
    </w:p>
    <w:p w14:paraId="46608F9D" w14:textId="14B65828" w:rsidR="00815274" w:rsidRDefault="00C30612" w:rsidP="00C30612">
      <w:pPr>
        <w:pStyle w:val="2"/>
        <w:rPr>
          <w:lang w:eastAsia="ko-KR"/>
        </w:rPr>
      </w:pPr>
      <w:bookmarkStart w:id="22" w:name="_Toc29421244"/>
      <w:r>
        <w:rPr>
          <w:rFonts w:hint="eastAsia"/>
          <w:lang w:eastAsia="ko-KR"/>
        </w:rPr>
        <w:t xml:space="preserve">UNIT20 </w:t>
      </w:r>
      <w:r w:rsidR="00ED52DC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D52DC">
        <w:rPr>
          <w:rFonts w:hint="eastAsia"/>
          <w:lang w:eastAsia="ko-KR"/>
        </w:rPr>
        <w:t xml:space="preserve">What </w:t>
      </w:r>
      <w:r w:rsidR="00ED52DC">
        <w:rPr>
          <w:lang w:eastAsia="ko-KR"/>
        </w:rPr>
        <w:t>Causes Day and Night?</w:t>
      </w:r>
      <w:bookmarkEnd w:id="22"/>
    </w:p>
    <w:p w14:paraId="64E1C188" w14:textId="61E821ED" w:rsidR="00815274" w:rsidRDefault="0079520C" w:rsidP="0023693B">
      <w:pPr>
        <w:rPr>
          <w:lang w:eastAsia="ko-KR"/>
        </w:rPr>
      </w:pPr>
      <w:r>
        <w:rPr>
          <w:lang w:eastAsia="ko-KR"/>
        </w:rPr>
        <w:t>Each day, the sun seems to rise in the morning and set at night.</w:t>
      </w:r>
      <w:r w:rsidR="00F94B31">
        <w:rPr>
          <w:lang w:eastAsia="ko-KR"/>
        </w:rPr>
        <w:br/>
        <w:t>But the sun is not really moving. Earth is moving.</w:t>
      </w:r>
    </w:p>
    <w:p w14:paraId="216A7756" w14:textId="78BF2F44" w:rsidR="00A3225F" w:rsidRDefault="00A3225F" w:rsidP="0023693B">
      <w:pPr>
        <w:rPr>
          <w:lang w:eastAsia="ko-KR"/>
        </w:rPr>
      </w:pPr>
      <w:r>
        <w:rPr>
          <w:lang w:eastAsia="ko-KR"/>
        </w:rPr>
        <w:t xml:space="preserve">Earth </w:t>
      </w:r>
      <w:r w:rsidRPr="003E643D">
        <w:rPr>
          <w:b/>
          <w:lang w:eastAsia="ko-KR"/>
        </w:rPr>
        <w:t>rotates</w:t>
      </w:r>
      <w:r>
        <w:rPr>
          <w:lang w:eastAsia="ko-KR"/>
        </w:rPr>
        <w:t>.</w:t>
      </w:r>
      <w:r w:rsidR="00482CA1">
        <w:rPr>
          <w:lang w:eastAsia="ko-KR"/>
        </w:rPr>
        <w:br/>
        <w:t xml:space="preserve">To rotate means to </w:t>
      </w:r>
      <w:r w:rsidR="00482CA1" w:rsidRPr="00067357">
        <w:rPr>
          <w:b/>
          <w:lang w:eastAsia="ko-KR"/>
        </w:rPr>
        <w:t>spin around</w:t>
      </w:r>
      <w:r w:rsidR="00482CA1">
        <w:rPr>
          <w:lang w:eastAsia="ko-KR"/>
        </w:rPr>
        <w:t xml:space="preserve"> like a </w:t>
      </w:r>
      <w:r w:rsidR="00482CA1" w:rsidRPr="00067357">
        <w:rPr>
          <w:b/>
          <w:lang w:eastAsia="ko-KR"/>
        </w:rPr>
        <w:t>top</w:t>
      </w:r>
      <w:r w:rsidR="00482CA1">
        <w:rPr>
          <w:lang w:eastAsia="ko-KR"/>
        </w:rPr>
        <w:t>.</w:t>
      </w:r>
      <w:r w:rsidR="00067357">
        <w:rPr>
          <w:lang w:eastAsia="ko-KR"/>
        </w:rPr>
        <w:br/>
        <w:t>It takes 24 hours for Earth to rotate one time.</w:t>
      </w:r>
      <w:r w:rsidR="005E4022">
        <w:rPr>
          <w:lang w:eastAsia="ko-KR"/>
        </w:rPr>
        <w:br/>
        <w:t>One rotation is one day.</w:t>
      </w:r>
    </w:p>
    <w:p w14:paraId="5985312C" w14:textId="6AD65DAA" w:rsidR="00800C8D" w:rsidRPr="00ED52DC" w:rsidRDefault="00800C8D" w:rsidP="0023693B">
      <w:pPr>
        <w:rPr>
          <w:lang w:eastAsia="ko-KR"/>
        </w:rPr>
      </w:pPr>
      <w:r>
        <w:rPr>
          <w:lang w:eastAsia="ko-KR"/>
        </w:rPr>
        <w:t xml:space="preserve">Earth’s rotation </w:t>
      </w:r>
      <w:r w:rsidRPr="003E643D">
        <w:rPr>
          <w:b/>
          <w:lang w:eastAsia="ko-KR"/>
        </w:rPr>
        <w:t>causes</w:t>
      </w:r>
      <w:r>
        <w:rPr>
          <w:lang w:eastAsia="ko-KR"/>
        </w:rPr>
        <w:t xml:space="preserve"> day and night.</w:t>
      </w:r>
      <w:r w:rsidR="003E643D">
        <w:rPr>
          <w:lang w:eastAsia="ko-KR"/>
        </w:rPr>
        <w:br/>
        <w:t>Earth is shaped like a ball.</w:t>
      </w:r>
      <w:r w:rsidR="003E643D">
        <w:rPr>
          <w:lang w:eastAsia="ko-KR"/>
        </w:rPr>
        <w:br/>
        <w:t xml:space="preserve">As Earth rotates, there is </w:t>
      </w:r>
      <w:r w:rsidR="003E643D" w:rsidRPr="0046425B">
        <w:rPr>
          <w:shd w:val="pct15" w:color="auto" w:fill="FFFFFF"/>
          <w:lang w:eastAsia="ko-KR"/>
        </w:rPr>
        <w:t>sunlight where Earth faces the sun</w:t>
      </w:r>
      <w:r w:rsidR="003E643D">
        <w:rPr>
          <w:lang w:eastAsia="ko-KR"/>
        </w:rPr>
        <w:t>.</w:t>
      </w:r>
      <w:r w:rsidR="00907B8F">
        <w:rPr>
          <w:lang w:eastAsia="ko-KR"/>
        </w:rPr>
        <w:br/>
        <w:t xml:space="preserve">That part of Earth has </w:t>
      </w:r>
      <w:r w:rsidR="00907B8F" w:rsidRPr="00907B8F">
        <w:rPr>
          <w:b/>
          <w:lang w:eastAsia="ko-KR"/>
        </w:rPr>
        <w:t>daytime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</w:r>
      <w:r w:rsidR="00907B8F" w:rsidRPr="00907B8F">
        <w:rPr>
          <w:b/>
          <w:lang w:eastAsia="ko-KR"/>
        </w:rPr>
        <w:t>The other side</w:t>
      </w:r>
      <w:r w:rsidR="00907B8F">
        <w:rPr>
          <w:lang w:eastAsia="ko-KR"/>
        </w:rPr>
        <w:t xml:space="preserve"> has </w:t>
      </w:r>
      <w:r w:rsidR="00907B8F" w:rsidRPr="00907B8F">
        <w:rPr>
          <w:b/>
          <w:lang w:eastAsia="ko-KR"/>
        </w:rPr>
        <w:t>nighttime</w:t>
      </w:r>
      <w:r w:rsidR="00907B8F">
        <w:rPr>
          <w:lang w:eastAsia="ko-KR"/>
        </w:rPr>
        <w:t>.</w:t>
      </w:r>
      <w:r w:rsidR="00907B8F">
        <w:rPr>
          <w:lang w:eastAsia="ko-KR"/>
        </w:rPr>
        <w:br/>
        <w:t xml:space="preserve">As Earth rotates, </w:t>
      </w:r>
      <w:r w:rsidR="00907B8F" w:rsidRPr="00323141">
        <w:rPr>
          <w:shd w:val="pct15" w:color="auto" w:fill="FFFFFF"/>
          <w:lang w:eastAsia="ko-KR"/>
        </w:rPr>
        <w:t>the part that was light</w:t>
      </w:r>
      <w:r w:rsidR="00907B8F">
        <w:rPr>
          <w:lang w:eastAsia="ko-KR"/>
        </w:rPr>
        <w:t xml:space="preserve"> turns away from the sun and gets dark.</w:t>
      </w:r>
      <w:r w:rsidR="00323141">
        <w:rPr>
          <w:lang w:eastAsia="ko-KR"/>
        </w:rPr>
        <w:br/>
        <w:t>That part of Earth has nighttime.</w:t>
      </w:r>
      <w:r w:rsidR="00323141">
        <w:rPr>
          <w:lang w:eastAsia="ko-KR"/>
        </w:rPr>
        <w:br/>
      </w:r>
      <w:r w:rsidR="00323141" w:rsidRPr="00323141">
        <w:rPr>
          <w:shd w:val="pct15" w:color="auto" w:fill="FFFFFF"/>
          <w:lang w:eastAsia="ko-KR"/>
        </w:rPr>
        <w:t>The other side that was dark</w:t>
      </w:r>
      <w:r w:rsidR="00323141">
        <w:rPr>
          <w:lang w:eastAsia="ko-KR"/>
        </w:rPr>
        <w:t xml:space="preserve"> has daytime.</w:t>
      </w:r>
      <w:r w:rsidR="00323141">
        <w:rPr>
          <w:lang w:eastAsia="ko-KR"/>
        </w:rPr>
        <w:br/>
        <w:t xml:space="preserve">This pattern </w:t>
      </w:r>
      <w:r w:rsidR="00323141" w:rsidRPr="00323141">
        <w:rPr>
          <w:b/>
          <w:lang w:eastAsia="ko-KR"/>
        </w:rPr>
        <w:t>repeats every 24 hours</w:t>
      </w:r>
      <w:r w:rsidR="00323141">
        <w:rPr>
          <w:lang w:eastAsia="ko-KR"/>
        </w:rPr>
        <w:t>.</w:t>
      </w:r>
    </w:p>
    <w:p w14:paraId="7A33A9FA" w14:textId="2DC6CF72" w:rsidR="00815274" w:rsidRDefault="00BC0796" w:rsidP="00BC0796">
      <w:pPr>
        <w:pStyle w:val="2"/>
        <w:rPr>
          <w:lang w:eastAsia="ko-KR"/>
        </w:rPr>
      </w:pPr>
      <w:bookmarkStart w:id="23" w:name="_Toc29421245"/>
      <w:r>
        <w:rPr>
          <w:rFonts w:hint="eastAsia"/>
          <w:lang w:eastAsia="ko-KR"/>
        </w:rPr>
        <w:t xml:space="preserve">UNIT21 </w:t>
      </w:r>
      <w:r w:rsidR="00114462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EF368F">
        <w:rPr>
          <w:lang w:eastAsia="ko-KR"/>
        </w:rPr>
        <w:t>Solids, Liquids, and Gases</w:t>
      </w:r>
      <w:bookmarkEnd w:id="23"/>
    </w:p>
    <w:p w14:paraId="3F11191D" w14:textId="3DB7C2F1" w:rsidR="00EF368F" w:rsidRPr="00EF368F" w:rsidRDefault="00EF368F" w:rsidP="00EF368F">
      <w:pPr>
        <w:rPr>
          <w:lang w:eastAsia="ko-KR"/>
        </w:rPr>
      </w:pPr>
      <w:r>
        <w:rPr>
          <w:rFonts w:hint="eastAsia"/>
          <w:lang w:eastAsia="ko-KR"/>
        </w:rPr>
        <w:t xml:space="preserve">Everything in the world </w:t>
      </w:r>
      <w:r w:rsidRPr="00AE6AF6">
        <w:rPr>
          <w:rFonts w:hint="eastAsia"/>
          <w:b/>
          <w:shd w:val="pct15" w:color="auto" w:fill="FFFFFF"/>
          <w:lang w:eastAsia="ko-KR"/>
        </w:rPr>
        <w:t>is made of</w:t>
      </w:r>
      <w:r>
        <w:rPr>
          <w:rFonts w:hint="eastAsia"/>
          <w:lang w:eastAsia="ko-KR"/>
        </w:rPr>
        <w:t xml:space="preserve"> </w:t>
      </w:r>
      <w:r w:rsidRPr="00AE6AF6">
        <w:rPr>
          <w:rFonts w:hint="eastAsia"/>
          <w:b/>
          <w:lang w:eastAsia="ko-KR"/>
        </w:rPr>
        <w:t>matter</w:t>
      </w:r>
      <w:r>
        <w:rPr>
          <w:rFonts w:hint="eastAsia"/>
          <w:lang w:eastAsia="ko-KR"/>
        </w:rPr>
        <w:t>.</w:t>
      </w:r>
      <w:r w:rsidR="00877AF0">
        <w:rPr>
          <w:lang w:eastAsia="ko-KR"/>
        </w:rPr>
        <w:br/>
        <w:t>Air, water, and this book are all made of matter.</w:t>
      </w:r>
      <w:r w:rsidR="00D23649">
        <w:rPr>
          <w:lang w:eastAsia="ko-KR"/>
        </w:rPr>
        <w:br/>
        <w:t>Matter has three forms.</w:t>
      </w:r>
      <w:r w:rsidR="005E7DDA">
        <w:rPr>
          <w:lang w:eastAsia="ko-KR"/>
        </w:rPr>
        <w:br/>
        <w:t>They are solids, liquids, and gases.</w:t>
      </w:r>
    </w:p>
    <w:p w14:paraId="5BCA6A17" w14:textId="73CADDBA" w:rsidR="00815274" w:rsidRDefault="000F18FC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A solid is a hard </w:t>
      </w:r>
      <w:r>
        <w:rPr>
          <w:lang w:eastAsia="ko-KR"/>
        </w:rPr>
        <w:t xml:space="preserve">object that </w:t>
      </w:r>
      <w:r w:rsidRPr="001038AA">
        <w:rPr>
          <w:b/>
          <w:lang w:eastAsia="ko-KR"/>
        </w:rPr>
        <w:t>can be touch</w:t>
      </w:r>
      <w:r w:rsidR="006B59EA">
        <w:rPr>
          <w:lang w:eastAsia="ko-KR"/>
        </w:rPr>
        <w:t>.</w:t>
      </w:r>
      <w:r w:rsidR="006B59EA">
        <w:rPr>
          <w:lang w:eastAsia="ko-KR"/>
        </w:rPr>
        <w:br/>
        <w:t>Only a solid has a shape of its own.</w:t>
      </w:r>
      <w:r w:rsidR="006B59EA">
        <w:rPr>
          <w:lang w:eastAsia="ko-KR"/>
        </w:rPr>
        <w:br/>
        <w:t>Cars, books, rocks, and ice are all solids.</w:t>
      </w:r>
    </w:p>
    <w:p w14:paraId="11426E57" w14:textId="4047D17A" w:rsidR="00A44867" w:rsidRDefault="00C969E4" w:rsidP="0023693B">
      <w:pPr>
        <w:rPr>
          <w:lang w:eastAsia="ko-KR"/>
        </w:rPr>
      </w:pPr>
      <w:r>
        <w:rPr>
          <w:lang w:eastAsia="ko-KR"/>
        </w:rPr>
        <w:lastRenderedPageBreak/>
        <w:t>Water is a liquid.</w:t>
      </w:r>
      <w:r>
        <w:rPr>
          <w:lang w:eastAsia="ko-KR"/>
        </w:rPr>
        <w:br/>
        <w:t>A liquid does not have a shape of its own.</w:t>
      </w:r>
      <w:r w:rsidR="00AF3191">
        <w:rPr>
          <w:lang w:eastAsia="ko-KR"/>
        </w:rPr>
        <w:br/>
        <w:t>It takes the space of its container.</w:t>
      </w:r>
      <w:r w:rsidR="00C54E3C">
        <w:rPr>
          <w:lang w:eastAsia="ko-KR"/>
        </w:rPr>
        <w:br/>
        <w:t>Juice, milk, and coke are all liquids.</w:t>
      </w:r>
    </w:p>
    <w:p w14:paraId="497BF3AB" w14:textId="0DC1AEFC" w:rsidR="000D0DD8" w:rsidRDefault="00C246DE" w:rsidP="0023693B">
      <w:pPr>
        <w:rPr>
          <w:lang w:eastAsia="ko-KR"/>
        </w:rPr>
      </w:pPr>
      <w:r>
        <w:rPr>
          <w:rFonts w:hint="eastAsia"/>
          <w:lang w:eastAsia="ko-KR"/>
        </w:rPr>
        <w:t>Air is made up of gasses.</w:t>
      </w:r>
      <w:r>
        <w:rPr>
          <w:lang w:eastAsia="ko-KR"/>
        </w:rPr>
        <w:br/>
      </w:r>
      <w:r w:rsidRPr="00DD46DE">
        <w:rPr>
          <w:shd w:val="pct15" w:color="auto" w:fill="FFFFFF"/>
          <w:lang w:eastAsia="ko-KR"/>
        </w:rPr>
        <w:t>Like a liquid</w:t>
      </w:r>
      <w:r>
        <w:rPr>
          <w:lang w:eastAsia="ko-KR"/>
        </w:rPr>
        <w:t>, a gas does not have its own shape.</w:t>
      </w:r>
      <w:r w:rsidR="003E73D9">
        <w:rPr>
          <w:lang w:eastAsia="ko-KR"/>
        </w:rPr>
        <w:br/>
        <w:t xml:space="preserve">It fills all of the space of its </w:t>
      </w:r>
      <w:r w:rsidR="003E73D9" w:rsidRPr="00634760">
        <w:rPr>
          <w:b/>
          <w:lang w:eastAsia="ko-KR"/>
        </w:rPr>
        <w:t>container</w:t>
      </w:r>
      <w:r w:rsidR="003E73D9">
        <w:rPr>
          <w:lang w:eastAsia="ko-KR"/>
        </w:rPr>
        <w:t>.</w:t>
      </w:r>
      <w:r w:rsidR="00E94057">
        <w:rPr>
          <w:lang w:eastAsia="ko-KR"/>
        </w:rPr>
        <w:br/>
        <w:t xml:space="preserve">The air inside </w:t>
      </w:r>
      <w:r w:rsidR="00E94057" w:rsidRPr="00774D9B">
        <w:rPr>
          <w:b/>
          <w:lang w:eastAsia="ko-KR"/>
        </w:rPr>
        <w:t>balloons</w:t>
      </w:r>
      <w:r w:rsidR="00E94057">
        <w:rPr>
          <w:lang w:eastAsia="ko-KR"/>
        </w:rPr>
        <w:t>, helium, and steam is all gases.</w:t>
      </w:r>
    </w:p>
    <w:p w14:paraId="1EB59AF4" w14:textId="35B1E716" w:rsidR="00815274" w:rsidRDefault="000D0DD8" w:rsidP="000D0DD8">
      <w:pPr>
        <w:pStyle w:val="2"/>
        <w:rPr>
          <w:lang w:eastAsia="ko-KR"/>
        </w:rPr>
      </w:pPr>
      <w:bookmarkStart w:id="24" w:name="_Toc29421246"/>
      <w:r>
        <w:rPr>
          <w:rFonts w:hint="eastAsia"/>
          <w:lang w:eastAsia="ko-KR"/>
        </w:rPr>
        <w:t xml:space="preserve">UNIT22 </w:t>
      </w:r>
      <w:r w:rsidR="00472FF0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72FF0">
        <w:rPr>
          <w:rFonts w:hint="eastAsia"/>
          <w:lang w:eastAsia="ko-KR"/>
        </w:rPr>
        <w:t xml:space="preserve">The </w:t>
      </w:r>
      <w:r w:rsidR="00472FF0">
        <w:rPr>
          <w:lang w:eastAsia="ko-KR"/>
        </w:rPr>
        <w:t>Water Cycle</w:t>
      </w:r>
      <w:bookmarkEnd w:id="24"/>
    </w:p>
    <w:p w14:paraId="19533625" w14:textId="49D25810" w:rsidR="00815274" w:rsidRDefault="00472FF0" w:rsidP="0023693B">
      <w:pPr>
        <w:rPr>
          <w:lang w:eastAsia="ko-KR"/>
        </w:rPr>
      </w:pPr>
      <w:r w:rsidRPr="00472FF0">
        <w:rPr>
          <w:rFonts w:hint="eastAsia"/>
          <w:shd w:val="pct15" w:color="auto" w:fill="FFFFFF"/>
          <w:lang w:eastAsia="ko-KR"/>
        </w:rPr>
        <w:t>Water can be a solid, a liquid, or a gas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When water gets warm, it changes into a gas.</w:t>
      </w:r>
      <w:r w:rsidR="00AE46B5">
        <w:rPr>
          <w:lang w:eastAsia="ko-KR"/>
        </w:rPr>
        <w:br/>
        <w:t xml:space="preserve">The gas is called </w:t>
      </w:r>
      <w:r w:rsidR="00AE46B5" w:rsidRPr="00AE46B5">
        <w:rPr>
          <w:b/>
          <w:lang w:eastAsia="ko-KR"/>
        </w:rPr>
        <w:t>water vapor</w:t>
      </w:r>
      <w:r w:rsidR="00AE46B5">
        <w:rPr>
          <w:lang w:eastAsia="ko-KR"/>
        </w:rPr>
        <w:t>.</w:t>
      </w:r>
      <w:r w:rsidR="00F16DBF">
        <w:rPr>
          <w:lang w:eastAsia="ko-KR"/>
        </w:rPr>
        <w:br/>
        <w:t xml:space="preserve">When water vapor gets cool, it </w:t>
      </w:r>
      <w:r w:rsidR="00F16DBF" w:rsidRPr="00F16DBF">
        <w:rPr>
          <w:b/>
          <w:lang w:eastAsia="ko-KR"/>
        </w:rPr>
        <w:t>turns back</w:t>
      </w:r>
      <w:r w:rsidR="00F16DBF">
        <w:rPr>
          <w:lang w:eastAsia="ko-KR"/>
        </w:rPr>
        <w:t xml:space="preserve"> into water.</w:t>
      </w:r>
      <w:r w:rsidR="00D2474C">
        <w:rPr>
          <w:lang w:eastAsia="ko-KR"/>
        </w:rPr>
        <w:br/>
        <w:t xml:space="preserve">Water can </w:t>
      </w:r>
      <w:r w:rsidR="00D2474C" w:rsidRPr="00D2474C">
        <w:rPr>
          <w:b/>
          <w:lang w:eastAsia="ko-KR"/>
        </w:rPr>
        <w:t>change into</w:t>
      </w:r>
      <w:r w:rsidR="00D2474C">
        <w:rPr>
          <w:lang w:eastAsia="ko-KR"/>
        </w:rPr>
        <w:t xml:space="preserve"> a solid ice when it freezes.</w:t>
      </w:r>
    </w:p>
    <w:p w14:paraId="25892AD7" w14:textId="6B0E6A49" w:rsidR="005744ED" w:rsidRDefault="005744ED" w:rsidP="0023693B">
      <w:pPr>
        <w:rPr>
          <w:lang w:eastAsia="ko-KR"/>
        </w:rPr>
      </w:pPr>
      <w:r>
        <w:rPr>
          <w:lang w:eastAsia="ko-KR"/>
        </w:rPr>
        <w:t>This water cycle makes it rain or snow.</w:t>
      </w:r>
      <w:r>
        <w:rPr>
          <w:lang w:eastAsia="ko-KR"/>
        </w:rPr>
        <w:br/>
        <w:t>The sun heats the water in the oceans and on land.</w:t>
      </w:r>
      <w:r>
        <w:rPr>
          <w:lang w:eastAsia="ko-KR"/>
        </w:rPr>
        <w:br/>
        <w:t xml:space="preserve">Some water </w:t>
      </w:r>
      <w:r w:rsidRPr="005744ED">
        <w:rPr>
          <w:b/>
          <w:lang w:eastAsia="ko-KR"/>
        </w:rPr>
        <w:t>turns into</w:t>
      </w:r>
      <w:r>
        <w:rPr>
          <w:lang w:eastAsia="ko-KR"/>
        </w:rPr>
        <w:t xml:space="preserve"> water vapor.</w:t>
      </w:r>
      <w:r>
        <w:rPr>
          <w:lang w:eastAsia="ko-KR"/>
        </w:rPr>
        <w:br/>
        <w:t>As the water vapor rises into the air, the temperature gets colder.</w:t>
      </w:r>
      <w:r w:rsidR="00546262">
        <w:rPr>
          <w:lang w:eastAsia="ko-KR"/>
        </w:rPr>
        <w:br/>
        <w:t>This makes the water vapor turn back into water.</w:t>
      </w:r>
    </w:p>
    <w:p w14:paraId="1DBB2AA8" w14:textId="541D7C4A" w:rsidR="00815274" w:rsidRDefault="00546262" w:rsidP="0023693B">
      <w:pPr>
        <w:rPr>
          <w:lang w:eastAsia="ko-KR"/>
        </w:rPr>
      </w:pPr>
      <w:r>
        <w:rPr>
          <w:rFonts w:hint="eastAsia"/>
          <w:lang w:eastAsia="ko-KR"/>
        </w:rPr>
        <w:t>The water gathers in the sky in the form of clouds.</w:t>
      </w:r>
      <w:r>
        <w:rPr>
          <w:lang w:eastAsia="ko-KR"/>
        </w:rPr>
        <w:br/>
      </w:r>
      <w:r w:rsidRPr="00546262">
        <w:rPr>
          <w:b/>
          <w:lang w:eastAsia="ko-KR"/>
        </w:rPr>
        <w:t>Eventually</w:t>
      </w:r>
      <w:r>
        <w:rPr>
          <w:lang w:eastAsia="ko-KR"/>
        </w:rPr>
        <w:t xml:space="preserve">, the clouds </w:t>
      </w:r>
      <w:r w:rsidRPr="00724C91">
        <w:rPr>
          <w:b/>
          <w:lang w:eastAsia="ko-KR"/>
        </w:rPr>
        <w:t>release</w:t>
      </w:r>
      <w:r>
        <w:rPr>
          <w:lang w:eastAsia="ko-KR"/>
        </w:rPr>
        <w:t xml:space="preserve"> their water.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warm weather,</w:t>
      </w:r>
      <w:r w:rsidR="00724C91">
        <w:rPr>
          <w:lang w:eastAsia="ko-KR"/>
        </w:rPr>
        <w:t xml:space="preserve"> the water falls to Earth as rain.</w:t>
      </w:r>
      <w:r w:rsidR="00724C91">
        <w:rPr>
          <w:lang w:eastAsia="ko-KR"/>
        </w:rPr>
        <w:br/>
      </w:r>
      <w:r w:rsidR="00724C91" w:rsidRPr="00110A6B">
        <w:rPr>
          <w:shd w:val="pct15" w:color="auto" w:fill="FFFFFF"/>
          <w:lang w:eastAsia="ko-KR"/>
        </w:rPr>
        <w:t>In cold weather,</w:t>
      </w:r>
      <w:r w:rsidR="00724C91">
        <w:rPr>
          <w:lang w:eastAsia="ko-KR"/>
        </w:rPr>
        <w:t xml:space="preserve"> the water falls as snow.</w:t>
      </w:r>
      <w:r w:rsidR="00724C91">
        <w:rPr>
          <w:lang w:eastAsia="ko-KR"/>
        </w:rPr>
        <w:br/>
        <w:t>Then the water cycle begins again.</w:t>
      </w:r>
    </w:p>
    <w:p w14:paraId="61DF5A2B" w14:textId="44F83D30" w:rsidR="000D0DD8" w:rsidRDefault="000D0DD8" w:rsidP="000D0DD8">
      <w:pPr>
        <w:pStyle w:val="2"/>
        <w:rPr>
          <w:lang w:eastAsia="ko-KR"/>
        </w:rPr>
      </w:pPr>
      <w:bookmarkStart w:id="25" w:name="_Toc29421247"/>
      <w:r>
        <w:rPr>
          <w:rFonts w:hint="eastAsia"/>
          <w:lang w:eastAsia="ko-KR"/>
        </w:rPr>
        <w:t xml:space="preserve">UNIT23 </w:t>
      </w:r>
      <w:r w:rsidR="004359AA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4359AA">
        <w:rPr>
          <w:lang w:eastAsia="ko-KR"/>
        </w:rPr>
        <w:t>Your Body</w:t>
      </w:r>
      <w:bookmarkEnd w:id="25"/>
    </w:p>
    <w:p w14:paraId="0E435854" w14:textId="270C6983" w:rsidR="00815274" w:rsidRDefault="004359AA" w:rsidP="0023693B">
      <w:pPr>
        <w:rPr>
          <w:lang w:eastAsia="ko-KR"/>
        </w:rPr>
      </w:pPr>
      <w:r>
        <w:rPr>
          <w:rFonts w:hint="eastAsia"/>
          <w:lang w:eastAsia="ko-KR"/>
        </w:rPr>
        <w:t>Your body has many different parts.</w:t>
      </w:r>
      <w:r>
        <w:rPr>
          <w:lang w:eastAsia="ko-KR"/>
        </w:rPr>
        <w:br/>
        <w:t>All your parts work together to help you live.</w:t>
      </w:r>
      <w:r>
        <w:rPr>
          <w:lang w:eastAsia="ko-KR"/>
        </w:rPr>
        <w:br/>
        <w:t>Let’s learn about some of the systems of your body.</w:t>
      </w:r>
    </w:p>
    <w:p w14:paraId="2238920B" w14:textId="32C174F7" w:rsidR="00101BEF" w:rsidRDefault="00101BEF" w:rsidP="0023693B">
      <w:pPr>
        <w:rPr>
          <w:lang w:eastAsia="ko-KR"/>
        </w:rPr>
      </w:pPr>
      <w:r>
        <w:rPr>
          <w:lang w:eastAsia="ko-KR"/>
        </w:rPr>
        <w:t>Bones are the hard body parts inside your body.</w:t>
      </w:r>
      <w:r>
        <w:rPr>
          <w:lang w:eastAsia="ko-KR"/>
        </w:rPr>
        <w:br/>
        <w:t xml:space="preserve">They connect each body part to </w:t>
      </w:r>
      <w:r w:rsidRPr="002D3B23">
        <w:rPr>
          <w:b/>
          <w:lang w:eastAsia="ko-KR"/>
        </w:rPr>
        <w:t>one another</w:t>
      </w:r>
      <w:r>
        <w:rPr>
          <w:lang w:eastAsia="ko-KR"/>
        </w:rPr>
        <w:t>.</w:t>
      </w:r>
      <w:r w:rsidR="00860AAF">
        <w:rPr>
          <w:lang w:eastAsia="ko-KR"/>
        </w:rPr>
        <w:br/>
        <w:t>They hold your body up and give the body its shape.</w:t>
      </w:r>
      <w:r w:rsidR="00860AAF">
        <w:rPr>
          <w:lang w:eastAsia="ko-KR"/>
        </w:rPr>
        <w:br/>
        <w:t>Bones also protect many important parts inside your body.</w:t>
      </w:r>
      <w:r w:rsidR="00432A00">
        <w:rPr>
          <w:lang w:eastAsia="ko-KR"/>
        </w:rPr>
        <w:br/>
      </w:r>
      <w:r w:rsidR="00432A00" w:rsidRPr="00283558">
        <w:rPr>
          <w:shd w:val="pct15" w:color="auto" w:fill="FFFFFF"/>
          <w:lang w:eastAsia="ko-KR"/>
        </w:rPr>
        <w:t>There are more than 200</w:t>
      </w:r>
      <w:r w:rsidR="00432A00">
        <w:rPr>
          <w:lang w:eastAsia="ko-KR"/>
        </w:rPr>
        <w:t xml:space="preserve"> bones inside you.</w:t>
      </w:r>
      <w:r w:rsidR="00432A00">
        <w:rPr>
          <w:lang w:eastAsia="ko-KR"/>
        </w:rPr>
        <w:br/>
        <w:t xml:space="preserve">All together, they </w:t>
      </w:r>
      <w:r w:rsidR="00432A00" w:rsidRPr="00607556">
        <w:rPr>
          <w:b/>
          <w:lang w:eastAsia="ko-KR"/>
        </w:rPr>
        <w:t>form</w:t>
      </w:r>
      <w:r w:rsidR="00432A00">
        <w:rPr>
          <w:lang w:eastAsia="ko-KR"/>
        </w:rPr>
        <w:t xml:space="preserve"> your </w:t>
      </w:r>
      <w:r w:rsidR="00432A00" w:rsidRPr="00607556">
        <w:rPr>
          <w:b/>
          <w:lang w:eastAsia="ko-KR"/>
        </w:rPr>
        <w:t>skeletal system</w:t>
      </w:r>
      <w:r w:rsidR="00432A00">
        <w:rPr>
          <w:lang w:eastAsia="ko-KR"/>
        </w:rPr>
        <w:t>.</w:t>
      </w:r>
    </w:p>
    <w:p w14:paraId="43CD0F6E" w14:textId="36C33513" w:rsidR="00815274" w:rsidRDefault="00607556" w:rsidP="0023693B">
      <w:pPr>
        <w:rPr>
          <w:lang w:eastAsia="ko-KR"/>
        </w:rPr>
      </w:pPr>
      <w:r>
        <w:rPr>
          <w:rFonts w:hint="eastAsia"/>
          <w:lang w:eastAsia="ko-KR"/>
        </w:rPr>
        <w:lastRenderedPageBreak/>
        <w:t>Muscles are body parts that make you move.</w:t>
      </w:r>
      <w:r>
        <w:rPr>
          <w:lang w:eastAsia="ko-KR"/>
        </w:rPr>
        <w:br/>
        <w:t>You use muscles to walk, run, and jump.</w:t>
      </w:r>
      <w:r>
        <w:rPr>
          <w:lang w:eastAsia="ko-KR"/>
        </w:rPr>
        <w:br/>
      </w:r>
      <w:r w:rsidRPr="00283558">
        <w:rPr>
          <w:shd w:val="pct15" w:color="auto" w:fill="FFFFFF"/>
          <w:lang w:eastAsia="ko-KR"/>
        </w:rPr>
        <w:t xml:space="preserve">You </w:t>
      </w:r>
      <w:r w:rsidRPr="00283558">
        <w:rPr>
          <w:b/>
          <w:shd w:val="pct15" w:color="auto" w:fill="FFFFFF"/>
          <w:lang w:eastAsia="ko-KR"/>
        </w:rPr>
        <w:t>even</w:t>
      </w:r>
      <w:r w:rsidRPr="00283558">
        <w:rPr>
          <w:shd w:val="pct15" w:color="auto" w:fill="FFFFFF"/>
          <w:lang w:eastAsia="ko-KR"/>
        </w:rPr>
        <w:t xml:space="preserve"> use</w:t>
      </w:r>
      <w:r>
        <w:rPr>
          <w:lang w:eastAsia="ko-KR"/>
        </w:rPr>
        <w:t xml:space="preserve"> your muscles to talk, eat, laugh, and sing.</w:t>
      </w:r>
      <w:r w:rsidR="00F966D4">
        <w:rPr>
          <w:lang w:eastAsia="ko-KR"/>
        </w:rPr>
        <w:br/>
        <w:t>There are more than 600 muscles inside you.</w:t>
      </w:r>
      <w:r w:rsidR="00F966D4">
        <w:rPr>
          <w:lang w:eastAsia="ko-KR"/>
        </w:rPr>
        <w:br/>
        <w:t xml:space="preserve">Your </w:t>
      </w:r>
      <w:r w:rsidR="00F966D4" w:rsidRPr="001D5A89">
        <w:rPr>
          <w:b/>
          <w:lang w:eastAsia="ko-KR"/>
        </w:rPr>
        <w:t>muscular system</w:t>
      </w:r>
      <w:r w:rsidR="00F966D4">
        <w:rPr>
          <w:lang w:eastAsia="ko-KR"/>
        </w:rPr>
        <w:t xml:space="preserve"> is made up of these muscles.</w:t>
      </w:r>
      <w:r w:rsidR="00C969E4">
        <w:rPr>
          <w:lang w:eastAsia="ko-KR"/>
        </w:rPr>
        <w:t xml:space="preserve"> </w:t>
      </w:r>
    </w:p>
    <w:p w14:paraId="3796688C" w14:textId="3C46D1CA" w:rsidR="00815274" w:rsidRDefault="000D0DD8" w:rsidP="000D0DD8">
      <w:pPr>
        <w:pStyle w:val="2"/>
        <w:rPr>
          <w:lang w:eastAsia="ko-KR"/>
        </w:rPr>
      </w:pPr>
      <w:bookmarkStart w:id="26" w:name="_Toc29421248"/>
      <w:r>
        <w:rPr>
          <w:rFonts w:hint="eastAsia"/>
          <w:lang w:eastAsia="ko-KR"/>
        </w:rPr>
        <w:t xml:space="preserve">UNIT24 </w:t>
      </w:r>
      <w:r w:rsidR="001C6C82"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 w:rsidR="001C6C82">
        <w:rPr>
          <w:rFonts w:hint="eastAsia"/>
          <w:lang w:eastAsia="ko-KR"/>
        </w:rPr>
        <w:t xml:space="preserve">The </w:t>
      </w:r>
      <w:r w:rsidR="001C6C82">
        <w:rPr>
          <w:lang w:eastAsia="ko-KR"/>
        </w:rPr>
        <w:t>Systems of Your Body</w:t>
      </w:r>
      <w:bookmarkEnd w:id="26"/>
    </w:p>
    <w:p w14:paraId="3F1DB448" w14:textId="1EDAFB3E" w:rsidR="00815274" w:rsidRDefault="00283558" w:rsidP="0023693B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learn more about the systems of your body.</w:t>
      </w:r>
    </w:p>
    <w:p w14:paraId="51E53278" w14:textId="7E178855" w:rsidR="00283558" w:rsidRDefault="00283558" w:rsidP="0023693B">
      <w:pPr>
        <w:rPr>
          <w:lang w:eastAsia="ko-KR"/>
        </w:rPr>
      </w:pPr>
      <w:r>
        <w:rPr>
          <w:lang w:eastAsia="ko-KR"/>
        </w:rPr>
        <w:t xml:space="preserve">You </w:t>
      </w:r>
      <w:r w:rsidRPr="00283558">
        <w:rPr>
          <w:b/>
          <w:lang w:eastAsia="ko-KR"/>
        </w:rPr>
        <w:t>breathe</w:t>
      </w:r>
      <w:r>
        <w:rPr>
          <w:lang w:eastAsia="ko-KR"/>
        </w:rPr>
        <w:t xml:space="preserve"> using your </w:t>
      </w:r>
      <w:r w:rsidRPr="00283558">
        <w:rPr>
          <w:b/>
          <w:lang w:eastAsia="ko-KR"/>
        </w:rPr>
        <w:t>respiratory</w:t>
      </w:r>
      <w:r>
        <w:rPr>
          <w:lang w:eastAsia="ko-KR"/>
        </w:rPr>
        <w:t xml:space="preserve"> system.</w:t>
      </w:r>
      <w:r w:rsidR="00886D98">
        <w:rPr>
          <w:lang w:eastAsia="ko-KR"/>
        </w:rPr>
        <w:br/>
      </w:r>
      <w:r w:rsidR="00886D98">
        <w:rPr>
          <w:rFonts w:hint="eastAsia"/>
          <w:lang w:eastAsia="ko-KR"/>
        </w:rPr>
        <w:t>Your mouth and nose take in oxygen from the air.</w:t>
      </w:r>
      <w:r w:rsidR="00886D98">
        <w:rPr>
          <w:lang w:eastAsia="ko-KR"/>
        </w:rPr>
        <w:br/>
        <w:t>Then, the oxygen goes into your lungs and moves through your blood.</w:t>
      </w:r>
    </w:p>
    <w:p w14:paraId="67D61A5D" w14:textId="0AA8607F" w:rsidR="00AF6845" w:rsidRPr="001C6C82" w:rsidRDefault="00AF6845" w:rsidP="0023693B">
      <w:pPr>
        <w:rPr>
          <w:lang w:eastAsia="ko-KR"/>
        </w:rPr>
      </w:pPr>
      <w:r>
        <w:rPr>
          <w:lang w:eastAsia="ko-KR"/>
        </w:rPr>
        <w:t xml:space="preserve">Blood </w:t>
      </w:r>
      <w:r w:rsidRPr="00E02DA8">
        <w:rPr>
          <w:b/>
          <w:lang w:eastAsia="ko-KR"/>
        </w:rPr>
        <w:t>circulates</w:t>
      </w:r>
      <w:r>
        <w:rPr>
          <w:lang w:eastAsia="ko-KR"/>
        </w:rPr>
        <w:t xml:space="preserve"> in your body through your </w:t>
      </w:r>
      <w:r w:rsidRPr="00E02DA8">
        <w:rPr>
          <w:b/>
          <w:lang w:eastAsia="ko-KR"/>
        </w:rPr>
        <w:t>circulatory</w:t>
      </w:r>
      <w:r>
        <w:rPr>
          <w:lang w:eastAsia="ko-KR"/>
        </w:rPr>
        <w:t xml:space="preserve"> system.</w:t>
      </w:r>
      <w:r w:rsidR="00032442">
        <w:rPr>
          <w:lang w:eastAsia="ko-KR"/>
        </w:rPr>
        <w:br/>
      </w:r>
      <w:r w:rsidR="00032442">
        <w:rPr>
          <w:rFonts w:hint="eastAsia"/>
          <w:lang w:eastAsia="ko-KR"/>
        </w:rPr>
        <w:t xml:space="preserve">It is </w:t>
      </w:r>
      <w:r w:rsidR="00032442" w:rsidRPr="001378FE">
        <w:rPr>
          <w:rFonts w:hint="eastAsia"/>
          <w:shd w:val="pct15" w:color="auto" w:fill="FFFFFF"/>
          <w:lang w:eastAsia="ko-KR"/>
        </w:rPr>
        <w:t>made up</w:t>
      </w:r>
      <w:r w:rsidR="00032442">
        <w:rPr>
          <w:rFonts w:hint="eastAsia"/>
          <w:lang w:eastAsia="ko-KR"/>
        </w:rPr>
        <w:t xml:space="preserve"> of your heart and </w:t>
      </w:r>
      <w:r w:rsidR="00032442" w:rsidRPr="00032442">
        <w:rPr>
          <w:rFonts w:hint="eastAsia"/>
          <w:b/>
          <w:lang w:eastAsia="ko-KR"/>
        </w:rPr>
        <w:t>blood vessels</w:t>
      </w:r>
      <w:r w:rsidR="00032442">
        <w:rPr>
          <w:rFonts w:hint="eastAsia"/>
          <w:lang w:eastAsia="ko-KR"/>
        </w:rPr>
        <w:t>.</w:t>
      </w:r>
      <w:r w:rsidR="00C14AD4">
        <w:rPr>
          <w:lang w:eastAsia="ko-KR"/>
        </w:rPr>
        <w:br/>
        <w:t>Your heart pumps blood through blood vessels.</w:t>
      </w:r>
      <w:r w:rsidR="006F659B">
        <w:rPr>
          <w:lang w:eastAsia="ko-KR"/>
        </w:rPr>
        <w:br/>
        <w:t>Blood vessels are small tubes.</w:t>
      </w:r>
      <w:r w:rsidR="006F659B">
        <w:rPr>
          <w:lang w:eastAsia="ko-KR"/>
        </w:rPr>
        <w:br/>
        <w:t xml:space="preserve">They carry blood </w:t>
      </w:r>
      <w:r w:rsidR="006F659B" w:rsidRPr="006F659B">
        <w:rPr>
          <w:shd w:val="pct15" w:color="auto" w:fill="FFFFFF"/>
          <w:lang w:eastAsia="ko-KR"/>
        </w:rPr>
        <w:t>from</w:t>
      </w:r>
      <w:r w:rsidR="006F659B">
        <w:rPr>
          <w:lang w:eastAsia="ko-KR"/>
        </w:rPr>
        <w:t xml:space="preserve"> your heart </w:t>
      </w:r>
      <w:r w:rsidR="006F659B" w:rsidRPr="006F659B">
        <w:rPr>
          <w:shd w:val="pct15" w:color="auto" w:fill="FFFFFF"/>
          <w:lang w:eastAsia="ko-KR"/>
        </w:rPr>
        <w:t>to</w:t>
      </w:r>
      <w:r w:rsidR="006F659B">
        <w:rPr>
          <w:lang w:eastAsia="ko-KR"/>
        </w:rPr>
        <w:t xml:space="preserve"> every part of your body.</w:t>
      </w:r>
    </w:p>
    <w:p w14:paraId="061BAB25" w14:textId="32611F52" w:rsidR="00815274" w:rsidRDefault="00601761" w:rsidP="0023693B">
      <w:pPr>
        <w:rPr>
          <w:lang w:eastAsia="ko-KR"/>
        </w:rPr>
      </w:pPr>
      <w:r>
        <w:rPr>
          <w:rFonts w:hint="eastAsia"/>
          <w:lang w:eastAsia="ko-KR"/>
        </w:rPr>
        <w:t xml:space="preserve">Your body gets energy from </w:t>
      </w:r>
      <w:r w:rsidRPr="00601761">
        <w:rPr>
          <w:rFonts w:hint="eastAsia"/>
          <w:u w:val="single"/>
          <w:lang w:eastAsia="ko-KR"/>
        </w:rPr>
        <w:t>the food you eat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When you eat, your </w:t>
      </w:r>
      <w:r w:rsidRPr="00601761">
        <w:rPr>
          <w:b/>
          <w:lang w:eastAsia="ko-KR"/>
        </w:rPr>
        <w:t>digestive</w:t>
      </w:r>
      <w:r>
        <w:rPr>
          <w:lang w:eastAsia="ko-KR"/>
        </w:rPr>
        <w:t xml:space="preserve"> system </w:t>
      </w:r>
      <w:r w:rsidRPr="00601761">
        <w:rPr>
          <w:b/>
          <w:lang w:eastAsia="ko-KR"/>
        </w:rPr>
        <w:t>breaks down</w:t>
      </w:r>
      <w:r>
        <w:rPr>
          <w:lang w:eastAsia="ko-KR"/>
        </w:rPr>
        <w:t xml:space="preserve"> the food.</w:t>
      </w:r>
      <w:r>
        <w:rPr>
          <w:lang w:eastAsia="ko-KR"/>
        </w:rPr>
        <w:br/>
        <w:t>This lets your body get energy to do things.</w:t>
      </w:r>
    </w:p>
    <w:p w14:paraId="0D5ADE92" w14:textId="7F4EA782" w:rsidR="00571FB7" w:rsidRDefault="00571FB7" w:rsidP="0023693B">
      <w:pPr>
        <w:rPr>
          <w:lang w:eastAsia="ko-KR"/>
        </w:rPr>
      </w:pPr>
    </w:p>
    <w:p w14:paraId="077D1F3D" w14:textId="21D8E4EA" w:rsidR="00666ADD" w:rsidRDefault="00666ADD" w:rsidP="0023693B">
      <w:pPr>
        <w:rPr>
          <w:lang w:eastAsia="ko-KR"/>
        </w:rPr>
      </w:pPr>
    </w:p>
    <w:p w14:paraId="18D2ACA4" w14:textId="6F4499EB" w:rsidR="00666ADD" w:rsidRDefault="00666ADD" w:rsidP="0023693B">
      <w:pPr>
        <w:rPr>
          <w:lang w:eastAsia="ko-KR"/>
        </w:rPr>
      </w:pPr>
    </w:p>
    <w:p w14:paraId="35D1CE73" w14:textId="1166ECC3" w:rsidR="00666ADD" w:rsidRDefault="00666ADD" w:rsidP="0023693B">
      <w:pPr>
        <w:rPr>
          <w:lang w:eastAsia="ko-KR"/>
        </w:rPr>
      </w:pPr>
    </w:p>
    <w:p w14:paraId="3495AF49" w14:textId="4990114A" w:rsidR="00666ADD" w:rsidRDefault="00666ADD" w:rsidP="0023693B">
      <w:pPr>
        <w:rPr>
          <w:lang w:eastAsia="ko-KR"/>
        </w:rPr>
      </w:pPr>
    </w:p>
    <w:p w14:paraId="36F42DE8" w14:textId="77777777" w:rsidR="00666ADD" w:rsidRDefault="00666ADD" w:rsidP="0023693B">
      <w:pPr>
        <w:rPr>
          <w:lang w:eastAsia="ko-KR"/>
        </w:rPr>
      </w:pPr>
    </w:p>
    <w:p w14:paraId="745DCE50" w14:textId="77777777" w:rsidR="00571FB7" w:rsidRDefault="00571FB7" w:rsidP="0023693B">
      <w:pPr>
        <w:rPr>
          <w:lang w:eastAsia="ko-KR"/>
        </w:rPr>
      </w:pPr>
    </w:p>
    <w:p w14:paraId="399B76B6" w14:textId="717A1F6E" w:rsidR="0023693B" w:rsidRDefault="0023693B" w:rsidP="0023693B">
      <w:pPr>
        <w:rPr>
          <w:lang w:eastAsia="ko-KR"/>
        </w:rPr>
      </w:pPr>
    </w:p>
    <w:p w14:paraId="7514A097" w14:textId="16652C9D" w:rsidR="0023693B" w:rsidRDefault="0023693B" w:rsidP="0023693B">
      <w:pPr>
        <w:rPr>
          <w:lang w:eastAsia="ko-KR"/>
        </w:rPr>
      </w:pPr>
    </w:p>
    <w:p w14:paraId="426D468C" w14:textId="5EC261B5" w:rsidR="0023693B" w:rsidRDefault="00B1438E" w:rsidP="005A390D">
      <w:pPr>
        <w:pStyle w:val="1"/>
        <w:rPr>
          <w:lang w:eastAsia="ko-KR"/>
        </w:rPr>
      </w:pPr>
      <w:bookmarkStart w:id="27" w:name="_Toc29421249"/>
      <w:r>
        <w:rPr>
          <w:lang w:eastAsia="ko-KR"/>
        </w:rPr>
        <w:lastRenderedPageBreak/>
        <w:t>Chapter 3</w:t>
      </w:r>
      <w:r w:rsidR="00B23614">
        <w:rPr>
          <w:lang w:eastAsia="ko-KR"/>
        </w:rPr>
        <w:t xml:space="preserve"> – Mathematics / Language / Visual Arts / Music</w:t>
      </w:r>
      <w:bookmarkEnd w:id="27"/>
    </w:p>
    <w:p w14:paraId="7E34FACC" w14:textId="64891F76" w:rsidR="00B1438E" w:rsidRPr="00B23614" w:rsidRDefault="008F2206" w:rsidP="008F2206">
      <w:pPr>
        <w:pStyle w:val="2"/>
        <w:rPr>
          <w:lang w:eastAsia="ko-KR"/>
        </w:rPr>
      </w:pPr>
      <w:bookmarkStart w:id="28" w:name="_Toc29421250"/>
      <w:r>
        <w:rPr>
          <w:rFonts w:hint="eastAsia"/>
          <w:lang w:eastAsia="ko-KR"/>
        </w:rPr>
        <w:t xml:space="preserve">UNIT25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Shapes </w:t>
      </w:r>
      <w:r>
        <w:rPr>
          <w:lang w:eastAsia="ko-KR"/>
        </w:rPr>
        <w:t>and Figures</w:t>
      </w:r>
      <w:bookmarkEnd w:id="28"/>
    </w:p>
    <w:p w14:paraId="6ADE4B8C" w14:textId="00C06534" w:rsidR="00B1438E" w:rsidRDefault="002C738C" w:rsidP="00B1438E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an you </w:t>
      </w:r>
      <w:r w:rsidRPr="002C738C">
        <w:rPr>
          <w:b/>
          <w:lang w:eastAsia="ko-KR"/>
        </w:rPr>
        <w:t>name</w:t>
      </w:r>
      <w:r>
        <w:rPr>
          <w:lang w:eastAsia="ko-KR"/>
        </w:rPr>
        <w:t xml:space="preserve"> these shapes?</w:t>
      </w:r>
      <w:r>
        <w:rPr>
          <w:lang w:eastAsia="ko-KR"/>
        </w:rPr>
        <w:br/>
        <w:t>A shape with three sides is called a triangle.</w:t>
      </w:r>
      <w:r>
        <w:rPr>
          <w:lang w:eastAsia="ko-KR"/>
        </w:rPr>
        <w:br/>
        <w:t>A rectangle has four sides.</w:t>
      </w:r>
      <w:r>
        <w:rPr>
          <w:lang w:eastAsia="ko-KR"/>
        </w:rPr>
        <w:br/>
        <w:t>A square has four sides of equal length.</w:t>
      </w:r>
      <w:r>
        <w:rPr>
          <w:lang w:eastAsia="ko-KR"/>
        </w:rPr>
        <w:br/>
        <w:t>A circle is round and has no sides.</w:t>
      </w:r>
      <w:r>
        <w:rPr>
          <w:lang w:eastAsia="ko-KR"/>
        </w:rPr>
        <w:br/>
        <w:t xml:space="preserve">These shapes are called flat shapes or plane </w:t>
      </w:r>
      <w:r w:rsidRPr="002E247E">
        <w:rPr>
          <w:b/>
          <w:lang w:eastAsia="ko-KR"/>
        </w:rPr>
        <w:t>figures</w:t>
      </w:r>
      <w:r>
        <w:rPr>
          <w:lang w:eastAsia="ko-KR"/>
        </w:rPr>
        <w:t>.</w:t>
      </w:r>
      <w:r>
        <w:rPr>
          <w:lang w:eastAsia="ko-KR"/>
        </w:rPr>
        <w:br/>
        <w:t xml:space="preserve"> A figure is a </w:t>
      </w:r>
      <w:r w:rsidRPr="00282602">
        <w:rPr>
          <w:b/>
          <w:lang w:eastAsia="ko-KR"/>
        </w:rPr>
        <w:t>regular</w:t>
      </w:r>
      <w:r>
        <w:rPr>
          <w:lang w:eastAsia="ko-KR"/>
        </w:rPr>
        <w:t xml:space="preserve"> shape.</w:t>
      </w:r>
    </w:p>
    <w:p w14:paraId="6FF73A9A" w14:textId="5A292C19" w:rsidR="002B6F31" w:rsidRDefault="002B6F31" w:rsidP="00B1438E">
      <w:pPr>
        <w:rPr>
          <w:lang w:eastAsia="ko-KR"/>
        </w:rPr>
      </w:pPr>
      <w:r>
        <w:rPr>
          <w:lang w:eastAsia="ko-KR"/>
        </w:rPr>
        <w:t>There are many solid shapes, too.</w:t>
      </w:r>
      <w:r>
        <w:rPr>
          <w:lang w:eastAsia="ko-KR"/>
        </w:rPr>
        <w:br/>
        <w:t xml:space="preserve">A </w:t>
      </w:r>
      <w:r w:rsidRPr="002B6F31">
        <w:rPr>
          <w:b/>
          <w:lang w:eastAsia="ko-KR"/>
        </w:rPr>
        <w:t>sphere</w:t>
      </w:r>
      <w:r>
        <w:rPr>
          <w:lang w:eastAsia="ko-KR"/>
        </w:rPr>
        <w:t xml:space="preserve"> is a solid-shaped circle.</w:t>
      </w:r>
      <w:r w:rsidR="0072499B">
        <w:rPr>
          <w:lang w:eastAsia="ko-KR"/>
        </w:rPr>
        <w:br/>
        <w:t>A cube is a solid-shaped square.</w:t>
      </w:r>
      <w:r w:rsidR="0072499B">
        <w:rPr>
          <w:lang w:eastAsia="ko-KR"/>
        </w:rPr>
        <w:br/>
        <w:t>Cones, pyramids, and cylinders are also solid shapes.</w:t>
      </w:r>
      <w:r w:rsidR="0072499B">
        <w:rPr>
          <w:lang w:eastAsia="ko-KR"/>
        </w:rPr>
        <w:br/>
      </w:r>
      <w:r w:rsidR="0072499B" w:rsidRPr="00492E9B">
        <w:rPr>
          <w:shd w:val="pct15" w:color="auto" w:fill="FFFFFF"/>
          <w:lang w:eastAsia="ko-KR"/>
        </w:rPr>
        <w:t>Everywhere you look</w:t>
      </w:r>
      <w:r w:rsidR="0072499B">
        <w:rPr>
          <w:lang w:eastAsia="ko-KR"/>
        </w:rPr>
        <w:t>, you can see solid shapes and figures.</w:t>
      </w:r>
      <w:r w:rsidR="0072499B">
        <w:rPr>
          <w:lang w:eastAsia="ko-KR"/>
        </w:rPr>
        <w:br/>
        <w:t>They are in buildings and in everyday objects.</w:t>
      </w:r>
      <w:r w:rsidR="00C942B5">
        <w:rPr>
          <w:lang w:eastAsia="ko-KR"/>
        </w:rPr>
        <w:br/>
      </w:r>
      <w:r w:rsidR="00C942B5" w:rsidRPr="00492E9B">
        <w:rPr>
          <w:shd w:val="pct15" w:color="auto" w:fill="FFFFFF"/>
          <w:lang w:eastAsia="ko-KR"/>
        </w:rPr>
        <w:t>Look around</w:t>
      </w:r>
      <w:r w:rsidR="00C942B5">
        <w:rPr>
          <w:lang w:eastAsia="ko-KR"/>
        </w:rPr>
        <w:t xml:space="preserve"> your home or school </w:t>
      </w:r>
      <w:r w:rsidR="00C942B5" w:rsidRPr="00492E9B">
        <w:rPr>
          <w:shd w:val="pct15" w:color="auto" w:fill="FFFFFF"/>
          <w:lang w:eastAsia="ko-KR"/>
        </w:rPr>
        <w:t>for example</w:t>
      </w:r>
      <w:r w:rsidR="00C942B5">
        <w:rPr>
          <w:lang w:eastAsia="ko-KR"/>
        </w:rPr>
        <w:t>.</w:t>
      </w:r>
      <w:r w:rsidR="00C942B5">
        <w:rPr>
          <w:lang w:eastAsia="ko-KR"/>
        </w:rPr>
        <w:br/>
        <w:t>What figures do you see?</w:t>
      </w:r>
    </w:p>
    <w:p w14:paraId="21BBC4D1" w14:textId="39F2D91E" w:rsidR="00B1438E" w:rsidRDefault="00492E9B" w:rsidP="00A3186B">
      <w:pPr>
        <w:pStyle w:val="2"/>
        <w:rPr>
          <w:lang w:eastAsia="ko-KR"/>
        </w:rPr>
      </w:pPr>
      <w:bookmarkStart w:id="29" w:name="_Toc29421251"/>
      <w:r>
        <w:rPr>
          <w:rFonts w:hint="eastAsia"/>
          <w:lang w:eastAsia="ko-KR"/>
        </w:rPr>
        <w:t>UNIT</w:t>
      </w:r>
      <w:r>
        <w:rPr>
          <w:lang w:eastAsia="ko-KR"/>
        </w:rPr>
        <w:t>26 - What Am I?</w:t>
      </w:r>
      <w:bookmarkEnd w:id="29"/>
    </w:p>
    <w:p w14:paraId="345E6134" w14:textId="75B762AE" w:rsidR="00B1438E" w:rsidRDefault="00F07CFC" w:rsidP="00B1438E">
      <w:pPr>
        <w:rPr>
          <w:lang w:eastAsia="ko-KR"/>
        </w:rPr>
      </w:pPr>
      <w:r w:rsidRPr="00F07CFC">
        <w:rPr>
          <w:rFonts w:hint="eastAsia"/>
          <w:shd w:val="pct15" w:color="auto" w:fill="FFFFFF"/>
          <w:lang w:eastAsia="ko-KR"/>
        </w:rPr>
        <w:t>L</w:t>
      </w:r>
      <w:r w:rsidRPr="00F07CFC">
        <w:rPr>
          <w:shd w:val="pct15" w:color="auto" w:fill="FFFFFF"/>
          <w:lang w:eastAsia="ko-KR"/>
        </w:rPr>
        <w:t>et me tell you about</w:t>
      </w:r>
      <w:r>
        <w:rPr>
          <w:lang w:eastAsia="ko-KR"/>
        </w:rPr>
        <w:t xml:space="preserve"> myself.</w:t>
      </w:r>
    </w:p>
    <w:p w14:paraId="1751A1A7" w14:textId="13C20C7D" w:rsidR="00F07CFC" w:rsidRDefault="00F07CFC" w:rsidP="00B1438E">
      <w:pPr>
        <w:rPr>
          <w:lang w:eastAsia="ko-KR"/>
        </w:rPr>
      </w:pPr>
      <w:r>
        <w:rPr>
          <w:lang w:eastAsia="ko-KR"/>
        </w:rPr>
        <w:t>I have six faces.</w:t>
      </w:r>
      <w:r>
        <w:rPr>
          <w:lang w:eastAsia="ko-KR"/>
        </w:rPr>
        <w:br/>
        <w:t>A face is a flat surface of a solid figure.</w:t>
      </w:r>
      <w:r>
        <w:rPr>
          <w:lang w:eastAsia="ko-KR"/>
        </w:rPr>
        <w:br/>
        <w:t>So I am a solid figure.</w:t>
      </w:r>
    </w:p>
    <w:p w14:paraId="48D50C4E" w14:textId="75EE24E1" w:rsidR="00B1438E" w:rsidRPr="00EE10E0" w:rsidRDefault="00EE10E0" w:rsidP="00B1438E">
      <w:pPr>
        <w:rPr>
          <w:lang w:eastAsia="ko-KR"/>
        </w:rPr>
      </w:pPr>
      <w:r>
        <w:rPr>
          <w:lang w:eastAsia="ko-KR"/>
        </w:rPr>
        <w:t xml:space="preserve">My faces </w:t>
      </w:r>
      <w:r w:rsidRPr="00EE10E0">
        <w:rPr>
          <w:b/>
          <w:lang w:eastAsia="ko-KR"/>
        </w:rPr>
        <w:t>intersect</w:t>
      </w:r>
      <w:r>
        <w:rPr>
          <w:lang w:eastAsia="ko-KR"/>
        </w:rPr>
        <w:t xml:space="preserve"> at various points.</w:t>
      </w:r>
      <w:r>
        <w:rPr>
          <w:lang w:eastAsia="ko-KR"/>
        </w:rPr>
        <w:br/>
        <w:t>An edge is formed where two of my faces meet.</w:t>
      </w:r>
      <w:r>
        <w:rPr>
          <w:lang w:eastAsia="ko-KR"/>
        </w:rPr>
        <w:br/>
        <w:t>I have many edges.</w:t>
      </w:r>
      <w:r>
        <w:rPr>
          <w:lang w:eastAsia="ko-KR"/>
        </w:rPr>
        <w:br/>
        <w:t>I have twelve of them.</w:t>
      </w:r>
    </w:p>
    <w:p w14:paraId="26056063" w14:textId="7147AE42" w:rsidR="00B1438E" w:rsidRDefault="00AB50EB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My faces also meet at different </w:t>
      </w:r>
      <w:r w:rsidRPr="00AB50EB">
        <w:rPr>
          <w:rFonts w:hint="eastAsia"/>
          <w:b/>
          <w:lang w:eastAsia="ko-KR"/>
        </w:rPr>
        <w:t>vertices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</w:t>
      </w:r>
      <w:r w:rsidRPr="00CC3A13">
        <w:rPr>
          <w:b/>
          <w:lang w:eastAsia="ko-KR"/>
        </w:rPr>
        <w:t>vertex</w:t>
      </w:r>
      <w:r>
        <w:rPr>
          <w:lang w:eastAsia="ko-KR"/>
        </w:rPr>
        <w:t xml:space="preserve"> is a point where three or more edges meet.</w:t>
      </w:r>
      <w:r>
        <w:rPr>
          <w:lang w:eastAsia="ko-KR"/>
        </w:rPr>
        <w:br/>
        <w:t>I have eight vertices.</w:t>
      </w:r>
    </w:p>
    <w:p w14:paraId="3EE3E117" w14:textId="7ABDBDC9" w:rsidR="00B1438E" w:rsidRDefault="00F37F9E" w:rsidP="00B1438E">
      <w:pPr>
        <w:rPr>
          <w:lang w:eastAsia="ko-KR"/>
        </w:rPr>
      </w:pPr>
      <w:r>
        <w:rPr>
          <w:rFonts w:hint="eastAsia"/>
          <w:lang w:eastAsia="ko-KR"/>
        </w:rPr>
        <w:t xml:space="preserve">Now </w:t>
      </w:r>
      <w:r w:rsidRPr="00F37F9E">
        <w:rPr>
          <w:rFonts w:hint="eastAsia"/>
          <w:shd w:val="pct15" w:color="auto" w:fill="FFFFFF"/>
          <w:lang w:eastAsia="ko-KR"/>
        </w:rPr>
        <w:t>do you know what</w:t>
      </w:r>
      <w:r>
        <w:rPr>
          <w:rFonts w:hint="eastAsia"/>
          <w:lang w:eastAsia="ko-KR"/>
        </w:rPr>
        <w:t xml:space="preserve"> I am?</w:t>
      </w:r>
      <w:r w:rsidR="00B3752F">
        <w:rPr>
          <w:lang w:eastAsia="ko-KR"/>
        </w:rPr>
        <w:br/>
        <w:t>I’m a cube!</w:t>
      </w:r>
    </w:p>
    <w:p w14:paraId="1EC0E12D" w14:textId="2ECD15BC" w:rsidR="00B1438E" w:rsidRDefault="00885D7C" w:rsidP="00885D7C">
      <w:pPr>
        <w:pStyle w:val="2"/>
        <w:rPr>
          <w:lang w:eastAsia="ko-KR"/>
        </w:rPr>
      </w:pPr>
      <w:bookmarkStart w:id="30" w:name="_Toc29421252"/>
      <w:r>
        <w:rPr>
          <w:rFonts w:hint="eastAsia"/>
          <w:lang w:eastAsia="ko-KR"/>
        </w:rPr>
        <w:lastRenderedPageBreak/>
        <w:t>UNIT27 - Counting Numbers</w:t>
      </w:r>
      <w:bookmarkEnd w:id="30"/>
    </w:p>
    <w:p w14:paraId="1B3AED36" w14:textId="0700B4AD" w:rsidR="00B1438E" w:rsidRDefault="0028254B" w:rsidP="00B1438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count from 1 to 100.</w:t>
      </w:r>
      <w:r>
        <w:rPr>
          <w:lang w:eastAsia="ko-KR"/>
        </w:rPr>
        <w:br/>
        <w:t>One, two, three four, five. Six, seven, eight, nine, ten.</w:t>
      </w:r>
      <w:r>
        <w:rPr>
          <w:lang w:eastAsia="ko-KR"/>
        </w:rPr>
        <w:br/>
        <w:t>What about the next ten numbers?</w:t>
      </w:r>
      <w:r>
        <w:rPr>
          <w:lang w:eastAsia="ko-KR"/>
        </w:rPr>
        <w:br/>
        <w:t>Eleven, twelve, thirteen, fourteen, fifteen.</w:t>
      </w:r>
      <w:r>
        <w:rPr>
          <w:lang w:eastAsia="ko-KR"/>
        </w:rPr>
        <w:br/>
        <w:t>Sixteen, seventeen, eighteen, nineteen, twenty.</w:t>
      </w:r>
    </w:p>
    <w:p w14:paraId="4FA4FA0E" w14:textId="35208EA5" w:rsidR="00B1438E" w:rsidRDefault="0000112A" w:rsidP="00B1438E">
      <w:pPr>
        <w:rPr>
          <w:lang w:eastAsia="ko-KR"/>
        </w:rPr>
      </w:pPr>
      <w:r w:rsidRPr="00C64604">
        <w:rPr>
          <w:rFonts w:hint="eastAsia"/>
          <w:shd w:val="pct15" w:color="auto" w:fill="FFFFFF"/>
          <w:lang w:eastAsia="ko-KR"/>
        </w:rPr>
        <w:t>How do we count</w:t>
      </w:r>
      <w:r>
        <w:rPr>
          <w:rFonts w:hint="eastAsia"/>
          <w:lang w:eastAsia="ko-KR"/>
        </w:rPr>
        <w:t xml:space="preserve"> </w:t>
      </w:r>
      <w:r w:rsidRPr="00C64604">
        <w:rPr>
          <w:rFonts w:hint="eastAsia"/>
          <w:shd w:val="pct15" w:color="auto" w:fill="FFFFFF"/>
          <w:lang w:eastAsia="ko-KR"/>
        </w:rPr>
        <w:t>higher than twenty</w:t>
      </w:r>
      <w:r>
        <w:rPr>
          <w:rFonts w:hint="eastAsia"/>
          <w:lang w:eastAsia="ko-KR"/>
        </w:rPr>
        <w:t>?</w:t>
      </w:r>
      <w:r w:rsidR="004F5280">
        <w:rPr>
          <w:lang w:eastAsia="ko-KR"/>
        </w:rPr>
        <w:br/>
        <w:t>First, we need to know these numbers:</w:t>
      </w:r>
      <w:r w:rsidR="004F5280">
        <w:rPr>
          <w:lang w:eastAsia="ko-KR"/>
        </w:rPr>
        <w:br/>
        <w:t>Thirty, forty, fifty, sixty, seventy, eighty, ninety.</w:t>
      </w:r>
      <w:r w:rsidR="004F5280">
        <w:rPr>
          <w:lang w:eastAsia="ko-KR"/>
        </w:rPr>
        <w:br/>
        <w:t>After these words, just add a number from 1 to 9.</w:t>
      </w:r>
      <w:r w:rsidR="004F5280">
        <w:rPr>
          <w:lang w:eastAsia="ko-KR"/>
        </w:rPr>
        <w:br/>
        <w:t>Now you can count to 100.</w:t>
      </w:r>
      <w:r w:rsidR="004F5280">
        <w:rPr>
          <w:lang w:eastAsia="ko-KR"/>
        </w:rPr>
        <w:br/>
        <w:t xml:space="preserve">Let’s practice </w:t>
      </w:r>
      <w:r w:rsidR="004F5280" w:rsidRPr="004F5280">
        <w:rPr>
          <w:shd w:val="pct15" w:color="auto" w:fill="FFFFFF"/>
          <w:lang w:eastAsia="ko-KR"/>
        </w:rPr>
        <w:t>counting by tens</w:t>
      </w:r>
      <w:r w:rsidR="004F5280">
        <w:rPr>
          <w:lang w:eastAsia="ko-KR"/>
        </w:rPr>
        <w:t xml:space="preserve">: </w:t>
      </w:r>
      <w:r w:rsidR="00EB709A">
        <w:rPr>
          <w:lang w:eastAsia="ko-KR"/>
        </w:rPr>
        <w:t>10, 20, 30, 40, 50, 60, 70, 80, 90.</w:t>
      </w:r>
      <w:r w:rsidR="00EB709A">
        <w:rPr>
          <w:lang w:eastAsia="ko-KR"/>
        </w:rPr>
        <w:br/>
        <w:t>Also, practice counting backward: 49, 48, 47, and so on.</w:t>
      </w:r>
    </w:p>
    <w:p w14:paraId="7EAA1D42" w14:textId="7F582BDB" w:rsidR="00B1438E" w:rsidRPr="00EB709A" w:rsidRDefault="00EB709A" w:rsidP="00B1438E">
      <w:pPr>
        <w:rPr>
          <w:lang w:eastAsia="ko-KR"/>
        </w:rPr>
      </w:pPr>
      <w:r>
        <w:rPr>
          <w:lang w:eastAsia="ko-KR"/>
        </w:rPr>
        <w:t xml:space="preserve">We sometimes use </w:t>
      </w:r>
      <w:r w:rsidRPr="00DF5E3D">
        <w:rPr>
          <w:b/>
          <w:shd w:val="pct15" w:color="auto" w:fill="FFFFFF"/>
          <w:lang w:eastAsia="ko-KR"/>
        </w:rPr>
        <w:t>ordinal</w:t>
      </w:r>
      <w:r w:rsidRPr="00DF5E3D">
        <w:rPr>
          <w:shd w:val="pct15" w:color="auto" w:fill="FFFFFF"/>
          <w:lang w:eastAsia="ko-KR"/>
        </w:rPr>
        <w:t xml:space="preserve"> numbers</w:t>
      </w:r>
      <w:r>
        <w:rPr>
          <w:lang w:eastAsia="ko-KR"/>
        </w:rPr>
        <w:t>.</w:t>
      </w:r>
      <w:r w:rsidR="0063011E">
        <w:rPr>
          <w:lang w:eastAsia="ko-KR"/>
        </w:rPr>
        <w:br/>
        <w:t>We use these numbers to tell the order or position of something.</w:t>
      </w:r>
      <w:r w:rsidR="0063011E">
        <w:rPr>
          <w:lang w:eastAsia="ko-KR"/>
        </w:rPr>
        <w:br/>
        <w:t>The first then are first, second, third, fourth, fifth.</w:t>
      </w:r>
      <w:r w:rsidR="0063011E">
        <w:rPr>
          <w:lang w:eastAsia="ko-KR"/>
        </w:rPr>
        <w:br/>
        <w:t xml:space="preserve">Sixth, seventh, </w:t>
      </w:r>
      <w:r w:rsidR="0063011E" w:rsidRPr="008F64EF">
        <w:rPr>
          <w:b/>
          <w:lang w:eastAsia="ko-KR"/>
        </w:rPr>
        <w:t>eighth</w:t>
      </w:r>
      <w:r w:rsidR="0063011E">
        <w:rPr>
          <w:lang w:eastAsia="ko-KR"/>
        </w:rPr>
        <w:t xml:space="preserve">, </w:t>
      </w:r>
      <w:r w:rsidR="0063011E" w:rsidRPr="0063011E">
        <w:rPr>
          <w:b/>
          <w:lang w:eastAsia="ko-KR"/>
        </w:rPr>
        <w:t>ninth</w:t>
      </w:r>
      <w:r w:rsidR="0063011E">
        <w:rPr>
          <w:lang w:eastAsia="ko-KR"/>
        </w:rPr>
        <w:t xml:space="preserve">, and </w:t>
      </w:r>
      <w:r w:rsidR="0063011E" w:rsidRPr="00B75D3E">
        <w:rPr>
          <w:b/>
          <w:lang w:eastAsia="ko-KR"/>
        </w:rPr>
        <w:t>tenth</w:t>
      </w:r>
      <w:r w:rsidR="0063011E">
        <w:rPr>
          <w:lang w:eastAsia="ko-KR"/>
        </w:rPr>
        <w:t>.</w:t>
      </w:r>
      <w:r w:rsidR="00B76B6C">
        <w:rPr>
          <w:lang w:eastAsia="ko-KR"/>
        </w:rPr>
        <w:br/>
        <w:t>Except for first, second, and third, ordinal numbers end in “th”.</w:t>
      </w:r>
    </w:p>
    <w:p w14:paraId="057B1356" w14:textId="2213AEDB" w:rsidR="00B1438E" w:rsidRDefault="00324171" w:rsidP="00D56C97">
      <w:pPr>
        <w:pStyle w:val="2"/>
        <w:rPr>
          <w:lang w:eastAsia="ko-KR"/>
        </w:rPr>
      </w:pPr>
      <w:bookmarkStart w:id="31" w:name="_Toc29421253"/>
      <w:r>
        <w:rPr>
          <w:rFonts w:hint="eastAsia"/>
          <w:lang w:eastAsia="ko-KR"/>
        </w:rPr>
        <w:t>UNIT28 - Comparing Numbers</w:t>
      </w:r>
      <w:bookmarkEnd w:id="31"/>
    </w:p>
    <w:p w14:paraId="13C39560" w14:textId="6B8F354B" w:rsidR="00B1438E" w:rsidRDefault="00027A55" w:rsidP="00B1438E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et’s compare the values of numbers.</w:t>
      </w:r>
    </w:p>
    <w:p w14:paraId="6FFC6DD0" w14:textId="7C9B4AD2" w:rsidR="00027A55" w:rsidRDefault="00027A55" w:rsidP="00B1438E">
      <w:pPr>
        <w:rPr>
          <w:lang w:eastAsia="ko-KR"/>
        </w:rPr>
      </w:pPr>
      <w:r>
        <w:rPr>
          <w:lang w:eastAsia="ko-KR"/>
        </w:rPr>
        <w:t xml:space="preserve">On a </w:t>
      </w:r>
      <w:r w:rsidRPr="00027A55">
        <w:rPr>
          <w:b/>
          <w:lang w:eastAsia="ko-KR"/>
        </w:rPr>
        <w:t>number line</w:t>
      </w:r>
      <w:r>
        <w:rPr>
          <w:lang w:eastAsia="ko-KR"/>
        </w:rPr>
        <w:t>, a number that comes after another number is always 1 more.</w:t>
      </w:r>
      <w:r>
        <w:rPr>
          <w:lang w:eastAsia="ko-KR"/>
        </w:rPr>
        <w:br/>
        <w:t>For example, 6 is 1 more than 5.</w:t>
      </w:r>
      <w:r>
        <w:rPr>
          <w:lang w:eastAsia="ko-KR"/>
        </w:rPr>
        <w:br/>
        <w:t xml:space="preserve">So we can say, “6 is </w:t>
      </w:r>
      <w:r w:rsidRPr="00E35E10">
        <w:rPr>
          <w:shd w:val="pct15" w:color="auto" w:fill="FFFFFF"/>
          <w:lang w:eastAsia="ko-KR"/>
        </w:rPr>
        <w:t>greater than</w:t>
      </w:r>
      <w:r>
        <w:rPr>
          <w:lang w:eastAsia="ko-KR"/>
        </w:rPr>
        <w:t xml:space="preserve"> 5”.</w:t>
      </w:r>
      <w:r>
        <w:rPr>
          <w:lang w:eastAsia="ko-KR"/>
        </w:rPr>
        <w:br/>
        <w:t xml:space="preserve">Or </w:t>
      </w:r>
      <w:r w:rsidRPr="00E35E10">
        <w:rPr>
          <w:shd w:val="pct15" w:color="auto" w:fill="FFFFFF"/>
          <w:lang w:eastAsia="ko-KR"/>
        </w:rPr>
        <w:t>we can write it like this</w:t>
      </w:r>
      <w:r>
        <w:rPr>
          <w:lang w:eastAsia="ko-KR"/>
        </w:rPr>
        <w:t>: 6 &gt; 5.</w:t>
      </w:r>
      <w:r>
        <w:rPr>
          <w:lang w:eastAsia="ko-KR"/>
        </w:rPr>
        <w:br/>
        <w:t>The sign &gt; means “is greater than.”</w:t>
      </w:r>
    </w:p>
    <w:p w14:paraId="6C9260A2" w14:textId="6276046B" w:rsidR="00E35E10" w:rsidRDefault="00E35E10" w:rsidP="00B1438E">
      <w:pPr>
        <w:rPr>
          <w:lang w:eastAsia="ko-KR"/>
        </w:rPr>
      </w:pPr>
      <w:r>
        <w:rPr>
          <w:lang w:eastAsia="ko-KR"/>
        </w:rPr>
        <w:t>On a number line, a number that comes before another number is always 1 less.</w:t>
      </w:r>
      <w:r>
        <w:rPr>
          <w:lang w:eastAsia="ko-KR"/>
        </w:rPr>
        <w:br/>
        <w:t>For example, 3 is 1 less than 4.</w:t>
      </w:r>
      <w:r>
        <w:rPr>
          <w:lang w:eastAsia="ko-KR"/>
        </w:rPr>
        <w:br/>
        <w:t>So we can say, “3 is less than 4,” or 3 &lt; 4.</w:t>
      </w:r>
      <w:r>
        <w:rPr>
          <w:lang w:eastAsia="ko-KR"/>
        </w:rPr>
        <w:br/>
        <w:t>The sign &lt; means “is less than.”</w:t>
      </w:r>
    </w:p>
    <w:p w14:paraId="64945C7A" w14:textId="77BF0A08" w:rsidR="00E35E10" w:rsidRDefault="00E35E10" w:rsidP="00B1438E">
      <w:pPr>
        <w:rPr>
          <w:lang w:eastAsia="ko-KR"/>
        </w:rPr>
      </w:pPr>
      <w:r w:rsidRPr="00E35E10">
        <w:rPr>
          <w:shd w:val="pct15" w:color="auto" w:fill="FFFFFF"/>
          <w:lang w:eastAsia="ko-KR"/>
        </w:rPr>
        <w:t>Sometimes</w:t>
      </w:r>
      <w:r>
        <w:rPr>
          <w:lang w:eastAsia="ko-KR"/>
        </w:rPr>
        <w:t>, two number have the same value</w:t>
      </w:r>
      <w:r>
        <w:rPr>
          <w:lang w:eastAsia="ko-KR"/>
        </w:rPr>
        <w:br/>
        <w:t xml:space="preserve">For example, “3 is </w:t>
      </w:r>
      <w:r w:rsidRPr="00E35E10">
        <w:rPr>
          <w:shd w:val="pct15" w:color="auto" w:fill="FFFFFF"/>
          <w:lang w:eastAsia="ko-KR"/>
        </w:rPr>
        <w:t>equal to</w:t>
      </w:r>
      <w:r>
        <w:rPr>
          <w:lang w:eastAsia="ko-KR"/>
        </w:rPr>
        <w:t xml:space="preserve"> 3.”</w:t>
      </w:r>
      <w:r>
        <w:rPr>
          <w:lang w:eastAsia="ko-KR"/>
        </w:rPr>
        <w:br/>
        <w:t>We can write it like this: 3 = 3.</w:t>
      </w:r>
      <w:r>
        <w:rPr>
          <w:lang w:eastAsia="ko-KR"/>
        </w:rPr>
        <w:br/>
        <w:t xml:space="preserve">The sign = means “is equal to” or “is </w:t>
      </w:r>
      <w:r w:rsidRPr="00E35E10">
        <w:rPr>
          <w:shd w:val="pct15" w:color="auto" w:fill="FFFFFF"/>
          <w:lang w:eastAsia="ko-KR"/>
        </w:rPr>
        <w:t>the same as</w:t>
      </w:r>
      <w:r>
        <w:rPr>
          <w:lang w:eastAsia="ko-KR"/>
        </w:rPr>
        <w:t>.”</w:t>
      </w:r>
    </w:p>
    <w:p w14:paraId="20DC3735" w14:textId="72A80CB9" w:rsidR="0002740D" w:rsidRDefault="0002740D" w:rsidP="00B1438E">
      <w:pPr>
        <w:rPr>
          <w:lang w:eastAsia="ko-KR"/>
        </w:rPr>
      </w:pPr>
    </w:p>
    <w:p w14:paraId="33FD187C" w14:textId="7E08974D" w:rsidR="0002740D" w:rsidRDefault="0002740D" w:rsidP="00B1438E">
      <w:pPr>
        <w:rPr>
          <w:lang w:eastAsia="ko-KR"/>
        </w:rPr>
      </w:pPr>
    </w:p>
    <w:p w14:paraId="2AA1646D" w14:textId="2091A03B" w:rsidR="0002740D" w:rsidRDefault="0002740D" w:rsidP="00B1438E">
      <w:pPr>
        <w:rPr>
          <w:lang w:eastAsia="ko-KR"/>
        </w:rPr>
      </w:pPr>
    </w:p>
    <w:p w14:paraId="0DBCBBB2" w14:textId="74F0476D" w:rsidR="0002740D" w:rsidRDefault="0002740D" w:rsidP="00B1438E">
      <w:pPr>
        <w:rPr>
          <w:lang w:eastAsia="ko-KR"/>
        </w:rPr>
      </w:pPr>
    </w:p>
    <w:p w14:paraId="40F1279E" w14:textId="672EF3DD" w:rsidR="0002740D" w:rsidRDefault="0002740D" w:rsidP="00B1438E">
      <w:pPr>
        <w:rPr>
          <w:lang w:eastAsia="ko-KR"/>
        </w:rPr>
      </w:pPr>
    </w:p>
    <w:p w14:paraId="0F4E4BCA" w14:textId="6C07F3C7" w:rsidR="0002740D" w:rsidRDefault="0002740D" w:rsidP="00B1438E">
      <w:pPr>
        <w:rPr>
          <w:lang w:eastAsia="ko-KR"/>
        </w:rPr>
      </w:pPr>
    </w:p>
    <w:p w14:paraId="082017ED" w14:textId="4A5605FC" w:rsidR="0002740D" w:rsidRDefault="0002740D" w:rsidP="00B1438E">
      <w:pPr>
        <w:rPr>
          <w:lang w:eastAsia="ko-KR"/>
        </w:rPr>
      </w:pPr>
    </w:p>
    <w:p w14:paraId="61308310" w14:textId="5B97750D" w:rsidR="0002740D" w:rsidRDefault="0002740D" w:rsidP="00B1438E">
      <w:pPr>
        <w:rPr>
          <w:lang w:eastAsia="ko-KR"/>
        </w:rPr>
      </w:pPr>
    </w:p>
    <w:p w14:paraId="5C7262B1" w14:textId="5E5578A5" w:rsidR="0002740D" w:rsidRDefault="0002740D" w:rsidP="00B1438E">
      <w:pPr>
        <w:rPr>
          <w:lang w:eastAsia="ko-KR"/>
        </w:rPr>
      </w:pPr>
    </w:p>
    <w:p w14:paraId="10024D80" w14:textId="6BD9C5DF" w:rsidR="0002740D" w:rsidRDefault="0002740D" w:rsidP="00B1438E">
      <w:pPr>
        <w:rPr>
          <w:lang w:eastAsia="ko-KR"/>
        </w:rPr>
      </w:pPr>
    </w:p>
    <w:p w14:paraId="1C88E0CB" w14:textId="01D5FD92" w:rsidR="0002740D" w:rsidRDefault="0002740D" w:rsidP="00B1438E">
      <w:pPr>
        <w:rPr>
          <w:lang w:eastAsia="ko-KR"/>
        </w:rPr>
      </w:pPr>
    </w:p>
    <w:p w14:paraId="096D6DA2" w14:textId="00BAFB50" w:rsidR="0002740D" w:rsidRDefault="0002740D" w:rsidP="00B1438E">
      <w:pPr>
        <w:rPr>
          <w:lang w:eastAsia="ko-KR"/>
        </w:rPr>
      </w:pPr>
    </w:p>
    <w:p w14:paraId="2047DECB" w14:textId="77777777" w:rsidR="0002740D" w:rsidRDefault="0002740D" w:rsidP="00B1438E">
      <w:pPr>
        <w:rPr>
          <w:lang w:eastAsia="ko-KR"/>
        </w:rPr>
      </w:pPr>
    </w:p>
    <w:p w14:paraId="5F42CD8D" w14:textId="7EFB3D85" w:rsidR="00B1438E" w:rsidRDefault="00B1438E" w:rsidP="00B1438E">
      <w:pPr>
        <w:rPr>
          <w:lang w:eastAsia="ko-KR"/>
        </w:rPr>
      </w:pPr>
    </w:p>
    <w:p w14:paraId="0774253C" w14:textId="77777777" w:rsidR="00B1438E" w:rsidRPr="00B1438E" w:rsidRDefault="00B1438E" w:rsidP="00B1438E">
      <w:pPr>
        <w:rPr>
          <w:lang w:eastAsia="ko-KR"/>
        </w:rPr>
      </w:pPr>
    </w:p>
    <w:p w14:paraId="07053B7F" w14:textId="7BE2932F" w:rsidR="0023693B" w:rsidRDefault="0006339D" w:rsidP="0006339D">
      <w:pPr>
        <w:pStyle w:val="1"/>
        <w:rPr>
          <w:lang w:eastAsia="ko-KR"/>
        </w:rPr>
      </w:pPr>
      <w:bookmarkStart w:id="32" w:name="_Toc29421254"/>
      <w:r>
        <w:rPr>
          <w:lang w:eastAsia="ko-KR"/>
        </w:rPr>
        <w:t>Tips</w:t>
      </w:r>
      <w:bookmarkEnd w:id="32"/>
    </w:p>
    <w:p w14:paraId="47D92540" w14:textId="77777777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즐겁게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되겠지요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무조건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책을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외우세요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힘들어도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그게</w:t>
      </w:r>
      <w:r>
        <w:rPr>
          <w:rFonts w:hint="eastAsia"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가장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오래가고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가장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잘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남습니다</w:t>
      </w:r>
      <w:r>
        <w:rPr>
          <w:rFonts w:hint="eastAsia"/>
          <w:lang w:eastAsia="ko-KR"/>
        </w:rPr>
        <w:t>.</w:t>
      </w:r>
    </w:p>
    <w:p w14:paraId="0C6E2C0C" w14:textId="48A4B6C8" w:rsidR="00DF236F" w:rsidRDefault="00DF236F" w:rsidP="00DF236F">
      <w:pPr>
        <w:rPr>
          <w:lang w:eastAsia="ko-KR"/>
        </w:rPr>
      </w:pP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외웠습니다</w:t>
      </w:r>
      <w:r>
        <w:rPr>
          <w:rFonts w:hint="eastAsia"/>
          <w:lang w:eastAsia="ko-KR"/>
        </w:rPr>
        <w:t xml:space="preserve">. </w:t>
      </w:r>
      <w:r w:rsidRPr="0006339D">
        <w:rPr>
          <w:rFonts w:hint="eastAsia"/>
          <w:b/>
          <w:lang w:eastAsia="ko-KR"/>
        </w:rPr>
        <w:t>매일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문장</w:t>
      </w:r>
      <w:r w:rsidRPr="0006339D">
        <w:rPr>
          <w:rFonts w:hint="eastAsia"/>
          <w:b/>
          <w:lang w:eastAsia="ko-KR"/>
        </w:rPr>
        <w:t xml:space="preserve"> 10</w:t>
      </w:r>
      <w:r w:rsidRPr="0006339D">
        <w:rPr>
          <w:rFonts w:hint="eastAsia"/>
          <w:b/>
          <w:lang w:eastAsia="ko-KR"/>
        </w:rPr>
        <w:t>개를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몇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달이면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책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한권을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다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외웁니다</w:t>
      </w:r>
      <w:r>
        <w:rPr>
          <w:rFonts w:hint="eastAsia"/>
          <w:lang w:eastAsia="ko-KR"/>
        </w:rPr>
        <w:t xml:space="preserve">. </w:t>
      </w:r>
      <w:r w:rsidRPr="0006339D">
        <w:rPr>
          <w:rFonts w:hint="eastAsia"/>
          <w:b/>
          <w:lang w:eastAsia="ko-KR"/>
        </w:rPr>
        <w:t>회화책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한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권을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외우면</w:t>
      </w:r>
      <w:r w:rsidRPr="0006339D">
        <w:rPr>
          <w:rFonts w:hint="eastAsia"/>
          <w:b/>
          <w:lang w:eastAsia="ko-KR"/>
        </w:rPr>
        <w:t xml:space="preserve"> </w:t>
      </w:r>
      <w:r w:rsidR="0006339D" w:rsidRPr="0006339D">
        <w:rPr>
          <w:rFonts w:hint="eastAsia"/>
          <w:b/>
          <w:lang w:eastAsia="ko-KR"/>
        </w:rPr>
        <w:t>영</w:t>
      </w:r>
      <w:r w:rsidRPr="0006339D">
        <w:rPr>
          <w:rFonts w:hint="eastAsia"/>
          <w:b/>
          <w:lang w:eastAsia="ko-KR"/>
        </w:rPr>
        <w:t>어의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말문이</w:t>
      </w:r>
      <w:r w:rsidRPr="0006339D">
        <w:rPr>
          <w:rFonts w:hint="eastAsia"/>
          <w:b/>
          <w:lang w:eastAsia="ko-KR"/>
        </w:rPr>
        <w:t xml:space="preserve"> </w:t>
      </w:r>
      <w:r w:rsidRPr="0006339D">
        <w:rPr>
          <w:rFonts w:hint="eastAsia"/>
          <w:b/>
          <w:lang w:eastAsia="ko-KR"/>
        </w:rPr>
        <w:t>열리고</w:t>
      </w:r>
      <w:r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.</w:t>
      </w:r>
    </w:p>
    <w:p w14:paraId="0CDFF921" w14:textId="037FFCB8" w:rsidR="0023693B" w:rsidRDefault="00571FB7" w:rsidP="0023693B">
      <w:pPr>
        <w:rPr>
          <w:lang w:eastAsia="ko-KR"/>
        </w:rPr>
      </w:pP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미래를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희생시키지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마세요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꿈보다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있느냐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것입니다</w:t>
      </w:r>
      <w:r>
        <w:rPr>
          <w:rFonts w:hint="eastAsia"/>
          <w:lang w:eastAsia="ko-KR"/>
        </w:rPr>
        <w:t>.</w:t>
      </w:r>
    </w:p>
    <w:p w14:paraId="07542CC6" w14:textId="12CFF34E" w:rsidR="00895B64" w:rsidRDefault="00895B64" w:rsidP="0023693B">
      <w:pPr>
        <w:rPr>
          <w:lang w:eastAsia="ko-KR"/>
        </w:rPr>
      </w:pPr>
      <w:r>
        <w:rPr>
          <w:rFonts w:hint="eastAsia"/>
          <w:lang w:eastAsia="ko-KR"/>
        </w:rPr>
        <w:lastRenderedPageBreak/>
        <w:t>투자란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행위지요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지나갔어요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보상이어야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이루겠다는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자기계발을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두뇌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바둑이나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즐기셔야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저성장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시대에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외국어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공부는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미래를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위한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투자가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아니라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현재를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즐기는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취미니까요</w:t>
      </w:r>
      <w:r>
        <w:rPr>
          <w:rFonts w:hint="eastAsia"/>
          <w:lang w:eastAsia="ko-KR"/>
        </w:rPr>
        <w:t>.</w:t>
      </w:r>
    </w:p>
    <w:p w14:paraId="4EB5A80A" w14:textId="5173C47F" w:rsidR="00895B64" w:rsidRDefault="00895B64" w:rsidP="0023693B">
      <w:pPr>
        <w:rPr>
          <w:lang w:eastAsia="ko-KR"/>
        </w:rPr>
      </w:pPr>
      <w:r>
        <w:rPr>
          <w:rFonts w:hint="eastAsia"/>
          <w:lang w:eastAsia="ko-KR"/>
        </w:rPr>
        <w:t>웹상의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 w:rsidRPr="00560B93">
        <w:rPr>
          <w:rFonts w:hint="eastAsia"/>
          <w:b/>
          <w:lang w:eastAsia="ko-KR"/>
        </w:rPr>
        <w:t>최신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전문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지식은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영어로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작성</w:t>
      </w:r>
      <w:r>
        <w:rPr>
          <w:rFonts w:hint="eastAsia"/>
          <w:lang w:eastAsia="ko-KR"/>
        </w:rPr>
        <w:t>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정보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격차는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날이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갈수록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커질</w:t>
      </w:r>
      <w:r w:rsidRPr="00560B93">
        <w:rPr>
          <w:rFonts w:hint="eastAsia"/>
          <w:b/>
          <w:lang w:eastAsia="ko-KR"/>
        </w:rPr>
        <w:t xml:space="preserve"> </w:t>
      </w:r>
      <w:r w:rsidRPr="00560B93">
        <w:rPr>
          <w:rFonts w:hint="eastAsia"/>
          <w:b/>
          <w:lang w:eastAsia="ko-KR"/>
        </w:rPr>
        <w:t>것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618B2CDA" w14:textId="77777777" w:rsidR="0023693B" w:rsidRPr="00630F5E" w:rsidRDefault="0023693B" w:rsidP="0023693B">
      <w:pPr>
        <w:rPr>
          <w:lang w:eastAsia="ko-KR"/>
        </w:rPr>
      </w:pPr>
    </w:p>
    <w:sectPr w:rsidR="0023693B" w:rsidRPr="00630F5E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764441" w14:textId="77777777" w:rsidR="00A306EA" w:rsidRDefault="00A306EA" w:rsidP="00A33843">
      <w:pPr>
        <w:spacing w:after="0" w:line="240" w:lineRule="auto"/>
      </w:pPr>
      <w:r>
        <w:separator/>
      </w:r>
    </w:p>
  </w:endnote>
  <w:endnote w:type="continuationSeparator" w:id="0">
    <w:p w14:paraId="0786C7E1" w14:textId="77777777" w:rsidR="00A306EA" w:rsidRDefault="00A306EA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F065D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588152E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68E5780C" w:rsidR="008F065D" w:rsidRPr="003F3259" w:rsidRDefault="008F065D" w:rsidP="0079563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7B1BBEF4" w:rsidR="008F065D" w:rsidRPr="00AB710B" w:rsidRDefault="008F065D" w:rsidP="0079563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F065D" w:rsidRPr="003F3259" w:rsidRDefault="008F065D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F065D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F065D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F065D" w:rsidRPr="003F3259" w:rsidRDefault="008F065D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F065D" w:rsidRPr="000311E3" w:rsidRDefault="008F065D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F065D" w14:paraId="7AFC072F" w14:textId="77777777" w:rsidTr="001A0EF6">
      <w:tc>
        <w:tcPr>
          <w:tcW w:w="9540" w:type="dxa"/>
          <w:gridSpan w:val="2"/>
        </w:tcPr>
        <w:p w14:paraId="7AFC072D" w14:textId="77777777" w:rsidR="008F065D" w:rsidRPr="001A0EF6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F065D" w:rsidRDefault="008F065D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F065D" w14:paraId="7AFC0732" w14:textId="77777777" w:rsidTr="001A0EF6">
      <w:tc>
        <w:tcPr>
          <w:tcW w:w="5580" w:type="dxa"/>
        </w:tcPr>
        <w:p w14:paraId="7AFC0730" w14:textId="77777777" w:rsidR="008F065D" w:rsidRDefault="008F065D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78F68F05" w:rsidR="008F065D" w:rsidRDefault="008F065D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5E26FC">
            <w:rPr>
              <w:noProof/>
              <w:sz w:val="16"/>
              <w:szCs w:val="16"/>
            </w:rPr>
            <w:t>2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A306EA">
            <w:fldChar w:fldCharType="begin"/>
          </w:r>
          <w:r w:rsidR="00A306EA">
            <w:instrText xml:space="preserve"> NUMPAGES  \* Arabic  \* MERGEFORMAT </w:instrText>
          </w:r>
          <w:r w:rsidR="00A306EA">
            <w:fldChar w:fldCharType="separate"/>
          </w:r>
          <w:r w:rsidR="005E26FC">
            <w:rPr>
              <w:noProof/>
            </w:rPr>
            <w:t>20</w:t>
          </w:r>
          <w:r w:rsidR="00A306EA">
            <w:rPr>
              <w:noProof/>
            </w:rPr>
            <w:fldChar w:fldCharType="end"/>
          </w:r>
        </w:p>
      </w:tc>
    </w:tr>
  </w:tbl>
  <w:p w14:paraId="7AFC0733" w14:textId="77777777" w:rsidR="008F065D" w:rsidRPr="004906B9" w:rsidRDefault="008F065D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44944" w14:textId="77777777" w:rsidR="00A306EA" w:rsidRDefault="00A306EA" w:rsidP="00A33843">
      <w:pPr>
        <w:spacing w:after="0" w:line="240" w:lineRule="auto"/>
      </w:pPr>
      <w:r>
        <w:separator/>
      </w:r>
    </w:p>
  </w:footnote>
  <w:footnote w:type="continuationSeparator" w:id="0">
    <w:p w14:paraId="15B934C7" w14:textId="77777777" w:rsidR="00A306EA" w:rsidRDefault="00A306EA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04043D13" w:rsidR="008F065D" w:rsidRPr="00385CAB" w:rsidRDefault="008F065D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9264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FC0721" w14:textId="77777777" w:rsidR="008F065D" w:rsidRDefault="008F065D">
    <w:pPr>
      <w:pStyle w:val="a3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5AB"/>
    <w:multiLevelType w:val="hybridMultilevel"/>
    <w:tmpl w:val="87264A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406466"/>
    <w:multiLevelType w:val="hybridMultilevel"/>
    <w:tmpl w:val="607E2F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0446FA"/>
    <w:multiLevelType w:val="hybridMultilevel"/>
    <w:tmpl w:val="6BD2D78A"/>
    <w:lvl w:ilvl="0" w:tplc="75AA6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4B6742"/>
    <w:multiLevelType w:val="hybridMultilevel"/>
    <w:tmpl w:val="CCE62F22"/>
    <w:lvl w:ilvl="0" w:tplc="317264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E173B4"/>
    <w:multiLevelType w:val="hybridMultilevel"/>
    <w:tmpl w:val="292CD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BD72AF"/>
    <w:multiLevelType w:val="hybridMultilevel"/>
    <w:tmpl w:val="C5DC0C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581FD0"/>
    <w:multiLevelType w:val="hybridMultilevel"/>
    <w:tmpl w:val="DB90B968"/>
    <w:lvl w:ilvl="0" w:tplc="94586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F5033D2"/>
    <w:multiLevelType w:val="hybridMultilevel"/>
    <w:tmpl w:val="61B61A4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0E1AF0"/>
    <w:multiLevelType w:val="hybridMultilevel"/>
    <w:tmpl w:val="4FC81B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3D32DCC"/>
    <w:multiLevelType w:val="hybridMultilevel"/>
    <w:tmpl w:val="593CD3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5A62D04"/>
    <w:multiLevelType w:val="hybridMultilevel"/>
    <w:tmpl w:val="47923CE4"/>
    <w:lvl w:ilvl="0" w:tplc="EC4EF4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5D1B0C"/>
    <w:multiLevelType w:val="hybridMultilevel"/>
    <w:tmpl w:val="2A0C7712"/>
    <w:lvl w:ilvl="0" w:tplc="1C24D3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87C6258"/>
    <w:multiLevelType w:val="hybridMultilevel"/>
    <w:tmpl w:val="3F8C5D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EC6006"/>
    <w:multiLevelType w:val="hybridMultilevel"/>
    <w:tmpl w:val="060A2202"/>
    <w:lvl w:ilvl="0" w:tplc="F87443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DB57D1"/>
    <w:multiLevelType w:val="hybridMultilevel"/>
    <w:tmpl w:val="012AE05E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AF0528"/>
    <w:multiLevelType w:val="hybridMultilevel"/>
    <w:tmpl w:val="28A6E8F0"/>
    <w:lvl w:ilvl="0" w:tplc="B1F6DFDA">
      <w:start w:val="100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6656F68"/>
    <w:multiLevelType w:val="hybridMultilevel"/>
    <w:tmpl w:val="435A4D5C"/>
    <w:lvl w:ilvl="0" w:tplc="01267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614BC1"/>
    <w:multiLevelType w:val="hybridMultilevel"/>
    <w:tmpl w:val="DD5CADD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B671D0A"/>
    <w:multiLevelType w:val="hybridMultilevel"/>
    <w:tmpl w:val="6B0419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C2D45A4"/>
    <w:multiLevelType w:val="hybridMultilevel"/>
    <w:tmpl w:val="F1E2340C"/>
    <w:lvl w:ilvl="0" w:tplc="21F4E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CD7337"/>
    <w:multiLevelType w:val="hybridMultilevel"/>
    <w:tmpl w:val="B26EBF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0582831"/>
    <w:multiLevelType w:val="hybridMultilevel"/>
    <w:tmpl w:val="1FBA6D36"/>
    <w:lvl w:ilvl="0" w:tplc="F47E16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0955723"/>
    <w:multiLevelType w:val="hybridMultilevel"/>
    <w:tmpl w:val="2056F6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72801CC"/>
    <w:multiLevelType w:val="hybridMultilevel"/>
    <w:tmpl w:val="177415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8E665F9"/>
    <w:multiLevelType w:val="hybridMultilevel"/>
    <w:tmpl w:val="81A40CFA"/>
    <w:lvl w:ilvl="0" w:tplc="721AA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CA5484"/>
    <w:multiLevelType w:val="hybridMultilevel"/>
    <w:tmpl w:val="677C8B6C"/>
    <w:lvl w:ilvl="0" w:tplc="4AE249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E085501"/>
    <w:multiLevelType w:val="hybridMultilevel"/>
    <w:tmpl w:val="81AC22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15315F9"/>
    <w:multiLevelType w:val="hybridMultilevel"/>
    <w:tmpl w:val="568219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17B10C4"/>
    <w:multiLevelType w:val="hybridMultilevel"/>
    <w:tmpl w:val="DC6CDE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7800595"/>
    <w:multiLevelType w:val="hybridMultilevel"/>
    <w:tmpl w:val="A2C851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F6145E5"/>
    <w:multiLevelType w:val="hybridMultilevel"/>
    <w:tmpl w:val="BE9292C8"/>
    <w:lvl w:ilvl="0" w:tplc="C5D88A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534D9E"/>
    <w:multiLevelType w:val="hybridMultilevel"/>
    <w:tmpl w:val="161201C0"/>
    <w:lvl w:ilvl="0" w:tplc="2E0CC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701C15"/>
    <w:multiLevelType w:val="hybridMultilevel"/>
    <w:tmpl w:val="1C8A31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DCF7992"/>
    <w:multiLevelType w:val="hybridMultilevel"/>
    <w:tmpl w:val="5C1C0090"/>
    <w:lvl w:ilvl="0" w:tplc="D018B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3502697"/>
    <w:multiLevelType w:val="hybridMultilevel"/>
    <w:tmpl w:val="818E8A66"/>
    <w:lvl w:ilvl="0" w:tplc="BD3C1C20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A07761"/>
    <w:multiLevelType w:val="hybridMultilevel"/>
    <w:tmpl w:val="00807E32"/>
    <w:lvl w:ilvl="0" w:tplc="DE26F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036553"/>
    <w:multiLevelType w:val="hybridMultilevel"/>
    <w:tmpl w:val="E82C6912"/>
    <w:lvl w:ilvl="0" w:tplc="27568272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33"/>
  </w:num>
  <w:num w:numId="3">
    <w:abstractNumId w:val="6"/>
  </w:num>
  <w:num w:numId="4">
    <w:abstractNumId w:val="10"/>
  </w:num>
  <w:num w:numId="5">
    <w:abstractNumId w:val="4"/>
  </w:num>
  <w:num w:numId="6">
    <w:abstractNumId w:val="29"/>
  </w:num>
  <w:num w:numId="7">
    <w:abstractNumId w:val="8"/>
  </w:num>
  <w:num w:numId="8">
    <w:abstractNumId w:val="19"/>
  </w:num>
  <w:num w:numId="9">
    <w:abstractNumId w:val="24"/>
  </w:num>
  <w:num w:numId="10">
    <w:abstractNumId w:val="17"/>
  </w:num>
  <w:num w:numId="11">
    <w:abstractNumId w:val="20"/>
  </w:num>
  <w:num w:numId="12">
    <w:abstractNumId w:val="37"/>
  </w:num>
  <w:num w:numId="13">
    <w:abstractNumId w:val="0"/>
  </w:num>
  <w:num w:numId="14">
    <w:abstractNumId w:val="18"/>
  </w:num>
  <w:num w:numId="15">
    <w:abstractNumId w:val="28"/>
  </w:num>
  <w:num w:numId="16">
    <w:abstractNumId w:val="9"/>
  </w:num>
  <w:num w:numId="17">
    <w:abstractNumId w:val="23"/>
  </w:num>
  <w:num w:numId="18">
    <w:abstractNumId w:val="7"/>
  </w:num>
  <w:num w:numId="19">
    <w:abstractNumId w:val="15"/>
  </w:num>
  <w:num w:numId="20">
    <w:abstractNumId w:val="38"/>
  </w:num>
  <w:num w:numId="21">
    <w:abstractNumId w:val="16"/>
  </w:num>
  <w:num w:numId="22">
    <w:abstractNumId w:val="3"/>
  </w:num>
  <w:num w:numId="23">
    <w:abstractNumId w:val="2"/>
  </w:num>
  <w:num w:numId="24">
    <w:abstractNumId w:val="35"/>
  </w:num>
  <w:num w:numId="25">
    <w:abstractNumId w:val="25"/>
  </w:num>
  <w:num w:numId="26">
    <w:abstractNumId w:val="32"/>
  </w:num>
  <w:num w:numId="27">
    <w:abstractNumId w:val="22"/>
  </w:num>
  <w:num w:numId="28">
    <w:abstractNumId w:val="5"/>
  </w:num>
  <w:num w:numId="29">
    <w:abstractNumId w:val="14"/>
  </w:num>
  <w:num w:numId="30">
    <w:abstractNumId w:val="11"/>
  </w:num>
  <w:num w:numId="31">
    <w:abstractNumId w:val="34"/>
  </w:num>
  <w:num w:numId="32">
    <w:abstractNumId w:val="1"/>
  </w:num>
  <w:num w:numId="33">
    <w:abstractNumId w:val="27"/>
  </w:num>
  <w:num w:numId="34">
    <w:abstractNumId w:val="13"/>
  </w:num>
  <w:num w:numId="35">
    <w:abstractNumId w:val="21"/>
  </w:num>
  <w:num w:numId="36">
    <w:abstractNumId w:val="26"/>
  </w:num>
  <w:num w:numId="37">
    <w:abstractNumId w:val="36"/>
  </w:num>
  <w:num w:numId="38">
    <w:abstractNumId w:val="30"/>
  </w:num>
  <w:num w:numId="39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27"/>
    <w:rsid w:val="000004E6"/>
    <w:rsid w:val="00000630"/>
    <w:rsid w:val="0000112A"/>
    <w:rsid w:val="0000142C"/>
    <w:rsid w:val="00001669"/>
    <w:rsid w:val="00004058"/>
    <w:rsid w:val="00004F74"/>
    <w:rsid w:val="00006EAE"/>
    <w:rsid w:val="0001032B"/>
    <w:rsid w:val="0001045F"/>
    <w:rsid w:val="00012AB8"/>
    <w:rsid w:val="00014928"/>
    <w:rsid w:val="00014E3D"/>
    <w:rsid w:val="00014F64"/>
    <w:rsid w:val="0001509B"/>
    <w:rsid w:val="000161D1"/>
    <w:rsid w:val="00017116"/>
    <w:rsid w:val="0001789D"/>
    <w:rsid w:val="00021775"/>
    <w:rsid w:val="00021CF3"/>
    <w:rsid w:val="0002273A"/>
    <w:rsid w:val="000259C0"/>
    <w:rsid w:val="0002650A"/>
    <w:rsid w:val="0002740D"/>
    <w:rsid w:val="000278E4"/>
    <w:rsid w:val="00027A55"/>
    <w:rsid w:val="00027E80"/>
    <w:rsid w:val="00030925"/>
    <w:rsid w:val="000310C0"/>
    <w:rsid w:val="000311E3"/>
    <w:rsid w:val="00031A3B"/>
    <w:rsid w:val="000321C1"/>
    <w:rsid w:val="00032442"/>
    <w:rsid w:val="00033530"/>
    <w:rsid w:val="00034C2C"/>
    <w:rsid w:val="00034C32"/>
    <w:rsid w:val="00035500"/>
    <w:rsid w:val="00035FB8"/>
    <w:rsid w:val="00037C5F"/>
    <w:rsid w:val="00037E4D"/>
    <w:rsid w:val="00037F8B"/>
    <w:rsid w:val="00040632"/>
    <w:rsid w:val="00040F95"/>
    <w:rsid w:val="00042402"/>
    <w:rsid w:val="00042E6D"/>
    <w:rsid w:val="00043DD3"/>
    <w:rsid w:val="0004421B"/>
    <w:rsid w:val="00046696"/>
    <w:rsid w:val="0004774A"/>
    <w:rsid w:val="0005163A"/>
    <w:rsid w:val="00051CB1"/>
    <w:rsid w:val="00055176"/>
    <w:rsid w:val="000571C5"/>
    <w:rsid w:val="00060C4A"/>
    <w:rsid w:val="000610BB"/>
    <w:rsid w:val="0006339D"/>
    <w:rsid w:val="00063FAF"/>
    <w:rsid w:val="00064AC0"/>
    <w:rsid w:val="00065243"/>
    <w:rsid w:val="0006529E"/>
    <w:rsid w:val="00066384"/>
    <w:rsid w:val="0006670A"/>
    <w:rsid w:val="00067033"/>
    <w:rsid w:val="00067357"/>
    <w:rsid w:val="000674E7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CD7"/>
    <w:rsid w:val="00082D22"/>
    <w:rsid w:val="00082EEF"/>
    <w:rsid w:val="00083BC1"/>
    <w:rsid w:val="00084B7D"/>
    <w:rsid w:val="000850C2"/>
    <w:rsid w:val="000905C2"/>
    <w:rsid w:val="00091860"/>
    <w:rsid w:val="00092A26"/>
    <w:rsid w:val="0009315A"/>
    <w:rsid w:val="00093AD5"/>
    <w:rsid w:val="000949AD"/>
    <w:rsid w:val="00094A2B"/>
    <w:rsid w:val="0009673E"/>
    <w:rsid w:val="000974AB"/>
    <w:rsid w:val="000A21C2"/>
    <w:rsid w:val="000A2C70"/>
    <w:rsid w:val="000A6AE9"/>
    <w:rsid w:val="000B0F1E"/>
    <w:rsid w:val="000B1271"/>
    <w:rsid w:val="000B1784"/>
    <w:rsid w:val="000B30DF"/>
    <w:rsid w:val="000B33BA"/>
    <w:rsid w:val="000B3C3A"/>
    <w:rsid w:val="000B4CA1"/>
    <w:rsid w:val="000B5040"/>
    <w:rsid w:val="000B65BE"/>
    <w:rsid w:val="000B75A3"/>
    <w:rsid w:val="000B7D1A"/>
    <w:rsid w:val="000B7DB6"/>
    <w:rsid w:val="000C2B45"/>
    <w:rsid w:val="000C38A9"/>
    <w:rsid w:val="000C3FB9"/>
    <w:rsid w:val="000C4808"/>
    <w:rsid w:val="000C612A"/>
    <w:rsid w:val="000C6414"/>
    <w:rsid w:val="000C6761"/>
    <w:rsid w:val="000D0DD8"/>
    <w:rsid w:val="000D19B3"/>
    <w:rsid w:val="000D4E3D"/>
    <w:rsid w:val="000D520D"/>
    <w:rsid w:val="000D5744"/>
    <w:rsid w:val="000D5E21"/>
    <w:rsid w:val="000D77BB"/>
    <w:rsid w:val="000E05B1"/>
    <w:rsid w:val="000E0B1B"/>
    <w:rsid w:val="000E153E"/>
    <w:rsid w:val="000E185C"/>
    <w:rsid w:val="000E2C14"/>
    <w:rsid w:val="000E3355"/>
    <w:rsid w:val="000E3FE7"/>
    <w:rsid w:val="000E67DC"/>
    <w:rsid w:val="000F18FC"/>
    <w:rsid w:val="000F19D9"/>
    <w:rsid w:val="000F20FC"/>
    <w:rsid w:val="000F27BC"/>
    <w:rsid w:val="000F2A58"/>
    <w:rsid w:val="000F2E97"/>
    <w:rsid w:val="000F3143"/>
    <w:rsid w:val="000F3451"/>
    <w:rsid w:val="000F5CF2"/>
    <w:rsid w:val="000F6538"/>
    <w:rsid w:val="000F66C3"/>
    <w:rsid w:val="000F6788"/>
    <w:rsid w:val="000F6BE0"/>
    <w:rsid w:val="000F6D41"/>
    <w:rsid w:val="000F78E3"/>
    <w:rsid w:val="00101BEF"/>
    <w:rsid w:val="00102137"/>
    <w:rsid w:val="001021C5"/>
    <w:rsid w:val="00102318"/>
    <w:rsid w:val="001035BD"/>
    <w:rsid w:val="001036F7"/>
    <w:rsid w:val="001038AA"/>
    <w:rsid w:val="00104547"/>
    <w:rsid w:val="00104FBD"/>
    <w:rsid w:val="0010545E"/>
    <w:rsid w:val="00105927"/>
    <w:rsid w:val="0010649F"/>
    <w:rsid w:val="00106791"/>
    <w:rsid w:val="00106FCA"/>
    <w:rsid w:val="00107936"/>
    <w:rsid w:val="0011051B"/>
    <w:rsid w:val="00110583"/>
    <w:rsid w:val="00110A6B"/>
    <w:rsid w:val="00112984"/>
    <w:rsid w:val="00113DF7"/>
    <w:rsid w:val="00114462"/>
    <w:rsid w:val="00114569"/>
    <w:rsid w:val="00115502"/>
    <w:rsid w:val="001159E4"/>
    <w:rsid w:val="00116BB4"/>
    <w:rsid w:val="001172DB"/>
    <w:rsid w:val="00117360"/>
    <w:rsid w:val="0012180B"/>
    <w:rsid w:val="00122AFA"/>
    <w:rsid w:val="00122B93"/>
    <w:rsid w:val="001265EB"/>
    <w:rsid w:val="00126CAA"/>
    <w:rsid w:val="00127338"/>
    <w:rsid w:val="00127B69"/>
    <w:rsid w:val="00127CFA"/>
    <w:rsid w:val="00130120"/>
    <w:rsid w:val="00130E62"/>
    <w:rsid w:val="00131C0E"/>
    <w:rsid w:val="00131E67"/>
    <w:rsid w:val="0013250F"/>
    <w:rsid w:val="001327D4"/>
    <w:rsid w:val="00134ABB"/>
    <w:rsid w:val="001378FE"/>
    <w:rsid w:val="00137AD7"/>
    <w:rsid w:val="00137D98"/>
    <w:rsid w:val="0014012A"/>
    <w:rsid w:val="00140258"/>
    <w:rsid w:val="00142098"/>
    <w:rsid w:val="001433B7"/>
    <w:rsid w:val="00143EAF"/>
    <w:rsid w:val="0014509E"/>
    <w:rsid w:val="00145877"/>
    <w:rsid w:val="00150216"/>
    <w:rsid w:val="00150795"/>
    <w:rsid w:val="0015141B"/>
    <w:rsid w:val="001539F8"/>
    <w:rsid w:val="00153C99"/>
    <w:rsid w:val="0015424B"/>
    <w:rsid w:val="0015485D"/>
    <w:rsid w:val="00154B85"/>
    <w:rsid w:val="001561E8"/>
    <w:rsid w:val="00156368"/>
    <w:rsid w:val="001600BB"/>
    <w:rsid w:val="00161B34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A57"/>
    <w:rsid w:val="00167CED"/>
    <w:rsid w:val="00171210"/>
    <w:rsid w:val="0017250A"/>
    <w:rsid w:val="00172C99"/>
    <w:rsid w:val="00172D5D"/>
    <w:rsid w:val="00172DB9"/>
    <w:rsid w:val="001731CD"/>
    <w:rsid w:val="0017372A"/>
    <w:rsid w:val="00173BF1"/>
    <w:rsid w:val="00174664"/>
    <w:rsid w:val="0017593B"/>
    <w:rsid w:val="00177E4E"/>
    <w:rsid w:val="00180092"/>
    <w:rsid w:val="0018150B"/>
    <w:rsid w:val="00183846"/>
    <w:rsid w:val="00183F71"/>
    <w:rsid w:val="00184704"/>
    <w:rsid w:val="001854B7"/>
    <w:rsid w:val="0018754C"/>
    <w:rsid w:val="00191B75"/>
    <w:rsid w:val="00191F77"/>
    <w:rsid w:val="001923BB"/>
    <w:rsid w:val="00192469"/>
    <w:rsid w:val="00193036"/>
    <w:rsid w:val="00193F0F"/>
    <w:rsid w:val="00193FD6"/>
    <w:rsid w:val="001941C2"/>
    <w:rsid w:val="001945A7"/>
    <w:rsid w:val="00195069"/>
    <w:rsid w:val="001954A6"/>
    <w:rsid w:val="00195501"/>
    <w:rsid w:val="001968C4"/>
    <w:rsid w:val="0019693E"/>
    <w:rsid w:val="00196CD7"/>
    <w:rsid w:val="0019708D"/>
    <w:rsid w:val="0019749D"/>
    <w:rsid w:val="00197566"/>
    <w:rsid w:val="001A034D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A77AD"/>
    <w:rsid w:val="001B00E1"/>
    <w:rsid w:val="001B0460"/>
    <w:rsid w:val="001B05EA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1C9"/>
    <w:rsid w:val="001B723C"/>
    <w:rsid w:val="001B76AD"/>
    <w:rsid w:val="001B7B69"/>
    <w:rsid w:val="001C1D0D"/>
    <w:rsid w:val="001C1DCE"/>
    <w:rsid w:val="001C2EDD"/>
    <w:rsid w:val="001C3CA2"/>
    <w:rsid w:val="001C50F2"/>
    <w:rsid w:val="001C550D"/>
    <w:rsid w:val="001C640D"/>
    <w:rsid w:val="001C6C82"/>
    <w:rsid w:val="001C6E0E"/>
    <w:rsid w:val="001C70C2"/>
    <w:rsid w:val="001C711A"/>
    <w:rsid w:val="001C7564"/>
    <w:rsid w:val="001D1318"/>
    <w:rsid w:val="001D2106"/>
    <w:rsid w:val="001D29C9"/>
    <w:rsid w:val="001D2BD3"/>
    <w:rsid w:val="001D2C15"/>
    <w:rsid w:val="001D35A7"/>
    <w:rsid w:val="001D4C14"/>
    <w:rsid w:val="001D55F9"/>
    <w:rsid w:val="001D5A89"/>
    <w:rsid w:val="001D619A"/>
    <w:rsid w:val="001D7B22"/>
    <w:rsid w:val="001E1367"/>
    <w:rsid w:val="001E1931"/>
    <w:rsid w:val="001E3191"/>
    <w:rsid w:val="001E34BB"/>
    <w:rsid w:val="001E4351"/>
    <w:rsid w:val="001E5088"/>
    <w:rsid w:val="001E647F"/>
    <w:rsid w:val="001E6B0F"/>
    <w:rsid w:val="001E701E"/>
    <w:rsid w:val="001E75AA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6976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06958"/>
    <w:rsid w:val="002077A9"/>
    <w:rsid w:val="002106D9"/>
    <w:rsid w:val="00214432"/>
    <w:rsid w:val="00214A29"/>
    <w:rsid w:val="00214F1C"/>
    <w:rsid w:val="00214FC4"/>
    <w:rsid w:val="002151B2"/>
    <w:rsid w:val="002158DC"/>
    <w:rsid w:val="002159A3"/>
    <w:rsid w:val="00215D68"/>
    <w:rsid w:val="00217295"/>
    <w:rsid w:val="002204F5"/>
    <w:rsid w:val="00220F7D"/>
    <w:rsid w:val="0022156B"/>
    <w:rsid w:val="002222BB"/>
    <w:rsid w:val="0022273F"/>
    <w:rsid w:val="002230F2"/>
    <w:rsid w:val="00223D0E"/>
    <w:rsid w:val="00224A11"/>
    <w:rsid w:val="00225285"/>
    <w:rsid w:val="00226CB0"/>
    <w:rsid w:val="00227FD1"/>
    <w:rsid w:val="00230322"/>
    <w:rsid w:val="002308D0"/>
    <w:rsid w:val="00232EA2"/>
    <w:rsid w:val="0023308C"/>
    <w:rsid w:val="00234135"/>
    <w:rsid w:val="0023413A"/>
    <w:rsid w:val="002342A2"/>
    <w:rsid w:val="002352FF"/>
    <w:rsid w:val="00236255"/>
    <w:rsid w:val="00236682"/>
    <w:rsid w:val="0023693B"/>
    <w:rsid w:val="00242B9A"/>
    <w:rsid w:val="00242C57"/>
    <w:rsid w:val="0024353B"/>
    <w:rsid w:val="002437F2"/>
    <w:rsid w:val="002448A5"/>
    <w:rsid w:val="00244CDA"/>
    <w:rsid w:val="00245EA2"/>
    <w:rsid w:val="0024628E"/>
    <w:rsid w:val="00247A14"/>
    <w:rsid w:val="00250893"/>
    <w:rsid w:val="00250A66"/>
    <w:rsid w:val="00250DA6"/>
    <w:rsid w:val="0025182D"/>
    <w:rsid w:val="00251CE8"/>
    <w:rsid w:val="00252618"/>
    <w:rsid w:val="00252706"/>
    <w:rsid w:val="00253067"/>
    <w:rsid w:val="002535A2"/>
    <w:rsid w:val="00253797"/>
    <w:rsid w:val="00253F57"/>
    <w:rsid w:val="0025462F"/>
    <w:rsid w:val="00255177"/>
    <w:rsid w:val="002557A8"/>
    <w:rsid w:val="00255A37"/>
    <w:rsid w:val="00255E44"/>
    <w:rsid w:val="002569D7"/>
    <w:rsid w:val="00261939"/>
    <w:rsid w:val="002626D6"/>
    <w:rsid w:val="002630DF"/>
    <w:rsid w:val="002633EA"/>
    <w:rsid w:val="0026354E"/>
    <w:rsid w:val="00263813"/>
    <w:rsid w:val="00264F48"/>
    <w:rsid w:val="00265AE7"/>
    <w:rsid w:val="00265CFE"/>
    <w:rsid w:val="002663CF"/>
    <w:rsid w:val="0026698B"/>
    <w:rsid w:val="00267430"/>
    <w:rsid w:val="00267F22"/>
    <w:rsid w:val="00271203"/>
    <w:rsid w:val="00272E84"/>
    <w:rsid w:val="00273309"/>
    <w:rsid w:val="00273E08"/>
    <w:rsid w:val="002766D8"/>
    <w:rsid w:val="00276ECD"/>
    <w:rsid w:val="00277024"/>
    <w:rsid w:val="002771E9"/>
    <w:rsid w:val="00277CBC"/>
    <w:rsid w:val="00282184"/>
    <w:rsid w:val="0028254B"/>
    <w:rsid w:val="00282602"/>
    <w:rsid w:val="00283558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619"/>
    <w:rsid w:val="002A2B4A"/>
    <w:rsid w:val="002A4734"/>
    <w:rsid w:val="002A5440"/>
    <w:rsid w:val="002A6215"/>
    <w:rsid w:val="002A6674"/>
    <w:rsid w:val="002A67DB"/>
    <w:rsid w:val="002A68BF"/>
    <w:rsid w:val="002B15CF"/>
    <w:rsid w:val="002B1717"/>
    <w:rsid w:val="002B226B"/>
    <w:rsid w:val="002B2388"/>
    <w:rsid w:val="002B2802"/>
    <w:rsid w:val="002B3A81"/>
    <w:rsid w:val="002B3BBB"/>
    <w:rsid w:val="002B3CA8"/>
    <w:rsid w:val="002B41DC"/>
    <w:rsid w:val="002B41ED"/>
    <w:rsid w:val="002B4D76"/>
    <w:rsid w:val="002B6C08"/>
    <w:rsid w:val="002B6F00"/>
    <w:rsid w:val="002B6F31"/>
    <w:rsid w:val="002B6FE8"/>
    <w:rsid w:val="002B7C6F"/>
    <w:rsid w:val="002B7CA7"/>
    <w:rsid w:val="002C17A3"/>
    <w:rsid w:val="002C2874"/>
    <w:rsid w:val="002C3F30"/>
    <w:rsid w:val="002C50E3"/>
    <w:rsid w:val="002C5315"/>
    <w:rsid w:val="002C55A0"/>
    <w:rsid w:val="002C56A6"/>
    <w:rsid w:val="002C6798"/>
    <w:rsid w:val="002C738C"/>
    <w:rsid w:val="002D039A"/>
    <w:rsid w:val="002D112A"/>
    <w:rsid w:val="002D295D"/>
    <w:rsid w:val="002D3B23"/>
    <w:rsid w:val="002D3D99"/>
    <w:rsid w:val="002D3FDA"/>
    <w:rsid w:val="002D4045"/>
    <w:rsid w:val="002D4ED2"/>
    <w:rsid w:val="002D514F"/>
    <w:rsid w:val="002D5845"/>
    <w:rsid w:val="002D5F22"/>
    <w:rsid w:val="002D66E6"/>
    <w:rsid w:val="002D67BC"/>
    <w:rsid w:val="002D6929"/>
    <w:rsid w:val="002E07CC"/>
    <w:rsid w:val="002E0DFD"/>
    <w:rsid w:val="002E16CF"/>
    <w:rsid w:val="002E2439"/>
    <w:rsid w:val="002E247E"/>
    <w:rsid w:val="002E3E28"/>
    <w:rsid w:val="002E42A8"/>
    <w:rsid w:val="002E4435"/>
    <w:rsid w:val="002E5997"/>
    <w:rsid w:val="002E6194"/>
    <w:rsid w:val="002E6669"/>
    <w:rsid w:val="002E69EC"/>
    <w:rsid w:val="002E779A"/>
    <w:rsid w:val="002F0596"/>
    <w:rsid w:val="002F105E"/>
    <w:rsid w:val="002F314D"/>
    <w:rsid w:val="002F4A11"/>
    <w:rsid w:val="002F6671"/>
    <w:rsid w:val="0030195F"/>
    <w:rsid w:val="00301EDD"/>
    <w:rsid w:val="00303138"/>
    <w:rsid w:val="00304F72"/>
    <w:rsid w:val="00305AC9"/>
    <w:rsid w:val="00305C34"/>
    <w:rsid w:val="00305FE1"/>
    <w:rsid w:val="00307B04"/>
    <w:rsid w:val="00310396"/>
    <w:rsid w:val="0031056B"/>
    <w:rsid w:val="00310744"/>
    <w:rsid w:val="003108BC"/>
    <w:rsid w:val="00310ABB"/>
    <w:rsid w:val="00311807"/>
    <w:rsid w:val="00313F6E"/>
    <w:rsid w:val="00314189"/>
    <w:rsid w:val="00314BEC"/>
    <w:rsid w:val="0031664E"/>
    <w:rsid w:val="0031733A"/>
    <w:rsid w:val="00320DAA"/>
    <w:rsid w:val="00320F69"/>
    <w:rsid w:val="00320FFB"/>
    <w:rsid w:val="0032194E"/>
    <w:rsid w:val="00321FC3"/>
    <w:rsid w:val="00323141"/>
    <w:rsid w:val="00323957"/>
    <w:rsid w:val="00324171"/>
    <w:rsid w:val="00324D0D"/>
    <w:rsid w:val="0032512F"/>
    <w:rsid w:val="0032618E"/>
    <w:rsid w:val="00326AE1"/>
    <w:rsid w:val="00326E60"/>
    <w:rsid w:val="00330031"/>
    <w:rsid w:val="003302CC"/>
    <w:rsid w:val="00330521"/>
    <w:rsid w:val="0033068C"/>
    <w:rsid w:val="00330DC8"/>
    <w:rsid w:val="00330EBA"/>
    <w:rsid w:val="00331493"/>
    <w:rsid w:val="0033228B"/>
    <w:rsid w:val="003325DF"/>
    <w:rsid w:val="00332C97"/>
    <w:rsid w:val="003336A9"/>
    <w:rsid w:val="003338F7"/>
    <w:rsid w:val="00333C5C"/>
    <w:rsid w:val="00333C66"/>
    <w:rsid w:val="0033419F"/>
    <w:rsid w:val="003349CD"/>
    <w:rsid w:val="003357B9"/>
    <w:rsid w:val="00335A56"/>
    <w:rsid w:val="0034008C"/>
    <w:rsid w:val="00341ACC"/>
    <w:rsid w:val="00342355"/>
    <w:rsid w:val="00342741"/>
    <w:rsid w:val="0034373B"/>
    <w:rsid w:val="0034396F"/>
    <w:rsid w:val="0034587E"/>
    <w:rsid w:val="003458C9"/>
    <w:rsid w:val="00345B52"/>
    <w:rsid w:val="003467A9"/>
    <w:rsid w:val="003468F7"/>
    <w:rsid w:val="00346D87"/>
    <w:rsid w:val="00346F75"/>
    <w:rsid w:val="00352426"/>
    <w:rsid w:val="00352FB7"/>
    <w:rsid w:val="0035388C"/>
    <w:rsid w:val="00356C7B"/>
    <w:rsid w:val="00356D36"/>
    <w:rsid w:val="00356F68"/>
    <w:rsid w:val="00357296"/>
    <w:rsid w:val="00360E5D"/>
    <w:rsid w:val="00361D73"/>
    <w:rsid w:val="00362078"/>
    <w:rsid w:val="00362145"/>
    <w:rsid w:val="003627F5"/>
    <w:rsid w:val="0036317D"/>
    <w:rsid w:val="003638E8"/>
    <w:rsid w:val="00363E97"/>
    <w:rsid w:val="00365EBD"/>
    <w:rsid w:val="00366E37"/>
    <w:rsid w:val="003670A5"/>
    <w:rsid w:val="003678D0"/>
    <w:rsid w:val="00370977"/>
    <w:rsid w:val="00370DD9"/>
    <w:rsid w:val="00371007"/>
    <w:rsid w:val="00372AB0"/>
    <w:rsid w:val="00373888"/>
    <w:rsid w:val="00373CB2"/>
    <w:rsid w:val="00374E8B"/>
    <w:rsid w:val="00375131"/>
    <w:rsid w:val="00375301"/>
    <w:rsid w:val="00375CF2"/>
    <w:rsid w:val="00377917"/>
    <w:rsid w:val="00381876"/>
    <w:rsid w:val="00382433"/>
    <w:rsid w:val="00384302"/>
    <w:rsid w:val="00384E17"/>
    <w:rsid w:val="00385083"/>
    <w:rsid w:val="003851BB"/>
    <w:rsid w:val="003853A0"/>
    <w:rsid w:val="00385CAB"/>
    <w:rsid w:val="003900AE"/>
    <w:rsid w:val="00390DF0"/>
    <w:rsid w:val="0039179B"/>
    <w:rsid w:val="00392702"/>
    <w:rsid w:val="00393288"/>
    <w:rsid w:val="0039366D"/>
    <w:rsid w:val="00393BDB"/>
    <w:rsid w:val="00393EDC"/>
    <w:rsid w:val="00396050"/>
    <w:rsid w:val="00396DA3"/>
    <w:rsid w:val="003975E2"/>
    <w:rsid w:val="00397DF7"/>
    <w:rsid w:val="003A0B47"/>
    <w:rsid w:val="003A2142"/>
    <w:rsid w:val="003A226D"/>
    <w:rsid w:val="003A3631"/>
    <w:rsid w:val="003A40A3"/>
    <w:rsid w:val="003A5101"/>
    <w:rsid w:val="003A615C"/>
    <w:rsid w:val="003B0B32"/>
    <w:rsid w:val="003B0FC2"/>
    <w:rsid w:val="003B1434"/>
    <w:rsid w:val="003B1625"/>
    <w:rsid w:val="003B2248"/>
    <w:rsid w:val="003B2F05"/>
    <w:rsid w:val="003B2FFA"/>
    <w:rsid w:val="003B370E"/>
    <w:rsid w:val="003B4ACF"/>
    <w:rsid w:val="003B500D"/>
    <w:rsid w:val="003B5A6F"/>
    <w:rsid w:val="003B6742"/>
    <w:rsid w:val="003B716F"/>
    <w:rsid w:val="003B7847"/>
    <w:rsid w:val="003B7D2C"/>
    <w:rsid w:val="003C0343"/>
    <w:rsid w:val="003C0428"/>
    <w:rsid w:val="003C0FBE"/>
    <w:rsid w:val="003C141D"/>
    <w:rsid w:val="003C3478"/>
    <w:rsid w:val="003C3AE1"/>
    <w:rsid w:val="003C4805"/>
    <w:rsid w:val="003C5D04"/>
    <w:rsid w:val="003C6229"/>
    <w:rsid w:val="003C6499"/>
    <w:rsid w:val="003C703C"/>
    <w:rsid w:val="003D1007"/>
    <w:rsid w:val="003D1264"/>
    <w:rsid w:val="003D1383"/>
    <w:rsid w:val="003D32DB"/>
    <w:rsid w:val="003D437D"/>
    <w:rsid w:val="003D4BA2"/>
    <w:rsid w:val="003D5DFC"/>
    <w:rsid w:val="003D6379"/>
    <w:rsid w:val="003D6585"/>
    <w:rsid w:val="003D71B6"/>
    <w:rsid w:val="003E0AB8"/>
    <w:rsid w:val="003E12FC"/>
    <w:rsid w:val="003E201D"/>
    <w:rsid w:val="003E2898"/>
    <w:rsid w:val="003E3258"/>
    <w:rsid w:val="003E3E3A"/>
    <w:rsid w:val="003E45F0"/>
    <w:rsid w:val="003E53D7"/>
    <w:rsid w:val="003E5D55"/>
    <w:rsid w:val="003E5DBF"/>
    <w:rsid w:val="003E643D"/>
    <w:rsid w:val="003E73D9"/>
    <w:rsid w:val="003E78FE"/>
    <w:rsid w:val="003F02E7"/>
    <w:rsid w:val="003F0327"/>
    <w:rsid w:val="003F3DC8"/>
    <w:rsid w:val="003F4475"/>
    <w:rsid w:val="003F63CE"/>
    <w:rsid w:val="003F768C"/>
    <w:rsid w:val="003F7805"/>
    <w:rsid w:val="0040016F"/>
    <w:rsid w:val="00400570"/>
    <w:rsid w:val="00400D00"/>
    <w:rsid w:val="0040152B"/>
    <w:rsid w:val="00401D91"/>
    <w:rsid w:val="004028EB"/>
    <w:rsid w:val="00402DC5"/>
    <w:rsid w:val="004031D4"/>
    <w:rsid w:val="00404944"/>
    <w:rsid w:val="004056E9"/>
    <w:rsid w:val="004059BD"/>
    <w:rsid w:val="00405CDE"/>
    <w:rsid w:val="004065B0"/>
    <w:rsid w:val="004075AC"/>
    <w:rsid w:val="00407E52"/>
    <w:rsid w:val="00410F5A"/>
    <w:rsid w:val="00413EC5"/>
    <w:rsid w:val="00413F3D"/>
    <w:rsid w:val="00414A2C"/>
    <w:rsid w:val="0041587B"/>
    <w:rsid w:val="00415C6E"/>
    <w:rsid w:val="00416210"/>
    <w:rsid w:val="0041678E"/>
    <w:rsid w:val="00420563"/>
    <w:rsid w:val="00420FF5"/>
    <w:rsid w:val="00421CDA"/>
    <w:rsid w:val="00422EFB"/>
    <w:rsid w:val="0042356B"/>
    <w:rsid w:val="00423E25"/>
    <w:rsid w:val="004250D3"/>
    <w:rsid w:val="00426814"/>
    <w:rsid w:val="004273B4"/>
    <w:rsid w:val="00431767"/>
    <w:rsid w:val="00432944"/>
    <w:rsid w:val="00432A00"/>
    <w:rsid w:val="00433D61"/>
    <w:rsid w:val="00434A25"/>
    <w:rsid w:val="00434D6E"/>
    <w:rsid w:val="004359AA"/>
    <w:rsid w:val="004369B4"/>
    <w:rsid w:val="00436D67"/>
    <w:rsid w:val="00436FC4"/>
    <w:rsid w:val="004374C4"/>
    <w:rsid w:val="004413C6"/>
    <w:rsid w:val="004415F5"/>
    <w:rsid w:val="00442805"/>
    <w:rsid w:val="00442B8A"/>
    <w:rsid w:val="0044316D"/>
    <w:rsid w:val="00444802"/>
    <w:rsid w:val="00445550"/>
    <w:rsid w:val="00445CB3"/>
    <w:rsid w:val="00445E83"/>
    <w:rsid w:val="00446864"/>
    <w:rsid w:val="004472B7"/>
    <w:rsid w:val="004502FC"/>
    <w:rsid w:val="00450C74"/>
    <w:rsid w:val="00451DA4"/>
    <w:rsid w:val="00451F15"/>
    <w:rsid w:val="0045206F"/>
    <w:rsid w:val="00455053"/>
    <w:rsid w:val="0045529A"/>
    <w:rsid w:val="00455B88"/>
    <w:rsid w:val="004562CA"/>
    <w:rsid w:val="00456743"/>
    <w:rsid w:val="004569DE"/>
    <w:rsid w:val="00460919"/>
    <w:rsid w:val="00461074"/>
    <w:rsid w:val="00461E7C"/>
    <w:rsid w:val="00462BDC"/>
    <w:rsid w:val="00462F08"/>
    <w:rsid w:val="00463569"/>
    <w:rsid w:val="00463F64"/>
    <w:rsid w:val="0046425B"/>
    <w:rsid w:val="0046542C"/>
    <w:rsid w:val="00465456"/>
    <w:rsid w:val="00465B46"/>
    <w:rsid w:val="0046601A"/>
    <w:rsid w:val="0047029F"/>
    <w:rsid w:val="00471A88"/>
    <w:rsid w:val="00471F4A"/>
    <w:rsid w:val="00472FF0"/>
    <w:rsid w:val="004755CF"/>
    <w:rsid w:val="0047731D"/>
    <w:rsid w:val="00477731"/>
    <w:rsid w:val="00477FE6"/>
    <w:rsid w:val="004809A1"/>
    <w:rsid w:val="00480D03"/>
    <w:rsid w:val="00481D6A"/>
    <w:rsid w:val="00482CA1"/>
    <w:rsid w:val="00483020"/>
    <w:rsid w:val="004834FA"/>
    <w:rsid w:val="00484DA4"/>
    <w:rsid w:val="00485373"/>
    <w:rsid w:val="004854A7"/>
    <w:rsid w:val="004860F9"/>
    <w:rsid w:val="004865D1"/>
    <w:rsid w:val="00486ACB"/>
    <w:rsid w:val="00486D9D"/>
    <w:rsid w:val="004875C7"/>
    <w:rsid w:val="004906B9"/>
    <w:rsid w:val="00490978"/>
    <w:rsid w:val="00490EE1"/>
    <w:rsid w:val="00491783"/>
    <w:rsid w:val="00491C08"/>
    <w:rsid w:val="00492A9E"/>
    <w:rsid w:val="00492E9B"/>
    <w:rsid w:val="004943A1"/>
    <w:rsid w:val="00494ECD"/>
    <w:rsid w:val="00495340"/>
    <w:rsid w:val="004953AE"/>
    <w:rsid w:val="00495E04"/>
    <w:rsid w:val="004A0250"/>
    <w:rsid w:val="004A0FF4"/>
    <w:rsid w:val="004A0FF9"/>
    <w:rsid w:val="004A185D"/>
    <w:rsid w:val="004A330E"/>
    <w:rsid w:val="004A46B2"/>
    <w:rsid w:val="004A4F52"/>
    <w:rsid w:val="004A52BF"/>
    <w:rsid w:val="004A5A23"/>
    <w:rsid w:val="004A6329"/>
    <w:rsid w:val="004A6779"/>
    <w:rsid w:val="004A6D2E"/>
    <w:rsid w:val="004A6F99"/>
    <w:rsid w:val="004B285F"/>
    <w:rsid w:val="004B37B4"/>
    <w:rsid w:val="004B3A4E"/>
    <w:rsid w:val="004B3CEC"/>
    <w:rsid w:val="004B47BD"/>
    <w:rsid w:val="004B4D1A"/>
    <w:rsid w:val="004B6139"/>
    <w:rsid w:val="004B707F"/>
    <w:rsid w:val="004B711A"/>
    <w:rsid w:val="004B7EE0"/>
    <w:rsid w:val="004C1420"/>
    <w:rsid w:val="004C20BA"/>
    <w:rsid w:val="004C2352"/>
    <w:rsid w:val="004C4585"/>
    <w:rsid w:val="004C628F"/>
    <w:rsid w:val="004C66AA"/>
    <w:rsid w:val="004C6C77"/>
    <w:rsid w:val="004C71E4"/>
    <w:rsid w:val="004D0941"/>
    <w:rsid w:val="004D153C"/>
    <w:rsid w:val="004D192A"/>
    <w:rsid w:val="004D2B3E"/>
    <w:rsid w:val="004D2F77"/>
    <w:rsid w:val="004D3561"/>
    <w:rsid w:val="004D62B4"/>
    <w:rsid w:val="004D760D"/>
    <w:rsid w:val="004D7F8E"/>
    <w:rsid w:val="004E0B93"/>
    <w:rsid w:val="004E0F91"/>
    <w:rsid w:val="004E1A33"/>
    <w:rsid w:val="004E1E2F"/>
    <w:rsid w:val="004E24FA"/>
    <w:rsid w:val="004E6570"/>
    <w:rsid w:val="004E7153"/>
    <w:rsid w:val="004E72DD"/>
    <w:rsid w:val="004F01DE"/>
    <w:rsid w:val="004F0205"/>
    <w:rsid w:val="004F030B"/>
    <w:rsid w:val="004F03D4"/>
    <w:rsid w:val="004F0872"/>
    <w:rsid w:val="004F203A"/>
    <w:rsid w:val="004F24BF"/>
    <w:rsid w:val="004F25CF"/>
    <w:rsid w:val="004F334E"/>
    <w:rsid w:val="004F41FB"/>
    <w:rsid w:val="004F4F5A"/>
    <w:rsid w:val="004F5280"/>
    <w:rsid w:val="004F5EA5"/>
    <w:rsid w:val="004F65F5"/>
    <w:rsid w:val="004F698F"/>
    <w:rsid w:val="004F69B1"/>
    <w:rsid w:val="004F6E1A"/>
    <w:rsid w:val="00500287"/>
    <w:rsid w:val="005015D7"/>
    <w:rsid w:val="00502485"/>
    <w:rsid w:val="00502CDB"/>
    <w:rsid w:val="00502ED8"/>
    <w:rsid w:val="0050396F"/>
    <w:rsid w:val="0050398D"/>
    <w:rsid w:val="005040E2"/>
    <w:rsid w:val="00504844"/>
    <w:rsid w:val="00504A8F"/>
    <w:rsid w:val="00504C5D"/>
    <w:rsid w:val="005052F3"/>
    <w:rsid w:val="005057F9"/>
    <w:rsid w:val="005063C7"/>
    <w:rsid w:val="005066DA"/>
    <w:rsid w:val="005073F5"/>
    <w:rsid w:val="00510A40"/>
    <w:rsid w:val="00510E13"/>
    <w:rsid w:val="00510E92"/>
    <w:rsid w:val="00511534"/>
    <w:rsid w:val="005149FD"/>
    <w:rsid w:val="00514A6B"/>
    <w:rsid w:val="00517958"/>
    <w:rsid w:val="005204B7"/>
    <w:rsid w:val="00520A02"/>
    <w:rsid w:val="00521660"/>
    <w:rsid w:val="005221AF"/>
    <w:rsid w:val="005231C3"/>
    <w:rsid w:val="005265F7"/>
    <w:rsid w:val="00526896"/>
    <w:rsid w:val="00527325"/>
    <w:rsid w:val="0053208D"/>
    <w:rsid w:val="00532753"/>
    <w:rsid w:val="00532E58"/>
    <w:rsid w:val="005330D3"/>
    <w:rsid w:val="00534AEA"/>
    <w:rsid w:val="005365F6"/>
    <w:rsid w:val="00537355"/>
    <w:rsid w:val="005373F4"/>
    <w:rsid w:val="005425FD"/>
    <w:rsid w:val="005436A6"/>
    <w:rsid w:val="00543B7D"/>
    <w:rsid w:val="00544032"/>
    <w:rsid w:val="0054418F"/>
    <w:rsid w:val="00544849"/>
    <w:rsid w:val="00545776"/>
    <w:rsid w:val="00546262"/>
    <w:rsid w:val="005477CD"/>
    <w:rsid w:val="00551833"/>
    <w:rsid w:val="00552814"/>
    <w:rsid w:val="005543BD"/>
    <w:rsid w:val="00554C04"/>
    <w:rsid w:val="00555992"/>
    <w:rsid w:val="00555CBB"/>
    <w:rsid w:val="00556527"/>
    <w:rsid w:val="0055670B"/>
    <w:rsid w:val="0055750A"/>
    <w:rsid w:val="00560B93"/>
    <w:rsid w:val="00562254"/>
    <w:rsid w:val="005624D7"/>
    <w:rsid w:val="00564B1A"/>
    <w:rsid w:val="005651E6"/>
    <w:rsid w:val="00565C6E"/>
    <w:rsid w:val="00566305"/>
    <w:rsid w:val="00566A77"/>
    <w:rsid w:val="00567B35"/>
    <w:rsid w:val="0057008C"/>
    <w:rsid w:val="00570622"/>
    <w:rsid w:val="005711EC"/>
    <w:rsid w:val="0057123C"/>
    <w:rsid w:val="00571FB7"/>
    <w:rsid w:val="0057291D"/>
    <w:rsid w:val="00573B64"/>
    <w:rsid w:val="005744ED"/>
    <w:rsid w:val="00574511"/>
    <w:rsid w:val="0057460E"/>
    <w:rsid w:val="0057526E"/>
    <w:rsid w:val="00576FF6"/>
    <w:rsid w:val="0057752D"/>
    <w:rsid w:val="00580F7A"/>
    <w:rsid w:val="00582169"/>
    <w:rsid w:val="00582CD3"/>
    <w:rsid w:val="00584FCC"/>
    <w:rsid w:val="00585C2F"/>
    <w:rsid w:val="005867C3"/>
    <w:rsid w:val="00586B3A"/>
    <w:rsid w:val="005875E1"/>
    <w:rsid w:val="0058761A"/>
    <w:rsid w:val="005879BD"/>
    <w:rsid w:val="005900BB"/>
    <w:rsid w:val="00590388"/>
    <w:rsid w:val="00590A88"/>
    <w:rsid w:val="00590D9B"/>
    <w:rsid w:val="005912A7"/>
    <w:rsid w:val="00591ECD"/>
    <w:rsid w:val="00592CBD"/>
    <w:rsid w:val="00592CEB"/>
    <w:rsid w:val="00594A2C"/>
    <w:rsid w:val="00595B6A"/>
    <w:rsid w:val="00596057"/>
    <w:rsid w:val="00597EC5"/>
    <w:rsid w:val="005A0AA8"/>
    <w:rsid w:val="005A1CE9"/>
    <w:rsid w:val="005A2CEE"/>
    <w:rsid w:val="005A2E49"/>
    <w:rsid w:val="005A390D"/>
    <w:rsid w:val="005A3A8C"/>
    <w:rsid w:val="005A5847"/>
    <w:rsid w:val="005A5A0E"/>
    <w:rsid w:val="005A630E"/>
    <w:rsid w:val="005A7F0A"/>
    <w:rsid w:val="005B1326"/>
    <w:rsid w:val="005B16E9"/>
    <w:rsid w:val="005B1B58"/>
    <w:rsid w:val="005B2E19"/>
    <w:rsid w:val="005B476B"/>
    <w:rsid w:val="005B5754"/>
    <w:rsid w:val="005B5F15"/>
    <w:rsid w:val="005B6350"/>
    <w:rsid w:val="005C0916"/>
    <w:rsid w:val="005C09DE"/>
    <w:rsid w:val="005C3662"/>
    <w:rsid w:val="005C4871"/>
    <w:rsid w:val="005C6CE7"/>
    <w:rsid w:val="005C700D"/>
    <w:rsid w:val="005C72C1"/>
    <w:rsid w:val="005C786D"/>
    <w:rsid w:val="005D00ED"/>
    <w:rsid w:val="005D065A"/>
    <w:rsid w:val="005D2013"/>
    <w:rsid w:val="005D4B52"/>
    <w:rsid w:val="005D5DF6"/>
    <w:rsid w:val="005D7522"/>
    <w:rsid w:val="005D765E"/>
    <w:rsid w:val="005E26FC"/>
    <w:rsid w:val="005E3BFF"/>
    <w:rsid w:val="005E3FD0"/>
    <w:rsid w:val="005E4022"/>
    <w:rsid w:val="005E5318"/>
    <w:rsid w:val="005E732B"/>
    <w:rsid w:val="005E7569"/>
    <w:rsid w:val="005E7DDA"/>
    <w:rsid w:val="005F0D2C"/>
    <w:rsid w:val="005F16F6"/>
    <w:rsid w:val="005F21C9"/>
    <w:rsid w:val="005F2D19"/>
    <w:rsid w:val="005F33F1"/>
    <w:rsid w:val="005F3513"/>
    <w:rsid w:val="005F382D"/>
    <w:rsid w:val="005F3F15"/>
    <w:rsid w:val="005F3FDF"/>
    <w:rsid w:val="005F5036"/>
    <w:rsid w:val="005F7666"/>
    <w:rsid w:val="005F77FE"/>
    <w:rsid w:val="00601761"/>
    <w:rsid w:val="00603EF6"/>
    <w:rsid w:val="006040D5"/>
    <w:rsid w:val="00604874"/>
    <w:rsid w:val="00606D01"/>
    <w:rsid w:val="00607556"/>
    <w:rsid w:val="0061098C"/>
    <w:rsid w:val="00613B84"/>
    <w:rsid w:val="006148C4"/>
    <w:rsid w:val="00614B98"/>
    <w:rsid w:val="006152DF"/>
    <w:rsid w:val="00616043"/>
    <w:rsid w:val="0061612A"/>
    <w:rsid w:val="00616B33"/>
    <w:rsid w:val="00622449"/>
    <w:rsid w:val="00623D03"/>
    <w:rsid w:val="006246B5"/>
    <w:rsid w:val="00624E01"/>
    <w:rsid w:val="00625BD4"/>
    <w:rsid w:val="00626384"/>
    <w:rsid w:val="006264D4"/>
    <w:rsid w:val="006278B7"/>
    <w:rsid w:val="00627DDB"/>
    <w:rsid w:val="0063011E"/>
    <w:rsid w:val="00630F5E"/>
    <w:rsid w:val="0063109A"/>
    <w:rsid w:val="00631655"/>
    <w:rsid w:val="00632686"/>
    <w:rsid w:val="0063295E"/>
    <w:rsid w:val="006331A2"/>
    <w:rsid w:val="0063403A"/>
    <w:rsid w:val="00634760"/>
    <w:rsid w:val="00634A90"/>
    <w:rsid w:val="00635366"/>
    <w:rsid w:val="0063554C"/>
    <w:rsid w:val="00636FFC"/>
    <w:rsid w:val="006376BB"/>
    <w:rsid w:val="006402CB"/>
    <w:rsid w:val="006405E4"/>
    <w:rsid w:val="0064082A"/>
    <w:rsid w:val="00640E31"/>
    <w:rsid w:val="00640F23"/>
    <w:rsid w:val="0064109B"/>
    <w:rsid w:val="00641A59"/>
    <w:rsid w:val="00641A8E"/>
    <w:rsid w:val="00641B1A"/>
    <w:rsid w:val="00642356"/>
    <w:rsid w:val="00643515"/>
    <w:rsid w:val="00643B96"/>
    <w:rsid w:val="0064553D"/>
    <w:rsid w:val="0064573C"/>
    <w:rsid w:val="0064615B"/>
    <w:rsid w:val="006466F9"/>
    <w:rsid w:val="00646702"/>
    <w:rsid w:val="00646D5D"/>
    <w:rsid w:val="0065035F"/>
    <w:rsid w:val="00650388"/>
    <w:rsid w:val="0065059A"/>
    <w:rsid w:val="006512DC"/>
    <w:rsid w:val="006516FD"/>
    <w:rsid w:val="006534B8"/>
    <w:rsid w:val="00653550"/>
    <w:rsid w:val="00654529"/>
    <w:rsid w:val="00654578"/>
    <w:rsid w:val="00654825"/>
    <w:rsid w:val="00655C80"/>
    <w:rsid w:val="006567A3"/>
    <w:rsid w:val="00657A98"/>
    <w:rsid w:val="00660447"/>
    <w:rsid w:val="006605C2"/>
    <w:rsid w:val="00662441"/>
    <w:rsid w:val="00662821"/>
    <w:rsid w:val="0066342F"/>
    <w:rsid w:val="00663465"/>
    <w:rsid w:val="00663596"/>
    <w:rsid w:val="00663C32"/>
    <w:rsid w:val="00666ADD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50D1"/>
    <w:rsid w:val="00675B3C"/>
    <w:rsid w:val="00675CEE"/>
    <w:rsid w:val="00676882"/>
    <w:rsid w:val="00676DE0"/>
    <w:rsid w:val="0067704D"/>
    <w:rsid w:val="006808FD"/>
    <w:rsid w:val="00680EDB"/>
    <w:rsid w:val="0068191C"/>
    <w:rsid w:val="00681EB7"/>
    <w:rsid w:val="00682084"/>
    <w:rsid w:val="00683821"/>
    <w:rsid w:val="0068489E"/>
    <w:rsid w:val="00684A44"/>
    <w:rsid w:val="00685C4F"/>
    <w:rsid w:val="006901DA"/>
    <w:rsid w:val="0069037C"/>
    <w:rsid w:val="006906D2"/>
    <w:rsid w:val="0069127B"/>
    <w:rsid w:val="00691C5A"/>
    <w:rsid w:val="00692CB2"/>
    <w:rsid w:val="00693499"/>
    <w:rsid w:val="00693503"/>
    <w:rsid w:val="00693983"/>
    <w:rsid w:val="0069427D"/>
    <w:rsid w:val="00694713"/>
    <w:rsid w:val="006949B0"/>
    <w:rsid w:val="00694BAD"/>
    <w:rsid w:val="00694E3C"/>
    <w:rsid w:val="006976A8"/>
    <w:rsid w:val="006A0E0B"/>
    <w:rsid w:val="006A137A"/>
    <w:rsid w:val="006A1C29"/>
    <w:rsid w:val="006A30ED"/>
    <w:rsid w:val="006A33E5"/>
    <w:rsid w:val="006A4908"/>
    <w:rsid w:val="006A4E19"/>
    <w:rsid w:val="006A595C"/>
    <w:rsid w:val="006A5DDC"/>
    <w:rsid w:val="006B0A34"/>
    <w:rsid w:val="006B3438"/>
    <w:rsid w:val="006B56EA"/>
    <w:rsid w:val="006B59EA"/>
    <w:rsid w:val="006B5B26"/>
    <w:rsid w:val="006B6E01"/>
    <w:rsid w:val="006C0865"/>
    <w:rsid w:val="006C091F"/>
    <w:rsid w:val="006C0D9B"/>
    <w:rsid w:val="006C1651"/>
    <w:rsid w:val="006C1C72"/>
    <w:rsid w:val="006C27B4"/>
    <w:rsid w:val="006C34EB"/>
    <w:rsid w:val="006C3FDD"/>
    <w:rsid w:val="006C45F9"/>
    <w:rsid w:val="006C4D3B"/>
    <w:rsid w:val="006C58B4"/>
    <w:rsid w:val="006C5D69"/>
    <w:rsid w:val="006C6790"/>
    <w:rsid w:val="006C6A8E"/>
    <w:rsid w:val="006C6BF8"/>
    <w:rsid w:val="006C76F7"/>
    <w:rsid w:val="006D17BB"/>
    <w:rsid w:val="006D24FF"/>
    <w:rsid w:val="006D25FD"/>
    <w:rsid w:val="006D2803"/>
    <w:rsid w:val="006D350C"/>
    <w:rsid w:val="006D42DC"/>
    <w:rsid w:val="006D63CD"/>
    <w:rsid w:val="006D6E70"/>
    <w:rsid w:val="006D748B"/>
    <w:rsid w:val="006D7D43"/>
    <w:rsid w:val="006E0378"/>
    <w:rsid w:val="006E0467"/>
    <w:rsid w:val="006E04E6"/>
    <w:rsid w:val="006E12C9"/>
    <w:rsid w:val="006E18BA"/>
    <w:rsid w:val="006E19BD"/>
    <w:rsid w:val="006E2934"/>
    <w:rsid w:val="006E3774"/>
    <w:rsid w:val="006E3C5E"/>
    <w:rsid w:val="006E5671"/>
    <w:rsid w:val="006E5E8C"/>
    <w:rsid w:val="006E6373"/>
    <w:rsid w:val="006E6C88"/>
    <w:rsid w:val="006E705F"/>
    <w:rsid w:val="006E719F"/>
    <w:rsid w:val="006F06D9"/>
    <w:rsid w:val="006F0A4F"/>
    <w:rsid w:val="006F0A96"/>
    <w:rsid w:val="006F1774"/>
    <w:rsid w:val="006F2ACE"/>
    <w:rsid w:val="006F416C"/>
    <w:rsid w:val="006F659B"/>
    <w:rsid w:val="006F6C82"/>
    <w:rsid w:val="006F782F"/>
    <w:rsid w:val="006F7C3D"/>
    <w:rsid w:val="00700823"/>
    <w:rsid w:val="00700C39"/>
    <w:rsid w:val="00700C41"/>
    <w:rsid w:val="00701C84"/>
    <w:rsid w:val="00703BC9"/>
    <w:rsid w:val="007047A6"/>
    <w:rsid w:val="00704D01"/>
    <w:rsid w:val="00705468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849"/>
    <w:rsid w:val="0071698E"/>
    <w:rsid w:val="007179F1"/>
    <w:rsid w:val="0072198A"/>
    <w:rsid w:val="00721C73"/>
    <w:rsid w:val="00721D54"/>
    <w:rsid w:val="00721E8C"/>
    <w:rsid w:val="00722608"/>
    <w:rsid w:val="00723003"/>
    <w:rsid w:val="0072374E"/>
    <w:rsid w:val="00724288"/>
    <w:rsid w:val="0072499B"/>
    <w:rsid w:val="00724C91"/>
    <w:rsid w:val="00725D6B"/>
    <w:rsid w:val="00725F96"/>
    <w:rsid w:val="00726182"/>
    <w:rsid w:val="00726AD1"/>
    <w:rsid w:val="00727008"/>
    <w:rsid w:val="00727705"/>
    <w:rsid w:val="0072770A"/>
    <w:rsid w:val="007302FF"/>
    <w:rsid w:val="00730FC3"/>
    <w:rsid w:val="00731810"/>
    <w:rsid w:val="00733273"/>
    <w:rsid w:val="007337F1"/>
    <w:rsid w:val="00734DC9"/>
    <w:rsid w:val="00734E4C"/>
    <w:rsid w:val="00734EC5"/>
    <w:rsid w:val="0073770F"/>
    <w:rsid w:val="00740E9D"/>
    <w:rsid w:val="00743654"/>
    <w:rsid w:val="00744330"/>
    <w:rsid w:val="00744924"/>
    <w:rsid w:val="00745886"/>
    <w:rsid w:val="007464B9"/>
    <w:rsid w:val="00747C04"/>
    <w:rsid w:val="00752CD7"/>
    <w:rsid w:val="00752E1B"/>
    <w:rsid w:val="00752ED8"/>
    <w:rsid w:val="0075331B"/>
    <w:rsid w:val="0075337E"/>
    <w:rsid w:val="007533E1"/>
    <w:rsid w:val="00753CA5"/>
    <w:rsid w:val="00755041"/>
    <w:rsid w:val="00756CF2"/>
    <w:rsid w:val="007575FE"/>
    <w:rsid w:val="00757CA8"/>
    <w:rsid w:val="0076094B"/>
    <w:rsid w:val="007614C1"/>
    <w:rsid w:val="0076245C"/>
    <w:rsid w:val="00762BC1"/>
    <w:rsid w:val="00762C88"/>
    <w:rsid w:val="00762CCF"/>
    <w:rsid w:val="00763060"/>
    <w:rsid w:val="007639F6"/>
    <w:rsid w:val="00763D4F"/>
    <w:rsid w:val="0076567A"/>
    <w:rsid w:val="00765748"/>
    <w:rsid w:val="007713EE"/>
    <w:rsid w:val="007714FD"/>
    <w:rsid w:val="00771A13"/>
    <w:rsid w:val="0077212A"/>
    <w:rsid w:val="007735FB"/>
    <w:rsid w:val="00774D9B"/>
    <w:rsid w:val="007757B2"/>
    <w:rsid w:val="0077780C"/>
    <w:rsid w:val="00777DF6"/>
    <w:rsid w:val="00780681"/>
    <w:rsid w:val="0078085C"/>
    <w:rsid w:val="00780D14"/>
    <w:rsid w:val="0078144A"/>
    <w:rsid w:val="00781A0F"/>
    <w:rsid w:val="00782259"/>
    <w:rsid w:val="00782D84"/>
    <w:rsid w:val="00783FF2"/>
    <w:rsid w:val="0078495C"/>
    <w:rsid w:val="007854DD"/>
    <w:rsid w:val="007875E9"/>
    <w:rsid w:val="007907B3"/>
    <w:rsid w:val="007908CF"/>
    <w:rsid w:val="007912F0"/>
    <w:rsid w:val="0079214D"/>
    <w:rsid w:val="00792691"/>
    <w:rsid w:val="00793DC2"/>
    <w:rsid w:val="007942AD"/>
    <w:rsid w:val="007942D3"/>
    <w:rsid w:val="0079520C"/>
    <w:rsid w:val="00795635"/>
    <w:rsid w:val="00796658"/>
    <w:rsid w:val="00797F75"/>
    <w:rsid w:val="007A0512"/>
    <w:rsid w:val="007A4AA7"/>
    <w:rsid w:val="007A5132"/>
    <w:rsid w:val="007A5234"/>
    <w:rsid w:val="007A5462"/>
    <w:rsid w:val="007A5F3E"/>
    <w:rsid w:val="007A63A4"/>
    <w:rsid w:val="007B1031"/>
    <w:rsid w:val="007B1667"/>
    <w:rsid w:val="007B1BA0"/>
    <w:rsid w:val="007B2145"/>
    <w:rsid w:val="007B291B"/>
    <w:rsid w:val="007B34DC"/>
    <w:rsid w:val="007B40FF"/>
    <w:rsid w:val="007B4137"/>
    <w:rsid w:val="007B495E"/>
    <w:rsid w:val="007B52AE"/>
    <w:rsid w:val="007B5967"/>
    <w:rsid w:val="007B63CF"/>
    <w:rsid w:val="007B70AC"/>
    <w:rsid w:val="007B75BE"/>
    <w:rsid w:val="007C078C"/>
    <w:rsid w:val="007C205A"/>
    <w:rsid w:val="007C3A3E"/>
    <w:rsid w:val="007C4455"/>
    <w:rsid w:val="007C4861"/>
    <w:rsid w:val="007C5132"/>
    <w:rsid w:val="007C6465"/>
    <w:rsid w:val="007C7168"/>
    <w:rsid w:val="007C78E4"/>
    <w:rsid w:val="007C7B70"/>
    <w:rsid w:val="007C7DFC"/>
    <w:rsid w:val="007D1275"/>
    <w:rsid w:val="007D1DD8"/>
    <w:rsid w:val="007D3221"/>
    <w:rsid w:val="007D39A5"/>
    <w:rsid w:val="007D5F99"/>
    <w:rsid w:val="007D6D96"/>
    <w:rsid w:val="007D7E8F"/>
    <w:rsid w:val="007E01A5"/>
    <w:rsid w:val="007E14B3"/>
    <w:rsid w:val="007E1D87"/>
    <w:rsid w:val="007E2539"/>
    <w:rsid w:val="007E4575"/>
    <w:rsid w:val="007E48FB"/>
    <w:rsid w:val="007E507E"/>
    <w:rsid w:val="007E7F6B"/>
    <w:rsid w:val="007F0DFA"/>
    <w:rsid w:val="007F129F"/>
    <w:rsid w:val="007F21E9"/>
    <w:rsid w:val="007F30D3"/>
    <w:rsid w:val="007F325C"/>
    <w:rsid w:val="007F3396"/>
    <w:rsid w:val="007F504C"/>
    <w:rsid w:val="007F63E1"/>
    <w:rsid w:val="007F7AA9"/>
    <w:rsid w:val="00800C8D"/>
    <w:rsid w:val="0080366F"/>
    <w:rsid w:val="00803F4C"/>
    <w:rsid w:val="008047A7"/>
    <w:rsid w:val="00805A0E"/>
    <w:rsid w:val="00805C67"/>
    <w:rsid w:val="00805E32"/>
    <w:rsid w:val="00810518"/>
    <w:rsid w:val="00810FDA"/>
    <w:rsid w:val="0081340E"/>
    <w:rsid w:val="00814D04"/>
    <w:rsid w:val="00814F53"/>
    <w:rsid w:val="0081503F"/>
    <w:rsid w:val="00815274"/>
    <w:rsid w:val="00817067"/>
    <w:rsid w:val="008206F3"/>
    <w:rsid w:val="008211EE"/>
    <w:rsid w:val="008212F5"/>
    <w:rsid w:val="0082245B"/>
    <w:rsid w:val="008226EC"/>
    <w:rsid w:val="0082549A"/>
    <w:rsid w:val="00825552"/>
    <w:rsid w:val="00825FF2"/>
    <w:rsid w:val="00827F61"/>
    <w:rsid w:val="008301EA"/>
    <w:rsid w:val="00830214"/>
    <w:rsid w:val="00831009"/>
    <w:rsid w:val="008321DD"/>
    <w:rsid w:val="00832287"/>
    <w:rsid w:val="008329CC"/>
    <w:rsid w:val="00834C27"/>
    <w:rsid w:val="00835319"/>
    <w:rsid w:val="0083617E"/>
    <w:rsid w:val="00836851"/>
    <w:rsid w:val="008370EA"/>
    <w:rsid w:val="008371B4"/>
    <w:rsid w:val="00840815"/>
    <w:rsid w:val="00840ACC"/>
    <w:rsid w:val="00840D07"/>
    <w:rsid w:val="00841F6D"/>
    <w:rsid w:val="00841F8D"/>
    <w:rsid w:val="008426CE"/>
    <w:rsid w:val="00843961"/>
    <w:rsid w:val="00844BED"/>
    <w:rsid w:val="00844EEB"/>
    <w:rsid w:val="0084504F"/>
    <w:rsid w:val="00845C23"/>
    <w:rsid w:val="00846182"/>
    <w:rsid w:val="00846D7C"/>
    <w:rsid w:val="00847DF1"/>
    <w:rsid w:val="00850968"/>
    <w:rsid w:val="008515F2"/>
    <w:rsid w:val="0085181C"/>
    <w:rsid w:val="0085328D"/>
    <w:rsid w:val="00853722"/>
    <w:rsid w:val="00853EEC"/>
    <w:rsid w:val="0085539C"/>
    <w:rsid w:val="00855EF7"/>
    <w:rsid w:val="00856A84"/>
    <w:rsid w:val="00857964"/>
    <w:rsid w:val="008602E2"/>
    <w:rsid w:val="0086077E"/>
    <w:rsid w:val="00860AAF"/>
    <w:rsid w:val="0086161C"/>
    <w:rsid w:val="00861632"/>
    <w:rsid w:val="00862A32"/>
    <w:rsid w:val="00862BBD"/>
    <w:rsid w:val="00865E3A"/>
    <w:rsid w:val="00866029"/>
    <w:rsid w:val="00866310"/>
    <w:rsid w:val="00866D8A"/>
    <w:rsid w:val="00866FA4"/>
    <w:rsid w:val="00867ABE"/>
    <w:rsid w:val="00870A24"/>
    <w:rsid w:val="00872520"/>
    <w:rsid w:val="00872F89"/>
    <w:rsid w:val="00873291"/>
    <w:rsid w:val="00873436"/>
    <w:rsid w:val="008757D4"/>
    <w:rsid w:val="008776C2"/>
    <w:rsid w:val="00877AF0"/>
    <w:rsid w:val="00880FED"/>
    <w:rsid w:val="0088108F"/>
    <w:rsid w:val="0088140B"/>
    <w:rsid w:val="00881ABF"/>
    <w:rsid w:val="0088336A"/>
    <w:rsid w:val="008834C3"/>
    <w:rsid w:val="00885D7C"/>
    <w:rsid w:val="00886D98"/>
    <w:rsid w:val="00895309"/>
    <w:rsid w:val="00895422"/>
    <w:rsid w:val="008957F0"/>
    <w:rsid w:val="00895B64"/>
    <w:rsid w:val="00896058"/>
    <w:rsid w:val="00896BF9"/>
    <w:rsid w:val="00897A19"/>
    <w:rsid w:val="008A0C3D"/>
    <w:rsid w:val="008A1ADF"/>
    <w:rsid w:val="008A36F8"/>
    <w:rsid w:val="008A3944"/>
    <w:rsid w:val="008A568F"/>
    <w:rsid w:val="008A5857"/>
    <w:rsid w:val="008A5D59"/>
    <w:rsid w:val="008A5FE7"/>
    <w:rsid w:val="008A6AD4"/>
    <w:rsid w:val="008B0C93"/>
    <w:rsid w:val="008B1094"/>
    <w:rsid w:val="008B144C"/>
    <w:rsid w:val="008B1871"/>
    <w:rsid w:val="008B2598"/>
    <w:rsid w:val="008B38B2"/>
    <w:rsid w:val="008B5C5F"/>
    <w:rsid w:val="008B604D"/>
    <w:rsid w:val="008B7027"/>
    <w:rsid w:val="008B7285"/>
    <w:rsid w:val="008B7F09"/>
    <w:rsid w:val="008C0814"/>
    <w:rsid w:val="008C2C4C"/>
    <w:rsid w:val="008C406D"/>
    <w:rsid w:val="008C436F"/>
    <w:rsid w:val="008C582D"/>
    <w:rsid w:val="008D066B"/>
    <w:rsid w:val="008D1864"/>
    <w:rsid w:val="008D1EE9"/>
    <w:rsid w:val="008D344A"/>
    <w:rsid w:val="008D3B77"/>
    <w:rsid w:val="008D3BC3"/>
    <w:rsid w:val="008D3C72"/>
    <w:rsid w:val="008D4C18"/>
    <w:rsid w:val="008D4D95"/>
    <w:rsid w:val="008D54B7"/>
    <w:rsid w:val="008D597D"/>
    <w:rsid w:val="008D5B53"/>
    <w:rsid w:val="008E026D"/>
    <w:rsid w:val="008E0516"/>
    <w:rsid w:val="008E087F"/>
    <w:rsid w:val="008E09C8"/>
    <w:rsid w:val="008E182E"/>
    <w:rsid w:val="008E2275"/>
    <w:rsid w:val="008E2C09"/>
    <w:rsid w:val="008E34DC"/>
    <w:rsid w:val="008E3625"/>
    <w:rsid w:val="008E3A9C"/>
    <w:rsid w:val="008E475F"/>
    <w:rsid w:val="008E47DE"/>
    <w:rsid w:val="008E6C51"/>
    <w:rsid w:val="008E6CEA"/>
    <w:rsid w:val="008E74A5"/>
    <w:rsid w:val="008F0021"/>
    <w:rsid w:val="008F033A"/>
    <w:rsid w:val="008F065D"/>
    <w:rsid w:val="008F133F"/>
    <w:rsid w:val="008F20AC"/>
    <w:rsid w:val="008F2206"/>
    <w:rsid w:val="008F49B7"/>
    <w:rsid w:val="008F5326"/>
    <w:rsid w:val="008F579B"/>
    <w:rsid w:val="008F5AC6"/>
    <w:rsid w:val="008F5FC5"/>
    <w:rsid w:val="008F6429"/>
    <w:rsid w:val="008F64EF"/>
    <w:rsid w:val="008F7ED6"/>
    <w:rsid w:val="009005F4"/>
    <w:rsid w:val="00903173"/>
    <w:rsid w:val="00903927"/>
    <w:rsid w:val="00905599"/>
    <w:rsid w:val="009057DC"/>
    <w:rsid w:val="00905F04"/>
    <w:rsid w:val="00907B8F"/>
    <w:rsid w:val="009109E0"/>
    <w:rsid w:val="00910DF3"/>
    <w:rsid w:val="00910F95"/>
    <w:rsid w:val="00911650"/>
    <w:rsid w:val="009124DE"/>
    <w:rsid w:val="0091295F"/>
    <w:rsid w:val="009129F4"/>
    <w:rsid w:val="00912B0B"/>
    <w:rsid w:val="00913FD1"/>
    <w:rsid w:val="00914107"/>
    <w:rsid w:val="00914A30"/>
    <w:rsid w:val="00914F1D"/>
    <w:rsid w:val="009151E7"/>
    <w:rsid w:val="00917896"/>
    <w:rsid w:val="00920856"/>
    <w:rsid w:val="00921A1C"/>
    <w:rsid w:val="00922C16"/>
    <w:rsid w:val="0092410B"/>
    <w:rsid w:val="00925A7B"/>
    <w:rsid w:val="00925CC8"/>
    <w:rsid w:val="00927451"/>
    <w:rsid w:val="00930588"/>
    <w:rsid w:val="00932600"/>
    <w:rsid w:val="00932FF4"/>
    <w:rsid w:val="00933ED9"/>
    <w:rsid w:val="0093456B"/>
    <w:rsid w:val="00934B50"/>
    <w:rsid w:val="00935371"/>
    <w:rsid w:val="00935682"/>
    <w:rsid w:val="00937AA9"/>
    <w:rsid w:val="00937E20"/>
    <w:rsid w:val="0094059C"/>
    <w:rsid w:val="009407F4"/>
    <w:rsid w:val="00940CE9"/>
    <w:rsid w:val="00940D06"/>
    <w:rsid w:val="00941DE2"/>
    <w:rsid w:val="00941F05"/>
    <w:rsid w:val="00942BAD"/>
    <w:rsid w:val="009436D1"/>
    <w:rsid w:val="009440DB"/>
    <w:rsid w:val="009441F5"/>
    <w:rsid w:val="009447E8"/>
    <w:rsid w:val="0094498A"/>
    <w:rsid w:val="00944D9B"/>
    <w:rsid w:val="009458B4"/>
    <w:rsid w:val="00945B3B"/>
    <w:rsid w:val="0094620E"/>
    <w:rsid w:val="009468B0"/>
    <w:rsid w:val="0095063F"/>
    <w:rsid w:val="00950BE1"/>
    <w:rsid w:val="0095116F"/>
    <w:rsid w:val="00952465"/>
    <w:rsid w:val="00952D09"/>
    <w:rsid w:val="00952E70"/>
    <w:rsid w:val="0095351A"/>
    <w:rsid w:val="009542C0"/>
    <w:rsid w:val="00957BAB"/>
    <w:rsid w:val="00957E04"/>
    <w:rsid w:val="00957FE7"/>
    <w:rsid w:val="00960842"/>
    <w:rsid w:val="00961FD1"/>
    <w:rsid w:val="00962176"/>
    <w:rsid w:val="0096378F"/>
    <w:rsid w:val="00964854"/>
    <w:rsid w:val="00964EE6"/>
    <w:rsid w:val="00967459"/>
    <w:rsid w:val="00967A40"/>
    <w:rsid w:val="00967B04"/>
    <w:rsid w:val="00970100"/>
    <w:rsid w:val="00973539"/>
    <w:rsid w:val="00976C71"/>
    <w:rsid w:val="009770F8"/>
    <w:rsid w:val="00980C6D"/>
    <w:rsid w:val="009815FE"/>
    <w:rsid w:val="00982C42"/>
    <w:rsid w:val="009847D2"/>
    <w:rsid w:val="00984AA4"/>
    <w:rsid w:val="009852C2"/>
    <w:rsid w:val="009852E5"/>
    <w:rsid w:val="0098598A"/>
    <w:rsid w:val="0099059D"/>
    <w:rsid w:val="009915B9"/>
    <w:rsid w:val="009928B4"/>
    <w:rsid w:val="00992CB5"/>
    <w:rsid w:val="0099336F"/>
    <w:rsid w:val="0099525E"/>
    <w:rsid w:val="00997820"/>
    <w:rsid w:val="009A00A7"/>
    <w:rsid w:val="009A18E5"/>
    <w:rsid w:val="009A33AC"/>
    <w:rsid w:val="009A4DD6"/>
    <w:rsid w:val="009A4EE9"/>
    <w:rsid w:val="009A567C"/>
    <w:rsid w:val="009A5844"/>
    <w:rsid w:val="009A6798"/>
    <w:rsid w:val="009B0A3C"/>
    <w:rsid w:val="009B11A5"/>
    <w:rsid w:val="009B2185"/>
    <w:rsid w:val="009B380A"/>
    <w:rsid w:val="009B43A2"/>
    <w:rsid w:val="009B537C"/>
    <w:rsid w:val="009B5846"/>
    <w:rsid w:val="009B6132"/>
    <w:rsid w:val="009C0C81"/>
    <w:rsid w:val="009C1D93"/>
    <w:rsid w:val="009C1F5C"/>
    <w:rsid w:val="009C2523"/>
    <w:rsid w:val="009C301F"/>
    <w:rsid w:val="009C351C"/>
    <w:rsid w:val="009C39EA"/>
    <w:rsid w:val="009C3E34"/>
    <w:rsid w:val="009C461C"/>
    <w:rsid w:val="009C5854"/>
    <w:rsid w:val="009C58F9"/>
    <w:rsid w:val="009C5E30"/>
    <w:rsid w:val="009D0743"/>
    <w:rsid w:val="009D0980"/>
    <w:rsid w:val="009D43BB"/>
    <w:rsid w:val="009D4498"/>
    <w:rsid w:val="009D5C5C"/>
    <w:rsid w:val="009D64EB"/>
    <w:rsid w:val="009D663D"/>
    <w:rsid w:val="009D6A14"/>
    <w:rsid w:val="009D76A9"/>
    <w:rsid w:val="009E07BE"/>
    <w:rsid w:val="009E0817"/>
    <w:rsid w:val="009E15C4"/>
    <w:rsid w:val="009E1793"/>
    <w:rsid w:val="009E17DF"/>
    <w:rsid w:val="009E2A8F"/>
    <w:rsid w:val="009E2BDE"/>
    <w:rsid w:val="009E3E80"/>
    <w:rsid w:val="009E592E"/>
    <w:rsid w:val="009E65EE"/>
    <w:rsid w:val="009E7B22"/>
    <w:rsid w:val="009F0912"/>
    <w:rsid w:val="009F0AA0"/>
    <w:rsid w:val="009F29A3"/>
    <w:rsid w:val="009F2D2E"/>
    <w:rsid w:val="009F5EC2"/>
    <w:rsid w:val="009F76EA"/>
    <w:rsid w:val="009F786A"/>
    <w:rsid w:val="00A00602"/>
    <w:rsid w:val="00A01371"/>
    <w:rsid w:val="00A0164D"/>
    <w:rsid w:val="00A01CB9"/>
    <w:rsid w:val="00A02805"/>
    <w:rsid w:val="00A035FF"/>
    <w:rsid w:val="00A03729"/>
    <w:rsid w:val="00A03D26"/>
    <w:rsid w:val="00A0407F"/>
    <w:rsid w:val="00A04842"/>
    <w:rsid w:val="00A06706"/>
    <w:rsid w:val="00A06774"/>
    <w:rsid w:val="00A0733E"/>
    <w:rsid w:val="00A079EF"/>
    <w:rsid w:val="00A11D35"/>
    <w:rsid w:val="00A122FF"/>
    <w:rsid w:val="00A1442C"/>
    <w:rsid w:val="00A15292"/>
    <w:rsid w:val="00A158E6"/>
    <w:rsid w:val="00A159D7"/>
    <w:rsid w:val="00A16555"/>
    <w:rsid w:val="00A1666A"/>
    <w:rsid w:val="00A16EC5"/>
    <w:rsid w:val="00A17E1F"/>
    <w:rsid w:val="00A21072"/>
    <w:rsid w:val="00A21D68"/>
    <w:rsid w:val="00A225D5"/>
    <w:rsid w:val="00A22F1F"/>
    <w:rsid w:val="00A23428"/>
    <w:rsid w:val="00A23709"/>
    <w:rsid w:val="00A23896"/>
    <w:rsid w:val="00A23C50"/>
    <w:rsid w:val="00A23CD5"/>
    <w:rsid w:val="00A24165"/>
    <w:rsid w:val="00A2586A"/>
    <w:rsid w:val="00A2643D"/>
    <w:rsid w:val="00A26EFA"/>
    <w:rsid w:val="00A306EA"/>
    <w:rsid w:val="00A30A06"/>
    <w:rsid w:val="00A31532"/>
    <w:rsid w:val="00A3186B"/>
    <w:rsid w:val="00A3225F"/>
    <w:rsid w:val="00A33843"/>
    <w:rsid w:val="00A33B75"/>
    <w:rsid w:val="00A342B2"/>
    <w:rsid w:val="00A34655"/>
    <w:rsid w:val="00A3512D"/>
    <w:rsid w:val="00A40422"/>
    <w:rsid w:val="00A43425"/>
    <w:rsid w:val="00A445BC"/>
    <w:rsid w:val="00A44867"/>
    <w:rsid w:val="00A456DB"/>
    <w:rsid w:val="00A458B0"/>
    <w:rsid w:val="00A47138"/>
    <w:rsid w:val="00A4727A"/>
    <w:rsid w:val="00A475EB"/>
    <w:rsid w:val="00A50F13"/>
    <w:rsid w:val="00A51057"/>
    <w:rsid w:val="00A5227A"/>
    <w:rsid w:val="00A5309B"/>
    <w:rsid w:val="00A534E2"/>
    <w:rsid w:val="00A53B4C"/>
    <w:rsid w:val="00A545DF"/>
    <w:rsid w:val="00A54ADC"/>
    <w:rsid w:val="00A54F55"/>
    <w:rsid w:val="00A55871"/>
    <w:rsid w:val="00A56156"/>
    <w:rsid w:val="00A563D0"/>
    <w:rsid w:val="00A5755C"/>
    <w:rsid w:val="00A575FD"/>
    <w:rsid w:val="00A57FE1"/>
    <w:rsid w:val="00A60AF1"/>
    <w:rsid w:val="00A60B4B"/>
    <w:rsid w:val="00A62BF5"/>
    <w:rsid w:val="00A642EA"/>
    <w:rsid w:val="00A650E6"/>
    <w:rsid w:val="00A66667"/>
    <w:rsid w:val="00A67C19"/>
    <w:rsid w:val="00A71B2E"/>
    <w:rsid w:val="00A71E20"/>
    <w:rsid w:val="00A72D4C"/>
    <w:rsid w:val="00A733D7"/>
    <w:rsid w:val="00A7353A"/>
    <w:rsid w:val="00A74D56"/>
    <w:rsid w:val="00A74EF3"/>
    <w:rsid w:val="00A76F05"/>
    <w:rsid w:val="00A76FB8"/>
    <w:rsid w:val="00A7746E"/>
    <w:rsid w:val="00A8205D"/>
    <w:rsid w:val="00A82A12"/>
    <w:rsid w:val="00A831FA"/>
    <w:rsid w:val="00A85343"/>
    <w:rsid w:val="00A85C08"/>
    <w:rsid w:val="00A86574"/>
    <w:rsid w:val="00A86775"/>
    <w:rsid w:val="00A90EDA"/>
    <w:rsid w:val="00A916C2"/>
    <w:rsid w:val="00A92180"/>
    <w:rsid w:val="00A93F60"/>
    <w:rsid w:val="00A940F4"/>
    <w:rsid w:val="00A944AD"/>
    <w:rsid w:val="00A945B3"/>
    <w:rsid w:val="00A94880"/>
    <w:rsid w:val="00A95312"/>
    <w:rsid w:val="00A967AF"/>
    <w:rsid w:val="00A97E1E"/>
    <w:rsid w:val="00A97EB2"/>
    <w:rsid w:val="00AA2258"/>
    <w:rsid w:val="00AA2913"/>
    <w:rsid w:val="00AA2B4A"/>
    <w:rsid w:val="00AA2E56"/>
    <w:rsid w:val="00AA3456"/>
    <w:rsid w:val="00AA3777"/>
    <w:rsid w:val="00AA4166"/>
    <w:rsid w:val="00AA49F0"/>
    <w:rsid w:val="00AA6CF9"/>
    <w:rsid w:val="00AB0003"/>
    <w:rsid w:val="00AB0475"/>
    <w:rsid w:val="00AB0634"/>
    <w:rsid w:val="00AB3013"/>
    <w:rsid w:val="00AB3DA0"/>
    <w:rsid w:val="00AB3EEA"/>
    <w:rsid w:val="00AB44B8"/>
    <w:rsid w:val="00AB4B0D"/>
    <w:rsid w:val="00AB4C5C"/>
    <w:rsid w:val="00AB50EB"/>
    <w:rsid w:val="00AB63CE"/>
    <w:rsid w:val="00AB698E"/>
    <w:rsid w:val="00AB6CA7"/>
    <w:rsid w:val="00AB6D24"/>
    <w:rsid w:val="00AB710B"/>
    <w:rsid w:val="00AC0399"/>
    <w:rsid w:val="00AC0564"/>
    <w:rsid w:val="00AC0852"/>
    <w:rsid w:val="00AC0C88"/>
    <w:rsid w:val="00AC2A72"/>
    <w:rsid w:val="00AC2B07"/>
    <w:rsid w:val="00AC459F"/>
    <w:rsid w:val="00AC4846"/>
    <w:rsid w:val="00AC5D73"/>
    <w:rsid w:val="00AC61A1"/>
    <w:rsid w:val="00AC7243"/>
    <w:rsid w:val="00AD02E4"/>
    <w:rsid w:val="00AD048E"/>
    <w:rsid w:val="00AD1420"/>
    <w:rsid w:val="00AD1A09"/>
    <w:rsid w:val="00AD2C44"/>
    <w:rsid w:val="00AD40DC"/>
    <w:rsid w:val="00AD523D"/>
    <w:rsid w:val="00AD5E50"/>
    <w:rsid w:val="00AD60D9"/>
    <w:rsid w:val="00AD6717"/>
    <w:rsid w:val="00AD6FAA"/>
    <w:rsid w:val="00AD759C"/>
    <w:rsid w:val="00AE101B"/>
    <w:rsid w:val="00AE12B6"/>
    <w:rsid w:val="00AE1CD2"/>
    <w:rsid w:val="00AE36F6"/>
    <w:rsid w:val="00AE40D5"/>
    <w:rsid w:val="00AE46B5"/>
    <w:rsid w:val="00AE499A"/>
    <w:rsid w:val="00AE6AF6"/>
    <w:rsid w:val="00AE6CDC"/>
    <w:rsid w:val="00AE7E13"/>
    <w:rsid w:val="00AF1271"/>
    <w:rsid w:val="00AF1382"/>
    <w:rsid w:val="00AF155E"/>
    <w:rsid w:val="00AF2983"/>
    <w:rsid w:val="00AF3191"/>
    <w:rsid w:val="00AF3D4B"/>
    <w:rsid w:val="00AF3E8C"/>
    <w:rsid w:val="00AF40B5"/>
    <w:rsid w:val="00AF4214"/>
    <w:rsid w:val="00AF4E62"/>
    <w:rsid w:val="00AF5453"/>
    <w:rsid w:val="00AF574E"/>
    <w:rsid w:val="00AF634A"/>
    <w:rsid w:val="00AF67AA"/>
    <w:rsid w:val="00AF6845"/>
    <w:rsid w:val="00AF68C7"/>
    <w:rsid w:val="00AF6B86"/>
    <w:rsid w:val="00AF738D"/>
    <w:rsid w:val="00AF7480"/>
    <w:rsid w:val="00AF7CE6"/>
    <w:rsid w:val="00B00239"/>
    <w:rsid w:val="00B02784"/>
    <w:rsid w:val="00B02A30"/>
    <w:rsid w:val="00B034C2"/>
    <w:rsid w:val="00B075B1"/>
    <w:rsid w:val="00B127B4"/>
    <w:rsid w:val="00B13624"/>
    <w:rsid w:val="00B1438E"/>
    <w:rsid w:val="00B147CE"/>
    <w:rsid w:val="00B14885"/>
    <w:rsid w:val="00B148A8"/>
    <w:rsid w:val="00B14AB7"/>
    <w:rsid w:val="00B14C6F"/>
    <w:rsid w:val="00B14F9B"/>
    <w:rsid w:val="00B15040"/>
    <w:rsid w:val="00B15347"/>
    <w:rsid w:val="00B15CD2"/>
    <w:rsid w:val="00B15FB0"/>
    <w:rsid w:val="00B16169"/>
    <w:rsid w:val="00B1703F"/>
    <w:rsid w:val="00B21542"/>
    <w:rsid w:val="00B21819"/>
    <w:rsid w:val="00B22D32"/>
    <w:rsid w:val="00B23614"/>
    <w:rsid w:val="00B2484F"/>
    <w:rsid w:val="00B2605C"/>
    <w:rsid w:val="00B26336"/>
    <w:rsid w:val="00B266E1"/>
    <w:rsid w:val="00B32F23"/>
    <w:rsid w:val="00B33563"/>
    <w:rsid w:val="00B33705"/>
    <w:rsid w:val="00B33BBD"/>
    <w:rsid w:val="00B35C3A"/>
    <w:rsid w:val="00B35CF1"/>
    <w:rsid w:val="00B362A9"/>
    <w:rsid w:val="00B3752F"/>
    <w:rsid w:val="00B41266"/>
    <w:rsid w:val="00B425B9"/>
    <w:rsid w:val="00B42A63"/>
    <w:rsid w:val="00B43B75"/>
    <w:rsid w:val="00B44371"/>
    <w:rsid w:val="00B45130"/>
    <w:rsid w:val="00B45628"/>
    <w:rsid w:val="00B45E11"/>
    <w:rsid w:val="00B45E58"/>
    <w:rsid w:val="00B50A51"/>
    <w:rsid w:val="00B50B53"/>
    <w:rsid w:val="00B50DA4"/>
    <w:rsid w:val="00B50FAE"/>
    <w:rsid w:val="00B533B2"/>
    <w:rsid w:val="00B54315"/>
    <w:rsid w:val="00B56638"/>
    <w:rsid w:val="00B56750"/>
    <w:rsid w:val="00B56E24"/>
    <w:rsid w:val="00B61200"/>
    <w:rsid w:val="00B617F0"/>
    <w:rsid w:val="00B62109"/>
    <w:rsid w:val="00B622FF"/>
    <w:rsid w:val="00B62833"/>
    <w:rsid w:val="00B6308F"/>
    <w:rsid w:val="00B65330"/>
    <w:rsid w:val="00B6599B"/>
    <w:rsid w:val="00B6741A"/>
    <w:rsid w:val="00B700D0"/>
    <w:rsid w:val="00B72303"/>
    <w:rsid w:val="00B72A72"/>
    <w:rsid w:val="00B72CD5"/>
    <w:rsid w:val="00B73078"/>
    <w:rsid w:val="00B73C5C"/>
    <w:rsid w:val="00B7408A"/>
    <w:rsid w:val="00B74FCD"/>
    <w:rsid w:val="00B75D3E"/>
    <w:rsid w:val="00B7626A"/>
    <w:rsid w:val="00B76B6C"/>
    <w:rsid w:val="00B776DE"/>
    <w:rsid w:val="00B77D62"/>
    <w:rsid w:val="00B804F9"/>
    <w:rsid w:val="00B805CC"/>
    <w:rsid w:val="00B80CC6"/>
    <w:rsid w:val="00B812B1"/>
    <w:rsid w:val="00B822FB"/>
    <w:rsid w:val="00B834E6"/>
    <w:rsid w:val="00B8468B"/>
    <w:rsid w:val="00B84921"/>
    <w:rsid w:val="00B84C81"/>
    <w:rsid w:val="00B84F06"/>
    <w:rsid w:val="00B85846"/>
    <w:rsid w:val="00B85F10"/>
    <w:rsid w:val="00B86298"/>
    <w:rsid w:val="00B86602"/>
    <w:rsid w:val="00B87070"/>
    <w:rsid w:val="00B90801"/>
    <w:rsid w:val="00B919E3"/>
    <w:rsid w:val="00B92352"/>
    <w:rsid w:val="00B9239F"/>
    <w:rsid w:val="00B92968"/>
    <w:rsid w:val="00B9470F"/>
    <w:rsid w:val="00B95C9D"/>
    <w:rsid w:val="00B96F11"/>
    <w:rsid w:val="00B96F2B"/>
    <w:rsid w:val="00B970F6"/>
    <w:rsid w:val="00BA0769"/>
    <w:rsid w:val="00BA09FA"/>
    <w:rsid w:val="00BA4346"/>
    <w:rsid w:val="00BA4F9A"/>
    <w:rsid w:val="00BA50C2"/>
    <w:rsid w:val="00BA567E"/>
    <w:rsid w:val="00BA5A99"/>
    <w:rsid w:val="00BA5D8C"/>
    <w:rsid w:val="00BA7FB7"/>
    <w:rsid w:val="00BB04BF"/>
    <w:rsid w:val="00BB0503"/>
    <w:rsid w:val="00BB26CE"/>
    <w:rsid w:val="00BB2ACD"/>
    <w:rsid w:val="00BB2B83"/>
    <w:rsid w:val="00BB39F6"/>
    <w:rsid w:val="00BB4075"/>
    <w:rsid w:val="00BB55B3"/>
    <w:rsid w:val="00BB6120"/>
    <w:rsid w:val="00BB6352"/>
    <w:rsid w:val="00BB661B"/>
    <w:rsid w:val="00BB6B8E"/>
    <w:rsid w:val="00BB76D9"/>
    <w:rsid w:val="00BB794E"/>
    <w:rsid w:val="00BB7D23"/>
    <w:rsid w:val="00BC0521"/>
    <w:rsid w:val="00BC0796"/>
    <w:rsid w:val="00BC11F4"/>
    <w:rsid w:val="00BC16FA"/>
    <w:rsid w:val="00BC1B65"/>
    <w:rsid w:val="00BC1BE8"/>
    <w:rsid w:val="00BC3110"/>
    <w:rsid w:val="00BC454F"/>
    <w:rsid w:val="00BC4D10"/>
    <w:rsid w:val="00BC5A64"/>
    <w:rsid w:val="00BC6242"/>
    <w:rsid w:val="00BC74F8"/>
    <w:rsid w:val="00BD0EAE"/>
    <w:rsid w:val="00BD145C"/>
    <w:rsid w:val="00BD31AC"/>
    <w:rsid w:val="00BD4B9D"/>
    <w:rsid w:val="00BD56AA"/>
    <w:rsid w:val="00BD5B1D"/>
    <w:rsid w:val="00BD6D6F"/>
    <w:rsid w:val="00BD7036"/>
    <w:rsid w:val="00BE01E5"/>
    <w:rsid w:val="00BE0225"/>
    <w:rsid w:val="00BE049B"/>
    <w:rsid w:val="00BE0766"/>
    <w:rsid w:val="00BE10C8"/>
    <w:rsid w:val="00BE17A4"/>
    <w:rsid w:val="00BE29BA"/>
    <w:rsid w:val="00BE2D7A"/>
    <w:rsid w:val="00BE3DFF"/>
    <w:rsid w:val="00BE40E3"/>
    <w:rsid w:val="00BE5F69"/>
    <w:rsid w:val="00BF0798"/>
    <w:rsid w:val="00BF08B4"/>
    <w:rsid w:val="00BF146C"/>
    <w:rsid w:val="00BF1C52"/>
    <w:rsid w:val="00BF39B4"/>
    <w:rsid w:val="00BF3E4C"/>
    <w:rsid w:val="00BF4D9C"/>
    <w:rsid w:val="00BF512B"/>
    <w:rsid w:val="00BF59E2"/>
    <w:rsid w:val="00BF5AB0"/>
    <w:rsid w:val="00BF65DB"/>
    <w:rsid w:val="00BF7402"/>
    <w:rsid w:val="00BF769D"/>
    <w:rsid w:val="00BF7779"/>
    <w:rsid w:val="00C0090F"/>
    <w:rsid w:val="00C01AF4"/>
    <w:rsid w:val="00C0252B"/>
    <w:rsid w:val="00C04018"/>
    <w:rsid w:val="00C04585"/>
    <w:rsid w:val="00C04E93"/>
    <w:rsid w:val="00C05630"/>
    <w:rsid w:val="00C05751"/>
    <w:rsid w:val="00C06B67"/>
    <w:rsid w:val="00C07527"/>
    <w:rsid w:val="00C07ED6"/>
    <w:rsid w:val="00C07FD5"/>
    <w:rsid w:val="00C1027F"/>
    <w:rsid w:val="00C11D72"/>
    <w:rsid w:val="00C1212E"/>
    <w:rsid w:val="00C125FA"/>
    <w:rsid w:val="00C12894"/>
    <w:rsid w:val="00C1302A"/>
    <w:rsid w:val="00C13758"/>
    <w:rsid w:val="00C13F75"/>
    <w:rsid w:val="00C146E3"/>
    <w:rsid w:val="00C14AD4"/>
    <w:rsid w:val="00C14EA1"/>
    <w:rsid w:val="00C1515D"/>
    <w:rsid w:val="00C15E77"/>
    <w:rsid w:val="00C15EE1"/>
    <w:rsid w:val="00C15FB4"/>
    <w:rsid w:val="00C201C5"/>
    <w:rsid w:val="00C213F4"/>
    <w:rsid w:val="00C21747"/>
    <w:rsid w:val="00C22A7A"/>
    <w:rsid w:val="00C230F6"/>
    <w:rsid w:val="00C23153"/>
    <w:rsid w:val="00C235AD"/>
    <w:rsid w:val="00C23BB5"/>
    <w:rsid w:val="00C246DE"/>
    <w:rsid w:val="00C253BC"/>
    <w:rsid w:val="00C2598E"/>
    <w:rsid w:val="00C25A83"/>
    <w:rsid w:val="00C26628"/>
    <w:rsid w:val="00C26AF4"/>
    <w:rsid w:val="00C27F1C"/>
    <w:rsid w:val="00C30612"/>
    <w:rsid w:val="00C30813"/>
    <w:rsid w:val="00C31F4A"/>
    <w:rsid w:val="00C32D5C"/>
    <w:rsid w:val="00C33093"/>
    <w:rsid w:val="00C33A13"/>
    <w:rsid w:val="00C35F5B"/>
    <w:rsid w:val="00C36634"/>
    <w:rsid w:val="00C3684E"/>
    <w:rsid w:val="00C3690D"/>
    <w:rsid w:val="00C376CF"/>
    <w:rsid w:val="00C37A06"/>
    <w:rsid w:val="00C37FA3"/>
    <w:rsid w:val="00C40604"/>
    <w:rsid w:val="00C40819"/>
    <w:rsid w:val="00C4472B"/>
    <w:rsid w:val="00C45249"/>
    <w:rsid w:val="00C4618B"/>
    <w:rsid w:val="00C4620D"/>
    <w:rsid w:val="00C465CC"/>
    <w:rsid w:val="00C46E99"/>
    <w:rsid w:val="00C47A22"/>
    <w:rsid w:val="00C53E00"/>
    <w:rsid w:val="00C54E3C"/>
    <w:rsid w:val="00C54E68"/>
    <w:rsid w:val="00C55B08"/>
    <w:rsid w:val="00C56507"/>
    <w:rsid w:val="00C5670A"/>
    <w:rsid w:val="00C60021"/>
    <w:rsid w:val="00C60D7B"/>
    <w:rsid w:val="00C6177F"/>
    <w:rsid w:val="00C61B72"/>
    <w:rsid w:val="00C6327D"/>
    <w:rsid w:val="00C642D2"/>
    <w:rsid w:val="00C64604"/>
    <w:rsid w:val="00C65318"/>
    <w:rsid w:val="00C65B40"/>
    <w:rsid w:val="00C65F95"/>
    <w:rsid w:val="00C70834"/>
    <w:rsid w:val="00C70853"/>
    <w:rsid w:val="00C70CB8"/>
    <w:rsid w:val="00C711B3"/>
    <w:rsid w:val="00C71F96"/>
    <w:rsid w:val="00C7228E"/>
    <w:rsid w:val="00C74798"/>
    <w:rsid w:val="00C74F27"/>
    <w:rsid w:val="00C75230"/>
    <w:rsid w:val="00C7586F"/>
    <w:rsid w:val="00C75AAC"/>
    <w:rsid w:val="00C76DD5"/>
    <w:rsid w:val="00C76E66"/>
    <w:rsid w:val="00C76E8B"/>
    <w:rsid w:val="00C77E7C"/>
    <w:rsid w:val="00C80215"/>
    <w:rsid w:val="00C808EA"/>
    <w:rsid w:val="00C822D0"/>
    <w:rsid w:val="00C82344"/>
    <w:rsid w:val="00C830C6"/>
    <w:rsid w:val="00C83BC2"/>
    <w:rsid w:val="00C84256"/>
    <w:rsid w:val="00C860B3"/>
    <w:rsid w:val="00C8778F"/>
    <w:rsid w:val="00C87E88"/>
    <w:rsid w:val="00C913D0"/>
    <w:rsid w:val="00C927EE"/>
    <w:rsid w:val="00C93F52"/>
    <w:rsid w:val="00C942B5"/>
    <w:rsid w:val="00C95E61"/>
    <w:rsid w:val="00C969E4"/>
    <w:rsid w:val="00C9740C"/>
    <w:rsid w:val="00C9771B"/>
    <w:rsid w:val="00CA0149"/>
    <w:rsid w:val="00CA018C"/>
    <w:rsid w:val="00CA0DA9"/>
    <w:rsid w:val="00CA20A5"/>
    <w:rsid w:val="00CA2D12"/>
    <w:rsid w:val="00CA3A94"/>
    <w:rsid w:val="00CA3AC4"/>
    <w:rsid w:val="00CA44BA"/>
    <w:rsid w:val="00CA469B"/>
    <w:rsid w:val="00CA481D"/>
    <w:rsid w:val="00CA4913"/>
    <w:rsid w:val="00CA6B0A"/>
    <w:rsid w:val="00CA6F89"/>
    <w:rsid w:val="00CA6F95"/>
    <w:rsid w:val="00CA7279"/>
    <w:rsid w:val="00CA74E3"/>
    <w:rsid w:val="00CB0571"/>
    <w:rsid w:val="00CB1448"/>
    <w:rsid w:val="00CB1EFB"/>
    <w:rsid w:val="00CB267D"/>
    <w:rsid w:val="00CB2D67"/>
    <w:rsid w:val="00CB3935"/>
    <w:rsid w:val="00CB4736"/>
    <w:rsid w:val="00CB48ED"/>
    <w:rsid w:val="00CB5901"/>
    <w:rsid w:val="00CB63E4"/>
    <w:rsid w:val="00CB6A6A"/>
    <w:rsid w:val="00CB6CBE"/>
    <w:rsid w:val="00CB7DC9"/>
    <w:rsid w:val="00CC026B"/>
    <w:rsid w:val="00CC04D3"/>
    <w:rsid w:val="00CC094D"/>
    <w:rsid w:val="00CC0F31"/>
    <w:rsid w:val="00CC1A48"/>
    <w:rsid w:val="00CC3A13"/>
    <w:rsid w:val="00CC3FF3"/>
    <w:rsid w:val="00CC40A0"/>
    <w:rsid w:val="00CC4581"/>
    <w:rsid w:val="00CC6FF5"/>
    <w:rsid w:val="00CC7BB7"/>
    <w:rsid w:val="00CD1D04"/>
    <w:rsid w:val="00CD2D63"/>
    <w:rsid w:val="00CD2FE4"/>
    <w:rsid w:val="00CD34AC"/>
    <w:rsid w:val="00CD3604"/>
    <w:rsid w:val="00CD5010"/>
    <w:rsid w:val="00CD61A3"/>
    <w:rsid w:val="00CD720C"/>
    <w:rsid w:val="00CE01C1"/>
    <w:rsid w:val="00CE063B"/>
    <w:rsid w:val="00CE10C7"/>
    <w:rsid w:val="00CE14EF"/>
    <w:rsid w:val="00CE1B9E"/>
    <w:rsid w:val="00CE2A73"/>
    <w:rsid w:val="00CE319C"/>
    <w:rsid w:val="00CE4004"/>
    <w:rsid w:val="00CE5BCD"/>
    <w:rsid w:val="00CE5D50"/>
    <w:rsid w:val="00CE6712"/>
    <w:rsid w:val="00CE6A2D"/>
    <w:rsid w:val="00CF0293"/>
    <w:rsid w:val="00CF2E4B"/>
    <w:rsid w:val="00CF3217"/>
    <w:rsid w:val="00CF3C0A"/>
    <w:rsid w:val="00CF69D5"/>
    <w:rsid w:val="00CF716A"/>
    <w:rsid w:val="00D0015E"/>
    <w:rsid w:val="00D0044A"/>
    <w:rsid w:val="00D03167"/>
    <w:rsid w:val="00D03E2A"/>
    <w:rsid w:val="00D041E3"/>
    <w:rsid w:val="00D05086"/>
    <w:rsid w:val="00D05751"/>
    <w:rsid w:val="00D11335"/>
    <w:rsid w:val="00D113B4"/>
    <w:rsid w:val="00D11840"/>
    <w:rsid w:val="00D12588"/>
    <w:rsid w:val="00D1294E"/>
    <w:rsid w:val="00D13DF3"/>
    <w:rsid w:val="00D14E8A"/>
    <w:rsid w:val="00D1514C"/>
    <w:rsid w:val="00D156B1"/>
    <w:rsid w:val="00D15DCF"/>
    <w:rsid w:val="00D1674A"/>
    <w:rsid w:val="00D16FF3"/>
    <w:rsid w:val="00D171C8"/>
    <w:rsid w:val="00D17519"/>
    <w:rsid w:val="00D178D2"/>
    <w:rsid w:val="00D17958"/>
    <w:rsid w:val="00D2109B"/>
    <w:rsid w:val="00D23209"/>
    <w:rsid w:val="00D23649"/>
    <w:rsid w:val="00D23718"/>
    <w:rsid w:val="00D2452C"/>
    <w:rsid w:val="00D2474C"/>
    <w:rsid w:val="00D25419"/>
    <w:rsid w:val="00D30B9F"/>
    <w:rsid w:val="00D310AF"/>
    <w:rsid w:val="00D32294"/>
    <w:rsid w:val="00D32672"/>
    <w:rsid w:val="00D34400"/>
    <w:rsid w:val="00D344C3"/>
    <w:rsid w:val="00D3584D"/>
    <w:rsid w:val="00D37170"/>
    <w:rsid w:val="00D4032C"/>
    <w:rsid w:val="00D40746"/>
    <w:rsid w:val="00D42074"/>
    <w:rsid w:val="00D4211A"/>
    <w:rsid w:val="00D45163"/>
    <w:rsid w:val="00D45454"/>
    <w:rsid w:val="00D45564"/>
    <w:rsid w:val="00D457A8"/>
    <w:rsid w:val="00D46B03"/>
    <w:rsid w:val="00D46B3A"/>
    <w:rsid w:val="00D46FE4"/>
    <w:rsid w:val="00D50927"/>
    <w:rsid w:val="00D523D8"/>
    <w:rsid w:val="00D52538"/>
    <w:rsid w:val="00D5436F"/>
    <w:rsid w:val="00D54506"/>
    <w:rsid w:val="00D54CC8"/>
    <w:rsid w:val="00D550D3"/>
    <w:rsid w:val="00D55396"/>
    <w:rsid w:val="00D56C97"/>
    <w:rsid w:val="00D56FB0"/>
    <w:rsid w:val="00D5791E"/>
    <w:rsid w:val="00D6041E"/>
    <w:rsid w:val="00D604F8"/>
    <w:rsid w:val="00D61CC0"/>
    <w:rsid w:val="00D61F45"/>
    <w:rsid w:val="00D630C9"/>
    <w:rsid w:val="00D6338F"/>
    <w:rsid w:val="00D63F5F"/>
    <w:rsid w:val="00D643D2"/>
    <w:rsid w:val="00D646B3"/>
    <w:rsid w:val="00D6532C"/>
    <w:rsid w:val="00D668AC"/>
    <w:rsid w:val="00D671E6"/>
    <w:rsid w:val="00D67721"/>
    <w:rsid w:val="00D677E9"/>
    <w:rsid w:val="00D67D3F"/>
    <w:rsid w:val="00D70258"/>
    <w:rsid w:val="00D71434"/>
    <w:rsid w:val="00D72775"/>
    <w:rsid w:val="00D73F4A"/>
    <w:rsid w:val="00D75377"/>
    <w:rsid w:val="00D753FE"/>
    <w:rsid w:val="00D75ABB"/>
    <w:rsid w:val="00D75E49"/>
    <w:rsid w:val="00D76B73"/>
    <w:rsid w:val="00D77499"/>
    <w:rsid w:val="00D8022F"/>
    <w:rsid w:val="00D80D10"/>
    <w:rsid w:val="00D81AF9"/>
    <w:rsid w:val="00D81F36"/>
    <w:rsid w:val="00D84363"/>
    <w:rsid w:val="00D8582F"/>
    <w:rsid w:val="00D866D0"/>
    <w:rsid w:val="00D868C5"/>
    <w:rsid w:val="00D8703C"/>
    <w:rsid w:val="00D87361"/>
    <w:rsid w:val="00D87526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6122"/>
    <w:rsid w:val="00D96239"/>
    <w:rsid w:val="00D96B79"/>
    <w:rsid w:val="00D970D7"/>
    <w:rsid w:val="00DA00C5"/>
    <w:rsid w:val="00DA0A6D"/>
    <w:rsid w:val="00DA136C"/>
    <w:rsid w:val="00DA2030"/>
    <w:rsid w:val="00DA2319"/>
    <w:rsid w:val="00DA2953"/>
    <w:rsid w:val="00DA2FD4"/>
    <w:rsid w:val="00DA32F2"/>
    <w:rsid w:val="00DA5B11"/>
    <w:rsid w:val="00DA5BBC"/>
    <w:rsid w:val="00DA73D5"/>
    <w:rsid w:val="00DB0CA3"/>
    <w:rsid w:val="00DB2E63"/>
    <w:rsid w:val="00DB32C2"/>
    <w:rsid w:val="00DC0447"/>
    <w:rsid w:val="00DC0F38"/>
    <w:rsid w:val="00DC13CA"/>
    <w:rsid w:val="00DC1CD2"/>
    <w:rsid w:val="00DC36A0"/>
    <w:rsid w:val="00DC3AC0"/>
    <w:rsid w:val="00DC3DAB"/>
    <w:rsid w:val="00DC60C5"/>
    <w:rsid w:val="00DC6C92"/>
    <w:rsid w:val="00DC7026"/>
    <w:rsid w:val="00DC75EE"/>
    <w:rsid w:val="00DD02E4"/>
    <w:rsid w:val="00DD14D4"/>
    <w:rsid w:val="00DD1877"/>
    <w:rsid w:val="00DD1D2B"/>
    <w:rsid w:val="00DD1F2F"/>
    <w:rsid w:val="00DD27F0"/>
    <w:rsid w:val="00DD46DE"/>
    <w:rsid w:val="00DD53E1"/>
    <w:rsid w:val="00DD5AEA"/>
    <w:rsid w:val="00DD63ED"/>
    <w:rsid w:val="00DD6C6F"/>
    <w:rsid w:val="00DD7FEB"/>
    <w:rsid w:val="00DE1353"/>
    <w:rsid w:val="00DE1594"/>
    <w:rsid w:val="00DE3452"/>
    <w:rsid w:val="00DE3CD4"/>
    <w:rsid w:val="00DE48E1"/>
    <w:rsid w:val="00DE4AAB"/>
    <w:rsid w:val="00DE501D"/>
    <w:rsid w:val="00DE515C"/>
    <w:rsid w:val="00DE532F"/>
    <w:rsid w:val="00DF022C"/>
    <w:rsid w:val="00DF0AFB"/>
    <w:rsid w:val="00DF0D99"/>
    <w:rsid w:val="00DF1F16"/>
    <w:rsid w:val="00DF236F"/>
    <w:rsid w:val="00DF2ECE"/>
    <w:rsid w:val="00DF43B0"/>
    <w:rsid w:val="00DF4622"/>
    <w:rsid w:val="00DF49BC"/>
    <w:rsid w:val="00DF5A12"/>
    <w:rsid w:val="00DF5E3D"/>
    <w:rsid w:val="00DF63C3"/>
    <w:rsid w:val="00DF7506"/>
    <w:rsid w:val="00E000E9"/>
    <w:rsid w:val="00E00D11"/>
    <w:rsid w:val="00E00F65"/>
    <w:rsid w:val="00E015B8"/>
    <w:rsid w:val="00E021B0"/>
    <w:rsid w:val="00E0251B"/>
    <w:rsid w:val="00E02DA8"/>
    <w:rsid w:val="00E0383F"/>
    <w:rsid w:val="00E03E9C"/>
    <w:rsid w:val="00E04B86"/>
    <w:rsid w:val="00E057C1"/>
    <w:rsid w:val="00E075EE"/>
    <w:rsid w:val="00E12A34"/>
    <w:rsid w:val="00E157A0"/>
    <w:rsid w:val="00E158D3"/>
    <w:rsid w:val="00E16EBD"/>
    <w:rsid w:val="00E17177"/>
    <w:rsid w:val="00E21899"/>
    <w:rsid w:val="00E21912"/>
    <w:rsid w:val="00E22914"/>
    <w:rsid w:val="00E22FF7"/>
    <w:rsid w:val="00E2399F"/>
    <w:rsid w:val="00E24377"/>
    <w:rsid w:val="00E2437E"/>
    <w:rsid w:val="00E24843"/>
    <w:rsid w:val="00E25207"/>
    <w:rsid w:val="00E25319"/>
    <w:rsid w:val="00E254E0"/>
    <w:rsid w:val="00E25A6C"/>
    <w:rsid w:val="00E27162"/>
    <w:rsid w:val="00E27C74"/>
    <w:rsid w:val="00E304F3"/>
    <w:rsid w:val="00E32C25"/>
    <w:rsid w:val="00E335A1"/>
    <w:rsid w:val="00E33662"/>
    <w:rsid w:val="00E3431E"/>
    <w:rsid w:val="00E35E10"/>
    <w:rsid w:val="00E40862"/>
    <w:rsid w:val="00E41729"/>
    <w:rsid w:val="00E41AA5"/>
    <w:rsid w:val="00E41E80"/>
    <w:rsid w:val="00E4220B"/>
    <w:rsid w:val="00E43E10"/>
    <w:rsid w:val="00E451C7"/>
    <w:rsid w:val="00E45846"/>
    <w:rsid w:val="00E458AA"/>
    <w:rsid w:val="00E45B49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2BF7"/>
    <w:rsid w:val="00E54102"/>
    <w:rsid w:val="00E54EE4"/>
    <w:rsid w:val="00E55119"/>
    <w:rsid w:val="00E55852"/>
    <w:rsid w:val="00E55E1C"/>
    <w:rsid w:val="00E56ED5"/>
    <w:rsid w:val="00E57612"/>
    <w:rsid w:val="00E5785B"/>
    <w:rsid w:val="00E626F7"/>
    <w:rsid w:val="00E62766"/>
    <w:rsid w:val="00E62B30"/>
    <w:rsid w:val="00E656DC"/>
    <w:rsid w:val="00E65A8F"/>
    <w:rsid w:val="00E6708D"/>
    <w:rsid w:val="00E70466"/>
    <w:rsid w:val="00E70C90"/>
    <w:rsid w:val="00E70E8C"/>
    <w:rsid w:val="00E7123E"/>
    <w:rsid w:val="00E71AF0"/>
    <w:rsid w:val="00E73134"/>
    <w:rsid w:val="00E73CF7"/>
    <w:rsid w:val="00E74804"/>
    <w:rsid w:val="00E76419"/>
    <w:rsid w:val="00E7646F"/>
    <w:rsid w:val="00E77D15"/>
    <w:rsid w:val="00E803C6"/>
    <w:rsid w:val="00E82FE8"/>
    <w:rsid w:val="00E83019"/>
    <w:rsid w:val="00E83807"/>
    <w:rsid w:val="00E8462D"/>
    <w:rsid w:val="00E8504D"/>
    <w:rsid w:val="00E8515F"/>
    <w:rsid w:val="00E85E72"/>
    <w:rsid w:val="00E867F8"/>
    <w:rsid w:val="00E86A5B"/>
    <w:rsid w:val="00E875A8"/>
    <w:rsid w:val="00E92E18"/>
    <w:rsid w:val="00E93051"/>
    <w:rsid w:val="00E94057"/>
    <w:rsid w:val="00E949FB"/>
    <w:rsid w:val="00E94A1F"/>
    <w:rsid w:val="00E95CE1"/>
    <w:rsid w:val="00E96704"/>
    <w:rsid w:val="00E9793B"/>
    <w:rsid w:val="00E979E2"/>
    <w:rsid w:val="00E97FE2"/>
    <w:rsid w:val="00EA2F67"/>
    <w:rsid w:val="00EA34AA"/>
    <w:rsid w:val="00EA45A3"/>
    <w:rsid w:val="00EA49F9"/>
    <w:rsid w:val="00EA4C5D"/>
    <w:rsid w:val="00EA68C2"/>
    <w:rsid w:val="00EB02C9"/>
    <w:rsid w:val="00EB0C67"/>
    <w:rsid w:val="00EB18B7"/>
    <w:rsid w:val="00EB40DB"/>
    <w:rsid w:val="00EB5267"/>
    <w:rsid w:val="00EB6EE9"/>
    <w:rsid w:val="00EB6EF0"/>
    <w:rsid w:val="00EB709A"/>
    <w:rsid w:val="00EB7C47"/>
    <w:rsid w:val="00EC11DF"/>
    <w:rsid w:val="00EC1520"/>
    <w:rsid w:val="00EC3E76"/>
    <w:rsid w:val="00EC571A"/>
    <w:rsid w:val="00EC5E61"/>
    <w:rsid w:val="00EC6D0D"/>
    <w:rsid w:val="00EC76F1"/>
    <w:rsid w:val="00ED0585"/>
    <w:rsid w:val="00ED1205"/>
    <w:rsid w:val="00ED1E8F"/>
    <w:rsid w:val="00ED2776"/>
    <w:rsid w:val="00ED2E8D"/>
    <w:rsid w:val="00ED347A"/>
    <w:rsid w:val="00ED3A1A"/>
    <w:rsid w:val="00ED4882"/>
    <w:rsid w:val="00ED52DC"/>
    <w:rsid w:val="00ED6FA7"/>
    <w:rsid w:val="00ED7DC8"/>
    <w:rsid w:val="00EE0A0C"/>
    <w:rsid w:val="00EE10E0"/>
    <w:rsid w:val="00EE3462"/>
    <w:rsid w:val="00EE66FD"/>
    <w:rsid w:val="00EE68D8"/>
    <w:rsid w:val="00EE69E6"/>
    <w:rsid w:val="00EE7C14"/>
    <w:rsid w:val="00EE7E51"/>
    <w:rsid w:val="00EF0FA1"/>
    <w:rsid w:val="00EF1CD2"/>
    <w:rsid w:val="00EF2EF6"/>
    <w:rsid w:val="00EF368F"/>
    <w:rsid w:val="00EF3788"/>
    <w:rsid w:val="00EF4BE1"/>
    <w:rsid w:val="00EF4E15"/>
    <w:rsid w:val="00F016DD"/>
    <w:rsid w:val="00F017DA"/>
    <w:rsid w:val="00F01DD4"/>
    <w:rsid w:val="00F0296C"/>
    <w:rsid w:val="00F03DEE"/>
    <w:rsid w:val="00F05E4C"/>
    <w:rsid w:val="00F06D07"/>
    <w:rsid w:val="00F07BDE"/>
    <w:rsid w:val="00F07CFC"/>
    <w:rsid w:val="00F07FC5"/>
    <w:rsid w:val="00F11A06"/>
    <w:rsid w:val="00F11E5F"/>
    <w:rsid w:val="00F11FAD"/>
    <w:rsid w:val="00F12764"/>
    <w:rsid w:val="00F12E16"/>
    <w:rsid w:val="00F15720"/>
    <w:rsid w:val="00F15B84"/>
    <w:rsid w:val="00F15F01"/>
    <w:rsid w:val="00F16698"/>
    <w:rsid w:val="00F16DBF"/>
    <w:rsid w:val="00F16FFC"/>
    <w:rsid w:val="00F17EC6"/>
    <w:rsid w:val="00F22814"/>
    <w:rsid w:val="00F23134"/>
    <w:rsid w:val="00F23CB3"/>
    <w:rsid w:val="00F2549C"/>
    <w:rsid w:val="00F25D09"/>
    <w:rsid w:val="00F25EF9"/>
    <w:rsid w:val="00F25F92"/>
    <w:rsid w:val="00F263B0"/>
    <w:rsid w:val="00F2696E"/>
    <w:rsid w:val="00F30D68"/>
    <w:rsid w:val="00F30D85"/>
    <w:rsid w:val="00F30E18"/>
    <w:rsid w:val="00F3300F"/>
    <w:rsid w:val="00F3443E"/>
    <w:rsid w:val="00F34A1A"/>
    <w:rsid w:val="00F3521F"/>
    <w:rsid w:val="00F36859"/>
    <w:rsid w:val="00F36F4F"/>
    <w:rsid w:val="00F37F9E"/>
    <w:rsid w:val="00F42EC7"/>
    <w:rsid w:val="00F4305A"/>
    <w:rsid w:val="00F437BB"/>
    <w:rsid w:val="00F43876"/>
    <w:rsid w:val="00F43CC6"/>
    <w:rsid w:val="00F468DE"/>
    <w:rsid w:val="00F472E4"/>
    <w:rsid w:val="00F47B6C"/>
    <w:rsid w:val="00F50233"/>
    <w:rsid w:val="00F502F8"/>
    <w:rsid w:val="00F50523"/>
    <w:rsid w:val="00F5079A"/>
    <w:rsid w:val="00F51291"/>
    <w:rsid w:val="00F51D03"/>
    <w:rsid w:val="00F51D90"/>
    <w:rsid w:val="00F51DD0"/>
    <w:rsid w:val="00F51F15"/>
    <w:rsid w:val="00F53291"/>
    <w:rsid w:val="00F53D1F"/>
    <w:rsid w:val="00F544BE"/>
    <w:rsid w:val="00F544C3"/>
    <w:rsid w:val="00F54914"/>
    <w:rsid w:val="00F54F42"/>
    <w:rsid w:val="00F55145"/>
    <w:rsid w:val="00F5690F"/>
    <w:rsid w:val="00F57609"/>
    <w:rsid w:val="00F601C1"/>
    <w:rsid w:val="00F61B04"/>
    <w:rsid w:val="00F63F20"/>
    <w:rsid w:val="00F64A9A"/>
    <w:rsid w:val="00F6628A"/>
    <w:rsid w:val="00F6682B"/>
    <w:rsid w:val="00F67000"/>
    <w:rsid w:val="00F6764D"/>
    <w:rsid w:val="00F67757"/>
    <w:rsid w:val="00F6780F"/>
    <w:rsid w:val="00F6790C"/>
    <w:rsid w:val="00F70DFA"/>
    <w:rsid w:val="00F71892"/>
    <w:rsid w:val="00F72218"/>
    <w:rsid w:val="00F72D50"/>
    <w:rsid w:val="00F731A5"/>
    <w:rsid w:val="00F73B02"/>
    <w:rsid w:val="00F7592B"/>
    <w:rsid w:val="00F75F6B"/>
    <w:rsid w:val="00F764D0"/>
    <w:rsid w:val="00F76561"/>
    <w:rsid w:val="00F779F0"/>
    <w:rsid w:val="00F802BE"/>
    <w:rsid w:val="00F8089D"/>
    <w:rsid w:val="00F818AE"/>
    <w:rsid w:val="00F82934"/>
    <w:rsid w:val="00F82BAD"/>
    <w:rsid w:val="00F84EB2"/>
    <w:rsid w:val="00F84FD7"/>
    <w:rsid w:val="00F90155"/>
    <w:rsid w:val="00F90991"/>
    <w:rsid w:val="00F90EDB"/>
    <w:rsid w:val="00F91BC4"/>
    <w:rsid w:val="00F91C99"/>
    <w:rsid w:val="00F92BA9"/>
    <w:rsid w:val="00F938C8"/>
    <w:rsid w:val="00F94B31"/>
    <w:rsid w:val="00F95A5B"/>
    <w:rsid w:val="00F966D4"/>
    <w:rsid w:val="00F96912"/>
    <w:rsid w:val="00F975A8"/>
    <w:rsid w:val="00F97950"/>
    <w:rsid w:val="00FA113F"/>
    <w:rsid w:val="00FA2A12"/>
    <w:rsid w:val="00FA2BA0"/>
    <w:rsid w:val="00FA3143"/>
    <w:rsid w:val="00FA38B7"/>
    <w:rsid w:val="00FA4354"/>
    <w:rsid w:val="00FA5B35"/>
    <w:rsid w:val="00FA5D7D"/>
    <w:rsid w:val="00FA5DDF"/>
    <w:rsid w:val="00FA6629"/>
    <w:rsid w:val="00FA6683"/>
    <w:rsid w:val="00FA6A97"/>
    <w:rsid w:val="00FB09A5"/>
    <w:rsid w:val="00FB2554"/>
    <w:rsid w:val="00FB2B2E"/>
    <w:rsid w:val="00FB3018"/>
    <w:rsid w:val="00FB348B"/>
    <w:rsid w:val="00FB34C6"/>
    <w:rsid w:val="00FB3774"/>
    <w:rsid w:val="00FB3C37"/>
    <w:rsid w:val="00FB3DA3"/>
    <w:rsid w:val="00FB4939"/>
    <w:rsid w:val="00FB7388"/>
    <w:rsid w:val="00FB7F59"/>
    <w:rsid w:val="00FC0D5C"/>
    <w:rsid w:val="00FC1AC9"/>
    <w:rsid w:val="00FC2959"/>
    <w:rsid w:val="00FC5A80"/>
    <w:rsid w:val="00FC77A5"/>
    <w:rsid w:val="00FD0CF8"/>
    <w:rsid w:val="00FD2DF7"/>
    <w:rsid w:val="00FD355F"/>
    <w:rsid w:val="00FD40FF"/>
    <w:rsid w:val="00FD52A7"/>
    <w:rsid w:val="00FD782C"/>
    <w:rsid w:val="00FD7E28"/>
    <w:rsid w:val="00FE0897"/>
    <w:rsid w:val="00FE24E5"/>
    <w:rsid w:val="00FE3C62"/>
    <w:rsid w:val="00FE3FDD"/>
    <w:rsid w:val="00FE5075"/>
    <w:rsid w:val="00FE527E"/>
    <w:rsid w:val="00FE76BD"/>
    <w:rsid w:val="00FE7E65"/>
    <w:rsid w:val="00FE7F07"/>
    <w:rsid w:val="00FF06AF"/>
    <w:rsid w:val="00FF30F5"/>
    <w:rsid w:val="00FF33A1"/>
    <w:rsid w:val="00FF56BF"/>
    <w:rsid w:val="00FF770B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C6F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00166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17324"/>
    <w:rsid w:val="0002248B"/>
    <w:rsid w:val="0003304F"/>
    <w:rsid w:val="00035AB7"/>
    <w:rsid w:val="00056876"/>
    <w:rsid w:val="00067A0F"/>
    <w:rsid w:val="000725B5"/>
    <w:rsid w:val="00084D84"/>
    <w:rsid w:val="000A1823"/>
    <w:rsid w:val="000E0922"/>
    <w:rsid w:val="000E2DE2"/>
    <w:rsid w:val="000F4C27"/>
    <w:rsid w:val="001347D3"/>
    <w:rsid w:val="0014046E"/>
    <w:rsid w:val="00155744"/>
    <w:rsid w:val="00157211"/>
    <w:rsid w:val="001632AB"/>
    <w:rsid w:val="00173E99"/>
    <w:rsid w:val="0018448D"/>
    <w:rsid w:val="00196FCF"/>
    <w:rsid w:val="001B2404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E0FF6"/>
    <w:rsid w:val="002F076A"/>
    <w:rsid w:val="00305FF1"/>
    <w:rsid w:val="00310ECB"/>
    <w:rsid w:val="00324F58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B22F1"/>
    <w:rsid w:val="003B7D65"/>
    <w:rsid w:val="003C31A8"/>
    <w:rsid w:val="003E6ECE"/>
    <w:rsid w:val="00403861"/>
    <w:rsid w:val="004074FC"/>
    <w:rsid w:val="004366FB"/>
    <w:rsid w:val="00437AFC"/>
    <w:rsid w:val="00447FC5"/>
    <w:rsid w:val="00452DAA"/>
    <w:rsid w:val="0046748A"/>
    <w:rsid w:val="00485BD5"/>
    <w:rsid w:val="00491C79"/>
    <w:rsid w:val="004A51D0"/>
    <w:rsid w:val="004A73E2"/>
    <w:rsid w:val="004C4026"/>
    <w:rsid w:val="004C699A"/>
    <w:rsid w:val="00503843"/>
    <w:rsid w:val="005318B7"/>
    <w:rsid w:val="00534AD7"/>
    <w:rsid w:val="00563F6C"/>
    <w:rsid w:val="005B499A"/>
    <w:rsid w:val="005D2029"/>
    <w:rsid w:val="006120A8"/>
    <w:rsid w:val="00617DA6"/>
    <w:rsid w:val="006521AB"/>
    <w:rsid w:val="006548DA"/>
    <w:rsid w:val="0068048A"/>
    <w:rsid w:val="0069171B"/>
    <w:rsid w:val="006A5C89"/>
    <w:rsid w:val="006C3583"/>
    <w:rsid w:val="007126BC"/>
    <w:rsid w:val="0075769C"/>
    <w:rsid w:val="00776AB4"/>
    <w:rsid w:val="007803E4"/>
    <w:rsid w:val="00793E33"/>
    <w:rsid w:val="007A357A"/>
    <w:rsid w:val="007C703A"/>
    <w:rsid w:val="007C77EB"/>
    <w:rsid w:val="007D59F8"/>
    <w:rsid w:val="00800F53"/>
    <w:rsid w:val="00812143"/>
    <w:rsid w:val="0082051B"/>
    <w:rsid w:val="00851818"/>
    <w:rsid w:val="008A5951"/>
    <w:rsid w:val="008F053B"/>
    <w:rsid w:val="008F29C9"/>
    <w:rsid w:val="009020C5"/>
    <w:rsid w:val="00930681"/>
    <w:rsid w:val="00947F20"/>
    <w:rsid w:val="009521AB"/>
    <w:rsid w:val="00954929"/>
    <w:rsid w:val="00982AC7"/>
    <w:rsid w:val="009C1D90"/>
    <w:rsid w:val="009E15CB"/>
    <w:rsid w:val="00A12091"/>
    <w:rsid w:val="00A164D3"/>
    <w:rsid w:val="00A2456B"/>
    <w:rsid w:val="00A426CC"/>
    <w:rsid w:val="00A70E68"/>
    <w:rsid w:val="00AB727D"/>
    <w:rsid w:val="00AB7F40"/>
    <w:rsid w:val="00AC1C5D"/>
    <w:rsid w:val="00AE4373"/>
    <w:rsid w:val="00AF3DD0"/>
    <w:rsid w:val="00B11906"/>
    <w:rsid w:val="00B15524"/>
    <w:rsid w:val="00B32A55"/>
    <w:rsid w:val="00B50949"/>
    <w:rsid w:val="00B60EBA"/>
    <w:rsid w:val="00B77169"/>
    <w:rsid w:val="00B80D01"/>
    <w:rsid w:val="00BA4B57"/>
    <w:rsid w:val="00BB3FCF"/>
    <w:rsid w:val="00BE31A2"/>
    <w:rsid w:val="00BF50A2"/>
    <w:rsid w:val="00C00D23"/>
    <w:rsid w:val="00C01A52"/>
    <w:rsid w:val="00C30658"/>
    <w:rsid w:val="00C44B05"/>
    <w:rsid w:val="00C67F29"/>
    <w:rsid w:val="00C9501F"/>
    <w:rsid w:val="00CA7803"/>
    <w:rsid w:val="00CB453F"/>
    <w:rsid w:val="00CC2C80"/>
    <w:rsid w:val="00CD2407"/>
    <w:rsid w:val="00CD3587"/>
    <w:rsid w:val="00CE0DC9"/>
    <w:rsid w:val="00CF3594"/>
    <w:rsid w:val="00D55BB1"/>
    <w:rsid w:val="00D620E9"/>
    <w:rsid w:val="00D831C6"/>
    <w:rsid w:val="00D87771"/>
    <w:rsid w:val="00D94A52"/>
    <w:rsid w:val="00DC025D"/>
    <w:rsid w:val="00E14097"/>
    <w:rsid w:val="00E154CD"/>
    <w:rsid w:val="00E169ED"/>
    <w:rsid w:val="00E269F3"/>
    <w:rsid w:val="00E37496"/>
    <w:rsid w:val="00E41D53"/>
    <w:rsid w:val="00E42FDD"/>
    <w:rsid w:val="00E501FE"/>
    <w:rsid w:val="00E6349E"/>
    <w:rsid w:val="00E76D6B"/>
    <w:rsid w:val="00EB50FC"/>
    <w:rsid w:val="00ED06B6"/>
    <w:rsid w:val="00ED1601"/>
    <w:rsid w:val="00EE07F0"/>
    <w:rsid w:val="00EE30BD"/>
    <w:rsid w:val="00EF0BDA"/>
    <w:rsid w:val="00EF6D3E"/>
    <w:rsid w:val="00EF7322"/>
    <w:rsid w:val="00F36F98"/>
    <w:rsid w:val="00F474D2"/>
    <w:rsid w:val="00F5283E"/>
    <w:rsid w:val="00F612A2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B82FC0-DBEA-4C32-9EB6-7D62FDB83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1219</TotalTime>
  <Pages>20</Pages>
  <Words>3371</Words>
  <Characters>19218</Characters>
  <Application>Microsoft Office Word</Application>
  <DocSecurity>0</DocSecurity>
  <Lines>160</Lines>
  <Paragraphs>45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22544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280</cp:revision>
  <cp:lastPrinted>2016-05-11T05:52:00Z</cp:lastPrinted>
  <dcterms:created xsi:type="dcterms:W3CDTF">2018-08-26T15:21:00Z</dcterms:created>
  <dcterms:modified xsi:type="dcterms:W3CDTF">2020-01-08T15:13:00Z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