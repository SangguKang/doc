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2D27C6BF" w:rsidR="00A33843" w:rsidRPr="0001032B" w:rsidRDefault="00E95C1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E</w:t>
            </w:r>
            <w:r w:rsidR="00172DB9">
              <w:rPr>
                <w:rFonts w:cstheme="minorHAnsi"/>
                <w:lang w:eastAsia="ko-KR"/>
              </w:rPr>
              <w:t>00</w:t>
            </w:r>
            <w:r>
              <w:rPr>
                <w:rFonts w:cstheme="minorHAnsi"/>
                <w:lang w:eastAsia="ko-KR"/>
              </w:rPr>
              <w:t>1</w:t>
            </w:r>
            <w:r w:rsidR="00172DB9">
              <w:rPr>
                <w:rFonts w:cstheme="minorHAnsi"/>
                <w:lang w:eastAsia="ko-KR"/>
              </w:rPr>
              <w:t xml:space="preserve"> </w:t>
            </w:r>
            <w:r>
              <w:rPr>
                <w:rFonts w:cstheme="minorHAnsi"/>
                <w:lang w:eastAsia="ko-KR"/>
              </w:rPr>
              <w:t>Cake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169A4393" w:rsidR="006C0865" w:rsidRPr="00411A5C" w:rsidRDefault="00334F12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Cake</w:t>
      </w:r>
    </w:p>
    <w:p w14:paraId="7AFC027E" w14:textId="77777777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8A36F8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39537FA4" w:rsidR="00F51F15" w:rsidRPr="00411A5C" w:rsidRDefault="00334F12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MAY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7777777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7777777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/>
        </w:tc>
        <w:tc>
          <w:tcPr>
            <w:tcW w:w="1497" w:type="dxa"/>
          </w:tcPr>
          <w:p w14:paraId="7AFC0297" w14:textId="77777777" w:rsidR="002158DC" w:rsidRDefault="002158DC" w:rsidP="002158DC"/>
        </w:tc>
        <w:tc>
          <w:tcPr>
            <w:tcW w:w="1842" w:type="dxa"/>
          </w:tcPr>
          <w:p w14:paraId="7AFC0298" w14:textId="77777777" w:rsidR="002158DC" w:rsidRDefault="002158DC" w:rsidP="002158DC"/>
        </w:tc>
        <w:tc>
          <w:tcPr>
            <w:tcW w:w="5499" w:type="dxa"/>
          </w:tcPr>
          <w:p w14:paraId="7AFC0299" w14:textId="77777777" w:rsidR="002158DC" w:rsidRDefault="002158DC" w:rsidP="002158DC"/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/>
        </w:tc>
        <w:tc>
          <w:tcPr>
            <w:tcW w:w="1497" w:type="dxa"/>
          </w:tcPr>
          <w:p w14:paraId="7AFC029C" w14:textId="77777777" w:rsidR="002158DC" w:rsidRDefault="002158DC" w:rsidP="002158DC"/>
        </w:tc>
        <w:tc>
          <w:tcPr>
            <w:tcW w:w="1842" w:type="dxa"/>
          </w:tcPr>
          <w:p w14:paraId="7AFC029D" w14:textId="77777777" w:rsidR="002158DC" w:rsidRDefault="002158DC" w:rsidP="002158DC"/>
        </w:tc>
        <w:tc>
          <w:tcPr>
            <w:tcW w:w="5499" w:type="dxa"/>
          </w:tcPr>
          <w:p w14:paraId="7AFC029E" w14:textId="77777777" w:rsidR="002158DC" w:rsidRDefault="002158DC" w:rsidP="002158DC"/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/>
        </w:tc>
        <w:tc>
          <w:tcPr>
            <w:tcW w:w="5499" w:type="dxa"/>
          </w:tcPr>
          <w:p w14:paraId="7AFC02A3" w14:textId="77777777" w:rsidR="002158DC" w:rsidRDefault="002158DC" w:rsidP="002158DC"/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/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A421B" w14:textId="469F8BD6" w:rsidR="003C28E0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288496" w:history="1">
            <w:r w:rsidR="003C28E0" w:rsidRPr="004528C2">
              <w:rPr>
                <w:rStyle w:val="a6"/>
                <w:noProof/>
                <w:lang w:eastAsia="ko-KR"/>
              </w:rPr>
              <w:t>1</w:t>
            </w:r>
            <w:r w:rsidR="003C28E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Useful Expression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_Toc9288496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4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3F76CCD7" w14:textId="3BAFF506" w:rsidR="003C28E0" w:rsidRDefault="00E118D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7" w:history="1">
            <w:r w:rsidR="003C28E0" w:rsidRPr="004528C2">
              <w:rPr>
                <w:rStyle w:val="a6"/>
                <w:noProof/>
                <w:lang w:eastAsia="ko-KR"/>
              </w:rPr>
              <w:t>1.1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Expression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_Toc9288497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4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4B9D3570" w14:textId="30ED1667" w:rsidR="003C28E0" w:rsidRDefault="00E118D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8" w:history="1">
            <w:r w:rsidR="003C28E0" w:rsidRPr="004528C2">
              <w:rPr>
                <w:rStyle w:val="a6"/>
                <w:noProof/>
                <w:lang w:eastAsia="ko-KR"/>
              </w:rPr>
              <w:t>1.2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Vocabulary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_Toc9288498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5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6917E1A7" w14:textId="19344C1A" w:rsidR="003C28E0" w:rsidRDefault="00E118D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9" w:history="1">
            <w:r w:rsidR="003C28E0" w:rsidRPr="004528C2">
              <w:rPr>
                <w:rStyle w:val="a6"/>
                <w:noProof/>
                <w:lang w:eastAsia="ko-KR"/>
              </w:rPr>
              <w:t>1.3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Translation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_Toc9288499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5438A6F2" w14:textId="31379788" w:rsidR="003C28E0" w:rsidRDefault="00E118DE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88500" w:history="1">
            <w:r w:rsidR="003C28E0" w:rsidRPr="004528C2">
              <w:rPr>
                <w:rStyle w:val="a6"/>
                <w:noProof/>
                <w:lang w:eastAsia="ko-KR"/>
              </w:rPr>
              <w:t>2</w:t>
            </w:r>
            <w:r w:rsidR="003C28E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Conversation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_Toc9288500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1C69859B" w14:textId="3256359A" w:rsidR="003C28E0" w:rsidRDefault="00E118D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1" w:history="1">
            <w:r w:rsidR="003C28E0" w:rsidRPr="004528C2">
              <w:rPr>
                <w:rStyle w:val="a6"/>
                <w:noProof/>
                <w:lang w:eastAsia="ko-KR"/>
              </w:rPr>
              <w:t>2.1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Conversation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_Toc9288501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1737502C" w14:textId="3713E936" w:rsidR="003C28E0" w:rsidRDefault="00E118D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2" w:history="1">
            <w:r w:rsidR="003C28E0" w:rsidRPr="004528C2">
              <w:rPr>
                <w:rStyle w:val="a6"/>
                <w:noProof/>
                <w:lang w:eastAsia="ko-KR"/>
              </w:rPr>
              <w:t>2.2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More Study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_Toc9288502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8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400B58B0" w14:textId="55391B0C" w:rsidR="003C28E0" w:rsidRDefault="00E118D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3" w:history="1">
            <w:r w:rsidR="003C28E0" w:rsidRPr="004528C2">
              <w:rPr>
                <w:rStyle w:val="a6"/>
                <w:noProof/>
                <w:lang w:eastAsia="ko-KR"/>
              </w:rPr>
              <w:t>2.3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Translation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_Toc9288503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8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7AFC02C8" w14:textId="4BE7D885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125226" w:rsidR="006C0865" w:rsidRDefault="00334F12" w:rsidP="00733273">
      <w:pPr>
        <w:pStyle w:val="1"/>
        <w:rPr>
          <w:lang w:eastAsia="ko-KR"/>
        </w:rPr>
      </w:pPr>
      <w:bookmarkStart w:id="0" w:name="_Toc9288496"/>
      <w:r>
        <w:rPr>
          <w:lang w:eastAsia="ko-KR"/>
        </w:rPr>
        <w:lastRenderedPageBreak/>
        <w:t>Useful Expression</w:t>
      </w:r>
      <w:bookmarkEnd w:id="0"/>
    </w:p>
    <w:p w14:paraId="72E67C27" w14:textId="5EB17217" w:rsidR="00050D25" w:rsidRPr="00050D25" w:rsidRDefault="00050D25" w:rsidP="00050D25">
      <w:pPr>
        <w:pStyle w:val="2"/>
        <w:rPr>
          <w:lang w:eastAsia="ko-KR"/>
        </w:rPr>
      </w:pPr>
      <w:bookmarkStart w:id="1" w:name="_Toc9288497"/>
      <w:r>
        <w:rPr>
          <w:rFonts w:hint="eastAsia"/>
          <w:lang w:eastAsia="ko-KR"/>
        </w:rPr>
        <w:t>E</w:t>
      </w:r>
      <w:r>
        <w:rPr>
          <w:lang w:eastAsia="ko-KR"/>
        </w:rPr>
        <w:t>xpression</w:t>
      </w:r>
      <w:bookmarkEnd w:id="1"/>
    </w:p>
    <w:p w14:paraId="2E0A5C5C" w14:textId="1710B81C" w:rsidR="00235E4B" w:rsidRDefault="00334F12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know how to haggle.</w:t>
      </w:r>
    </w:p>
    <w:p w14:paraId="3995E9C1" w14:textId="6C0549EE" w:rsidR="00334F12" w:rsidRDefault="00C47B46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should have known</w:t>
      </w:r>
    </w:p>
    <w:p w14:paraId="46BF325F" w14:textId="066099C2" w:rsidR="00792BFD" w:rsidRDefault="00F01ADF" w:rsidP="006C0865">
      <w:pPr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>our guess is as good as mine.</w:t>
      </w:r>
      <w:r w:rsidR="00B13E5A">
        <w:rPr>
          <w:lang w:eastAsia="ko-KR"/>
        </w:rPr>
        <w:br/>
      </w:r>
      <w:r w:rsidR="00B13E5A">
        <w:rPr>
          <w:rFonts w:hint="eastAsia"/>
          <w:lang w:eastAsia="ko-KR"/>
        </w:rPr>
        <w:t>Y</w:t>
      </w:r>
      <w:r w:rsidR="00B13E5A">
        <w:rPr>
          <w:lang w:eastAsia="ko-KR"/>
        </w:rPr>
        <w:t>our guess is as good as mine as to why he never showed up.</w:t>
      </w:r>
      <w:r w:rsidR="00C33D76">
        <w:rPr>
          <w:lang w:eastAsia="ko-KR"/>
        </w:rPr>
        <w:br/>
        <w:t>Your guess is as good as mine when it comes to who did it.</w:t>
      </w:r>
    </w:p>
    <w:p w14:paraId="7CB1AE93" w14:textId="01D11839" w:rsidR="00050D25" w:rsidRDefault="00FC4079" w:rsidP="006C0865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hose were the days.</w:t>
      </w:r>
      <w:r w:rsidR="007B2478">
        <w:rPr>
          <w:lang w:eastAsia="ko-KR"/>
        </w:rPr>
        <w:br/>
        <w:t>:</w:t>
      </w:r>
      <w:r w:rsidR="007B2478">
        <w:rPr>
          <w:rFonts w:hint="eastAsia"/>
          <w:lang w:eastAsia="ko-KR"/>
        </w:rPr>
        <w:t>s</w:t>
      </w:r>
      <w:r w:rsidR="007B2478">
        <w:rPr>
          <w:lang w:eastAsia="ko-KR"/>
        </w:rPr>
        <w:t>omething you say that means life was better at the time in the past that you are talking about</w:t>
      </w:r>
      <w:r w:rsidR="007B2478">
        <w:rPr>
          <w:lang w:eastAsia="ko-KR"/>
        </w:rPr>
        <w:br/>
        <w:t>We were young and madly in love. Ah, those were the days!</w:t>
      </w:r>
      <w:r w:rsidR="00D14A65">
        <w:rPr>
          <w:lang w:eastAsia="ko-KR"/>
        </w:rPr>
        <w:br/>
        <w:t>“Do you remember when ice cream cones used to cost 50 cents?” “Yeah, those were the days!”</w:t>
      </w:r>
    </w:p>
    <w:p w14:paraId="603FC9E5" w14:textId="5743B2F9" w:rsidR="00050D25" w:rsidRDefault="0057330A" w:rsidP="006C0865">
      <w:pPr>
        <w:rPr>
          <w:lang w:eastAsia="ko-KR"/>
        </w:rPr>
      </w:pPr>
      <w:r>
        <w:rPr>
          <w:rFonts w:hint="eastAsia"/>
          <w:lang w:eastAsia="ko-KR"/>
        </w:rPr>
        <w:t>Can I g</w:t>
      </w:r>
      <w:bookmarkStart w:id="2" w:name="_GoBack"/>
      <w:bookmarkEnd w:id="2"/>
      <w:r>
        <w:rPr>
          <w:rFonts w:hint="eastAsia"/>
          <w:lang w:eastAsia="ko-KR"/>
        </w:rPr>
        <w:t xml:space="preserve">et </w:t>
      </w:r>
      <w:r>
        <w:rPr>
          <w:lang w:eastAsia="ko-KR"/>
        </w:rPr>
        <w:t xml:space="preserve">an </w:t>
      </w:r>
      <w:r>
        <w:rPr>
          <w:rFonts w:hint="eastAsia"/>
          <w:lang w:eastAsia="ko-KR"/>
        </w:rPr>
        <w:t>extra shot please</w:t>
      </w:r>
      <w:r>
        <w:rPr>
          <w:lang w:eastAsia="ko-KR"/>
        </w:rPr>
        <w:t>?</w:t>
      </w:r>
    </w:p>
    <w:p w14:paraId="003ECBF4" w14:textId="042309F0" w:rsidR="00B31AF5" w:rsidRDefault="00B31AF5" w:rsidP="006C0865">
      <w:pPr>
        <w:rPr>
          <w:lang w:eastAsia="ko-KR"/>
        </w:rPr>
      </w:pPr>
    </w:p>
    <w:p w14:paraId="4F40FBCD" w14:textId="0B08D7DB" w:rsidR="00B31AF5" w:rsidRDefault="00B31AF5" w:rsidP="006C0865">
      <w:pPr>
        <w:rPr>
          <w:lang w:eastAsia="ko-KR"/>
        </w:rPr>
      </w:pPr>
    </w:p>
    <w:p w14:paraId="6D4D9ADD" w14:textId="553AF3DD" w:rsidR="00B31AF5" w:rsidRDefault="00B31AF5" w:rsidP="006C0865">
      <w:pPr>
        <w:rPr>
          <w:lang w:eastAsia="ko-KR"/>
        </w:rPr>
      </w:pPr>
    </w:p>
    <w:p w14:paraId="51AA4E8F" w14:textId="0D94A5A9" w:rsidR="00B31AF5" w:rsidRDefault="00B31AF5" w:rsidP="006C0865">
      <w:pPr>
        <w:rPr>
          <w:lang w:eastAsia="ko-KR"/>
        </w:rPr>
      </w:pPr>
    </w:p>
    <w:p w14:paraId="1AA3F27A" w14:textId="1E9A00FF" w:rsidR="00B31AF5" w:rsidRDefault="00B31AF5" w:rsidP="006C0865">
      <w:pPr>
        <w:rPr>
          <w:lang w:eastAsia="ko-KR"/>
        </w:rPr>
      </w:pPr>
    </w:p>
    <w:p w14:paraId="152505D7" w14:textId="485DBC5B" w:rsidR="00B31AF5" w:rsidRDefault="00B31AF5" w:rsidP="006C0865">
      <w:pPr>
        <w:rPr>
          <w:lang w:eastAsia="ko-KR"/>
        </w:rPr>
      </w:pPr>
    </w:p>
    <w:p w14:paraId="4F0FD230" w14:textId="2CFF6131" w:rsidR="00B31AF5" w:rsidRDefault="00B31AF5" w:rsidP="006C0865">
      <w:pPr>
        <w:rPr>
          <w:lang w:eastAsia="ko-KR"/>
        </w:rPr>
      </w:pPr>
    </w:p>
    <w:p w14:paraId="5C4061E7" w14:textId="2CF8B13D" w:rsidR="00B31AF5" w:rsidRDefault="00B31AF5" w:rsidP="006C0865">
      <w:pPr>
        <w:rPr>
          <w:lang w:eastAsia="ko-KR"/>
        </w:rPr>
      </w:pPr>
    </w:p>
    <w:p w14:paraId="5BB42E3A" w14:textId="2A5E4256" w:rsidR="00B31AF5" w:rsidRDefault="00B31AF5" w:rsidP="006C0865">
      <w:pPr>
        <w:rPr>
          <w:lang w:eastAsia="ko-KR"/>
        </w:rPr>
      </w:pPr>
    </w:p>
    <w:p w14:paraId="7D2399DB" w14:textId="59D264BD" w:rsidR="00B31AF5" w:rsidRDefault="00B31AF5" w:rsidP="006C0865">
      <w:pPr>
        <w:rPr>
          <w:lang w:eastAsia="ko-KR"/>
        </w:rPr>
      </w:pPr>
    </w:p>
    <w:p w14:paraId="776F7C00" w14:textId="0AF507EF" w:rsidR="00B31AF5" w:rsidRDefault="00B31AF5" w:rsidP="006C0865">
      <w:pPr>
        <w:rPr>
          <w:lang w:eastAsia="ko-KR"/>
        </w:rPr>
      </w:pPr>
    </w:p>
    <w:p w14:paraId="753E2015" w14:textId="6B61B1AC" w:rsidR="00B31AF5" w:rsidRDefault="00B31AF5" w:rsidP="006C0865">
      <w:pPr>
        <w:rPr>
          <w:lang w:eastAsia="ko-KR"/>
        </w:rPr>
      </w:pPr>
    </w:p>
    <w:p w14:paraId="1DEA10FE" w14:textId="379A9D57" w:rsidR="00B31AF5" w:rsidRDefault="00B31AF5" w:rsidP="006C0865">
      <w:pPr>
        <w:rPr>
          <w:lang w:eastAsia="ko-KR"/>
        </w:rPr>
      </w:pPr>
    </w:p>
    <w:p w14:paraId="4192EDDE" w14:textId="3CBC40A1" w:rsidR="00B31AF5" w:rsidRDefault="00B31AF5" w:rsidP="006C0865">
      <w:pPr>
        <w:rPr>
          <w:lang w:eastAsia="ko-KR"/>
        </w:rPr>
      </w:pPr>
    </w:p>
    <w:p w14:paraId="1D08384F" w14:textId="5F64DDAD" w:rsidR="00B31AF5" w:rsidRDefault="00B31AF5" w:rsidP="006C0865">
      <w:pPr>
        <w:rPr>
          <w:lang w:eastAsia="ko-KR"/>
        </w:rPr>
      </w:pPr>
    </w:p>
    <w:p w14:paraId="3B9931C8" w14:textId="7F1789C3" w:rsidR="00B31AF5" w:rsidRDefault="00B31AF5" w:rsidP="006C0865">
      <w:pPr>
        <w:rPr>
          <w:lang w:eastAsia="ko-KR"/>
        </w:rPr>
      </w:pPr>
    </w:p>
    <w:p w14:paraId="450D0250" w14:textId="1F1E964C" w:rsidR="00B31AF5" w:rsidRDefault="00B31AF5" w:rsidP="006C0865">
      <w:pPr>
        <w:rPr>
          <w:lang w:eastAsia="ko-KR"/>
        </w:rPr>
      </w:pPr>
    </w:p>
    <w:p w14:paraId="7378B647" w14:textId="78F5A55F" w:rsidR="00B31AF5" w:rsidRDefault="00B31AF5" w:rsidP="006C0865">
      <w:pPr>
        <w:rPr>
          <w:lang w:eastAsia="ko-KR"/>
        </w:rPr>
      </w:pPr>
    </w:p>
    <w:p w14:paraId="02D616CA" w14:textId="6A34FECC" w:rsidR="00B31AF5" w:rsidRDefault="00B31AF5" w:rsidP="006C0865">
      <w:pPr>
        <w:rPr>
          <w:lang w:eastAsia="ko-KR"/>
        </w:rPr>
      </w:pPr>
    </w:p>
    <w:p w14:paraId="0E1FD9E4" w14:textId="76F6BB05" w:rsidR="00B31AF5" w:rsidRDefault="00B31AF5" w:rsidP="006C0865">
      <w:pPr>
        <w:rPr>
          <w:lang w:eastAsia="ko-KR"/>
        </w:rPr>
      </w:pPr>
    </w:p>
    <w:p w14:paraId="72719BAF" w14:textId="0B6E85EF" w:rsidR="00B31AF5" w:rsidRDefault="00B31AF5" w:rsidP="006C0865">
      <w:pPr>
        <w:rPr>
          <w:lang w:eastAsia="ko-KR"/>
        </w:rPr>
      </w:pPr>
    </w:p>
    <w:p w14:paraId="2A14D0F5" w14:textId="7BA10424" w:rsidR="00B31AF5" w:rsidRDefault="00B31AF5" w:rsidP="006C0865">
      <w:pPr>
        <w:rPr>
          <w:lang w:eastAsia="ko-KR"/>
        </w:rPr>
      </w:pPr>
    </w:p>
    <w:p w14:paraId="6B28E1AC" w14:textId="77777777" w:rsidR="00B31AF5" w:rsidRDefault="00B31AF5" w:rsidP="006C0865">
      <w:pPr>
        <w:rPr>
          <w:lang w:eastAsia="ko-KR"/>
        </w:rPr>
      </w:pPr>
    </w:p>
    <w:p w14:paraId="571538D3" w14:textId="57F22D56" w:rsidR="00050D25" w:rsidRDefault="00050D25" w:rsidP="00050D25">
      <w:pPr>
        <w:pStyle w:val="2"/>
        <w:rPr>
          <w:lang w:eastAsia="ko-KR"/>
        </w:rPr>
      </w:pPr>
      <w:bookmarkStart w:id="3" w:name="_Toc9288498"/>
      <w:r>
        <w:rPr>
          <w:lang w:eastAsia="ko-KR"/>
        </w:rPr>
        <w:t>Vocabulary</w:t>
      </w:r>
      <w:bookmarkEnd w:id="3"/>
    </w:p>
    <w:p w14:paraId="2133D938" w14:textId="4C0AD0D5" w:rsidR="00050D25" w:rsidRDefault="00B31AF5" w:rsidP="006C0865">
      <w:pPr>
        <w:rPr>
          <w:lang w:eastAsia="ko-KR"/>
        </w:rPr>
      </w:pPr>
      <w:r>
        <w:rPr>
          <w:lang w:eastAsia="ko-KR"/>
        </w:rPr>
        <w:t>h</w:t>
      </w:r>
      <w:r w:rsidR="00050D25">
        <w:rPr>
          <w:lang w:eastAsia="ko-KR"/>
        </w:rPr>
        <w:t>aggle</w:t>
      </w:r>
      <w:r>
        <w:rPr>
          <w:lang w:eastAsia="ko-KR"/>
        </w:rPr>
        <w:t>: (v)(</w:t>
      </w:r>
      <w:proofErr w:type="spellStart"/>
      <w:r>
        <w:rPr>
          <w:lang w:eastAsia="ko-KR"/>
        </w:rPr>
        <w:t>IorT</w:t>
      </w:r>
      <w:proofErr w:type="spellEnd"/>
      <w:r>
        <w:rPr>
          <w:lang w:eastAsia="ko-KR"/>
        </w:rPr>
        <w:t>) to attempt to decide on a price or conditions that are acceptable to the person selling the goods and the person buying them, usually by arguing</w:t>
      </w:r>
      <w:r w:rsidR="00B55407">
        <w:rPr>
          <w:lang w:eastAsia="ko-KR"/>
        </w:rPr>
        <w:br/>
        <w:t>It’s traditional that you haggle about the price of things in the market.</w:t>
      </w:r>
    </w:p>
    <w:p w14:paraId="1118B279" w14:textId="1A66626C" w:rsidR="00050D25" w:rsidRDefault="00050D25" w:rsidP="006C0865">
      <w:pPr>
        <w:rPr>
          <w:lang w:eastAsia="ko-KR"/>
        </w:rPr>
      </w:pPr>
    </w:p>
    <w:p w14:paraId="64DA821A" w14:textId="2DBE1A7B" w:rsidR="00B31AF5" w:rsidRDefault="00B31AF5" w:rsidP="006C0865">
      <w:pPr>
        <w:rPr>
          <w:lang w:eastAsia="ko-KR"/>
        </w:rPr>
      </w:pPr>
    </w:p>
    <w:p w14:paraId="710A9DE6" w14:textId="3F5869C1" w:rsidR="00B31AF5" w:rsidRDefault="00B31AF5" w:rsidP="006C0865">
      <w:pPr>
        <w:rPr>
          <w:lang w:eastAsia="ko-KR"/>
        </w:rPr>
      </w:pPr>
    </w:p>
    <w:p w14:paraId="3DDDEBDA" w14:textId="05ADE2C4" w:rsidR="00B31AF5" w:rsidRDefault="00B31AF5" w:rsidP="006C0865">
      <w:pPr>
        <w:rPr>
          <w:lang w:eastAsia="ko-KR"/>
        </w:rPr>
      </w:pPr>
    </w:p>
    <w:p w14:paraId="7AE12123" w14:textId="29C134CD" w:rsidR="00B31AF5" w:rsidRDefault="00B31AF5" w:rsidP="006C0865">
      <w:pPr>
        <w:rPr>
          <w:lang w:eastAsia="ko-KR"/>
        </w:rPr>
      </w:pPr>
    </w:p>
    <w:p w14:paraId="74136453" w14:textId="26FCCBC6" w:rsidR="00B31AF5" w:rsidRDefault="00B31AF5" w:rsidP="006C0865">
      <w:pPr>
        <w:rPr>
          <w:lang w:eastAsia="ko-KR"/>
        </w:rPr>
      </w:pPr>
    </w:p>
    <w:p w14:paraId="4B223C14" w14:textId="7B679A3D" w:rsidR="00B31AF5" w:rsidRDefault="00B31AF5" w:rsidP="006C0865">
      <w:pPr>
        <w:rPr>
          <w:lang w:eastAsia="ko-KR"/>
        </w:rPr>
      </w:pPr>
    </w:p>
    <w:p w14:paraId="5095013B" w14:textId="7F5D2400" w:rsidR="00B31AF5" w:rsidRDefault="00B31AF5" w:rsidP="006C0865">
      <w:pPr>
        <w:rPr>
          <w:lang w:eastAsia="ko-KR"/>
        </w:rPr>
      </w:pPr>
    </w:p>
    <w:p w14:paraId="333AFF99" w14:textId="796C6420" w:rsidR="00B31AF5" w:rsidRDefault="00B31AF5" w:rsidP="006C0865">
      <w:pPr>
        <w:rPr>
          <w:lang w:eastAsia="ko-KR"/>
        </w:rPr>
      </w:pPr>
    </w:p>
    <w:p w14:paraId="4E4A0DC5" w14:textId="09FF1902" w:rsidR="00B31AF5" w:rsidRDefault="00B31AF5" w:rsidP="006C0865">
      <w:pPr>
        <w:rPr>
          <w:lang w:eastAsia="ko-KR"/>
        </w:rPr>
      </w:pPr>
    </w:p>
    <w:p w14:paraId="1A6F1E6C" w14:textId="33EECDA8" w:rsidR="00B31AF5" w:rsidRDefault="00B31AF5" w:rsidP="006C0865">
      <w:pPr>
        <w:rPr>
          <w:lang w:eastAsia="ko-KR"/>
        </w:rPr>
      </w:pPr>
    </w:p>
    <w:p w14:paraId="6B547740" w14:textId="226FCE8F" w:rsidR="00B31AF5" w:rsidRDefault="00B31AF5" w:rsidP="006C0865">
      <w:pPr>
        <w:rPr>
          <w:lang w:eastAsia="ko-KR"/>
        </w:rPr>
      </w:pPr>
    </w:p>
    <w:p w14:paraId="3654049D" w14:textId="5041CB82" w:rsidR="00B31AF5" w:rsidRDefault="00B31AF5" w:rsidP="006C0865">
      <w:pPr>
        <w:rPr>
          <w:lang w:eastAsia="ko-KR"/>
        </w:rPr>
      </w:pPr>
    </w:p>
    <w:p w14:paraId="07291737" w14:textId="4E6C5C6A" w:rsidR="00B31AF5" w:rsidRDefault="00B31AF5" w:rsidP="006C0865">
      <w:pPr>
        <w:rPr>
          <w:lang w:eastAsia="ko-KR"/>
        </w:rPr>
      </w:pPr>
    </w:p>
    <w:p w14:paraId="2E223AA1" w14:textId="72301072" w:rsidR="00B31AF5" w:rsidRDefault="00B31AF5" w:rsidP="006C0865">
      <w:pPr>
        <w:rPr>
          <w:lang w:eastAsia="ko-KR"/>
        </w:rPr>
      </w:pPr>
    </w:p>
    <w:p w14:paraId="38F3DD13" w14:textId="7E74FEE3" w:rsidR="00B31AF5" w:rsidRDefault="00B31AF5" w:rsidP="006C0865">
      <w:pPr>
        <w:rPr>
          <w:lang w:eastAsia="ko-KR"/>
        </w:rPr>
      </w:pPr>
    </w:p>
    <w:p w14:paraId="69633443" w14:textId="1DD8DA77" w:rsidR="00B31AF5" w:rsidRDefault="00B31AF5" w:rsidP="006C0865">
      <w:pPr>
        <w:rPr>
          <w:lang w:eastAsia="ko-KR"/>
        </w:rPr>
      </w:pPr>
    </w:p>
    <w:p w14:paraId="2341BED4" w14:textId="2C429C50" w:rsidR="00B31AF5" w:rsidRDefault="00B31AF5" w:rsidP="006C0865">
      <w:pPr>
        <w:rPr>
          <w:lang w:eastAsia="ko-KR"/>
        </w:rPr>
      </w:pPr>
    </w:p>
    <w:p w14:paraId="127385FA" w14:textId="74E78449" w:rsidR="00B31AF5" w:rsidRDefault="00B31AF5" w:rsidP="006C0865">
      <w:pPr>
        <w:rPr>
          <w:lang w:eastAsia="ko-KR"/>
        </w:rPr>
      </w:pPr>
    </w:p>
    <w:p w14:paraId="70CAD4C2" w14:textId="30511A94" w:rsidR="00B31AF5" w:rsidRDefault="00B31AF5" w:rsidP="006C0865">
      <w:pPr>
        <w:rPr>
          <w:lang w:eastAsia="ko-KR"/>
        </w:rPr>
      </w:pPr>
    </w:p>
    <w:p w14:paraId="32755C3C" w14:textId="5B6033AD" w:rsidR="00B31AF5" w:rsidRDefault="00B31AF5" w:rsidP="006C0865">
      <w:pPr>
        <w:rPr>
          <w:lang w:eastAsia="ko-KR"/>
        </w:rPr>
      </w:pPr>
    </w:p>
    <w:p w14:paraId="14AB5170" w14:textId="0B5FE426" w:rsidR="00B31AF5" w:rsidRDefault="00B31AF5" w:rsidP="006C0865">
      <w:pPr>
        <w:rPr>
          <w:lang w:eastAsia="ko-KR"/>
        </w:rPr>
      </w:pPr>
    </w:p>
    <w:p w14:paraId="78C02A97" w14:textId="7F2EEA2C" w:rsidR="00B31AF5" w:rsidRDefault="00B31AF5" w:rsidP="006C0865">
      <w:pPr>
        <w:rPr>
          <w:lang w:eastAsia="ko-KR"/>
        </w:rPr>
      </w:pPr>
    </w:p>
    <w:p w14:paraId="45DA9BFC" w14:textId="6E9EF214" w:rsidR="00B31AF5" w:rsidRDefault="00B31AF5" w:rsidP="006C0865">
      <w:pPr>
        <w:rPr>
          <w:lang w:eastAsia="ko-KR"/>
        </w:rPr>
      </w:pPr>
    </w:p>
    <w:p w14:paraId="62B9D9CE" w14:textId="0EE5AD73" w:rsidR="00B31AF5" w:rsidRDefault="00B31AF5" w:rsidP="006C0865">
      <w:pPr>
        <w:rPr>
          <w:lang w:eastAsia="ko-KR"/>
        </w:rPr>
      </w:pPr>
    </w:p>
    <w:p w14:paraId="1C3BC0B0" w14:textId="3B5BE459" w:rsidR="00B31AF5" w:rsidRDefault="00B31AF5" w:rsidP="006C0865">
      <w:pPr>
        <w:rPr>
          <w:lang w:eastAsia="ko-KR"/>
        </w:rPr>
      </w:pPr>
    </w:p>
    <w:p w14:paraId="4F53FDF4" w14:textId="64424863" w:rsidR="00B31AF5" w:rsidRDefault="00B31AF5" w:rsidP="006C0865">
      <w:pPr>
        <w:rPr>
          <w:lang w:eastAsia="ko-KR"/>
        </w:rPr>
      </w:pPr>
    </w:p>
    <w:p w14:paraId="5DDFFA7F" w14:textId="7499AFA1" w:rsidR="00B31AF5" w:rsidRDefault="00B31AF5" w:rsidP="006C0865">
      <w:pPr>
        <w:rPr>
          <w:lang w:eastAsia="ko-KR"/>
        </w:rPr>
      </w:pPr>
    </w:p>
    <w:p w14:paraId="46F396FE" w14:textId="09F47082" w:rsidR="00B31AF5" w:rsidRDefault="00B31AF5" w:rsidP="006C0865">
      <w:pPr>
        <w:rPr>
          <w:lang w:eastAsia="ko-KR"/>
        </w:rPr>
      </w:pPr>
    </w:p>
    <w:p w14:paraId="018CE3BA" w14:textId="15090867" w:rsidR="00B31AF5" w:rsidRDefault="00B31AF5" w:rsidP="006C0865">
      <w:pPr>
        <w:rPr>
          <w:lang w:eastAsia="ko-KR"/>
        </w:rPr>
      </w:pPr>
    </w:p>
    <w:p w14:paraId="169402E1" w14:textId="473F3E34" w:rsidR="00B31AF5" w:rsidRDefault="00B31AF5" w:rsidP="006C0865">
      <w:pPr>
        <w:rPr>
          <w:lang w:eastAsia="ko-KR"/>
        </w:rPr>
      </w:pPr>
    </w:p>
    <w:p w14:paraId="60422585" w14:textId="64A6528E" w:rsidR="00B31AF5" w:rsidRDefault="00B31AF5" w:rsidP="006C0865">
      <w:pPr>
        <w:rPr>
          <w:lang w:eastAsia="ko-KR"/>
        </w:rPr>
      </w:pPr>
    </w:p>
    <w:p w14:paraId="5BB9F95C" w14:textId="08A02E38" w:rsidR="00B31AF5" w:rsidRDefault="00B31AF5" w:rsidP="006C0865">
      <w:pPr>
        <w:rPr>
          <w:lang w:eastAsia="ko-KR"/>
        </w:rPr>
      </w:pPr>
    </w:p>
    <w:p w14:paraId="0419CE20" w14:textId="6D054271" w:rsidR="00B31AF5" w:rsidRDefault="00B31AF5" w:rsidP="006C0865">
      <w:pPr>
        <w:rPr>
          <w:lang w:eastAsia="ko-KR"/>
        </w:rPr>
      </w:pPr>
    </w:p>
    <w:p w14:paraId="7DD2D851" w14:textId="1CC19197" w:rsidR="00B31AF5" w:rsidRDefault="00B31AF5" w:rsidP="006C0865">
      <w:pPr>
        <w:rPr>
          <w:lang w:eastAsia="ko-KR"/>
        </w:rPr>
      </w:pPr>
    </w:p>
    <w:p w14:paraId="48FB1291" w14:textId="77777777" w:rsidR="00B31AF5" w:rsidRDefault="00B31AF5" w:rsidP="006C0865">
      <w:pPr>
        <w:rPr>
          <w:lang w:eastAsia="ko-KR"/>
        </w:rPr>
      </w:pPr>
    </w:p>
    <w:p w14:paraId="5C14C2F1" w14:textId="0FB1135C" w:rsidR="00050D25" w:rsidRDefault="00050D25" w:rsidP="006C0865">
      <w:pPr>
        <w:rPr>
          <w:lang w:eastAsia="ko-KR"/>
        </w:rPr>
      </w:pPr>
    </w:p>
    <w:p w14:paraId="17406AF2" w14:textId="77777777" w:rsidR="00050D25" w:rsidRDefault="00050D25" w:rsidP="006C0865">
      <w:pPr>
        <w:rPr>
          <w:lang w:eastAsia="ko-KR"/>
        </w:rPr>
      </w:pPr>
    </w:p>
    <w:p w14:paraId="0D96AA57" w14:textId="1A58C3E4" w:rsidR="00792BFD" w:rsidRDefault="00050D25" w:rsidP="005D033C">
      <w:pPr>
        <w:pStyle w:val="2"/>
        <w:rPr>
          <w:lang w:eastAsia="ko-KR"/>
        </w:rPr>
      </w:pPr>
      <w:bookmarkStart w:id="4" w:name="_Toc9288499"/>
      <w:r>
        <w:rPr>
          <w:lang w:eastAsia="ko-KR"/>
        </w:rPr>
        <w:t>Translation</w:t>
      </w:r>
      <w:bookmarkEnd w:id="4"/>
    </w:p>
    <w:p w14:paraId="58A58FCC" w14:textId="2FCB03D3" w:rsidR="00792BFD" w:rsidRDefault="00050D25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know how to haggle.</w:t>
      </w:r>
      <w:r>
        <w:rPr>
          <w:lang w:eastAsia="ko-KR"/>
        </w:rPr>
        <w:br/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잘해요</w:t>
      </w:r>
      <w:r>
        <w:rPr>
          <w:rFonts w:hint="eastAsia"/>
          <w:lang w:eastAsia="ko-KR"/>
        </w:rPr>
        <w:t>.</w:t>
      </w:r>
    </w:p>
    <w:p w14:paraId="25A138AA" w14:textId="7AA9C73B" w:rsidR="00050D25" w:rsidRDefault="00C2528D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should have known.</w:t>
      </w:r>
      <w:r>
        <w:rPr>
          <w:lang w:eastAsia="ko-KR"/>
        </w:rPr>
        <w:br/>
      </w:r>
      <w:r>
        <w:rPr>
          <w:rFonts w:hint="eastAsia"/>
          <w:lang w:eastAsia="ko-KR"/>
        </w:rPr>
        <w:t>알아챘어야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>.</w:t>
      </w:r>
    </w:p>
    <w:p w14:paraId="7A14FECD" w14:textId="36CEFA54" w:rsidR="00050D25" w:rsidRDefault="00F01ADF" w:rsidP="006C0865">
      <w:pPr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>our guess is as good as mine.</w:t>
      </w:r>
      <w:r>
        <w:rPr>
          <w:lang w:eastAsia="ko-KR"/>
        </w:rPr>
        <w:br/>
      </w:r>
      <w:r>
        <w:rPr>
          <w:rFonts w:hint="eastAsia"/>
          <w:lang w:eastAsia="ko-KR"/>
        </w:rPr>
        <w:t>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몰라요</w:t>
      </w:r>
      <w:r>
        <w:rPr>
          <w:rFonts w:hint="eastAsia"/>
          <w:lang w:eastAsia="ko-KR"/>
        </w:rPr>
        <w:t>.</w:t>
      </w:r>
      <w:r w:rsidR="00FD453E">
        <w:rPr>
          <w:lang w:eastAsia="ko-KR"/>
        </w:rPr>
        <w:t xml:space="preserve"> </w:t>
      </w:r>
      <w:r w:rsidR="00FD453E">
        <w:rPr>
          <w:rFonts w:hint="eastAsia"/>
          <w:lang w:eastAsia="ko-KR"/>
        </w:rPr>
        <w:t>모르기는</w:t>
      </w:r>
      <w:r w:rsidR="00FD453E">
        <w:rPr>
          <w:rFonts w:hint="eastAsia"/>
          <w:lang w:eastAsia="ko-KR"/>
        </w:rPr>
        <w:t xml:space="preserve"> </w:t>
      </w:r>
      <w:r w:rsidR="00FD453E">
        <w:rPr>
          <w:rFonts w:hint="eastAsia"/>
          <w:lang w:eastAsia="ko-KR"/>
        </w:rPr>
        <w:t>저도</w:t>
      </w:r>
      <w:r w:rsidR="00FD453E">
        <w:rPr>
          <w:rFonts w:hint="eastAsia"/>
          <w:lang w:eastAsia="ko-KR"/>
        </w:rPr>
        <w:t xml:space="preserve"> </w:t>
      </w:r>
      <w:r w:rsidR="00FD453E">
        <w:rPr>
          <w:rFonts w:hint="eastAsia"/>
          <w:lang w:eastAsia="ko-KR"/>
        </w:rPr>
        <w:t>마찬가지에요</w:t>
      </w:r>
      <w:r w:rsidR="00FD453E">
        <w:rPr>
          <w:rFonts w:hint="eastAsia"/>
          <w:lang w:eastAsia="ko-KR"/>
        </w:rPr>
        <w:t>.</w:t>
      </w:r>
      <w:r w:rsidR="00C33D76">
        <w:rPr>
          <w:lang w:eastAsia="ko-KR"/>
        </w:rPr>
        <w:br/>
        <w:t>Your guess is as good as mine as to why he never showed up.</w:t>
      </w:r>
      <w:r w:rsidR="00C33D76">
        <w:rPr>
          <w:lang w:eastAsia="ko-KR"/>
        </w:rPr>
        <w:br/>
      </w:r>
      <w:r w:rsidR="00C33D76">
        <w:rPr>
          <w:rFonts w:hint="eastAsia"/>
          <w:lang w:eastAsia="ko-KR"/>
        </w:rPr>
        <w:t>그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사람이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왜</w:t>
      </w:r>
      <w:r w:rsidR="00C33D76">
        <w:rPr>
          <w:rFonts w:hint="eastAsia"/>
          <w:lang w:eastAsia="ko-KR"/>
        </w:rPr>
        <w:t xml:space="preserve"> </w:t>
      </w:r>
      <w:proofErr w:type="spellStart"/>
      <w:r w:rsidR="00C33D76">
        <w:rPr>
          <w:rFonts w:hint="eastAsia"/>
          <w:lang w:eastAsia="ko-KR"/>
        </w:rPr>
        <w:t>안나타났는지</w:t>
      </w:r>
      <w:proofErr w:type="spellEnd"/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모르기는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저도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마찬가지에요</w:t>
      </w:r>
      <w:r w:rsidR="00C33D76">
        <w:rPr>
          <w:rFonts w:hint="eastAsia"/>
          <w:lang w:eastAsia="ko-KR"/>
        </w:rPr>
        <w:t>.</w:t>
      </w:r>
      <w:r w:rsidR="00C33D76">
        <w:rPr>
          <w:lang w:eastAsia="ko-KR"/>
        </w:rPr>
        <w:br/>
        <w:t>Your guess is as good as mine when it comes to who did it.</w:t>
      </w:r>
      <w:r w:rsidR="00C33D76">
        <w:rPr>
          <w:lang w:eastAsia="ko-KR"/>
        </w:rPr>
        <w:br/>
      </w:r>
      <w:r w:rsidR="00C33D76">
        <w:rPr>
          <w:rFonts w:hint="eastAsia"/>
          <w:lang w:eastAsia="ko-KR"/>
        </w:rPr>
        <w:t>그걸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누가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했는지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모르기는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저도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마찬가지에요</w:t>
      </w:r>
      <w:r w:rsidR="00C33D76">
        <w:rPr>
          <w:rFonts w:hint="eastAsia"/>
          <w:lang w:eastAsia="ko-KR"/>
        </w:rPr>
        <w:t>.</w:t>
      </w:r>
    </w:p>
    <w:p w14:paraId="54E992B1" w14:textId="28B7FC35" w:rsidR="00050D25" w:rsidRDefault="00FC4079" w:rsidP="006C0865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hose were the days.</w:t>
      </w:r>
      <w:r>
        <w:rPr>
          <w:lang w:eastAsia="ko-KR"/>
        </w:rPr>
        <w:br/>
      </w:r>
      <w:r>
        <w:rPr>
          <w:rFonts w:hint="eastAsia"/>
          <w:lang w:eastAsia="ko-KR"/>
        </w:rPr>
        <w:t>그때가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좋았지</w:t>
      </w:r>
      <w:r>
        <w:rPr>
          <w:rFonts w:hint="eastAsia"/>
          <w:lang w:eastAsia="ko-KR"/>
        </w:rPr>
        <w:t>.</w:t>
      </w:r>
    </w:p>
    <w:p w14:paraId="34351A98" w14:textId="40BD89E4" w:rsidR="00FB6AAC" w:rsidRDefault="00FB6AAC" w:rsidP="006C0865">
      <w:pPr>
        <w:rPr>
          <w:lang w:eastAsia="ko-KR"/>
        </w:rPr>
      </w:pPr>
    </w:p>
    <w:p w14:paraId="425FD415" w14:textId="19D7053F" w:rsidR="00FB6AAC" w:rsidRDefault="00FB6AAC" w:rsidP="006C0865">
      <w:pPr>
        <w:rPr>
          <w:lang w:eastAsia="ko-KR"/>
        </w:rPr>
      </w:pPr>
    </w:p>
    <w:p w14:paraId="68F0F549" w14:textId="3BF5C15E" w:rsidR="00FB6AAC" w:rsidRDefault="00FB6AAC" w:rsidP="006C0865">
      <w:pPr>
        <w:rPr>
          <w:lang w:eastAsia="ko-KR"/>
        </w:rPr>
      </w:pPr>
    </w:p>
    <w:p w14:paraId="5E07F888" w14:textId="0824C464" w:rsidR="00FB6AAC" w:rsidRDefault="00FB6AAC" w:rsidP="006C0865">
      <w:pPr>
        <w:rPr>
          <w:lang w:eastAsia="ko-KR"/>
        </w:rPr>
      </w:pPr>
    </w:p>
    <w:p w14:paraId="058EDC04" w14:textId="77777777" w:rsidR="00FB6AAC" w:rsidRDefault="00FB6AAC" w:rsidP="006C0865">
      <w:pPr>
        <w:rPr>
          <w:lang w:eastAsia="ko-KR"/>
        </w:rPr>
      </w:pPr>
    </w:p>
    <w:p w14:paraId="46979F4E" w14:textId="77777777" w:rsidR="007D0C49" w:rsidRDefault="007D0C49" w:rsidP="006C0865">
      <w:pPr>
        <w:rPr>
          <w:lang w:eastAsia="ko-KR"/>
        </w:rPr>
      </w:pPr>
    </w:p>
    <w:p w14:paraId="20778218" w14:textId="77777777" w:rsidR="005D358D" w:rsidRDefault="005D358D" w:rsidP="006C0865">
      <w:pPr>
        <w:rPr>
          <w:lang w:eastAsia="ko-KR"/>
        </w:rPr>
      </w:pPr>
    </w:p>
    <w:p w14:paraId="29B16F96" w14:textId="05C5A53F" w:rsidR="00792BFD" w:rsidRDefault="00792BFD" w:rsidP="006C0865">
      <w:pPr>
        <w:rPr>
          <w:lang w:eastAsia="ko-KR"/>
        </w:rPr>
      </w:pPr>
    </w:p>
    <w:p w14:paraId="0A612600" w14:textId="77777777" w:rsidR="00792BFD" w:rsidRDefault="00792BFD" w:rsidP="006C0865">
      <w:pPr>
        <w:rPr>
          <w:lang w:eastAsia="ko-KR"/>
        </w:rPr>
      </w:pPr>
    </w:p>
    <w:p w14:paraId="7AFC02E0" w14:textId="1F82200D" w:rsidR="007C6465" w:rsidRDefault="00050D25" w:rsidP="00B61200">
      <w:pPr>
        <w:pStyle w:val="1"/>
        <w:rPr>
          <w:lang w:eastAsia="ko-KR"/>
        </w:rPr>
      </w:pPr>
      <w:bookmarkStart w:id="5" w:name="_Toc9288500"/>
      <w:r>
        <w:rPr>
          <w:rFonts w:hint="eastAsia"/>
          <w:lang w:eastAsia="ko-KR"/>
        </w:rPr>
        <w:t>C</w:t>
      </w:r>
      <w:r>
        <w:rPr>
          <w:lang w:eastAsia="ko-KR"/>
        </w:rPr>
        <w:t>onversation</w:t>
      </w:r>
      <w:bookmarkEnd w:id="5"/>
    </w:p>
    <w:p w14:paraId="5E144EE3" w14:textId="21F40C81" w:rsidR="00250BFF" w:rsidRPr="00250BFF" w:rsidRDefault="00250BFF" w:rsidP="00250BFF">
      <w:pPr>
        <w:pStyle w:val="2"/>
        <w:rPr>
          <w:lang w:eastAsia="ko-KR"/>
        </w:rPr>
      </w:pPr>
      <w:bookmarkStart w:id="6" w:name="_Toc9288501"/>
      <w:r>
        <w:rPr>
          <w:rFonts w:hint="eastAsia"/>
          <w:lang w:eastAsia="ko-KR"/>
        </w:rPr>
        <w:t>Conversation</w:t>
      </w:r>
      <w:bookmarkEnd w:id="6"/>
    </w:p>
    <w:p w14:paraId="567C016E" w14:textId="0DA41706" w:rsidR="007F13F1" w:rsidRDefault="00250BFF" w:rsidP="00AA040A">
      <w:pPr>
        <w:pStyle w:val="3"/>
        <w:rPr>
          <w:lang w:eastAsia="ko-KR"/>
        </w:rPr>
      </w:pPr>
      <w:r>
        <w:rPr>
          <w:lang w:eastAsia="ko-KR"/>
        </w:rPr>
        <w:t>5/20/19</w:t>
      </w:r>
    </w:p>
    <w:p w14:paraId="6B13F8A0" w14:textId="0CC25FC8" w:rsidR="00250BFF" w:rsidRDefault="00250BFF" w:rsidP="003C347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Chaewon</w:t>
      </w:r>
      <w:proofErr w:type="spellEnd"/>
      <w:r>
        <w:rPr>
          <w:rFonts w:hint="eastAsia"/>
          <w:lang w:eastAsia="ko-KR"/>
        </w:rPr>
        <w:t xml:space="preserve">: </w:t>
      </w:r>
      <w:r>
        <w:rPr>
          <w:lang w:eastAsia="ko-KR"/>
        </w:rPr>
        <w:tab/>
      </w:r>
      <w:r>
        <w:rPr>
          <w:rFonts w:hint="eastAsia"/>
          <w:lang w:eastAsia="ko-KR"/>
        </w:rPr>
        <w:t>Honey, Cathy and Jim just called me.</w:t>
      </w:r>
    </w:p>
    <w:p w14:paraId="0BFAB6BF" w14:textId="52B80ED6" w:rsidR="00250BFF" w:rsidRDefault="00250BFF" w:rsidP="003C3478">
      <w:pPr>
        <w:rPr>
          <w:lang w:eastAsia="ko-KR"/>
        </w:rPr>
      </w:pPr>
      <w:r>
        <w:rPr>
          <w:rFonts w:hint="eastAsia"/>
          <w:lang w:eastAsia="ko-KR"/>
        </w:rPr>
        <w:t xml:space="preserve">Mike: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Oh, really, what did they say?</w:t>
      </w:r>
    </w:p>
    <w:p w14:paraId="4E9261D7" w14:textId="409841ED" w:rsidR="00250BFF" w:rsidRDefault="00250BFF" w:rsidP="003C3478">
      <w:pPr>
        <w:rPr>
          <w:lang w:eastAsia="ko-KR"/>
        </w:rPr>
      </w:pPr>
      <w:proofErr w:type="spellStart"/>
      <w:r>
        <w:rPr>
          <w:lang w:eastAsia="ko-KR"/>
        </w:rPr>
        <w:t>Chaewon</w:t>
      </w:r>
      <w:proofErr w:type="spellEnd"/>
      <w:r>
        <w:rPr>
          <w:lang w:eastAsia="ko-KR"/>
        </w:rPr>
        <w:t>:</w:t>
      </w:r>
      <w:r>
        <w:rPr>
          <w:lang w:eastAsia="ko-KR"/>
        </w:rPr>
        <w:tab/>
        <w:t>I think we need to go back to the store to get more food and drinks.</w:t>
      </w:r>
    </w:p>
    <w:p w14:paraId="2C25E73B" w14:textId="4BB20277" w:rsidR="00563E82" w:rsidRDefault="00563E82" w:rsidP="003C3478">
      <w:pPr>
        <w:rPr>
          <w:lang w:eastAsia="ko-KR"/>
        </w:rPr>
      </w:pPr>
      <w:r>
        <w:rPr>
          <w:lang w:eastAsia="ko-KR"/>
        </w:rPr>
        <w:t>Mike:</w:t>
      </w:r>
      <w:r>
        <w:rPr>
          <w:lang w:eastAsia="ko-KR"/>
        </w:rPr>
        <w:tab/>
      </w:r>
      <w:r>
        <w:rPr>
          <w:lang w:eastAsia="ko-KR"/>
        </w:rPr>
        <w:tab/>
        <w:t>Oh, they are coming now? Don’t worry. I bought extra food, drinks and other supplies. We have more than enough.</w:t>
      </w:r>
    </w:p>
    <w:p w14:paraId="071577E9" w14:textId="19B07C4F" w:rsidR="007F4660" w:rsidRDefault="007F4660" w:rsidP="003C3478">
      <w:pPr>
        <w:rPr>
          <w:lang w:eastAsia="ko-KR"/>
        </w:rPr>
      </w:pPr>
      <w:proofErr w:type="spellStart"/>
      <w:r>
        <w:rPr>
          <w:lang w:eastAsia="ko-KR"/>
        </w:rPr>
        <w:t>Chaewon</w:t>
      </w:r>
      <w:proofErr w:type="spellEnd"/>
      <w:r>
        <w:rPr>
          <w:lang w:eastAsia="ko-KR"/>
        </w:rPr>
        <w:t>:</w:t>
      </w:r>
      <w:r>
        <w:rPr>
          <w:lang w:eastAsia="ko-KR"/>
        </w:rPr>
        <w:tab/>
        <w:t>You’re always prepared. That’s why I married you.</w:t>
      </w:r>
    </w:p>
    <w:p w14:paraId="2241DB7B" w14:textId="6530368E" w:rsidR="00050D25" w:rsidRDefault="008B2BD8" w:rsidP="00AA040A">
      <w:pPr>
        <w:pStyle w:val="3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/23/19</w:t>
      </w:r>
    </w:p>
    <w:p w14:paraId="59759C22" w14:textId="1C6464ED" w:rsidR="008B2BD8" w:rsidRDefault="00B5480E" w:rsidP="003C3478">
      <w:pPr>
        <w:rPr>
          <w:lang w:eastAsia="ko-KR"/>
        </w:rPr>
      </w:pPr>
      <w:r>
        <w:rPr>
          <w:lang w:eastAsia="ko-KR"/>
        </w:rPr>
        <w:t>Dan</w:t>
      </w:r>
      <w:r>
        <w:rPr>
          <w:rFonts w:hint="eastAsia"/>
          <w:lang w:eastAsia="ko-KR"/>
        </w:rPr>
        <w:t>:</w:t>
      </w:r>
      <w:r>
        <w:rPr>
          <w:lang w:eastAsia="ko-KR"/>
        </w:rPr>
        <w:tab/>
      </w:r>
      <w:r>
        <w:rPr>
          <w:rFonts w:hint="eastAsia"/>
          <w:lang w:eastAsia="ko-KR"/>
        </w:rPr>
        <w:t>I pulled you over for talking on the phone while driving.</w:t>
      </w:r>
    </w:p>
    <w:p w14:paraId="4766FBDB" w14:textId="7E02ED15" w:rsidR="00B5480E" w:rsidRDefault="00B5480E" w:rsidP="003C3478">
      <w:pPr>
        <w:rPr>
          <w:lang w:eastAsia="ko-KR"/>
        </w:rPr>
      </w:pPr>
      <w:r>
        <w:rPr>
          <w:lang w:eastAsia="ko-KR"/>
        </w:rPr>
        <w:t>Yumi:</w:t>
      </w:r>
      <w:r>
        <w:rPr>
          <w:lang w:eastAsia="ko-KR"/>
        </w:rPr>
        <w:tab/>
        <w:t>It was an emergency call from my son. It was a short call.</w:t>
      </w:r>
    </w:p>
    <w:p w14:paraId="77955EC3" w14:textId="56950A47" w:rsidR="00B5480E" w:rsidRDefault="00B5480E" w:rsidP="003C3478">
      <w:pPr>
        <w:rPr>
          <w:lang w:eastAsia="ko-KR"/>
        </w:rPr>
      </w:pPr>
      <w:r>
        <w:rPr>
          <w:lang w:eastAsia="ko-KR"/>
        </w:rPr>
        <w:t>Dan:</w:t>
      </w:r>
      <w:r>
        <w:rPr>
          <w:lang w:eastAsia="ko-KR"/>
        </w:rPr>
        <w:tab/>
        <w:t>That’s still illegal. Show me your driver’s license.</w:t>
      </w:r>
    </w:p>
    <w:p w14:paraId="1351EE7D" w14:textId="22A3713C" w:rsidR="00B5480E" w:rsidRDefault="00B5480E" w:rsidP="003C3478">
      <w:pPr>
        <w:rPr>
          <w:lang w:eastAsia="ko-KR"/>
        </w:rPr>
      </w:pPr>
      <w:r>
        <w:rPr>
          <w:lang w:eastAsia="ko-KR"/>
        </w:rPr>
        <w:t>Yumi:</w:t>
      </w:r>
      <w:r>
        <w:rPr>
          <w:lang w:eastAsia="ko-KR"/>
        </w:rPr>
        <w:tab/>
        <w:t>Please let it go this time.</w:t>
      </w:r>
    </w:p>
    <w:p w14:paraId="6F0B3896" w14:textId="7C5FC21E" w:rsidR="00B5480E" w:rsidRDefault="00B5480E" w:rsidP="003C3478">
      <w:pPr>
        <w:rPr>
          <w:lang w:eastAsia="ko-KR"/>
        </w:rPr>
      </w:pPr>
      <w:r>
        <w:rPr>
          <w:lang w:eastAsia="ko-KR"/>
        </w:rPr>
        <w:t>Dan:</w:t>
      </w:r>
      <w:r>
        <w:rPr>
          <w:lang w:eastAsia="ko-KR"/>
        </w:rPr>
        <w:tab/>
        <w:t xml:space="preserve">I’ll be back. </w:t>
      </w:r>
      <w:proofErr w:type="spellStart"/>
      <w:r>
        <w:rPr>
          <w:lang w:eastAsia="ko-KR"/>
        </w:rPr>
        <w:t>Wati</w:t>
      </w:r>
      <w:proofErr w:type="spellEnd"/>
      <w:r>
        <w:rPr>
          <w:lang w:eastAsia="ko-KR"/>
        </w:rPr>
        <w:t xml:space="preserve"> in your car. You need to sign here.</w:t>
      </w:r>
    </w:p>
    <w:p w14:paraId="06E166AA" w14:textId="0725FDFB" w:rsidR="00050D25" w:rsidRDefault="00AA040A" w:rsidP="00AA040A">
      <w:pPr>
        <w:pStyle w:val="3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/27/19</w:t>
      </w:r>
    </w:p>
    <w:p w14:paraId="578D4BA4" w14:textId="21D1916A" w:rsidR="00AA040A" w:rsidRDefault="00AA040A" w:rsidP="00B61200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atrick:</w:t>
      </w:r>
      <w:r>
        <w:rPr>
          <w:lang w:eastAsia="ko-KR"/>
        </w:rPr>
        <w:tab/>
        <w:t>Hi, can we join you for dinner here?</w:t>
      </w:r>
    </w:p>
    <w:p w14:paraId="01F7367A" w14:textId="51FE90AA" w:rsidR="00EF05A1" w:rsidRDefault="00AA040A" w:rsidP="00B61200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nge:</w:t>
      </w:r>
      <w:r>
        <w:rPr>
          <w:lang w:eastAsia="ko-KR"/>
        </w:rPr>
        <w:tab/>
        <w:t>Yes, have a seat, Patrick. Where’s Anna?</w:t>
      </w:r>
    </w:p>
    <w:p w14:paraId="26E1C12F" w14:textId="1F210FDC" w:rsidR="00EF05A1" w:rsidRDefault="0049138B" w:rsidP="00B61200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atrick:</w:t>
      </w:r>
      <w:r>
        <w:rPr>
          <w:lang w:eastAsia="ko-KR"/>
        </w:rPr>
        <w:tab/>
        <w:t xml:space="preserve">My wife? She’ll </w:t>
      </w:r>
      <w:proofErr w:type="spellStart"/>
      <w:r>
        <w:rPr>
          <w:lang w:eastAsia="ko-KR"/>
        </w:rPr>
        <w:t>bee</w:t>
      </w:r>
      <w:proofErr w:type="spellEnd"/>
      <w:r>
        <w:rPr>
          <w:lang w:eastAsia="ko-KR"/>
        </w:rPr>
        <w:t xml:space="preserve"> here in a minute. What did you do today? Did you go shopping?</w:t>
      </w:r>
    </w:p>
    <w:p w14:paraId="1C65BA05" w14:textId="3B726883" w:rsidR="00AA040A" w:rsidRDefault="0049138B" w:rsidP="00B61200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nge:</w:t>
      </w:r>
      <w:r>
        <w:rPr>
          <w:lang w:eastAsia="ko-KR"/>
        </w:rPr>
        <w:tab/>
        <w:t xml:space="preserve">No, I went to </w:t>
      </w:r>
      <w:proofErr w:type="spellStart"/>
      <w:r>
        <w:rPr>
          <w:lang w:eastAsia="ko-KR"/>
        </w:rPr>
        <w:t>Lello</w:t>
      </w:r>
      <w:proofErr w:type="spellEnd"/>
      <w:r>
        <w:rPr>
          <w:lang w:eastAsia="ko-KR"/>
        </w:rPr>
        <w:t xml:space="preserve"> bookstore and bought some books.</w:t>
      </w:r>
    </w:p>
    <w:p w14:paraId="1B5D52FD" w14:textId="47D9F714" w:rsidR="00AA040A" w:rsidRDefault="0049138B" w:rsidP="00B61200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atrick:</w:t>
      </w:r>
      <w:r>
        <w:rPr>
          <w:lang w:eastAsia="ko-KR"/>
        </w:rPr>
        <w:tab/>
        <w:t>I think Anna and I should drop by the bookstore tomorrow.</w:t>
      </w:r>
    </w:p>
    <w:p w14:paraId="11064258" w14:textId="3EC4515D" w:rsidR="00AA040A" w:rsidRDefault="001D7FE4" w:rsidP="001D7FE4">
      <w:pPr>
        <w:pStyle w:val="3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/28/19</w:t>
      </w:r>
    </w:p>
    <w:p w14:paraId="0C722FCF" w14:textId="69E3CBE1" w:rsidR="001D7FE4" w:rsidRDefault="001D7FE4" w:rsidP="00B61200">
      <w:pPr>
        <w:rPr>
          <w:lang w:eastAsia="ko-KR"/>
        </w:rPr>
      </w:pPr>
      <w:r>
        <w:rPr>
          <w:rFonts w:hint="eastAsia"/>
          <w:lang w:eastAsia="ko-KR"/>
        </w:rPr>
        <w:t>Lucy:</w:t>
      </w:r>
      <w:r>
        <w:rPr>
          <w:rFonts w:hint="eastAsia"/>
          <w:lang w:eastAsia="ko-KR"/>
        </w:rPr>
        <w:tab/>
      </w:r>
      <w:r>
        <w:rPr>
          <w:lang w:eastAsia="ko-KR"/>
        </w:rPr>
        <w:t>So, you guys are going to meet up tomorrow?</w:t>
      </w:r>
    </w:p>
    <w:p w14:paraId="631167E1" w14:textId="36332481" w:rsidR="001D7FE4" w:rsidRDefault="001D7FE4" w:rsidP="00B61200">
      <w:pPr>
        <w:rPr>
          <w:lang w:eastAsia="ko-KR"/>
        </w:rPr>
      </w:pPr>
      <w:r>
        <w:rPr>
          <w:lang w:eastAsia="ko-KR"/>
        </w:rPr>
        <w:lastRenderedPageBreak/>
        <w:t>Min:</w:t>
      </w:r>
      <w:r>
        <w:rPr>
          <w:lang w:eastAsia="ko-KR"/>
        </w:rPr>
        <w:tab/>
        <w:t>Yes. I’m curious to know who Jake’s crush is.</w:t>
      </w:r>
    </w:p>
    <w:p w14:paraId="630C4566" w14:textId="4A261DFC" w:rsidR="0058427B" w:rsidRDefault="0058427B" w:rsidP="00B61200">
      <w:pPr>
        <w:rPr>
          <w:lang w:eastAsia="ko-KR"/>
        </w:rPr>
      </w:pPr>
      <w:r>
        <w:rPr>
          <w:lang w:eastAsia="ko-KR"/>
        </w:rPr>
        <w:t>Lucy:</w:t>
      </w:r>
      <w:r>
        <w:rPr>
          <w:lang w:eastAsia="ko-KR"/>
        </w:rPr>
        <w:tab/>
        <w:t>What? You have no idea? You can’t tell?</w:t>
      </w:r>
    </w:p>
    <w:p w14:paraId="536A25FB" w14:textId="38E02C81" w:rsidR="0058427B" w:rsidRDefault="0058427B" w:rsidP="00B61200">
      <w:pPr>
        <w:rPr>
          <w:lang w:eastAsia="ko-KR"/>
        </w:rPr>
      </w:pPr>
      <w:r>
        <w:rPr>
          <w:rFonts w:hint="eastAsia"/>
          <w:lang w:eastAsia="ko-KR"/>
        </w:rPr>
        <w:t>Min:</w:t>
      </w:r>
      <w:r>
        <w:rPr>
          <w:rFonts w:hint="eastAsia"/>
          <w:lang w:eastAsia="ko-KR"/>
        </w:rPr>
        <w:tab/>
      </w:r>
      <w:r>
        <w:rPr>
          <w:lang w:eastAsia="ko-KR"/>
        </w:rPr>
        <w:t xml:space="preserve"> How will I know if he doesn’t tell me?</w:t>
      </w:r>
    </w:p>
    <w:p w14:paraId="0B181CD8" w14:textId="52A7F751" w:rsidR="0058427B" w:rsidRDefault="0058427B" w:rsidP="00B61200">
      <w:pPr>
        <w:rPr>
          <w:lang w:eastAsia="ko-KR"/>
        </w:rPr>
      </w:pPr>
      <w:r>
        <w:rPr>
          <w:lang w:eastAsia="ko-KR"/>
        </w:rPr>
        <w:t>Lucy:</w:t>
      </w:r>
      <w:r>
        <w:rPr>
          <w:lang w:eastAsia="ko-KR"/>
        </w:rPr>
        <w:tab/>
        <w:t>Don’t you think the woman might be you?</w:t>
      </w:r>
    </w:p>
    <w:p w14:paraId="10C7C9BA" w14:textId="2831D279" w:rsidR="0058427B" w:rsidRDefault="0058427B" w:rsidP="00B61200">
      <w:pPr>
        <w:rPr>
          <w:lang w:eastAsia="ko-KR"/>
        </w:rPr>
      </w:pPr>
      <w:r>
        <w:rPr>
          <w:lang w:eastAsia="ko-KR"/>
        </w:rPr>
        <w:t>Min:</w:t>
      </w:r>
      <w:r>
        <w:rPr>
          <w:lang w:eastAsia="ko-KR"/>
        </w:rPr>
        <w:tab/>
        <w:t>Honestly, I do, but how come Jake hasn’t asked me out yet? He’s never offered to hang out or anything.</w:t>
      </w:r>
    </w:p>
    <w:p w14:paraId="1A6446B3" w14:textId="333BF23E" w:rsidR="0058427B" w:rsidRDefault="0058427B" w:rsidP="00B61200">
      <w:pPr>
        <w:rPr>
          <w:lang w:eastAsia="ko-KR"/>
        </w:rPr>
      </w:pPr>
      <w:r>
        <w:rPr>
          <w:lang w:eastAsia="ko-KR"/>
        </w:rPr>
        <w:t>Lucy:</w:t>
      </w:r>
      <w:r>
        <w:rPr>
          <w:lang w:eastAsia="ko-KR"/>
        </w:rPr>
        <w:tab/>
      </w:r>
      <w:proofErr w:type="spellStart"/>
      <w:r>
        <w:rPr>
          <w:lang w:eastAsia="ko-KR"/>
        </w:rPr>
        <w:t>Haha</w:t>
      </w:r>
      <w:proofErr w:type="spellEnd"/>
      <w:r>
        <w:rPr>
          <w:lang w:eastAsia="ko-KR"/>
        </w:rPr>
        <w:t>, you look excited and really happy. Just enjoy the process.</w:t>
      </w:r>
    </w:p>
    <w:p w14:paraId="08761216" w14:textId="34A08C04" w:rsidR="00AA040A" w:rsidRDefault="00AA040A" w:rsidP="00B61200">
      <w:pPr>
        <w:rPr>
          <w:lang w:eastAsia="ko-KR"/>
        </w:rPr>
      </w:pPr>
    </w:p>
    <w:p w14:paraId="0E284DDF" w14:textId="3B402460" w:rsidR="00AA040A" w:rsidRDefault="00AA040A" w:rsidP="00B61200">
      <w:pPr>
        <w:rPr>
          <w:lang w:eastAsia="ko-KR"/>
        </w:rPr>
      </w:pPr>
    </w:p>
    <w:p w14:paraId="26C051D7" w14:textId="3B106C37" w:rsidR="00AA040A" w:rsidRDefault="00AA040A" w:rsidP="00B61200">
      <w:pPr>
        <w:rPr>
          <w:lang w:eastAsia="ko-KR"/>
        </w:rPr>
      </w:pPr>
    </w:p>
    <w:p w14:paraId="00143BEC" w14:textId="77777777" w:rsidR="00AA040A" w:rsidRDefault="00AA040A" w:rsidP="00B61200">
      <w:pPr>
        <w:rPr>
          <w:lang w:eastAsia="ko-KR"/>
        </w:rPr>
      </w:pPr>
    </w:p>
    <w:p w14:paraId="2F1037A5" w14:textId="6685B634" w:rsidR="00EF05A1" w:rsidRDefault="00EF05A1" w:rsidP="00B61200">
      <w:pPr>
        <w:rPr>
          <w:lang w:eastAsia="ko-KR"/>
        </w:rPr>
      </w:pPr>
    </w:p>
    <w:p w14:paraId="32ABE4C0" w14:textId="4629001F" w:rsidR="00EF05A1" w:rsidRDefault="00EF05A1" w:rsidP="00B61200">
      <w:pPr>
        <w:rPr>
          <w:lang w:eastAsia="ko-KR"/>
        </w:rPr>
      </w:pPr>
    </w:p>
    <w:p w14:paraId="2DF69282" w14:textId="3F91E827" w:rsidR="00EF05A1" w:rsidRDefault="00EF05A1" w:rsidP="00EF05A1">
      <w:pPr>
        <w:pStyle w:val="2"/>
        <w:rPr>
          <w:lang w:eastAsia="ko-KR"/>
        </w:rPr>
      </w:pPr>
      <w:bookmarkStart w:id="7" w:name="_Toc9288502"/>
      <w:r>
        <w:rPr>
          <w:rFonts w:hint="eastAsia"/>
          <w:lang w:eastAsia="ko-KR"/>
        </w:rPr>
        <w:t>More Study</w:t>
      </w:r>
      <w:bookmarkEnd w:id="7"/>
    </w:p>
    <w:p w14:paraId="0EA69EEB" w14:textId="3FB349A5" w:rsidR="00050D25" w:rsidRDefault="00EF05A1" w:rsidP="00B97390">
      <w:pPr>
        <w:pStyle w:val="3"/>
        <w:rPr>
          <w:lang w:eastAsia="ko-KR"/>
        </w:rPr>
      </w:pPr>
      <w:r>
        <w:rPr>
          <w:lang w:eastAsia="ko-KR"/>
        </w:rPr>
        <w:t>5/20/19</w:t>
      </w:r>
    </w:p>
    <w:p w14:paraId="5C1D0A3E" w14:textId="10468506" w:rsidR="00EF05A1" w:rsidRDefault="00EF05A1" w:rsidP="00B61200">
      <w:pPr>
        <w:rPr>
          <w:lang w:eastAsia="ko-KR"/>
        </w:rPr>
      </w:pPr>
      <w:r>
        <w:rPr>
          <w:lang w:eastAsia="ko-KR"/>
        </w:rPr>
        <w:t xml:space="preserve">Have more than enough: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We have more than enough food.</w:t>
      </w:r>
      <w:r>
        <w:rPr>
          <w:lang w:eastAsia="ko-KR"/>
        </w:rPr>
        <w:br/>
        <w:t>That store always has more than enough supplies.</w:t>
      </w:r>
      <w:r>
        <w:rPr>
          <w:lang w:eastAsia="ko-KR"/>
        </w:rPr>
        <w:br/>
        <w:t>It’s okay, I think I have more than enough.</w:t>
      </w:r>
    </w:p>
    <w:p w14:paraId="2BD78D9B" w14:textId="33D028E4" w:rsidR="00250F64" w:rsidRDefault="00C0261C" w:rsidP="00B97390">
      <w:pPr>
        <w:pStyle w:val="3"/>
        <w:rPr>
          <w:lang w:eastAsia="ko-KR"/>
        </w:rPr>
      </w:pPr>
      <w:r>
        <w:rPr>
          <w:rFonts w:hint="eastAsia"/>
          <w:lang w:eastAsia="ko-KR"/>
        </w:rPr>
        <w:t>5/23/19</w:t>
      </w:r>
    </w:p>
    <w:p w14:paraId="53BD7DC1" w14:textId="0C1183DB" w:rsidR="00C0261C" w:rsidRDefault="00C0261C" w:rsidP="00B61200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ull </w:t>
      </w:r>
      <w:r>
        <w:rPr>
          <w:lang w:eastAsia="ko-KR"/>
        </w:rPr>
        <w:t>over</w:t>
      </w:r>
      <w:r w:rsidR="002524BB">
        <w:rPr>
          <w:lang w:eastAsia="ko-KR"/>
        </w:rPr>
        <w:t>: If a vehicle pulls over, it moves to the side of the road and stops</w:t>
      </w:r>
    </w:p>
    <w:p w14:paraId="16FC28B3" w14:textId="5CE5B1D8" w:rsidR="005B7582" w:rsidRDefault="005B7582" w:rsidP="00B61200">
      <w:pPr>
        <w:rPr>
          <w:lang w:eastAsia="ko-KR"/>
        </w:rPr>
      </w:pPr>
      <w:r>
        <w:rPr>
          <w:lang w:eastAsia="ko-KR"/>
        </w:rPr>
        <w:t xml:space="preserve">talking on the phone while driving: </w:t>
      </w:r>
      <w:r>
        <w:rPr>
          <w:rFonts w:hint="eastAsia"/>
          <w:lang w:eastAsia="ko-KR"/>
        </w:rPr>
        <w:t>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 w:rsidR="00F74348">
        <w:rPr>
          <w:lang w:eastAsia="ko-KR"/>
        </w:rPr>
        <w:br/>
        <w:t>Talking on the phone while driving is illegal.</w:t>
      </w:r>
    </w:p>
    <w:p w14:paraId="31953C92" w14:textId="7ECF4828" w:rsidR="00C0261C" w:rsidRDefault="00BC176F" w:rsidP="00B61200">
      <w:pPr>
        <w:rPr>
          <w:lang w:eastAsia="ko-KR"/>
        </w:rPr>
      </w:pPr>
      <w:r>
        <w:rPr>
          <w:rFonts w:hint="eastAsia"/>
          <w:lang w:eastAsia="ko-KR"/>
        </w:rPr>
        <w:t>It was an emergency call from ~: ~</w:t>
      </w:r>
      <w:r>
        <w:rPr>
          <w:rFonts w:hint="eastAsia"/>
          <w:lang w:eastAsia="ko-KR"/>
        </w:rPr>
        <w:t>에게서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전화였어요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It was an emergency call from work.</w:t>
      </w:r>
    </w:p>
    <w:p w14:paraId="320663E9" w14:textId="7DF9EB80" w:rsidR="00C0261C" w:rsidRDefault="00D00FF3" w:rsidP="00D00FF3">
      <w:pPr>
        <w:pStyle w:val="3"/>
        <w:rPr>
          <w:lang w:eastAsia="ko-KR"/>
        </w:rPr>
      </w:pPr>
      <w:r>
        <w:rPr>
          <w:rFonts w:hint="eastAsia"/>
          <w:lang w:eastAsia="ko-KR"/>
        </w:rPr>
        <w:lastRenderedPageBreak/>
        <w:t>5</w:t>
      </w:r>
      <w:r>
        <w:rPr>
          <w:lang w:eastAsia="ko-KR"/>
        </w:rPr>
        <w:t>/27/19</w:t>
      </w:r>
    </w:p>
    <w:p w14:paraId="0A301363" w14:textId="77777777" w:rsidR="00892253" w:rsidRDefault="00D00FF3" w:rsidP="00B61200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rop by ~</w:t>
      </w:r>
      <w:r w:rsidR="00E85715">
        <w:rPr>
          <w:lang w:eastAsia="ko-KR"/>
        </w:rPr>
        <w:t>(somewhere)</w:t>
      </w:r>
      <w:r>
        <w:rPr>
          <w:lang w:eastAsia="ko-KR"/>
        </w:rPr>
        <w:t>: to come to see someone, sometimes at a stated place, usually briefly and without a specific invitation</w:t>
      </w:r>
      <w:r w:rsidR="00892253">
        <w:rPr>
          <w:lang w:eastAsia="ko-KR"/>
        </w:rPr>
        <w:t xml:space="preserve"> ~</w:t>
      </w:r>
      <w:r w:rsidR="00892253">
        <w:rPr>
          <w:rFonts w:hint="eastAsia"/>
          <w:lang w:eastAsia="ko-KR"/>
        </w:rPr>
        <w:t>에</w:t>
      </w:r>
      <w:r w:rsidR="00892253">
        <w:rPr>
          <w:rFonts w:hint="eastAsia"/>
          <w:lang w:eastAsia="ko-KR"/>
        </w:rPr>
        <w:t xml:space="preserve"> </w:t>
      </w:r>
      <w:r w:rsidR="00892253">
        <w:rPr>
          <w:rFonts w:hint="eastAsia"/>
          <w:lang w:eastAsia="ko-KR"/>
        </w:rPr>
        <w:t>들르다</w:t>
      </w:r>
      <w:r w:rsidR="00E85715">
        <w:rPr>
          <w:lang w:eastAsia="ko-KR"/>
        </w:rPr>
        <w:br/>
      </w:r>
      <w:r w:rsidR="00892253">
        <w:rPr>
          <w:lang w:eastAsia="ko-KR"/>
        </w:rPr>
        <w:t>He dropped by the woman’s house to ask for money.</w:t>
      </w:r>
    </w:p>
    <w:p w14:paraId="11A493DB" w14:textId="22EA5078" w:rsidR="00C0261C" w:rsidRDefault="00D00FF3" w:rsidP="00B61200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he’ll be here in ~</w:t>
      </w:r>
      <w:r w:rsidR="00892253">
        <w:rPr>
          <w:lang w:eastAsia="ko-KR"/>
        </w:rPr>
        <w:t xml:space="preserve">: </w:t>
      </w:r>
      <w:r w:rsidR="00892253">
        <w:rPr>
          <w:rFonts w:hint="eastAsia"/>
          <w:lang w:eastAsia="ko-KR"/>
        </w:rPr>
        <w:t>그녀는</w:t>
      </w:r>
      <w:r w:rsidR="00892253">
        <w:rPr>
          <w:rFonts w:hint="eastAsia"/>
          <w:lang w:eastAsia="ko-KR"/>
        </w:rPr>
        <w:t xml:space="preserve"> </w:t>
      </w:r>
      <w:r w:rsidR="00892253">
        <w:rPr>
          <w:lang w:eastAsia="ko-KR"/>
        </w:rPr>
        <w:t xml:space="preserve">~ </w:t>
      </w:r>
      <w:r w:rsidR="00892253">
        <w:rPr>
          <w:rFonts w:hint="eastAsia"/>
          <w:lang w:eastAsia="ko-KR"/>
        </w:rPr>
        <w:t>후에</w:t>
      </w:r>
      <w:r w:rsidR="00892253">
        <w:rPr>
          <w:rFonts w:hint="eastAsia"/>
          <w:lang w:eastAsia="ko-KR"/>
        </w:rPr>
        <w:t xml:space="preserve"> </w:t>
      </w:r>
      <w:r w:rsidR="00892253">
        <w:rPr>
          <w:rFonts w:hint="eastAsia"/>
          <w:lang w:eastAsia="ko-KR"/>
        </w:rPr>
        <w:t>올</w:t>
      </w:r>
      <w:r w:rsidR="00892253">
        <w:rPr>
          <w:rFonts w:hint="eastAsia"/>
          <w:lang w:eastAsia="ko-KR"/>
        </w:rPr>
        <w:t xml:space="preserve"> </w:t>
      </w:r>
      <w:r w:rsidR="00892253">
        <w:rPr>
          <w:rFonts w:hint="eastAsia"/>
          <w:lang w:eastAsia="ko-KR"/>
        </w:rPr>
        <w:t>거에요</w:t>
      </w:r>
      <w:r w:rsidR="00892253">
        <w:rPr>
          <w:lang w:eastAsia="ko-KR"/>
        </w:rPr>
        <w:br/>
        <w:t>She’ll be here in a minute.</w:t>
      </w:r>
      <w:r w:rsidR="00892253">
        <w:rPr>
          <w:lang w:eastAsia="ko-KR"/>
        </w:rPr>
        <w:br/>
        <w:t>She’ll be here in just a moment, so please wait.</w:t>
      </w:r>
      <w:r w:rsidR="00892253">
        <w:rPr>
          <w:lang w:eastAsia="ko-KR"/>
        </w:rPr>
        <w:br/>
        <w:t>She’ll be here in a week or two from New York.</w:t>
      </w:r>
    </w:p>
    <w:p w14:paraId="5F100CC2" w14:textId="0477D189" w:rsidR="00D00FF3" w:rsidRDefault="00D00FF3" w:rsidP="00B61200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think I/we should drop by ~</w:t>
      </w:r>
      <w:r w:rsidR="00892253">
        <w:rPr>
          <w:lang w:eastAsia="ko-KR"/>
        </w:rPr>
        <w:t xml:space="preserve">: </w:t>
      </w:r>
      <w:r w:rsidR="00892253">
        <w:rPr>
          <w:rFonts w:hint="eastAsia"/>
          <w:lang w:eastAsia="ko-KR"/>
        </w:rPr>
        <w:t>내가</w:t>
      </w:r>
      <w:r w:rsidR="00892253">
        <w:rPr>
          <w:lang w:eastAsia="ko-KR"/>
        </w:rPr>
        <w:t>/</w:t>
      </w:r>
      <w:r w:rsidR="00892253">
        <w:rPr>
          <w:rFonts w:hint="eastAsia"/>
          <w:lang w:eastAsia="ko-KR"/>
        </w:rPr>
        <w:t>우리가</w:t>
      </w:r>
      <w:r w:rsidR="00892253">
        <w:rPr>
          <w:rFonts w:hint="eastAsia"/>
          <w:lang w:eastAsia="ko-KR"/>
        </w:rPr>
        <w:t xml:space="preserve"> </w:t>
      </w:r>
      <w:r w:rsidR="00892253">
        <w:rPr>
          <w:lang w:eastAsia="ko-KR"/>
        </w:rPr>
        <w:t>~</w:t>
      </w:r>
      <w:r w:rsidR="00892253">
        <w:rPr>
          <w:rFonts w:hint="eastAsia"/>
          <w:lang w:eastAsia="ko-KR"/>
        </w:rPr>
        <w:t>에</w:t>
      </w:r>
      <w:r w:rsidR="00892253">
        <w:rPr>
          <w:rFonts w:hint="eastAsia"/>
          <w:lang w:eastAsia="ko-KR"/>
        </w:rPr>
        <w:t xml:space="preserve"> </w:t>
      </w:r>
      <w:r w:rsidR="00892253">
        <w:rPr>
          <w:rFonts w:hint="eastAsia"/>
          <w:lang w:eastAsia="ko-KR"/>
        </w:rPr>
        <w:t>들러</w:t>
      </w:r>
      <w:r w:rsidR="00892253">
        <w:rPr>
          <w:rFonts w:hint="eastAsia"/>
          <w:lang w:eastAsia="ko-KR"/>
        </w:rPr>
        <w:t xml:space="preserve"> </w:t>
      </w:r>
      <w:r w:rsidR="00892253">
        <w:rPr>
          <w:rFonts w:hint="eastAsia"/>
          <w:lang w:eastAsia="ko-KR"/>
        </w:rPr>
        <w:t>봐야겠어요</w:t>
      </w:r>
      <w:r w:rsidR="00892253">
        <w:rPr>
          <w:lang w:eastAsia="ko-KR"/>
        </w:rPr>
        <w:br/>
        <w:t>I think Anna and I should drop by the bookstore tomorrow.</w:t>
      </w:r>
      <w:r w:rsidR="00892253">
        <w:rPr>
          <w:lang w:eastAsia="ko-KR"/>
        </w:rPr>
        <w:br/>
        <w:t>Do you mind if I drop by this Friday evening?</w:t>
      </w:r>
      <w:r w:rsidR="00892253">
        <w:rPr>
          <w:lang w:eastAsia="ko-KR"/>
        </w:rPr>
        <w:br/>
        <w:t>I think we should drop by the grocery store this morning.</w:t>
      </w:r>
    </w:p>
    <w:p w14:paraId="6EFE1C53" w14:textId="2B7B997E" w:rsidR="00C0261C" w:rsidRDefault="00EF520E" w:rsidP="00EF520E">
      <w:pPr>
        <w:pStyle w:val="3"/>
        <w:rPr>
          <w:rFonts w:hint="eastAsia"/>
          <w:lang w:eastAsia="ko-KR"/>
        </w:rPr>
      </w:pPr>
      <w:r>
        <w:rPr>
          <w:rFonts w:hint="eastAsia"/>
          <w:lang w:eastAsia="ko-KR"/>
        </w:rPr>
        <w:t>5/28/19</w:t>
      </w:r>
    </w:p>
    <w:p w14:paraId="3FBC2FB8" w14:textId="6A89C49D" w:rsidR="00EF520E" w:rsidRDefault="00EF520E" w:rsidP="00B61200">
      <w:pPr>
        <w:rPr>
          <w:lang w:eastAsia="ko-KR"/>
        </w:rPr>
      </w:pPr>
      <w:r>
        <w:rPr>
          <w:lang w:eastAsia="ko-KR"/>
        </w:rPr>
        <w:t>m</w:t>
      </w:r>
      <w:r>
        <w:rPr>
          <w:rFonts w:hint="eastAsia"/>
          <w:lang w:eastAsia="ko-KR"/>
        </w:rPr>
        <w:t xml:space="preserve">eet </w:t>
      </w:r>
      <w:r>
        <w:rPr>
          <w:lang w:eastAsia="ko-KR"/>
        </w:rPr>
        <w:t>up</w:t>
      </w:r>
      <w:r w:rsidR="00F4303E">
        <w:rPr>
          <w:lang w:eastAsia="ko-KR"/>
        </w:rPr>
        <w:t>: to see and talk to someone after making an arrangement to do so</w:t>
      </w:r>
      <w:r w:rsidR="00F4303E">
        <w:rPr>
          <w:lang w:eastAsia="ko-KR"/>
        </w:rPr>
        <w:br/>
        <w:t>I’m meeting up with some friends after work.</w:t>
      </w:r>
    </w:p>
    <w:p w14:paraId="54B0C4BE" w14:textId="0BBF6AD4" w:rsidR="00EF520E" w:rsidRDefault="00EF520E" w:rsidP="00B61200">
      <w:pPr>
        <w:rPr>
          <w:lang w:eastAsia="ko-KR"/>
        </w:rPr>
      </w:pPr>
      <w:r>
        <w:rPr>
          <w:lang w:eastAsia="ko-KR"/>
        </w:rPr>
        <w:t>How will I know if ~ doesn’t …?: ~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…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  <w:t>How will I know if you never respond to my messages?</w:t>
      </w:r>
      <w:r>
        <w:rPr>
          <w:lang w:eastAsia="ko-KR"/>
        </w:rPr>
        <w:br/>
        <w:t>How will I know if I can’t access the internet?</w:t>
      </w:r>
    </w:p>
    <w:p w14:paraId="06B3F1D4" w14:textId="22432764" w:rsidR="00EF520E" w:rsidRDefault="00EF520E" w:rsidP="00B61200">
      <w:pPr>
        <w:rPr>
          <w:lang w:eastAsia="ko-KR"/>
        </w:rPr>
      </w:pPr>
      <w:r>
        <w:rPr>
          <w:lang w:eastAsia="ko-KR"/>
        </w:rPr>
        <w:t>Don’t you think ~ might …?:~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…</w:t>
      </w:r>
      <w:r>
        <w:rPr>
          <w:rFonts w:hint="eastAsia"/>
          <w:lang w:eastAsia="ko-KR"/>
        </w:rPr>
        <w:t>일지도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  <w:t>Don’t you think this car might be too old?</w:t>
      </w:r>
      <w:r>
        <w:rPr>
          <w:lang w:eastAsia="ko-KR"/>
        </w:rPr>
        <w:br/>
        <w:t xml:space="preserve">Don’t you think that person might </w:t>
      </w:r>
      <w:proofErr w:type="spellStart"/>
      <w:r>
        <w:rPr>
          <w:lang w:eastAsia="ko-KR"/>
        </w:rPr>
        <w:t>beed</w:t>
      </w:r>
      <w:proofErr w:type="spellEnd"/>
      <w:r>
        <w:rPr>
          <w:lang w:eastAsia="ko-KR"/>
        </w:rPr>
        <w:t xml:space="preserve"> our help?</w:t>
      </w:r>
    </w:p>
    <w:p w14:paraId="6D8DA139" w14:textId="5C7D0C2B" w:rsidR="00EF520E" w:rsidRDefault="00EF520E" w:rsidP="00B61200">
      <w:pPr>
        <w:rPr>
          <w:lang w:eastAsia="ko-KR"/>
        </w:rPr>
      </w:pPr>
    </w:p>
    <w:p w14:paraId="4448B985" w14:textId="48D6DD80" w:rsidR="00EF520E" w:rsidRDefault="00EF520E" w:rsidP="00B61200">
      <w:pPr>
        <w:rPr>
          <w:lang w:eastAsia="ko-KR"/>
        </w:rPr>
      </w:pPr>
    </w:p>
    <w:p w14:paraId="75FC5741" w14:textId="48DBBADF" w:rsidR="00EF520E" w:rsidRDefault="00EF520E" w:rsidP="00B61200">
      <w:pPr>
        <w:rPr>
          <w:lang w:eastAsia="ko-KR"/>
        </w:rPr>
      </w:pPr>
    </w:p>
    <w:p w14:paraId="309CD5CE" w14:textId="1EA97DF4" w:rsidR="00EF520E" w:rsidRDefault="00EF520E" w:rsidP="00B61200">
      <w:pPr>
        <w:rPr>
          <w:lang w:eastAsia="ko-KR"/>
        </w:rPr>
      </w:pPr>
    </w:p>
    <w:p w14:paraId="6751BD4C" w14:textId="7A7ED3D2" w:rsidR="00EF520E" w:rsidRDefault="00EF520E" w:rsidP="00B61200">
      <w:pPr>
        <w:rPr>
          <w:lang w:eastAsia="ko-KR"/>
        </w:rPr>
      </w:pPr>
    </w:p>
    <w:p w14:paraId="6E91245C" w14:textId="27EB453F" w:rsidR="00EF520E" w:rsidRDefault="00EF520E" w:rsidP="00B61200">
      <w:pPr>
        <w:rPr>
          <w:lang w:eastAsia="ko-KR"/>
        </w:rPr>
      </w:pPr>
    </w:p>
    <w:p w14:paraId="07CC44A7" w14:textId="77777777" w:rsidR="00EF520E" w:rsidRDefault="00EF520E" w:rsidP="00B61200">
      <w:pPr>
        <w:rPr>
          <w:rFonts w:hint="eastAsia"/>
          <w:lang w:eastAsia="ko-KR"/>
        </w:rPr>
      </w:pPr>
    </w:p>
    <w:p w14:paraId="46379554" w14:textId="77777777" w:rsidR="00C0261C" w:rsidRDefault="00C0261C" w:rsidP="00B61200">
      <w:pPr>
        <w:rPr>
          <w:lang w:eastAsia="ko-KR"/>
        </w:rPr>
      </w:pPr>
    </w:p>
    <w:p w14:paraId="13314129" w14:textId="0763CE13" w:rsidR="00250F64" w:rsidRDefault="00250F64" w:rsidP="00B61200">
      <w:pPr>
        <w:rPr>
          <w:lang w:eastAsia="ko-KR"/>
        </w:rPr>
      </w:pPr>
    </w:p>
    <w:p w14:paraId="1AE56C33" w14:textId="5380AEC0" w:rsidR="00250F64" w:rsidRDefault="00250F64" w:rsidP="00B61200">
      <w:pPr>
        <w:rPr>
          <w:lang w:eastAsia="ko-KR"/>
        </w:rPr>
      </w:pPr>
    </w:p>
    <w:p w14:paraId="0ABCCC4D" w14:textId="19426569" w:rsidR="00250F64" w:rsidRDefault="00250BFF" w:rsidP="00250BFF">
      <w:pPr>
        <w:pStyle w:val="2"/>
        <w:rPr>
          <w:lang w:eastAsia="ko-KR"/>
        </w:rPr>
      </w:pPr>
      <w:bookmarkStart w:id="8" w:name="_Toc9288503"/>
      <w:r>
        <w:rPr>
          <w:rFonts w:hint="eastAsia"/>
          <w:lang w:eastAsia="ko-KR"/>
        </w:rPr>
        <w:t>Translation</w:t>
      </w:r>
      <w:bookmarkEnd w:id="8"/>
    </w:p>
    <w:p w14:paraId="2339372D" w14:textId="6B9A7619" w:rsidR="00250BFF" w:rsidRPr="00250BFF" w:rsidRDefault="00250BFF" w:rsidP="00AA040A">
      <w:pPr>
        <w:pStyle w:val="3"/>
        <w:rPr>
          <w:lang w:eastAsia="ko-KR"/>
        </w:rPr>
      </w:pPr>
      <w:r>
        <w:rPr>
          <w:lang w:eastAsia="ko-KR"/>
        </w:rPr>
        <w:t>5/20/19</w:t>
      </w:r>
    </w:p>
    <w:p w14:paraId="264E5E3C" w14:textId="651A7B3D" w:rsidR="000C3FB9" w:rsidRDefault="00250BFF" w:rsidP="00B61200">
      <w:pPr>
        <w:rPr>
          <w:lang w:eastAsia="ko-KR"/>
        </w:rPr>
      </w:pPr>
      <w:r>
        <w:rPr>
          <w:rFonts w:hint="eastAsia"/>
          <w:lang w:eastAsia="ko-KR"/>
        </w:rPr>
        <w:t>자기야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방금</w:t>
      </w:r>
      <w:r>
        <w:rPr>
          <w:rFonts w:hint="eastAsia"/>
          <w:lang w:eastAsia="ko-KR"/>
        </w:rPr>
        <w:t xml:space="preserve"> Cathy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Jim</w:t>
      </w:r>
      <w:r>
        <w:rPr>
          <w:rFonts w:hint="eastAsia"/>
          <w:lang w:eastAsia="ko-KR"/>
        </w:rPr>
        <w:t>한테서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전화왔어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뭐래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rFonts w:hint="eastAsia"/>
          <w:lang w:eastAsia="ko-KR"/>
        </w:rPr>
        <w:t>가게에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>.</w:t>
      </w:r>
      <w:r w:rsidR="007F4660">
        <w:rPr>
          <w:lang w:eastAsia="ko-KR"/>
        </w:rPr>
        <w:br/>
      </w:r>
      <w:r w:rsidR="007F4660">
        <w:rPr>
          <w:rFonts w:hint="eastAsia"/>
          <w:lang w:eastAsia="ko-KR"/>
        </w:rPr>
        <w:t>아</w:t>
      </w:r>
      <w:r w:rsidR="007F4660">
        <w:rPr>
          <w:rFonts w:hint="eastAsia"/>
          <w:lang w:eastAsia="ko-KR"/>
        </w:rPr>
        <w:t xml:space="preserve">, </w:t>
      </w:r>
      <w:r w:rsidR="007F4660">
        <w:rPr>
          <w:rFonts w:hint="eastAsia"/>
          <w:lang w:eastAsia="ko-KR"/>
        </w:rPr>
        <w:t>이제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온대</w:t>
      </w:r>
      <w:r w:rsidR="007F4660">
        <w:rPr>
          <w:rFonts w:hint="eastAsia"/>
          <w:lang w:eastAsia="ko-KR"/>
        </w:rPr>
        <w:t>?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걱정하지마</w:t>
      </w:r>
      <w:r w:rsidR="007F4660">
        <w:rPr>
          <w:rFonts w:hint="eastAsia"/>
          <w:lang w:eastAsia="ko-KR"/>
        </w:rPr>
        <w:t>.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내가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먹을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것</w:t>
      </w:r>
      <w:r w:rsidR="007F4660">
        <w:rPr>
          <w:rFonts w:hint="eastAsia"/>
          <w:lang w:eastAsia="ko-KR"/>
        </w:rPr>
        <w:t>,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마실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거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그리고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다른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것들도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더</w:t>
      </w:r>
      <w:r w:rsidR="007F4660">
        <w:rPr>
          <w:rFonts w:hint="eastAsia"/>
          <w:lang w:eastAsia="ko-KR"/>
        </w:rPr>
        <w:t xml:space="preserve"> </w:t>
      </w:r>
      <w:proofErr w:type="spellStart"/>
      <w:r w:rsidR="007F4660">
        <w:rPr>
          <w:rFonts w:hint="eastAsia"/>
          <w:lang w:eastAsia="ko-KR"/>
        </w:rPr>
        <w:t>사왔어</w:t>
      </w:r>
      <w:proofErr w:type="spellEnd"/>
      <w:r w:rsidR="007F4660">
        <w:rPr>
          <w:rFonts w:hint="eastAsia"/>
          <w:lang w:eastAsia="ko-KR"/>
        </w:rPr>
        <w:t>.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충분히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있어</w:t>
      </w:r>
      <w:r w:rsidR="007F4660">
        <w:rPr>
          <w:rFonts w:hint="eastAsia"/>
          <w:lang w:eastAsia="ko-KR"/>
        </w:rPr>
        <w:t>.</w:t>
      </w:r>
    </w:p>
    <w:p w14:paraId="75BF6535" w14:textId="4995A2E1" w:rsidR="00792BFD" w:rsidRDefault="00F1444E" w:rsidP="00AA040A">
      <w:pPr>
        <w:pStyle w:val="3"/>
        <w:rPr>
          <w:lang w:eastAsia="ko-KR"/>
        </w:rPr>
      </w:pPr>
      <w:r>
        <w:rPr>
          <w:rFonts w:hint="eastAsia"/>
          <w:lang w:eastAsia="ko-KR"/>
        </w:rPr>
        <w:t>5/23/19</w:t>
      </w:r>
    </w:p>
    <w:p w14:paraId="0C967000" w14:textId="079F6693" w:rsidR="00F1444E" w:rsidRDefault="00FB790D" w:rsidP="00B61200">
      <w:pPr>
        <w:rPr>
          <w:lang w:eastAsia="ko-KR"/>
        </w:rPr>
      </w:pPr>
      <w:r>
        <w:rPr>
          <w:rFonts w:hint="eastAsia"/>
          <w:lang w:eastAsia="ko-KR"/>
        </w:rPr>
        <w:t>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아들한테서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전화였어요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잠깐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전화한건데요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그래도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불법입니다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면허증을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보여주세요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이번만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봐주세요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기다리세요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(</w:t>
      </w:r>
      <w:r>
        <w:rPr>
          <w:rFonts w:hint="eastAsia"/>
          <w:lang w:eastAsia="ko-KR"/>
        </w:rPr>
        <w:t>일분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서명하셔야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67FDC82E" w14:textId="769D93E9" w:rsidR="00CA70EF" w:rsidRDefault="00AA040A" w:rsidP="00AA040A">
      <w:pPr>
        <w:pStyle w:val="3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/27/19</w:t>
      </w:r>
    </w:p>
    <w:p w14:paraId="74B844BC" w14:textId="62891A21" w:rsidR="00036244" w:rsidRDefault="00AA040A" w:rsidP="007C6465">
      <w:pPr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</w:t>
      </w:r>
      <w:r w:rsidR="0049138B">
        <w:rPr>
          <w:lang w:eastAsia="ko-KR"/>
        </w:rPr>
        <w:br/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앉으세요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패트릭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?</w:t>
      </w:r>
      <w:r w:rsidR="0049138B">
        <w:rPr>
          <w:lang w:eastAsia="ko-KR"/>
        </w:rPr>
        <w:br/>
      </w:r>
      <w:r w:rsidR="0049138B">
        <w:rPr>
          <w:rFonts w:hint="eastAsia"/>
          <w:lang w:eastAsia="ko-KR"/>
        </w:rPr>
        <w:t>제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아내요</w:t>
      </w:r>
      <w:r w:rsidR="0049138B">
        <w:rPr>
          <w:rFonts w:hint="eastAsia"/>
          <w:lang w:eastAsia="ko-KR"/>
        </w:rPr>
        <w:t>?</w:t>
      </w:r>
      <w:r w:rsidR="0049138B">
        <w:rPr>
          <w:lang w:eastAsia="ko-KR"/>
        </w:rPr>
        <w:t xml:space="preserve"> </w:t>
      </w:r>
      <w:r w:rsidR="0049138B">
        <w:rPr>
          <w:rFonts w:hint="eastAsia"/>
          <w:lang w:eastAsia="ko-KR"/>
        </w:rPr>
        <w:t>그녀도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금방</w:t>
      </w:r>
      <w:r w:rsidR="0049138B">
        <w:rPr>
          <w:rFonts w:hint="eastAsia"/>
          <w:lang w:eastAsia="ko-KR"/>
        </w:rPr>
        <w:t xml:space="preserve"> </w:t>
      </w:r>
      <w:proofErr w:type="spellStart"/>
      <w:r w:rsidR="0049138B">
        <w:rPr>
          <w:rFonts w:hint="eastAsia"/>
          <w:lang w:eastAsia="ko-KR"/>
        </w:rPr>
        <w:t>올거에요</w:t>
      </w:r>
      <w:proofErr w:type="spellEnd"/>
      <w:r w:rsidR="0049138B">
        <w:rPr>
          <w:rFonts w:hint="eastAsia"/>
          <w:lang w:eastAsia="ko-KR"/>
        </w:rPr>
        <w:t>.</w:t>
      </w:r>
      <w:r w:rsidR="0049138B">
        <w:rPr>
          <w:lang w:eastAsia="ko-KR"/>
        </w:rPr>
        <w:t xml:space="preserve"> </w:t>
      </w:r>
      <w:r w:rsidR="0049138B">
        <w:rPr>
          <w:rFonts w:hint="eastAsia"/>
          <w:lang w:eastAsia="ko-KR"/>
        </w:rPr>
        <w:t>오늘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뭐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하셨어요</w:t>
      </w:r>
      <w:r w:rsidR="0049138B">
        <w:rPr>
          <w:rFonts w:hint="eastAsia"/>
          <w:lang w:eastAsia="ko-KR"/>
        </w:rPr>
        <w:t>?</w:t>
      </w:r>
      <w:r w:rsidR="0049138B">
        <w:rPr>
          <w:lang w:eastAsia="ko-KR"/>
        </w:rPr>
        <w:t xml:space="preserve"> </w:t>
      </w:r>
      <w:r w:rsidR="0049138B">
        <w:rPr>
          <w:rFonts w:hint="eastAsia"/>
          <w:lang w:eastAsia="ko-KR"/>
        </w:rPr>
        <w:t>쇼핑하셨어요</w:t>
      </w:r>
      <w:r w:rsidR="0049138B">
        <w:rPr>
          <w:rFonts w:hint="eastAsia"/>
          <w:lang w:eastAsia="ko-KR"/>
        </w:rPr>
        <w:t>?</w:t>
      </w:r>
      <w:r w:rsidR="0049138B">
        <w:rPr>
          <w:lang w:eastAsia="ko-KR"/>
        </w:rPr>
        <w:br/>
      </w:r>
      <w:r w:rsidR="0049138B">
        <w:rPr>
          <w:rFonts w:hint="eastAsia"/>
          <w:lang w:eastAsia="ko-KR"/>
        </w:rPr>
        <w:t>아니요</w:t>
      </w:r>
      <w:r w:rsidR="0049138B">
        <w:rPr>
          <w:rFonts w:hint="eastAsia"/>
          <w:lang w:eastAsia="ko-KR"/>
        </w:rPr>
        <w:t>,</w:t>
      </w:r>
      <w:r w:rsidR="0049138B">
        <w:rPr>
          <w:lang w:eastAsia="ko-KR"/>
        </w:rPr>
        <w:t xml:space="preserve"> </w:t>
      </w:r>
      <w:proofErr w:type="spellStart"/>
      <w:r w:rsidR="0049138B">
        <w:rPr>
          <w:rFonts w:hint="eastAsia"/>
          <w:lang w:eastAsia="ko-KR"/>
        </w:rPr>
        <w:t>렐루</w:t>
      </w:r>
      <w:proofErr w:type="spellEnd"/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서점에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가서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책을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좀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샀어요</w:t>
      </w:r>
      <w:r w:rsidR="0049138B">
        <w:rPr>
          <w:rFonts w:hint="eastAsia"/>
          <w:lang w:eastAsia="ko-KR"/>
        </w:rPr>
        <w:t>.</w:t>
      </w:r>
      <w:r w:rsidR="0049138B">
        <w:rPr>
          <w:lang w:eastAsia="ko-KR"/>
        </w:rPr>
        <w:br/>
      </w:r>
      <w:proofErr w:type="spellStart"/>
      <w:r w:rsidR="0049138B">
        <w:rPr>
          <w:rFonts w:hint="eastAsia"/>
          <w:lang w:eastAsia="ko-KR"/>
        </w:rPr>
        <w:t>안나랑</w:t>
      </w:r>
      <w:proofErr w:type="spellEnd"/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저도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내일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그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서점에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들러</w:t>
      </w:r>
      <w:r w:rsidR="0049138B">
        <w:rPr>
          <w:rFonts w:hint="eastAsia"/>
          <w:lang w:eastAsia="ko-KR"/>
        </w:rPr>
        <w:t xml:space="preserve"> </w:t>
      </w:r>
      <w:r w:rsidR="0049138B">
        <w:rPr>
          <w:rFonts w:hint="eastAsia"/>
          <w:lang w:eastAsia="ko-KR"/>
        </w:rPr>
        <w:t>봐야겠어요</w:t>
      </w:r>
      <w:r w:rsidR="0049138B">
        <w:rPr>
          <w:rFonts w:hint="eastAsia"/>
          <w:lang w:eastAsia="ko-KR"/>
        </w:rPr>
        <w:t>.</w:t>
      </w:r>
    </w:p>
    <w:p w14:paraId="40BC46D2" w14:textId="03B43F9F" w:rsidR="00CD20F7" w:rsidRDefault="00D43053" w:rsidP="00D43053">
      <w:pPr>
        <w:pStyle w:val="3"/>
        <w:rPr>
          <w:rFonts w:hint="eastAsia"/>
          <w:lang w:eastAsia="ko-KR"/>
        </w:rPr>
      </w:pPr>
      <w:r>
        <w:rPr>
          <w:rFonts w:hint="eastAsia"/>
          <w:lang w:eastAsia="ko-KR"/>
        </w:rPr>
        <w:t>5/28/19</w:t>
      </w:r>
    </w:p>
    <w:p w14:paraId="34F96D9C" w14:textId="6B83A8EF" w:rsidR="00D43053" w:rsidRDefault="00D43053" w:rsidP="007C6465">
      <w:pPr>
        <w:rPr>
          <w:lang w:eastAsia="ko-KR"/>
        </w:rPr>
      </w:pPr>
      <w:r>
        <w:rPr>
          <w:rFonts w:hint="eastAsia"/>
          <w:lang w:eastAsia="ko-KR"/>
        </w:rPr>
        <w:t>그래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너희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거야</w:t>
      </w:r>
      <w:r>
        <w:rPr>
          <w:rFonts w:hint="eastAsia"/>
          <w:lang w:eastAsia="ko-KR"/>
        </w:rPr>
        <w:t>?</w:t>
      </w:r>
      <w:r w:rsidR="00B43574">
        <w:rPr>
          <w:lang w:eastAsia="ko-KR"/>
        </w:rPr>
        <w:br/>
      </w:r>
      <w:r w:rsidR="00B43574">
        <w:rPr>
          <w:rFonts w:hint="eastAsia"/>
          <w:lang w:eastAsia="ko-KR"/>
        </w:rPr>
        <w:t>응</w:t>
      </w:r>
      <w:r w:rsidR="00B43574">
        <w:rPr>
          <w:rFonts w:hint="eastAsia"/>
          <w:lang w:eastAsia="ko-KR"/>
        </w:rPr>
        <w:t>.</w:t>
      </w:r>
      <w:r w:rsidR="00B43574">
        <w:rPr>
          <w:lang w:eastAsia="ko-KR"/>
        </w:rPr>
        <w:t xml:space="preserve"> </w:t>
      </w:r>
      <w:r w:rsidR="00B43574">
        <w:rPr>
          <w:rFonts w:hint="eastAsia"/>
          <w:lang w:eastAsia="ko-KR"/>
        </w:rPr>
        <w:t>나는</w:t>
      </w:r>
      <w:r w:rsidR="00B43574">
        <w:rPr>
          <w:rFonts w:hint="eastAsia"/>
          <w:lang w:eastAsia="ko-KR"/>
        </w:rPr>
        <w:t xml:space="preserve"> </w:t>
      </w:r>
      <w:proofErr w:type="spellStart"/>
      <w:r w:rsidR="00B43574">
        <w:rPr>
          <w:rFonts w:hint="eastAsia"/>
          <w:lang w:eastAsia="ko-KR"/>
        </w:rPr>
        <w:t>제이크가</w:t>
      </w:r>
      <w:proofErr w:type="spellEnd"/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사랑에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빠진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여자가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누구인지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궁금해</w:t>
      </w:r>
      <w:r w:rsidR="00B43574">
        <w:rPr>
          <w:rFonts w:hint="eastAsia"/>
          <w:lang w:eastAsia="ko-KR"/>
        </w:rPr>
        <w:t>.</w:t>
      </w:r>
      <w:r w:rsidR="00B43574">
        <w:rPr>
          <w:lang w:eastAsia="ko-KR"/>
        </w:rPr>
        <w:br/>
      </w:r>
      <w:r w:rsidR="00B43574">
        <w:rPr>
          <w:rFonts w:hint="eastAsia"/>
          <w:lang w:eastAsia="ko-KR"/>
        </w:rPr>
        <w:t>뭐라고</w:t>
      </w:r>
      <w:r w:rsidR="00B43574">
        <w:rPr>
          <w:rFonts w:hint="eastAsia"/>
          <w:lang w:eastAsia="ko-KR"/>
        </w:rPr>
        <w:t>?</w:t>
      </w:r>
      <w:r w:rsidR="00B43574">
        <w:rPr>
          <w:lang w:eastAsia="ko-KR"/>
        </w:rPr>
        <w:t xml:space="preserve"> </w:t>
      </w:r>
      <w:r w:rsidR="00B43574">
        <w:rPr>
          <w:rFonts w:hint="eastAsia"/>
          <w:lang w:eastAsia="ko-KR"/>
        </w:rPr>
        <w:t>모르겠다고</w:t>
      </w:r>
      <w:r w:rsidR="00B43574">
        <w:rPr>
          <w:rFonts w:hint="eastAsia"/>
          <w:lang w:eastAsia="ko-KR"/>
        </w:rPr>
        <w:t>?</w:t>
      </w:r>
      <w:r w:rsidR="00B43574">
        <w:rPr>
          <w:lang w:eastAsia="ko-KR"/>
        </w:rPr>
        <w:t xml:space="preserve"> </w:t>
      </w:r>
      <w:r w:rsidR="00B43574">
        <w:rPr>
          <w:rFonts w:hint="eastAsia"/>
          <w:lang w:eastAsia="ko-KR"/>
        </w:rPr>
        <w:t>모르겠어</w:t>
      </w:r>
      <w:r w:rsidR="00B43574">
        <w:rPr>
          <w:rFonts w:hint="eastAsia"/>
          <w:lang w:eastAsia="ko-KR"/>
        </w:rPr>
        <w:t>?</w:t>
      </w:r>
      <w:r w:rsidR="00B43574">
        <w:rPr>
          <w:lang w:eastAsia="ko-KR"/>
        </w:rPr>
        <w:br/>
      </w:r>
      <w:r w:rsidR="00B43574">
        <w:rPr>
          <w:rFonts w:hint="eastAsia"/>
          <w:lang w:eastAsia="ko-KR"/>
        </w:rPr>
        <w:t>나한테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말을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안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하는데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내가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어떻게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알겠어</w:t>
      </w:r>
      <w:r w:rsidR="00B43574">
        <w:rPr>
          <w:rFonts w:hint="eastAsia"/>
          <w:lang w:eastAsia="ko-KR"/>
        </w:rPr>
        <w:t>?</w:t>
      </w:r>
      <w:r w:rsidR="00B43574">
        <w:rPr>
          <w:lang w:eastAsia="ko-KR"/>
        </w:rPr>
        <w:br/>
      </w:r>
      <w:r w:rsidR="00B43574">
        <w:rPr>
          <w:rFonts w:hint="eastAsia"/>
          <w:lang w:eastAsia="ko-KR"/>
        </w:rPr>
        <w:t>그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여자가</w:t>
      </w:r>
      <w:r w:rsidR="00B43574">
        <w:rPr>
          <w:rFonts w:hint="eastAsia"/>
          <w:lang w:eastAsia="ko-KR"/>
        </w:rPr>
        <w:t xml:space="preserve"> </w:t>
      </w:r>
      <w:proofErr w:type="spellStart"/>
      <w:r w:rsidR="00B43574">
        <w:rPr>
          <w:rFonts w:hint="eastAsia"/>
          <w:lang w:eastAsia="ko-KR"/>
        </w:rPr>
        <w:t>너일지도</w:t>
      </w:r>
      <w:proofErr w:type="spellEnd"/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모른다는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생각은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안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드니</w:t>
      </w:r>
      <w:r w:rsidR="00B43574">
        <w:rPr>
          <w:rFonts w:hint="eastAsia"/>
          <w:lang w:eastAsia="ko-KR"/>
        </w:rPr>
        <w:t>?</w:t>
      </w:r>
      <w:r w:rsidR="00B43574">
        <w:rPr>
          <w:lang w:eastAsia="ko-KR"/>
        </w:rPr>
        <w:br/>
      </w:r>
      <w:r w:rsidR="00B43574">
        <w:rPr>
          <w:rFonts w:hint="eastAsia"/>
          <w:lang w:eastAsia="ko-KR"/>
        </w:rPr>
        <w:t>솔직히</w:t>
      </w:r>
      <w:r w:rsidR="00B43574">
        <w:rPr>
          <w:rFonts w:hint="eastAsia"/>
          <w:lang w:eastAsia="ko-KR"/>
        </w:rPr>
        <w:t xml:space="preserve">, </w:t>
      </w:r>
      <w:r w:rsidR="00B43574">
        <w:rPr>
          <w:rFonts w:hint="eastAsia"/>
          <w:lang w:eastAsia="ko-KR"/>
        </w:rPr>
        <w:t>들어</w:t>
      </w:r>
      <w:r w:rsidR="00B43574">
        <w:rPr>
          <w:rFonts w:hint="eastAsia"/>
          <w:lang w:eastAsia="ko-KR"/>
        </w:rPr>
        <w:t>,</w:t>
      </w:r>
      <w:r w:rsidR="00B43574">
        <w:rPr>
          <w:lang w:eastAsia="ko-KR"/>
        </w:rPr>
        <w:t xml:space="preserve"> </w:t>
      </w:r>
      <w:r w:rsidR="00B43574">
        <w:rPr>
          <w:rFonts w:hint="eastAsia"/>
          <w:lang w:eastAsia="ko-KR"/>
        </w:rPr>
        <w:t>근데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왜</w:t>
      </w:r>
      <w:r w:rsidR="00B43574">
        <w:rPr>
          <w:rFonts w:hint="eastAsia"/>
          <w:lang w:eastAsia="ko-KR"/>
        </w:rPr>
        <w:t xml:space="preserve"> </w:t>
      </w:r>
      <w:proofErr w:type="spellStart"/>
      <w:r w:rsidR="00B43574">
        <w:rPr>
          <w:rFonts w:hint="eastAsia"/>
          <w:lang w:eastAsia="ko-KR"/>
        </w:rPr>
        <w:t>제이크가</w:t>
      </w:r>
      <w:proofErr w:type="spellEnd"/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데이트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신청을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하지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않았을까</w:t>
      </w:r>
      <w:r w:rsidR="00B43574">
        <w:rPr>
          <w:rFonts w:hint="eastAsia"/>
          <w:lang w:eastAsia="ko-KR"/>
        </w:rPr>
        <w:t xml:space="preserve">? </w:t>
      </w:r>
      <w:r w:rsidR="00B43574">
        <w:rPr>
          <w:rFonts w:hint="eastAsia"/>
          <w:lang w:eastAsia="ko-KR"/>
        </w:rPr>
        <w:t>나한테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만나자고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하거나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그런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적이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없거든</w:t>
      </w:r>
      <w:r w:rsidR="00B43574">
        <w:rPr>
          <w:rFonts w:hint="eastAsia"/>
          <w:lang w:eastAsia="ko-KR"/>
        </w:rPr>
        <w:t>.</w:t>
      </w:r>
      <w:r w:rsidR="00B43574">
        <w:rPr>
          <w:lang w:eastAsia="ko-KR"/>
        </w:rPr>
        <w:br/>
      </w:r>
      <w:r w:rsidR="00B43574">
        <w:rPr>
          <w:rFonts w:hint="eastAsia"/>
          <w:lang w:eastAsia="ko-KR"/>
        </w:rPr>
        <w:t>하하</w:t>
      </w:r>
      <w:r w:rsidR="00B43574">
        <w:rPr>
          <w:rFonts w:hint="eastAsia"/>
          <w:lang w:eastAsia="ko-KR"/>
        </w:rPr>
        <w:t>,</w:t>
      </w:r>
      <w:r w:rsidR="00B43574">
        <w:rPr>
          <w:lang w:eastAsia="ko-KR"/>
        </w:rPr>
        <w:t xml:space="preserve"> </w:t>
      </w:r>
      <w:r w:rsidR="00B43574">
        <w:rPr>
          <w:rFonts w:hint="eastAsia"/>
          <w:lang w:eastAsia="ko-KR"/>
        </w:rPr>
        <w:t>너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들떠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있는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것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같고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기분도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좋아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보여</w:t>
      </w:r>
      <w:r w:rsidR="00B43574">
        <w:rPr>
          <w:rFonts w:hint="eastAsia"/>
          <w:lang w:eastAsia="ko-KR"/>
        </w:rPr>
        <w:t>.</w:t>
      </w:r>
      <w:r w:rsidR="00B43574">
        <w:rPr>
          <w:lang w:eastAsia="ko-KR"/>
        </w:rPr>
        <w:t xml:space="preserve"> </w:t>
      </w:r>
      <w:r w:rsidR="00B43574">
        <w:rPr>
          <w:rFonts w:hint="eastAsia"/>
          <w:lang w:eastAsia="ko-KR"/>
        </w:rPr>
        <w:t>그냥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과정을</w:t>
      </w:r>
      <w:r w:rsidR="00B43574">
        <w:rPr>
          <w:rFonts w:hint="eastAsia"/>
          <w:lang w:eastAsia="ko-KR"/>
        </w:rPr>
        <w:t xml:space="preserve"> </w:t>
      </w:r>
      <w:r w:rsidR="00B43574">
        <w:rPr>
          <w:rFonts w:hint="eastAsia"/>
          <w:lang w:eastAsia="ko-KR"/>
        </w:rPr>
        <w:t>즐겨</w:t>
      </w:r>
      <w:r w:rsidR="00B43574">
        <w:rPr>
          <w:rFonts w:hint="eastAsia"/>
          <w:lang w:eastAsia="ko-KR"/>
        </w:rPr>
        <w:t>.</w:t>
      </w:r>
    </w:p>
    <w:p w14:paraId="19743F36" w14:textId="1BA9A913" w:rsidR="00CD20F7" w:rsidRDefault="00CD20F7" w:rsidP="007C6465">
      <w:pPr>
        <w:rPr>
          <w:lang w:eastAsia="ko-KR"/>
        </w:rPr>
      </w:pPr>
    </w:p>
    <w:p w14:paraId="56C8090E" w14:textId="53103F0B" w:rsidR="00CD20F7" w:rsidRDefault="00CD20F7" w:rsidP="007C6465">
      <w:pPr>
        <w:rPr>
          <w:lang w:eastAsia="ko-KR"/>
        </w:rPr>
      </w:pPr>
    </w:p>
    <w:p w14:paraId="314F647C" w14:textId="4DCEBA91" w:rsidR="00CD20F7" w:rsidRDefault="00CD20F7" w:rsidP="007C6465">
      <w:pPr>
        <w:rPr>
          <w:lang w:eastAsia="ko-KR"/>
        </w:rPr>
      </w:pPr>
    </w:p>
    <w:p w14:paraId="0ED83E7F" w14:textId="18E23E3E" w:rsidR="00CD20F7" w:rsidRDefault="00CD20F7" w:rsidP="007C6465">
      <w:pPr>
        <w:rPr>
          <w:lang w:eastAsia="ko-KR"/>
        </w:rPr>
      </w:pPr>
    </w:p>
    <w:p w14:paraId="3A7A9B87" w14:textId="77777777" w:rsidR="00CD20F7" w:rsidRDefault="00CD20F7" w:rsidP="007C6465">
      <w:pPr>
        <w:rPr>
          <w:lang w:eastAsia="ko-KR"/>
        </w:rPr>
      </w:pPr>
    </w:p>
    <w:p w14:paraId="7F17107C" w14:textId="32E05CC9" w:rsidR="00036244" w:rsidRDefault="00036244" w:rsidP="007C6465">
      <w:pPr>
        <w:rPr>
          <w:lang w:eastAsia="ko-KR"/>
        </w:rPr>
      </w:pPr>
    </w:p>
    <w:p w14:paraId="645448AF" w14:textId="10754E39" w:rsidR="00036244" w:rsidRDefault="00036244" w:rsidP="007C6465">
      <w:pPr>
        <w:rPr>
          <w:lang w:eastAsia="ko-KR"/>
        </w:rPr>
      </w:pPr>
    </w:p>
    <w:p w14:paraId="7F46A2B7" w14:textId="77777777" w:rsidR="00036244" w:rsidRDefault="00036244" w:rsidP="007C6465">
      <w:pPr>
        <w:rPr>
          <w:lang w:eastAsia="ko-KR"/>
        </w:rPr>
      </w:pPr>
    </w:p>
    <w:sectPr w:rsidR="00036244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51A7D" w14:textId="77777777" w:rsidR="00E118DE" w:rsidRDefault="00E118DE" w:rsidP="00A33843">
      <w:pPr>
        <w:spacing w:after="0" w:line="240" w:lineRule="auto"/>
      </w:pPr>
      <w:r>
        <w:separator/>
      </w:r>
    </w:p>
  </w:endnote>
  <w:endnote w:type="continuationSeparator" w:id="0">
    <w:p w14:paraId="11074CE7" w14:textId="77777777" w:rsidR="00E118DE" w:rsidRDefault="00E118DE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5B56A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734C75BB" w:rsidR="005B56A1" w:rsidRPr="003F3259" w:rsidRDefault="005B56A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 w:rsidR="00102584">
            <w:rPr>
              <w:rFonts w:eastAsiaTheme="minorEastAsia"/>
              <w:sz w:val="20"/>
              <w:lang w:eastAsia="ko-KR"/>
            </w:rPr>
            <w:t>B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102584">
            <w:rPr>
              <w:rFonts w:eastAsiaTheme="minorEastAsia"/>
              <w:sz w:val="20"/>
              <w:lang w:eastAsia="ko-KR"/>
            </w:rPr>
            <w:t>2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77777777" w:rsidR="005B56A1" w:rsidRPr="003F3259" w:rsidRDefault="005B56A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BF9577F" w:rsidR="005B56A1" w:rsidRPr="00AB710B" w:rsidRDefault="005B56A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 w:rsidR="00102584">
            <w:rPr>
              <w:rFonts w:eastAsiaTheme="minorEastAsia"/>
              <w:kern w:val="24"/>
              <w:sz w:val="20"/>
              <w:lang w:eastAsia="ko-KR"/>
            </w:rPr>
            <w:t>5</w:t>
          </w:r>
          <w:r>
            <w:rPr>
              <w:kern w:val="24"/>
              <w:sz w:val="20"/>
            </w:rPr>
            <w:t>-</w:t>
          </w:r>
          <w:r w:rsidR="007F13F1"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Apr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5B56A1" w:rsidRPr="003F3259" w:rsidRDefault="005B56A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5B56A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5B56A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5B56A1" w:rsidRPr="000311E3" w:rsidRDefault="005B56A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5B56A1" w14:paraId="7AFC072F" w14:textId="77777777" w:rsidTr="001A0EF6">
      <w:tc>
        <w:tcPr>
          <w:tcW w:w="9540" w:type="dxa"/>
          <w:gridSpan w:val="2"/>
        </w:tcPr>
        <w:p w14:paraId="7AFC072D" w14:textId="77777777" w:rsidR="005B56A1" w:rsidRPr="001A0EF6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5B56A1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5B56A1" w14:paraId="7AFC0732" w14:textId="77777777" w:rsidTr="001A0EF6">
      <w:tc>
        <w:tcPr>
          <w:tcW w:w="5580" w:type="dxa"/>
        </w:tcPr>
        <w:p w14:paraId="7AFC0730" w14:textId="77777777" w:rsidR="005B56A1" w:rsidRDefault="005B56A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1D58455" w:rsidR="005B56A1" w:rsidRDefault="005B56A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57330A">
            <w:rPr>
              <w:noProof/>
              <w:sz w:val="16"/>
              <w:szCs w:val="16"/>
            </w:rPr>
            <w:t>12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D52776">
            <w:rPr>
              <w:noProof/>
            </w:rPr>
            <w:fldChar w:fldCharType="begin"/>
          </w:r>
          <w:r w:rsidR="00D52776">
            <w:rPr>
              <w:noProof/>
            </w:rPr>
            <w:instrText xml:space="preserve"> NUMPAGES  \* Arabic  \* MERGEFORMAT </w:instrText>
          </w:r>
          <w:r w:rsidR="00D52776">
            <w:rPr>
              <w:noProof/>
            </w:rPr>
            <w:fldChar w:fldCharType="separate"/>
          </w:r>
          <w:r w:rsidR="0057330A">
            <w:rPr>
              <w:noProof/>
            </w:rPr>
            <w:t>12</w:t>
          </w:r>
          <w:r w:rsidR="00D52776">
            <w:rPr>
              <w:noProof/>
            </w:rPr>
            <w:fldChar w:fldCharType="end"/>
          </w:r>
        </w:p>
      </w:tc>
    </w:tr>
  </w:tbl>
  <w:p w14:paraId="7AFC0733" w14:textId="77777777" w:rsidR="005B56A1" w:rsidRPr="004906B9" w:rsidRDefault="005B56A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D9BF0" w14:textId="77777777" w:rsidR="00E118DE" w:rsidRDefault="00E118DE" w:rsidP="00A33843">
      <w:pPr>
        <w:spacing w:after="0" w:line="240" w:lineRule="auto"/>
      </w:pPr>
      <w:r>
        <w:separator/>
      </w:r>
    </w:p>
  </w:footnote>
  <w:footnote w:type="continuationSeparator" w:id="0">
    <w:p w14:paraId="680C2408" w14:textId="77777777" w:rsidR="00E118DE" w:rsidRDefault="00E118DE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09D52FC9" w:rsidR="005B56A1" w:rsidRPr="00385CAB" w:rsidRDefault="005B56A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71552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5C1B">
      <w:rPr>
        <w:noProof/>
        <w:sz w:val="28"/>
        <w:lang w:eastAsia="ko-KR"/>
      </w:rPr>
      <w:t>Cake</w:t>
    </w:r>
  </w:p>
  <w:p w14:paraId="7AFC0721" w14:textId="77777777" w:rsidR="005B56A1" w:rsidRDefault="005B56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5A4A"/>
    <w:multiLevelType w:val="hybridMultilevel"/>
    <w:tmpl w:val="5C92A77E"/>
    <w:lvl w:ilvl="0" w:tplc="BF082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516A4"/>
    <w:multiLevelType w:val="hybridMultilevel"/>
    <w:tmpl w:val="86F28B24"/>
    <w:lvl w:ilvl="0" w:tplc="22F8D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0070B2"/>
    <w:multiLevelType w:val="hybridMultilevel"/>
    <w:tmpl w:val="773255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B113D0"/>
    <w:multiLevelType w:val="hybridMultilevel"/>
    <w:tmpl w:val="34AE40F2"/>
    <w:lvl w:ilvl="0" w:tplc="933E4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890D5D"/>
    <w:multiLevelType w:val="hybridMultilevel"/>
    <w:tmpl w:val="CF44D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6B1BD3"/>
    <w:multiLevelType w:val="hybridMultilevel"/>
    <w:tmpl w:val="58681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C84BAD"/>
    <w:multiLevelType w:val="hybridMultilevel"/>
    <w:tmpl w:val="E40AD3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D07C93"/>
    <w:multiLevelType w:val="hybridMultilevel"/>
    <w:tmpl w:val="C6B00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3D2786"/>
    <w:multiLevelType w:val="hybridMultilevel"/>
    <w:tmpl w:val="D4707D42"/>
    <w:lvl w:ilvl="0" w:tplc="FEC46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EA045E"/>
    <w:multiLevelType w:val="hybridMultilevel"/>
    <w:tmpl w:val="6AE08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BE530F"/>
    <w:multiLevelType w:val="hybridMultilevel"/>
    <w:tmpl w:val="D4F2DA40"/>
    <w:lvl w:ilvl="0" w:tplc="64081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27013A"/>
    <w:multiLevelType w:val="hybridMultilevel"/>
    <w:tmpl w:val="08DC1904"/>
    <w:lvl w:ilvl="0" w:tplc="502C354C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D82071"/>
    <w:multiLevelType w:val="hybridMultilevel"/>
    <w:tmpl w:val="68D6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FB3295"/>
    <w:multiLevelType w:val="hybridMultilevel"/>
    <w:tmpl w:val="839C85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86733B"/>
    <w:multiLevelType w:val="hybridMultilevel"/>
    <w:tmpl w:val="DFAA03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5760E9"/>
    <w:multiLevelType w:val="hybridMultilevel"/>
    <w:tmpl w:val="C608C828"/>
    <w:lvl w:ilvl="0" w:tplc="BF5A64F6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220E07"/>
    <w:multiLevelType w:val="hybridMultilevel"/>
    <w:tmpl w:val="C1B6F2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3E2D59"/>
    <w:multiLevelType w:val="hybridMultilevel"/>
    <w:tmpl w:val="D60AD8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D117BF"/>
    <w:multiLevelType w:val="hybridMultilevel"/>
    <w:tmpl w:val="328C8E26"/>
    <w:lvl w:ilvl="0" w:tplc="5A5CF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AD0180"/>
    <w:multiLevelType w:val="hybridMultilevel"/>
    <w:tmpl w:val="6256D6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85BE4"/>
    <w:multiLevelType w:val="hybridMultilevel"/>
    <w:tmpl w:val="1DFCC17C"/>
    <w:lvl w:ilvl="0" w:tplc="A5EE1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6C3C15"/>
    <w:multiLevelType w:val="hybridMultilevel"/>
    <w:tmpl w:val="462EA2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DBB7D17"/>
    <w:multiLevelType w:val="hybridMultilevel"/>
    <w:tmpl w:val="503A57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80395C"/>
    <w:multiLevelType w:val="hybridMultilevel"/>
    <w:tmpl w:val="65F004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850661A"/>
    <w:multiLevelType w:val="hybridMultilevel"/>
    <w:tmpl w:val="7B2CE7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A932F63"/>
    <w:multiLevelType w:val="hybridMultilevel"/>
    <w:tmpl w:val="610C9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F25752"/>
    <w:multiLevelType w:val="hybridMultilevel"/>
    <w:tmpl w:val="74101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564EA9"/>
    <w:multiLevelType w:val="hybridMultilevel"/>
    <w:tmpl w:val="D48C98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3E7D2A"/>
    <w:multiLevelType w:val="hybridMultilevel"/>
    <w:tmpl w:val="15FCE244"/>
    <w:lvl w:ilvl="0" w:tplc="F49E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2D625F"/>
    <w:multiLevelType w:val="hybridMultilevel"/>
    <w:tmpl w:val="3D1A59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30"/>
  </w:num>
  <w:num w:numId="5">
    <w:abstractNumId w:val="11"/>
  </w:num>
  <w:num w:numId="6">
    <w:abstractNumId w:val="22"/>
  </w:num>
  <w:num w:numId="7">
    <w:abstractNumId w:val="1"/>
  </w:num>
  <w:num w:numId="8">
    <w:abstractNumId w:val="0"/>
  </w:num>
  <w:num w:numId="9">
    <w:abstractNumId w:val="17"/>
  </w:num>
  <w:num w:numId="10">
    <w:abstractNumId w:val="2"/>
  </w:num>
  <w:num w:numId="11">
    <w:abstractNumId w:val="31"/>
  </w:num>
  <w:num w:numId="12">
    <w:abstractNumId w:val="14"/>
  </w:num>
  <w:num w:numId="13">
    <w:abstractNumId w:val="19"/>
  </w:num>
  <w:num w:numId="14">
    <w:abstractNumId w:val="7"/>
  </w:num>
  <w:num w:numId="15">
    <w:abstractNumId w:val="8"/>
  </w:num>
  <w:num w:numId="16">
    <w:abstractNumId w:val="20"/>
  </w:num>
  <w:num w:numId="17">
    <w:abstractNumId w:val="28"/>
  </w:num>
  <w:num w:numId="18">
    <w:abstractNumId w:val="24"/>
  </w:num>
  <w:num w:numId="19">
    <w:abstractNumId w:val="4"/>
  </w:num>
  <w:num w:numId="20">
    <w:abstractNumId w:val="26"/>
  </w:num>
  <w:num w:numId="21">
    <w:abstractNumId w:val="5"/>
  </w:num>
  <w:num w:numId="22">
    <w:abstractNumId w:val="23"/>
  </w:num>
  <w:num w:numId="23">
    <w:abstractNumId w:val="18"/>
  </w:num>
  <w:num w:numId="24">
    <w:abstractNumId w:val="29"/>
  </w:num>
  <w:num w:numId="25">
    <w:abstractNumId w:val="27"/>
  </w:num>
  <w:num w:numId="26">
    <w:abstractNumId w:val="13"/>
  </w:num>
  <w:num w:numId="27">
    <w:abstractNumId w:val="25"/>
  </w:num>
  <w:num w:numId="28">
    <w:abstractNumId w:val="10"/>
  </w:num>
  <w:num w:numId="29">
    <w:abstractNumId w:val="6"/>
  </w:num>
  <w:num w:numId="30">
    <w:abstractNumId w:val="12"/>
  </w:num>
  <w:num w:numId="31">
    <w:abstractNumId w:val="16"/>
  </w:num>
  <w:num w:numId="32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38E0"/>
    <w:rsid w:val="00004058"/>
    <w:rsid w:val="00006A66"/>
    <w:rsid w:val="00006EAE"/>
    <w:rsid w:val="00007799"/>
    <w:rsid w:val="0001032B"/>
    <w:rsid w:val="0001045F"/>
    <w:rsid w:val="00012AB8"/>
    <w:rsid w:val="000147A4"/>
    <w:rsid w:val="00014E3D"/>
    <w:rsid w:val="00014F64"/>
    <w:rsid w:val="000161D1"/>
    <w:rsid w:val="00017116"/>
    <w:rsid w:val="0001789D"/>
    <w:rsid w:val="00021694"/>
    <w:rsid w:val="00021775"/>
    <w:rsid w:val="000218CA"/>
    <w:rsid w:val="000252A2"/>
    <w:rsid w:val="00025394"/>
    <w:rsid w:val="000259C0"/>
    <w:rsid w:val="0002650A"/>
    <w:rsid w:val="00026722"/>
    <w:rsid w:val="000278E4"/>
    <w:rsid w:val="00027E80"/>
    <w:rsid w:val="00030925"/>
    <w:rsid w:val="000310C0"/>
    <w:rsid w:val="000311E3"/>
    <w:rsid w:val="000321C1"/>
    <w:rsid w:val="00032CB0"/>
    <w:rsid w:val="00033530"/>
    <w:rsid w:val="000340FE"/>
    <w:rsid w:val="000341C1"/>
    <w:rsid w:val="00034278"/>
    <w:rsid w:val="00034B7F"/>
    <w:rsid w:val="00034C32"/>
    <w:rsid w:val="000356E1"/>
    <w:rsid w:val="00035CCB"/>
    <w:rsid w:val="00035FB8"/>
    <w:rsid w:val="00036244"/>
    <w:rsid w:val="00036B65"/>
    <w:rsid w:val="00037C5F"/>
    <w:rsid w:val="00037CFA"/>
    <w:rsid w:val="00037E4D"/>
    <w:rsid w:val="00037F8B"/>
    <w:rsid w:val="0004088B"/>
    <w:rsid w:val="00040F95"/>
    <w:rsid w:val="00042402"/>
    <w:rsid w:val="00042E6D"/>
    <w:rsid w:val="00043DD3"/>
    <w:rsid w:val="0004421B"/>
    <w:rsid w:val="000447A6"/>
    <w:rsid w:val="00046696"/>
    <w:rsid w:val="00046805"/>
    <w:rsid w:val="0004774A"/>
    <w:rsid w:val="00050D25"/>
    <w:rsid w:val="0005163A"/>
    <w:rsid w:val="00051CB1"/>
    <w:rsid w:val="00054F15"/>
    <w:rsid w:val="00055373"/>
    <w:rsid w:val="000562CA"/>
    <w:rsid w:val="000571C5"/>
    <w:rsid w:val="000610BB"/>
    <w:rsid w:val="00063FAF"/>
    <w:rsid w:val="00064AC0"/>
    <w:rsid w:val="00064B9F"/>
    <w:rsid w:val="00064C56"/>
    <w:rsid w:val="0006529E"/>
    <w:rsid w:val="00066384"/>
    <w:rsid w:val="0006670A"/>
    <w:rsid w:val="0007026B"/>
    <w:rsid w:val="00070346"/>
    <w:rsid w:val="000703DC"/>
    <w:rsid w:val="00070574"/>
    <w:rsid w:val="00071DC8"/>
    <w:rsid w:val="00072F6B"/>
    <w:rsid w:val="0007324E"/>
    <w:rsid w:val="00074109"/>
    <w:rsid w:val="0007479D"/>
    <w:rsid w:val="00075070"/>
    <w:rsid w:val="00076E75"/>
    <w:rsid w:val="00077F03"/>
    <w:rsid w:val="000802A1"/>
    <w:rsid w:val="00081130"/>
    <w:rsid w:val="00082D22"/>
    <w:rsid w:val="00082EEF"/>
    <w:rsid w:val="0008374C"/>
    <w:rsid w:val="00083AA8"/>
    <w:rsid w:val="00083BC1"/>
    <w:rsid w:val="000848E5"/>
    <w:rsid w:val="00084B7D"/>
    <w:rsid w:val="000850C2"/>
    <w:rsid w:val="000905C2"/>
    <w:rsid w:val="00092A26"/>
    <w:rsid w:val="0009315A"/>
    <w:rsid w:val="00093AD5"/>
    <w:rsid w:val="000947CE"/>
    <w:rsid w:val="00094A2B"/>
    <w:rsid w:val="000957BA"/>
    <w:rsid w:val="000974AB"/>
    <w:rsid w:val="000A6AE9"/>
    <w:rsid w:val="000A6C2B"/>
    <w:rsid w:val="000B0F1E"/>
    <w:rsid w:val="000B1271"/>
    <w:rsid w:val="000B1784"/>
    <w:rsid w:val="000B30DF"/>
    <w:rsid w:val="000B3C3A"/>
    <w:rsid w:val="000B46A8"/>
    <w:rsid w:val="000B5040"/>
    <w:rsid w:val="000B5CCF"/>
    <w:rsid w:val="000B65BE"/>
    <w:rsid w:val="000B75A3"/>
    <w:rsid w:val="000B7D1A"/>
    <w:rsid w:val="000B7DB6"/>
    <w:rsid w:val="000C08A3"/>
    <w:rsid w:val="000C11AE"/>
    <w:rsid w:val="000C1200"/>
    <w:rsid w:val="000C15D2"/>
    <w:rsid w:val="000C2575"/>
    <w:rsid w:val="000C2B45"/>
    <w:rsid w:val="000C2DAC"/>
    <w:rsid w:val="000C359D"/>
    <w:rsid w:val="000C38A9"/>
    <w:rsid w:val="000C3FB9"/>
    <w:rsid w:val="000C4808"/>
    <w:rsid w:val="000C512E"/>
    <w:rsid w:val="000C528A"/>
    <w:rsid w:val="000C612A"/>
    <w:rsid w:val="000C6761"/>
    <w:rsid w:val="000C7CB5"/>
    <w:rsid w:val="000D19B3"/>
    <w:rsid w:val="000D2E93"/>
    <w:rsid w:val="000D4E3D"/>
    <w:rsid w:val="000D520D"/>
    <w:rsid w:val="000D5744"/>
    <w:rsid w:val="000D5E21"/>
    <w:rsid w:val="000D77BB"/>
    <w:rsid w:val="000E05B1"/>
    <w:rsid w:val="000E1497"/>
    <w:rsid w:val="000E153E"/>
    <w:rsid w:val="000E2C14"/>
    <w:rsid w:val="000E3355"/>
    <w:rsid w:val="000E3454"/>
    <w:rsid w:val="000E3FE7"/>
    <w:rsid w:val="000F19D9"/>
    <w:rsid w:val="000F2A58"/>
    <w:rsid w:val="000F2E97"/>
    <w:rsid w:val="000F3143"/>
    <w:rsid w:val="000F3451"/>
    <w:rsid w:val="000F4CFD"/>
    <w:rsid w:val="000F5CF2"/>
    <w:rsid w:val="000F6538"/>
    <w:rsid w:val="000F66C3"/>
    <w:rsid w:val="000F6788"/>
    <w:rsid w:val="000F6BE0"/>
    <w:rsid w:val="000F6D41"/>
    <w:rsid w:val="000F78E3"/>
    <w:rsid w:val="00100780"/>
    <w:rsid w:val="00100E6B"/>
    <w:rsid w:val="00102137"/>
    <w:rsid w:val="00102318"/>
    <w:rsid w:val="00102444"/>
    <w:rsid w:val="00102584"/>
    <w:rsid w:val="001035BD"/>
    <w:rsid w:val="001036F7"/>
    <w:rsid w:val="00103915"/>
    <w:rsid w:val="00104547"/>
    <w:rsid w:val="00104FBD"/>
    <w:rsid w:val="00105438"/>
    <w:rsid w:val="0010545E"/>
    <w:rsid w:val="00105927"/>
    <w:rsid w:val="0010649F"/>
    <w:rsid w:val="00106791"/>
    <w:rsid w:val="00106FCA"/>
    <w:rsid w:val="00107936"/>
    <w:rsid w:val="00110583"/>
    <w:rsid w:val="00112202"/>
    <w:rsid w:val="00112984"/>
    <w:rsid w:val="00113DF7"/>
    <w:rsid w:val="00114569"/>
    <w:rsid w:val="00115502"/>
    <w:rsid w:val="001159E4"/>
    <w:rsid w:val="001172DB"/>
    <w:rsid w:val="00117360"/>
    <w:rsid w:val="00117AAC"/>
    <w:rsid w:val="0012065B"/>
    <w:rsid w:val="0012180B"/>
    <w:rsid w:val="00122AFA"/>
    <w:rsid w:val="00125B6D"/>
    <w:rsid w:val="001265EB"/>
    <w:rsid w:val="00126671"/>
    <w:rsid w:val="00126CAA"/>
    <w:rsid w:val="00127338"/>
    <w:rsid w:val="00127CFA"/>
    <w:rsid w:val="00127ED1"/>
    <w:rsid w:val="00130120"/>
    <w:rsid w:val="00130BB5"/>
    <w:rsid w:val="00131E67"/>
    <w:rsid w:val="0013250F"/>
    <w:rsid w:val="0013268B"/>
    <w:rsid w:val="001327D4"/>
    <w:rsid w:val="00132AA8"/>
    <w:rsid w:val="001339BD"/>
    <w:rsid w:val="00134ABB"/>
    <w:rsid w:val="001357A2"/>
    <w:rsid w:val="00137A8B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85D"/>
    <w:rsid w:val="001557CA"/>
    <w:rsid w:val="001561E8"/>
    <w:rsid w:val="00156368"/>
    <w:rsid w:val="001600BB"/>
    <w:rsid w:val="001601D9"/>
    <w:rsid w:val="00160580"/>
    <w:rsid w:val="00162169"/>
    <w:rsid w:val="00162195"/>
    <w:rsid w:val="001626B9"/>
    <w:rsid w:val="00162983"/>
    <w:rsid w:val="00163822"/>
    <w:rsid w:val="001639A5"/>
    <w:rsid w:val="00165786"/>
    <w:rsid w:val="001657EB"/>
    <w:rsid w:val="00165EBB"/>
    <w:rsid w:val="00166458"/>
    <w:rsid w:val="00166740"/>
    <w:rsid w:val="0016700D"/>
    <w:rsid w:val="001670AD"/>
    <w:rsid w:val="00167CED"/>
    <w:rsid w:val="00170A5D"/>
    <w:rsid w:val="00171210"/>
    <w:rsid w:val="00171C9D"/>
    <w:rsid w:val="0017250A"/>
    <w:rsid w:val="00172D5D"/>
    <w:rsid w:val="00172DB9"/>
    <w:rsid w:val="001731CD"/>
    <w:rsid w:val="0017372A"/>
    <w:rsid w:val="00173BF1"/>
    <w:rsid w:val="00174664"/>
    <w:rsid w:val="00177A6A"/>
    <w:rsid w:val="00180092"/>
    <w:rsid w:val="00183846"/>
    <w:rsid w:val="00183F71"/>
    <w:rsid w:val="00184704"/>
    <w:rsid w:val="001850B5"/>
    <w:rsid w:val="001854B7"/>
    <w:rsid w:val="001867C0"/>
    <w:rsid w:val="0018754C"/>
    <w:rsid w:val="00187ADC"/>
    <w:rsid w:val="00190A65"/>
    <w:rsid w:val="001921A1"/>
    <w:rsid w:val="001923BB"/>
    <w:rsid w:val="00192469"/>
    <w:rsid w:val="00193036"/>
    <w:rsid w:val="00193F0F"/>
    <w:rsid w:val="001941C2"/>
    <w:rsid w:val="001945A7"/>
    <w:rsid w:val="00195069"/>
    <w:rsid w:val="001954A6"/>
    <w:rsid w:val="001968C4"/>
    <w:rsid w:val="0019708D"/>
    <w:rsid w:val="0019749D"/>
    <w:rsid w:val="00197566"/>
    <w:rsid w:val="001A03CE"/>
    <w:rsid w:val="001A0411"/>
    <w:rsid w:val="001A0D5A"/>
    <w:rsid w:val="001A0E80"/>
    <w:rsid w:val="001A0EF6"/>
    <w:rsid w:val="001A1B59"/>
    <w:rsid w:val="001A2586"/>
    <w:rsid w:val="001A3B55"/>
    <w:rsid w:val="001A3C47"/>
    <w:rsid w:val="001A441F"/>
    <w:rsid w:val="001A6037"/>
    <w:rsid w:val="001A6368"/>
    <w:rsid w:val="001A65AE"/>
    <w:rsid w:val="001A65BE"/>
    <w:rsid w:val="001A6724"/>
    <w:rsid w:val="001A6808"/>
    <w:rsid w:val="001A7D91"/>
    <w:rsid w:val="001B00E1"/>
    <w:rsid w:val="001B0460"/>
    <w:rsid w:val="001B0B85"/>
    <w:rsid w:val="001B11AF"/>
    <w:rsid w:val="001B2E81"/>
    <w:rsid w:val="001B3A01"/>
    <w:rsid w:val="001B4C22"/>
    <w:rsid w:val="001B4FB7"/>
    <w:rsid w:val="001B533B"/>
    <w:rsid w:val="001B534D"/>
    <w:rsid w:val="001B54E7"/>
    <w:rsid w:val="001B5C95"/>
    <w:rsid w:val="001B5E1C"/>
    <w:rsid w:val="001B601B"/>
    <w:rsid w:val="001B639D"/>
    <w:rsid w:val="001B7172"/>
    <w:rsid w:val="001B723C"/>
    <w:rsid w:val="001B74C3"/>
    <w:rsid w:val="001B76AD"/>
    <w:rsid w:val="001B7B69"/>
    <w:rsid w:val="001C1D0D"/>
    <w:rsid w:val="001C2EDD"/>
    <w:rsid w:val="001C3CA2"/>
    <w:rsid w:val="001C50F2"/>
    <w:rsid w:val="001C550D"/>
    <w:rsid w:val="001C640D"/>
    <w:rsid w:val="001C6E0E"/>
    <w:rsid w:val="001C70C2"/>
    <w:rsid w:val="001C711A"/>
    <w:rsid w:val="001C7564"/>
    <w:rsid w:val="001D1318"/>
    <w:rsid w:val="001D2106"/>
    <w:rsid w:val="001D29C9"/>
    <w:rsid w:val="001D2C15"/>
    <w:rsid w:val="001D35A7"/>
    <w:rsid w:val="001D41D2"/>
    <w:rsid w:val="001D4C14"/>
    <w:rsid w:val="001D4E7B"/>
    <w:rsid w:val="001D4F52"/>
    <w:rsid w:val="001D5134"/>
    <w:rsid w:val="001D55F9"/>
    <w:rsid w:val="001D619A"/>
    <w:rsid w:val="001D7B22"/>
    <w:rsid w:val="001D7FE4"/>
    <w:rsid w:val="001E1367"/>
    <w:rsid w:val="001E1931"/>
    <w:rsid w:val="001E3191"/>
    <w:rsid w:val="001E34BB"/>
    <w:rsid w:val="001E4351"/>
    <w:rsid w:val="001E4692"/>
    <w:rsid w:val="001E4CC3"/>
    <w:rsid w:val="001E5088"/>
    <w:rsid w:val="001E647F"/>
    <w:rsid w:val="001E701E"/>
    <w:rsid w:val="001F01DB"/>
    <w:rsid w:val="001F0DF3"/>
    <w:rsid w:val="001F1440"/>
    <w:rsid w:val="001F177C"/>
    <w:rsid w:val="001F1A85"/>
    <w:rsid w:val="001F1B25"/>
    <w:rsid w:val="001F1F71"/>
    <w:rsid w:val="001F2071"/>
    <w:rsid w:val="001F30F7"/>
    <w:rsid w:val="001F3A4A"/>
    <w:rsid w:val="001F4284"/>
    <w:rsid w:val="001F4588"/>
    <w:rsid w:val="001F4B60"/>
    <w:rsid w:val="001F4DD1"/>
    <w:rsid w:val="001F6976"/>
    <w:rsid w:val="001F73DB"/>
    <w:rsid w:val="001F7840"/>
    <w:rsid w:val="001F7A92"/>
    <w:rsid w:val="001F7C7B"/>
    <w:rsid w:val="00200021"/>
    <w:rsid w:val="0020009D"/>
    <w:rsid w:val="00201852"/>
    <w:rsid w:val="00201F58"/>
    <w:rsid w:val="00202A3E"/>
    <w:rsid w:val="00202A68"/>
    <w:rsid w:val="00202B95"/>
    <w:rsid w:val="00203712"/>
    <w:rsid w:val="00203D25"/>
    <w:rsid w:val="00204389"/>
    <w:rsid w:val="00204BA9"/>
    <w:rsid w:val="00205981"/>
    <w:rsid w:val="00205F90"/>
    <w:rsid w:val="00206030"/>
    <w:rsid w:val="00206677"/>
    <w:rsid w:val="002066F9"/>
    <w:rsid w:val="0020679B"/>
    <w:rsid w:val="002106D9"/>
    <w:rsid w:val="00211ABF"/>
    <w:rsid w:val="00214432"/>
    <w:rsid w:val="00214A29"/>
    <w:rsid w:val="00214F1C"/>
    <w:rsid w:val="00214FC4"/>
    <w:rsid w:val="002151B2"/>
    <w:rsid w:val="002158DC"/>
    <w:rsid w:val="002159A3"/>
    <w:rsid w:val="00215D68"/>
    <w:rsid w:val="00215EAA"/>
    <w:rsid w:val="00217295"/>
    <w:rsid w:val="00220004"/>
    <w:rsid w:val="002204F5"/>
    <w:rsid w:val="0022053B"/>
    <w:rsid w:val="00220F7D"/>
    <w:rsid w:val="0022273F"/>
    <w:rsid w:val="00222BC6"/>
    <w:rsid w:val="002230F2"/>
    <w:rsid w:val="00223D0E"/>
    <w:rsid w:val="00224F4D"/>
    <w:rsid w:val="00225273"/>
    <w:rsid w:val="00225285"/>
    <w:rsid w:val="0022671D"/>
    <w:rsid w:val="00226CB0"/>
    <w:rsid w:val="00230322"/>
    <w:rsid w:val="002308D0"/>
    <w:rsid w:val="002317B4"/>
    <w:rsid w:val="00232EA2"/>
    <w:rsid w:val="0023308C"/>
    <w:rsid w:val="00234135"/>
    <w:rsid w:val="002342A2"/>
    <w:rsid w:val="002352FF"/>
    <w:rsid w:val="002359F1"/>
    <w:rsid w:val="00235A98"/>
    <w:rsid w:val="00235E4B"/>
    <w:rsid w:val="00236255"/>
    <w:rsid w:val="00236682"/>
    <w:rsid w:val="002403EA"/>
    <w:rsid w:val="00240B7D"/>
    <w:rsid w:val="00241CEA"/>
    <w:rsid w:val="00242B9A"/>
    <w:rsid w:val="00242C57"/>
    <w:rsid w:val="00243487"/>
    <w:rsid w:val="002437F2"/>
    <w:rsid w:val="002448A5"/>
    <w:rsid w:val="0024628E"/>
    <w:rsid w:val="00247A14"/>
    <w:rsid w:val="00250189"/>
    <w:rsid w:val="00250A66"/>
    <w:rsid w:val="00250BFF"/>
    <w:rsid w:val="00250F64"/>
    <w:rsid w:val="0025182D"/>
    <w:rsid w:val="00251CE8"/>
    <w:rsid w:val="002524BB"/>
    <w:rsid w:val="00252618"/>
    <w:rsid w:val="00252706"/>
    <w:rsid w:val="00253797"/>
    <w:rsid w:val="00253F57"/>
    <w:rsid w:val="0025462F"/>
    <w:rsid w:val="002557A8"/>
    <w:rsid w:val="00255A37"/>
    <w:rsid w:val="00255D84"/>
    <w:rsid w:val="00255E44"/>
    <w:rsid w:val="0025786A"/>
    <w:rsid w:val="002626D6"/>
    <w:rsid w:val="002626F5"/>
    <w:rsid w:val="002633EA"/>
    <w:rsid w:val="0026354E"/>
    <w:rsid w:val="00264742"/>
    <w:rsid w:val="00264D2B"/>
    <w:rsid w:val="00264F48"/>
    <w:rsid w:val="00266103"/>
    <w:rsid w:val="0026698B"/>
    <w:rsid w:val="00267430"/>
    <w:rsid w:val="00267F22"/>
    <w:rsid w:val="00271203"/>
    <w:rsid w:val="00271DE5"/>
    <w:rsid w:val="00272E84"/>
    <w:rsid w:val="00273088"/>
    <w:rsid w:val="00273E08"/>
    <w:rsid w:val="00274EB9"/>
    <w:rsid w:val="00276ECD"/>
    <w:rsid w:val="00277024"/>
    <w:rsid w:val="00277CBC"/>
    <w:rsid w:val="00282184"/>
    <w:rsid w:val="002829D9"/>
    <w:rsid w:val="00283976"/>
    <w:rsid w:val="00284D6A"/>
    <w:rsid w:val="00285225"/>
    <w:rsid w:val="0028609E"/>
    <w:rsid w:val="002868C1"/>
    <w:rsid w:val="002869AF"/>
    <w:rsid w:val="002874EB"/>
    <w:rsid w:val="0029230A"/>
    <w:rsid w:val="002938FB"/>
    <w:rsid w:val="00293C70"/>
    <w:rsid w:val="00293F96"/>
    <w:rsid w:val="00296187"/>
    <w:rsid w:val="00296EEB"/>
    <w:rsid w:val="00297FBB"/>
    <w:rsid w:val="002A0346"/>
    <w:rsid w:val="002A1D35"/>
    <w:rsid w:val="002A2B46"/>
    <w:rsid w:val="002A2B4A"/>
    <w:rsid w:val="002A35FA"/>
    <w:rsid w:val="002A4734"/>
    <w:rsid w:val="002A4FB9"/>
    <w:rsid w:val="002A50FA"/>
    <w:rsid w:val="002A5440"/>
    <w:rsid w:val="002A6215"/>
    <w:rsid w:val="002A6674"/>
    <w:rsid w:val="002A67DB"/>
    <w:rsid w:val="002A68BF"/>
    <w:rsid w:val="002A7980"/>
    <w:rsid w:val="002B15CF"/>
    <w:rsid w:val="002B226B"/>
    <w:rsid w:val="002B2388"/>
    <w:rsid w:val="002B2802"/>
    <w:rsid w:val="002B2D14"/>
    <w:rsid w:val="002B3A81"/>
    <w:rsid w:val="002B3BBB"/>
    <w:rsid w:val="002B3CA8"/>
    <w:rsid w:val="002B41DC"/>
    <w:rsid w:val="002B41ED"/>
    <w:rsid w:val="002B4D76"/>
    <w:rsid w:val="002B4D9B"/>
    <w:rsid w:val="002B6C08"/>
    <w:rsid w:val="002B6F00"/>
    <w:rsid w:val="002B78E8"/>
    <w:rsid w:val="002B7C6F"/>
    <w:rsid w:val="002C3025"/>
    <w:rsid w:val="002C50E3"/>
    <w:rsid w:val="002C5315"/>
    <w:rsid w:val="002C56A6"/>
    <w:rsid w:val="002C6798"/>
    <w:rsid w:val="002D112A"/>
    <w:rsid w:val="002D1BD1"/>
    <w:rsid w:val="002D3D99"/>
    <w:rsid w:val="002D3FDA"/>
    <w:rsid w:val="002D4045"/>
    <w:rsid w:val="002D4ED2"/>
    <w:rsid w:val="002D514F"/>
    <w:rsid w:val="002D67BC"/>
    <w:rsid w:val="002D6929"/>
    <w:rsid w:val="002E07CC"/>
    <w:rsid w:val="002E0DFD"/>
    <w:rsid w:val="002E16CF"/>
    <w:rsid w:val="002E2284"/>
    <w:rsid w:val="002E2439"/>
    <w:rsid w:val="002E2927"/>
    <w:rsid w:val="002E3E28"/>
    <w:rsid w:val="002E42A8"/>
    <w:rsid w:val="002E4435"/>
    <w:rsid w:val="002E4DD5"/>
    <w:rsid w:val="002E5997"/>
    <w:rsid w:val="002E6194"/>
    <w:rsid w:val="002E6669"/>
    <w:rsid w:val="002E7745"/>
    <w:rsid w:val="002E7AD3"/>
    <w:rsid w:val="002F02F4"/>
    <w:rsid w:val="002F0596"/>
    <w:rsid w:val="002F0B0C"/>
    <w:rsid w:val="002F314D"/>
    <w:rsid w:val="002F3855"/>
    <w:rsid w:val="002F4A11"/>
    <w:rsid w:val="002F4F82"/>
    <w:rsid w:val="002F6671"/>
    <w:rsid w:val="002F7010"/>
    <w:rsid w:val="002F7872"/>
    <w:rsid w:val="0030102B"/>
    <w:rsid w:val="00301EDD"/>
    <w:rsid w:val="00303138"/>
    <w:rsid w:val="00304F72"/>
    <w:rsid w:val="00305AC9"/>
    <w:rsid w:val="00305C34"/>
    <w:rsid w:val="00305FE1"/>
    <w:rsid w:val="003072ED"/>
    <w:rsid w:val="00310396"/>
    <w:rsid w:val="0031056B"/>
    <w:rsid w:val="00310744"/>
    <w:rsid w:val="00310871"/>
    <w:rsid w:val="00311807"/>
    <w:rsid w:val="00314189"/>
    <w:rsid w:val="00314903"/>
    <w:rsid w:val="003152AA"/>
    <w:rsid w:val="00315A54"/>
    <w:rsid w:val="0031664E"/>
    <w:rsid w:val="0031733A"/>
    <w:rsid w:val="00320DAA"/>
    <w:rsid w:val="00320FFB"/>
    <w:rsid w:val="00321B73"/>
    <w:rsid w:val="00321FC3"/>
    <w:rsid w:val="003224F2"/>
    <w:rsid w:val="003235CC"/>
    <w:rsid w:val="00323957"/>
    <w:rsid w:val="00325FBE"/>
    <w:rsid w:val="0032618E"/>
    <w:rsid w:val="00326AE1"/>
    <w:rsid w:val="00326E60"/>
    <w:rsid w:val="00330031"/>
    <w:rsid w:val="00330521"/>
    <w:rsid w:val="0033068C"/>
    <w:rsid w:val="00330872"/>
    <w:rsid w:val="00330DC8"/>
    <w:rsid w:val="00331493"/>
    <w:rsid w:val="003321CC"/>
    <w:rsid w:val="0033228B"/>
    <w:rsid w:val="003325DF"/>
    <w:rsid w:val="00332C97"/>
    <w:rsid w:val="003336A9"/>
    <w:rsid w:val="003338F7"/>
    <w:rsid w:val="00333C66"/>
    <w:rsid w:val="0033419F"/>
    <w:rsid w:val="00334F12"/>
    <w:rsid w:val="003357B9"/>
    <w:rsid w:val="00335A56"/>
    <w:rsid w:val="003402B4"/>
    <w:rsid w:val="00341ACC"/>
    <w:rsid w:val="00341C10"/>
    <w:rsid w:val="00342741"/>
    <w:rsid w:val="0034373B"/>
    <w:rsid w:val="0034396F"/>
    <w:rsid w:val="00345B52"/>
    <w:rsid w:val="003467A9"/>
    <w:rsid w:val="003468F7"/>
    <w:rsid w:val="00346D87"/>
    <w:rsid w:val="00346F75"/>
    <w:rsid w:val="00350A94"/>
    <w:rsid w:val="00351E3A"/>
    <w:rsid w:val="00352426"/>
    <w:rsid w:val="003525DF"/>
    <w:rsid w:val="00352690"/>
    <w:rsid w:val="00354A52"/>
    <w:rsid w:val="00356C7B"/>
    <w:rsid w:val="00356F68"/>
    <w:rsid w:val="00357296"/>
    <w:rsid w:val="00357CA2"/>
    <w:rsid w:val="00361BD5"/>
    <w:rsid w:val="00362145"/>
    <w:rsid w:val="003627F5"/>
    <w:rsid w:val="0036317D"/>
    <w:rsid w:val="00363565"/>
    <w:rsid w:val="003638E8"/>
    <w:rsid w:val="00363E97"/>
    <w:rsid w:val="00365454"/>
    <w:rsid w:val="00365EBD"/>
    <w:rsid w:val="00366873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1CE1"/>
    <w:rsid w:val="00381F44"/>
    <w:rsid w:val="00382433"/>
    <w:rsid w:val="00384302"/>
    <w:rsid w:val="00384E17"/>
    <w:rsid w:val="00385083"/>
    <w:rsid w:val="003851BB"/>
    <w:rsid w:val="003853A0"/>
    <w:rsid w:val="00385CAB"/>
    <w:rsid w:val="003868A0"/>
    <w:rsid w:val="003900AE"/>
    <w:rsid w:val="003902C4"/>
    <w:rsid w:val="00390DF0"/>
    <w:rsid w:val="00391319"/>
    <w:rsid w:val="00393288"/>
    <w:rsid w:val="003933C5"/>
    <w:rsid w:val="0039366D"/>
    <w:rsid w:val="00393E93"/>
    <w:rsid w:val="00393EDC"/>
    <w:rsid w:val="003959AC"/>
    <w:rsid w:val="00396050"/>
    <w:rsid w:val="00396DA3"/>
    <w:rsid w:val="003975E2"/>
    <w:rsid w:val="00397DF7"/>
    <w:rsid w:val="003A0B47"/>
    <w:rsid w:val="003A2142"/>
    <w:rsid w:val="003A2E9E"/>
    <w:rsid w:val="003A3631"/>
    <w:rsid w:val="003A40A3"/>
    <w:rsid w:val="003A5101"/>
    <w:rsid w:val="003A51AC"/>
    <w:rsid w:val="003A615C"/>
    <w:rsid w:val="003B0B32"/>
    <w:rsid w:val="003B0FC2"/>
    <w:rsid w:val="003B1561"/>
    <w:rsid w:val="003B2248"/>
    <w:rsid w:val="003B2F05"/>
    <w:rsid w:val="003B2FFA"/>
    <w:rsid w:val="003B370E"/>
    <w:rsid w:val="003B500D"/>
    <w:rsid w:val="003B5A6F"/>
    <w:rsid w:val="003B6742"/>
    <w:rsid w:val="003B716F"/>
    <w:rsid w:val="003B7847"/>
    <w:rsid w:val="003B7D2C"/>
    <w:rsid w:val="003C0144"/>
    <w:rsid w:val="003C0343"/>
    <w:rsid w:val="003C0428"/>
    <w:rsid w:val="003C0FBE"/>
    <w:rsid w:val="003C141D"/>
    <w:rsid w:val="003C28E0"/>
    <w:rsid w:val="003C2C77"/>
    <w:rsid w:val="003C2D13"/>
    <w:rsid w:val="003C3478"/>
    <w:rsid w:val="003C3AE1"/>
    <w:rsid w:val="003C3FC8"/>
    <w:rsid w:val="003C4805"/>
    <w:rsid w:val="003C5D04"/>
    <w:rsid w:val="003C6229"/>
    <w:rsid w:val="003C703C"/>
    <w:rsid w:val="003D1007"/>
    <w:rsid w:val="003D1383"/>
    <w:rsid w:val="003D32DB"/>
    <w:rsid w:val="003D4BA2"/>
    <w:rsid w:val="003D4EEC"/>
    <w:rsid w:val="003D59E3"/>
    <w:rsid w:val="003D5E1C"/>
    <w:rsid w:val="003D6379"/>
    <w:rsid w:val="003D6B19"/>
    <w:rsid w:val="003D71B6"/>
    <w:rsid w:val="003E018A"/>
    <w:rsid w:val="003E099D"/>
    <w:rsid w:val="003E12FC"/>
    <w:rsid w:val="003E3258"/>
    <w:rsid w:val="003E3E3A"/>
    <w:rsid w:val="003E45F0"/>
    <w:rsid w:val="003E53D7"/>
    <w:rsid w:val="003E5D55"/>
    <w:rsid w:val="003E5DBF"/>
    <w:rsid w:val="003E6019"/>
    <w:rsid w:val="003E6C8B"/>
    <w:rsid w:val="003E7756"/>
    <w:rsid w:val="003E78FE"/>
    <w:rsid w:val="003F0245"/>
    <w:rsid w:val="003F02E7"/>
    <w:rsid w:val="003F0327"/>
    <w:rsid w:val="003F319E"/>
    <w:rsid w:val="003F3DC8"/>
    <w:rsid w:val="003F4475"/>
    <w:rsid w:val="003F4761"/>
    <w:rsid w:val="003F63CE"/>
    <w:rsid w:val="003F768C"/>
    <w:rsid w:val="003F7805"/>
    <w:rsid w:val="0040016F"/>
    <w:rsid w:val="00400570"/>
    <w:rsid w:val="00400D00"/>
    <w:rsid w:val="0040152B"/>
    <w:rsid w:val="00401C28"/>
    <w:rsid w:val="004021EB"/>
    <w:rsid w:val="004028EB"/>
    <w:rsid w:val="00402DC5"/>
    <w:rsid w:val="004031D4"/>
    <w:rsid w:val="00404944"/>
    <w:rsid w:val="004075AC"/>
    <w:rsid w:val="00410669"/>
    <w:rsid w:val="00411E30"/>
    <w:rsid w:val="004137CA"/>
    <w:rsid w:val="00413F3D"/>
    <w:rsid w:val="0041587B"/>
    <w:rsid w:val="00415C6E"/>
    <w:rsid w:val="00416210"/>
    <w:rsid w:val="0041678E"/>
    <w:rsid w:val="00420FF5"/>
    <w:rsid w:val="00422142"/>
    <w:rsid w:val="004226CC"/>
    <w:rsid w:val="00422B31"/>
    <w:rsid w:val="00422EFB"/>
    <w:rsid w:val="00423E25"/>
    <w:rsid w:val="00424326"/>
    <w:rsid w:val="004250D3"/>
    <w:rsid w:val="004273B4"/>
    <w:rsid w:val="004306B1"/>
    <w:rsid w:val="0043085A"/>
    <w:rsid w:val="00432944"/>
    <w:rsid w:val="0043365E"/>
    <w:rsid w:val="00433D61"/>
    <w:rsid w:val="004345CE"/>
    <w:rsid w:val="00434A25"/>
    <w:rsid w:val="00434D6E"/>
    <w:rsid w:val="00435213"/>
    <w:rsid w:val="00435EA0"/>
    <w:rsid w:val="004369B4"/>
    <w:rsid w:val="00436D67"/>
    <w:rsid w:val="00436FC4"/>
    <w:rsid w:val="004374C4"/>
    <w:rsid w:val="004413C6"/>
    <w:rsid w:val="004415F5"/>
    <w:rsid w:val="00441929"/>
    <w:rsid w:val="00442805"/>
    <w:rsid w:val="00442B8A"/>
    <w:rsid w:val="004444DA"/>
    <w:rsid w:val="00444802"/>
    <w:rsid w:val="00445E83"/>
    <w:rsid w:val="00446EC0"/>
    <w:rsid w:val="00447AD5"/>
    <w:rsid w:val="00450C74"/>
    <w:rsid w:val="00450EEC"/>
    <w:rsid w:val="00451303"/>
    <w:rsid w:val="004517FF"/>
    <w:rsid w:val="00451DA4"/>
    <w:rsid w:val="00451F15"/>
    <w:rsid w:val="00455053"/>
    <w:rsid w:val="004562CA"/>
    <w:rsid w:val="004569DE"/>
    <w:rsid w:val="00461E7C"/>
    <w:rsid w:val="00462F08"/>
    <w:rsid w:val="0046339C"/>
    <w:rsid w:val="00463569"/>
    <w:rsid w:val="00463F64"/>
    <w:rsid w:val="0046542C"/>
    <w:rsid w:val="00465456"/>
    <w:rsid w:val="00465B46"/>
    <w:rsid w:val="0046601A"/>
    <w:rsid w:val="004664DB"/>
    <w:rsid w:val="00466FE7"/>
    <w:rsid w:val="00467190"/>
    <w:rsid w:val="0047029F"/>
    <w:rsid w:val="00471A88"/>
    <w:rsid w:val="00471F4A"/>
    <w:rsid w:val="00473A60"/>
    <w:rsid w:val="00474398"/>
    <w:rsid w:val="004755CF"/>
    <w:rsid w:val="0047731D"/>
    <w:rsid w:val="00477731"/>
    <w:rsid w:val="00477FE6"/>
    <w:rsid w:val="00480054"/>
    <w:rsid w:val="004809A1"/>
    <w:rsid w:val="00481D6A"/>
    <w:rsid w:val="004824B4"/>
    <w:rsid w:val="00483020"/>
    <w:rsid w:val="004834FA"/>
    <w:rsid w:val="00483793"/>
    <w:rsid w:val="00484DA4"/>
    <w:rsid w:val="00485373"/>
    <w:rsid w:val="004860F9"/>
    <w:rsid w:val="004865D1"/>
    <w:rsid w:val="00486ACB"/>
    <w:rsid w:val="00486D9D"/>
    <w:rsid w:val="004875C7"/>
    <w:rsid w:val="004906B9"/>
    <w:rsid w:val="00490725"/>
    <w:rsid w:val="00490978"/>
    <w:rsid w:val="00490EE1"/>
    <w:rsid w:val="0049138B"/>
    <w:rsid w:val="00491783"/>
    <w:rsid w:val="00491887"/>
    <w:rsid w:val="004943A1"/>
    <w:rsid w:val="00494ECD"/>
    <w:rsid w:val="00495340"/>
    <w:rsid w:val="00496160"/>
    <w:rsid w:val="004A0250"/>
    <w:rsid w:val="004A0FF9"/>
    <w:rsid w:val="004A185D"/>
    <w:rsid w:val="004A330E"/>
    <w:rsid w:val="004A3337"/>
    <w:rsid w:val="004A46B2"/>
    <w:rsid w:val="004A4F52"/>
    <w:rsid w:val="004A6D2E"/>
    <w:rsid w:val="004B021F"/>
    <w:rsid w:val="004B285F"/>
    <w:rsid w:val="004B37B4"/>
    <w:rsid w:val="004B3A4E"/>
    <w:rsid w:val="004B3CEC"/>
    <w:rsid w:val="004B47BD"/>
    <w:rsid w:val="004B4D1A"/>
    <w:rsid w:val="004B6139"/>
    <w:rsid w:val="004B78E3"/>
    <w:rsid w:val="004B7EE0"/>
    <w:rsid w:val="004C0D8A"/>
    <w:rsid w:val="004C1420"/>
    <w:rsid w:val="004C1464"/>
    <w:rsid w:val="004C20BA"/>
    <w:rsid w:val="004C2352"/>
    <w:rsid w:val="004C2DD9"/>
    <w:rsid w:val="004C381E"/>
    <w:rsid w:val="004C478B"/>
    <w:rsid w:val="004C5BE6"/>
    <w:rsid w:val="004C628F"/>
    <w:rsid w:val="004C633E"/>
    <w:rsid w:val="004C66AA"/>
    <w:rsid w:val="004C71E4"/>
    <w:rsid w:val="004D0941"/>
    <w:rsid w:val="004D153C"/>
    <w:rsid w:val="004D192A"/>
    <w:rsid w:val="004D2370"/>
    <w:rsid w:val="004D2AB5"/>
    <w:rsid w:val="004D2B3E"/>
    <w:rsid w:val="004D2F77"/>
    <w:rsid w:val="004D32CD"/>
    <w:rsid w:val="004D3561"/>
    <w:rsid w:val="004D3CC2"/>
    <w:rsid w:val="004D4785"/>
    <w:rsid w:val="004D5576"/>
    <w:rsid w:val="004D62B4"/>
    <w:rsid w:val="004D6E5F"/>
    <w:rsid w:val="004D6FBC"/>
    <w:rsid w:val="004D760D"/>
    <w:rsid w:val="004D785B"/>
    <w:rsid w:val="004E0B93"/>
    <w:rsid w:val="004E0F91"/>
    <w:rsid w:val="004E1A33"/>
    <w:rsid w:val="004E1C5B"/>
    <w:rsid w:val="004E24FA"/>
    <w:rsid w:val="004E5EFA"/>
    <w:rsid w:val="004E6570"/>
    <w:rsid w:val="004E7153"/>
    <w:rsid w:val="004E72DD"/>
    <w:rsid w:val="004E785E"/>
    <w:rsid w:val="004F01DE"/>
    <w:rsid w:val="004F0205"/>
    <w:rsid w:val="004F030B"/>
    <w:rsid w:val="004F24BF"/>
    <w:rsid w:val="004F25CF"/>
    <w:rsid w:val="004F334E"/>
    <w:rsid w:val="004F41FB"/>
    <w:rsid w:val="004F4F5A"/>
    <w:rsid w:val="004F5C38"/>
    <w:rsid w:val="004F5EA5"/>
    <w:rsid w:val="004F5FC5"/>
    <w:rsid w:val="004F698F"/>
    <w:rsid w:val="004F6E1A"/>
    <w:rsid w:val="00500287"/>
    <w:rsid w:val="005009EA"/>
    <w:rsid w:val="0050140D"/>
    <w:rsid w:val="005015D7"/>
    <w:rsid w:val="00501BC5"/>
    <w:rsid w:val="00502485"/>
    <w:rsid w:val="005024D1"/>
    <w:rsid w:val="00502CDB"/>
    <w:rsid w:val="0050396F"/>
    <w:rsid w:val="0050398D"/>
    <w:rsid w:val="00504844"/>
    <w:rsid w:val="00504C5D"/>
    <w:rsid w:val="005057F9"/>
    <w:rsid w:val="005063C7"/>
    <w:rsid w:val="005066DA"/>
    <w:rsid w:val="005073F5"/>
    <w:rsid w:val="00510A40"/>
    <w:rsid w:val="00510E13"/>
    <w:rsid w:val="00510E92"/>
    <w:rsid w:val="00511140"/>
    <w:rsid w:val="00511534"/>
    <w:rsid w:val="005126B0"/>
    <w:rsid w:val="00514A64"/>
    <w:rsid w:val="00514A6B"/>
    <w:rsid w:val="005156A2"/>
    <w:rsid w:val="00516193"/>
    <w:rsid w:val="00517958"/>
    <w:rsid w:val="00517D9F"/>
    <w:rsid w:val="005204B7"/>
    <w:rsid w:val="00521660"/>
    <w:rsid w:val="00521AA8"/>
    <w:rsid w:val="005221AF"/>
    <w:rsid w:val="00522CB2"/>
    <w:rsid w:val="005265F7"/>
    <w:rsid w:val="00526896"/>
    <w:rsid w:val="00526D77"/>
    <w:rsid w:val="005270A8"/>
    <w:rsid w:val="00531564"/>
    <w:rsid w:val="00531643"/>
    <w:rsid w:val="0053208D"/>
    <w:rsid w:val="00532753"/>
    <w:rsid w:val="005330D3"/>
    <w:rsid w:val="00534AEA"/>
    <w:rsid w:val="00534F3E"/>
    <w:rsid w:val="005365F6"/>
    <w:rsid w:val="005373F4"/>
    <w:rsid w:val="005408C5"/>
    <w:rsid w:val="00544032"/>
    <w:rsid w:val="0054418F"/>
    <w:rsid w:val="00544548"/>
    <w:rsid w:val="00544849"/>
    <w:rsid w:val="005477CD"/>
    <w:rsid w:val="00552814"/>
    <w:rsid w:val="00554C04"/>
    <w:rsid w:val="00555CBB"/>
    <w:rsid w:val="00556527"/>
    <w:rsid w:val="0055670B"/>
    <w:rsid w:val="0055750A"/>
    <w:rsid w:val="00561691"/>
    <w:rsid w:val="00562254"/>
    <w:rsid w:val="005624D7"/>
    <w:rsid w:val="005632E2"/>
    <w:rsid w:val="00563E82"/>
    <w:rsid w:val="00564B1A"/>
    <w:rsid w:val="005651E6"/>
    <w:rsid w:val="00565C6E"/>
    <w:rsid w:val="00566305"/>
    <w:rsid w:val="00567B35"/>
    <w:rsid w:val="00570622"/>
    <w:rsid w:val="005711EC"/>
    <w:rsid w:val="0057291D"/>
    <w:rsid w:val="0057330A"/>
    <w:rsid w:val="00573B64"/>
    <w:rsid w:val="00574511"/>
    <w:rsid w:val="0057460E"/>
    <w:rsid w:val="0057526E"/>
    <w:rsid w:val="00575742"/>
    <w:rsid w:val="00576ECC"/>
    <w:rsid w:val="00580B3F"/>
    <w:rsid w:val="00580F7A"/>
    <w:rsid w:val="00582169"/>
    <w:rsid w:val="00582CD3"/>
    <w:rsid w:val="0058308F"/>
    <w:rsid w:val="0058427B"/>
    <w:rsid w:val="00584FCC"/>
    <w:rsid w:val="005867C3"/>
    <w:rsid w:val="00586B3A"/>
    <w:rsid w:val="005875E1"/>
    <w:rsid w:val="00590388"/>
    <w:rsid w:val="00590A64"/>
    <w:rsid w:val="00590A88"/>
    <w:rsid w:val="00590D9B"/>
    <w:rsid w:val="00591289"/>
    <w:rsid w:val="005912A7"/>
    <w:rsid w:val="005913AA"/>
    <w:rsid w:val="00592005"/>
    <w:rsid w:val="00592CEB"/>
    <w:rsid w:val="00594979"/>
    <w:rsid w:val="00594A2C"/>
    <w:rsid w:val="00594BA1"/>
    <w:rsid w:val="00595B6A"/>
    <w:rsid w:val="00596057"/>
    <w:rsid w:val="005967BB"/>
    <w:rsid w:val="005A0AA8"/>
    <w:rsid w:val="005A1CE9"/>
    <w:rsid w:val="005A271D"/>
    <w:rsid w:val="005A2CEE"/>
    <w:rsid w:val="005A2E49"/>
    <w:rsid w:val="005A5847"/>
    <w:rsid w:val="005A5CDC"/>
    <w:rsid w:val="005A630E"/>
    <w:rsid w:val="005A755E"/>
    <w:rsid w:val="005A7F0A"/>
    <w:rsid w:val="005B1326"/>
    <w:rsid w:val="005B1B58"/>
    <w:rsid w:val="005B2E19"/>
    <w:rsid w:val="005B2F8E"/>
    <w:rsid w:val="005B476B"/>
    <w:rsid w:val="005B56A1"/>
    <w:rsid w:val="005B5F15"/>
    <w:rsid w:val="005B605B"/>
    <w:rsid w:val="005B6350"/>
    <w:rsid w:val="005B7582"/>
    <w:rsid w:val="005C016A"/>
    <w:rsid w:val="005C08BA"/>
    <w:rsid w:val="005C0916"/>
    <w:rsid w:val="005C09DE"/>
    <w:rsid w:val="005C0C01"/>
    <w:rsid w:val="005C1B5A"/>
    <w:rsid w:val="005C24FB"/>
    <w:rsid w:val="005C3662"/>
    <w:rsid w:val="005C43BB"/>
    <w:rsid w:val="005C596E"/>
    <w:rsid w:val="005C6CE7"/>
    <w:rsid w:val="005C700D"/>
    <w:rsid w:val="005C72C1"/>
    <w:rsid w:val="005C786D"/>
    <w:rsid w:val="005D00ED"/>
    <w:rsid w:val="005D0262"/>
    <w:rsid w:val="005D033C"/>
    <w:rsid w:val="005D065A"/>
    <w:rsid w:val="005D23E3"/>
    <w:rsid w:val="005D358D"/>
    <w:rsid w:val="005D4B52"/>
    <w:rsid w:val="005D5DF6"/>
    <w:rsid w:val="005D65FC"/>
    <w:rsid w:val="005D765E"/>
    <w:rsid w:val="005E0058"/>
    <w:rsid w:val="005E0F4F"/>
    <w:rsid w:val="005E22DB"/>
    <w:rsid w:val="005E3BFF"/>
    <w:rsid w:val="005E3CDB"/>
    <w:rsid w:val="005E3DCC"/>
    <w:rsid w:val="005E3FD0"/>
    <w:rsid w:val="005E5318"/>
    <w:rsid w:val="005E732B"/>
    <w:rsid w:val="005F0D2C"/>
    <w:rsid w:val="005F16F6"/>
    <w:rsid w:val="005F21C9"/>
    <w:rsid w:val="005F2499"/>
    <w:rsid w:val="005F33F1"/>
    <w:rsid w:val="005F382D"/>
    <w:rsid w:val="005F5036"/>
    <w:rsid w:val="005F5E33"/>
    <w:rsid w:val="005F7666"/>
    <w:rsid w:val="005F77FE"/>
    <w:rsid w:val="00602399"/>
    <w:rsid w:val="00603EF6"/>
    <w:rsid w:val="006040D5"/>
    <w:rsid w:val="00604874"/>
    <w:rsid w:val="00606183"/>
    <w:rsid w:val="00606D01"/>
    <w:rsid w:val="006108C5"/>
    <w:rsid w:val="0061098C"/>
    <w:rsid w:val="00611C82"/>
    <w:rsid w:val="006138A0"/>
    <w:rsid w:val="00613A53"/>
    <w:rsid w:val="00613B84"/>
    <w:rsid w:val="00614B98"/>
    <w:rsid w:val="00616043"/>
    <w:rsid w:val="0061612A"/>
    <w:rsid w:val="00616B33"/>
    <w:rsid w:val="00622449"/>
    <w:rsid w:val="00623D03"/>
    <w:rsid w:val="006246B5"/>
    <w:rsid w:val="00624E01"/>
    <w:rsid w:val="00626384"/>
    <w:rsid w:val="006264D4"/>
    <w:rsid w:val="0062665A"/>
    <w:rsid w:val="00626845"/>
    <w:rsid w:val="006278B7"/>
    <w:rsid w:val="00627DDB"/>
    <w:rsid w:val="00631655"/>
    <w:rsid w:val="00631D28"/>
    <w:rsid w:val="00632686"/>
    <w:rsid w:val="0063403A"/>
    <w:rsid w:val="0063563B"/>
    <w:rsid w:val="006376BB"/>
    <w:rsid w:val="006402CB"/>
    <w:rsid w:val="006405E4"/>
    <w:rsid w:val="0064080D"/>
    <w:rsid w:val="0064082A"/>
    <w:rsid w:val="00640F23"/>
    <w:rsid w:val="0064109B"/>
    <w:rsid w:val="00641879"/>
    <w:rsid w:val="00641A59"/>
    <w:rsid w:val="00641B1A"/>
    <w:rsid w:val="00642356"/>
    <w:rsid w:val="00642517"/>
    <w:rsid w:val="00642670"/>
    <w:rsid w:val="00643515"/>
    <w:rsid w:val="006436A7"/>
    <w:rsid w:val="00643D4D"/>
    <w:rsid w:val="0064573C"/>
    <w:rsid w:val="00645FE8"/>
    <w:rsid w:val="00646286"/>
    <w:rsid w:val="006466F9"/>
    <w:rsid w:val="00646D5D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4A05"/>
    <w:rsid w:val="00655976"/>
    <w:rsid w:val="006565C2"/>
    <w:rsid w:val="00656F3B"/>
    <w:rsid w:val="00657A98"/>
    <w:rsid w:val="00660447"/>
    <w:rsid w:val="006605C2"/>
    <w:rsid w:val="0066069E"/>
    <w:rsid w:val="00660C8F"/>
    <w:rsid w:val="00661F23"/>
    <w:rsid w:val="00662441"/>
    <w:rsid w:val="00662821"/>
    <w:rsid w:val="00662FC1"/>
    <w:rsid w:val="0066342F"/>
    <w:rsid w:val="00663596"/>
    <w:rsid w:val="00663C32"/>
    <w:rsid w:val="00664F35"/>
    <w:rsid w:val="00665ADD"/>
    <w:rsid w:val="006713A9"/>
    <w:rsid w:val="00671E65"/>
    <w:rsid w:val="00672550"/>
    <w:rsid w:val="00672869"/>
    <w:rsid w:val="0067322D"/>
    <w:rsid w:val="00673388"/>
    <w:rsid w:val="00673B29"/>
    <w:rsid w:val="00673B54"/>
    <w:rsid w:val="00673BAB"/>
    <w:rsid w:val="00673D38"/>
    <w:rsid w:val="0067498F"/>
    <w:rsid w:val="006750D1"/>
    <w:rsid w:val="00675B3C"/>
    <w:rsid w:val="00675CEE"/>
    <w:rsid w:val="00676882"/>
    <w:rsid w:val="0067704D"/>
    <w:rsid w:val="006808FD"/>
    <w:rsid w:val="006809DD"/>
    <w:rsid w:val="00680EDB"/>
    <w:rsid w:val="0068191C"/>
    <w:rsid w:val="00681EB7"/>
    <w:rsid w:val="00682084"/>
    <w:rsid w:val="006829EB"/>
    <w:rsid w:val="0068477B"/>
    <w:rsid w:val="00684A44"/>
    <w:rsid w:val="00684EDF"/>
    <w:rsid w:val="00685C4F"/>
    <w:rsid w:val="006901DA"/>
    <w:rsid w:val="0069037C"/>
    <w:rsid w:val="00690594"/>
    <w:rsid w:val="006906D2"/>
    <w:rsid w:val="0069127B"/>
    <w:rsid w:val="00691737"/>
    <w:rsid w:val="00691C5A"/>
    <w:rsid w:val="00692CB2"/>
    <w:rsid w:val="00692CDC"/>
    <w:rsid w:val="00693499"/>
    <w:rsid w:val="00693503"/>
    <w:rsid w:val="00693983"/>
    <w:rsid w:val="00693D62"/>
    <w:rsid w:val="0069427D"/>
    <w:rsid w:val="00694BAD"/>
    <w:rsid w:val="006976A8"/>
    <w:rsid w:val="006A086C"/>
    <w:rsid w:val="006A0E0B"/>
    <w:rsid w:val="006A137A"/>
    <w:rsid w:val="006A1C29"/>
    <w:rsid w:val="006A1C68"/>
    <w:rsid w:val="006A30ED"/>
    <w:rsid w:val="006A33E5"/>
    <w:rsid w:val="006A514E"/>
    <w:rsid w:val="006A595C"/>
    <w:rsid w:val="006A5DDC"/>
    <w:rsid w:val="006A72AD"/>
    <w:rsid w:val="006A797B"/>
    <w:rsid w:val="006B0A34"/>
    <w:rsid w:val="006B1598"/>
    <w:rsid w:val="006B1741"/>
    <w:rsid w:val="006B1B0E"/>
    <w:rsid w:val="006B3438"/>
    <w:rsid w:val="006B37D7"/>
    <w:rsid w:val="006B5C96"/>
    <w:rsid w:val="006B6E01"/>
    <w:rsid w:val="006B7745"/>
    <w:rsid w:val="006B7CCE"/>
    <w:rsid w:val="006C0709"/>
    <w:rsid w:val="006C0865"/>
    <w:rsid w:val="006C091F"/>
    <w:rsid w:val="006C0D9B"/>
    <w:rsid w:val="006C16E0"/>
    <w:rsid w:val="006C1C72"/>
    <w:rsid w:val="006C27B4"/>
    <w:rsid w:val="006C34EB"/>
    <w:rsid w:val="006C3FDD"/>
    <w:rsid w:val="006C5D69"/>
    <w:rsid w:val="006C6790"/>
    <w:rsid w:val="006C6A8E"/>
    <w:rsid w:val="006C6BF8"/>
    <w:rsid w:val="006C7051"/>
    <w:rsid w:val="006D24FF"/>
    <w:rsid w:val="006D25FD"/>
    <w:rsid w:val="006D2D5C"/>
    <w:rsid w:val="006D350C"/>
    <w:rsid w:val="006D42DC"/>
    <w:rsid w:val="006D4A70"/>
    <w:rsid w:val="006D5AAA"/>
    <w:rsid w:val="006D63CD"/>
    <w:rsid w:val="006D6E70"/>
    <w:rsid w:val="006D748B"/>
    <w:rsid w:val="006D7D43"/>
    <w:rsid w:val="006E01FB"/>
    <w:rsid w:val="006E0378"/>
    <w:rsid w:val="006E0467"/>
    <w:rsid w:val="006E04E6"/>
    <w:rsid w:val="006E18BA"/>
    <w:rsid w:val="006E19BD"/>
    <w:rsid w:val="006E260E"/>
    <w:rsid w:val="006E2934"/>
    <w:rsid w:val="006E2A78"/>
    <w:rsid w:val="006E30AC"/>
    <w:rsid w:val="006E3774"/>
    <w:rsid w:val="006E5671"/>
    <w:rsid w:val="006E5E8C"/>
    <w:rsid w:val="006E6373"/>
    <w:rsid w:val="006E705F"/>
    <w:rsid w:val="006E719F"/>
    <w:rsid w:val="006F06D9"/>
    <w:rsid w:val="006F0A96"/>
    <w:rsid w:val="006F176B"/>
    <w:rsid w:val="006F1774"/>
    <w:rsid w:val="006F44D4"/>
    <w:rsid w:val="006F6C82"/>
    <w:rsid w:val="006F7510"/>
    <w:rsid w:val="006F76F8"/>
    <w:rsid w:val="006F782F"/>
    <w:rsid w:val="006F7C3D"/>
    <w:rsid w:val="00700823"/>
    <w:rsid w:val="00700C39"/>
    <w:rsid w:val="00700C41"/>
    <w:rsid w:val="00701C84"/>
    <w:rsid w:val="00702BCE"/>
    <w:rsid w:val="00703655"/>
    <w:rsid w:val="00703BC9"/>
    <w:rsid w:val="0070407A"/>
    <w:rsid w:val="00704764"/>
    <w:rsid w:val="007047A6"/>
    <w:rsid w:val="00704D01"/>
    <w:rsid w:val="00705468"/>
    <w:rsid w:val="00706CCF"/>
    <w:rsid w:val="00706F60"/>
    <w:rsid w:val="0070722B"/>
    <w:rsid w:val="0070736E"/>
    <w:rsid w:val="00707C9E"/>
    <w:rsid w:val="00710584"/>
    <w:rsid w:val="007110B9"/>
    <w:rsid w:val="0071283D"/>
    <w:rsid w:val="00712930"/>
    <w:rsid w:val="00712C3C"/>
    <w:rsid w:val="00712E2B"/>
    <w:rsid w:val="0071316C"/>
    <w:rsid w:val="007131D3"/>
    <w:rsid w:val="0071445B"/>
    <w:rsid w:val="00715008"/>
    <w:rsid w:val="007156C1"/>
    <w:rsid w:val="00716751"/>
    <w:rsid w:val="0071698E"/>
    <w:rsid w:val="007179F1"/>
    <w:rsid w:val="00720049"/>
    <w:rsid w:val="0072198A"/>
    <w:rsid w:val="00721C73"/>
    <w:rsid w:val="00721D54"/>
    <w:rsid w:val="00721E8C"/>
    <w:rsid w:val="007223D9"/>
    <w:rsid w:val="00722608"/>
    <w:rsid w:val="00722631"/>
    <w:rsid w:val="0072374E"/>
    <w:rsid w:val="00724288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2AA2"/>
    <w:rsid w:val="00733273"/>
    <w:rsid w:val="007337F1"/>
    <w:rsid w:val="007338B3"/>
    <w:rsid w:val="00734DC9"/>
    <w:rsid w:val="00734E4C"/>
    <w:rsid w:val="00735C39"/>
    <w:rsid w:val="00736EE9"/>
    <w:rsid w:val="00740E9D"/>
    <w:rsid w:val="007417AA"/>
    <w:rsid w:val="00743654"/>
    <w:rsid w:val="00744330"/>
    <w:rsid w:val="00744924"/>
    <w:rsid w:val="00745886"/>
    <w:rsid w:val="007464B9"/>
    <w:rsid w:val="007478B6"/>
    <w:rsid w:val="00747C04"/>
    <w:rsid w:val="00750DC3"/>
    <w:rsid w:val="00752CD7"/>
    <w:rsid w:val="00752E1B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0DB8"/>
    <w:rsid w:val="0076126C"/>
    <w:rsid w:val="007614C1"/>
    <w:rsid w:val="00761B7D"/>
    <w:rsid w:val="0076236A"/>
    <w:rsid w:val="00762BC1"/>
    <w:rsid w:val="00762C88"/>
    <w:rsid w:val="00762CCF"/>
    <w:rsid w:val="00762D88"/>
    <w:rsid w:val="00763060"/>
    <w:rsid w:val="00763D4F"/>
    <w:rsid w:val="007641F6"/>
    <w:rsid w:val="00765748"/>
    <w:rsid w:val="007713EE"/>
    <w:rsid w:val="007714FD"/>
    <w:rsid w:val="0077212A"/>
    <w:rsid w:val="00772A56"/>
    <w:rsid w:val="007735FB"/>
    <w:rsid w:val="00775365"/>
    <w:rsid w:val="0077780C"/>
    <w:rsid w:val="00777DF6"/>
    <w:rsid w:val="00780681"/>
    <w:rsid w:val="0078085C"/>
    <w:rsid w:val="00780D14"/>
    <w:rsid w:val="0078144A"/>
    <w:rsid w:val="00781A0F"/>
    <w:rsid w:val="00782259"/>
    <w:rsid w:val="00783FF2"/>
    <w:rsid w:val="0078495C"/>
    <w:rsid w:val="00784CA2"/>
    <w:rsid w:val="00784F90"/>
    <w:rsid w:val="00784FB8"/>
    <w:rsid w:val="007852F3"/>
    <w:rsid w:val="007854DD"/>
    <w:rsid w:val="00785B61"/>
    <w:rsid w:val="00786E9D"/>
    <w:rsid w:val="00786F18"/>
    <w:rsid w:val="007875E9"/>
    <w:rsid w:val="007907B3"/>
    <w:rsid w:val="007912F0"/>
    <w:rsid w:val="007918E6"/>
    <w:rsid w:val="00792691"/>
    <w:rsid w:val="00792BFD"/>
    <w:rsid w:val="00792CD1"/>
    <w:rsid w:val="00793DC2"/>
    <w:rsid w:val="007942A5"/>
    <w:rsid w:val="007942D3"/>
    <w:rsid w:val="00796658"/>
    <w:rsid w:val="00797F75"/>
    <w:rsid w:val="007A4AA7"/>
    <w:rsid w:val="007A4FC3"/>
    <w:rsid w:val="007A5132"/>
    <w:rsid w:val="007A5234"/>
    <w:rsid w:val="007A5E34"/>
    <w:rsid w:val="007A5F3E"/>
    <w:rsid w:val="007A7E4D"/>
    <w:rsid w:val="007B053E"/>
    <w:rsid w:val="007B1031"/>
    <w:rsid w:val="007B1379"/>
    <w:rsid w:val="007B1BA0"/>
    <w:rsid w:val="007B1F59"/>
    <w:rsid w:val="007B206E"/>
    <w:rsid w:val="007B2478"/>
    <w:rsid w:val="007B291B"/>
    <w:rsid w:val="007B37C3"/>
    <w:rsid w:val="007B40FF"/>
    <w:rsid w:val="007B4137"/>
    <w:rsid w:val="007B495E"/>
    <w:rsid w:val="007B52AE"/>
    <w:rsid w:val="007B5967"/>
    <w:rsid w:val="007B63CF"/>
    <w:rsid w:val="007B75BE"/>
    <w:rsid w:val="007C078C"/>
    <w:rsid w:val="007C1772"/>
    <w:rsid w:val="007C205A"/>
    <w:rsid w:val="007C2D28"/>
    <w:rsid w:val="007C4455"/>
    <w:rsid w:val="007C4861"/>
    <w:rsid w:val="007C5B0C"/>
    <w:rsid w:val="007C6465"/>
    <w:rsid w:val="007C6994"/>
    <w:rsid w:val="007C7168"/>
    <w:rsid w:val="007C7204"/>
    <w:rsid w:val="007C78E4"/>
    <w:rsid w:val="007D0B87"/>
    <w:rsid w:val="007D0C49"/>
    <w:rsid w:val="007D39A5"/>
    <w:rsid w:val="007D5F99"/>
    <w:rsid w:val="007D697B"/>
    <w:rsid w:val="007D6D96"/>
    <w:rsid w:val="007D7E8F"/>
    <w:rsid w:val="007E01A5"/>
    <w:rsid w:val="007E1806"/>
    <w:rsid w:val="007E1D87"/>
    <w:rsid w:val="007E2539"/>
    <w:rsid w:val="007E4575"/>
    <w:rsid w:val="007E48FB"/>
    <w:rsid w:val="007E507E"/>
    <w:rsid w:val="007E7F6B"/>
    <w:rsid w:val="007F0153"/>
    <w:rsid w:val="007F097E"/>
    <w:rsid w:val="007F0DFA"/>
    <w:rsid w:val="007F129F"/>
    <w:rsid w:val="007F13F1"/>
    <w:rsid w:val="007F14E3"/>
    <w:rsid w:val="007F1924"/>
    <w:rsid w:val="007F21E9"/>
    <w:rsid w:val="007F3396"/>
    <w:rsid w:val="007F4660"/>
    <w:rsid w:val="007F63E1"/>
    <w:rsid w:val="007F6686"/>
    <w:rsid w:val="007F7AA9"/>
    <w:rsid w:val="0080366F"/>
    <w:rsid w:val="00803F4C"/>
    <w:rsid w:val="00804FE2"/>
    <w:rsid w:val="00805A0E"/>
    <w:rsid w:val="00805C67"/>
    <w:rsid w:val="00805E32"/>
    <w:rsid w:val="00806E2D"/>
    <w:rsid w:val="00810518"/>
    <w:rsid w:val="00810FDA"/>
    <w:rsid w:val="008125D4"/>
    <w:rsid w:val="00812BE5"/>
    <w:rsid w:val="0081340E"/>
    <w:rsid w:val="008147A9"/>
    <w:rsid w:val="00814D04"/>
    <w:rsid w:val="00814F53"/>
    <w:rsid w:val="00814FA4"/>
    <w:rsid w:val="00815BE1"/>
    <w:rsid w:val="00817067"/>
    <w:rsid w:val="0082060B"/>
    <w:rsid w:val="008206F3"/>
    <w:rsid w:val="008211EE"/>
    <w:rsid w:val="008212F5"/>
    <w:rsid w:val="0082245B"/>
    <w:rsid w:val="008226EC"/>
    <w:rsid w:val="00822707"/>
    <w:rsid w:val="00822A3E"/>
    <w:rsid w:val="0082347E"/>
    <w:rsid w:val="0082549A"/>
    <w:rsid w:val="00825552"/>
    <w:rsid w:val="00825FF2"/>
    <w:rsid w:val="00830214"/>
    <w:rsid w:val="00831926"/>
    <w:rsid w:val="0083212B"/>
    <w:rsid w:val="00832287"/>
    <w:rsid w:val="008329CC"/>
    <w:rsid w:val="00832C4C"/>
    <w:rsid w:val="00834963"/>
    <w:rsid w:val="00834C27"/>
    <w:rsid w:val="00835319"/>
    <w:rsid w:val="00836851"/>
    <w:rsid w:val="008370EA"/>
    <w:rsid w:val="00840815"/>
    <w:rsid w:val="00840ACC"/>
    <w:rsid w:val="00840CC0"/>
    <w:rsid w:val="00840CE4"/>
    <w:rsid w:val="00840D07"/>
    <w:rsid w:val="00841F6D"/>
    <w:rsid w:val="00841F8D"/>
    <w:rsid w:val="008426CE"/>
    <w:rsid w:val="00843665"/>
    <w:rsid w:val="00843961"/>
    <w:rsid w:val="00844BED"/>
    <w:rsid w:val="0084504F"/>
    <w:rsid w:val="008458FC"/>
    <w:rsid w:val="00845C23"/>
    <w:rsid w:val="00845C73"/>
    <w:rsid w:val="00846182"/>
    <w:rsid w:val="00846D7C"/>
    <w:rsid w:val="00847DF1"/>
    <w:rsid w:val="008515F2"/>
    <w:rsid w:val="0085181C"/>
    <w:rsid w:val="00853722"/>
    <w:rsid w:val="00853B09"/>
    <w:rsid w:val="008541F2"/>
    <w:rsid w:val="0085495C"/>
    <w:rsid w:val="0085539C"/>
    <w:rsid w:val="00855EF7"/>
    <w:rsid w:val="00856736"/>
    <w:rsid w:val="00856A84"/>
    <w:rsid w:val="00857964"/>
    <w:rsid w:val="008602E2"/>
    <w:rsid w:val="0086077E"/>
    <w:rsid w:val="00861632"/>
    <w:rsid w:val="00862A32"/>
    <w:rsid w:val="00862BBD"/>
    <w:rsid w:val="00864371"/>
    <w:rsid w:val="0086471C"/>
    <w:rsid w:val="00865E3A"/>
    <w:rsid w:val="00866310"/>
    <w:rsid w:val="00866D8A"/>
    <w:rsid w:val="00870A24"/>
    <w:rsid w:val="00872520"/>
    <w:rsid w:val="00873291"/>
    <w:rsid w:val="008736F6"/>
    <w:rsid w:val="0088030E"/>
    <w:rsid w:val="008803D0"/>
    <w:rsid w:val="00880FED"/>
    <w:rsid w:val="0088108F"/>
    <w:rsid w:val="0088140B"/>
    <w:rsid w:val="00881F42"/>
    <w:rsid w:val="008821F5"/>
    <w:rsid w:val="008834C3"/>
    <w:rsid w:val="008879AA"/>
    <w:rsid w:val="00892253"/>
    <w:rsid w:val="00894755"/>
    <w:rsid w:val="00895422"/>
    <w:rsid w:val="008957F0"/>
    <w:rsid w:val="00896058"/>
    <w:rsid w:val="00896BF9"/>
    <w:rsid w:val="0089719E"/>
    <w:rsid w:val="00897A19"/>
    <w:rsid w:val="008A0C3D"/>
    <w:rsid w:val="008A1ADF"/>
    <w:rsid w:val="008A28F6"/>
    <w:rsid w:val="008A3034"/>
    <w:rsid w:val="008A352A"/>
    <w:rsid w:val="008A36F8"/>
    <w:rsid w:val="008A3944"/>
    <w:rsid w:val="008A476E"/>
    <w:rsid w:val="008A57A8"/>
    <w:rsid w:val="008A5857"/>
    <w:rsid w:val="008A5D59"/>
    <w:rsid w:val="008A5FE7"/>
    <w:rsid w:val="008A6AD4"/>
    <w:rsid w:val="008B0C93"/>
    <w:rsid w:val="008B0E05"/>
    <w:rsid w:val="008B1094"/>
    <w:rsid w:val="008B144C"/>
    <w:rsid w:val="008B1871"/>
    <w:rsid w:val="008B2598"/>
    <w:rsid w:val="008B2BD8"/>
    <w:rsid w:val="008B3811"/>
    <w:rsid w:val="008B3890"/>
    <w:rsid w:val="008B38B2"/>
    <w:rsid w:val="008B4B3C"/>
    <w:rsid w:val="008B5C5F"/>
    <w:rsid w:val="008B604D"/>
    <w:rsid w:val="008B650C"/>
    <w:rsid w:val="008B69F1"/>
    <w:rsid w:val="008B7027"/>
    <w:rsid w:val="008B725E"/>
    <w:rsid w:val="008B7285"/>
    <w:rsid w:val="008B7CF5"/>
    <w:rsid w:val="008B7ED7"/>
    <w:rsid w:val="008B7F09"/>
    <w:rsid w:val="008C0814"/>
    <w:rsid w:val="008C2C4C"/>
    <w:rsid w:val="008C3F6E"/>
    <w:rsid w:val="008C406D"/>
    <w:rsid w:val="008C582D"/>
    <w:rsid w:val="008C71EA"/>
    <w:rsid w:val="008D066B"/>
    <w:rsid w:val="008D1598"/>
    <w:rsid w:val="008D1864"/>
    <w:rsid w:val="008D1EE9"/>
    <w:rsid w:val="008D344E"/>
    <w:rsid w:val="008D3AC4"/>
    <w:rsid w:val="008D3B77"/>
    <w:rsid w:val="008D3BC3"/>
    <w:rsid w:val="008D3C72"/>
    <w:rsid w:val="008D3D1E"/>
    <w:rsid w:val="008D4C18"/>
    <w:rsid w:val="008D4D95"/>
    <w:rsid w:val="008D54B7"/>
    <w:rsid w:val="008D58AD"/>
    <w:rsid w:val="008D597D"/>
    <w:rsid w:val="008D5B53"/>
    <w:rsid w:val="008D5E23"/>
    <w:rsid w:val="008D6FAF"/>
    <w:rsid w:val="008D7712"/>
    <w:rsid w:val="008E026D"/>
    <w:rsid w:val="008E0516"/>
    <w:rsid w:val="008E09C8"/>
    <w:rsid w:val="008E2C09"/>
    <w:rsid w:val="008E3625"/>
    <w:rsid w:val="008E475F"/>
    <w:rsid w:val="008E47DE"/>
    <w:rsid w:val="008E6C51"/>
    <w:rsid w:val="008E739E"/>
    <w:rsid w:val="008E74A5"/>
    <w:rsid w:val="008F033A"/>
    <w:rsid w:val="008F133F"/>
    <w:rsid w:val="008F20AC"/>
    <w:rsid w:val="008F5326"/>
    <w:rsid w:val="008F5AC6"/>
    <w:rsid w:val="008F5FC5"/>
    <w:rsid w:val="008F7ED6"/>
    <w:rsid w:val="009005F4"/>
    <w:rsid w:val="009022B0"/>
    <w:rsid w:val="0090235A"/>
    <w:rsid w:val="00902981"/>
    <w:rsid w:val="00903130"/>
    <w:rsid w:val="00903173"/>
    <w:rsid w:val="009037DF"/>
    <w:rsid w:val="00905599"/>
    <w:rsid w:val="00905F04"/>
    <w:rsid w:val="009107D1"/>
    <w:rsid w:val="009109E0"/>
    <w:rsid w:val="00910DF3"/>
    <w:rsid w:val="00910F95"/>
    <w:rsid w:val="00911650"/>
    <w:rsid w:val="00911FA9"/>
    <w:rsid w:val="00912B0B"/>
    <w:rsid w:val="00914F1D"/>
    <w:rsid w:val="009151E7"/>
    <w:rsid w:val="00915705"/>
    <w:rsid w:val="00917896"/>
    <w:rsid w:val="00920856"/>
    <w:rsid w:val="00921A1C"/>
    <w:rsid w:val="00922C16"/>
    <w:rsid w:val="0092410B"/>
    <w:rsid w:val="00925A7B"/>
    <w:rsid w:val="00925CC8"/>
    <w:rsid w:val="00927451"/>
    <w:rsid w:val="009304B9"/>
    <w:rsid w:val="00930588"/>
    <w:rsid w:val="00932600"/>
    <w:rsid w:val="00932E0F"/>
    <w:rsid w:val="00932FF4"/>
    <w:rsid w:val="00933ED9"/>
    <w:rsid w:val="0093456B"/>
    <w:rsid w:val="00935371"/>
    <w:rsid w:val="00935682"/>
    <w:rsid w:val="00935939"/>
    <w:rsid w:val="00936BD4"/>
    <w:rsid w:val="00937780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1F7"/>
    <w:rsid w:val="009447E8"/>
    <w:rsid w:val="00944D9B"/>
    <w:rsid w:val="009458B4"/>
    <w:rsid w:val="00945B3B"/>
    <w:rsid w:val="00950075"/>
    <w:rsid w:val="0095057F"/>
    <w:rsid w:val="0095116F"/>
    <w:rsid w:val="00952465"/>
    <w:rsid w:val="00952E70"/>
    <w:rsid w:val="0095351A"/>
    <w:rsid w:val="00954A0F"/>
    <w:rsid w:val="00955E8E"/>
    <w:rsid w:val="00957BAB"/>
    <w:rsid w:val="00957E04"/>
    <w:rsid w:val="00957FE7"/>
    <w:rsid w:val="0096190A"/>
    <w:rsid w:val="00961FD1"/>
    <w:rsid w:val="00962176"/>
    <w:rsid w:val="00964854"/>
    <w:rsid w:val="00964A63"/>
    <w:rsid w:val="00965BE6"/>
    <w:rsid w:val="00965F74"/>
    <w:rsid w:val="00966234"/>
    <w:rsid w:val="00967B04"/>
    <w:rsid w:val="0097209D"/>
    <w:rsid w:val="00973539"/>
    <w:rsid w:val="00973C39"/>
    <w:rsid w:val="00973F7D"/>
    <w:rsid w:val="009748DC"/>
    <w:rsid w:val="00976C71"/>
    <w:rsid w:val="009806DF"/>
    <w:rsid w:val="009815FE"/>
    <w:rsid w:val="00981A4F"/>
    <w:rsid w:val="009847D2"/>
    <w:rsid w:val="009852C2"/>
    <w:rsid w:val="009862E3"/>
    <w:rsid w:val="0099059D"/>
    <w:rsid w:val="00990720"/>
    <w:rsid w:val="009915B9"/>
    <w:rsid w:val="00992CB5"/>
    <w:rsid w:val="009930D6"/>
    <w:rsid w:val="0099336F"/>
    <w:rsid w:val="0099525E"/>
    <w:rsid w:val="009966D6"/>
    <w:rsid w:val="00997820"/>
    <w:rsid w:val="009A00A7"/>
    <w:rsid w:val="009A0F93"/>
    <w:rsid w:val="009A33AC"/>
    <w:rsid w:val="009A3FA2"/>
    <w:rsid w:val="009A46EA"/>
    <w:rsid w:val="009A4DD6"/>
    <w:rsid w:val="009A4EE9"/>
    <w:rsid w:val="009A567C"/>
    <w:rsid w:val="009A5844"/>
    <w:rsid w:val="009A62B0"/>
    <w:rsid w:val="009B0A3C"/>
    <w:rsid w:val="009B0D32"/>
    <w:rsid w:val="009B11A5"/>
    <w:rsid w:val="009B2185"/>
    <w:rsid w:val="009B4C38"/>
    <w:rsid w:val="009B51CC"/>
    <w:rsid w:val="009B5846"/>
    <w:rsid w:val="009C0C81"/>
    <w:rsid w:val="009C1D93"/>
    <w:rsid w:val="009C2447"/>
    <w:rsid w:val="009C2523"/>
    <w:rsid w:val="009C271D"/>
    <w:rsid w:val="009C301F"/>
    <w:rsid w:val="009C39EA"/>
    <w:rsid w:val="009C3E34"/>
    <w:rsid w:val="009C461C"/>
    <w:rsid w:val="009C507A"/>
    <w:rsid w:val="009C5854"/>
    <w:rsid w:val="009C58F9"/>
    <w:rsid w:val="009C5CF1"/>
    <w:rsid w:val="009C5E30"/>
    <w:rsid w:val="009D0872"/>
    <w:rsid w:val="009D0980"/>
    <w:rsid w:val="009D43BB"/>
    <w:rsid w:val="009D4498"/>
    <w:rsid w:val="009D46AD"/>
    <w:rsid w:val="009D5C5C"/>
    <w:rsid w:val="009D5C70"/>
    <w:rsid w:val="009D5E0D"/>
    <w:rsid w:val="009D6A14"/>
    <w:rsid w:val="009E0817"/>
    <w:rsid w:val="009E15C4"/>
    <w:rsid w:val="009E17DF"/>
    <w:rsid w:val="009E246B"/>
    <w:rsid w:val="009E2A8F"/>
    <w:rsid w:val="009E2BDE"/>
    <w:rsid w:val="009E3E80"/>
    <w:rsid w:val="009E40BB"/>
    <w:rsid w:val="009E42CA"/>
    <w:rsid w:val="009E592E"/>
    <w:rsid w:val="009E65EE"/>
    <w:rsid w:val="009E7B22"/>
    <w:rsid w:val="009F0E68"/>
    <w:rsid w:val="009F2343"/>
    <w:rsid w:val="009F29A3"/>
    <w:rsid w:val="009F2D2E"/>
    <w:rsid w:val="009F5671"/>
    <w:rsid w:val="009F5EC2"/>
    <w:rsid w:val="009F6782"/>
    <w:rsid w:val="009F6827"/>
    <w:rsid w:val="009F6C1B"/>
    <w:rsid w:val="009F76EA"/>
    <w:rsid w:val="009F786A"/>
    <w:rsid w:val="00A00602"/>
    <w:rsid w:val="00A0164D"/>
    <w:rsid w:val="00A01CB9"/>
    <w:rsid w:val="00A035FF"/>
    <w:rsid w:val="00A03729"/>
    <w:rsid w:val="00A03D26"/>
    <w:rsid w:val="00A0407F"/>
    <w:rsid w:val="00A04842"/>
    <w:rsid w:val="00A05322"/>
    <w:rsid w:val="00A0637C"/>
    <w:rsid w:val="00A06706"/>
    <w:rsid w:val="00A06774"/>
    <w:rsid w:val="00A0733E"/>
    <w:rsid w:val="00A079EF"/>
    <w:rsid w:val="00A103CA"/>
    <w:rsid w:val="00A11D35"/>
    <w:rsid w:val="00A122FF"/>
    <w:rsid w:val="00A12BEC"/>
    <w:rsid w:val="00A14117"/>
    <w:rsid w:val="00A1442C"/>
    <w:rsid w:val="00A15292"/>
    <w:rsid w:val="00A15694"/>
    <w:rsid w:val="00A159D7"/>
    <w:rsid w:val="00A16555"/>
    <w:rsid w:val="00A1666A"/>
    <w:rsid w:val="00A16EC5"/>
    <w:rsid w:val="00A21072"/>
    <w:rsid w:val="00A2150D"/>
    <w:rsid w:val="00A2153A"/>
    <w:rsid w:val="00A21D68"/>
    <w:rsid w:val="00A22F1F"/>
    <w:rsid w:val="00A22F95"/>
    <w:rsid w:val="00A23428"/>
    <w:rsid w:val="00A23709"/>
    <w:rsid w:val="00A237E1"/>
    <w:rsid w:val="00A23896"/>
    <w:rsid w:val="00A23CD5"/>
    <w:rsid w:val="00A23D8B"/>
    <w:rsid w:val="00A24165"/>
    <w:rsid w:val="00A2586A"/>
    <w:rsid w:val="00A26EFA"/>
    <w:rsid w:val="00A27822"/>
    <w:rsid w:val="00A30A06"/>
    <w:rsid w:val="00A31532"/>
    <w:rsid w:val="00A31659"/>
    <w:rsid w:val="00A31694"/>
    <w:rsid w:val="00A31D83"/>
    <w:rsid w:val="00A33843"/>
    <w:rsid w:val="00A33B75"/>
    <w:rsid w:val="00A3512D"/>
    <w:rsid w:val="00A37C0D"/>
    <w:rsid w:val="00A40422"/>
    <w:rsid w:val="00A40E78"/>
    <w:rsid w:val="00A4129C"/>
    <w:rsid w:val="00A43425"/>
    <w:rsid w:val="00A43F88"/>
    <w:rsid w:val="00A445BC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51A7"/>
    <w:rsid w:val="00A55871"/>
    <w:rsid w:val="00A563D0"/>
    <w:rsid w:val="00A5755C"/>
    <w:rsid w:val="00A575FD"/>
    <w:rsid w:val="00A57B35"/>
    <w:rsid w:val="00A60AF1"/>
    <w:rsid w:val="00A61083"/>
    <w:rsid w:val="00A622B6"/>
    <w:rsid w:val="00A62BCB"/>
    <w:rsid w:val="00A62BF5"/>
    <w:rsid w:val="00A642EA"/>
    <w:rsid w:val="00A647DB"/>
    <w:rsid w:val="00A650E6"/>
    <w:rsid w:val="00A66667"/>
    <w:rsid w:val="00A712F0"/>
    <w:rsid w:val="00A71B2E"/>
    <w:rsid w:val="00A72D4C"/>
    <w:rsid w:val="00A7353A"/>
    <w:rsid w:val="00A74545"/>
    <w:rsid w:val="00A74D56"/>
    <w:rsid w:val="00A76FB8"/>
    <w:rsid w:val="00A7746E"/>
    <w:rsid w:val="00A77767"/>
    <w:rsid w:val="00A82BA1"/>
    <w:rsid w:val="00A831FA"/>
    <w:rsid w:val="00A85343"/>
    <w:rsid w:val="00A85C08"/>
    <w:rsid w:val="00A86574"/>
    <w:rsid w:val="00A870C3"/>
    <w:rsid w:val="00A90EDA"/>
    <w:rsid w:val="00A914BB"/>
    <w:rsid w:val="00A916C2"/>
    <w:rsid w:val="00A92180"/>
    <w:rsid w:val="00A92834"/>
    <w:rsid w:val="00A93A49"/>
    <w:rsid w:val="00A93F60"/>
    <w:rsid w:val="00A945B3"/>
    <w:rsid w:val="00A94880"/>
    <w:rsid w:val="00A95312"/>
    <w:rsid w:val="00A97E1E"/>
    <w:rsid w:val="00AA040A"/>
    <w:rsid w:val="00AA2913"/>
    <w:rsid w:val="00AA2B4A"/>
    <w:rsid w:val="00AA2E56"/>
    <w:rsid w:val="00AA3456"/>
    <w:rsid w:val="00AA3777"/>
    <w:rsid w:val="00AA4166"/>
    <w:rsid w:val="00AA49F0"/>
    <w:rsid w:val="00AA6CF9"/>
    <w:rsid w:val="00AA7F42"/>
    <w:rsid w:val="00AB0003"/>
    <w:rsid w:val="00AB0475"/>
    <w:rsid w:val="00AB1FA8"/>
    <w:rsid w:val="00AB3013"/>
    <w:rsid w:val="00AB3DA0"/>
    <w:rsid w:val="00AB3EEA"/>
    <w:rsid w:val="00AB44B8"/>
    <w:rsid w:val="00AB4B0D"/>
    <w:rsid w:val="00AB4C5C"/>
    <w:rsid w:val="00AB6CA7"/>
    <w:rsid w:val="00AB710B"/>
    <w:rsid w:val="00AB7723"/>
    <w:rsid w:val="00AC0399"/>
    <w:rsid w:val="00AC0564"/>
    <w:rsid w:val="00AC0C88"/>
    <w:rsid w:val="00AC2A72"/>
    <w:rsid w:val="00AC2B07"/>
    <w:rsid w:val="00AC2D7D"/>
    <w:rsid w:val="00AC468C"/>
    <w:rsid w:val="00AC5D73"/>
    <w:rsid w:val="00AC7243"/>
    <w:rsid w:val="00AC76D1"/>
    <w:rsid w:val="00AC7885"/>
    <w:rsid w:val="00AD02E4"/>
    <w:rsid w:val="00AD048E"/>
    <w:rsid w:val="00AD1420"/>
    <w:rsid w:val="00AD1A09"/>
    <w:rsid w:val="00AD25E7"/>
    <w:rsid w:val="00AD25ED"/>
    <w:rsid w:val="00AD2C44"/>
    <w:rsid w:val="00AD5E50"/>
    <w:rsid w:val="00AD6717"/>
    <w:rsid w:val="00AD6FAA"/>
    <w:rsid w:val="00AD759C"/>
    <w:rsid w:val="00AE101B"/>
    <w:rsid w:val="00AE12B6"/>
    <w:rsid w:val="00AE16E5"/>
    <w:rsid w:val="00AE1E87"/>
    <w:rsid w:val="00AE34A8"/>
    <w:rsid w:val="00AE36F6"/>
    <w:rsid w:val="00AE3B7E"/>
    <w:rsid w:val="00AE3C6D"/>
    <w:rsid w:val="00AE40D5"/>
    <w:rsid w:val="00AE499A"/>
    <w:rsid w:val="00AE6CDC"/>
    <w:rsid w:val="00AE6F6F"/>
    <w:rsid w:val="00AE7E13"/>
    <w:rsid w:val="00AF0994"/>
    <w:rsid w:val="00AF0BC1"/>
    <w:rsid w:val="00AF1382"/>
    <w:rsid w:val="00AF16C0"/>
    <w:rsid w:val="00AF22C7"/>
    <w:rsid w:val="00AF2983"/>
    <w:rsid w:val="00AF3D4B"/>
    <w:rsid w:val="00AF3E8C"/>
    <w:rsid w:val="00AF40B5"/>
    <w:rsid w:val="00AF4214"/>
    <w:rsid w:val="00AF43F0"/>
    <w:rsid w:val="00AF59FA"/>
    <w:rsid w:val="00AF5B10"/>
    <w:rsid w:val="00AF634A"/>
    <w:rsid w:val="00AF67AA"/>
    <w:rsid w:val="00AF68C7"/>
    <w:rsid w:val="00AF6B86"/>
    <w:rsid w:val="00AF738D"/>
    <w:rsid w:val="00AF7FDD"/>
    <w:rsid w:val="00B017D0"/>
    <w:rsid w:val="00B02784"/>
    <w:rsid w:val="00B02A30"/>
    <w:rsid w:val="00B034C2"/>
    <w:rsid w:val="00B035F5"/>
    <w:rsid w:val="00B039AB"/>
    <w:rsid w:val="00B059E4"/>
    <w:rsid w:val="00B07077"/>
    <w:rsid w:val="00B075B1"/>
    <w:rsid w:val="00B07954"/>
    <w:rsid w:val="00B07E8E"/>
    <w:rsid w:val="00B07ED8"/>
    <w:rsid w:val="00B10929"/>
    <w:rsid w:val="00B127B4"/>
    <w:rsid w:val="00B12EAF"/>
    <w:rsid w:val="00B13E5A"/>
    <w:rsid w:val="00B147CE"/>
    <w:rsid w:val="00B148A8"/>
    <w:rsid w:val="00B14AB7"/>
    <w:rsid w:val="00B14C6F"/>
    <w:rsid w:val="00B15040"/>
    <w:rsid w:val="00B15347"/>
    <w:rsid w:val="00B15FB0"/>
    <w:rsid w:val="00B16169"/>
    <w:rsid w:val="00B16A14"/>
    <w:rsid w:val="00B1703F"/>
    <w:rsid w:val="00B21542"/>
    <w:rsid w:val="00B22D32"/>
    <w:rsid w:val="00B26336"/>
    <w:rsid w:val="00B266E1"/>
    <w:rsid w:val="00B27B30"/>
    <w:rsid w:val="00B307BE"/>
    <w:rsid w:val="00B3194F"/>
    <w:rsid w:val="00B31AF5"/>
    <w:rsid w:val="00B32537"/>
    <w:rsid w:val="00B32F23"/>
    <w:rsid w:val="00B33563"/>
    <w:rsid w:val="00B35C3A"/>
    <w:rsid w:val="00B362A9"/>
    <w:rsid w:val="00B37652"/>
    <w:rsid w:val="00B37F4C"/>
    <w:rsid w:val="00B40114"/>
    <w:rsid w:val="00B41266"/>
    <w:rsid w:val="00B4141B"/>
    <w:rsid w:val="00B42970"/>
    <w:rsid w:val="00B42DAF"/>
    <w:rsid w:val="00B43574"/>
    <w:rsid w:val="00B44371"/>
    <w:rsid w:val="00B44A8B"/>
    <w:rsid w:val="00B45130"/>
    <w:rsid w:val="00B45E58"/>
    <w:rsid w:val="00B50A51"/>
    <w:rsid w:val="00B50DA4"/>
    <w:rsid w:val="00B50FAE"/>
    <w:rsid w:val="00B51FFC"/>
    <w:rsid w:val="00B533B2"/>
    <w:rsid w:val="00B5365F"/>
    <w:rsid w:val="00B54315"/>
    <w:rsid w:val="00B5480E"/>
    <w:rsid w:val="00B55407"/>
    <w:rsid w:val="00B559DA"/>
    <w:rsid w:val="00B55B9B"/>
    <w:rsid w:val="00B56638"/>
    <w:rsid w:val="00B57F57"/>
    <w:rsid w:val="00B61200"/>
    <w:rsid w:val="00B617F0"/>
    <w:rsid w:val="00B622FF"/>
    <w:rsid w:val="00B62833"/>
    <w:rsid w:val="00B6308F"/>
    <w:rsid w:val="00B635D8"/>
    <w:rsid w:val="00B6599B"/>
    <w:rsid w:val="00B6741A"/>
    <w:rsid w:val="00B700D0"/>
    <w:rsid w:val="00B71AE2"/>
    <w:rsid w:val="00B71F72"/>
    <w:rsid w:val="00B720FE"/>
    <w:rsid w:val="00B72303"/>
    <w:rsid w:val="00B72A72"/>
    <w:rsid w:val="00B72CD5"/>
    <w:rsid w:val="00B73078"/>
    <w:rsid w:val="00B73C5C"/>
    <w:rsid w:val="00B7408A"/>
    <w:rsid w:val="00B7626A"/>
    <w:rsid w:val="00B776DE"/>
    <w:rsid w:val="00B80CC6"/>
    <w:rsid w:val="00B812B1"/>
    <w:rsid w:val="00B822FB"/>
    <w:rsid w:val="00B8246D"/>
    <w:rsid w:val="00B82478"/>
    <w:rsid w:val="00B83057"/>
    <w:rsid w:val="00B834E6"/>
    <w:rsid w:val="00B83AD1"/>
    <w:rsid w:val="00B8466C"/>
    <w:rsid w:val="00B8468B"/>
    <w:rsid w:val="00B84921"/>
    <w:rsid w:val="00B84C81"/>
    <w:rsid w:val="00B85846"/>
    <w:rsid w:val="00B86298"/>
    <w:rsid w:val="00B86602"/>
    <w:rsid w:val="00B87070"/>
    <w:rsid w:val="00B872C0"/>
    <w:rsid w:val="00B87707"/>
    <w:rsid w:val="00B90801"/>
    <w:rsid w:val="00B90FE3"/>
    <w:rsid w:val="00B919E3"/>
    <w:rsid w:val="00B91C03"/>
    <w:rsid w:val="00B9239F"/>
    <w:rsid w:val="00B92968"/>
    <w:rsid w:val="00B93B97"/>
    <w:rsid w:val="00B95C9D"/>
    <w:rsid w:val="00B96F2B"/>
    <w:rsid w:val="00B970F6"/>
    <w:rsid w:val="00B97390"/>
    <w:rsid w:val="00B97EC9"/>
    <w:rsid w:val="00BA0769"/>
    <w:rsid w:val="00BA09FA"/>
    <w:rsid w:val="00BA3195"/>
    <w:rsid w:val="00BA4011"/>
    <w:rsid w:val="00BA4346"/>
    <w:rsid w:val="00BA4F9A"/>
    <w:rsid w:val="00BA5613"/>
    <w:rsid w:val="00BA5D8C"/>
    <w:rsid w:val="00BA7341"/>
    <w:rsid w:val="00BA7701"/>
    <w:rsid w:val="00BA777B"/>
    <w:rsid w:val="00BA7E41"/>
    <w:rsid w:val="00BA7FB7"/>
    <w:rsid w:val="00BB04BF"/>
    <w:rsid w:val="00BB0503"/>
    <w:rsid w:val="00BB0BE0"/>
    <w:rsid w:val="00BB26CE"/>
    <w:rsid w:val="00BB26D1"/>
    <w:rsid w:val="00BB2ACD"/>
    <w:rsid w:val="00BB2B83"/>
    <w:rsid w:val="00BB3A6B"/>
    <w:rsid w:val="00BB4075"/>
    <w:rsid w:val="00BB45CB"/>
    <w:rsid w:val="00BB55B3"/>
    <w:rsid w:val="00BB6120"/>
    <w:rsid w:val="00BB6352"/>
    <w:rsid w:val="00BB6B8E"/>
    <w:rsid w:val="00BB76D9"/>
    <w:rsid w:val="00BB794E"/>
    <w:rsid w:val="00BB7D23"/>
    <w:rsid w:val="00BC006D"/>
    <w:rsid w:val="00BC11F4"/>
    <w:rsid w:val="00BC16FA"/>
    <w:rsid w:val="00BC176F"/>
    <w:rsid w:val="00BC1B65"/>
    <w:rsid w:val="00BC1F54"/>
    <w:rsid w:val="00BC2700"/>
    <w:rsid w:val="00BC3110"/>
    <w:rsid w:val="00BC454F"/>
    <w:rsid w:val="00BC4B4D"/>
    <w:rsid w:val="00BC5A64"/>
    <w:rsid w:val="00BC5D6C"/>
    <w:rsid w:val="00BC6242"/>
    <w:rsid w:val="00BC74F8"/>
    <w:rsid w:val="00BD0E57"/>
    <w:rsid w:val="00BD0EAE"/>
    <w:rsid w:val="00BD31AC"/>
    <w:rsid w:val="00BD4B9D"/>
    <w:rsid w:val="00BD4DE2"/>
    <w:rsid w:val="00BD56AA"/>
    <w:rsid w:val="00BD6384"/>
    <w:rsid w:val="00BD7036"/>
    <w:rsid w:val="00BD7741"/>
    <w:rsid w:val="00BE01E5"/>
    <w:rsid w:val="00BE049B"/>
    <w:rsid w:val="00BE0766"/>
    <w:rsid w:val="00BE0E22"/>
    <w:rsid w:val="00BE10C8"/>
    <w:rsid w:val="00BE17A4"/>
    <w:rsid w:val="00BE1EC4"/>
    <w:rsid w:val="00BE29BA"/>
    <w:rsid w:val="00BE3DFF"/>
    <w:rsid w:val="00BE40E3"/>
    <w:rsid w:val="00BE4700"/>
    <w:rsid w:val="00BE559B"/>
    <w:rsid w:val="00BE5F69"/>
    <w:rsid w:val="00BF08B4"/>
    <w:rsid w:val="00BF0B04"/>
    <w:rsid w:val="00BF146C"/>
    <w:rsid w:val="00BF1FCC"/>
    <w:rsid w:val="00BF39B4"/>
    <w:rsid w:val="00BF43B0"/>
    <w:rsid w:val="00BF4D9C"/>
    <w:rsid w:val="00BF4E41"/>
    <w:rsid w:val="00BF512B"/>
    <w:rsid w:val="00BF5AB0"/>
    <w:rsid w:val="00BF65DB"/>
    <w:rsid w:val="00BF6859"/>
    <w:rsid w:val="00BF7402"/>
    <w:rsid w:val="00BF769D"/>
    <w:rsid w:val="00BF7779"/>
    <w:rsid w:val="00C005B1"/>
    <w:rsid w:val="00C01AF4"/>
    <w:rsid w:val="00C0252B"/>
    <w:rsid w:val="00C0261C"/>
    <w:rsid w:val="00C04018"/>
    <w:rsid w:val="00C04E93"/>
    <w:rsid w:val="00C05751"/>
    <w:rsid w:val="00C06B67"/>
    <w:rsid w:val="00C07527"/>
    <w:rsid w:val="00C07FD5"/>
    <w:rsid w:val="00C10F2C"/>
    <w:rsid w:val="00C118B8"/>
    <w:rsid w:val="00C11D72"/>
    <w:rsid w:val="00C1212E"/>
    <w:rsid w:val="00C125FA"/>
    <w:rsid w:val="00C1302A"/>
    <w:rsid w:val="00C13758"/>
    <w:rsid w:val="00C13F75"/>
    <w:rsid w:val="00C146E3"/>
    <w:rsid w:val="00C14EA1"/>
    <w:rsid w:val="00C15A22"/>
    <w:rsid w:val="00C15ABC"/>
    <w:rsid w:val="00C15B9E"/>
    <w:rsid w:val="00C15E77"/>
    <w:rsid w:val="00C15FB4"/>
    <w:rsid w:val="00C17D5D"/>
    <w:rsid w:val="00C2041A"/>
    <w:rsid w:val="00C2108A"/>
    <w:rsid w:val="00C213F4"/>
    <w:rsid w:val="00C222A6"/>
    <w:rsid w:val="00C223CD"/>
    <w:rsid w:val="00C22A7A"/>
    <w:rsid w:val="00C23153"/>
    <w:rsid w:val="00C235AD"/>
    <w:rsid w:val="00C23BB5"/>
    <w:rsid w:val="00C24C60"/>
    <w:rsid w:val="00C2528D"/>
    <w:rsid w:val="00C253BC"/>
    <w:rsid w:val="00C255AE"/>
    <w:rsid w:val="00C25A83"/>
    <w:rsid w:val="00C26628"/>
    <w:rsid w:val="00C3086E"/>
    <w:rsid w:val="00C30F36"/>
    <w:rsid w:val="00C319AD"/>
    <w:rsid w:val="00C32126"/>
    <w:rsid w:val="00C32D5C"/>
    <w:rsid w:val="00C33093"/>
    <w:rsid w:val="00C33A13"/>
    <w:rsid w:val="00C33D76"/>
    <w:rsid w:val="00C342CD"/>
    <w:rsid w:val="00C36634"/>
    <w:rsid w:val="00C37839"/>
    <w:rsid w:val="00C37A06"/>
    <w:rsid w:val="00C37FA3"/>
    <w:rsid w:val="00C40604"/>
    <w:rsid w:val="00C40819"/>
    <w:rsid w:val="00C40A57"/>
    <w:rsid w:val="00C4139E"/>
    <w:rsid w:val="00C416D2"/>
    <w:rsid w:val="00C43129"/>
    <w:rsid w:val="00C4472B"/>
    <w:rsid w:val="00C45249"/>
    <w:rsid w:val="00C4618B"/>
    <w:rsid w:val="00C4620D"/>
    <w:rsid w:val="00C465CC"/>
    <w:rsid w:val="00C46E2F"/>
    <w:rsid w:val="00C46E99"/>
    <w:rsid w:val="00C4701A"/>
    <w:rsid w:val="00C470EC"/>
    <w:rsid w:val="00C47A22"/>
    <w:rsid w:val="00C47B46"/>
    <w:rsid w:val="00C504FE"/>
    <w:rsid w:val="00C50F48"/>
    <w:rsid w:val="00C51DC3"/>
    <w:rsid w:val="00C51F6B"/>
    <w:rsid w:val="00C54E68"/>
    <w:rsid w:val="00C55B08"/>
    <w:rsid w:val="00C56507"/>
    <w:rsid w:val="00C5670A"/>
    <w:rsid w:val="00C60021"/>
    <w:rsid w:val="00C60D7B"/>
    <w:rsid w:val="00C60EE9"/>
    <w:rsid w:val="00C6133D"/>
    <w:rsid w:val="00C6177F"/>
    <w:rsid w:val="00C62752"/>
    <w:rsid w:val="00C62925"/>
    <w:rsid w:val="00C63211"/>
    <w:rsid w:val="00C6327D"/>
    <w:rsid w:val="00C642D2"/>
    <w:rsid w:val="00C65318"/>
    <w:rsid w:val="00C65B40"/>
    <w:rsid w:val="00C65F95"/>
    <w:rsid w:val="00C70834"/>
    <w:rsid w:val="00C70CB4"/>
    <w:rsid w:val="00C70CB8"/>
    <w:rsid w:val="00C711B3"/>
    <w:rsid w:val="00C719CF"/>
    <w:rsid w:val="00C71F96"/>
    <w:rsid w:val="00C74798"/>
    <w:rsid w:val="00C74F27"/>
    <w:rsid w:val="00C75230"/>
    <w:rsid w:val="00C757C2"/>
    <w:rsid w:val="00C7586F"/>
    <w:rsid w:val="00C75AAC"/>
    <w:rsid w:val="00C75F14"/>
    <w:rsid w:val="00C76DD5"/>
    <w:rsid w:val="00C76E66"/>
    <w:rsid w:val="00C76E8B"/>
    <w:rsid w:val="00C773D2"/>
    <w:rsid w:val="00C77E7C"/>
    <w:rsid w:val="00C80215"/>
    <w:rsid w:val="00C808CA"/>
    <w:rsid w:val="00C808EA"/>
    <w:rsid w:val="00C80AC1"/>
    <w:rsid w:val="00C822D0"/>
    <w:rsid w:val="00C8276F"/>
    <w:rsid w:val="00C83BC2"/>
    <w:rsid w:val="00C83C12"/>
    <w:rsid w:val="00C84256"/>
    <w:rsid w:val="00C8484E"/>
    <w:rsid w:val="00C852ED"/>
    <w:rsid w:val="00C860B3"/>
    <w:rsid w:val="00C8778F"/>
    <w:rsid w:val="00C913D0"/>
    <w:rsid w:val="00C91BD2"/>
    <w:rsid w:val="00C92170"/>
    <w:rsid w:val="00C924C9"/>
    <w:rsid w:val="00C95E61"/>
    <w:rsid w:val="00C95E7D"/>
    <w:rsid w:val="00C967D5"/>
    <w:rsid w:val="00C9771B"/>
    <w:rsid w:val="00C97EFA"/>
    <w:rsid w:val="00CA0149"/>
    <w:rsid w:val="00CA018C"/>
    <w:rsid w:val="00CA03BB"/>
    <w:rsid w:val="00CA0AA2"/>
    <w:rsid w:val="00CA0D2C"/>
    <w:rsid w:val="00CA0DA9"/>
    <w:rsid w:val="00CA20A5"/>
    <w:rsid w:val="00CA2D12"/>
    <w:rsid w:val="00CA3222"/>
    <w:rsid w:val="00CA3AC4"/>
    <w:rsid w:val="00CA44BA"/>
    <w:rsid w:val="00CA469B"/>
    <w:rsid w:val="00CA481D"/>
    <w:rsid w:val="00CA4913"/>
    <w:rsid w:val="00CA6F89"/>
    <w:rsid w:val="00CA70EF"/>
    <w:rsid w:val="00CA7279"/>
    <w:rsid w:val="00CB0571"/>
    <w:rsid w:val="00CB1EFB"/>
    <w:rsid w:val="00CB2B5E"/>
    <w:rsid w:val="00CB3935"/>
    <w:rsid w:val="00CB4736"/>
    <w:rsid w:val="00CB48ED"/>
    <w:rsid w:val="00CB530F"/>
    <w:rsid w:val="00CB5901"/>
    <w:rsid w:val="00CB63E4"/>
    <w:rsid w:val="00CB6A6A"/>
    <w:rsid w:val="00CB6CBE"/>
    <w:rsid w:val="00CB7DC9"/>
    <w:rsid w:val="00CC026B"/>
    <w:rsid w:val="00CC094D"/>
    <w:rsid w:val="00CC0F31"/>
    <w:rsid w:val="00CC1D05"/>
    <w:rsid w:val="00CC2AC2"/>
    <w:rsid w:val="00CC2B03"/>
    <w:rsid w:val="00CC3FF3"/>
    <w:rsid w:val="00CC40A0"/>
    <w:rsid w:val="00CC4716"/>
    <w:rsid w:val="00CC55D4"/>
    <w:rsid w:val="00CC7BB7"/>
    <w:rsid w:val="00CC7D0F"/>
    <w:rsid w:val="00CD0EF2"/>
    <w:rsid w:val="00CD1D04"/>
    <w:rsid w:val="00CD20F7"/>
    <w:rsid w:val="00CD2D63"/>
    <w:rsid w:val="00CD2FE4"/>
    <w:rsid w:val="00CD34AC"/>
    <w:rsid w:val="00CD3604"/>
    <w:rsid w:val="00CD473A"/>
    <w:rsid w:val="00CD61A3"/>
    <w:rsid w:val="00CD72F6"/>
    <w:rsid w:val="00CD7DCF"/>
    <w:rsid w:val="00CE01C1"/>
    <w:rsid w:val="00CE1B9E"/>
    <w:rsid w:val="00CE2690"/>
    <w:rsid w:val="00CE2A73"/>
    <w:rsid w:val="00CE3743"/>
    <w:rsid w:val="00CE4004"/>
    <w:rsid w:val="00CE5BCD"/>
    <w:rsid w:val="00CE6712"/>
    <w:rsid w:val="00CE6961"/>
    <w:rsid w:val="00CE6A2D"/>
    <w:rsid w:val="00CF0293"/>
    <w:rsid w:val="00CF0E00"/>
    <w:rsid w:val="00CF1CD8"/>
    <w:rsid w:val="00CF2E4B"/>
    <w:rsid w:val="00CF4EA5"/>
    <w:rsid w:val="00CF5648"/>
    <w:rsid w:val="00CF69D5"/>
    <w:rsid w:val="00CF716A"/>
    <w:rsid w:val="00D0015E"/>
    <w:rsid w:val="00D0044A"/>
    <w:rsid w:val="00D00D25"/>
    <w:rsid w:val="00D00E7D"/>
    <w:rsid w:val="00D00FF3"/>
    <w:rsid w:val="00D01E73"/>
    <w:rsid w:val="00D0306C"/>
    <w:rsid w:val="00D03167"/>
    <w:rsid w:val="00D041E3"/>
    <w:rsid w:val="00D050A0"/>
    <w:rsid w:val="00D07943"/>
    <w:rsid w:val="00D11335"/>
    <w:rsid w:val="00D113B4"/>
    <w:rsid w:val="00D11428"/>
    <w:rsid w:val="00D11840"/>
    <w:rsid w:val="00D12588"/>
    <w:rsid w:val="00D1294E"/>
    <w:rsid w:val="00D12D99"/>
    <w:rsid w:val="00D1387C"/>
    <w:rsid w:val="00D13DF3"/>
    <w:rsid w:val="00D14A65"/>
    <w:rsid w:val="00D156B1"/>
    <w:rsid w:val="00D15DCF"/>
    <w:rsid w:val="00D164EC"/>
    <w:rsid w:val="00D1674A"/>
    <w:rsid w:val="00D16FF3"/>
    <w:rsid w:val="00D171C8"/>
    <w:rsid w:val="00D172BA"/>
    <w:rsid w:val="00D17519"/>
    <w:rsid w:val="00D178D2"/>
    <w:rsid w:val="00D17958"/>
    <w:rsid w:val="00D20EF6"/>
    <w:rsid w:val="00D2109B"/>
    <w:rsid w:val="00D22E8B"/>
    <w:rsid w:val="00D23209"/>
    <w:rsid w:val="00D23718"/>
    <w:rsid w:val="00D2414D"/>
    <w:rsid w:val="00D2452C"/>
    <w:rsid w:val="00D246AB"/>
    <w:rsid w:val="00D271EF"/>
    <w:rsid w:val="00D32294"/>
    <w:rsid w:val="00D32672"/>
    <w:rsid w:val="00D33207"/>
    <w:rsid w:val="00D33902"/>
    <w:rsid w:val="00D33AED"/>
    <w:rsid w:val="00D34400"/>
    <w:rsid w:val="00D350DA"/>
    <w:rsid w:val="00D3584D"/>
    <w:rsid w:val="00D35CA4"/>
    <w:rsid w:val="00D36FF1"/>
    <w:rsid w:val="00D37170"/>
    <w:rsid w:val="00D4032C"/>
    <w:rsid w:val="00D40746"/>
    <w:rsid w:val="00D42074"/>
    <w:rsid w:val="00D4211A"/>
    <w:rsid w:val="00D43053"/>
    <w:rsid w:val="00D4400C"/>
    <w:rsid w:val="00D44A08"/>
    <w:rsid w:val="00D45163"/>
    <w:rsid w:val="00D45454"/>
    <w:rsid w:val="00D457A8"/>
    <w:rsid w:val="00D46446"/>
    <w:rsid w:val="00D4689A"/>
    <w:rsid w:val="00D46B03"/>
    <w:rsid w:val="00D50927"/>
    <w:rsid w:val="00D514D7"/>
    <w:rsid w:val="00D523D8"/>
    <w:rsid w:val="00D52538"/>
    <w:rsid w:val="00D52776"/>
    <w:rsid w:val="00D52F93"/>
    <w:rsid w:val="00D530E0"/>
    <w:rsid w:val="00D53C58"/>
    <w:rsid w:val="00D54506"/>
    <w:rsid w:val="00D550D3"/>
    <w:rsid w:val="00D55396"/>
    <w:rsid w:val="00D56FB0"/>
    <w:rsid w:val="00D5791E"/>
    <w:rsid w:val="00D6041E"/>
    <w:rsid w:val="00D604F8"/>
    <w:rsid w:val="00D60A61"/>
    <w:rsid w:val="00D61CC0"/>
    <w:rsid w:val="00D62008"/>
    <w:rsid w:val="00D63002"/>
    <w:rsid w:val="00D6338F"/>
    <w:rsid w:val="00D6381C"/>
    <w:rsid w:val="00D643D2"/>
    <w:rsid w:val="00D645AE"/>
    <w:rsid w:val="00D646B3"/>
    <w:rsid w:val="00D6532C"/>
    <w:rsid w:val="00D668AC"/>
    <w:rsid w:val="00D67721"/>
    <w:rsid w:val="00D677E9"/>
    <w:rsid w:val="00D67A23"/>
    <w:rsid w:val="00D67D3F"/>
    <w:rsid w:val="00D70555"/>
    <w:rsid w:val="00D7136C"/>
    <w:rsid w:val="00D71D0F"/>
    <w:rsid w:val="00D72775"/>
    <w:rsid w:val="00D73AE9"/>
    <w:rsid w:val="00D73F4A"/>
    <w:rsid w:val="00D75377"/>
    <w:rsid w:val="00D753FE"/>
    <w:rsid w:val="00D75ABB"/>
    <w:rsid w:val="00D75E49"/>
    <w:rsid w:val="00D76438"/>
    <w:rsid w:val="00D76B73"/>
    <w:rsid w:val="00D76D5A"/>
    <w:rsid w:val="00D76F87"/>
    <w:rsid w:val="00D8022F"/>
    <w:rsid w:val="00D809ED"/>
    <w:rsid w:val="00D81AF9"/>
    <w:rsid w:val="00D81F89"/>
    <w:rsid w:val="00D84363"/>
    <w:rsid w:val="00D86056"/>
    <w:rsid w:val="00D866DA"/>
    <w:rsid w:val="00D868C5"/>
    <w:rsid w:val="00D8703C"/>
    <w:rsid w:val="00D87361"/>
    <w:rsid w:val="00D87526"/>
    <w:rsid w:val="00D87536"/>
    <w:rsid w:val="00D87BCE"/>
    <w:rsid w:val="00D87C14"/>
    <w:rsid w:val="00D87DFF"/>
    <w:rsid w:val="00D90BBE"/>
    <w:rsid w:val="00D90DCD"/>
    <w:rsid w:val="00D91939"/>
    <w:rsid w:val="00D91A95"/>
    <w:rsid w:val="00D923CE"/>
    <w:rsid w:val="00D934D3"/>
    <w:rsid w:val="00D936C5"/>
    <w:rsid w:val="00D939A8"/>
    <w:rsid w:val="00D9499C"/>
    <w:rsid w:val="00D949FE"/>
    <w:rsid w:val="00D96122"/>
    <w:rsid w:val="00D962E6"/>
    <w:rsid w:val="00D970D7"/>
    <w:rsid w:val="00D97742"/>
    <w:rsid w:val="00D97BC5"/>
    <w:rsid w:val="00DA00C5"/>
    <w:rsid w:val="00DA0A6D"/>
    <w:rsid w:val="00DA1070"/>
    <w:rsid w:val="00DA2030"/>
    <w:rsid w:val="00DA2319"/>
    <w:rsid w:val="00DA2953"/>
    <w:rsid w:val="00DA2FD4"/>
    <w:rsid w:val="00DA5637"/>
    <w:rsid w:val="00DA5B11"/>
    <w:rsid w:val="00DA5BBC"/>
    <w:rsid w:val="00DB013A"/>
    <w:rsid w:val="00DB0CA3"/>
    <w:rsid w:val="00DB2E00"/>
    <w:rsid w:val="00DB6819"/>
    <w:rsid w:val="00DB68D2"/>
    <w:rsid w:val="00DB78B5"/>
    <w:rsid w:val="00DC0F38"/>
    <w:rsid w:val="00DC3AC0"/>
    <w:rsid w:val="00DC3B93"/>
    <w:rsid w:val="00DC3DAB"/>
    <w:rsid w:val="00DC5C23"/>
    <w:rsid w:val="00DC60C5"/>
    <w:rsid w:val="00DC6C92"/>
    <w:rsid w:val="00DC7026"/>
    <w:rsid w:val="00DC78E3"/>
    <w:rsid w:val="00DD0832"/>
    <w:rsid w:val="00DD1877"/>
    <w:rsid w:val="00DD1F2F"/>
    <w:rsid w:val="00DD27F0"/>
    <w:rsid w:val="00DD2E30"/>
    <w:rsid w:val="00DD5AEA"/>
    <w:rsid w:val="00DD63ED"/>
    <w:rsid w:val="00DD6834"/>
    <w:rsid w:val="00DD6DC3"/>
    <w:rsid w:val="00DD722A"/>
    <w:rsid w:val="00DD7FEB"/>
    <w:rsid w:val="00DE05DB"/>
    <w:rsid w:val="00DE0DE3"/>
    <w:rsid w:val="00DE1594"/>
    <w:rsid w:val="00DE279B"/>
    <w:rsid w:val="00DE36E6"/>
    <w:rsid w:val="00DE3CD4"/>
    <w:rsid w:val="00DE4DB9"/>
    <w:rsid w:val="00DE501D"/>
    <w:rsid w:val="00DE795C"/>
    <w:rsid w:val="00DF022C"/>
    <w:rsid w:val="00DF0D99"/>
    <w:rsid w:val="00DF222C"/>
    <w:rsid w:val="00DF43B0"/>
    <w:rsid w:val="00DF4622"/>
    <w:rsid w:val="00DF49BC"/>
    <w:rsid w:val="00DF5A12"/>
    <w:rsid w:val="00DF61C7"/>
    <w:rsid w:val="00DF7506"/>
    <w:rsid w:val="00DF7672"/>
    <w:rsid w:val="00E0003E"/>
    <w:rsid w:val="00E000E9"/>
    <w:rsid w:val="00E00E07"/>
    <w:rsid w:val="00E00F65"/>
    <w:rsid w:val="00E015B8"/>
    <w:rsid w:val="00E021B0"/>
    <w:rsid w:val="00E0251B"/>
    <w:rsid w:val="00E0383F"/>
    <w:rsid w:val="00E03E9C"/>
    <w:rsid w:val="00E04A9A"/>
    <w:rsid w:val="00E04E3E"/>
    <w:rsid w:val="00E057C1"/>
    <w:rsid w:val="00E05A5F"/>
    <w:rsid w:val="00E05FF6"/>
    <w:rsid w:val="00E07147"/>
    <w:rsid w:val="00E075EE"/>
    <w:rsid w:val="00E076BB"/>
    <w:rsid w:val="00E10217"/>
    <w:rsid w:val="00E107E7"/>
    <w:rsid w:val="00E118DE"/>
    <w:rsid w:val="00E12176"/>
    <w:rsid w:val="00E12A34"/>
    <w:rsid w:val="00E12BCD"/>
    <w:rsid w:val="00E157A0"/>
    <w:rsid w:val="00E158D3"/>
    <w:rsid w:val="00E16EBD"/>
    <w:rsid w:val="00E17177"/>
    <w:rsid w:val="00E178F4"/>
    <w:rsid w:val="00E21899"/>
    <w:rsid w:val="00E22914"/>
    <w:rsid w:val="00E22FF7"/>
    <w:rsid w:val="00E2399F"/>
    <w:rsid w:val="00E24377"/>
    <w:rsid w:val="00E2437E"/>
    <w:rsid w:val="00E25207"/>
    <w:rsid w:val="00E25319"/>
    <w:rsid w:val="00E254E0"/>
    <w:rsid w:val="00E2603A"/>
    <w:rsid w:val="00E2705C"/>
    <w:rsid w:val="00E27162"/>
    <w:rsid w:val="00E304F3"/>
    <w:rsid w:val="00E30B0F"/>
    <w:rsid w:val="00E314AC"/>
    <w:rsid w:val="00E32C25"/>
    <w:rsid w:val="00E335A1"/>
    <w:rsid w:val="00E33662"/>
    <w:rsid w:val="00E3431E"/>
    <w:rsid w:val="00E34414"/>
    <w:rsid w:val="00E3625A"/>
    <w:rsid w:val="00E37E42"/>
    <w:rsid w:val="00E40862"/>
    <w:rsid w:val="00E41729"/>
    <w:rsid w:val="00E41AA5"/>
    <w:rsid w:val="00E41E80"/>
    <w:rsid w:val="00E4220B"/>
    <w:rsid w:val="00E43E10"/>
    <w:rsid w:val="00E44B9B"/>
    <w:rsid w:val="00E45846"/>
    <w:rsid w:val="00E462FC"/>
    <w:rsid w:val="00E46782"/>
    <w:rsid w:val="00E47084"/>
    <w:rsid w:val="00E47919"/>
    <w:rsid w:val="00E47E16"/>
    <w:rsid w:val="00E47EA6"/>
    <w:rsid w:val="00E47F26"/>
    <w:rsid w:val="00E5023A"/>
    <w:rsid w:val="00E5032F"/>
    <w:rsid w:val="00E51C8A"/>
    <w:rsid w:val="00E5202F"/>
    <w:rsid w:val="00E52492"/>
    <w:rsid w:val="00E52BF7"/>
    <w:rsid w:val="00E54102"/>
    <w:rsid w:val="00E55119"/>
    <w:rsid w:val="00E55852"/>
    <w:rsid w:val="00E55922"/>
    <w:rsid w:val="00E55E1C"/>
    <w:rsid w:val="00E56C5D"/>
    <w:rsid w:val="00E56D4A"/>
    <w:rsid w:val="00E56ED5"/>
    <w:rsid w:val="00E56FC0"/>
    <w:rsid w:val="00E57612"/>
    <w:rsid w:val="00E5785B"/>
    <w:rsid w:val="00E62766"/>
    <w:rsid w:val="00E62B30"/>
    <w:rsid w:val="00E650C9"/>
    <w:rsid w:val="00E656DC"/>
    <w:rsid w:val="00E65A8F"/>
    <w:rsid w:val="00E70100"/>
    <w:rsid w:val="00E70466"/>
    <w:rsid w:val="00E70E8C"/>
    <w:rsid w:val="00E7123E"/>
    <w:rsid w:val="00E71AF0"/>
    <w:rsid w:val="00E7259C"/>
    <w:rsid w:val="00E7298A"/>
    <w:rsid w:val="00E73134"/>
    <w:rsid w:val="00E7360E"/>
    <w:rsid w:val="00E74320"/>
    <w:rsid w:val="00E7593E"/>
    <w:rsid w:val="00E759FF"/>
    <w:rsid w:val="00E75B5E"/>
    <w:rsid w:val="00E75C7C"/>
    <w:rsid w:val="00E76419"/>
    <w:rsid w:val="00E7646F"/>
    <w:rsid w:val="00E77D15"/>
    <w:rsid w:val="00E803C6"/>
    <w:rsid w:val="00E81AF6"/>
    <w:rsid w:val="00E81F23"/>
    <w:rsid w:val="00E83404"/>
    <w:rsid w:val="00E83529"/>
    <w:rsid w:val="00E83807"/>
    <w:rsid w:val="00E8462D"/>
    <w:rsid w:val="00E84B7A"/>
    <w:rsid w:val="00E8504D"/>
    <w:rsid w:val="00E85715"/>
    <w:rsid w:val="00E85E72"/>
    <w:rsid w:val="00E867F8"/>
    <w:rsid w:val="00E875A8"/>
    <w:rsid w:val="00E92E18"/>
    <w:rsid w:val="00E93051"/>
    <w:rsid w:val="00E949FB"/>
    <w:rsid w:val="00E94A1F"/>
    <w:rsid w:val="00E94A25"/>
    <w:rsid w:val="00E95C1B"/>
    <w:rsid w:val="00E96704"/>
    <w:rsid w:val="00E96AC8"/>
    <w:rsid w:val="00E979E2"/>
    <w:rsid w:val="00E97AAA"/>
    <w:rsid w:val="00E97FE2"/>
    <w:rsid w:val="00EA22C6"/>
    <w:rsid w:val="00EA49F9"/>
    <w:rsid w:val="00EA4C5D"/>
    <w:rsid w:val="00EA68C2"/>
    <w:rsid w:val="00EB02C9"/>
    <w:rsid w:val="00EB0C67"/>
    <w:rsid w:val="00EB18B7"/>
    <w:rsid w:val="00EB1B54"/>
    <w:rsid w:val="00EB40DB"/>
    <w:rsid w:val="00EB5267"/>
    <w:rsid w:val="00EB5322"/>
    <w:rsid w:val="00EB53AB"/>
    <w:rsid w:val="00EB53DD"/>
    <w:rsid w:val="00EB7423"/>
    <w:rsid w:val="00EB7C47"/>
    <w:rsid w:val="00EC024C"/>
    <w:rsid w:val="00EC099B"/>
    <w:rsid w:val="00EC11DF"/>
    <w:rsid w:val="00EC1520"/>
    <w:rsid w:val="00EC21DC"/>
    <w:rsid w:val="00EC3BBD"/>
    <w:rsid w:val="00EC3E76"/>
    <w:rsid w:val="00EC4A84"/>
    <w:rsid w:val="00EC571A"/>
    <w:rsid w:val="00EC5E61"/>
    <w:rsid w:val="00EC6D0D"/>
    <w:rsid w:val="00ED0585"/>
    <w:rsid w:val="00ED1205"/>
    <w:rsid w:val="00ED1AF0"/>
    <w:rsid w:val="00ED2776"/>
    <w:rsid w:val="00ED33FC"/>
    <w:rsid w:val="00ED35C6"/>
    <w:rsid w:val="00ED378C"/>
    <w:rsid w:val="00ED3A1A"/>
    <w:rsid w:val="00ED4882"/>
    <w:rsid w:val="00ED6504"/>
    <w:rsid w:val="00ED6EDD"/>
    <w:rsid w:val="00ED6F30"/>
    <w:rsid w:val="00ED6FA7"/>
    <w:rsid w:val="00ED77C2"/>
    <w:rsid w:val="00ED7DC8"/>
    <w:rsid w:val="00EE0A0C"/>
    <w:rsid w:val="00EE2D19"/>
    <w:rsid w:val="00EE3462"/>
    <w:rsid w:val="00EE50D5"/>
    <w:rsid w:val="00EE66FD"/>
    <w:rsid w:val="00EE68D8"/>
    <w:rsid w:val="00EE69E6"/>
    <w:rsid w:val="00EE7320"/>
    <w:rsid w:val="00EE7C14"/>
    <w:rsid w:val="00EE7E51"/>
    <w:rsid w:val="00EF05A1"/>
    <w:rsid w:val="00EF0FA1"/>
    <w:rsid w:val="00EF1CD2"/>
    <w:rsid w:val="00EF2EF6"/>
    <w:rsid w:val="00EF3788"/>
    <w:rsid w:val="00EF4BE1"/>
    <w:rsid w:val="00EF520E"/>
    <w:rsid w:val="00EF64D6"/>
    <w:rsid w:val="00F016DD"/>
    <w:rsid w:val="00F017DA"/>
    <w:rsid w:val="00F01ADF"/>
    <w:rsid w:val="00F01C86"/>
    <w:rsid w:val="00F01DD4"/>
    <w:rsid w:val="00F01FF4"/>
    <w:rsid w:val="00F0296C"/>
    <w:rsid w:val="00F0308D"/>
    <w:rsid w:val="00F03DEE"/>
    <w:rsid w:val="00F05E4C"/>
    <w:rsid w:val="00F0610A"/>
    <w:rsid w:val="00F06D07"/>
    <w:rsid w:val="00F07BDE"/>
    <w:rsid w:val="00F07FC5"/>
    <w:rsid w:val="00F10DE3"/>
    <w:rsid w:val="00F1264E"/>
    <w:rsid w:val="00F12764"/>
    <w:rsid w:val="00F12E16"/>
    <w:rsid w:val="00F1444E"/>
    <w:rsid w:val="00F15225"/>
    <w:rsid w:val="00F15720"/>
    <w:rsid w:val="00F15B84"/>
    <w:rsid w:val="00F16698"/>
    <w:rsid w:val="00F210B3"/>
    <w:rsid w:val="00F22814"/>
    <w:rsid w:val="00F22828"/>
    <w:rsid w:val="00F23134"/>
    <w:rsid w:val="00F23CB3"/>
    <w:rsid w:val="00F24EB8"/>
    <w:rsid w:val="00F25D09"/>
    <w:rsid w:val="00F25EF9"/>
    <w:rsid w:val="00F25F92"/>
    <w:rsid w:val="00F2696E"/>
    <w:rsid w:val="00F26B12"/>
    <w:rsid w:val="00F30D68"/>
    <w:rsid w:val="00F30D85"/>
    <w:rsid w:val="00F31E08"/>
    <w:rsid w:val="00F3300F"/>
    <w:rsid w:val="00F34A1A"/>
    <w:rsid w:val="00F35F04"/>
    <w:rsid w:val="00F3618E"/>
    <w:rsid w:val="00F36859"/>
    <w:rsid w:val="00F36F4F"/>
    <w:rsid w:val="00F41100"/>
    <w:rsid w:val="00F4303E"/>
    <w:rsid w:val="00F436F1"/>
    <w:rsid w:val="00F43876"/>
    <w:rsid w:val="00F44A62"/>
    <w:rsid w:val="00F468DE"/>
    <w:rsid w:val="00F472E4"/>
    <w:rsid w:val="00F47ECC"/>
    <w:rsid w:val="00F502F8"/>
    <w:rsid w:val="00F50523"/>
    <w:rsid w:val="00F5079A"/>
    <w:rsid w:val="00F50BB8"/>
    <w:rsid w:val="00F51291"/>
    <w:rsid w:val="00F513FC"/>
    <w:rsid w:val="00F51BFD"/>
    <w:rsid w:val="00F51D90"/>
    <w:rsid w:val="00F51DD0"/>
    <w:rsid w:val="00F51F15"/>
    <w:rsid w:val="00F525AA"/>
    <w:rsid w:val="00F53291"/>
    <w:rsid w:val="00F53D1F"/>
    <w:rsid w:val="00F544C3"/>
    <w:rsid w:val="00F54F42"/>
    <w:rsid w:val="00F55610"/>
    <w:rsid w:val="00F56A12"/>
    <w:rsid w:val="00F57235"/>
    <w:rsid w:val="00F57609"/>
    <w:rsid w:val="00F60636"/>
    <w:rsid w:val="00F63F20"/>
    <w:rsid w:val="00F650FC"/>
    <w:rsid w:val="00F65D46"/>
    <w:rsid w:val="00F6628A"/>
    <w:rsid w:val="00F6764D"/>
    <w:rsid w:val="00F67757"/>
    <w:rsid w:val="00F6780F"/>
    <w:rsid w:val="00F6790C"/>
    <w:rsid w:val="00F67E8E"/>
    <w:rsid w:val="00F67F05"/>
    <w:rsid w:val="00F70F3E"/>
    <w:rsid w:val="00F71892"/>
    <w:rsid w:val="00F7196E"/>
    <w:rsid w:val="00F72D50"/>
    <w:rsid w:val="00F731A5"/>
    <w:rsid w:val="00F73351"/>
    <w:rsid w:val="00F73B02"/>
    <w:rsid w:val="00F740D3"/>
    <w:rsid w:val="00F74348"/>
    <w:rsid w:val="00F75371"/>
    <w:rsid w:val="00F7592B"/>
    <w:rsid w:val="00F75F6B"/>
    <w:rsid w:val="00F76561"/>
    <w:rsid w:val="00F802BE"/>
    <w:rsid w:val="00F8042C"/>
    <w:rsid w:val="00F818AE"/>
    <w:rsid w:val="00F827F4"/>
    <w:rsid w:val="00F82BAD"/>
    <w:rsid w:val="00F83C20"/>
    <w:rsid w:val="00F8481A"/>
    <w:rsid w:val="00F84EB2"/>
    <w:rsid w:val="00F84FD7"/>
    <w:rsid w:val="00F85BE0"/>
    <w:rsid w:val="00F90155"/>
    <w:rsid w:val="00F90EDB"/>
    <w:rsid w:val="00F91BC4"/>
    <w:rsid w:val="00F92B4E"/>
    <w:rsid w:val="00F92BA9"/>
    <w:rsid w:val="00F934AB"/>
    <w:rsid w:val="00F93775"/>
    <w:rsid w:val="00F938F3"/>
    <w:rsid w:val="00F95A5B"/>
    <w:rsid w:val="00F96912"/>
    <w:rsid w:val="00F97950"/>
    <w:rsid w:val="00FA0C03"/>
    <w:rsid w:val="00FA113F"/>
    <w:rsid w:val="00FA2295"/>
    <w:rsid w:val="00FA2A12"/>
    <w:rsid w:val="00FA2BA0"/>
    <w:rsid w:val="00FA2D9C"/>
    <w:rsid w:val="00FA30F1"/>
    <w:rsid w:val="00FA38B7"/>
    <w:rsid w:val="00FA5B35"/>
    <w:rsid w:val="00FA5D7D"/>
    <w:rsid w:val="00FA6629"/>
    <w:rsid w:val="00FA6683"/>
    <w:rsid w:val="00FA6ADC"/>
    <w:rsid w:val="00FA7382"/>
    <w:rsid w:val="00FB09A5"/>
    <w:rsid w:val="00FB0C3B"/>
    <w:rsid w:val="00FB1A99"/>
    <w:rsid w:val="00FB1F31"/>
    <w:rsid w:val="00FB2554"/>
    <w:rsid w:val="00FB2B2E"/>
    <w:rsid w:val="00FB3774"/>
    <w:rsid w:val="00FB3C37"/>
    <w:rsid w:val="00FB3C97"/>
    <w:rsid w:val="00FB3DA3"/>
    <w:rsid w:val="00FB6AAC"/>
    <w:rsid w:val="00FB7388"/>
    <w:rsid w:val="00FB790D"/>
    <w:rsid w:val="00FB7F59"/>
    <w:rsid w:val="00FC094D"/>
    <w:rsid w:val="00FC0D5C"/>
    <w:rsid w:val="00FC1AC9"/>
    <w:rsid w:val="00FC3215"/>
    <w:rsid w:val="00FC3794"/>
    <w:rsid w:val="00FC4079"/>
    <w:rsid w:val="00FC5A80"/>
    <w:rsid w:val="00FC77A5"/>
    <w:rsid w:val="00FD0949"/>
    <w:rsid w:val="00FD0CF8"/>
    <w:rsid w:val="00FD24BA"/>
    <w:rsid w:val="00FD2DF7"/>
    <w:rsid w:val="00FD40FF"/>
    <w:rsid w:val="00FD453E"/>
    <w:rsid w:val="00FD45E4"/>
    <w:rsid w:val="00FD49C9"/>
    <w:rsid w:val="00FD4FCF"/>
    <w:rsid w:val="00FD52A7"/>
    <w:rsid w:val="00FD55B4"/>
    <w:rsid w:val="00FD59FF"/>
    <w:rsid w:val="00FD782C"/>
    <w:rsid w:val="00FD7E28"/>
    <w:rsid w:val="00FE0897"/>
    <w:rsid w:val="00FE2309"/>
    <w:rsid w:val="00FE2B54"/>
    <w:rsid w:val="00FE2D3D"/>
    <w:rsid w:val="00FE3C62"/>
    <w:rsid w:val="00FE3FDD"/>
    <w:rsid w:val="00FE436A"/>
    <w:rsid w:val="00FE4780"/>
    <w:rsid w:val="00FE5075"/>
    <w:rsid w:val="00FE68B1"/>
    <w:rsid w:val="00FE76BD"/>
    <w:rsid w:val="00FE7E10"/>
    <w:rsid w:val="00FE7E65"/>
    <w:rsid w:val="00FE7F07"/>
    <w:rsid w:val="00FF11B0"/>
    <w:rsid w:val="00FF30F5"/>
    <w:rsid w:val="00FF51A0"/>
    <w:rsid w:val="00FF56BF"/>
    <w:rsid w:val="00FF770B"/>
    <w:rsid w:val="00FF7C7F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7A8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D46446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250BFF"/>
  </w:style>
  <w:style w:type="character" w:customStyle="1" w:styleId="Char6">
    <w:name w:val="날짜 Char"/>
    <w:basedOn w:val="a0"/>
    <w:link w:val="af3"/>
    <w:uiPriority w:val="99"/>
    <w:semiHidden/>
    <w:rsid w:val="0025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15FB"/>
    <w:rsid w:val="00017324"/>
    <w:rsid w:val="0003304F"/>
    <w:rsid w:val="00035AB7"/>
    <w:rsid w:val="00067A0F"/>
    <w:rsid w:val="000725B5"/>
    <w:rsid w:val="000B0FC3"/>
    <w:rsid w:val="000E2DE2"/>
    <w:rsid w:val="001323D1"/>
    <w:rsid w:val="0014046E"/>
    <w:rsid w:val="00143E53"/>
    <w:rsid w:val="00155744"/>
    <w:rsid w:val="00157211"/>
    <w:rsid w:val="001632AB"/>
    <w:rsid w:val="00173E99"/>
    <w:rsid w:val="001843F6"/>
    <w:rsid w:val="0018448D"/>
    <w:rsid w:val="00196FCF"/>
    <w:rsid w:val="001D5F8E"/>
    <w:rsid w:val="001D768C"/>
    <w:rsid w:val="001D79F3"/>
    <w:rsid w:val="00230B40"/>
    <w:rsid w:val="00246C75"/>
    <w:rsid w:val="00251108"/>
    <w:rsid w:val="00254B25"/>
    <w:rsid w:val="0025745E"/>
    <w:rsid w:val="002705F6"/>
    <w:rsid w:val="00286358"/>
    <w:rsid w:val="002B1BFE"/>
    <w:rsid w:val="002B2B37"/>
    <w:rsid w:val="002D036E"/>
    <w:rsid w:val="002F076A"/>
    <w:rsid w:val="00310ECB"/>
    <w:rsid w:val="00325C3B"/>
    <w:rsid w:val="00327612"/>
    <w:rsid w:val="00334D57"/>
    <w:rsid w:val="003350D7"/>
    <w:rsid w:val="00341669"/>
    <w:rsid w:val="0034504A"/>
    <w:rsid w:val="003525CF"/>
    <w:rsid w:val="00384E4B"/>
    <w:rsid w:val="0039738F"/>
    <w:rsid w:val="003A12A7"/>
    <w:rsid w:val="003A457F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B4F27"/>
    <w:rsid w:val="004C4026"/>
    <w:rsid w:val="004C699A"/>
    <w:rsid w:val="004F6659"/>
    <w:rsid w:val="00520894"/>
    <w:rsid w:val="005318B7"/>
    <w:rsid w:val="00534AD7"/>
    <w:rsid w:val="00563F6C"/>
    <w:rsid w:val="005A4AF3"/>
    <w:rsid w:val="005D2029"/>
    <w:rsid w:val="00617DA6"/>
    <w:rsid w:val="006521AB"/>
    <w:rsid w:val="006548DA"/>
    <w:rsid w:val="0068048A"/>
    <w:rsid w:val="00686428"/>
    <w:rsid w:val="006A5C89"/>
    <w:rsid w:val="006B4CFE"/>
    <w:rsid w:val="006B7EEF"/>
    <w:rsid w:val="006C3583"/>
    <w:rsid w:val="006C4582"/>
    <w:rsid w:val="006C4750"/>
    <w:rsid w:val="006F0F33"/>
    <w:rsid w:val="00705209"/>
    <w:rsid w:val="007126BC"/>
    <w:rsid w:val="00776AB4"/>
    <w:rsid w:val="007803E4"/>
    <w:rsid w:val="00785ED5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96648"/>
    <w:rsid w:val="009A4B3D"/>
    <w:rsid w:val="009C1D90"/>
    <w:rsid w:val="009E15CB"/>
    <w:rsid w:val="00A12091"/>
    <w:rsid w:val="00A2456B"/>
    <w:rsid w:val="00A2668C"/>
    <w:rsid w:val="00A70E68"/>
    <w:rsid w:val="00A84E11"/>
    <w:rsid w:val="00AB727D"/>
    <w:rsid w:val="00AB7F40"/>
    <w:rsid w:val="00AC1C5D"/>
    <w:rsid w:val="00AD69B8"/>
    <w:rsid w:val="00B60EBA"/>
    <w:rsid w:val="00B95A8F"/>
    <w:rsid w:val="00BA7B5C"/>
    <w:rsid w:val="00BB3FCF"/>
    <w:rsid w:val="00BC0FC7"/>
    <w:rsid w:val="00C00D23"/>
    <w:rsid w:val="00C01A52"/>
    <w:rsid w:val="00C14E68"/>
    <w:rsid w:val="00C240DF"/>
    <w:rsid w:val="00C30658"/>
    <w:rsid w:val="00C44B05"/>
    <w:rsid w:val="00C9501F"/>
    <w:rsid w:val="00CA7803"/>
    <w:rsid w:val="00CB26A7"/>
    <w:rsid w:val="00CB453F"/>
    <w:rsid w:val="00CC2C80"/>
    <w:rsid w:val="00CD2407"/>
    <w:rsid w:val="00CD3587"/>
    <w:rsid w:val="00CF3594"/>
    <w:rsid w:val="00D620E9"/>
    <w:rsid w:val="00D87771"/>
    <w:rsid w:val="00D94A52"/>
    <w:rsid w:val="00DB42C7"/>
    <w:rsid w:val="00DE5245"/>
    <w:rsid w:val="00E14097"/>
    <w:rsid w:val="00E14FA9"/>
    <w:rsid w:val="00E169ED"/>
    <w:rsid w:val="00E269F3"/>
    <w:rsid w:val="00E26A37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36F98"/>
    <w:rsid w:val="00F5283E"/>
    <w:rsid w:val="00F60F1E"/>
    <w:rsid w:val="00F7405D"/>
    <w:rsid w:val="00F77181"/>
    <w:rsid w:val="00F84771"/>
    <w:rsid w:val="00FA5CB4"/>
    <w:rsid w:val="00FD1CB3"/>
    <w:rsid w:val="00FD515F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197FD4-975D-4926-99D6-943B526D6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115</TotalTime>
  <Pages>12</Pages>
  <Words>846</Words>
  <Characters>4827</Characters>
  <Application>Microsoft Office Word</Application>
  <DocSecurity>0</DocSecurity>
  <Lines>40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44</cp:revision>
  <cp:lastPrinted>2016-05-11T05:52:00Z</cp:lastPrinted>
  <dcterms:created xsi:type="dcterms:W3CDTF">2019-05-20T05:25:00Z</dcterms:created>
  <dcterms:modified xsi:type="dcterms:W3CDTF">2019-05-28T13:02:00Z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