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67FE2CD0" w:rsidR="00A33843" w:rsidRPr="0001032B" w:rsidRDefault="00D70890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CA4G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0672CD9" w:rsidR="006C0865" w:rsidRPr="00411A5C" w:rsidRDefault="00394C3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Tip</w:t>
      </w:r>
      <w:r w:rsidR="001A260C">
        <w:rPr>
          <w:b/>
          <w:sz w:val="52"/>
          <w:szCs w:val="52"/>
          <w:lang w:eastAsia="ko-KR"/>
        </w:rPr>
        <w:t xml:space="preserve">s for </w:t>
      </w:r>
      <w:r w:rsidR="00D70890">
        <w:rPr>
          <w:b/>
          <w:sz w:val="52"/>
          <w:szCs w:val="52"/>
          <w:lang w:eastAsia="ko-KR"/>
        </w:rPr>
        <w:t xml:space="preserve">CA4G </w:t>
      </w:r>
      <w:r w:rsidR="001A260C">
        <w:rPr>
          <w:b/>
          <w:sz w:val="52"/>
          <w:szCs w:val="52"/>
          <w:lang w:eastAsia="ko-KR"/>
        </w:rPr>
        <w:t>Development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4"/>
        <w:gridCol w:w="1808"/>
        <w:gridCol w:w="5327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0B46F1CB" w:rsidR="00F51F15" w:rsidRPr="00411A5C" w:rsidRDefault="00D70890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06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AUG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0E2D6B6" w:rsidR="00F51F15" w:rsidRPr="00411A5C" w:rsidRDefault="00D70890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4BB3643" w14:textId="7982360C" w:rsidR="00E77B53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9694103" w:history="1">
            <w:r w:rsidR="00E77B53" w:rsidRPr="008478BB">
              <w:rPr>
                <w:rStyle w:val="a6"/>
                <w:noProof/>
                <w:lang w:eastAsia="ko-KR"/>
              </w:rPr>
              <w:t>1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_Toc19694103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3D1D651B" w14:textId="37E4EC6F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4" w:history="1">
            <w:r w:rsidR="00E77B53" w:rsidRPr="008478BB">
              <w:rPr>
                <w:rStyle w:val="a6"/>
                <w:noProof/>
                <w:lang w:eastAsia="ko-KR"/>
              </w:rPr>
              <w:t>1.1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DS Server Seoul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_Toc19694104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BBCA290" w14:textId="41A29897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5" w:history="1">
            <w:r w:rsidR="00E77B53" w:rsidRPr="008478BB">
              <w:rPr>
                <w:rStyle w:val="a6"/>
                <w:noProof/>
                <w:lang w:eastAsia="ko-KR"/>
              </w:rPr>
              <w:t>1.2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Development 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_Toc19694105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7EB53B69" w14:textId="318845AD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6" w:history="1">
            <w:r w:rsidR="00E77B53" w:rsidRPr="008478BB">
              <w:rPr>
                <w:rStyle w:val="a6"/>
                <w:noProof/>
                <w:lang w:eastAsia="ko-KR"/>
              </w:rPr>
              <w:t>1.3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NAS Server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_Toc19694106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4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9B527D4" w14:textId="590EBB3F" w:rsidR="00E77B53" w:rsidRDefault="003F792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7" w:history="1">
            <w:r w:rsidR="00E77B53" w:rsidRPr="008478BB">
              <w:rPr>
                <w:rStyle w:val="a6"/>
                <w:noProof/>
                <w:lang w:eastAsia="ko-KR"/>
              </w:rPr>
              <w:t>2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Qt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_Toc19694107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5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5C5AD16" w14:textId="6E753916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08" w:history="1">
            <w:r w:rsidR="00E77B53" w:rsidRPr="008478BB">
              <w:rPr>
                <w:rStyle w:val="a6"/>
                <w:noProof/>
                <w:lang w:eastAsia="ko-KR"/>
              </w:rPr>
              <w:t>2.1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Install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_Toc19694108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5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0B8DD9E5" w14:textId="337727E6" w:rsidR="00E77B53" w:rsidRDefault="003F7921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19694109" w:history="1">
            <w:r w:rsidR="00E77B53" w:rsidRPr="008478BB">
              <w:rPr>
                <w:rStyle w:val="a6"/>
                <w:noProof/>
                <w:lang w:eastAsia="ko-KR"/>
              </w:rPr>
              <w:t>3</w:t>
            </w:r>
            <w:r w:rsidR="00E77B53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GitLab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_Toc19694109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7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5BECE2CF" w14:textId="114D5E8C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0" w:history="1">
            <w:r w:rsidR="00E77B53" w:rsidRPr="008478BB">
              <w:rPr>
                <w:rStyle w:val="a6"/>
                <w:noProof/>
                <w:lang w:eastAsia="ko-KR"/>
              </w:rPr>
              <w:t>3.1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Ssh key gen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_Toc19694110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7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9C5F704" w14:textId="7B10DE70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1" w:history="1">
            <w:r w:rsidR="00E77B53" w:rsidRPr="008478BB">
              <w:rPr>
                <w:rStyle w:val="a6"/>
                <w:noProof/>
                <w:lang w:eastAsia="ko-KR"/>
              </w:rPr>
              <w:t>3.2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Git Global Setup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_Toc19694111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8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2AA229CC" w14:textId="39C982A3" w:rsidR="00E77B53" w:rsidRDefault="003F7921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19694112" w:history="1">
            <w:r w:rsidR="00E77B53" w:rsidRPr="008478BB">
              <w:rPr>
                <w:rStyle w:val="a6"/>
                <w:noProof/>
                <w:lang w:eastAsia="ko-KR"/>
              </w:rPr>
              <w:t>3.3</w:t>
            </w:r>
            <w:r w:rsidR="00E77B53">
              <w:rPr>
                <w:noProof/>
                <w:lang w:eastAsia="ko-KR"/>
              </w:rPr>
              <w:tab/>
            </w:r>
            <w:r w:rsidR="00E77B53" w:rsidRPr="008478BB">
              <w:rPr>
                <w:rStyle w:val="a6"/>
                <w:noProof/>
                <w:lang w:eastAsia="ko-KR"/>
              </w:rPr>
              <w:t>SSH Key Add</w:t>
            </w:r>
            <w:r w:rsidR="00E77B53">
              <w:rPr>
                <w:noProof/>
                <w:webHidden/>
              </w:rPr>
              <w:tab/>
            </w:r>
            <w:r w:rsidR="00E77B53">
              <w:rPr>
                <w:noProof/>
                <w:webHidden/>
              </w:rPr>
              <w:fldChar w:fldCharType="begin"/>
            </w:r>
            <w:r w:rsidR="00E77B53">
              <w:rPr>
                <w:noProof/>
                <w:webHidden/>
              </w:rPr>
              <w:instrText xml:space="preserve"> PAGEREF _Toc19694112 \h </w:instrText>
            </w:r>
            <w:r w:rsidR="00E77B53">
              <w:rPr>
                <w:noProof/>
                <w:webHidden/>
              </w:rPr>
            </w:r>
            <w:r w:rsidR="00E77B53">
              <w:rPr>
                <w:noProof/>
                <w:webHidden/>
              </w:rPr>
              <w:fldChar w:fldCharType="separate"/>
            </w:r>
            <w:r w:rsidR="00E77B53">
              <w:rPr>
                <w:noProof/>
                <w:webHidden/>
              </w:rPr>
              <w:t>8</w:t>
            </w:r>
            <w:r w:rsidR="00E77B53">
              <w:rPr>
                <w:noProof/>
                <w:webHidden/>
              </w:rPr>
              <w:fldChar w:fldCharType="end"/>
            </w:r>
          </w:hyperlink>
        </w:p>
        <w:p w14:paraId="7AFC02C8" w14:textId="6F8A390A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740E0BC3" w:rsidR="006C0865" w:rsidRDefault="00D70890" w:rsidP="00733273">
      <w:pPr>
        <w:pStyle w:val="1"/>
        <w:rPr>
          <w:lang w:eastAsia="ko-KR"/>
        </w:rPr>
      </w:pPr>
      <w:bookmarkStart w:id="0" w:name="_Toc19694103"/>
      <w:r>
        <w:rPr>
          <w:lang w:eastAsia="ko-KR"/>
        </w:rPr>
        <w:lastRenderedPageBreak/>
        <w:t>Server</w:t>
      </w:r>
      <w:bookmarkEnd w:id="0"/>
    </w:p>
    <w:p w14:paraId="7FB9296C" w14:textId="7CC00BCF" w:rsidR="004F5E31" w:rsidRPr="004F5E31" w:rsidRDefault="00D70890" w:rsidP="00DF504D">
      <w:pPr>
        <w:pStyle w:val="2"/>
        <w:rPr>
          <w:lang w:eastAsia="ko-KR"/>
        </w:rPr>
      </w:pPr>
      <w:bookmarkStart w:id="1" w:name="_Toc19694104"/>
      <w:r>
        <w:rPr>
          <w:lang w:eastAsia="ko-KR"/>
        </w:rPr>
        <w:t>DS Server Seoul</w:t>
      </w:r>
      <w:bookmarkEnd w:id="1"/>
    </w:p>
    <w:p w14:paraId="25E16F45" w14:textId="66F1432F" w:rsidR="00624E66" w:rsidRPr="00624E66" w:rsidRDefault="003F7921" w:rsidP="006C0865">
      <w:pPr>
        <w:rPr>
          <w:color w:val="0000FF"/>
          <w:u w:val="single"/>
          <w:lang w:eastAsia="ko-KR"/>
        </w:rPr>
      </w:pPr>
      <w:hyperlink r:id="rId11" w:history="1">
        <w:r w:rsidR="00F66D36" w:rsidRPr="00A77E58">
          <w:rPr>
            <w:rStyle w:val="a6"/>
            <w:lang w:eastAsia="ko-KR"/>
          </w:rPr>
          <w:t>\\ds\apdata$\SEO</w:t>
        </w:r>
        <w:r w:rsidR="00F66D36" w:rsidRPr="00A77E58">
          <w:rPr>
            <w:rStyle w:val="a6"/>
            <w:lang w:eastAsia="ko-KR"/>
          </w:rPr>
          <w:t>\</w:t>
        </w:r>
        <w:r w:rsidR="00F66D36" w:rsidRPr="00A77E58">
          <w:rPr>
            <w:rStyle w:val="a6"/>
            <w:lang w:eastAsia="ko-KR"/>
          </w:rPr>
          <w:t>RFTest</w:t>
        </w:r>
      </w:hyperlink>
    </w:p>
    <w:p w14:paraId="5E77B6A9" w14:textId="4D7D05D0" w:rsidR="00F66D36" w:rsidRDefault="00624E66" w:rsidP="00624E66">
      <w:pPr>
        <w:pStyle w:val="3"/>
        <w:rPr>
          <w:lang w:eastAsia="ko-KR"/>
        </w:rPr>
      </w:pPr>
      <w:r>
        <w:rPr>
          <w:lang w:eastAsia="ko-KR"/>
        </w:rPr>
        <w:t>Manual</w:t>
      </w:r>
    </w:p>
    <w:p w14:paraId="196F7AE3" w14:textId="2F4C4DA4" w:rsidR="00624E66" w:rsidRDefault="00624E66" w:rsidP="006C0865">
      <w:pPr>
        <w:rPr>
          <w:lang w:eastAsia="ko-KR"/>
        </w:rPr>
      </w:pPr>
      <w:bookmarkStart w:id="2" w:name="_GoBack"/>
      <w:r w:rsidRPr="00624E66">
        <w:rPr>
          <w:lang w:eastAsia="ko-KR"/>
        </w:rPr>
        <w:t>\\ds\apdata$\SEO\RFTest\PLM\Public\Technical Publications</w:t>
      </w:r>
      <w:bookmarkEnd w:id="2"/>
    </w:p>
    <w:p w14:paraId="5FAC965E" w14:textId="77777777" w:rsidR="00624E66" w:rsidRDefault="00624E66" w:rsidP="006C0865">
      <w:pPr>
        <w:rPr>
          <w:lang w:eastAsia="ko-KR"/>
        </w:rPr>
      </w:pPr>
    </w:p>
    <w:p w14:paraId="7E8E3F8B" w14:textId="3C5CD3B0" w:rsidR="008A203A" w:rsidRDefault="008A203A" w:rsidP="008A203A">
      <w:pPr>
        <w:pStyle w:val="2"/>
        <w:rPr>
          <w:lang w:eastAsia="ko-KR"/>
        </w:rPr>
      </w:pPr>
      <w:bookmarkStart w:id="3" w:name="_Toc19694105"/>
      <w:r>
        <w:rPr>
          <w:lang w:eastAsia="ko-KR"/>
        </w:rPr>
        <w:t>Development Server</w:t>
      </w:r>
      <w:bookmarkEnd w:id="3"/>
    </w:p>
    <w:p w14:paraId="5031DD2E" w14:textId="2CCEE760" w:rsidR="008A203A" w:rsidRDefault="003F7921" w:rsidP="008A203A">
      <w:pPr>
        <w:rPr>
          <w:lang w:eastAsia="ko-KR"/>
        </w:rPr>
      </w:pPr>
      <w:hyperlink r:id="rId12" w:history="1">
        <w:r w:rsidR="008A203A" w:rsidRPr="00A77E58">
          <w:rPr>
            <w:rStyle w:val="a6"/>
            <w:lang w:eastAsia="ko-KR"/>
          </w:rPr>
          <w:t>\\10.82.26.45</w:t>
        </w:r>
      </w:hyperlink>
    </w:p>
    <w:p w14:paraId="3104850A" w14:textId="6C5C90E9" w:rsidR="008A203A" w:rsidRDefault="008A203A" w:rsidP="008A203A">
      <w:pPr>
        <w:rPr>
          <w:lang w:eastAsia="ko-KR"/>
        </w:rPr>
      </w:pPr>
    </w:p>
    <w:p w14:paraId="36301FCC" w14:textId="1DBB6719" w:rsidR="00E77B53" w:rsidRDefault="00E77B53" w:rsidP="00E77B53">
      <w:pPr>
        <w:pStyle w:val="2"/>
        <w:rPr>
          <w:lang w:eastAsia="ko-KR"/>
        </w:rPr>
      </w:pPr>
      <w:bookmarkStart w:id="4" w:name="_Toc19694106"/>
      <w:r>
        <w:rPr>
          <w:rFonts w:hint="eastAsia"/>
          <w:lang w:eastAsia="ko-KR"/>
        </w:rPr>
        <w:t>N</w:t>
      </w:r>
      <w:r>
        <w:rPr>
          <w:lang w:eastAsia="ko-KR"/>
        </w:rPr>
        <w:t>AS Server</w:t>
      </w:r>
      <w:bookmarkEnd w:id="4"/>
    </w:p>
    <w:p w14:paraId="61A069EB" w14:textId="77777777" w:rsidR="00E77B53" w:rsidRDefault="00E77B53" w:rsidP="00E77B53">
      <w:pPr>
        <w:pStyle w:val="ab"/>
        <w:numPr>
          <w:ilvl w:val="0"/>
          <w:numId w:val="9"/>
        </w:numPr>
        <w:spacing w:after="0" w:line="240" w:lineRule="auto"/>
        <w:contextualSpacing w:val="0"/>
      </w:pPr>
      <w:proofErr w:type="gramStart"/>
      <w:r>
        <w:rPr>
          <w:b/>
          <w:bCs/>
          <w:color w:val="000000"/>
        </w:rPr>
        <w:t>NAS  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접속</w:t>
      </w:r>
      <w:proofErr w:type="spellEnd"/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계정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정보</w:t>
      </w:r>
      <w:proofErr w:type="spellEnd"/>
    </w:p>
    <w:p w14:paraId="620C4C9D" w14:textId="77777777" w:rsidR="00E77B53" w:rsidRDefault="00E77B53" w:rsidP="00E77B53">
      <w:pPr>
        <w:pStyle w:val="ab"/>
        <w:numPr>
          <w:ilvl w:val="0"/>
          <w:numId w:val="10"/>
        </w:numPr>
        <w:spacing w:after="0" w:line="240" w:lineRule="auto"/>
        <w:contextualSpacing w:val="0"/>
        <w:rPr>
          <w:rFonts w:ascii="Consolas" w:hAnsi="Consolas" w:cs="Consolas"/>
        </w:rPr>
      </w:pPr>
      <w:r>
        <w:t>ID/</w:t>
      </w:r>
      <w:proofErr w:type="gramStart"/>
      <w:r>
        <w:t>Password :</w:t>
      </w:r>
      <w:proofErr w:type="gramEnd"/>
      <w:r>
        <w:t xml:space="preserve">  </w:t>
      </w:r>
      <w:proofErr w:type="spellStart"/>
      <w:r>
        <w:t>SwTeamUser</w:t>
      </w:r>
      <w:proofErr w:type="spellEnd"/>
      <w:r>
        <w:t>/</w:t>
      </w:r>
      <w:r>
        <w:rPr>
          <w:rFonts w:ascii="Consolas" w:hAnsi="Consolas" w:cs="Consolas"/>
        </w:rPr>
        <w:t>genc0mmsw (Read/Write)</w:t>
      </w:r>
    </w:p>
    <w:p w14:paraId="0CE400A0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Web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10.82.26.245:5000 </w:t>
      </w:r>
    </w:p>
    <w:p w14:paraId="21F8A895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FTP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10.82.26.245 </w:t>
      </w:r>
    </w:p>
    <w:p w14:paraId="5B682748" w14:textId="77777777" w:rsidR="00E77B53" w:rsidRDefault="00E77B53" w:rsidP="00E77B53">
      <w:pPr>
        <w:pStyle w:val="ab"/>
        <w:numPr>
          <w:ilvl w:val="0"/>
          <w:numId w:val="11"/>
        </w:numPr>
        <w:spacing w:after="0" w:line="240" w:lineRule="auto"/>
        <w:contextualSpacing w:val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Samba </w:t>
      </w:r>
      <w:proofErr w:type="spellStart"/>
      <w:proofErr w:type="gramStart"/>
      <w:r>
        <w:rPr>
          <w:rFonts w:ascii="맑은 고딕" w:eastAsia="맑은 고딕" w:hAnsi="맑은 고딕" w:hint="eastAsia"/>
        </w:rPr>
        <w:t>접속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 //10.82.26.245 </w:t>
      </w:r>
    </w:p>
    <w:p w14:paraId="45B7D61D" w14:textId="77777777" w:rsidR="00E77B53" w:rsidRDefault="00E77B53" w:rsidP="00E77B53">
      <w:pPr>
        <w:rPr>
          <w:rFonts w:ascii="Calibri" w:hAnsi="Calibri" w:cs="굴림"/>
        </w:rPr>
      </w:pPr>
    </w:p>
    <w:p w14:paraId="389DF206" w14:textId="77777777" w:rsidR="00E77B53" w:rsidRDefault="00E77B53" w:rsidP="00E77B53">
      <w:pPr>
        <w:rPr>
          <w:lang w:eastAsia="ko-KR"/>
        </w:rPr>
      </w:pPr>
      <w:r>
        <w:rPr>
          <w:lang w:eastAsia="ko-KR"/>
        </w:rPr>
        <w:t xml:space="preserve">Web </w:t>
      </w:r>
      <w:r>
        <w:rPr>
          <w:rFonts w:ascii="맑은 고딕" w:eastAsia="맑은 고딕" w:hAnsi="맑은 고딕" w:hint="eastAsia"/>
          <w:lang w:eastAsia="ko-KR"/>
        </w:rPr>
        <w:t>접속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시</w:t>
      </w:r>
      <w:r>
        <w:rPr>
          <w:lang w:eastAsia="ko-KR"/>
        </w:rPr>
        <w:t xml:space="preserve"> Web </w:t>
      </w:r>
      <w:r>
        <w:rPr>
          <w:rFonts w:ascii="맑은 고딕" w:eastAsia="맑은 고딕" w:hAnsi="맑은 고딕" w:hint="eastAsia"/>
          <w:lang w:eastAsia="ko-KR"/>
        </w:rPr>
        <w:t>인증서가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유효하지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않기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이때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허용하기로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접속을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진행하시면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됩니다</w:t>
      </w:r>
      <w:r>
        <w:rPr>
          <w:lang w:eastAsia="ko-KR"/>
        </w:rPr>
        <w:t xml:space="preserve">. </w:t>
      </w:r>
    </w:p>
    <w:p w14:paraId="1E5AA1B4" w14:textId="77777777" w:rsidR="00E77B53" w:rsidRDefault="00E77B53" w:rsidP="00E77B53">
      <w:pPr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설치할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있는</w:t>
      </w:r>
      <w:r>
        <w:rPr>
          <w:lang w:eastAsia="ko-KR"/>
        </w:rPr>
        <w:t xml:space="preserve"> Package</w:t>
      </w:r>
      <w:r>
        <w:rPr>
          <w:rFonts w:ascii="맑은 고딕" w:eastAsia="맑은 고딕" w:hAnsi="맑은 고딕" w:hint="eastAsia"/>
          <w:lang w:eastAsia="ko-KR"/>
        </w:rPr>
        <w:t>에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대해서</w:t>
      </w:r>
      <w:r>
        <w:rPr>
          <w:lang w:eastAsia="ko-KR"/>
        </w:rPr>
        <w:t xml:space="preserve">  </w:t>
      </w:r>
      <w:r>
        <w:rPr>
          <w:rFonts w:ascii="맑은 고딕" w:eastAsia="맑은 고딕" w:hAnsi="맑은 고딕" w:hint="eastAsia"/>
          <w:lang w:eastAsia="ko-KR"/>
        </w:rPr>
        <w:t>따로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공지하겠습니다</w:t>
      </w:r>
      <w:r>
        <w:rPr>
          <w:lang w:eastAsia="ko-KR"/>
        </w:rPr>
        <w:t xml:space="preserve">. </w:t>
      </w:r>
    </w:p>
    <w:p w14:paraId="15FA41D9" w14:textId="77777777" w:rsidR="00E77B53" w:rsidRDefault="00E77B53" w:rsidP="00E77B53">
      <w:pPr>
        <w:rPr>
          <w:lang w:eastAsia="ko-KR"/>
        </w:rPr>
      </w:pPr>
    </w:p>
    <w:p w14:paraId="3CBCD1F0" w14:textId="77777777" w:rsidR="00E77B53" w:rsidRDefault="00E77B53" w:rsidP="00E77B53">
      <w:pPr>
        <w:pStyle w:val="ab"/>
        <w:numPr>
          <w:ilvl w:val="0"/>
          <w:numId w:val="9"/>
        </w:numPr>
        <w:spacing w:after="0" w:line="240" w:lineRule="auto"/>
        <w:contextualSpacing w:val="0"/>
        <w:rPr>
          <w:b/>
          <w:bCs/>
          <w:color w:val="000000"/>
        </w:rPr>
      </w:pP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파일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공유에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rFonts w:ascii="맑은 고딕" w:eastAsia="맑은 고딕" w:hAnsi="맑은 고딕" w:hint="eastAsia"/>
          <w:b/>
          <w:bCs/>
          <w:color w:val="000000"/>
        </w:rPr>
        <w:t>대해서</w:t>
      </w:r>
      <w:proofErr w:type="spellEnd"/>
      <w:r>
        <w:rPr>
          <w:b/>
          <w:bCs/>
          <w:color w:val="000000"/>
        </w:rPr>
        <w:t xml:space="preserve">  </w:t>
      </w:r>
    </w:p>
    <w:p w14:paraId="32CEAF31" w14:textId="77777777" w:rsidR="00E77B53" w:rsidRDefault="00E77B53" w:rsidP="00E77B53">
      <w:pPr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t>파일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공유는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절차를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따라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진행합니다</w:t>
      </w:r>
      <w:r>
        <w:rPr>
          <w:lang w:eastAsia="ko-KR"/>
        </w:rPr>
        <w:t xml:space="preserve">. </w:t>
      </w:r>
    </w:p>
    <w:p w14:paraId="3E23BDD2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proofErr w:type="gramStart"/>
      <w:r>
        <w:rPr>
          <w:rFonts w:ascii="맑은 고딕" w:eastAsia="맑은 고딕" w:hAnsi="맑은 고딕" w:hint="eastAsia"/>
          <w:lang w:eastAsia="ko-KR"/>
        </w:rPr>
        <w:t>파일을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폴더에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복사합니다</w:t>
      </w:r>
      <w:r>
        <w:rPr>
          <w:lang w:eastAsia="ko-KR"/>
        </w:rPr>
        <w:t xml:space="preserve">. </w:t>
      </w:r>
    </w:p>
    <w:p w14:paraId="7C360504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lang w:eastAsia="ko-KR"/>
        </w:rPr>
        <w:t>web</w:t>
      </w:r>
      <w:r>
        <w:rPr>
          <w:rFonts w:ascii="맑은 고딕" w:eastAsia="맑은 고딕" w:hAnsi="맑은 고딕"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접속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후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파일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폴더를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마우스로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선택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누르면</w:t>
      </w:r>
      <w:r>
        <w:rPr>
          <w:lang w:eastAsia="ko-KR"/>
        </w:rPr>
        <w:t xml:space="preserve"> “</w:t>
      </w:r>
      <w:r>
        <w:rPr>
          <w:rFonts w:ascii="맑은 고딕" w:eastAsia="맑은 고딕" w:hAnsi="맑은 고딕" w:hint="eastAsia"/>
          <w:lang w:eastAsia="ko-KR"/>
        </w:rPr>
        <w:t>공유</w:t>
      </w:r>
      <w:r>
        <w:rPr>
          <w:lang w:eastAsia="ko-KR"/>
        </w:rPr>
        <w:t xml:space="preserve">” </w:t>
      </w:r>
      <w:r>
        <w:rPr>
          <w:rFonts w:ascii="맑은 고딕" w:eastAsia="맑은 고딕" w:hAnsi="맑은 고딕"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얻을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있습니다</w:t>
      </w:r>
      <w:r>
        <w:rPr>
          <w:lang w:eastAsia="ko-KR"/>
        </w:rPr>
        <w:t xml:space="preserve">. </w:t>
      </w:r>
    </w:p>
    <w:p w14:paraId="3F6B6197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lang w:eastAsia="ko-KR"/>
        </w:rPr>
        <w:t>“</w:t>
      </w:r>
      <w:r>
        <w:rPr>
          <w:rFonts w:ascii="맑은 고딕" w:eastAsia="맑은 고딕" w:hAnsi="맑은 고딕" w:hint="eastAsia"/>
          <w:lang w:eastAsia="ko-KR"/>
        </w:rPr>
        <w:t>공유링크</w:t>
      </w:r>
      <w:proofErr w:type="gramStart"/>
      <w:r>
        <w:rPr>
          <w:lang w:eastAsia="ko-KR"/>
        </w:rPr>
        <w:t xml:space="preserve">” </w:t>
      </w:r>
      <w:r>
        <w:rPr>
          <w:rFonts w:ascii="맑은 고딕" w:eastAsia="맑은 고딕" w:hAnsi="맑은 고딕" w:hint="eastAsia"/>
          <w:lang w:eastAsia="ko-KR"/>
        </w:rPr>
        <w:t>에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있는</w:t>
      </w:r>
      <w:r>
        <w:rPr>
          <w:lang w:eastAsia="ko-KR"/>
        </w:rPr>
        <w:t xml:space="preserve"> URL</w:t>
      </w:r>
      <w:r>
        <w:rPr>
          <w:rFonts w:ascii="맑은 고딕" w:eastAsia="맑은 고딕" w:hAnsi="맑은 고딕"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복사해서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공유합니다</w:t>
      </w:r>
      <w:r>
        <w:rPr>
          <w:lang w:eastAsia="ko-KR"/>
        </w:rPr>
        <w:t xml:space="preserve">. </w:t>
      </w:r>
      <w:proofErr w:type="gramStart"/>
      <w:r>
        <w:rPr>
          <w:rFonts w:ascii="맑은 고딕" w:eastAsia="맑은 고딕" w:hAnsi="맑은 고딕" w:hint="eastAsia"/>
          <w:lang w:eastAsia="ko-KR"/>
        </w:rPr>
        <w:t>이때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저장으로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빠져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나와야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합니다</w:t>
      </w:r>
      <w:r>
        <w:rPr>
          <w:lang w:eastAsia="ko-KR"/>
        </w:rPr>
        <w:t xml:space="preserve">. </w:t>
      </w:r>
    </w:p>
    <w:p w14:paraId="158BB081" w14:textId="77777777" w:rsidR="00E77B53" w:rsidRDefault="00E77B53" w:rsidP="00E77B53">
      <w:pPr>
        <w:pStyle w:val="ab"/>
        <w:numPr>
          <w:ilvl w:val="0"/>
          <w:numId w:val="12"/>
        </w:numPr>
        <w:spacing w:after="0" w:line="240" w:lineRule="auto"/>
        <w:contextualSpacing w:val="0"/>
        <w:rPr>
          <w:lang w:eastAsia="ko-KR"/>
        </w:rPr>
      </w:pPr>
      <w:r>
        <w:rPr>
          <w:rFonts w:ascii="맑은 고딕" w:eastAsia="맑은 고딕" w:hAnsi="맑은 고딕" w:hint="eastAsia"/>
          <w:lang w:eastAsia="ko-KR"/>
        </w:rPr>
        <w:lastRenderedPageBreak/>
        <w:t>공유된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링크를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통해서</w:t>
      </w:r>
      <w:r>
        <w:rPr>
          <w:lang w:eastAsia="ko-KR"/>
        </w:rPr>
        <w:t xml:space="preserve"> </w:t>
      </w:r>
      <w:proofErr w:type="gramStart"/>
      <w:r>
        <w:rPr>
          <w:rFonts w:ascii="맑은 고딕" w:eastAsia="맑은 고딕" w:hAnsi="맑은 고딕" w:hint="eastAsia"/>
          <w:lang w:eastAsia="ko-KR"/>
        </w:rPr>
        <w:t>다운로드는</w:t>
      </w:r>
      <w:r>
        <w:rPr>
          <w:lang w:eastAsia="ko-KR"/>
        </w:rPr>
        <w:t xml:space="preserve">  </w:t>
      </w:r>
      <w:r>
        <w:rPr>
          <w:rFonts w:ascii="맑은 고딕" w:eastAsia="맑은 고딕" w:hAnsi="맑은 고딕" w:hint="eastAsia"/>
          <w:lang w:eastAsia="ko-KR"/>
        </w:rPr>
        <w:t>특별한</w:t>
      </w:r>
      <w:proofErr w:type="gramEnd"/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계정이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필요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없습니다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hint="eastAsia"/>
          <w:lang w:eastAsia="ko-KR"/>
        </w:rPr>
        <w:t>링크만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제공하면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hint="eastAsia"/>
          <w:lang w:eastAsia="ko-KR"/>
        </w:rPr>
        <w:t>됩니다</w:t>
      </w:r>
      <w:r>
        <w:rPr>
          <w:lang w:eastAsia="ko-KR"/>
        </w:rPr>
        <w:t xml:space="preserve">. </w:t>
      </w:r>
    </w:p>
    <w:p w14:paraId="2AFF05C1" w14:textId="77777777" w:rsidR="00E77B53" w:rsidRPr="009C294A" w:rsidRDefault="00E77B53" w:rsidP="00E77B53">
      <w:pPr>
        <w:rPr>
          <w:lang w:eastAsia="ko-KR"/>
        </w:rPr>
      </w:pPr>
    </w:p>
    <w:p w14:paraId="00F079F2" w14:textId="77777777" w:rsidR="00E77B53" w:rsidRPr="00E77B53" w:rsidRDefault="00E77B53" w:rsidP="00E77B53">
      <w:pPr>
        <w:rPr>
          <w:lang w:eastAsia="ko-KR"/>
        </w:rPr>
      </w:pPr>
    </w:p>
    <w:p w14:paraId="440DCA85" w14:textId="09DE7BEE" w:rsidR="008A203A" w:rsidRDefault="00747F94" w:rsidP="00747F94">
      <w:pPr>
        <w:pStyle w:val="1"/>
        <w:rPr>
          <w:lang w:eastAsia="ko-KR"/>
        </w:rPr>
      </w:pPr>
      <w:bookmarkStart w:id="5" w:name="_Toc19694107"/>
      <w:r>
        <w:rPr>
          <w:lang w:eastAsia="ko-KR"/>
        </w:rPr>
        <w:t>Qt</w:t>
      </w:r>
      <w:bookmarkEnd w:id="5"/>
    </w:p>
    <w:p w14:paraId="24EC25DD" w14:textId="20E20030" w:rsidR="008A203A" w:rsidRDefault="00D50035" w:rsidP="00D50035">
      <w:pPr>
        <w:pStyle w:val="2"/>
        <w:rPr>
          <w:lang w:eastAsia="ko-KR"/>
        </w:rPr>
      </w:pPr>
      <w:bookmarkStart w:id="6" w:name="_Toc19694108"/>
      <w:r>
        <w:rPr>
          <w:lang w:eastAsia="ko-KR"/>
        </w:rPr>
        <w:t>Install</w:t>
      </w:r>
      <w:bookmarkEnd w:id="6"/>
    </w:p>
    <w:p w14:paraId="0F711D72" w14:textId="48E84752" w:rsidR="006065A9" w:rsidRDefault="003F7921" w:rsidP="006C0865">
      <w:pPr>
        <w:rPr>
          <w:lang w:eastAsia="ko-KR"/>
        </w:rPr>
      </w:pPr>
      <w:hyperlink r:id="rId13" w:history="1">
        <w:r w:rsidR="00D50035" w:rsidRPr="0004759F">
          <w:rPr>
            <w:rStyle w:val="a6"/>
            <w:lang w:eastAsia="ko-KR"/>
          </w:rPr>
          <w:t>\\ds\apdata$\SEO\RFTest\R&amp;D\Public\Share\SW_Util_Licensed\Qt-4.7</w:t>
        </w:r>
      </w:hyperlink>
    </w:p>
    <w:p w14:paraId="5FD3090C" w14:textId="3B3AF3A1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76DFCA20" wp14:editId="2776AFEA">
            <wp:extent cx="3990510" cy="3086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066" cy="309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2ED2" w14:textId="677C35AD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9CA943B" wp14:editId="2815CD93">
            <wp:extent cx="4010025" cy="3101192"/>
            <wp:effectExtent l="0" t="0" r="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238" cy="3114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40D4F" w14:textId="5F64666E" w:rsidR="006065A9" w:rsidRDefault="006065A9" w:rsidP="006C0865">
      <w:pPr>
        <w:rPr>
          <w:lang w:eastAsia="ko-KR"/>
        </w:rPr>
      </w:pPr>
      <w:r>
        <w:rPr>
          <w:noProof/>
        </w:rPr>
        <w:drawing>
          <wp:inline distT="0" distB="0" distL="0" distR="0" wp14:anchorId="3F795F14" wp14:editId="0B2D2EAD">
            <wp:extent cx="4015143" cy="3105150"/>
            <wp:effectExtent l="0" t="0" r="444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535" cy="31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A8405" w14:textId="1D7B144E" w:rsidR="006065A9" w:rsidRDefault="006065A9" w:rsidP="006C0865">
      <w:pPr>
        <w:rPr>
          <w:lang w:eastAsia="ko-KR"/>
        </w:rPr>
      </w:pPr>
      <w:r>
        <w:rPr>
          <w:noProof/>
        </w:rPr>
        <w:lastRenderedPageBreak/>
        <w:drawing>
          <wp:inline distT="0" distB="0" distL="0" distR="0" wp14:anchorId="15C6C1BD" wp14:editId="5ED1E207">
            <wp:extent cx="4052092" cy="3133725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0795" cy="314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DD36" w14:textId="77777777" w:rsidR="00D50035" w:rsidRDefault="00D50035" w:rsidP="006C0865">
      <w:pPr>
        <w:rPr>
          <w:lang w:eastAsia="ko-KR"/>
        </w:rPr>
      </w:pPr>
    </w:p>
    <w:p w14:paraId="73299E89" w14:textId="3EE5138F" w:rsidR="00D70890" w:rsidRDefault="00F70D08" w:rsidP="00F70D08">
      <w:pPr>
        <w:pStyle w:val="1"/>
        <w:rPr>
          <w:lang w:eastAsia="ko-KR"/>
        </w:rPr>
      </w:pPr>
      <w:bookmarkStart w:id="7" w:name="_Toc19694109"/>
      <w:r>
        <w:rPr>
          <w:lang w:eastAsia="ko-KR"/>
        </w:rPr>
        <w:t>GitLab</w:t>
      </w:r>
      <w:bookmarkEnd w:id="7"/>
    </w:p>
    <w:p w14:paraId="7473012B" w14:textId="103FA3BD" w:rsidR="00D70890" w:rsidRDefault="00F70D08" w:rsidP="00F70D08">
      <w:pPr>
        <w:pStyle w:val="2"/>
        <w:rPr>
          <w:lang w:eastAsia="ko-KR"/>
        </w:rPr>
      </w:pPr>
      <w:bookmarkStart w:id="8" w:name="_Toc19694110"/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 xml:space="preserve"> key gen</w:t>
      </w:r>
      <w:bookmarkEnd w:id="8"/>
    </w:p>
    <w:p w14:paraId="7FFD9922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kang39@jypark-Precision-T</w:t>
      </w:r>
      <w:proofErr w:type="gramStart"/>
      <w:r>
        <w:rPr>
          <w:lang w:eastAsia="ko-KR"/>
        </w:rPr>
        <w:t>3600:~</w:t>
      </w:r>
      <w:proofErr w:type="gramEnd"/>
      <w:r>
        <w:rPr>
          <w:lang w:eastAsia="ko-KR"/>
        </w:rPr>
        <w:t xml:space="preserve">$ 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-keygen</w:t>
      </w:r>
    </w:p>
    <w:p w14:paraId="3EE8B91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Generating public/private </w:t>
      </w:r>
      <w:proofErr w:type="spellStart"/>
      <w:r>
        <w:rPr>
          <w:lang w:eastAsia="ko-KR"/>
        </w:rPr>
        <w:t>rsa</w:t>
      </w:r>
      <w:proofErr w:type="spellEnd"/>
      <w:r>
        <w:rPr>
          <w:lang w:eastAsia="ko-KR"/>
        </w:rPr>
        <w:t xml:space="preserve"> key pair.</w:t>
      </w:r>
    </w:p>
    <w:p w14:paraId="01119E6C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file in which to save the key (/home/kang39/.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):</w:t>
      </w:r>
    </w:p>
    <w:p w14:paraId="1BF73A67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 xml:space="preserve"> already exists.</w:t>
      </w:r>
    </w:p>
    <w:p w14:paraId="7688387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Overwrite (y/n)? y</w:t>
      </w:r>
    </w:p>
    <w:p w14:paraId="62EC0C2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passphrase (empty for no passphrase):</w:t>
      </w:r>
    </w:p>
    <w:p w14:paraId="149B3C9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Enter same passphrase again:</w:t>
      </w:r>
    </w:p>
    <w:p w14:paraId="227123F6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identification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id_rsa</w:t>
      </w:r>
      <w:proofErr w:type="spellEnd"/>
      <w:r>
        <w:rPr>
          <w:lang w:eastAsia="ko-KR"/>
        </w:rPr>
        <w:t>.</w:t>
      </w:r>
    </w:p>
    <w:p w14:paraId="697D4E6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Your public key has been saved in /home/kang39/.</w:t>
      </w:r>
      <w:proofErr w:type="spellStart"/>
      <w:r>
        <w:rPr>
          <w:lang w:eastAsia="ko-KR"/>
        </w:rPr>
        <w:t>ssh</w:t>
      </w:r>
      <w:proofErr w:type="spellEnd"/>
      <w:r>
        <w:rPr>
          <w:lang w:eastAsia="ko-KR"/>
        </w:rPr>
        <w:t>/id_rsa.pub.</w:t>
      </w:r>
    </w:p>
    <w:p w14:paraId="0736EFC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lastRenderedPageBreak/>
        <w:t>The key fingerprint is:</w:t>
      </w:r>
    </w:p>
    <w:p w14:paraId="6198D3D8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SHA256:S0pUHtgUPOiaehhcdR6t2rCSrppxzZF+C+/</w:t>
      </w:r>
      <w:proofErr w:type="spellStart"/>
      <w:r>
        <w:rPr>
          <w:lang w:eastAsia="ko-KR"/>
        </w:rPr>
        <w:t>uDvczTrU</w:t>
      </w:r>
      <w:proofErr w:type="spellEnd"/>
      <w:r>
        <w:rPr>
          <w:lang w:eastAsia="ko-KR"/>
        </w:rPr>
        <w:t xml:space="preserve"> kang39@jypark-Precision-T3600</w:t>
      </w:r>
    </w:p>
    <w:p w14:paraId="3F03F4AA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The key's </w:t>
      </w:r>
      <w:proofErr w:type="spellStart"/>
      <w:r>
        <w:rPr>
          <w:lang w:eastAsia="ko-KR"/>
        </w:rPr>
        <w:t>randomart</w:t>
      </w:r>
      <w:proofErr w:type="spellEnd"/>
      <w:r>
        <w:rPr>
          <w:lang w:eastAsia="ko-KR"/>
        </w:rPr>
        <w:t xml:space="preserve"> image is:</w:t>
      </w:r>
    </w:p>
    <w:p w14:paraId="15CDE68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+---[RSA </w:t>
      </w:r>
      <w:proofErr w:type="gramStart"/>
      <w:r>
        <w:rPr>
          <w:lang w:eastAsia="ko-KR"/>
        </w:rPr>
        <w:t>2048]----</w:t>
      </w:r>
      <w:proofErr w:type="gramEnd"/>
      <w:r>
        <w:rPr>
          <w:lang w:eastAsia="ko-KR"/>
        </w:rPr>
        <w:t>+</w:t>
      </w:r>
    </w:p>
    <w:p w14:paraId="171117BE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 *=o       |</w:t>
      </w:r>
    </w:p>
    <w:p w14:paraId="05C899EF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     +o</w:t>
      </w:r>
      <w:proofErr w:type="gramStart"/>
      <w:r>
        <w:rPr>
          <w:lang w:eastAsia="ko-KR"/>
        </w:rPr>
        <w:t>*..</w:t>
      </w:r>
      <w:proofErr w:type="gramEnd"/>
      <w:r>
        <w:rPr>
          <w:lang w:eastAsia="ko-KR"/>
        </w:rPr>
        <w:t xml:space="preserve">      |</w:t>
      </w:r>
    </w:p>
    <w:p w14:paraId="7BC62B5B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   </w:t>
      </w:r>
      <w:proofErr w:type="spellStart"/>
      <w:r>
        <w:rPr>
          <w:lang w:eastAsia="ko-KR"/>
        </w:rPr>
        <w:t>o.o</w:t>
      </w:r>
      <w:proofErr w:type="spellEnd"/>
      <w:r>
        <w:rPr>
          <w:lang w:eastAsia="ko-KR"/>
        </w:rPr>
        <w:t>.+       |</w:t>
      </w:r>
    </w:p>
    <w:p w14:paraId="7C7A3179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 </w:t>
      </w:r>
      <w:proofErr w:type="gramStart"/>
      <w:r>
        <w:rPr>
          <w:lang w:eastAsia="ko-KR"/>
        </w:rPr>
        <w:t xml:space="preserve">  .</w:t>
      </w:r>
      <w:proofErr w:type="spellStart"/>
      <w:r>
        <w:rPr>
          <w:lang w:eastAsia="ko-KR"/>
        </w:rPr>
        <w:t>oo</w:t>
      </w:r>
      <w:proofErr w:type="spellEnd"/>
      <w:proofErr w:type="gramEnd"/>
      <w:r>
        <w:rPr>
          <w:lang w:eastAsia="ko-KR"/>
        </w:rPr>
        <w:t xml:space="preserve"> o        |</w:t>
      </w:r>
    </w:p>
    <w:p w14:paraId="76C8F30D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 . </w:t>
      </w:r>
      <w:proofErr w:type="gramStart"/>
      <w:r>
        <w:rPr>
          <w:lang w:eastAsia="ko-KR"/>
        </w:rPr>
        <w:t>.o</w:t>
      </w:r>
      <w:proofErr w:type="gramEnd"/>
      <w:r>
        <w:rPr>
          <w:lang w:eastAsia="ko-KR"/>
        </w:rPr>
        <w:t>+.=S .      |</w:t>
      </w:r>
    </w:p>
    <w:p w14:paraId="162142EB" w14:textId="77777777" w:rsidR="00F70D08" w:rsidRDefault="00F70D08" w:rsidP="00F70D08">
      <w:pPr>
        <w:rPr>
          <w:lang w:eastAsia="ko-KR"/>
        </w:rPr>
      </w:pPr>
      <w:proofErr w:type="gramStart"/>
      <w:r>
        <w:rPr>
          <w:lang w:eastAsia="ko-KR"/>
        </w:rPr>
        <w:t>|  o</w:t>
      </w:r>
      <w:proofErr w:type="gramEnd"/>
      <w:r>
        <w:rPr>
          <w:lang w:eastAsia="ko-KR"/>
        </w:rPr>
        <w:t>+=</w:t>
      </w:r>
      <w:proofErr w:type="spellStart"/>
      <w:r>
        <w:rPr>
          <w:lang w:eastAsia="ko-KR"/>
        </w:rPr>
        <w:t>ooo.o</w:t>
      </w:r>
      <w:proofErr w:type="spellEnd"/>
      <w:r>
        <w:rPr>
          <w:lang w:eastAsia="ko-KR"/>
        </w:rPr>
        <w:t xml:space="preserve"> .     |</w:t>
      </w:r>
    </w:p>
    <w:p w14:paraId="1510FB5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 xml:space="preserve">|. </w:t>
      </w:r>
      <w:proofErr w:type="gramStart"/>
      <w:r>
        <w:rPr>
          <w:lang w:eastAsia="ko-KR"/>
        </w:rPr>
        <w:t>.=</w:t>
      </w:r>
      <w:proofErr w:type="gramEnd"/>
      <w:r>
        <w:rPr>
          <w:lang w:eastAsia="ko-KR"/>
        </w:rPr>
        <w:t>*.+ o E      |</w:t>
      </w:r>
    </w:p>
    <w:p w14:paraId="478683B5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 +o o* +o        |</w:t>
      </w:r>
    </w:p>
    <w:p w14:paraId="0E778774" w14:textId="77777777" w:rsidR="00F70D08" w:rsidRDefault="00F70D08" w:rsidP="00F70D08">
      <w:pPr>
        <w:rPr>
          <w:lang w:eastAsia="ko-KR"/>
        </w:rPr>
      </w:pPr>
      <w:r>
        <w:rPr>
          <w:lang w:eastAsia="ko-KR"/>
        </w:rPr>
        <w:t>|</w:t>
      </w:r>
      <w:proofErr w:type="spellStart"/>
      <w:proofErr w:type="gramStart"/>
      <w:r>
        <w:rPr>
          <w:lang w:eastAsia="ko-KR"/>
        </w:rPr>
        <w:t>o..o</w:t>
      </w:r>
      <w:proofErr w:type="spellEnd"/>
      <w:proofErr w:type="gramEnd"/>
      <w:r>
        <w:rPr>
          <w:lang w:eastAsia="ko-KR"/>
        </w:rPr>
        <w:t xml:space="preserve"> =B.oo       |</w:t>
      </w:r>
    </w:p>
    <w:p w14:paraId="71B6EF53" w14:textId="1A9438AC" w:rsidR="00D70890" w:rsidRDefault="00F70D08" w:rsidP="00F70D08">
      <w:pPr>
        <w:rPr>
          <w:lang w:eastAsia="ko-KR"/>
        </w:rPr>
      </w:pPr>
      <w:r>
        <w:rPr>
          <w:lang w:eastAsia="ko-KR"/>
        </w:rPr>
        <w:t>+----[SHA</w:t>
      </w:r>
      <w:proofErr w:type="gramStart"/>
      <w:r>
        <w:rPr>
          <w:lang w:eastAsia="ko-KR"/>
        </w:rPr>
        <w:t>256]-----</w:t>
      </w:r>
      <w:proofErr w:type="gramEnd"/>
      <w:r>
        <w:rPr>
          <w:lang w:eastAsia="ko-KR"/>
        </w:rPr>
        <w:t>+</w:t>
      </w:r>
    </w:p>
    <w:p w14:paraId="60691EAF" w14:textId="4298A2E9" w:rsidR="00D70890" w:rsidRDefault="00F70D08" w:rsidP="00F70D08">
      <w:pPr>
        <w:pStyle w:val="2"/>
        <w:rPr>
          <w:lang w:eastAsia="ko-KR"/>
        </w:rPr>
      </w:pPr>
      <w:bookmarkStart w:id="9" w:name="_Toc19694111"/>
      <w:r>
        <w:rPr>
          <w:lang w:eastAsia="ko-KR"/>
        </w:rPr>
        <w:t>Git Global Setup</w:t>
      </w:r>
      <w:bookmarkEnd w:id="9"/>
    </w:p>
    <w:p w14:paraId="4C6C77C6" w14:textId="2BD6E5F0" w:rsidR="00F70D08" w:rsidRP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$git config --global user.name "</w:t>
      </w:r>
      <w:r>
        <w:rPr>
          <w:rFonts w:ascii="Courier New" w:eastAsia="Times New Roman" w:hAnsi="Courier New" w:cs="Courier New"/>
          <w:sz w:val="20"/>
          <w:szCs w:val="20"/>
          <w:lang w:eastAsia="ko-KR"/>
        </w:rPr>
        <w:t>kang39</w:t>
      </w: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"</w:t>
      </w:r>
    </w:p>
    <w:p w14:paraId="79B750A9" w14:textId="36EB538C" w:rsidR="00D70890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$git config --global </w:t>
      </w:r>
      <w:proofErr w:type="spellStart"/>
      <w:proofErr w:type="gramStart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>user.email</w:t>
      </w:r>
      <w:proofErr w:type="spellEnd"/>
      <w:proofErr w:type="gramEnd"/>
      <w:r w:rsidRPr="00F70D08">
        <w:rPr>
          <w:rFonts w:ascii="Courier New" w:eastAsia="Times New Roman" w:hAnsi="Courier New" w:cs="Courier New"/>
          <w:sz w:val="20"/>
          <w:szCs w:val="20"/>
          <w:lang w:eastAsia="ko-KR"/>
        </w:rPr>
        <w:t xml:space="preserve"> </w:t>
      </w:r>
      <w:hyperlink r:id="rId18" w:history="1"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sang-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gu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.</w:t>
        </w:r>
        <w:r w:rsidRPr="0004759F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kang</w:t>
        </w:r>
        <w:r w:rsidRPr="00F70D08">
          <w:rPr>
            <w:rStyle w:val="a6"/>
            <w:rFonts w:ascii="Courier New" w:eastAsia="Times New Roman" w:hAnsi="Courier New" w:cs="Courier New"/>
            <w:sz w:val="20"/>
            <w:szCs w:val="20"/>
            <w:lang w:eastAsia="ko-KR"/>
          </w:rPr>
          <w:t>@viavisolutions.com</w:t>
        </w:r>
      </w:hyperlink>
    </w:p>
    <w:p w14:paraId="07462D66" w14:textId="7CF0FA32" w:rsidR="00F70D08" w:rsidRDefault="00F70D08" w:rsidP="00F70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ko-KR"/>
        </w:rPr>
      </w:pPr>
    </w:p>
    <w:p w14:paraId="43BB5649" w14:textId="47A12366" w:rsidR="00F70D08" w:rsidRPr="00F70D08" w:rsidRDefault="00F70D08" w:rsidP="00F70D08">
      <w:pPr>
        <w:pStyle w:val="2"/>
        <w:rPr>
          <w:lang w:eastAsia="ko-KR"/>
        </w:rPr>
      </w:pPr>
      <w:bookmarkStart w:id="10" w:name="_Toc19694112"/>
      <w:r>
        <w:rPr>
          <w:lang w:eastAsia="ko-KR"/>
        </w:rPr>
        <w:t>SSH Key Add</w:t>
      </w:r>
      <w:bookmarkEnd w:id="10"/>
    </w:p>
    <w:p w14:paraId="6292239B" w14:textId="0528EA05" w:rsidR="0079721A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우측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클릭</w:t>
      </w:r>
    </w:p>
    <w:p w14:paraId="0DA687F4" w14:textId="20D9D875" w:rsidR="00F70D08" w:rsidRDefault="00F70D08" w:rsidP="006C0865">
      <w:pPr>
        <w:rPr>
          <w:lang w:eastAsia="ko-KR"/>
        </w:rPr>
      </w:pPr>
      <w:r>
        <w:rPr>
          <w:lang w:eastAsia="ko-KR"/>
        </w:rPr>
        <w:t>Settings</w:t>
      </w:r>
    </w:p>
    <w:p w14:paraId="6051D607" w14:textId="6A856A19" w:rsidR="00F70D08" w:rsidRDefault="00F70D08" w:rsidP="006C0865">
      <w:pPr>
        <w:rPr>
          <w:lang w:eastAsia="ko-KR"/>
        </w:rPr>
      </w:pPr>
      <w:r>
        <w:rPr>
          <w:rFonts w:hint="eastAsia"/>
          <w:lang w:eastAsia="ko-KR"/>
        </w:rPr>
        <w:t>좌측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SSH Keys</w:t>
      </w:r>
    </w:p>
    <w:p w14:paraId="1B4432AD" w14:textId="4F150EFB" w:rsidR="00F70D08" w:rsidRDefault="00F70D08" w:rsidP="006C0865">
      <w:pPr>
        <w:rPr>
          <w:lang w:eastAsia="ko-KR"/>
        </w:rPr>
      </w:pPr>
      <w:r>
        <w:rPr>
          <w:lang w:eastAsia="ko-KR"/>
        </w:rPr>
        <w:t>Id_rsa.pub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Add key </w:t>
      </w:r>
      <w:r>
        <w:rPr>
          <w:rFonts w:hint="eastAsia"/>
          <w:lang w:eastAsia="ko-KR"/>
        </w:rPr>
        <w:t>클릭</w:t>
      </w:r>
    </w:p>
    <w:p w14:paraId="75EC866D" w14:textId="1153E191" w:rsidR="00F70D08" w:rsidRDefault="00F70D08" w:rsidP="006C0865">
      <w:pPr>
        <w:rPr>
          <w:lang w:eastAsia="ko-KR"/>
        </w:rPr>
      </w:pPr>
      <w:r w:rsidRPr="00F70D08">
        <w:rPr>
          <w:lang w:eastAsia="ko-KR"/>
        </w:rPr>
        <w:t>C:\Users\kan63697\.ssh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id_rsa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id_rsa.pub </w:t>
      </w:r>
      <w:r>
        <w:rPr>
          <w:rFonts w:hint="eastAsia"/>
          <w:lang w:eastAsia="ko-KR"/>
        </w:rPr>
        <w:t>복사해서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붙여넣기</w:t>
      </w:r>
    </w:p>
    <w:p w14:paraId="6B74D0B4" w14:textId="304A7369" w:rsidR="0079721A" w:rsidRDefault="0079721A" w:rsidP="006C0865">
      <w:pPr>
        <w:rPr>
          <w:lang w:eastAsia="ko-KR"/>
        </w:rPr>
      </w:pPr>
    </w:p>
    <w:p w14:paraId="333A4169" w14:textId="5CEC30CF" w:rsidR="008D7715" w:rsidRDefault="008D7715" w:rsidP="006C0865">
      <w:pPr>
        <w:rPr>
          <w:lang w:eastAsia="ko-KR"/>
        </w:rPr>
      </w:pPr>
    </w:p>
    <w:p w14:paraId="6C1962F8" w14:textId="24F6A1E8" w:rsidR="008D7715" w:rsidRDefault="008D7715" w:rsidP="006C0865">
      <w:pPr>
        <w:rPr>
          <w:lang w:eastAsia="ko-KR"/>
        </w:rPr>
      </w:pPr>
    </w:p>
    <w:p w14:paraId="24AE04A5" w14:textId="42F4ECBB" w:rsidR="008D7715" w:rsidRDefault="008D7715" w:rsidP="006C0865">
      <w:pPr>
        <w:rPr>
          <w:lang w:eastAsia="ko-KR"/>
        </w:rPr>
      </w:pPr>
    </w:p>
    <w:p w14:paraId="492AA404" w14:textId="03E2FE61" w:rsidR="008D7715" w:rsidRDefault="008D7715" w:rsidP="006C0865">
      <w:pPr>
        <w:rPr>
          <w:lang w:eastAsia="ko-KR"/>
        </w:rPr>
      </w:pPr>
    </w:p>
    <w:p w14:paraId="3645894F" w14:textId="24B16CC6" w:rsidR="008D7715" w:rsidRDefault="008D7715" w:rsidP="006C0865">
      <w:pPr>
        <w:rPr>
          <w:lang w:eastAsia="ko-KR"/>
        </w:rPr>
      </w:pPr>
    </w:p>
    <w:p w14:paraId="45A6AFF0" w14:textId="26B85305" w:rsidR="008D7715" w:rsidRDefault="008D7715" w:rsidP="006C0865">
      <w:pPr>
        <w:rPr>
          <w:lang w:eastAsia="ko-KR"/>
        </w:rPr>
      </w:pPr>
    </w:p>
    <w:p w14:paraId="0855AF93" w14:textId="5A3D5C30" w:rsidR="008D7715" w:rsidRDefault="008D7715" w:rsidP="006C0865">
      <w:pPr>
        <w:rPr>
          <w:lang w:eastAsia="ko-KR"/>
        </w:rPr>
      </w:pPr>
    </w:p>
    <w:p w14:paraId="7F0689B5" w14:textId="38DDD0A7" w:rsidR="008D7715" w:rsidRDefault="008D7715" w:rsidP="006C0865">
      <w:pPr>
        <w:rPr>
          <w:lang w:eastAsia="ko-KR"/>
        </w:rPr>
      </w:pPr>
    </w:p>
    <w:p w14:paraId="309A5FB9" w14:textId="77777777" w:rsidR="008D7715" w:rsidRDefault="008D7715" w:rsidP="006C0865">
      <w:pPr>
        <w:rPr>
          <w:lang w:eastAsia="ko-KR"/>
        </w:rPr>
      </w:pPr>
    </w:p>
    <w:p w14:paraId="7D58DA8B" w14:textId="04B0446E" w:rsidR="004A0C2C" w:rsidRDefault="004A0C2C" w:rsidP="007C6465">
      <w:pPr>
        <w:rPr>
          <w:lang w:eastAsia="ko-KR"/>
        </w:rPr>
      </w:pPr>
    </w:p>
    <w:p w14:paraId="55A5B95B" w14:textId="77777777" w:rsidR="00C57F4F" w:rsidRDefault="00C57F4F" w:rsidP="007C6465">
      <w:pPr>
        <w:rPr>
          <w:lang w:eastAsia="ko-KR"/>
        </w:rPr>
      </w:pPr>
    </w:p>
    <w:sectPr w:rsidR="00C57F4F" w:rsidSect="002E5997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69442" w14:textId="77777777" w:rsidR="003F7921" w:rsidRDefault="003F7921" w:rsidP="00A33843">
      <w:pPr>
        <w:spacing w:after="0" w:line="240" w:lineRule="auto"/>
      </w:pPr>
      <w:r>
        <w:separator/>
      </w:r>
    </w:p>
  </w:endnote>
  <w:endnote w:type="continuationSeparator" w:id="0">
    <w:p w14:paraId="406AA554" w14:textId="77777777" w:rsidR="003F7921" w:rsidRDefault="003F792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840DE2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25EFCB69" w:rsidR="00840DE2" w:rsidRPr="003F3259" w:rsidRDefault="00840DE2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 w:rsidR="00D70890">
            <w:rPr>
              <w:rFonts w:eastAsiaTheme="minorEastAsia"/>
              <w:sz w:val="20"/>
              <w:lang w:eastAsia="ko-KR"/>
            </w:rPr>
            <w:t>D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 w:rsidR="00D70890">
            <w:rPr>
              <w:rFonts w:eastAsiaTheme="minorEastAsia"/>
              <w:sz w:val="20"/>
              <w:lang w:eastAsia="ko-KR"/>
            </w:rPr>
            <w:t>1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840DE2" w:rsidRPr="003F3259" w:rsidRDefault="00840DE2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840DE2" w:rsidRPr="00AB710B" w:rsidRDefault="00840DE2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840DE2" w:rsidRPr="003F3259" w:rsidRDefault="00840DE2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840DE2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840DE2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840DE2" w:rsidRPr="003F3259" w:rsidRDefault="00840DE2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840DE2" w:rsidRPr="000311E3" w:rsidRDefault="00840DE2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840DE2" w14:paraId="7AFC072F" w14:textId="77777777" w:rsidTr="001A0EF6">
      <w:tc>
        <w:tcPr>
          <w:tcW w:w="9540" w:type="dxa"/>
          <w:gridSpan w:val="2"/>
        </w:tcPr>
        <w:p w14:paraId="7AFC072D" w14:textId="77777777" w:rsidR="00840DE2" w:rsidRPr="001A0EF6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840DE2" w:rsidRDefault="00840DE2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840DE2" w14:paraId="7AFC0732" w14:textId="77777777" w:rsidTr="001A0EF6">
      <w:tc>
        <w:tcPr>
          <w:tcW w:w="5580" w:type="dxa"/>
        </w:tcPr>
        <w:p w14:paraId="7AFC0730" w14:textId="77777777" w:rsidR="00840DE2" w:rsidRDefault="00840DE2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0C88CCD9" w:rsidR="00840DE2" w:rsidRDefault="00840DE2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3F7921">
            <w:fldChar w:fldCharType="begin"/>
          </w:r>
          <w:r w:rsidR="003F7921">
            <w:instrText xml:space="preserve"> NUMPAGES  \* Arabic  \* MERGEFORMAT </w:instrText>
          </w:r>
          <w:r w:rsidR="003F7921">
            <w:fldChar w:fldCharType="separate"/>
          </w:r>
          <w:r>
            <w:rPr>
              <w:noProof/>
            </w:rPr>
            <w:t>6</w:t>
          </w:r>
          <w:r w:rsidR="003F7921">
            <w:rPr>
              <w:noProof/>
            </w:rPr>
            <w:fldChar w:fldCharType="end"/>
          </w:r>
        </w:p>
      </w:tc>
    </w:tr>
  </w:tbl>
  <w:p w14:paraId="7AFC0733" w14:textId="77777777" w:rsidR="00840DE2" w:rsidRPr="004906B9" w:rsidRDefault="00840DE2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C6B2C" w14:textId="77777777" w:rsidR="003F7921" w:rsidRDefault="003F7921" w:rsidP="00A33843">
      <w:pPr>
        <w:spacing w:after="0" w:line="240" w:lineRule="auto"/>
      </w:pPr>
      <w:r>
        <w:separator/>
      </w:r>
    </w:p>
  </w:footnote>
  <w:footnote w:type="continuationSeparator" w:id="0">
    <w:p w14:paraId="69ED8CBD" w14:textId="77777777" w:rsidR="003F7921" w:rsidRDefault="003F792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CF645C5" w:rsidR="00840DE2" w:rsidRPr="00385CAB" w:rsidRDefault="00840DE2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70890">
      <w:rPr>
        <w:noProof/>
        <w:sz w:val="28"/>
        <w:lang w:eastAsia="ko-KR"/>
      </w:rPr>
      <w:t>CA4G Development</w:t>
    </w:r>
  </w:p>
  <w:p w14:paraId="7AFC0721" w14:textId="77777777" w:rsidR="00840DE2" w:rsidRDefault="00840DE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8"/>
  </w:num>
  <w:num w:numId="5">
    <w:abstractNumId w:val="11"/>
  </w:num>
  <w:num w:numId="6">
    <w:abstractNumId w:val="9"/>
  </w:num>
  <w:num w:numId="7">
    <w:abstractNumId w:val="4"/>
  </w:num>
  <w:num w:numId="8">
    <w:abstractNumId w:val="1"/>
  </w:num>
  <w:num w:numId="9">
    <w:abstractNumId w:val="6"/>
  </w:num>
  <w:num w:numId="10">
    <w:abstractNumId w:val="7"/>
  </w:num>
  <w:num w:numId="11">
    <w:abstractNumId w:val="2"/>
  </w:num>
  <w:num w:numId="1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7116"/>
    <w:rsid w:val="0001789D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CC"/>
    <w:rsid w:val="0005163A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747C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41C"/>
    <w:rsid w:val="00082B2A"/>
    <w:rsid w:val="00082D22"/>
    <w:rsid w:val="00082EEF"/>
    <w:rsid w:val="00083BC1"/>
    <w:rsid w:val="00084B7D"/>
    <w:rsid w:val="000850C2"/>
    <w:rsid w:val="00085137"/>
    <w:rsid w:val="0008596B"/>
    <w:rsid w:val="000905C2"/>
    <w:rsid w:val="00091B9C"/>
    <w:rsid w:val="00092A26"/>
    <w:rsid w:val="0009315A"/>
    <w:rsid w:val="00093AD5"/>
    <w:rsid w:val="00096DF7"/>
    <w:rsid w:val="000974AB"/>
    <w:rsid w:val="000A2B59"/>
    <w:rsid w:val="000A6693"/>
    <w:rsid w:val="000A6AE9"/>
    <w:rsid w:val="000A7068"/>
    <w:rsid w:val="000B0F1E"/>
    <w:rsid w:val="000B1784"/>
    <w:rsid w:val="000B30DF"/>
    <w:rsid w:val="000B3C3A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D19B3"/>
    <w:rsid w:val="000D41C2"/>
    <w:rsid w:val="000D4C46"/>
    <w:rsid w:val="000D4E3D"/>
    <w:rsid w:val="000D520D"/>
    <w:rsid w:val="000D5744"/>
    <w:rsid w:val="000D5E21"/>
    <w:rsid w:val="000D77BB"/>
    <w:rsid w:val="000E05B1"/>
    <w:rsid w:val="000E12EF"/>
    <w:rsid w:val="000E153E"/>
    <w:rsid w:val="000E2C14"/>
    <w:rsid w:val="000E3355"/>
    <w:rsid w:val="000E3AD1"/>
    <w:rsid w:val="000E3FE7"/>
    <w:rsid w:val="000E59DB"/>
    <w:rsid w:val="000E629D"/>
    <w:rsid w:val="000F19D9"/>
    <w:rsid w:val="000F2A58"/>
    <w:rsid w:val="000F2E97"/>
    <w:rsid w:val="000F3143"/>
    <w:rsid w:val="000F3451"/>
    <w:rsid w:val="000F5CF2"/>
    <w:rsid w:val="000F62D9"/>
    <w:rsid w:val="000F6538"/>
    <w:rsid w:val="000F66C3"/>
    <w:rsid w:val="000F6BE0"/>
    <w:rsid w:val="000F6D41"/>
    <w:rsid w:val="000F78E3"/>
    <w:rsid w:val="001009A8"/>
    <w:rsid w:val="0010142F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600BB"/>
    <w:rsid w:val="00162169"/>
    <w:rsid w:val="001626B9"/>
    <w:rsid w:val="00162983"/>
    <w:rsid w:val="00163822"/>
    <w:rsid w:val="001639A5"/>
    <w:rsid w:val="00165786"/>
    <w:rsid w:val="001657EB"/>
    <w:rsid w:val="00166458"/>
    <w:rsid w:val="0016700D"/>
    <w:rsid w:val="001670A0"/>
    <w:rsid w:val="001673C7"/>
    <w:rsid w:val="00167CED"/>
    <w:rsid w:val="00167D15"/>
    <w:rsid w:val="001701E2"/>
    <w:rsid w:val="00171210"/>
    <w:rsid w:val="00171A36"/>
    <w:rsid w:val="00171CA3"/>
    <w:rsid w:val="0017250A"/>
    <w:rsid w:val="00172D5D"/>
    <w:rsid w:val="001731CD"/>
    <w:rsid w:val="0017372A"/>
    <w:rsid w:val="00173BF1"/>
    <w:rsid w:val="00176D45"/>
    <w:rsid w:val="00180092"/>
    <w:rsid w:val="00183846"/>
    <w:rsid w:val="00183F71"/>
    <w:rsid w:val="00184704"/>
    <w:rsid w:val="001854B7"/>
    <w:rsid w:val="00185A90"/>
    <w:rsid w:val="00186C56"/>
    <w:rsid w:val="0018754C"/>
    <w:rsid w:val="001923BB"/>
    <w:rsid w:val="00192469"/>
    <w:rsid w:val="00192A74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260C"/>
    <w:rsid w:val="001A3B55"/>
    <w:rsid w:val="001A3C47"/>
    <w:rsid w:val="001A6368"/>
    <w:rsid w:val="001A65AE"/>
    <w:rsid w:val="001A65BE"/>
    <w:rsid w:val="001A6724"/>
    <w:rsid w:val="001A6808"/>
    <w:rsid w:val="001B00E1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CB0"/>
    <w:rsid w:val="00230322"/>
    <w:rsid w:val="002308D0"/>
    <w:rsid w:val="00232E4B"/>
    <w:rsid w:val="00232EA2"/>
    <w:rsid w:val="0023308C"/>
    <w:rsid w:val="00234135"/>
    <w:rsid w:val="002342A2"/>
    <w:rsid w:val="002352FF"/>
    <w:rsid w:val="002355A6"/>
    <w:rsid w:val="00236255"/>
    <w:rsid w:val="00236682"/>
    <w:rsid w:val="00236F29"/>
    <w:rsid w:val="00242B9A"/>
    <w:rsid w:val="00242C57"/>
    <w:rsid w:val="00243271"/>
    <w:rsid w:val="002437F2"/>
    <w:rsid w:val="002448A5"/>
    <w:rsid w:val="0024628E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F00"/>
    <w:rsid w:val="002C1DE5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F0596"/>
    <w:rsid w:val="002F314D"/>
    <w:rsid w:val="002F463B"/>
    <w:rsid w:val="002F4A11"/>
    <w:rsid w:val="002F4EFC"/>
    <w:rsid w:val="002F6671"/>
    <w:rsid w:val="002F7C48"/>
    <w:rsid w:val="00301EDD"/>
    <w:rsid w:val="00301F0F"/>
    <w:rsid w:val="00303138"/>
    <w:rsid w:val="0030594E"/>
    <w:rsid w:val="00305AC9"/>
    <w:rsid w:val="00305C34"/>
    <w:rsid w:val="00305FE1"/>
    <w:rsid w:val="003075F0"/>
    <w:rsid w:val="00310396"/>
    <w:rsid w:val="0031056B"/>
    <w:rsid w:val="00310744"/>
    <w:rsid w:val="00311807"/>
    <w:rsid w:val="00314189"/>
    <w:rsid w:val="00315953"/>
    <w:rsid w:val="0031664E"/>
    <w:rsid w:val="0031733A"/>
    <w:rsid w:val="00320DAA"/>
    <w:rsid w:val="00320FFB"/>
    <w:rsid w:val="00321FC3"/>
    <w:rsid w:val="00323957"/>
    <w:rsid w:val="00325DC4"/>
    <w:rsid w:val="0032618E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57B9"/>
    <w:rsid w:val="00335A56"/>
    <w:rsid w:val="003364FB"/>
    <w:rsid w:val="00340A1B"/>
    <w:rsid w:val="00342741"/>
    <w:rsid w:val="0034373B"/>
    <w:rsid w:val="0034396F"/>
    <w:rsid w:val="00345B52"/>
    <w:rsid w:val="003467A9"/>
    <w:rsid w:val="00346D87"/>
    <w:rsid w:val="00346F75"/>
    <w:rsid w:val="00352426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77953"/>
    <w:rsid w:val="00380EBD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EDC"/>
    <w:rsid w:val="00394C36"/>
    <w:rsid w:val="00394FD1"/>
    <w:rsid w:val="00396050"/>
    <w:rsid w:val="00396DA3"/>
    <w:rsid w:val="003975E2"/>
    <w:rsid w:val="00397BDC"/>
    <w:rsid w:val="00397DF7"/>
    <w:rsid w:val="003A0B47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500D"/>
    <w:rsid w:val="003B5A6F"/>
    <w:rsid w:val="003B6742"/>
    <w:rsid w:val="003B716F"/>
    <w:rsid w:val="003B7847"/>
    <w:rsid w:val="003C0FBE"/>
    <w:rsid w:val="003C4805"/>
    <w:rsid w:val="003C5D04"/>
    <w:rsid w:val="003C6229"/>
    <w:rsid w:val="003C703C"/>
    <w:rsid w:val="003D08BE"/>
    <w:rsid w:val="003D1007"/>
    <w:rsid w:val="003D1383"/>
    <w:rsid w:val="003D32DB"/>
    <w:rsid w:val="003D4BA2"/>
    <w:rsid w:val="003D6379"/>
    <w:rsid w:val="003D71B6"/>
    <w:rsid w:val="003E022C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E7DAD"/>
    <w:rsid w:val="003F02E7"/>
    <w:rsid w:val="003F0327"/>
    <w:rsid w:val="003F2A33"/>
    <w:rsid w:val="003F3DC8"/>
    <w:rsid w:val="003F4475"/>
    <w:rsid w:val="003F5E16"/>
    <w:rsid w:val="003F63CE"/>
    <w:rsid w:val="003F768C"/>
    <w:rsid w:val="003F7805"/>
    <w:rsid w:val="003F7921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8A"/>
    <w:rsid w:val="00444802"/>
    <w:rsid w:val="00445E83"/>
    <w:rsid w:val="00450C74"/>
    <w:rsid w:val="00451DA4"/>
    <w:rsid w:val="00451F15"/>
    <w:rsid w:val="00455053"/>
    <w:rsid w:val="00455EAD"/>
    <w:rsid w:val="004562CA"/>
    <w:rsid w:val="004569DE"/>
    <w:rsid w:val="00461478"/>
    <w:rsid w:val="00461E7C"/>
    <w:rsid w:val="00462F08"/>
    <w:rsid w:val="00463569"/>
    <w:rsid w:val="00463F64"/>
    <w:rsid w:val="0046542C"/>
    <w:rsid w:val="00465456"/>
    <w:rsid w:val="00465B46"/>
    <w:rsid w:val="0047029F"/>
    <w:rsid w:val="00471A88"/>
    <w:rsid w:val="00471F4A"/>
    <w:rsid w:val="004755CF"/>
    <w:rsid w:val="0047731D"/>
    <w:rsid w:val="00477731"/>
    <w:rsid w:val="00477FE6"/>
    <w:rsid w:val="0048110A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367A"/>
    <w:rsid w:val="004943A1"/>
    <w:rsid w:val="004951F7"/>
    <w:rsid w:val="00495340"/>
    <w:rsid w:val="00496309"/>
    <w:rsid w:val="004A0250"/>
    <w:rsid w:val="004A0C2C"/>
    <w:rsid w:val="004A0DEB"/>
    <w:rsid w:val="004A0FF9"/>
    <w:rsid w:val="004A185D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352"/>
    <w:rsid w:val="004C3065"/>
    <w:rsid w:val="004C4141"/>
    <w:rsid w:val="004C628F"/>
    <w:rsid w:val="004C66AA"/>
    <w:rsid w:val="004C71E4"/>
    <w:rsid w:val="004D0941"/>
    <w:rsid w:val="004D2B3E"/>
    <w:rsid w:val="004D2F77"/>
    <w:rsid w:val="004D3561"/>
    <w:rsid w:val="004D457F"/>
    <w:rsid w:val="004D556D"/>
    <w:rsid w:val="004D62B4"/>
    <w:rsid w:val="004D760D"/>
    <w:rsid w:val="004E0B93"/>
    <w:rsid w:val="004E0F91"/>
    <w:rsid w:val="004E1A33"/>
    <w:rsid w:val="004E24FA"/>
    <w:rsid w:val="004E3512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5E31"/>
    <w:rsid w:val="004F698F"/>
    <w:rsid w:val="004F6E1A"/>
    <w:rsid w:val="00500360"/>
    <w:rsid w:val="005015D7"/>
    <w:rsid w:val="00502485"/>
    <w:rsid w:val="00502CDB"/>
    <w:rsid w:val="00502E99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92"/>
    <w:rsid w:val="00511534"/>
    <w:rsid w:val="00514A6B"/>
    <w:rsid w:val="00514C6B"/>
    <w:rsid w:val="00517958"/>
    <w:rsid w:val="005204B7"/>
    <w:rsid w:val="00521660"/>
    <w:rsid w:val="005221AF"/>
    <w:rsid w:val="00526896"/>
    <w:rsid w:val="005272AB"/>
    <w:rsid w:val="0053208D"/>
    <w:rsid w:val="005330D3"/>
    <w:rsid w:val="00534AEA"/>
    <w:rsid w:val="00540F07"/>
    <w:rsid w:val="00544032"/>
    <w:rsid w:val="00544849"/>
    <w:rsid w:val="00545576"/>
    <w:rsid w:val="005477CD"/>
    <w:rsid w:val="00552814"/>
    <w:rsid w:val="00554C04"/>
    <w:rsid w:val="00555CBB"/>
    <w:rsid w:val="00556527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67C3"/>
    <w:rsid w:val="00586B3A"/>
    <w:rsid w:val="00590388"/>
    <w:rsid w:val="00590A88"/>
    <w:rsid w:val="00590D9B"/>
    <w:rsid w:val="00592CEB"/>
    <w:rsid w:val="00594A2C"/>
    <w:rsid w:val="00594F03"/>
    <w:rsid w:val="00595B6A"/>
    <w:rsid w:val="00596057"/>
    <w:rsid w:val="005A0AA8"/>
    <w:rsid w:val="005A0E2B"/>
    <w:rsid w:val="005A134F"/>
    <w:rsid w:val="005A1561"/>
    <w:rsid w:val="005A1CE9"/>
    <w:rsid w:val="005A2E49"/>
    <w:rsid w:val="005A5261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1A24"/>
    <w:rsid w:val="005C3662"/>
    <w:rsid w:val="005C4023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718E"/>
    <w:rsid w:val="005E732B"/>
    <w:rsid w:val="005F0D2C"/>
    <w:rsid w:val="005F16F6"/>
    <w:rsid w:val="005F21C9"/>
    <w:rsid w:val="005F33F1"/>
    <w:rsid w:val="005F382D"/>
    <w:rsid w:val="005F3EB8"/>
    <w:rsid w:val="005F4894"/>
    <w:rsid w:val="005F5036"/>
    <w:rsid w:val="005F7319"/>
    <w:rsid w:val="005F7666"/>
    <w:rsid w:val="005F77FE"/>
    <w:rsid w:val="005F7969"/>
    <w:rsid w:val="00602932"/>
    <w:rsid w:val="00603EF6"/>
    <w:rsid w:val="006040D5"/>
    <w:rsid w:val="00604874"/>
    <w:rsid w:val="006065A9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D03"/>
    <w:rsid w:val="006246B5"/>
    <w:rsid w:val="00624E01"/>
    <w:rsid w:val="00624E66"/>
    <w:rsid w:val="00625B18"/>
    <w:rsid w:val="00626384"/>
    <w:rsid w:val="006264D4"/>
    <w:rsid w:val="006278B7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342F"/>
    <w:rsid w:val="00663596"/>
    <w:rsid w:val="00663C3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983"/>
    <w:rsid w:val="00694BAD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A34"/>
    <w:rsid w:val="006B4A99"/>
    <w:rsid w:val="006B6E01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FF2"/>
    <w:rsid w:val="00720C84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1BB5"/>
    <w:rsid w:val="00733273"/>
    <w:rsid w:val="007337F1"/>
    <w:rsid w:val="00734DC9"/>
    <w:rsid w:val="00734E4C"/>
    <w:rsid w:val="00740E9D"/>
    <w:rsid w:val="00743654"/>
    <w:rsid w:val="007439FF"/>
    <w:rsid w:val="00744330"/>
    <w:rsid w:val="00744924"/>
    <w:rsid w:val="00745886"/>
    <w:rsid w:val="00745C8E"/>
    <w:rsid w:val="007464B9"/>
    <w:rsid w:val="00747C04"/>
    <w:rsid w:val="00747F9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4C1"/>
    <w:rsid w:val="00762BC1"/>
    <w:rsid w:val="00762C88"/>
    <w:rsid w:val="00762CCE"/>
    <w:rsid w:val="00762CCF"/>
    <w:rsid w:val="00763060"/>
    <w:rsid w:val="007636CC"/>
    <w:rsid w:val="00763D4F"/>
    <w:rsid w:val="00765625"/>
    <w:rsid w:val="00765748"/>
    <w:rsid w:val="007709C0"/>
    <w:rsid w:val="007713EE"/>
    <w:rsid w:val="007714FD"/>
    <w:rsid w:val="0077212A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CF"/>
    <w:rsid w:val="007B75BE"/>
    <w:rsid w:val="007C078C"/>
    <w:rsid w:val="007C205A"/>
    <w:rsid w:val="007C4455"/>
    <w:rsid w:val="007C44B0"/>
    <w:rsid w:val="007C4861"/>
    <w:rsid w:val="007C6465"/>
    <w:rsid w:val="007C7264"/>
    <w:rsid w:val="007C78E4"/>
    <w:rsid w:val="007D1BEE"/>
    <w:rsid w:val="007D2901"/>
    <w:rsid w:val="007D2B5A"/>
    <w:rsid w:val="007D39A5"/>
    <w:rsid w:val="007D5F99"/>
    <w:rsid w:val="007D6D96"/>
    <w:rsid w:val="007D7E8F"/>
    <w:rsid w:val="007E01A5"/>
    <w:rsid w:val="007E1B3D"/>
    <w:rsid w:val="007E1D87"/>
    <w:rsid w:val="007E2539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3F4C"/>
    <w:rsid w:val="00805C67"/>
    <w:rsid w:val="00805E32"/>
    <w:rsid w:val="0080621E"/>
    <w:rsid w:val="00810FDA"/>
    <w:rsid w:val="0081340E"/>
    <w:rsid w:val="00814F53"/>
    <w:rsid w:val="00817067"/>
    <w:rsid w:val="008206F3"/>
    <w:rsid w:val="008211EE"/>
    <w:rsid w:val="008212F5"/>
    <w:rsid w:val="0082245B"/>
    <w:rsid w:val="008226EC"/>
    <w:rsid w:val="00824219"/>
    <w:rsid w:val="0082522D"/>
    <w:rsid w:val="0082549A"/>
    <w:rsid w:val="00825552"/>
    <w:rsid w:val="00825FF2"/>
    <w:rsid w:val="00830214"/>
    <w:rsid w:val="00832287"/>
    <w:rsid w:val="008329CC"/>
    <w:rsid w:val="0083375D"/>
    <w:rsid w:val="00834C27"/>
    <w:rsid w:val="0083584A"/>
    <w:rsid w:val="00836851"/>
    <w:rsid w:val="008370EA"/>
    <w:rsid w:val="00840815"/>
    <w:rsid w:val="00840ACC"/>
    <w:rsid w:val="00840D07"/>
    <w:rsid w:val="00840DE2"/>
    <w:rsid w:val="00841F6D"/>
    <w:rsid w:val="00841F8D"/>
    <w:rsid w:val="008426CE"/>
    <w:rsid w:val="00843094"/>
    <w:rsid w:val="0084336B"/>
    <w:rsid w:val="00843961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3722"/>
    <w:rsid w:val="0085539C"/>
    <w:rsid w:val="00855EDF"/>
    <w:rsid w:val="00855EF7"/>
    <w:rsid w:val="00856A84"/>
    <w:rsid w:val="008602E2"/>
    <w:rsid w:val="0086077E"/>
    <w:rsid w:val="00861632"/>
    <w:rsid w:val="00862A32"/>
    <w:rsid w:val="00864A16"/>
    <w:rsid w:val="00865E3A"/>
    <w:rsid w:val="00866310"/>
    <w:rsid w:val="00866D8A"/>
    <w:rsid w:val="00870A24"/>
    <w:rsid w:val="00872520"/>
    <w:rsid w:val="00873291"/>
    <w:rsid w:val="00874AFA"/>
    <w:rsid w:val="008800E7"/>
    <w:rsid w:val="008806DC"/>
    <w:rsid w:val="00880FED"/>
    <w:rsid w:val="0088108F"/>
    <w:rsid w:val="0088140B"/>
    <w:rsid w:val="008816B8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03A"/>
    <w:rsid w:val="008A279E"/>
    <w:rsid w:val="008A36F8"/>
    <w:rsid w:val="008A3944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ED9"/>
    <w:rsid w:val="008C406D"/>
    <w:rsid w:val="008C40C0"/>
    <w:rsid w:val="008C561E"/>
    <w:rsid w:val="008C582D"/>
    <w:rsid w:val="008C6789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5326"/>
    <w:rsid w:val="008F5AC6"/>
    <w:rsid w:val="008F5CA4"/>
    <w:rsid w:val="008F5FC5"/>
    <w:rsid w:val="008F7ED6"/>
    <w:rsid w:val="009005F4"/>
    <w:rsid w:val="0090080E"/>
    <w:rsid w:val="00903173"/>
    <w:rsid w:val="00906D10"/>
    <w:rsid w:val="009109E0"/>
    <w:rsid w:val="00910F95"/>
    <w:rsid w:val="00911650"/>
    <w:rsid w:val="00912B0B"/>
    <w:rsid w:val="00914F1D"/>
    <w:rsid w:val="009151E7"/>
    <w:rsid w:val="0091768E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2600"/>
    <w:rsid w:val="009329DD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58B4"/>
    <w:rsid w:val="00945B3B"/>
    <w:rsid w:val="00945C54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6C71"/>
    <w:rsid w:val="009815FE"/>
    <w:rsid w:val="009847D2"/>
    <w:rsid w:val="00985051"/>
    <w:rsid w:val="009852C2"/>
    <w:rsid w:val="0099059D"/>
    <w:rsid w:val="009915B9"/>
    <w:rsid w:val="00991BAE"/>
    <w:rsid w:val="00992CB5"/>
    <w:rsid w:val="0099336F"/>
    <w:rsid w:val="00995065"/>
    <w:rsid w:val="0099525E"/>
    <w:rsid w:val="00997820"/>
    <w:rsid w:val="009A00A7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B0A3C"/>
    <w:rsid w:val="009B117A"/>
    <w:rsid w:val="009B11A5"/>
    <w:rsid w:val="009B2185"/>
    <w:rsid w:val="009B381F"/>
    <w:rsid w:val="009B5846"/>
    <w:rsid w:val="009B6372"/>
    <w:rsid w:val="009B7224"/>
    <w:rsid w:val="009C0C81"/>
    <w:rsid w:val="009C1D93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38E2"/>
    <w:rsid w:val="009D43BB"/>
    <w:rsid w:val="009D4498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5FAA"/>
    <w:rsid w:val="009E65EE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21E"/>
    <w:rsid w:val="00A40422"/>
    <w:rsid w:val="00A42C90"/>
    <w:rsid w:val="00A43425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2A20"/>
    <w:rsid w:val="00A62BF5"/>
    <w:rsid w:val="00A642EA"/>
    <w:rsid w:val="00A650E6"/>
    <w:rsid w:val="00A66667"/>
    <w:rsid w:val="00A71B2E"/>
    <w:rsid w:val="00A72D4C"/>
    <w:rsid w:val="00A7353A"/>
    <w:rsid w:val="00A73990"/>
    <w:rsid w:val="00A73D07"/>
    <w:rsid w:val="00A749B0"/>
    <w:rsid w:val="00A74D56"/>
    <w:rsid w:val="00A7746E"/>
    <w:rsid w:val="00A82E2A"/>
    <w:rsid w:val="00A831FA"/>
    <w:rsid w:val="00A85343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5967"/>
    <w:rsid w:val="00AF634A"/>
    <w:rsid w:val="00AF67AA"/>
    <w:rsid w:val="00AF68C7"/>
    <w:rsid w:val="00AF6B86"/>
    <w:rsid w:val="00AF738D"/>
    <w:rsid w:val="00B02784"/>
    <w:rsid w:val="00B02A30"/>
    <w:rsid w:val="00B034C2"/>
    <w:rsid w:val="00B0509D"/>
    <w:rsid w:val="00B075B1"/>
    <w:rsid w:val="00B147CE"/>
    <w:rsid w:val="00B14AB7"/>
    <w:rsid w:val="00B14C6F"/>
    <w:rsid w:val="00B15040"/>
    <w:rsid w:val="00B15347"/>
    <w:rsid w:val="00B16169"/>
    <w:rsid w:val="00B1703F"/>
    <w:rsid w:val="00B17CBF"/>
    <w:rsid w:val="00B20BE1"/>
    <w:rsid w:val="00B21542"/>
    <w:rsid w:val="00B22421"/>
    <w:rsid w:val="00B22D32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F9A"/>
    <w:rsid w:val="00BA5D8C"/>
    <w:rsid w:val="00BA7FB7"/>
    <w:rsid w:val="00BB04BF"/>
    <w:rsid w:val="00BB0503"/>
    <w:rsid w:val="00BB26CE"/>
    <w:rsid w:val="00BB2ACD"/>
    <w:rsid w:val="00BB2B83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3110"/>
    <w:rsid w:val="00BC454F"/>
    <w:rsid w:val="00BC5A64"/>
    <w:rsid w:val="00BC5FD9"/>
    <w:rsid w:val="00BC6242"/>
    <w:rsid w:val="00BC74F8"/>
    <w:rsid w:val="00BD0EAE"/>
    <w:rsid w:val="00BD31AC"/>
    <w:rsid w:val="00BD330A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40E3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13F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D5C"/>
    <w:rsid w:val="00C33093"/>
    <w:rsid w:val="00C33A13"/>
    <w:rsid w:val="00C36634"/>
    <w:rsid w:val="00C36E32"/>
    <w:rsid w:val="00C37FA3"/>
    <w:rsid w:val="00C40819"/>
    <w:rsid w:val="00C4472B"/>
    <w:rsid w:val="00C4618B"/>
    <w:rsid w:val="00C4620D"/>
    <w:rsid w:val="00C465CC"/>
    <w:rsid w:val="00C46E99"/>
    <w:rsid w:val="00C47A22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9DB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E7C"/>
    <w:rsid w:val="00C80215"/>
    <w:rsid w:val="00C808EA"/>
    <w:rsid w:val="00C822D0"/>
    <w:rsid w:val="00C82DD8"/>
    <w:rsid w:val="00C83BC2"/>
    <w:rsid w:val="00C83DE3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6F89"/>
    <w:rsid w:val="00CA7279"/>
    <w:rsid w:val="00CB0571"/>
    <w:rsid w:val="00CB1EFB"/>
    <w:rsid w:val="00CB3935"/>
    <w:rsid w:val="00CB4736"/>
    <w:rsid w:val="00CB48ED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D0015E"/>
    <w:rsid w:val="00D0044A"/>
    <w:rsid w:val="00D03167"/>
    <w:rsid w:val="00D03F20"/>
    <w:rsid w:val="00D04014"/>
    <w:rsid w:val="00D041E3"/>
    <w:rsid w:val="00D04A5E"/>
    <w:rsid w:val="00D06E00"/>
    <w:rsid w:val="00D11335"/>
    <w:rsid w:val="00D113B4"/>
    <w:rsid w:val="00D11840"/>
    <w:rsid w:val="00D12588"/>
    <w:rsid w:val="00D1294E"/>
    <w:rsid w:val="00D13DF3"/>
    <w:rsid w:val="00D156B1"/>
    <w:rsid w:val="00D1574B"/>
    <w:rsid w:val="00D15DCF"/>
    <w:rsid w:val="00D1674A"/>
    <w:rsid w:val="00D16FF3"/>
    <w:rsid w:val="00D171C8"/>
    <w:rsid w:val="00D17519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3000A"/>
    <w:rsid w:val="00D314E2"/>
    <w:rsid w:val="00D32294"/>
    <w:rsid w:val="00D34400"/>
    <w:rsid w:val="00D3584D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035"/>
    <w:rsid w:val="00D50927"/>
    <w:rsid w:val="00D52538"/>
    <w:rsid w:val="00D54506"/>
    <w:rsid w:val="00D550D3"/>
    <w:rsid w:val="00D55396"/>
    <w:rsid w:val="00D56FB0"/>
    <w:rsid w:val="00D5791E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0890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FE"/>
    <w:rsid w:val="00D95FD0"/>
    <w:rsid w:val="00D96122"/>
    <w:rsid w:val="00D970D7"/>
    <w:rsid w:val="00DA00C5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F76"/>
    <w:rsid w:val="00DC2764"/>
    <w:rsid w:val="00DC3AC0"/>
    <w:rsid w:val="00DC3DAB"/>
    <w:rsid w:val="00DC60C5"/>
    <w:rsid w:val="00DC6C92"/>
    <w:rsid w:val="00DD1877"/>
    <w:rsid w:val="00DD1F0B"/>
    <w:rsid w:val="00DD1F2F"/>
    <w:rsid w:val="00DD27F0"/>
    <w:rsid w:val="00DD4252"/>
    <w:rsid w:val="00DD5AEA"/>
    <w:rsid w:val="00DD6053"/>
    <w:rsid w:val="00DD63ED"/>
    <w:rsid w:val="00DD7BCC"/>
    <w:rsid w:val="00DD7FEB"/>
    <w:rsid w:val="00DE1594"/>
    <w:rsid w:val="00DE3CD4"/>
    <w:rsid w:val="00DE501D"/>
    <w:rsid w:val="00DE7605"/>
    <w:rsid w:val="00DF022C"/>
    <w:rsid w:val="00DF0D99"/>
    <w:rsid w:val="00DF43B0"/>
    <w:rsid w:val="00DF4622"/>
    <w:rsid w:val="00DF49BC"/>
    <w:rsid w:val="00DF504D"/>
    <w:rsid w:val="00DF5A12"/>
    <w:rsid w:val="00DF5FC4"/>
    <w:rsid w:val="00E000E9"/>
    <w:rsid w:val="00E00F65"/>
    <w:rsid w:val="00E015B8"/>
    <w:rsid w:val="00E021B0"/>
    <w:rsid w:val="00E0251B"/>
    <w:rsid w:val="00E03E9C"/>
    <w:rsid w:val="00E057C1"/>
    <w:rsid w:val="00E06DC9"/>
    <w:rsid w:val="00E12A34"/>
    <w:rsid w:val="00E158D3"/>
    <w:rsid w:val="00E16EBD"/>
    <w:rsid w:val="00E17177"/>
    <w:rsid w:val="00E172BB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2C25"/>
    <w:rsid w:val="00E335A1"/>
    <w:rsid w:val="00E33662"/>
    <w:rsid w:val="00E3431E"/>
    <w:rsid w:val="00E34FC6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7084"/>
    <w:rsid w:val="00E47E16"/>
    <w:rsid w:val="00E47EA6"/>
    <w:rsid w:val="00E5023A"/>
    <w:rsid w:val="00E5032F"/>
    <w:rsid w:val="00E51C8A"/>
    <w:rsid w:val="00E5202F"/>
    <w:rsid w:val="00E52492"/>
    <w:rsid w:val="00E54102"/>
    <w:rsid w:val="00E55119"/>
    <w:rsid w:val="00E55852"/>
    <w:rsid w:val="00E55E1C"/>
    <w:rsid w:val="00E56ED5"/>
    <w:rsid w:val="00E57612"/>
    <w:rsid w:val="00E5785B"/>
    <w:rsid w:val="00E57E88"/>
    <w:rsid w:val="00E60FC6"/>
    <w:rsid w:val="00E62B2F"/>
    <w:rsid w:val="00E62B30"/>
    <w:rsid w:val="00E644CC"/>
    <w:rsid w:val="00E64D6D"/>
    <w:rsid w:val="00E656DC"/>
    <w:rsid w:val="00E65A8F"/>
    <w:rsid w:val="00E6730C"/>
    <w:rsid w:val="00E70466"/>
    <w:rsid w:val="00E70E8C"/>
    <w:rsid w:val="00E71AF0"/>
    <w:rsid w:val="00E73134"/>
    <w:rsid w:val="00E76419"/>
    <w:rsid w:val="00E7646F"/>
    <w:rsid w:val="00E77B53"/>
    <w:rsid w:val="00E77D15"/>
    <w:rsid w:val="00E803C6"/>
    <w:rsid w:val="00E83807"/>
    <w:rsid w:val="00E84003"/>
    <w:rsid w:val="00E8462D"/>
    <w:rsid w:val="00E8504D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49F9"/>
    <w:rsid w:val="00EA4C5D"/>
    <w:rsid w:val="00EA68C2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6D0D"/>
    <w:rsid w:val="00ED0585"/>
    <w:rsid w:val="00ED0F98"/>
    <w:rsid w:val="00ED1205"/>
    <w:rsid w:val="00ED2776"/>
    <w:rsid w:val="00ED3A1A"/>
    <w:rsid w:val="00ED4882"/>
    <w:rsid w:val="00ED4C4C"/>
    <w:rsid w:val="00ED6FA7"/>
    <w:rsid w:val="00ED7DC8"/>
    <w:rsid w:val="00EE0A0C"/>
    <w:rsid w:val="00EE3462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764"/>
    <w:rsid w:val="00F12E16"/>
    <w:rsid w:val="00F14F98"/>
    <w:rsid w:val="00F15B84"/>
    <w:rsid w:val="00F16698"/>
    <w:rsid w:val="00F17BDD"/>
    <w:rsid w:val="00F22814"/>
    <w:rsid w:val="00F23134"/>
    <w:rsid w:val="00F23CB3"/>
    <w:rsid w:val="00F24901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A52"/>
    <w:rsid w:val="00F54F42"/>
    <w:rsid w:val="00F553D9"/>
    <w:rsid w:val="00F561CC"/>
    <w:rsid w:val="00F57609"/>
    <w:rsid w:val="00F62508"/>
    <w:rsid w:val="00F63F20"/>
    <w:rsid w:val="00F6628A"/>
    <w:rsid w:val="00F66D36"/>
    <w:rsid w:val="00F66E85"/>
    <w:rsid w:val="00F6764D"/>
    <w:rsid w:val="00F67757"/>
    <w:rsid w:val="00F6790C"/>
    <w:rsid w:val="00F70D08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566"/>
    <w:rsid w:val="00FB7F59"/>
    <w:rsid w:val="00FC0787"/>
    <w:rsid w:val="00FC0D5C"/>
    <w:rsid w:val="00FC1AC9"/>
    <w:rsid w:val="00FC77A5"/>
    <w:rsid w:val="00FD0CF8"/>
    <w:rsid w:val="00FD1901"/>
    <w:rsid w:val="00FD2DF7"/>
    <w:rsid w:val="00FD4088"/>
    <w:rsid w:val="00FD40FF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styleId="af3">
    <w:name w:val="Unresolved Mention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ne">
    <w:name w:val="line"/>
    <w:basedOn w:val="a0"/>
    <w:rsid w:val="00F7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\\ds\apdata$\SEO\RFTest\R&amp;D\Public\Share\SW_Util_Licensed\Qt-4.7" TargetMode="External"/><Relationship Id="rId18" Type="http://schemas.openxmlformats.org/officeDocument/2006/relationships/hyperlink" Target="mailto:sang-gu.kang@viavisolutions.com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file:///\\10.82.26.45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ds\apdata$\SEO\RFTest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67A0F"/>
    <w:rsid w:val="000725B5"/>
    <w:rsid w:val="000E2C2B"/>
    <w:rsid w:val="000E2DE2"/>
    <w:rsid w:val="00101A37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060D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4219E"/>
    <w:rsid w:val="00563F6C"/>
    <w:rsid w:val="005A2675"/>
    <w:rsid w:val="005D2029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D59F8"/>
    <w:rsid w:val="00800F53"/>
    <w:rsid w:val="0082051B"/>
    <w:rsid w:val="00847F0F"/>
    <w:rsid w:val="008A5951"/>
    <w:rsid w:val="008F053B"/>
    <w:rsid w:val="009020C5"/>
    <w:rsid w:val="009256D4"/>
    <w:rsid w:val="00930681"/>
    <w:rsid w:val="00947F20"/>
    <w:rsid w:val="009521AB"/>
    <w:rsid w:val="00954929"/>
    <w:rsid w:val="00982AC7"/>
    <w:rsid w:val="009B6E92"/>
    <w:rsid w:val="009C1D90"/>
    <w:rsid w:val="009E15CB"/>
    <w:rsid w:val="009E7E1B"/>
    <w:rsid w:val="00A12091"/>
    <w:rsid w:val="00A2456B"/>
    <w:rsid w:val="00A70E68"/>
    <w:rsid w:val="00AB727D"/>
    <w:rsid w:val="00AB7F40"/>
    <w:rsid w:val="00AC1C5D"/>
    <w:rsid w:val="00B60EBA"/>
    <w:rsid w:val="00BB3FCF"/>
    <w:rsid w:val="00C00D23"/>
    <w:rsid w:val="00C01A52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0077"/>
    <w:rsid w:val="00D620E9"/>
    <w:rsid w:val="00D87771"/>
    <w:rsid w:val="00D94A52"/>
    <w:rsid w:val="00DD6F07"/>
    <w:rsid w:val="00E14097"/>
    <w:rsid w:val="00E169ED"/>
    <w:rsid w:val="00E269F3"/>
    <w:rsid w:val="00E37496"/>
    <w:rsid w:val="00E41D53"/>
    <w:rsid w:val="00E501FE"/>
    <w:rsid w:val="00E6349E"/>
    <w:rsid w:val="00E76D6B"/>
    <w:rsid w:val="00EB50FC"/>
    <w:rsid w:val="00ED06B6"/>
    <w:rsid w:val="00ED1601"/>
    <w:rsid w:val="00EE30BD"/>
    <w:rsid w:val="00EF0394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86032-364A-4992-AF89-DFE6EE536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349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13</cp:revision>
  <cp:lastPrinted>2016-05-11T05:52:00Z</cp:lastPrinted>
  <dcterms:created xsi:type="dcterms:W3CDTF">2019-08-06T00:53:00Z</dcterms:created>
  <dcterms:modified xsi:type="dcterms:W3CDTF">2019-09-27T00:59:00Z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