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79E25EBF" w:rsidR="00A33843" w:rsidRPr="0001032B" w:rsidRDefault="00800DF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CA5G TM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7E82A91D" w:rsidR="006C0865" w:rsidRPr="00411A5C" w:rsidRDefault="004A2863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3GPP TS 38.1</w:t>
      </w:r>
      <w:r w:rsidR="00D215C6">
        <w:rPr>
          <w:b/>
          <w:sz w:val="52"/>
          <w:szCs w:val="52"/>
          <w:lang w:eastAsia="ko-KR"/>
        </w:rPr>
        <w:t>04</w:t>
      </w:r>
    </w:p>
    <w:p w14:paraId="7AFC027E" w14:textId="6751BCDA" w:rsidR="006C0865" w:rsidRDefault="004A2863" w:rsidP="006C0865">
      <w:pPr>
        <w:jc w:val="center"/>
        <w:rPr>
          <w:sz w:val="52"/>
          <w:szCs w:val="52"/>
        </w:rPr>
      </w:pPr>
      <w:r>
        <w:rPr>
          <w:sz w:val="52"/>
          <w:szCs w:val="52"/>
        </w:rPr>
        <w:t>V15.</w:t>
      </w:r>
      <w:r w:rsidR="00D215C6">
        <w:rPr>
          <w:sz w:val="52"/>
          <w:szCs w:val="52"/>
        </w:rPr>
        <w:t>7</w:t>
      </w:r>
      <w:r>
        <w:rPr>
          <w:sz w:val="52"/>
          <w:szCs w:val="52"/>
        </w:rPr>
        <w:t>.0 (2019-09)</w:t>
      </w:r>
    </w:p>
    <w:p w14:paraId="5D2E3648" w14:textId="33659A63" w:rsidR="004A2863" w:rsidRDefault="004A2863" w:rsidP="006C0865">
      <w:pPr>
        <w:jc w:val="center"/>
        <w:rPr>
          <w:sz w:val="52"/>
          <w:szCs w:val="52"/>
        </w:rPr>
      </w:pPr>
    </w:p>
    <w:p w14:paraId="5BE0A3D3" w14:textId="2503E000" w:rsidR="004A2863" w:rsidRDefault="004A2863" w:rsidP="002F599B">
      <w:pPr>
        <w:jc w:val="right"/>
        <w:rPr>
          <w:sz w:val="44"/>
          <w:szCs w:val="44"/>
        </w:rPr>
      </w:pPr>
      <w:r w:rsidRPr="002F599B">
        <w:rPr>
          <w:sz w:val="44"/>
          <w:szCs w:val="44"/>
        </w:rPr>
        <w:t>Base</w:t>
      </w:r>
      <w:r w:rsidR="002F599B" w:rsidRPr="002F599B">
        <w:rPr>
          <w:sz w:val="44"/>
          <w:szCs w:val="44"/>
        </w:rPr>
        <w:t xml:space="preserve"> </w:t>
      </w:r>
      <w:proofErr w:type="gramStart"/>
      <w:r w:rsidR="002F599B" w:rsidRPr="002F599B">
        <w:rPr>
          <w:sz w:val="44"/>
          <w:szCs w:val="44"/>
        </w:rPr>
        <w:t>Station(</w:t>
      </w:r>
      <w:proofErr w:type="gramEnd"/>
      <w:r w:rsidR="002F599B" w:rsidRPr="002F599B">
        <w:rPr>
          <w:sz w:val="44"/>
          <w:szCs w:val="44"/>
        </w:rPr>
        <w:t xml:space="preserve">BS) </w:t>
      </w:r>
      <w:r w:rsidR="00D215C6">
        <w:rPr>
          <w:sz w:val="44"/>
          <w:szCs w:val="44"/>
        </w:rPr>
        <w:t>radio transmission and reception</w:t>
      </w:r>
    </w:p>
    <w:p w14:paraId="7F4BD18E" w14:textId="20B533EC" w:rsidR="002F599B" w:rsidRPr="002F599B" w:rsidRDefault="00D215C6" w:rsidP="002F599B">
      <w:pPr>
        <w:jc w:val="right"/>
        <w:rPr>
          <w:sz w:val="44"/>
          <w:szCs w:val="44"/>
          <w:lang w:eastAsia="ko-KR"/>
        </w:rPr>
      </w:pPr>
      <w:r>
        <w:rPr>
          <w:sz w:val="44"/>
          <w:szCs w:val="44"/>
        </w:rPr>
        <w:t xml:space="preserve"> </w:t>
      </w:r>
      <w:r w:rsidR="002F599B">
        <w:rPr>
          <w:sz w:val="44"/>
          <w:szCs w:val="44"/>
        </w:rPr>
        <w:t>(Release 15)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5BCB24C9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0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1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39E2EF0" w:rsidR="00F51F15" w:rsidRPr="00411A5C" w:rsidRDefault="00D215C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14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JAN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0BE45394" w:rsidR="00F51F15" w:rsidRPr="00411A5C" w:rsidRDefault="00800DF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A05361B" w14:textId="4FFD1CEB" w:rsidR="00E82E78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30602641" w:history="1">
            <w:r w:rsidR="00E82E78" w:rsidRPr="007B7A30">
              <w:rPr>
                <w:rStyle w:val="a6"/>
                <w:noProof/>
                <w:lang w:eastAsia="ko-KR"/>
              </w:rPr>
              <w:t>1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Scope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4F98213" w14:textId="4B6CF98F" w:rsidR="00E82E78" w:rsidRDefault="00DD26C3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2" w:history="1">
            <w:r w:rsidR="00E82E78" w:rsidRPr="007B7A30">
              <w:rPr>
                <w:rStyle w:val="a6"/>
                <w:noProof/>
                <w:lang w:eastAsia="ko-KR"/>
              </w:rPr>
              <w:t>2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References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2FFEBB2" w14:textId="67D00A5C" w:rsidR="00E82E78" w:rsidRDefault="00DD26C3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3" w:history="1">
            <w:r w:rsidR="00E82E78" w:rsidRPr="007B7A30">
              <w:rPr>
                <w:rStyle w:val="a6"/>
                <w:noProof/>
                <w:lang w:eastAsia="ko-KR"/>
              </w:rPr>
              <w:t>3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Definitions, symbols and 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F01C882" w14:textId="37C010FB" w:rsidR="00E82E78" w:rsidRDefault="00DD26C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4" w:history="1">
            <w:r w:rsidR="00E82E78" w:rsidRPr="007B7A30">
              <w:rPr>
                <w:rStyle w:val="a6"/>
                <w:noProof/>
                <w:lang w:eastAsia="ko-KR"/>
              </w:rPr>
              <w:t>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Definitions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275E996" w14:textId="4E50E53C" w:rsidR="00E82E78" w:rsidRDefault="00DD26C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5" w:history="1">
            <w:r w:rsidR="00E82E78" w:rsidRPr="007B7A30">
              <w:rPr>
                <w:rStyle w:val="a6"/>
                <w:noProof/>
                <w:lang w:eastAsia="ko-KR"/>
              </w:rPr>
              <w:t>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Symbols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11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08EE879" w14:textId="5E5515E8" w:rsidR="00E82E78" w:rsidRDefault="00DD26C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6" w:history="1">
            <w:r w:rsidR="00E82E78" w:rsidRPr="007B7A30">
              <w:rPr>
                <w:rStyle w:val="a6"/>
                <w:noProof/>
                <w:lang w:eastAsia="ko-KR"/>
              </w:rPr>
              <w:t>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Abbreviations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13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257940A7" w14:textId="36FB94E0" w:rsidR="00E82E78" w:rsidRDefault="00DD26C3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hyperlink w:anchor="_Toc30602647" w:history="1">
            <w:r w:rsidR="00E82E78" w:rsidRPr="007B7A30">
              <w:rPr>
                <w:rStyle w:val="a6"/>
                <w:noProof/>
                <w:lang w:eastAsia="ko-KR"/>
              </w:rPr>
              <w:t>4</w:t>
            </w:r>
            <w:r w:rsidR="00E82E78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7B20037" w14:textId="24E78A90" w:rsidR="00E82E78" w:rsidRDefault="00DD26C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8" w:history="1">
            <w:r w:rsidR="00E82E78" w:rsidRPr="007B7A30">
              <w:rPr>
                <w:rStyle w:val="a6"/>
                <w:noProof/>
                <w:lang w:eastAsia="ko-KR"/>
              </w:rPr>
              <w:t>4.1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with other core specifications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2BF04A3" w14:textId="4D95CEC9" w:rsidR="00E82E78" w:rsidRDefault="00DD26C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49" w:history="1">
            <w:r w:rsidR="00E82E78" w:rsidRPr="007B7A30">
              <w:rPr>
                <w:rStyle w:val="a6"/>
                <w:noProof/>
                <w:lang w:eastAsia="ko-KR"/>
              </w:rPr>
              <w:t>4.2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Relationship between minimum requirements and test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_Toc30602649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14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521C612" w14:textId="46D6C483" w:rsidR="00E82E78" w:rsidRDefault="00DD26C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0" w:history="1">
            <w:r w:rsidR="00E82E78" w:rsidRPr="007B7A30">
              <w:rPr>
                <w:rStyle w:val="a6"/>
                <w:noProof/>
                <w:lang w:eastAsia="ko-KR"/>
              </w:rPr>
              <w:t>4.3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Conducted and radiated requirement reference points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_Toc30602650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6BB866BF" w14:textId="4B2293EB" w:rsidR="00E82E78" w:rsidRDefault="00DD26C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1" w:history="1">
            <w:r w:rsidR="00E82E78" w:rsidRPr="007B7A30">
              <w:rPr>
                <w:rStyle w:val="a6"/>
                <w:noProof/>
                <w:lang w:eastAsia="ko-KR"/>
              </w:rPr>
              <w:t>4.3.1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1-C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_Toc30602651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15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C4A8ECC" w14:textId="2830109D" w:rsidR="00E82E78" w:rsidRDefault="00DD26C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2" w:history="1">
            <w:r w:rsidR="00E82E78" w:rsidRPr="007B7A30">
              <w:rPr>
                <w:rStyle w:val="a6"/>
                <w:noProof/>
                <w:lang w:eastAsia="ko-KR"/>
              </w:rPr>
              <w:t>4.3.2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1-H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_Toc30602652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16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354E0AD" w14:textId="63720052" w:rsidR="00E82E78" w:rsidRDefault="00DD26C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3" w:history="1">
            <w:r w:rsidR="00E82E78" w:rsidRPr="007B7A30">
              <w:rPr>
                <w:rStyle w:val="a6"/>
                <w:noProof/>
                <w:lang w:eastAsia="ko-KR"/>
              </w:rPr>
              <w:t>4.3.3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BS type 1-O and BS type 2-O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_Toc30602653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A3C525F" w14:textId="45F7D7E8" w:rsidR="00E82E78" w:rsidRDefault="00DD26C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4" w:history="1">
            <w:r w:rsidR="00E82E78" w:rsidRPr="007B7A30">
              <w:rPr>
                <w:rStyle w:val="a6"/>
                <w:noProof/>
                <w:lang w:eastAsia="ko-KR"/>
              </w:rPr>
              <w:t>4.4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Base station classes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_Toc30602654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17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1730D45D" w14:textId="310909EC" w:rsidR="00E82E78" w:rsidRDefault="00DD26C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5" w:history="1">
            <w:r w:rsidR="00E82E78" w:rsidRPr="007B7A30">
              <w:rPr>
                <w:rStyle w:val="a6"/>
                <w:noProof/>
                <w:lang w:eastAsia="ko-KR"/>
              </w:rPr>
              <w:t>4.5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Regional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_Toc30602655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18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474FC30F" w14:textId="5510CF8D" w:rsidR="00E82E78" w:rsidRDefault="00DD26C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6" w:history="1">
            <w:r w:rsidR="00E82E78" w:rsidRPr="007B7A30">
              <w:rPr>
                <w:rStyle w:val="a6"/>
                <w:noProof/>
                <w:lang w:eastAsia="ko-KR"/>
              </w:rPr>
              <w:t>4.6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Todo - Applicability of requirements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_Toc30602656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59FAF708" w14:textId="0F032D75" w:rsidR="00E82E78" w:rsidRDefault="00DD26C3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7" w:history="1">
            <w:r w:rsidR="00E82E78" w:rsidRPr="007B7A30">
              <w:rPr>
                <w:rStyle w:val="a6"/>
                <w:noProof/>
                <w:lang w:eastAsia="ko-KR"/>
              </w:rPr>
              <w:t>4.7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_Toc30602657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0BE3CCEB" w14:textId="06A92734" w:rsidR="00E82E78" w:rsidRDefault="00DD26C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8" w:history="1">
            <w:r w:rsidR="00E82E78" w:rsidRPr="007B7A30">
              <w:rPr>
                <w:rStyle w:val="a6"/>
                <w:noProof/>
                <w:lang w:eastAsia="ko-KR"/>
              </w:rPr>
              <w:t>4.7.1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General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_Toc30602658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3D391323" w14:textId="62B8C72A" w:rsidR="00E82E78" w:rsidRDefault="00DD26C3">
          <w:pPr>
            <w:pStyle w:val="3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30602659" w:history="1">
            <w:r w:rsidR="00E82E78" w:rsidRPr="007B7A30">
              <w:rPr>
                <w:rStyle w:val="a6"/>
                <w:noProof/>
                <w:lang w:eastAsia="ko-KR"/>
              </w:rPr>
              <w:t>4.7.2</w:t>
            </w:r>
            <w:r w:rsidR="00E82E78">
              <w:rPr>
                <w:noProof/>
                <w:lang w:eastAsia="ko-KR"/>
              </w:rPr>
              <w:tab/>
            </w:r>
            <w:r w:rsidR="00E82E78" w:rsidRPr="007B7A30">
              <w:rPr>
                <w:rStyle w:val="a6"/>
                <w:noProof/>
                <w:lang w:eastAsia="ko-KR"/>
              </w:rPr>
              <w:t>Test signal used to build Test Configurations</w:t>
            </w:r>
            <w:r w:rsidR="00E82E78">
              <w:rPr>
                <w:noProof/>
                <w:webHidden/>
              </w:rPr>
              <w:tab/>
            </w:r>
            <w:r w:rsidR="00E82E78">
              <w:rPr>
                <w:noProof/>
                <w:webHidden/>
              </w:rPr>
              <w:fldChar w:fldCharType="begin"/>
            </w:r>
            <w:r w:rsidR="00E82E78">
              <w:rPr>
                <w:noProof/>
                <w:webHidden/>
              </w:rPr>
              <w:instrText xml:space="preserve"> PAGEREF _Toc30602659 \h </w:instrText>
            </w:r>
            <w:r w:rsidR="00E82E78">
              <w:rPr>
                <w:noProof/>
                <w:webHidden/>
              </w:rPr>
            </w:r>
            <w:r w:rsidR="00E82E78">
              <w:rPr>
                <w:noProof/>
                <w:webHidden/>
              </w:rPr>
              <w:fldChar w:fldCharType="separate"/>
            </w:r>
            <w:r w:rsidR="00E82E78">
              <w:rPr>
                <w:noProof/>
                <w:webHidden/>
              </w:rPr>
              <w:t>19</w:t>
            </w:r>
            <w:r w:rsidR="00E82E78">
              <w:rPr>
                <w:noProof/>
                <w:webHidden/>
              </w:rPr>
              <w:fldChar w:fldCharType="end"/>
            </w:r>
          </w:hyperlink>
        </w:p>
        <w:p w14:paraId="7AFC02C8" w14:textId="519FEF4B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D9D8B12" w:rsidR="006C0865" w:rsidRDefault="002F599B" w:rsidP="00733273">
      <w:pPr>
        <w:pStyle w:val="1"/>
        <w:rPr>
          <w:lang w:eastAsia="ko-KR"/>
        </w:rPr>
      </w:pPr>
      <w:bookmarkStart w:id="0" w:name="_Toc30602641"/>
      <w:r>
        <w:rPr>
          <w:lang w:eastAsia="ko-KR"/>
        </w:rPr>
        <w:lastRenderedPageBreak/>
        <w:t>Scope</w:t>
      </w:r>
      <w:bookmarkEnd w:id="0"/>
    </w:p>
    <w:p w14:paraId="4FED18DD" w14:textId="2058EE94" w:rsidR="00D215C6" w:rsidRDefault="00E0168A" w:rsidP="00D215C6">
      <w:pPr>
        <w:rPr>
          <w:lang w:eastAsia="ko-KR"/>
        </w:rPr>
      </w:pPr>
      <w:r w:rsidRPr="00E0168A">
        <w:rPr>
          <w:rFonts w:hint="eastAsia"/>
          <w:lang w:eastAsia="ko-KR"/>
        </w:rPr>
        <w:t>본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문서는</w:t>
      </w:r>
      <w:r w:rsidRPr="00E0168A">
        <w:rPr>
          <w:rFonts w:hint="eastAsia"/>
          <w:lang w:eastAsia="ko-KR"/>
        </w:rPr>
        <w:t xml:space="preserve"> NR </w:t>
      </w:r>
      <w:r w:rsidRPr="00E0168A">
        <w:rPr>
          <w:rFonts w:hint="eastAsia"/>
          <w:lang w:eastAsia="ko-KR"/>
        </w:rPr>
        <w:t>기지국</w:t>
      </w:r>
      <w:r w:rsidRPr="00E0168A">
        <w:rPr>
          <w:rFonts w:hint="eastAsia"/>
          <w:lang w:eastAsia="ko-KR"/>
        </w:rPr>
        <w:t xml:space="preserve"> (BS)</w:t>
      </w:r>
      <w:r w:rsidRPr="00E0168A">
        <w:rPr>
          <w:rFonts w:hint="eastAsia"/>
          <w:lang w:eastAsia="ko-KR"/>
        </w:rPr>
        <w:t>의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RF </w:t>
      </w:r>
      <w:r w:rsidRPr="00E0168A">
        <w:rPr>
          <w:rFonts w:hint="eastAsia"/>
          <w:lang w:eastAsia="ko-KR"/>
        </w:rPr>
        <w:t>특성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및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최소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성능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요구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사항을</w:t>
      </w:r>
      <w:r w:rsidRPr="00E0168A">
        <w:rPr>
          <w:rFonts w:hint="eastAsia"/>
          <w:lang w:eastAsia="ko-KR"/>
        </w:rPr>
        <w:t xml:space="preserve"> </w:t>
      </w:r>
      <w:r w:rsidRPr="00E0168A">
        <w:rPr>
          <w:rFonts w:hint="eastAsia"/>
          <w:lang w:eastAsia="ko-KR"/>
        </w:rPr>
        <w:t>설정한다</w:t>
      </w:r>
      <w:r w:rsidRPr="00E0168A">
        <w:rPr>
          <w:rFonts w:hint="eastAsia"/>
          <w:lang w:eastAsia="ko-KR"/>
        </w:rPr>
        <w:t>.</w:t>
      </w:r>
    </w:p>
    <w:p w14:paraId="47914D93" w14:textId="77777777" w:rsidR="00891B26" w:rsidRDefault="00891B26" w:rsidP="00800DF6">
      <w:pPr>
        <w:rPr>
          <w:lang w:eastAsia="ko-KR"/>
        </w:rPr>
      </w:pPr>
    </w:p>
    <w:p w14:paraId="492AA404" w14:textId="327E05EF" w:rsidR="008D7715" w:rsidRDefault="007E7BBB" w:rsidP="007E7BBB">
      <w:pPr>
        <w:pStyle w:val="1"/>
        <w:rPr>
          <w:lang w:eastAsia="ko-KR"/>
        </w:rPr>
      </w:pPr>
      <w:bookmarkStart w:id="1" w:name="_Toc30602642"/>
      <w:r>
        <w:rPr>
          <w:rFonts w:hint="eastAsia"/>
          <w:lang w:eastAsia="ko-KR"/>
        </w:rPr>
        <w:t>R</w:t>
      </w:r>
      <w:r>
        <w:rPr>
          <w:lang w:eastAsia="ko-KR"/>
        </w:rPr>
        <w:t>eferences</w:t>
      </w:r>
      <w:bookmarkEnd w:id="1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8641"/>
      </w:tblGrid>
      <w:tr w:rsidR="00076212" w14:paraId="554A488B" w14:textId="77777777" w:rsidTr="00076212">
        <w:tc>
          <w:tcPr>
            <w:tcW w:w="709" w:type="dxa"/>
          </w:tcPr>
          <w:p w14:paraId="7B21E9F1" w14:textId="1A4C8ECB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[1]</w:t>
            </w:r>
          </w:p>
        </w:tc>
        <w:tc>
          <w:tcPr>
            <w:tcW w:w="8641" w:type="dxa"/>
          </w:tcPr>
          <w:p w14:paraId="5F18CBAB" w14:textId="0F4EE1CC" w:rsidR="00076212" w:rsidRDefault="00076212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3GPP TR 21.905: “</w:t>
            </w:r>
            <w:r w:rsidRPr="001E490E">
              <w:rPr>
                <w:color w:val="00B0F0"/>
                <w:lang w:eastAsia="ko-KR"/>
              </w:rPr>
              <w:t>Vocabulary for 3GPP Specifications</w:t>
            </w:r>
            <w:r>
              <w:rPr>
                <w:lang w:eastAsia="ko-KR"/>
              </w:rPr>
              <w:t>”</w:t>
            </w:r>
            <w:r w:rsidR="00BE2E73">
              <w:rPr>
                <w:lang w:eastAsia="ko-KR"/>
              </w:rPr>
              <w:t>.</w:t>
            </w:r>
          </w:p>
        </w:tc>
      </w:tr>
      <w:tr w:rsidR="00BE2E73" w14:paraId="6A2DE1E8" w14:textId="77777777" w:rsidTr="00076212">
        <w:tc>
          <w:tcPr>
            <w:tcW w:w="709" w:type="dxa"/>
          </w:tcPr>
          <w:p w14:paraId="1224CAC7" w14:textId="12771BEF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[2]</w:t>
            </w:r>
          </w:p>
        </w:tc>
        <w:tc>
          <w:tcPr>
            <w:tcW w:w="8641" w:type="dxa"/>
          </w:tcPr>
          <w:p w14:paraId="2883FA81" w14:textId="24AF7AD3" w:rsidR="00BE2E73" w:rsidRDefault="00BE2E73" w:rsidP="006C0865">
            <w:pPr>
              <w:rPr>
                <w:lang w:eastAsia="ko-KR"/>
              </w:rPr>
            </w:pPr>
            <w:r w:rsidRPr="00BE2E73">
              <w:rPr>
                <w:lang w:eastAsia="ko-KR"/>
              </w:rPr>
              <w:t>ITU-R Recommendation SM.329: "</w:t>
            </w:r>
            <w:r w:rsidRPr="00BE2E73">
              <w:rPr>
                <w:color w:val="00B0F0"/>
                <w:lang w:eastAsia="ko-KR"/>
              </w:rPr>
              <w:t>Unwanted emissions in the spurious domain</w:t>
            </w:r>
            <w:r w:rsidRPr="00BE2E73">
              <w:rPr>
                <w:lang w:eastAsia="ko-KR"/>
              </w:rPr>
              <w:t>".</w:t>
            </w:r>
          </w:p>
        </w:tc>
      </w:tr>
      <w:tr w:rsidR="001E490E" w14:paraId="6465ADF9" w14:textId="77777777" w:rsidTr="00076212">
        <w:tc>
          <w:tcPr>
            <w:tcW w:w="709" w:type="dxa"/>
          </w:tcPr>
          <w:p w14:paraId="1FF9FD8C" w14:textId="11F46B05" w:rsidR="001E490E" w:rsidRDefault="001E490E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</w:t>
            </w:r>
            <w:r w:rsidR="00BE2E73">
              <w:rPr>
                <w:lang w:eastAsia="ko-KR"/>
              </w:rPr>
              <w:t>3</w:t>
            </w:r>
            <w:r>
              <w:rPr>
                <w:lang w:eastAsia="ko-KR"/>
              </w:rPr>
              <w:t>]</w:t>
            </w:r>
          </w:p>
        </w:tc>
        <w:tc>
          <w:tcPr>
            <w:tcW w:w="8641" w:type="dxa"/>
          </w:tcPr>
          <w:p w14:paraId="54809875" w14:textId="453CF1F6" w:rsidR="001E490E" w:rsidRDefault="001E490E" w:rsidP="006C0865">
            <w:pPr>
              <w:rPr>
                <w:lang w:eastAsia="ko-KR"/>
              </w:rPr>
            </w:pPr>
            <w:r w:rsidRPr="001E490E">
              <w:rPr>
                <w:lang w:eastAsia="ko-KR"/>
              </w:rPr>
              <w:t>Recommendation ITU-R SM.328: "</w:t>
            </w:r>
            <w:r w:rsidRPr="001E490E">
              <w:rPr>
                <w:color w:val="00B0F0"/>
                <w:lang w:eastAsia="ko-KR"/>
              </w:rPr>
              <w:t>Spectra and bandwidth of emissions</w:t>
            </w:r>
            <w:r w:rsidRPr="001E490E">
              <w:rPr>
                <w:lang w:eastAsia="ko-KR"/>
              </w:rPr>
              <w:t>".</w:t>
            </w:r>
          </w:p>
        </w:tc>
      </w:tr>
      <w:tr w:rsidR="001E490E" w14:paraId="1378E585" w14:textId="77777777" w:rsidTr="00076212">
        <w:tc>
          <w:tcPr>
            <w:tcW w:w="709" w:type="dxa"/>
          </w:tcPr>
          <w:p w14:paraId="228C85CF" w14:textId="78CB96E9" w:rsidR="001E490E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[4]</w:t>
            </w:r>
          </w:p>
        </w:tc>
        <w:tc>
          <w:tcPr>
            <w:tcW w:w="8641" w:type="dxa"/>
          </w:tcPr>
          <w:p w14:paraId="03F61B10" w14:textId="1D01BBE0" w:rsidR="001E490E" w:rsidRDefault="00BE2E73" w:rsidP="006C0865">
            <w:pPr>
              <w:rPr>
                <w:lang w:eastAsia="ko-KR"/>
              </w:rPr>
            </w:pPr>
            <w:r w:rsidRPr="005E0FF8">
              <w:rPr>
                <w:lang w:eastAsia="ko-KR"/>
              </w:rPr>
              <w:t>3GPP TR 25.942: "RF system scenarios"</w:t>
            </w:r>
            <w:r>
              <w:rPr>
                <w:lang w:eastAsia="ko-KR"/>
              </w:rPr>
              <w:t>.</w:t>
            </w:r>
          </w:p>
        </w:tc>
      </w:tr>
      <w:tr w:rsidR="00BE2E73" w14:paraId="6045A9A4" w14:textId="77777777" w:rsidTr="00076212">
        <w:tc>
          <w:tcPr>
            <w:tcW w:w="709" w:type="dxa"/>
          </w:tcPr>
          <w:p w14:paraId="2FAA03C2" w14:textId="32BD5789" w:rsidR="00BE2E73" w:rsidRDefault="00BE2E73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[5]</w:t>
            </w:r>
          </w:p>
        </w:tc>
        <w:tc>
          <w:tcPr>
            <w:tcW w:w="8641" w:type="dxa"/>
          </w:tcPr>
          <w:p w14:paraId="285F04BE" w14:textId="258D75BD" w:rsidR="00BE2E73" w:rsidRPr="005E0FF8" w:rsidRDefault="00760804" w:rsidP="006C0865">
            <w:pPr>
              <w:rPr>
                <w:lang w:eastAsia="ko-KR"/>
              </w:rPr>
            </w:pPr>
            <w:r w:rsidRPr="00760804">
              <w:rPr>
                <w:lang w:eastAsia="ko-KR"/>
              </w:rPr>
              <w:t xml:space="preserve">3GPP </w:t>
            </w:r>
            <w:r w:rsidRPr="003A3ACF">
              <w:rPr>
                <w:color w:val="0000FF"/>
                <w:lang w:eastAsia="ko-KR"/>
              </w:rPr>
              <w:t>TS 38.141-1</w:t>
            </w:r>
            <w:r w:rsidRPr="00760804">
              <w:rPr>
                <w:lang w:eastAsia="ko-KR"/>
              </w:rPr>
              <w:t>: "</w:t>
            </w:r>
            <w:r w:rsidRPr="00760804">
              <w:rPr>
                <w:color w:val="0000FF"/>
                <w:lang w:eastAsia="ko-KR"/>
              </w:rPr>
              <w:t>NR; Base Station (BS) conformance testing; Part 1: Conducted conformance testing</w:t>
            </w:r>
            <w:r w:rsidRPr="00760804">
              <w:rPr>
                <w:lang w:eastAsia="ko-KR"/>
              </w:rPr>
              <w:t>".</w:t>
            </w:r>
          </w:p>
        </w:tc>
      </w:tr>
      <w:tr w:rsidR="00BE2E73" w14:paraId="37DF7F19" w14:textId="77777777" w:rsidTr="00076212">
        <w:tc>
          <w:tcPr>
            <w:tcW w:w="709" w:type="dxa"/>
          </w:tcPr>
          <w:p w14:paraId="696DBF03" w14:textId="33876A6A" w:rsidR="00BE2E73" w:rsidRDefault="003A3AC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[6]</w:t>
            </w:r>
          </w:p>
        </w:tc>
        <w:tc>
          <w:tcPr>
            <w:tcW w:w="8641" w:type="dxa"/>
          </w:tcPr>
          <w:p w14:paraId="3245B939" w14:textId="0F46CBAA" w:rsidR="00BE2E73" w:rsidRPr="005E0FF8" w:rsidRDefault="003A3ACF" w:rsidP="006C0865">
            <w:pPr>
              <w:rPr>
                <w:lang w:eastAsia="ko-KR"/>
              </w:rPr>
            </w:pPr>
            <w:r w:rsidRPr="003A3ACF">
              <w:rPr>
                <w:lang w:eastAsia="ko-KR"/>
              </w:rPr>
              <w:t xml:space="preserve">3GPP TS </w:t>
            </w:r>
            <w:r w:rsidRPr="003A3ACF">
              <w:rPr>
                <w:color w:val="0000FF"/>
                <w:lang w:eastAsia="ko-KR"/>
              </w:rPr>
              <w:t>38.141-2</w:t>
            </w:r>
            <w:r w:rsidRPr="003A3ACF">
              <w:rPr>
                <w:lang w:eastAsia="ko-KR"/>
              </w:rPr>
              <w:t>: "</w:t>
            </w:r>
            <w:r w:rsidRPr="003A3ACF">
              <w:rPr>
                <w:color w:val="0000FF"/>
                <w:lang w:eastAsia="ko-KR"/>
              </w:rPr>
              <w:t>NR; Base Station (BS) conformance testing; Part 2: Radiated conformance testing</w:t>
            </w:r>
            <w:r w:rsidRPr="003A3ACF">
              <w:rPr>
                <w:lang w:eastAsia="ko-KR"/>
              </w:rPr>
              <w:t>".</w:t>
            </w:r>
          </w:p>
        </w:tc>
      </w:tr>
      <w:tr w:rsidR="00FD1E7F" w14:paraId="5A350FA5" w14:textId="77777777" w:rsidTr="00076212">
        <w:tc>
          <w:tcPr>
            <w:tcW w:w="709" w:type="dxa"/>
          </w:tcPr>
          <w:p w14:paraId="0F659E44" w14:textId="4D97617C" w:rsidR="00FD1E7F" w:rsidRDefault="00FD1E7F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[7]</w:t>
            </w:r>
          </w:p>
        </w:tc>
        <w:tc>
          <w:tcPr>
            <w:tcW w:w="8641" w:type="dxa"/>
          </w:tcPr>
          <w:p w14:paraId="487561C8" w14:textId="251629BB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Recommendation ITU-R M.1545: "Measurement uncertainty as it applies to test limits for the terrestrial component of International Mobile Telecommunications-2000".</w:t>
            </w:r>
          </w:p>
        </w:tc>
      </w:tr>
      <w:tr w:rsidR="00FD1E7F" w14:paraId="357C022C" w14:textId="77777777" w:rsidTr="00076212">
        <w:tc>
          <w:tcPr>
            <w:tcW w:w="709" w:type="dxa"/>
          </w:tcPr>
          <w:p w14:paraId="4CD518ED" w14:textId="1C046FC2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[8]</w:t>
            </w:r>
          </w:p>
        </w:tc>
        <w:tc>
          <w:tcPr>
            <w:tcW w:w="8641" w:type="dxa"/>
          </w:tcPr>
          <w:p w14:paraId="262A07DA" w14:textId="63ED46E5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"Title 47 of the Code of Federal Regulations (CFR)", Federal Communications Commission.</w:t>
            </w:r>
          </w:p>
        </w:tc>
      </w:tr>
      <w:tr w:rsidR="00FD1E7F" w14:paraId="70EC94C2" w14:textId="77777777" w:rsidTr="00076212">
        <w:tc>
          <w:tcPr>
            <w:tcW w:w="709" w:type="dxa"/>
          </w:tcPr>
          <w:p w14:paraId="5D83DABA" w14:textId="407C0585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[9]</w:t>
            </w:r>
          </w:p>
        </w:tc>
        <w:tc>
          <w:tcPr>
            <w:tcW w:w="8641" w:type="dxa"/>
          </w:tcPr>
          <w:p w14:paraId="266AF959" w14:textId="00C80982" w:rsidR="00FD1E7F" w:rsidRPr="003A3ACF" w:rsidRDefault="00227F80" w:rsidP="006C0865">
            <w:pPr>
              <w:rPr>
                <w:lang w:eastAsia="ko-KR"/>
              </w:rPr>
            </w:pPr>
            <w:r w:rsidRPr="00227F80">
              <w:rPr>
                <w:lang w:eastAsia="ko-KR"/>
              </w:rPr>
              <w:t>3GPP TS 38.211: "</w:t>
            </w:r>
            <w:r w:rsidRPr="00227F80">
              <w:rPr>
                <w:color w:val="00B0F0"/>
                <w:lang w:eastAsia="ko-KR"/>
              </w:rPr>
              <w:t>NR; Physical channels and modulation</w:t>
            </w:r>
            <w:r w:rsidRPr="00227F80">
              <w:rPr>
                <w:lang w:eastAsia="ko-KR"/>
              </w:rPr>
              <w:t>".</w:t>
            </w:r>
          </w:p>
        </w:tc>
      </w:tr>
      <w:tr w:rsidR="00FD1E7F" w14:paraId="1335F762" w14:textId="77777777" w:rsidTr="00076212">
        <w:tc>
          <w:tcPr>
            <w:tcW w:w="709" w:type="dxa"/>
          </w:tcPr>
          <w:p w14:paraId="2FC4C4A6" w14:textId="36AAE55D" w:rsidR="00FD1E7F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[10]</w:t>
            </w:r>
          </w:p>
        </w:tc>
        <w:tc>
          <w:tcPr>
            <w:tcW w:w="8641" w:type="dxa"/>
          </w:tcPr>
          <w:p w14:paraId="2AB8EBAC" w14:textId="663F9E2A" w:rsidR="00FD1E7F" w:rsidRPr="003A3ACF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38.213: "</w:t>
            </w:r>
            <w:r w:rsidRPr="00AC33B8">
              <w:rPr>
                <w:color w:val="00B0F0"/>
                <w:lang w:eastAsia="ko-KR"/>
              </w:rPr>
              <w:t>NR; Physical layer procedures for control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6326B301" w14:textId="77777777" w:rsidTr="00076212">
        <w:tc>
          <w:tcPr>
            <w:tcW w:w="709" w:type="dxa"/>
          </w:tcPr>
          <w:p w14:paraId="66C4AED7" w14:textId="7F2BC933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[11]</w:t>
            </w:r>
          </w:p>
        </w:tc>
        <w:tc>
          <w:tcPr>
            <w:tcW w:w="8641" w:type="dxa"/>
          </w:tcPr>
          <w:p w14:paraId="22744FD0" w14:textId="21A0ADF1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3GPP TS 38.331: "</w:t>
            </w:r>
            <w:r w:rsidRPr="00AC33B8">
              <w:rPr>
                <w:color w:val="00B0F0"/>
                <w:lang w:eastAsia="ko-KR"/>
              </w:rPr>
              <w:t>NR; Radio Resource Control (RRC); Protocol specification</w:t>
            </w:r>
            <w:r w:rsidRPr="00AC33B8">
              <w:rPr>
                <w:lang w:eastAsia="ko-KR"/>
              </w:rPr>
              <w:t>".</w:t>
            </w:r>
          </w:p>
        </w:tc>
      </w:tr>
      <w:tr w:rsidR="00BE2E73" w14:paraId="0D8A9EF9" w14:textId="77777777" w:rsidTr="00076212">
        <w:tc>
          <w:tcPr>
            <w:tcW w:w="709" w:type="dxa"/>
          </w:tcPr>
          <w:p w14:paraId="33E4F507" w14:textId="62392B57" w:rsidR="00BE2E73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[12]</w:t>
            </w:r>
          </w:p>
        </w:tc>
        <w:tc>
          <w:tcPr>
            <w:tcW w:w="8641" w:type="dxa"/>
          </w:tcPr>
          <w:p w14:paraId="7198CA02" w14:textId="1F1C05A3" w:rsidR="00BE2E73" w:rsidRPr="005E0FF8" w:rsidRDefault="00AC33B8" w:rsidP="006C0865">
            <w:pPr>
              <w:rPr>
                <w:lang w:eastAsia="ko-KR"/>
              </w:rPr>
            </w:pPr>
            <w:r w:rsidRPr="00AC33B8">
              <w:rPr>
                <w:lang w:eastAsia="ko-KR"/>
              </w:rPr>
              <w:t>ECC/DEC</w:t>
            </w:r>
            <w:proofErr w:type="gramStart"/>
            <w:r w:rsidRPr="00AC33B8">
              <w:rPr>
                <w:lang w:eastAsia="ko-KR"/>
              </w:rPr>
              <w:t>/(</w:t>
            </w:r>
            <w:proofErr w:type="gramEnd"/>
            <w:r w:rsidRPr="00AC33B8">
              <w:rPr>
                <w:lang w:eastAsia="ko-KR"/>
              </w:rPr>
              <w:t xml:space="preserve">17)06: "The </w:t>
            </w:r>
            <w:proofErr w:type="spellStart"/>
            <w:r w:rsidRPr="00AC33B8">
              <w:rPr>
                <w:lang w:eastAsia="ko-KR"/>
              </w:rPr>
              <w:t>harmonised</w:t>
            </w:r>
            <w:proofErr w:type="spellEnd"/>
            <w:r w:rsidRPr="00AC33B8">
              <w:rPr>
                <w:lang w:eastAsia="ko-KR"/>
              </w:rPr>
              <w:t xml:space="preserve"> use of the frequency bands 1427-1452 MHz and 1492-1518 MHz for Mobile/Fixed Communications Networks Supplemental Downlink (MFCN SDL)"</w:t>
            </w:r>
          </w:p>
        </w:tc>
      </w:tr>
      <w:tr w:rsidR="001E490E" w14:paraId="3F002F14" w14:textId="77777777" w:rsidTr="00076212">
        <w:tc>
          <w:tcPr>
            <w:tcW w:w="709" w:type="dxa"/>
          </w:tcPr>
          <w:p w14:paraId="36FD709F" w14:textId="42FED3D4" w:rsidR="001E490E" w:rsidRDefault="00227F80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[13]</w:t>
            </w:r>
          </w:p>
        </w:tc>
        <w:tc>
          <w:tcPr>
            <w:tcW w:w="8641" w:type="dxa"/>
          </w:tcPr>
          <w:p w14:paraId="33D64ACB" w14:textId="7096ED56" w:rsidR="001E490E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36.104: "</w:t>
            </w:r>
            <w:r w:rsidRPr="00420B56">
              <w:rPr>
                <w:color w:val="00B050"/>
                <w:lang w:eastAsia="ko-KR"/>
              </w:rPr>
              <w:t>Evolved Universal Terrestrial Radio Access (E-UTRA); Base Station (BS) radio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6D52B554" w14:textId="77777777" w:rsidTr="00076212">
        <w:tc>
          <w:tcPr>
            <w:tcW w:w="709" w:type="dxa"/>
          </w:tcPr>
          <w:p w14:paraId="63CF3FBB" w14:textId="10F1C44D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[14]</w:t>
            </w:r>
          </w:p>
        </w:tc>
        <w:tc>
          <w:tcPr>
            <w:tcW w:w="8641" w:type="dxa"/>
          </w:tcPr>
          <w:p w14:paraId="20CCD6A1" w14:textId="151887C1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37.105: "</w:t>
            </w:r>
            <w:r w:rsidRPr="00420B56">
              <w:rPr>
                <w:color w:val="00B050"/>
                <w:lang w:eastAsia="ko-KR"/>
              </w:rPr>
              <w:t>Active Antenna System (AAS) Base Station (BS) transmission and reception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1C443597" w14:textId="77777777" w:rsidTr="00076212">
        <w:tc>
          <w:tcPr>
            <w:tcW w:w="709" w:type="dxa"/>
          </w:tcPr>
          <w:p w14:paraId="012E2EDD" w14:textId="66BD79D9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[15]</w:t>
            </w:r>
          </w:p>
        </w:tc>
        <w:tc>
          <w:tcPr>
            <w:tcW w:w="8641" w:type="dxa"/>
          </w:tcPr>
          <w:p w14:paraId="63C8752D" w14:textId="0D5C5E70" w:rsidR="00AC33B8" w:rsidRDefault="00420B56" w:rsidP="006C0865">
            <w:pPr>
              <w:rPr>
                <w:lang w:eastAsia="ko-KR"/>
              </w:rPr>
            </w:pPr>
            <w:r w:rsidRPr="00420B56">
              <w:rPr>
                <w:lang w:eastAsia="ko-KR"/>
              </w:rPr>
              <w:t>3GPP TS 38.212: "</w:t>
            </w:r>
            <w:r w:rsidRPr="00420B56">
              <w:rPr>
                <w:color w:val="00B0F0"/>
                <w:lang w:eastAsia="ko-KR"/>
              </w:rPr>
              <w:t>NR; Multiplexing and channel coding</w:t>
            </w:r>
            <w:r w:rsidRPr="00420B56">
              <w:rPr>
                <w:lang w:eastAsia="ko-KR"/>
              </w:rPr>
              <w:t>".</w:t>
            </w:r>
          </w:p>
        </w:tc>
      </w:tr>
      <w:tr w:rsidR="00AC33B8" w14:paraId="26175D05" w14:textId="77777777" w:rsidTr="00076212">
        <w:tc>
          <w:tcPr>
            <w:tcW w:w="709" w:type="dxa"/>
          </w:tcPr>
          <w:p w14:paraId="631BA44C" w14:textId="2E57F527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[16]</w:t>
            </w:r>
          </w:p>
        </w:tc>
        <w:tc>
          <w:tcPr>
            <w:tcW w:w="8641" w:type="dxa"/>
          </w:tcPr>
          <w:p w14:paraId="367AF50A" w14:textId="1F860739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TR 38.901: "Study on channel model for frequencies from 0.5 to 100 GHz"</w:t>
            </w:r>
          </w:p>
        </w:tc>
      </w:tr>
      <w:tr w:rsidR="00AC33B8" w14:paraId="13FB48E2" w14:textId="77777777" w:rsidTr="00076212">
        <w:tc>
          <w:tcPr>
            <w:tcW w:w="709" w:type="dxa"/>
          </w:tcPr>
          <w:p w14:paraId="3A000F41" w14:textId="17759374" w:rsidR="00AC33B8" w:rsidRDefault="00AC33B8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[17]</w:t>
            </w:r>
          </w:p>
        </w:tc>
        <w:tc>
          <w:tcPr>
            <w:tcW w:w="8641" w:type="dxa"/>
          </w:tcPr>
          <w:p w14:paraId="2F5611F2" w14:textId="0E6A5C2A" w:rsidR="00AC33B8" w:rsidRDefault="00A6200B" w:rsidP="006C0865">
            <w:pPr>
              <w:rPr>
                <w:lang w:eastAsia="ko-KR"/>
              </w:rPr>
            </w:pPr>
            <w:r w:rsidRPr="00A6200B">
              <w:rPr>
                <w:lang w:eastAsia="ko-KR"/>
              </w:rPr>
              <w:t>3GPP TS 38.101-1: "</w:t>
            </w:r>
            <w:r w:rsidRPr="00A6200B">
              <w:rPr>
                <w:color w:val="00B050"/>
                <w:lang w:eastAsia="ko-KR"/>
              </w:rPr>
              <w:t>NR; User Equipment (UE) radio transmission and reception; Part 1: Range 1 Standalone</w:t>
            </w:r>
            <w:r w:rsidRPr="00A6200B">
              <w:rPr>
                <w:lang w:eastAsia="ko-KR"/>
              </w:rPr>
              <w:t>".</w:t>
            </w:r>
          </w:p>
        </w:tc>
      </w:tr>
      <w:tr w:rsidR="00AC33B8" w14:paraId="472B576E" w14:textId="77777777" w:rsidTr="00076212">
        <w:tc>
          <w:tcPr>
            <w:tcW w:w="709" w:type="dxa"/>
          </w:tcPr>
          <w:p w14:paraId="29487A43" w14:textId="6CA3839E" w:rsidR="00AC33B8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[18]</w:t>
            </w:r>
          </w:p>
        </w:tc>
        <w:tc>
          <w:tcPr>
            <w:tcW w:w="8641" w:type="dxa"/>
          </w:tcPr>
          <w:p w14:paraId="5C8721DF" w14:textId="066B6133" w:rsidR="00AC33B8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3GPP TS 38.101-2: "</w:t>
            </w:r>
            <w:r w:rsidRPr="000F6BDA">
              <w:rPr>
                <w:color w:val="00B050"/>
                <w:lang w:eastAsia="ko-KR"/>
              </w:rPr>
              <w:t>NR; User Equipment (UE) radio transmission and reception; Part 2: Range 2 Standalone</w:t>
            </w:r>
            <w:r w:rsidRPr="000F6BDA">
              <w:rPr>
                <w:lang w:eastAsia="ko-KR"/>
              </w:rPr>
              <w:t>"</w:t>
            </w:r>
          </w:p>
        </w:tc>
      </w:tr>
      <w:tr w:rsidR="00A6200B" w14:paraId="4E3876A3" w14:textId="77777777" w:rsidTr="00076212">
        <w:tc>
          <w:tcPr>
            <w:tcW w:w="709" w:type="dxa"/>
          </w:tcPr>
          <w:p w14:paraId="4EBB596C" w14:textId="0D3A2C0F" w:rsidR="00A6200B" w:rsidRDefault="00A6200B" w:rsidP="006C0865">
            <w:pPr>
              <w:rPr>
                <w:lang w:eastAsia="ko-KR"/>
              </w:rPr>
            </w:pPr>
            <w:r>
              <w:rPr>
                <w:lang w:eastAsia="ko-KR"/>
              </w:rPr>
              <w:t>[19]</w:t>
            </w:r>
          </w:p>
        </w:tc>
        <w:tc>
          <w:tcPr>
            <w:tcW w:w="8641" w:type="dxa"/>
          </w:tcPr>
          <w:p w14:paraId="046267E5" w14:textId="134B88D9" w:rsidR="00A6200B" w:rsidRDefault="000F6BDA" w:rsidP="006C0865">
            <w:pPr>
              <w:rPr>
                <w:lang w:eastAsia="ko-KR"/>
              </w:rPr>
            </w:pPr>
            <w:r w:rsidRPr="000F6BDA">
              <w:rPr>
                <w:lang w:eastAsia="ko-KR"/>
              </w:rPr>
              <w:t>ERC Recommendation 74-01, "</w:t>
            </w:r>
            <w:r w:rsidRPr="000F6BDA">
              <w:rPr>
                <w:color w:val="00B050"/>
                <w:lang w:eastAsia="ko-KR"/>
              </w:rPr>
              <w:t>Unwanted emissions in the spurious domain</w:t>
            </w:r>
            <w:r w:rsidRPr="000F6BDA">
              <w:rPr>
                <w:lang w:eastAsia="ko-KR"/>
              </w:rPr>
              <w:t>".</w:t>
            </w:r>
          </w:p>
        </w:tc>
      </w:tr>
    </w:tbl>
    <w:p w14:paraId="45A6AFF0" w14:textId="26B85305" w:rsidR="008D7715" w:rsidRDefault="008D7715" w:rsidP="006C0865">
      <w:pPr>
        <w:rPr>
          <w:lang w:eastAsia="ko-KR"/>
        </w:rPr>
      </w:pPr>
    </w:p>
    <w:p w14:paraId="4B4A7A23" w14:textId="30AB3500" w:rsidR="00394C36" w:rsidRDefault="00D02F78" w:rsidP="00394C36">
      <w:pPr>
        <w:pStyle w:val="1"/>
        <w:rPr>
          <w:lang w:eastAsia="ko-KR"/>
        </w:rPr>
      </w:pPr>
      <w:bookmarkStart w:id="2" w:name="_Toc30602643"/>
      <w:r>
        <w:rPr>
          <w:lang w:eastAsia="ko-KR"/>
        </w:rPr>
        <w:t>Definitions, symbols and abbreviations</w:t>
      </w:r>
      <w:bookmarkEnd w:id="2"/>
    </w:p>
    <w:p w14:paraId="0EA7DF62" w14:textId="5253BFEF" w:rsidR="00995065" w:rsidRDefault="0095476B" w:rsidP="0095476B">
      <w:pPr>
        <w:pStyle w:val="2"/>
        <w:rPr>
          <w:lang w:eastAsia="ko-KR"/>
        </w:rPr>
      </w:pPr>
      <w:bookmarkStart w:id="3" w:name="_Toc30602644"/>
      <w:r>
        <w:rPr>
          <w:lang w:eastAsia="ko-KR"/>
        </w:rPr>
        <w:t>Definitions</w:t>
      </w:r>
      <w:bookmarkEnd w:id="3"/>
    </w:p>
    <w:p w14:paraId="71F70F02" w14:textId="5F1D7956" w:rsidR="00AB76B5" w:rsidRDefault="005956A8" w:rsidP="00AB76B5">
      <w:pPr>
        <w:rPr>
          <w:lang w:eastAsia="ko-KR"/>
        </w:rPr>
      </w:pP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목적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상</w:t>
      </w:r>
      <w:r w:rsidRPr="005956A8">
        <w:rPr>
          <w:rFonts w:hint="eastAsia"/>
          <w:lang w:eastAsia="ko-KR"/>
        </w:rPr>
        <w:t xml:space="preserve">, 3GPP TR 21.905 [1] </w:t>
      </w:r>
      <w:r w:rsidRPr="005956A8">
        <w:rPr>
          <w:rFonts w:hint="eastAsia"/>
          <w:lang w:eastAsia="ko-KR"/>
        </w:rPr>
        <w:t>및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다음에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주어진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정의가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956A8">
        <w:rPr>
          <w:rFonts w:hint="eastAsia"/>
          <w:lang w:eastAsia="ko-KR"/>
        </w:rPr>
        <w:t>다</w:t>
      </w:r>
      <w:r w:rsidRPr="005956A8">
        <w:rPr>
          <w:rFonts w:hint="eastAsia"/>
          <w:lang w:eastAsia="ko-KR"/>
        </w:rPr>
        <w:t xml:space="preserve">. </w:t>
      </w:r>
      <w:r w:rsidRPr="005956A8">
        <w:rPr>
          <w:rFonts w:hint="eastAsia"/>
          <w:lang w:eastAsia="ko-KR"/>
        </w:rPr>
        <w:t>본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문서에서</w:t>
      </w:r>
      <w:r w:rsidRPr="005956A8">
        <w:rPr>
          <w:rFonts w:hint="eastAsia"/>
          <w:lang w:eastAsia="ko-KR"/>
        </w:rPr>
        <w:t xml:space="preserve"> </w:t>
      </w:r>
      <w:proofErr w:type="gramStart"/>
      <w:r w:rsidRPr="005956A8">
        <w:rPr>
          <w:rFonts w:hint="eastAsia"/>
          <w:lang w:eastAsia="ko-KR"/>
        </w:rPr>
        <w:t>정의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된</w:t>
      </w:r>
      <w:proofErr w:type="gramEnd"/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용어는</w:t>
      </w:r>
      <w:r w:rsidRPr="005956A8">
        <w:rPr>
          <w:rFonts w:hint="eastAsia"/>
          <w:lang w:eastAsia="ko-KR"/>
        </w:rPr>
        <w:t xml:space="preserve"> 3GPP TR 21.905</w:t>
      </w:r>
      <w:r w:rsidRPr="005956A8">
        <w:rPr>
          <w:rFonts w:hint="eastAsia"/>
          <w:lang w:eastAsia="ko-KR"/>
        </w:rPr>
        <w:t>에서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동일한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용어의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정의보다</w:t>
      </w:r>
      <w:r w:rsidRPr="005956A8">
        <w:rPr>
          <w:rFonts w:hint="eastAsia"/>
          <w:lang w:eastAsia="ko-KR"/>
        </w:rPr>
        <w:t xml:space="preserve"> </w:t>
      </w:r>
      <w:r w:rsidRPr="005956A8">
        <w:rPr>
          <w:rFonts w:hint="eastAsia"/>
          <w:lang w:eastAsia="ko-KR"/>
        </w:rPr>
        <w:t>우선한다</w:t>
      </w:r>
      <w:r w:rsidRPr="005956A8">
        <w:rPr>
          <w:rFonts w:hint="eastAsia"/>
          <w:lang w:eastAsia="ko-KR"/>
        </w:rPr>
        <w:t xml:space="preserve"> [1].</w:t>
      </w:r>
    </w:p>
    <w:p w14:paraId="08C4C4E4" w14:textId="242B1C61" w:rsidR="0012498A" w:rsidRDefault="0012498A" w:rsidP="00AB76B5">
      <w:pPr>
        <w:rPr>
          <w:lang w:eastAsia="ko-KR"/>
        </w:rPr>
      </w:pPr>
      <w:r w:rsidRPr="00C26498">
        <w:rPr>
          <w:b/>
          <w:bCs/>
          <w:lang w:eastAsia="ko-KR"/>
        </w:rPr>
        <w:lastRenderedPageBreak/>
        <w:t>Aggregated BS Channel Bandwidth</w:t>
      </w:r>
      <w:r>
        <w:rPr>
          <w:lang w:eastAsia="ko-KR"/>
        </w:rPr>
        <w:t xml:space="preserve">: </w:t>
      </w:r>
      <w:r w:rsidRPr="0012498A">
        <w:rPr>
          <w:rFonts w:hint="eastAsia"/>
          <w:lang w:eastAsia="ko-KR"/>
        </w:rPr>
        <w:t>기지국이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여러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개의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연속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반송파를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송수신하는</w:t>
      </w:r>
      <w:r w:rsidRPr="0012498A">
        <w:rPr>
          <w:rFonts w:hint="eastAsia"/>
          <w:lang w:eastAsia="ko-KR"/>
        </w:rPr>
        <w:t xml:space="preserve"> RF </w:t>
      </w:r>
      <w:r w:rsidRPr="0012498A">
        <w:rPr>
          <w:rFonts w:hint="eastAsia"/>
          <w:lang w:eastAsia="ko-KR"/>
        </w:rPr>
        <w:t>대역폭</w:t>
      </w:r>
      <w:r w:rsidRPr="0012498A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12498A">
        <w:rPr>
          <w:rFonts w:hint="eastAsia"/>
          <w:lang w:eastAsia="ko-KR"/>
        </w:rPr>
        <w:t>집계된</w:t>
      </w:r>
      <w:r w:rsidRPr="0012498A">
        <w:rPr>
          <w:rFonts w:hint="eastAsia"/>
          <w:lang w:eastAsia="ko-KR"/>
        </w:rPr>
        <w:t xml:space="preserve"> BS </w:t>
      </w:r>
      <w:r w:rsidRPr="0012498A">
        <w:rPr>
          <w:rFonts w:hint="eastAsia"/>
          <w:lang w:eastAsia="ko-KR"/>
        </w:rPr>
        <w:t>채널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대역폭은</w:t>
      </w:r>
      <w:r w:rsidRPr="0012498A">
        <w:rPr>
          <w:rFonts w:hint="eastAsia"/>
          <w:lang w:eastAsia="ko-KR"/>
        </w:rPr>
        <w:t xml:space="preserve"> MHz</w:t>
      </w:r>
      <w:r w:rsidRPr="0012498A">
        <w:rPr>
          <w:rFonts w:hint="eastAsia"/>
          <w:lang w:eastAsia="ko-KR"/>
        </w:rPr>
        <w:t>로</w:t>
      </w:r>
      <w:r w:rsidRPr="0012498A">
        <w:rPr>
          <w:rFonts w:hint="eastAsia"/>
          <w:lang w:eastAsia="ko-KR"/>
        </w:rPr>
        <w:t xml:space="preserve"> </w:t>
      </w:r>
      <w:r w:rsidRPr="0012498A">
        <w:rPr>
          <w:rFonts w:hint="eastAsia"/>
          <w:lang w:eastAsia="ko-KR"/>
        </w:rPr>
        <w:t>측정된다</w:t>
      </w:r>
      <w:r w:rsidRPr="0012498A">
        <w:rPr>
          <w:rFonts w:hint="eastAsia"/>
          <w:lang w:eastAsia="ko-KR"/>
        </w:rPr>
        <w:t>.</w:t>
      </w:r>
    </w:p>
    <w:p w14:paraId="43B26E48" w14:textId="6EE51C18" w:rsidR="00B52746" w:rsidRDefault="00F706A9" w:rsidP="005F3EB8">
      <w:pPr>
        <w:rPr>
          <w:lang w:eastAsia="ko-KR"/>
        </w:rPr>
      </w:pPr>
      <w:r w:rsidRPr="00F706A9">
        <w:rPr>
          <w:b/>
          <w:bCs/>
          <w:lang w:eastAsia="ko-KR"/>
        </w:rPr>
        <w:t>antenna connector</w:t>
      </w:r>
      <w:r w:rsidRPr="00F706A9">
        <w:rPr>
          <w:lang w:eastAsia="ko-KR"/>
        </w:rPr>
        <w:t>: connector at the conducted interface of the BS type 1-C</w:t>
      </w:r>
    </w:p>
    <w:p w14:paraId="6AA84D87" w14:textId="630486A5" w:rsidR="00B52746" w:rsidRDefault="00011DF4" w:rsidP="005F3EB8">
      <w:pPr>
        <w:rPr>
          <w:lang w:eastAsia="ko-KR"/>
        </w:rPr>
      </w:pPr>
      <w:r w:rsidRPr="00011DF4">
        <w:rPr>
          <w:b/>
          <w:bCs/>
          <w:lang w:eastAsia="ko-KR"/>
        </w:rPr>
        <w:t>active transmitter unit</w:t>
      </w:r>
      <w:r w:rsidRPr="00011DF4">
        <w:rPr>
          <w:lang w:eastAsia="ko-KR"/>
        </w:rPr>
        <w:t>: transmitter unit which is ON, and has the ability to send modulated data streams that are parallel and distinct to those sent from other transmitter units to a BS type 1-C antenna connector, or to one or more BS type 1-H TAB connectors at the transceiver array boundary</w:t>
      </w:r>
    </w:p>
    <w:p w14:paraId="563BAE51" w14:textId="39839374" w:rsidR="00B52746" w:rsidRDefault="009F5320" w:rsidP="005F3EB8">
      <w:pPr>
        <w:rPr>
          <w:lang w:eastAsia="ko-KR"/>
        </w:rPr>
      </w:pPr>
      <w:r w:rsidRPr="009F5320">
        <w:rPr>
          <w:b/>
          <w:bCs/>
          <w:lang w:eastAsia="ko-KR"/>
        </w:rPr>
        <w:t>Base Station RF Bandwidth</w:t>
      </w:r>
      <w:r w:rsidRPr="009F5320">
        <w:rPr>
          <w:lang w:eastAsia="ko-KR"/>
        </w:rPr>
        <w:t xml:space="preserve">: </w:t>
      </w:r>
      <w:r w:rsidR="00C26498" w:rsidRPr="00C26498">
        <w:rPr>
          <w:rFonts w:hint="eastAsia"/>
          <w:lang w:eastAsia="ko-KR"/>
        </w:rPr>
        <w:t>기지국이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지원되는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동작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대역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내에서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단일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다중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반송파를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전송</w:t>
      </w:r>
      <w:r w:rsid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또는</w:t>
      </w:r>
      <w:r w:rsidR="00C26498" w:rsidRPr="00C26498">
        <w:rPr>
          <w:rFonts w:hint="eastAsia"/>
          <w:lang w:eastAsia="ko-KR"/>
        </w:rPr>
        <w:t xml:space="preserve"> </w:t>
      </w:r>
      <w:r w:rsidR="00C26498" w:rsidRPr="00C26498">
        <w:rPr>
          <w:rFonts w:hint="eastAsia"/>
          <w:lang w:eastAsia="ko-KR"/>
        </w:rPr>
        <w:t>수신하는</w:t>
      </w:r>
      <w:r w:rsidR="00C26498" w:rsidRPr="00C26498">
        <w:rPr>
          <w:rFonts w:hint="eastAsia"/>
          <w:lang w:eastAsia="ko-KR"/>
        </w:rPr>
        <w:t xml:space="preserve"> RF </w:t>
      </w:r>
      <w:r w:rsidR="00C26498" w:rsidRPr="00C26498">
        <w:rPr>
          <w:rFonts w:hint="eastAsia"/>
          <w:lang w:eastAsia="ko-KR"/>
        </w:rPr>
        <w:t>대역폭</w:t>
      </w:r>
      <w:r w:rsidR="007D4FEA">
        <w:rPr>
          <w:lang w:eastAsia="ko-KR"/>
        </w:rPr>
        <w:br/>
      </w:r>
      <w:r w:rsidR="007D4FEA" w:rsidRPr="007D4FEA">
        <w:rPr>
          <w:lang w:eastAsia="ko-KR"/>
        </w:rPr>
        <w:t>NOTE:</w:t>
      </w:r>
      <w:r w:rsidR="007475CF">
        <w:rPr>
          <w:lang w:eastAsia="ko-KR"/>
        </w:rPr>
        <w:tab/>
      </w:r>
      <w:r w:rsidR="008333CC" w:rsidRPr="008333CC">
        <w:rPr>
          <w:rFonts w:hint="eastAsia"/>
          <w:lang w:eastAsia="ko-KR"/>
        </w:rPr>
        <w:t>단일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캐리어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작동에서</w:t>
      </w:r>
      <w:r w:rsidR="008333CC">
        <w:rPr>
          <w:rFonts w:hint="eastAsia"/>
          <w:lang w:eastAsia="ko-KR"/>
        </w:rPr>
        <w:t>,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기지국</w:t>
      </w:r>
      <w:r w:rsidR="008333CC" w:rsidRPr="008333CC">
        <w:rPr>
          <w:rFonts w:hint="eastAsia"/>
          <w:lang w:eastAsia="ko-KR"/>
        </w:rPr>
        <w:t xml:space="preserve"> RF </w:t>
      </w:r>
      <w:r w:rsidR="008333CC" w:rsidRPr="008333CC">
        <w:rPr>
          <w:rFonts w:hint="eastAsia"/>
          <w:lang w:eastAsia="ko-KR"/>
        </w:rPr>
        <w:t>대역폭은</w:t>
      </w:r>
      <w:r w:rsidR="008333CC" w:rsidRPr="008333CC">
        <w:rPr>
          <w:rFonts w:hint="eastAsia"/>
          <w:lang w:eastAsia="ko-KR"/>
        </w:rPr>
        <w:t xml:space="preserve"> BS </w:t>
      </w:r>
      <w:r w:rsidR="008333CC" w:rsidRPr="008333CC">
        <w:rPr>
          <w:rFonts w:hint="eastAsia"/>
          <w:lang w:eastAsia="ko-KR"/>
        </w:rPr>
        <w:t>채널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대역폭과</w:t>
      </w:r>
      <w:r w:rsidR="008333CC" w:rsidRPr="008333CC">
        <w:rPr>
          <w:rFonts w:hint="eastAsia"/>
          <w:lang w:eastAsia="ko-KR"/>
        </w:rPr>
        <w:t xml:space="preserve"> </w:t>
      </w:r>
      <w:r w:rsidR="008333CC" w:rsidRPr="008333CC">
        <w:rPr>
          <w:rFonts w:hint="eastAsia"/>
          <w:lang w:eastAsia="ko-KR"/>
        </w:rPr>
        <w:t>같다</w:t>
      </w:r>
      <w:r w:rsidR="008333CC" w:rsidRPr="008333CC">
        <w:rPr>
          <w:rFonts w:hint="eastAsia"/>
          <w:lang w:eastAsia="ko-KR"/>
        </w:rPr>
        <w:t>.</w:t>
      </w:r>
    </w:p>
    <w:p w14:paraId="4188ACAA" w14:textId="6A575BED" w:rsidR="00B52746" w:rsidRDefault="00237529" w:rsidP="005F3EB8">
      <w:pPr>
        <w:rPr>
          <w:lang w:eastAsia="ko-KR"/>
        </w:rPr>
      </w:pPr>
      <w:r w:rsidRPr="00237529">
        <w:rPr>
          <w:b/>
          <w:bCs/>
          <w:lang w:eastAsia="ko-KR"/>
        </w:rPr>
        <w:t>Base Station RF Bandwidth edge</w:t>
      </w:r>
      <w:r w:rsidRPr="00237529">
        <w:rPr>
          <w:lang w:eastAsia="ko-KR"/>
        </w:rPr>
        <w:t xml:space="preserve">: </w:t>
      </w:r>
      <w:r w:rsidR="00167577" w:rsidRPr="00167577">
        <w:rPr>
          <w:rFonts w:hint="eastAsia"/>
          <w:lang w:eastAsia="ko-KR"/>
        </w:rPr>
        <w:t>기지국</w:t>
      </w:r>
      <w:r w:rsidR="00167577" w:rsidRPr="00167577">
        <w:rPr>
          <w:rFonts w:hint="eastAsia"/>
          <w:lang w:eastAsia="ko-KR"/>
        </w:rPr>
        <w:t xml:space="preserve"> RF </w:t>
      </w:r>
      <w:r w:rsidR="00167577" w:rsidRPr="00167577">
        <w:rPr>
          <w:rFonts w:hint="eastAsia"/>
          <w:lang w:eastAsia="ko-KR"/>
        </w:rPr>
        <w:t>대역폭의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에지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중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하나의</w:t>
      </w:r>
      <w:r w:rsidR="00167577" w:rsidRPr="00167577">
        <w:rPr>
          <w:rFonts w:hint="eastAsia"/>
          <w:lang w:eastAsia="ko-KR"/>
        </w:rPr>
        <w:t xml:space="preserve"> </w:t>
      </w:r>
      <w:r w:rsidR="00167577" w:rsidRPr="00167577">
        <w:rPr>
          <w:rFonts w:hint="eastAsia"/>
          <w:lang w:eastAsia="ko-KR"/>
        </w:rPr>
        <w:t>주파수</w:t>
      </w:r>
      <w:r w:rsidR="00167577" w:rsidRPr="00167577">
        <w:rPr>
          <w:rFonts w:hint="eastAsia"/>
          <w:lang w:eastAsia="ko-KR"/>
        </w:rPr>
        <w:t>.</w:t>
      </w:r>
    </w:p>
    <w:p w14:paraId="587BE8F1" w14:textId="2A74B1AE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basic limit</w:t>
      </w:r>
      <w:r w:rsidRPr="00390437">
        <w:rPr>
          <w:lang w:eastAsia="ko-KR"/>
        </w:rPr>
        <w:t>: emissions limit relating to the power supplied by a single transmitter to a single antenna transmission line in ITU-R SM.329 [5] used for the formulation of unwanted emission requirements for FR1</w:t>
      </w:r>
    </w:p>
    <w:p w14:paraId="59D139AD" w14:textId="0143D592" w:rsidR="00A34DAD" w:rsidRDefault="00A34DAD" w:rsidP="005F3EB8">
      <w:pPr>
        <w:rPr>
          <w:lang w:eastAsia="ko-KR"/>
        </w:rPr>
      </w:pPr>
      <w:r w:rsidRPr="00A34DAD">
        <w:rPr>
          <w:b/>
          <w:bCs/>
          <w:lang w:eastAsia="ko-KR"/>
        </w:rPr>
        <w:t>beam</w:t>
      </w:r>
      <w:r>
        <w:rPr>
          <w:lang w:eastAsia="ko-KR"/>
        </w:rPr>
        <w:t xml:space="preserve">: </w:t>
      </w:r>
      <w:r w:rsidR="003D447C" w:rsidRPr="003D447C">
        <w:rPr>
          <w:rFonts w:hint="eastAsia"/>
          <w:lang w:eastAsia="ko-KR"/>
        </w:rPr>
        <w:t>(</w:t>
      </w:r>
      <w:r w:rsidR="003D447C" w:rsidRPr="003D447C">
        <w:rPr>
          <w:rFonts w:hint="eastAsia"/>
          <w:lang w:eastAsia="ko-KR"/>
        </w:rPr>
        <w:t>안테나의</w:t>
      </w:r>
      <w:r w:rsidR="003D447C" w:rsidRPr="003D447C">
        <w:rPr>
          <w:rFonts w:hint="eastAsia"/>
          <w:lang w:eastAsia="ko-KR"/>
        </w:rPr>
        <w:t xml:space="preserve">) </w:t>
      </w:r>
      <w:r w:rsidR="003D447C" w:rsidRPr="003D447C">
        <w:rPr>
          <w:rFonts w:hint="eastAsia"/>
          <w:lang w:eastAsia="ko-KR"/>
        </w:rPr>
        <w:t>빔은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방사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패턴의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메인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로브</w:t>
      </w:r>
      <w:r w:rsidR="003D447C">
        <w:rPr>
          <w:rFonts w:hint="eastAsia"/>
          <w:lang w:eastAsia="ko-KR"/>
        </w:rPr>
        <w:t>이</w:t>
      </w:r>
      <w:r w:rsidR="003D447C" w:rsidRPr="003D447C">
        <w:rPr>
          <w:rFonts w:hint="eastAsia"/>
          <w:lang w:eastAsia="ko-KR"/>
        </w:rPr>
        <w:t>다</w:t>
      </w:r>
      <w:r w:rsidR="003D447C">
        <w:rPr>
          <w:rFonts w:hint="eastAsia"/>
          <w:lang w:eastAsia="ko-KR"/>
        </w:rPr>
        <w:t>.</w:t>
      </w:r>
      <w:r w:rsidR="003D447C">
        <w:rPr>
          <w:lang w:eastAsia="ko-KR"/>
        </w:rPr>
        <w:br/>
        <w:t xml:space="preserve">NOTE: </w:t>
      </w:r>
      <w:r w:rsidR="003D447C" w:rsidRPr="003D447C">
        <w:rPr>
          <w:rFonts w:hint="eastAsia"/>
          <w:lang w:eastAsia="ko-KR"/>
        </w:rPr>
        <w:t>특정</w:t>
      </w:r>
      <w:r w:rsidR="003D447C" w:rsidRPr="003D447C">
        <w:rPr>
          <w:rFonts w:hint="eastAsia"/>
          <w:lang w:eastAsia="ko-KR"/>
        </w:rPr>
        <w:t xml:space="preserve"> BS </w:t>
      </w:r>
      <w:r w:rsidR="003D447C" w:rsidRPr="003D447C">
        <w:rPr>
          <w:rFonts w:hint="eastAsia"/>
          <w:lang w:eastAsia="ko-KR"/>
        </w:rPr>
        <w:t>안테나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배열의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경우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이상의</w:t>
      </w:r>
      <w:r w:rsidR="003D447C" w:rsidRPr="003D447C">
        <w:rPr>
          <w:rFonts w:hint="eastAsia"/>
          <w:lang w:eastAsia="ko-KR"/>
        </w:rPr>
        <w:t xml:space="preserve"> </w:t>
      </w:r>
      <w:proofErr w:type="spellStart"/>
      <w:r w:rsidR="003D447C" w:rsidRPr="003D447C">
        <w:rPr>
          <w:rFonts w:hint="eastAsia"/>
          <w:lang w:eastAsia="ko-KR"/>
        </w:rPr>
        <w:t>빔이있을</w:t>
      </w:r>
      <w:proofErr w:type="spellEnd"/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수</w:t>
      </w:r>
      <w:r w:rsidR="003D447C" w:rsidRPr="003D447C">
        <w:rPr>
          <w:rFonts w:hint="eastAsia"/>
          <w:lang w:eastAsia="ko-KR"/>
        </w:rPr>
        <w:t xml:space="preserve"> </w:t>
      </w:r>
      <w:r w:rsidR="003D447C" w:rsidRPr="003D447C">
        <w:rPr>
          <w:rFonts w:hint="eastAsia"/>
          <w:lang w:eastAsia="ko-KR"/>
        </w:rPr>
        <w:t>있다</w:t>
      </w:r>
      <w:r w:rsidR="003D447C" w:rsidRPr="003D447C">
        <w:rPr>
          <w:rFonts w:hint="eastAsia"/>
          <w:lang w:eastAsia="ko-KR"/>
        </w:rPr>
        <w:t>.</w:t>
      </w:r>
    </w:p>
    <w:p w14:paraId="226501F4" w14:textId="45B790EF" w:rsidR="0087753A" w:rsidRDefault="00A218FC" w:rsidP="005F3EB8">
      <w:pPr>
        <w:rPr>
          <w:lang w:eastAsia="ko-KR"/>
        </w:rPr>
      </w:pPr>
      <w:r>
        <w:rPr>
          <w:b/>
          <w:bCs/>
          <w:lang w:eastAsia="ko-KR"/>
        </w:rPr>
        <w:t>b</w:t>
      </w:r>
      <w:r w:rsidR="0087753A" w:rsidRPr="0087753A">
        <w:rPr>
          <w:b/>
          <w:bCs/>
          <w:lang w:eastAsia="ko-KR"/>
        </w:rPr>
        <w:t xml:space="preserve">eam </w:t>
      </w:r>
      <w:proofErr w:type="spellStart"/>
      <w:r w:rsidR="0087753A" w:rsidRPr="0087753A">
        <w:rPr>
          <w:b/>
          <w:bCs/>
          <w:lang w:eastAsia="ko-KR"/>
        </w:rPr>
        <w:t>centre</w:t>
      </w:r>
      <w:proofErr w:type="spellEnd"/>
      <w:r w:rsidR="0087753A" w:rsidRPr="0087753A">
        <w:rPr>
          <w:b/>
          <w:bCs/>
          <w:lang w:eastAsia="ko-KR"/>
        </w:rPr>
        <w:t xml:space="preserve"> direction</w:t>
      </w:r>
      <w:r w:rsidR="0087753A">
        <w:rPr>
          <w:lang w:eastAsia="ko-KR"/>
        </w:rPr>
        <w:t xml:space="preserve">: </w:t>
      </w:r>
      <w:r w:rsidRPr="00A218FC">
        <w:rPr>
          <w:lang w:eastAsia="ko-KR"/>
        </w:rPr>
        <w:t xml:space="preserve">direction equal to the geometric </w:t>
      </w:r>
      <w:proofErr w:type="spellStart"/>
      <w:r w:rsidRPr="00A218FC">
        <w:rPr>
          <w:lang w:eastAsia="ko-KR"/>
        </w:rPr>
        <w:t>centre</w:t>
      </w:r>
      <w:proofErr w:type="spellEnd"/>
      <w:r w:rsidRPr="00A218FC">
        <w:rPr>
          <w:lang w:eastAsia="ko-KR"/>
        </w:rPr>
        <w:t xml:space="preserve"> of the half-power contour of the beam</w:t>
      </w:r>
    </w:p>
    <w:p w14:paraId="25023720" w14:textId="580BD156" w:rsidR="00A218FC" w:rsidRDefault="00A218FC" w:rsidP="005F3EB8">
      <w:pPr>
        <w:rPr>
          <w:lang w:eastAsia="ko-KR"/>
        </w:rPr>
      </w:pPr>
      <w:r w:rsidRPr="00A218FC">
        <w:rPr>
          <w:b/>
          <w:bCs/>
          <w:lang w:eastAsia="ko-KR"/>
        </w:rPr>
        <w:t>beam direction pair</w:t>
      </w:r>
      <w:r>
        <w:rPr>
          <w:lang w:eastAsia="ko-KR"/>
        </w:rPr>
        <w:t xml:space="preserve">: </w:t>
      </w:r>
      <w:r w:rsidR="000C0CE1" w:rsidRPr="000C0CE1">
        <w:rPr>
          <w:lang w:eastAsia="ko-KR"/>
        </w:rPr>
        <w:t xml:space="preserve">data set consisting of the beam </w:t>
      </w:r>
      <w:proofErr w:type="spellStart"/>
      <w:r w:rsidR="000C0CE1" w:rsidRPr="000C0CE1">
        <w:rPr>
          <w:lang w:eastAsia="ko-KR"/>
        </w:rPr>
        <w:t>centre</w:t>
      </w:r>
      <w:proofErr w:type="spellEnd"/>
      <w:r w:rsidR="000C0CE1" w:rsidRPr="000C0CE1">
        <w:rPr>
          <w:lang w:eastAsia="ko-KR"/>
        </w:rPr>
        <w:t xml:space="preserve"> direction and the related beam peak direction</w:t>
      </w:r>
    </w:p>
    <w:p w14:paraId="586AB4CB" w14:textId="4B1130F5" w:rsidR="000C0CE1" w:rsidRDefault="000C0CE1" w:rsidP="005F3EB8">
      <w:pPr>
        <w:rPr>
          <w:lang w:eastAsia="ko-KR"/>
        </w:rPr>
      </w:pPr>
      <w:r w:rsidRPr="000C0CE1">
        <w:rPr>
          <w:b/>
          <w:bCs/>
          <w:lang w:eastAsia="ko-KR"/>
        </w:rPr>
        <w:t>beam peak direction</w:t>
      </w:r>
      <w:r>
        <w:rPr>
          <w:lang w:eastAsia="ko-KR"/>
        </w:rPr>
        <w:t xml:space="preserve">: </w:t>
      </w:r>
      <w:r w:rsidRPr="000C0CE1">
        <w:rPr>
          <w:rFonts w:hint="eastAsia"/>
          <w:lang w:eastAsia="ko-KR"/>
        </w:rPr>
        <w:t>최대</w:t>
      </w:r>
      <w:r w:rsidRPr="000C0CE1">
        <w:rPr>
          <w:rFonts w:hint="eastAsia"/>
          <w:lang w:eastAsia="ko-KR"/>
        </w:rPr>
        <w:t xml:space="preserve"> </w:t>
      </w:r>
      <w:r w:rsidRPr="000C38FB">
        <w:rPr>
          <w:rFonts w:hint="eastAsia"/>
          <w:color w:val="0000FF"/>
          <w:lang w:eastAsia="ko-KR"/>
        </w:rPr>
        <w:t>EIRP</w:t>
      </w:r>
      <w:r w:rsidRPr="000C0CE1">
        <w:rPr>
          <w:rFonts w:hint="eastAsia"/>
          <w:lang w:eastAsia="ko-KR"/>
        </w:rPr>
        <w:t>가있는</w:t>
      </w:r>
      <w:r w:rsidRPr="000C0CE1">
        <w:rPr>
          <w:rFonts w:hint="eastAsia"/>
          <w:lang w:eastAsia="ko-KR"/>
        </w:rPr>
        <w:t xml:space="preserve"> </w:t>
      </w:r>
      <w:r w:rsidRPr="000C0CE1">
        <w:rPr>
          <w:rFonts w:hint="eastAsia"/>
          <w:lang w:eastAsia="ko-KR"/>
        </w:rPr>
        <w:t>방향</w:t>
      </w:r>
    </w:p>
    <w:p w14:paraId="6D900F14" w14:textId="4329F02B" w:rsidR="003810B6" w:rsidRDefault="003810B6" w:rsidP="005F3EB8">
      <w:pPr>
        <w:rPr>
          <w:lang w:eastAsia="ko-KR"/>
        </w:rPr>
      </w:pPr>
      <w:proofErr w:type="spellStart"/>
      <w:r w:rsidRPr="003810B6">
        <w:rPr>
          <w:b/>
          <w:bCs/>
          <w:lang w:eastAsia="ko-KR"/>
        </w:rPr>
        <w:t>beamwidth</w:t>
      </w:r>
      <w:proofErr w:type="spellEnd"/>
      <w:r>
        <w:rPr>
          <w:lang w:eastAsia="ko-KR"/>
        </w:rPr>
        <w:t xml:space="preserve">: </w:t>
      </w:r>
      <w:r w:rsidRPr="003810B6">
        <w:rPr>
          <w:lang w:eastAsia="ko-KR"/>
        </w:rPr>
        <w:t xml:space="preserve">beam which has a half-power contour that is essentially elliptical, the half-power </w:t>
      </w:r>
      <w:proofErr w:type="spellStart"/>
      <w:r w:rsidRPr="003810B6">
        <w:rPr>
          <w:lang w:eastAsia="ko-KR"/>
        </w:rPr>
        <w:t>beamwidths</w:t>
      </w:r>
      <w:proofErr w:type="spellEnd"/>
      <w:r w:rsidRPr="003810B6">
        <w:rPr>
          <w:lang w:eastAsia="ko-KR"/>
        </w:rPr>
        <w:t xml:space="preserve"> in the two pattern cuts that respectively contain the major and minor axis of the ellipse</w:t>
      </w:r>
    </w:p>
    <w:p w14:paraId="4D966030" w14:textId="0713C90A" w:rsidR="00B52746" w:rsidRDefault="00390437" w:rsidP="005F3EB8">
      <w:pPr>
        <w:rPr>
          <w:lang w:eastAsia="ko-KR"/>
        </w:rPr>
      </w:pPr>
      <w:r w:rsidRPr="00390437">
        <w:rPr>
          <w:b/>
          <w:bCs/>
          <w:lang w:eastAsia="ko-KR"/>
        </w:rPr>
        <w:t>BS channel bandwidth</w:t>
      </w:r>
      <w:r w:rsidRPr="00390437">
        <w:rPr>
          <w:lang w:eastAsia="ko-KR"/>
        </w:rPr>
        <w:t xml:space="preserve">: </w:t>
      </w:r>
      <w:r w:rsidR="003810B6" w:rsidRPr="003810B6">
        <w:rPr>
          <w:rFonts w:hint="eastAsia"/>
          <w:lang w:eastAsia="ko-KR"/>
        </w:rPr>
        <w:t>업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또는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다운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링크에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구성된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전송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대역폭으로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단일</w:t>
      </w:r>
      <w:r w:rsidR="003810B6" w:rsidRPr="003810B6">
        <w:rPr>
          <w:rFonts w:hint="eastAsia"/>
          <w:lang w:eastAsia="ko-KR"/>
        </w:rPr>
        <w:t xml:space="preserve"> NR RF </w:t>
      </w:r>
      <w:r w:rsidR="003810B6" w:rsidRPr="003810B6">
        <w:rPr>
          <w:rFonts w:hint="eastAsia"/>
          <w:lang w:eastAsia="ko-KR"/>
        </w:rPr>
        <w:t>캐리어를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지원하는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대역폭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1:</w:t>
      </w:r>
      <w:r w:rsidR="00C62C96" w:rsidRPr="00C62C96">
        <w:rPr>
          <w:lang w:eastAsia="ko-KR"/>
        </w:rPr>
        <w:tab/>
      </w:r>
      <w:r w:rsidR="003810B6" w:rsidRPr="003810B6">
        <w:rPr>
          <w:rFonts w:hint="eastAsia"/>
          <w:lang w:eastAsia="ko-KR"/>
        </w:rPr>
        <w:t xml:space="preserve">BS </w:t>
      </w:r>
      <w:r w:rsidR="003810B6">
        <w:rPr>
          <w:rFonts w:hint="eastAsia"/>
          <w:lang w:eastAsia="ko-KR"/>
        </w:rPr>
        <w:t>c</w:t>
      </w:r>
      <w:r w:rsidR="003810B6">
        <w:rPr>
          <w:lang w:eastAsia="ko-KR"/>
        </w:rPr>
        <w:t>hannel bandwidth</w:t>
      </w:r>
      <w:r w:rsidR="003810B6">
        <w:rPr>
          <w:rFonts w:hint="eastAsia"/>
          <w:lang w:eastAsia="ko-KR"/>
        </w:rPr>
        <w:t>는</w:t>
      </w:r>
      <w:r w:rsidR="003810B6" w:rsidRPr="003810B6">
        <w:rPr>
          <w:rFonts w:hint="eastAsia"/>
          <w:lang w:eastAsia="ko-KR"/>
        </w:rPr>
        <w:t xml:space="preserve"> MHz </w:t>
      </w:r>
      <w:r w:rsidR="003810B6" w:rsidRPr="003810B6">
        <w:rPr>
          <w:rFonts w:hint="eastAsia"/>
          <w:lang w:eastAsia="ko-KR"/>
        </w:rPr>
        <w:t>단위로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측정되며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송신기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및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수신기</w:t>
      </w:r>
      <w:r w:rsidR="003810B6" w:rsidRPr="003810B6">
        <w:rPr>
          <w:rFonts w:hint="eastAsia"/>
          <w:lang w:eastAsia="ko-KR"/>
        </w:rPr>
        <w:t xml:space="preserve"> RF </w:t>
      </w:r>
      <w:r w:rsidR="003810B6" w:rsidRPr="003810B6">
        <w:rPr>
          <w:rFonts w:hint="eastAsia"/>
          <w:lang w:eastAsia="ko-KR"/>
        </w:rPr>
        <w:t>요구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사항에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대한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참조로</w:t>
      </w:r>
      <w:r w:rsidR="003810B6" w:rsidRPr="003810B6">
        <w:rPr>
          <w:rFonts w:hint="eastAsia"/>
          <w:lang w:eastAsia="ko-KR"/>
        </w:rPr>
        <w:t xml:space="preserve"> </w:t>
      </w:r>
      <w:r w:rsidR="003810B6" w:rsidRPr="003810B6">
        <w:rPr>
          <w:rFonts w:hint="eastAsia"/>
          <w:lang w:eastAsia="ko-KR"/>
        </w:rPr>
        <w:t>사용</w:t>
      </w:r>
      <w:r w:rsidR="006872F2">
        <w:rPr>
          <w:rFonts w:hint="eastAsia"/>
          <w:lang w:eastAsia="ko-KR"/>
        </w:rPr>
        <w:t>된</w:t>
      </w:r>
      <w:r w:rsidR="003810B6" w:rsidRPr="003810B6">
        <w:rPr>
          <w:rFonts w:hint="eastAsia"/>
          <w:lang w:eastAsia="ko-KR"/>
        </w:rPr>
        <w:t>다</w:t>
      </w:r>
      <w:r w:rsidR="003810B6" w:rsidRPr="003810B6">
        <w:rPr>
          <w:rFonts w:hint="eastAsia"/>
          <w:lang w:eastAsia="ko-KR"/>
        </w:rPr>
        <w:t>.</w:t>
      </w:r>
      <w:r w:rsidR="00C62C96">
        <w:rPr>
          <w:lang w:eastAsia="ko-KR"/>
        </w:rPr>
        <w:br/>
      </w:r>
      <w:r w:rsidR="00C62C96" w:rsidRPr="00C62C96">
        <w:rPr>
          <w:lang w:eastAsia="ko-KR"/>
        </w:rPr>
        <w:t>NOTE 2:</w:t>
      </w:r>
      <w:r w:rsidR="00C62C96" w:rsidRPr="00C62C96">
        <w:rPr>
          <w:lang w:eastAsia="ko-KR"/>
        </w:rPr>
        <w:tab/>
        <w:t>It is possible for the BS to transmit to and/or receive from one or more UE bandwidth parts that are smaller than or equal to the BS transmission bandwidth configuration, in any part of the BS transmission bandwidth configuration.</w:t>
      </w:r>
    </w:p>
    <w:p w14:paraId="1D143916" w14:textId="5DFF82E8" w:rsidR="00B81136" w:rsidRDefault="00B81136" w:rsidP="005F3EB8">
      <w:pPr>
        <w:rPr>
          <w:lang w:eastAsia="ko-KR"/>
        </w:rPr>
      </w:pPr>
      <w:r w:rsidRPr="00B81136">
        <w:rPr>
          <w:b/>
          <w:bCs/>
          <w:lang w:eastAsia="ko-KR"/>
        </w:rPr>
        <w:lastRenderedPageBreak/>
        <w:t xml:space="preserve">BS transmission </w:t>
      </w:r>
      <w:proofErr w:type="spellStart"/>
      <w:r w:rsidRPr="00B81136">
        <w:rPr>
          <w:b/>
          <w:bCs/>
          <w:lang w:eastAsia="ko-KR"/>
        </w:rPr>
        <w:t>bandwith</w:t>
      </w:r>
      <w:proofErr w:type="spellEnd"/>
      <w:r w:rsidRPr="00B81136">
        <w:rPr>
          <w:b/>
          <w:bCs/>
          <w:lang w:eastAsia="ko-KR"/>
        </w:rPr>
        <w:t xml:space="preserve"> configuration</w:t>
      </w:r>
      <w:r>
        <w:rPr>
          <w:lang w:eastAsia="ko-KR"/>
        </w:rPr>
        <w:t xml:space="preserve">: </w:t>
      </w:r>
      <w:r w:rsidRPr="00B81136">
        <w:rPr>
          <w:lang w:eastAsia="ko-KR"/>
        </w:rPr>
        <w:t>set of resource blocks located within the BS channel bandwidth which may be used for transmitting or receiving by the BS</w:t>
      </w:r>
    </w:p>
    <w:p w14:paraId="7B1552E9" w14:textId="703A1595" w:rsidR="00B52746" w:rsidRDefault="00A65C33" w:rsidP="005F3EB8">
      <w:pPr>
        <w:rPr>
          <w:lang w:eastAsia="ko-KR"/>
        </w:rPr>
      </w:pPr>
      <w:r w:rsidRPr="00A65C33">
        <w:rPr>
          <w:b/>
          <w:bCs/>
          <w:lang w:eastAsia="ko-KR"/>
        </w:rPr>
        <w:t>BS type 1-C</w:t>
      </w:r>
      <w:r w:rsidRPr="00A65C33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5C33">
        <w:rPr>
          <w:lang w:eastAsia="ko-KR"/>
        </w:rPr>
        <w:t xml:space="preserve"> operating at </w:t>
      </w:r>
      <w:r w:rsidRPr="00D101FC">
        <w:rPr>
          <w:color w:val="0000FF"/>
          <w:lang w:eastAsia="ko-KR"/>
        </w:rPr>
        <w:t>FR1</w:t>
      </w:r>
      <w:r w:rsidRPr="00A65C33">
        <w:rPr>
          <w:lang w:eastAsia="ko-KR"/>
        </w:rPr>
        <w:t xml:space="preserve"> with requirements set consisting </w:t>
      </w:r>
      <w:r w:rsidRPr="00D101FC">
        <w:rPr>
          <w:color w:val="0000FF"/>
          <w:lang w:eastAsia="ko-KR"/>
        </w:rPr>
        <w:t>only of conducted</w:t>
      </w:r>
      <w:r w:rsidRPr="00A65C33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antenna connectors</w:t>
      </w:r>
    </w:p>
    <w:p w14:paraId="25DE0E7F" w14:textId="702A1EC2" w:rsidR="00B52746" w:rsidRDefault="00A80D05" w:rsidP="005F3EB8">
      <w:pPr>
        <w:rPr>
          <w:lang w:eastAsia="ko-KR"/>
        </w:rPr>
      </w:pPr>
      <w:r w:rsidRPr="00A80D05">
        <w:rPr>
          <w:b/>
          <w:bCs/>
          <w:lang w:eastAsia="ko-KR"/>
        </w:rPr>
        <w:t>BS type 1-H</w:t>
      </w:r>
      <w:r w:rsidRPr="00A80D05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80D05">
        <w:rPr>
          <w:lang w:eastAsia="ko-KR"/>
        </w:rPr>
        <w:t xml:space="preserve"> operating at </w:t>
      </w:r>
      <w:r w:rsidRPr="00AE7599">
        <w:rPr>
          <w:color w:val="0000FF"/>
          <w:lang w:eastAsia="ko-KR"/>
        </w:rPr>
        <w:t>FR1</w:t>
      </w:r>
      <w:r w:rsidRPr="00A80D05">
        <w:rPr>
          <w:lang w:eastAsia="ko-KR"/>
        </w:rPr>
        <w:t xml:space="preserve"> with a requirement set consisting of </w:t>
      </w:r>
      <w:r w:rsidRPr="00AE7599">
        <w:rPr>
          <w:color w:val="0000FF"/>
          <w:lang w:eastAsia="ko-KR"/>
        </w:rPr>
        <w:t>conducted</w:t>
      </w:r>
      <w:r w:rsidRPr="00A80D05">
        <w:rPr>
          <w:lang w:eastAsia="ko-KR"/>
        </w:rPr>
        <w:t xml:space="preserve"> requirements defined at </w:t>
      </w:r>
      <w:r w:rsidRPr="00AE7599">
        <w:rPr>
          <w:color w:val="0000FF"/>
          <w:lang w:eastAsia="ko-KR"/>
        </w:rPr>
        <w:t>individual TAB connectors</w:t>
      </w:r>
      <w:r w:rsidRPr="00A80D05">
        <w:rPr>
          <w:lang w:eastAsia="ko-KR"/>
        </w:rPr>
        <w:t xml:space="preserve"> and </w:t>
      </w:r>
      <w:r w:rsidRPr="00AE7599">
        <w:rPr>
          <w:color w:val="0000FF"/>
          <w:lang w:eastAsia="ko-KR"/>
        </w:rPr>
        <w:t>OTA requirements</w:t>
      </w:r>
      <w:r w:rsidRPr="00A80D05">
        <w:rPr>
          <w:lang w:eastAsia="ko-KR"/>
        </w:rPr>
        <w:t xml:space="preserve"> defined at RIB</w:t>
      </w:r>
    </w:p>
    <w:p w14:paraId="23782A19" w14:textId="77777777" w:rsidR="00D90321" w:rsidRDefault="00A66921" w:rsidP="005F3EB8">
      <w:pPr>
        <w:rPr>
          <w:lang w:eastAsia="ko-KR"/>
        </w:rPr>
      </w:pPr>
      <w:r w:rsidRPr="00A66921">
        <w:rPr>
          <w:b/>
          <w:bCs/>
          <w:lang w:eastAsia="ko-KR"/>
        </w:rPr>
        <w:t>BS type 1-O</w:t>
      </w:r>
      <w:r w:rsidRPr="00A66921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A66921">
        <w:rPr>
          <w:lang w:eastAsia="ko-KR"/>
        </w:rPr>
        <w:t xml:space="preserve"> operating at </w:t>
      </w:r>
      <w:r w:rsidRPr="00A66921">
        <w:rPr>
          <w:color w:val="0000FF"/>
          <w:lang w:eastAsia="ko-KR"/>
        </w:rPr>
        <w:t>FR1</w:t>
      </w:r>
      <w:r w:rsidRPr="00A66921">
        <w:rPr>
          <w:lang w:eastAsia="ko-KR"/>
        </w:rPr>
        <w:t xml:space="preserve"> with a requirement set consisting </w:t>
      </w:r>
      <w:r w:rsidRPr="00A66921">
        <w:rPr>
          <w:color w:val="0000FF"/>
          <w:lang w:eastAsia="ko-KR"/>
        </w:rPr>
        <w:t>only of OTA</w:t>
      </w:r>
      <w:r w:rsidRPr="00A66921">
        <w:rPr>
          <w:lang w:eastAsia="ko-KR"/>
        </w:rPr>
        <w:t xml:space="preserve"> requirements defined at the RIB</w:t>
      </w:r>
    </w:p>
    <w:p w14:paraId="083EF7DB" w14:textId="77777777" w:rsidR="00D90321" w:rsidRDefault="00F06308" w:rsidP="005F3EB8">
      <w:pPr>
        <w:rPr>
          <w:lang w:eastAsia="ko-KR"/>
        </w:rPr>
      </w:pPr>
      <w:r w:rsidRPr="00F06308">
        <w:rPr>
          <w:b/>
          <w:bCs/>
          <w:lang w:eastAsia="ko-KR"/>
        </w:rPr>
        <w:t>BS type 2-O</w:t>
      </w:r>
      <w:r w:rsidRPr="00F06308">
        <w:rPr>
          <w:lang w:eastAsia="ko-KR"/>
        </w:rPr>
        <w:t>:</w:t>
      </w:r>
      <w:r>
        <w:rPr>
          <w:lang w:eastAsia="ko-KR"/>
        </w:rPr>
        <w:t xml:space="preserve"> </w:t>
      </w:r>
      <w:r w:rsidRPr="00D90321">
        <w:rPr>
          <w:color w:val="0000FF"/>
          <w:lang w:eastAsia="ko-KR"/>
        </w:rPr>
        <w:t>NR base station</w:t>
      </w:r>
      <w:r w:rsidRPr="00F06308">
        <w:rPr>
          <w:lang w:eastAsia="ko-KR"/>
        </w:rPr>
        <w:t xml:space="preserve"> operating at </w:t>
      </w:r>
      <w:r w:rsidRPr="00F06308">
        <w:rPr>
          <w:color w:val="0000FF"/>
          <w:lang w:eastAsia="ko-KR"/>
        </w:rPr>
        <w:t>FR2</w:t>
      </w:r>
      <w:r w:rsidRPr="00F06308">
        <w:rPr>
          <w:lang w:eastAsia="ko-KR"/>
        </w:rPr>
        <w:t xml:space="preserve"> with a requirement set consisting </w:t>
      </w:r>
      <w:r w:rsidRPr="00F06308">
        <w:rPr>
          <w:color w:val="0000FF"/>
          <w:lang w:eastAsia="ko-KR"/>
        </w:rPr>
        <w:t>only of OTA</w:t>
      </w:r>
      <w:r w:rsidRPr="00F06308">
        <w:rPr>
          <w:lang w:eastAsia="ko-KR"/>
        </w:rPr>
        <w:t xml:space="preserve"> requirements defined at the RIB</w:t>
      </w:r>
    </w:p>
    <w:p w14:paraId="0F7CF71D" w14:textId="15D716BF" w:rsidR="00B52746" w:rsidRDefault="009B03C3" w:rsidP="005F3EB8">
      <w:pPr>
        <w:rPr>
          <w:lang w:eastAsia="ko-KR"/>
        </w:rPr>
      </w:pPr>
      <w:r w:rsidRPr="009B03C3">
        <w:rPr>
          <w:b/>
          <w:bCs/>
          <w:lang w:eastAsia="ko-KR"/>
        </w:rPr>
        <w:t>channel edge</w:t>
      </w:r>
      <w:r w:rsidRPr="009B03C3">
        <w:rPr>
          <w:lang w:eastAsia="ko-KR"/>
        </w:rPr>
        <w:t xml:space="preserve">: </w:t>
      </w:r>
      <w:r w:rsidR="00DB06F8" w:rsidRPr="00DB06F8">
        <w:rPr>
          <w:rFonts w:hint="eastAsia"/>
          <w:lang w:eastAsia="ko-KR"/>
        </w:rPr>
        <w:t xml:space="preserve">BS </w:t>
      </w:r>
      <w:r w:rsidR="00DB06F8" w:rsidRPr="00DB06F8">
        <w:rPr>
          <w:rFonts w:hint="eastAsia"/>
          <w:lang w:eastAsia="ko-KR"/>
        </w:rPr>
        <w:t>채널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대역폭으로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분리된</w:t>
      </w:r>
      <w:r w:rsidR="00DB06F8" w:rsidRPr="00DB06F8">
        <w:rPr>
          <w:rFonts w:hint="eastAsia"/>
          <w:lang w:eastAsia="ko-KR"/>
        </w:rPr>
        <w:t xml:space="preserve"> NR </w:t>
      </w:r>
      <w:r w:rsidR="00DB06F8" w:rsidRPr="00DB06F8">
        <w:rPr>
          <w:rFonts w:hint="eastAsia"/>
          <w:lang w:eastAsia="ko-KR"/>
        </w:rPr>
        <w:t>캐리어의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최저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또는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최고</w:t>
      </w:r>
      <w:r w:rsidR="00DB06F8" w:rsidRPr="00DB06F8">
        <w:rPr>
          <w:rFonts w:hint="eastAsia"/>
          <w:lang w:eastAsia="ko-KR"/>
        </w:rPr>
        <w:t xml:space="preserve"> </w:t>
      </w:r>
      <w:r w:rsidR="00DB06F8" w:rsidRPr="00DB06F8">
        <w:rPr>
          <w:rFonts w:hint="eastAsia"/>
          <w:lang w:eastAsia="ko-KR"/>
        </w:rPr>
        <w:t>주파수</w:t>
      </w:r>
      <w:r w:rsidR="00DB06F8" w:rsidRPr="00DB06F8">
        <w:rPr>
          <w:rFonts w:hint="eastAsia"/>
          <w:lang w:eastAsia="ko-KR"/>
        </w:rPr>
        <w:t>.</w:t>
      </w:r>
    </w:p>
    <w:p w14:paraId="41E287FE" w14:textId="6949BE55" w:rsidR="00D3191F" w:rsidRDefault="00BC625C" w:rsidP="005F3EB8">
      <w:pPr>
        <w:rPr>
          <w:lang w:eastAsia="ko-KR"/>
        </w:rPr>
      </w:pPr>
      <w:r w:rsidRPr="00BC625C">
        <w:rPr>
          <w:b/>
          <w:bCs/>
          <w:lang w:eastAsia="ko-KR"/>
        </w:rPr>
        <w:t>carrier aggregation</w:t>
      </w:r>
      <w:r w:rsidRPr="00BC625C">
        <w:rPr>
          <w:lang w:eastAsia="ko-KR"/>
        </w:rPr>
        <w:t xml:space="preserve">: </w:t>
      </w:r>
      <w:r w:rsidR="00D75A57" w:rsidRPr="00D75A57">
        <w:rPr>
          <w:rFonts w:hint="eastAsia"/>
          <w:lang w:eastAsia="ko-KR"/>
        </w:rPr>
        <w:t>더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넓은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전송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대역폭을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지원하기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위</w:t>
      </w:r>
      <w:r w:rsidR="00D75A57">
        <w:rPr>
          <w:rFonts w:hint="eastAsia"/>
          <w:lang w:eastAsia="ko-KR"/>
        </w:rPr>
        <w:t>한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이상의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컴포넌트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캐리어의</w:t>
      </w:r>
      <w:r w:rsidR="00D75A57" w:rsidRPr="00D75A57">
        <w:rPr>
          <w:rFonts w:hint="eastAsia"/>
          <w:lang w:eastAsia="ko-KR"/>
        </w:rPr>
        <w:t xml:space="preserve"> </w:t>
      </w:r>
      <w:r w:rsidR="00D75A57" w:rsidRPr="00D75A57">
        <w:rPr>
          <w:rFonts w:hint="eastAsia"/>
          <w:lang w:eastAsia="ko-KR"/>
        </w:rPr>
        <w:t>집합</w:t>
      </w:r>
    </w:p>
    <w:p w14:paraId="5B90BC58" w14:textId="373C37CC" w:rsidR="00800DF6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carrier aggregation configuration</w:t>
      </w:r>
      <w:r w:rsidRPr="00BE61E2">
        <w:rPr>
          <w:lang w:eastAsia="ko-KR"/>
        </w:rPr>
        <w:t>: a set of one or more operating bands across which the BS aggregates carriers with a specific set of technical requirements</w:t>
      </w:r>
    </w:p>
    <w:p w14:paraId="1C355EDC" w14:textId="0FEC5FC3" w:rsidR="00AB781D" w:rsidRDefault="00AB781D" w:rsidP="005F3EB8">
      <w:pPr>
        <w:rPr>
          <w:lang w:eastAsia="ko-KR"/>
        </w:rPr>
      </w:pPr>
      <w:r w:rsidRPr="00AB781D">
        <w:rPr>
          <w:rFonts w:hint="eastAsia"/>
          <w:b/>
          <w:bCs/>
          <w:lang w:eastAsia="ko-KR"/>
        </w:rPr>
        <w:t>c</w:t>
      </w:r>
      <w:r w:rsidRPr="00AB781D">
        <w:rPr>
          <w:b/>
          <w:bCs/>
          <w:lang w:eastAsia="ko-KR"/>
        </w:rPr>
        <w:t>o-location reference antenna</w:t>
      </w:r>
      <w:r>
        <w:rPr>
          <w:lang w:eastAsia="ko-KR"/>
        </w:rPr>
        <w:t xml:space="preserve">: </w:t>
      </w:r>
      <w:r w:rsidRPr="00AB781D">
        <w:rPr>
          <w:lang w:eastAsia="ko-KR"/>
        </w:rPr>
        <w:t>a passive antenna used as reference for base station to base station co-location requirements</w:t>
      </w:r>
    </w:p>
    <w:p w14:paraId="3207C587" w14:textId="632476D8" w:rsidR="00BC625C" w:rsidRDefault="00BE61E2" w:rsidP="005F3EB8">
      <w:pPr>
        <w:rPr>
          <w:lang w:eastAsia="ko-KR"/>
        </w:rPr>
      </w:pPr>
      <w:r w:rsidRPr="00BE61E2">
        <w:rPr>
          <w:b/>
          <w:bCs/>
          <w:lang w:eastAsia="ko-KR"/>
        </w:rPr>
        <w:t>contiguous carriers</w:t>
      </w:r>
      <w:r w:rsidRPr="00BE61E2">
        <w:rPr>
          <w:lang w:eastAsia="ko-KR"/>
        </w:rPr>
        <w:t>: set of two or more carriers configured in a spectrum block where there are no RF requirements based on co-existence for un-coordinated operation within the spectrum block</w:t>
      </w:r>
    </w:p>
    <w:p w14:paraId="5AB08F12" w14:textId="236AE853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contiguous spectrum</w:t>
      </w:r>
      <w:r w:rsidRPr="00953957">
        <w:rPr>
          <w:lang w:eastAsia="ko-KR"/>
        </w:rPr>
        <w:t xml:space="preserve">: spectrum consisting of a contiguous block of spectrum with no </w:t>
      </w:r>
      <w:r w:rsidRPr="00AB781D">
        <w:rPr>
          <w:i/>
          <w:iCs/>
          <w:lang w:eastAsia="ko-KR"/>
        </w:rPr>
        <w:t>sub-block gap(s)</w:t>
      </w:r>
      <w:r w:rsidR="00AB781D">
        <w:rPr>
          <w:lang w:eastAsia="ko-KR"/>
        </w:rPr>
        <w:t>.</w:t>
      </w:r>
    </w:p>
    <w:p w14:paraId="575F8BB2" w14:textId="1A8BA022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directional requirement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requirement which is applied in a specific direction within the OTA coverage range for the Tx and when the </w:t>
      </w:r>
      <w:proofErr w:type="spellStart"/>
      <w:r w:rsidRPr="001A6F6E">
        <w:rPr>
          <w:lang w:eastAsia="ko-KR"/>
        </w:rPr>
        <w:t>AoA</w:t>
      </w:r>
      <w:proofErr w:type="spellEnd"/>
      <w:r w:rsidRPr="001A6F6E">
        <w:rPr>
          <w:lang w:eastAsia="ko-KR"/>
        </w:rPr>
        <w:t xml:space="preserve"> of the incident wave of a received signal is within the OTA REFSENS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or the </w:t>
      </w:r>
      <w:proofErr w:type="spellStart"/>
      <w:r w:rsidRPr="001A6F6E">
        <w:rPr>
          <w:lang w:eastAsia="ko-KR"/>
        </w:rPr>
        <w:t>minSENS</w:t>
      </w:r>
      <w:proofErr w:type="spellEnd"/>
      <w:r w:rsidRPr="001A6F6E">
        <w:rPr>
          <w:lang w:eastAsia="ko-KR"/>
        </w:rPr>
        <w:t xml:space="preserve"> </w:t>
      </w:r>
      <w:proofErr w:type="spellStart"/>
      <w:r w:rsidRPr="001A6F6E">
        <w:rPr>
          <w:lang w:eastAsia="ko-KR"/>
        </w:rPr>
        <w:t>RoAoA</w:t>
      </w:r>
      <w:proofErr w:type="spellEnd"/>
      <w:r w:rsidRPr="001A6F6E">
        <w:rPr>
          <w:lang w:eastAsia="ko-KR"/>
        </w:rPr>
        <w:t xml:space="preserve"> as appropriate for the receiver</w:t>
      </w:r>
    </w:p>
    <w:p w14:paraId="798AFB2F" w14:textId="09C3358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radiated power</w:t>
      </w:r>
      <w:r>
        <w:rPr>
          <w:lang w:eastAsia="ko-KR"/>
        </w:rPr>
        <w:t xml:space="preserve">: </w:t>
      </w:r>
      <w:r w:rsidRPr="001A6F6E">
        <w:rPr>
          <w:lang w:eastAsia="ko-KR"/>
        </w:rPr>
        <w:t>equivalent power radiated from an isotropic directivity device producing the same field intensity at a point of observation as the field intensity radiated in the direction of the same point of observation by the discussed device</w:t>
      </w:r>
      <w:r>
        <w:rPr>
          <w:lang w:eastAsia="ko-KR"/>
        </w:rPr>
        <w:br/>
        <w:t xml:space="preserve">NOTE: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20E925C8" w14:textId="3B7B2BB7" w:rsidR="001A6F6E" w:rsidRDefault="001A6F6E" w:rsidP="005F3EB8">
      <w:pPr>
        <w:rPr>
          <w:lang w:eastAsia="ko-KR"/>
        </w:rPr>
      </w:pPr>
      <w:r w:rsidRPr="001A6F6E">
        <w:rPr>
          <w:b/>
          <w:bCs/>
          <w:lang w:eastAsia="ko-KR"/>
        </w:rPr>
        <w:t>equivalent isotropic sensitivity</w:t>
      </w:r>
      <w:r>
        <w:rPr>
          <w:lang w:eastAsia="ko-KR"/>
        </w:rPr>
        <w:t xml:space="preserve">: </w:t>
      </w:r>
      <w:r w:rsidRPr="001A6F6E">
        <w:rPr>
          <w:lang w:eastAsia="ko-KR"/>
        </w:rPr>
        <w:t xml:space="preserve">sensitivity for an isotropic directivity device equivalent to the sensitivity of the discussed device exposed to an incoming wave from a defined </w:t>
      </w:r>
      <w:proofErr w:type="spellStart"/>
      <w:r w:rsidRPr="001A6F6E">
        <w:rPr>
          <w:lang w:eastAsia="ko-KR"/>
        </w:rPr>
        <w:t>AoA</w:t>
      </w:r>
      <w:proofErr w:type="spellEnd"/>
      <w:r>
        <w:rPr>
          <w:lang w:eastAsia="ko-KR"/>
        </w:rPr>
        <w:br/>
      </w:r>
      <w:r>
        <w:rPr>
          <w:lang w:eastAsia="ko-KR"/>
        </w:rPr>
        <w:lastRenderedPageBreak/>
        <w:t xml:space="preserve">NOTE 1: </w:t>
      </w:r>
      <w:r w:rsidRPr="001A6F6E">
        <w:rPr>
          <w:lang w:eastAsia="ko-KR"/>
        </w:rPr>
        <w:t>The sensitivity is the minimum received power level at which specific requirement is met.</w:t>
      </w:r>
      <w:r>
        <w:rPr>
          <w:lang w:eastAsia="ko-KR"/>
        </w:rPr>
        <w:br/>
        <w:t xml:space="preserve">NOTE 2: </w:t>
      </w:r>
      <w:r w:rsidRPr="001A6F6E">
        <w:rPr>
          <w:lang w:eastAsia="ko-KR"/>
        </w:rPr>
        <w:t xml:space="preserve">Isotropic directivity is equal in all directions (i.e. 0 </w:t>
      </w:r>
      <w:proofErr w:type="spellStart"/>
      <w:r w:rsidRPr="001A6F6E">
        <w:rPr>
          <w:lang w:eastAsia="ko-KR"/>
        </w:rPr>
        <w:t>dBi</w:t>
      </w:r>
      <w:proofErr w:type="spellEnd"/>
      <w:r w:rsidRPr="001A6F6E">
        <w:rPr>
          <w:lang w:eastAsia="ko-KR"/>
        </w:rPr>
        <w:t>).</w:t>
      </w:r>
    </w:p>
    <w:p w14:paraId="7F48CD57" w14:textId="77DA81DF" w:rsidR="001A6F6E" w:rsidRDefault="001A6F6E" w:rsidP="005F3EB8">
      <w:pPr>
        <w:rPr>
          <w:lang w:eastAsia="ko-KR"/>
        </w:rPr>
      </w:pPr>
      <w:r w:rsidRPr="00AC3AAE">
        <w:rPr>
          <w:b/>
          <w:bCs/>
          <w:lang w:eastAsia="ko-KR"/>
        </w:rPr>
        <w:t>fractional bandwidth</w:t>
      </w:r>
      <w:r>
        <w:rPr>
          <w:lang w:eastAsia="ko-KR"/>
        </w:rPr>
        <w:t xml:space="preserve">: </w:t>
      </w:r>
      <w:r w:rsidR="004D4007" w:rsidRPr="004D4007">
        <w:rPr>
          <w:lang w:eastAsia="ko-KR"/>
        </w:rPr>
        <w:t>fractional bandwidth FBW is defined as FBW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=</w:t>
      </w:r>
      <w:r w:rsidR="00013B25">
        <w:rPr>
          <w:lang w:eastAsia="ko-KR"/>
        </w:rPr>
        <w:t xml:space="preserve"> </w:t>
      </w:r>
      <w:r w:rsidR="004D4007" w:rsidRPr="004D4007">
        <w:rPr>
          <w:lang w:eastAsia="ko-KR"/>
        </w:rPr>
        <w:t>200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∙</w:t>
      </w:r>
      <w:r w:rsidR="00DE561D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proofErr w:type="spellEnd"/>
      <w:r w:rsidR="004D4007">
        <w:rPr>
          <w:vertAlign w:val="subscript"/>
          <w:lang w:eastAsia="ko-KR"/>
        </w:rPr>
        <w:t xml:space="preserve"> </w:t>
      </w:r>
      <w:r w:rsidR="004D4007" w:rsidRPr="004D4007">
        <w:rPr>
          <w:lang w:eastAsia="ko-KR"/>
        </w:rPr>
        <w:t>-</w:t>
      </w:r>
      <w:r w:rsidR="004D4007">
        <w:rPr>
          <w:lang w:eastAsia="ko-KR"/>
        </w:rPr>
        <w:t xml:space="preserve"> 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>)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/</w:t>
      </w:r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(</w:t>
      </w:r>
      <w:proofErr w:type="spell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FBWhigh</w:t>
      </w:r>
      <w:r w:rsidR="004D4007" w:rsidRPr="004D4007">
        <w:rPr>
          <w:lang w:eastAsia="ko-KR"/>
        </w:rPr>
        <w:t>+</w:t>
      </w:r>
      <w:proofErr w:type="gramStart"/>
      <w:r w:rsidR="004D4007" w:rsidRPr="004D4007">
        <w:rPr>
          <w:lang w:eastAsia="ko-KR"/>
        </w:rPr>
        <w:t>F</w:t>
      </w:r>
      <w:r w:rsidR="004D4007" w:rsidRPr="004D4007">
        <w:rPr>
          <w:vertAlign w:val="subscript"/>
          <w:lang w:eastAsia="ko-KR"/>
        </w:rPr>
        <w:t>FBWlow</w:t>
      </w:r>
      <w:proofErr w:type="spellEnd"/>
      <w:r w:rsidR="004D4007" w:rsidRPr="004D4007">
        <w:rPr>
          <w:lang w:eastAsia="ko-KR"/>
        </w:rPr>
        <w:t xml:space="preserve"> )</w:t>
      </w:r>
      <w:proofErr w:type="gramEnd"/>
      <w:r w:rsidR="004D4007">
        <w:rPr>
          <w:lang w:eastAsia="ko-KR"/>
        </w:rPr>
        <w:t xml:space="preserve"> </w:t>
      </w:r>
      <w:r w:rsidR="004D4007" w:rsidRPr="004D4007">
        <w:rPr>
          <w:lang w:eastAsia="ko-KR"/>
        </w:rPr>
        <w:t>%</w:t>
      </w:r>
    </w:p>
    <w:p w14:paraId="004BE06E" w14:textId="192FA434" w:rsidR="00BC625C" w:rsidRDefault="00B235F9" w:rsidP="005F3EB8">
      <w:pPr>
        <w:rPr>
          <w:lang w:eastAsia="ko-KR"/>
        </w:rPr>
      </w:pPr>
      <w:r>
        <w:rPr>
          <w:b/>
          <w:bCs/>
          <w:lang w:eastAsia="ko-KR"/>
        </w:rPr>
        <w:t>H</w:t>
      </w:r>
      <w:r w:rsidR="00953957" w:rsidRPr="00953957">
        <w:rPr>
          <w:b/>
          <w:bCs/>
          <w:lang w:eastAsia="ko-KR"/>
        </w:rPr>
        <w:t xml:space="preserve">ighest </w:t>
      </w:r>
      <w:r>
        <w:rPr>
          <w:b/>
          <w:bCs/>
          <w:lang w:eastAsia="ko-KR"/>
        </w:rPr>
        <w:t>C</w:t>
      </w:r>
      <w:r w:rsidR="00953957" w:rsidRPr="00953957">
        <w:rPr>
          <w:b/>
          <w:bCs/>
          <w:lang w:eastAsia="ko-KR"/>
        </w:rPr>
        <w:t>arrier</w:t>
      </w:r>
      <w:r w:rsidR="00953957" w:rsidRPr="00953957">
        <w:rPr>
          <w:lang w:eastAsia="ko-KR"/>
        </w:rPr>
        <w:t xml:space="preserve">: </w:t>
      </w:r>
      <w:r w:rsidRPr="00B235F9">
        <w:rPr>
          <w:rFonts w:hint="eastAsia"/>
          <w:lang w:eastAsia="ko-KR"/>
        </w:rPr>
        <w:t>지정된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대역에서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송</w:t>
      </w:r>
      <w:r>
        <w:rPr>
          <w:rFonts w:hint="eastAsia"/>
          <w:lang w:eastAsia="ko-KR"/>
        </w:rPr>
        <w:t>/</w:t>
      </w:r>
      <w:r w:rsidRPr="00B235F9">
        <w:rPr>
          <w:rFonts w:hint="eastAsia"/>
          <w:lang w:eastAsia="ko-KR"/>
        </w:rPr>
        <w:t>수신되는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주파수가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가장</w:t>
      </w:r>
      <w:r w:rsidRPr="00B235F9">
        <w:rPr>
          <w:rFonts w:hint="eastAsia"/>
          <w:lang w:eastAsia="ko-KR"/>
        </w:rPr>
        <w:t xml:space="preserve"> </w:t>
      </w:r>
      <w:r w:rsidRPr="00B235F9">
        <w:rPr>
          <w:rFonts w:hint="eastAsia"/>
          <w:lang w:eastAsia="ko-KR"/>
        </w:rPr>
        <w:t>높은</w:t>
      </w:r>
      <w:r w:rsidRPr="00B235F9">
        <w:rPr>
          <w:rFonts w:hint="eastAsia"/>
          <w:lang w:eastAsia="ko-KR"/>
        </w:rPr>
        <w:t xml:space="preserve"> </w:t>
      </w:r>
      <w:proofErr w:type="spellStart"/>
      <w:r w:rsidRPr="00B235F9">
        <w:rPr>
          <w:rFonts w:hint="eastAsia"/>
          <w:lang w:eastAsia="ko-KR"/>
        </w:rPr>
        <w:t>반송파</w:t>
      </w:r>
      <w:proofErr w:type="spellEnd"/>
      <w:r w:rsidRPr="00B235F9">
        <w:rPr>
          <w:rFonts w:hint="eastAsia"/>
          <w:lang w:eastAsia="ko-KR"/>
        </w:rPr>
        <w:t>.</w:t>
      </w:r>
    </w:p>
    <w:p w14:paraId="26BEEEBB" w14:textId="7957ADFE" w:rsidR="00BC625C" w:rsidRDefault="00953957" w:rsidP="005F3EB8">
      <w:pPr>
        <w:rPr>
          <w:lang w:eastAsia="ko-KR"/>
        </w:rPr>
      </w:pPr>
      <w:r w:rsidRPr="00953957">
        <w:rPr>
          <w:b/>
          <w:bCs/>
          <w:lang w:eastAsia="ko-KR"/>
        </w:rPr>
        <w:t>inter-band carrier aggregation</w:t>
      </w:r>
      <w:r w:rsidRPr="00953957">
        <w:rPr>
          <w:lang w:eastAsia="ko-KR"/>
        </w:rPr>
        <w:t>: carrier aggregation of component carriers in different operating bands</w:t>
      </w:r>
      <w:r>
        <w:rPr>
          <w:lang w:eastAsia="ko-KR"/>
        </w:rPr>
        <w:br/>
      </w:r>
      <w:r w:rsidRPr="00953957">
        <w:rPr>
          <w:lang w:eastAsia="ko-KR"/>
        </w:rPr>
        <w:t>NOTE:</w:t>
      </w:r>
      <w:r w:rsidRPr="00953957">
        <w:rPr>
          <w:lang w:eastAsia="ko-KR"/>
        </w:rPr>
        <w:tab/>
        <w:t>Carriers aggregated in each band can be contiguous or non-contiguous.</w:t>
      </w:r>
    </w:p>
    <w:p w14:paraId="786F9BA4" w14:textId="4D30D3E8" w:rsidR="00BC625C" w:rsidRDefault="00733251" w:rsidP="005F3EB8">
      <w:pPr>
        <w:rPr>
          <w:lang w:eastAsia="ko-KR"/>
        </w:rPr>
      </w:pPr>
      <w:r w:rsidRPr="00733251">
        <w:rPr>
          <w:b/>
          <w:bCs/>
          <w:lang w:eastAsia="ko-KR"/>
        </w:rPr>
        <w:t>Inter-band gap</w:t>
      </w:r>
      <w:r w:rsidRPr="00733251">
        <w:rPr>
          <w:lang w:eastAsia="ko-KR"/>
        </w:rPr>
        <w:t>: The frequency gap between two supported consecutive operating bands</w:t>
      </w:r>
    </w:p>
    <w:p w14:paraId="23ECB8D7" w14:textId="2AA5BB82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contiguous carrier aggregation</w:t>
      </w:r>
      <w:r w:rsidR="00733251" w:rsidRPr="00733251">
        <w:rPr>
          <w:lang w:eastAsia="ko-KR"/>
        </w:rPr>
        <w:t>: contiguous carriers aggregated in the same operating band</w:t>
      </w:r>
    </w:p>
    <w:p w14:paraId="66DFB33B" w14:textId="1BAFB37A" w:rsidR="00BC625C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I</w:t>
      </w:r>
      <w:r w:rsidR="00733251" w:rsidRPr="00733251">
        <w:rPr>
          <w:b/>
          <w:bCs/>
          <w:lang w:eastAsia="ko-KR"/>
        </w:rPr>
        <w:t>ntra-band non-contiguous carrier aggregation</w:t>
      </w:r>
      <w:r w:rsidR="00733251" w:rsidRPr="00733251">
        <w:rPr>
          <w:lang w:eastAsia="ko-KR"/>
        </w:rPr>
        <w:t>: non-contiguous carriers aggregated in the same operating band</w:t>
      </w:r>
    </w:p>
    <w:p w14:paraId="540ABC02" w14:textId="60D6C19B" w:rsidR="00800DF6" w:rsidRDefault="006A6449" w:rsidP="005F3EB8">
      <w:pPr>
        <w:rPr>
          <w:lang w:eastAsia="ko-KR"/>
        </w:rPr>
      </w:pPr>
      <w:r w:rsidRPr="006A6449">
        <w:rPr>
          <w:b/>
          <w:bCs/>
          <w:lang w:eastAsia="ko-KR"/>
        </w:rPr>
        <w:t>Inter RF Bandwidth gap</w:t>
      </w:r>
      <w:r w:rsidRPr="006A6449">
        <w:rPr>
          <w:lang w:eastAsia="ko-KR"/>
        </w:rPr>
        <w:t>: frequency gap between two consecutive Base Station RF Bandwidths that are placed within two supported operating bands</w:t>
      </w:r>
    </w:p>
    <w:p w14:paraId="797484FE" w14:textId="4F9D00A3" w:rsidR="007F5328" w:rsidRDefault="00FC7090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owest carrier</w:t>
      </w:r>
      <w:r w:rsidR="008E742D" w:rsidRPr="008E742D">
        <w:rPr>
          <w:lang w:eastAsia="ko-KR"/>
        </w:rPr>
        <w:t xml:space="preserve">: </w:t>
      </w:r>
      <w:r w:rsidR="00DD14A0" w:rsidRPr="00DD14A0">
        <w:rPr>
          <w:rFonts w:hint="eastAsia"/>
          <w:lang w:eastAsia="ko-KR"/>
        </w:rPr>
        <w:t>지정된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대역에서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송</w:t>
      </w:r>
      <w:r w:rsidR="00DD14A0">
        <w:rPr>
          <w:rFonts w:hint="eastAsia"/>
          <w:lang w:eastAsia="ko-KR"/>
        </w:rPr>
        <w:t>/</w:t>
      </w:r>
      <w:proofErr w:type="gramStart"/>
      <w:r w:rsidR="00DD14A0" w:rsidRPr="00DD14A0">
        <w:rPr>
          <w:rFonts w:hint="eastAsia"/>
          <w:lang w:eastAsia="ko-KR"/>
        </w:rPr>
        <w:t>수신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된</w:t>
      </w:r>
      <w:proofErr w:type="gramEnd"/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주파수가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가장</w:t>
      </w:r>
      <w:r w:rsidR="00DD14A0" w:rsidRPr="00DD14A0">
        <w:rPr>
          <w:rFonts w:hint="eastAsia"/>
          <w:lang w:eastAsia="ko-KR"/>
        </w:rPr>
        <w:t xml:space="preserve"> </w:t>
      </w:r>
      <w:r w:rsidR="00DD14A0" w:rsidRPr="00DD14A0">
        <w:rPr>
          <w:rFonts w:hint="eastAsia"/>
          <w:lang w:eastAsia="ko-KR"/>
        </w:rPr>
        <w:t>낮은</w:t>
      </w:r>
      <w:r w:rsidR="00DD14A0" w:rsidRPr="00DD14A0">
        <w:rPr>
          <w:rFonts w:hint="eastAsia"/>
          <w:lang w:eastAsia="ko-KR"/>
        </w:rPr>
        <w:t xml:space="preserve"> </w:t>
      </w:r>
      <w:proofErr w:type="spellStart"/>
      <w:r w:rsidR="00DD14A0" w:rsidRPr="00DD14A0">
        <w:rPr>
          <w:rFonts w:hint="eastAsia"/>
          <w:lang w:eastAsia="ko-KR"/>
        </w:rPr>
        <w:t>반송파</w:t>
      </w:r>
      <w:proofErr w:type="spellEnd"/>
    </w:p>
    <w:p w14:paraId="6E6614CA" w14:textId="4583C89B" w:rsidR="007F5328" w:rsidRDefault="004037EE" w:rsidP="005F3EB8">
      <w:pPr>
        <w:rPr>
          <w:lang w:eastAsia="ko-KR"/>
        </w:rPr>
      </w:pPr>
      <w:r>
        <w:rPr>
          <w:b/>
          <w:bCs/>
          <w:lang w:eastAsia="ko-KR"/>
        </w:rPr>
        <w:t>L</w:t>
      </w:r>
      <w:r w:rsidR="008E742D" w:rsidRPr="008E742D">
        <w:rPr>
          <w:b/>
          <w:bCs/>
          <w:lang w:eastAsia="ko-KR"/>
        </w:rPr>
        <w:t>ower sub-block edge</w:t>
      </w:r>
      <w:r w:rsidR="008E742D" w:rsidRPr="008E742D">
        <w:rPr>
          <w:lang w:eastAsia="ko-KR"/>
        </w:rPr>
        <w:t>: frequency at the lower edge of one sub-block</w:t>
      </w:r>
      <w:r w:rsidR="008E742D">
        <w:rPr>
          <w:lang w:eastAsia="ko-KR"/>
        </w:rPr>
        <w:br/>
      </w:r>
      <w:r w:rsidR="008E742D" w:rsidRPr="008E742D">
        <w:rPr>
          <w:lang w:eastAsia="ko-KR"/>
        </w:rPr>
        <w:t>NOTE:</w:t>
      </w:r>
      <w:r w:rsidR="008E742D" w:rsidRPr="008E742D">
        <w:rPr>
          <w:lang w:eastAsia="ko-KR"/>
        </w:rPr>
        <w:tab/>
        <w:t>It is used as a frequency reference point for both transmitter and receiver requirements.</w:t>
      </w:r>
    </w:p>
    <w:p w14:paraId="02B0C5F8" w14:textId="3B6B4BD0" w:rsidR="007F5328" w:rsidRDefault="006F5C84" w:rsidP="005F3EB8">
      <w:pPr>
        <w:rPr>
          <w:lang w:eastAsia="ko-KR"/>
        </w:rPr>
      </w:pPr>
      <w:r w:rsidRPr="006F5C84">
        <w:rPr>
          <w:b/>
          <w:bCs/>
          <w:lang w:eastAsia="ko-KR"/>
        </w:rPr>
        <w:t>maximum carrier output power</w:t>
      </w:r>
      <w:r w:rsidRPr="006F5C84">
        <w:rPr>
          <w:lang w:eastAsia="ko-KR"/>
        </w:rPr>
        <w:t>: mean power level measured per carrier at the indic</w:t>
      </w:r>
      <w:r w:rsidR="00C610A0">
        <w:rPr>
          <w:lang w:eastAsia="ko-KR"/>
        </w:rPr>
        <w:t>a</w:t>
      </w:r>
      <w:r w:rsidRPr="006F5C84">
        <w:rPr>
          <w:lang w:eastAsia="ko-KR"/>
        </w:rPr>
        <w:t xml:space="preserve">ted interface, during the </w:t>
      </w:r>
      <w:r w:rsidRPr="00712044">
        <w:rPr>
          <w:color w:val="0000FF"/>
          <w:lang w:eastAsia="ko-KR"/>
        </w:rPr>
        <w:t>transmitter ON period</w:t>
      </w:r>
      <w:r w:rsidRPr="006F5C84">
        <w:rPr>
          <w:lang w:eastAsia="ko-KR"/>
        </w:rPr>
        <w:t xml:space="preserve"> in a specified reference condition</w:t>
      </w:r>
    </w:p>
    <w:p w14:paraId="1E484C6C" w14:textId="1193AD69" w:rsidR="003F2E50" w:rsidRDefault="003F2E50" w:rsidP="005F3EB8">
      <w:pPr>
        <w:rPr>
          <w:lang w:eastAsia="ko-KR"/>
        </w:rPr>
      </w:pPr>
      <w:r w:rsidRPr="003F2E50">
        <w:rPr>
          <w:b/>
          <w:bCs/>
          <w:lang w:eastAsia="ko-KR"/>
        </w:rPr>
        <w:t>maximum carrier TRP output power</w:t>
      </w:r>
      <w:r>
        <w:rPr>
          <w:lang w:eastAsia="ko-KR"/>
        </w:rPr>
        <w:t xml:space="preserve">: </w:t>
      </w:r>
      <w:r w:rsidRPr="003F2E50">
        <w:rPr>
          <w:lang w:eastAsia="ko-KR"/>
        </w:rPr>
        <w:t xml:space="preserve">mean power level measured per </w:t>
      </w:r>
      <w:r w:rsidRPr="00324F73">
        <w:rPr>
          <w:color w:val="0000FF"/>
          <w:lang w:eastAsia="ko-KR"/>
        </w:rPr>
        <w:t>RIB</w:t>
      </w:r>
      <w:r w:rsidRPr="003F2E50">
        <w:rPr>
          <w:lang w:eastAsia="ko-KR"/>
        </w:rPr>
        <w:t xml:space="preserve"> during the </w:t>
      </w:r>
      <w:r w:rsidRPr="003F2E50">
        <w:rPr>
          <w:color w:val="0000FF"/>
          <w:lang w:eastAsia="ko-KR"/>
        </w:rPr>
        <w:t>transmitter ON period</w:t>
      </w:r>
      <w:r w:rsidRPr="003F2E50">
        <w:rPr>
          <w:lang w:eastAsia="ko-KR"/>
        </w:rPr>
        <w:t xml:space="preserve"> for a specific carrier in a specified reference condition and corresponding to the declared </w:t>
      </w:r>
      <w:r w:rsidRPr="00324F73">
        <w:rPr>
          <w:color w:val="0000FF"/>
          <w:lang w:eastAsia="ko-KR"/>
        </w:rPr>
        <w:t>rated carrier TRP output</w:t>
      </w:r>
      <w:r w:rsidRPr="003F2E50">
        <w:rPr>
          <w:lang w:eastAsia="ko-KR"/>
        </w:rPr>
        <w:t xml:space="preserve"> power (</w:t>
      </w:r>
      <w:proofErr w:type="spellStart"/>
      <w:proofErr w:type="gramStart"/>
      <w:r w:rsidRPr="003F2E50">
        <w:rPr>
          <w:lang w:eastAsia="ko-KR"/>
        </w:rPr>
        <w:t>P</w:t>
      </w:r>
      <w:r w:rsidRPr="003F2E50">
        <w:rPr>
          <w:vertAlign w:val="subscript"/>
          <w:lang w:eastAsia="ko-KR"/>
        </w:rPr>
        <w:t>rated,c</w:t>
      </w:r>
      <w:proofErr w:type="gramEnd"/>
      <w:r w:rsidRPr="003F2E50">
        <w:rPr>
          <w:vertAlign w:val="subscript"/>
          <w:lang w:eastAsia="ko-KR"/>
        </w:rPr>
        <w:t>,TRP</w:t>
      </w:r>
      <w:proofErr w:type="spellEnd"/>
      <w:r w:rsidRPr="003F2E50">
        <w:rPr>
          <w:lang w:eastAsia="ko-KR"/>
        </w:rPr>
        <w:t>)</w:t>
      </w:r>
    </w:p>
    <w:p w14:paraId="2E524790" w14:textId="2023170F" w:rsidR="007F5328" w:rsidRDefault="00C610A0" w:rsidP="005F3EB8">
      <w:pPr>
        <w:rPr>
          <w:lang w:eastAsia="ko-KR"/>
        </w:rPr>
      </w:pPr>
      <w:r w:rsidRPr="00C610A0">
        <w:rPr>
          <w:b/>
          <w:bCs/>
          <w:lang w:eastAsia="ko-KR"/>
        </w:rPr>
        <w:t>maximum total output power</w:t>
      </w:r>
      <w:r w:rsidRPr="00C610A0">
        <w:rPr>
          <w:lang w:eastAsia="ko-KR"/>
        </w:rPr>
        <w:t xml:space="preserve">: mean power level measured within the operating band at the indicated interface, during the </w:t>
      </w:r>
      <w:r w:rsidRPr="00324F73">
        <w:rPr>
          <w:color w:val="0000FF"/>
          <w:lang w:eastAsia="ko-KR"/>
        </w:rPr>
        <w:t>transmitter ON period</w:t>
      </w:r>
      <w:r w:rsidRPr="00C610A0">
        <w:rPr>
          <w:lang w:eastAsia="ko-KR"/>
        </w:rPr>
        <w:t xml:space="preserve"> in a specified reference condition</w:t>
      </w:r>
    </w:p>
    <w:p w14:paraId="7D385E2E" w14:textId="19FBC1B2" w:rsidR="0096412E" w:rsidRDefault="0096412E" w:rsidP="005F3EB8">
      <w:pPr>
        <w:rPr>
          <w:lang w:eastAsia="ko-KR"/>
        </w:rPr>
      </w:pPr>
      <w:r w:rsidRPr="0096412E">
        <w:rPr>
          <w:b/>
          <w:bCs/>
          <w:lang w:eastAsia="ko-KR"/>
        </w:rPr>
        <w:t>maximum total TRP output power</w:t>
      </w:r>
      <w:r>
        <w:rPr>
          <w:lang w:eastAsia="ko-KR"/>
        </w:rPr>
        <w:t xml:space="preserve">: </w:t>
      </w:r>
      <w:r w:rsidRPr="0096412E">
        <w:rPr>
          <w:lang w:eastAsia="ko-KR"/>
        </w:rPr>
        <w:t xml:space="preserve">mean power level measured per RIB during the </w:t>
      </w:r>
      <w:r w:rsidRPr="0096412E">
        <w:rPr>
          <w:color w:val="0000FF"/>
          <w:lang w:eastAsia="ko-KR"/>
        </w:rPr>
        <w:t>transmitter ON period</w:t>
      </w:r>
      <w:r w:rsidRPr="0096412E">
        <w:rPr>
          <w:lang w:eastAsia="ko-KR"/>
        </w:rPr>
        <w:t xml:space="preserve"> in a specified reference condition and corresponding to the declared </w:t>
      </w:r>
      <w:r w:rsidRPr="0096412E">
        <w:rPr>
          <w:color w:val="0000FF"/>
          <w:lang w:eastAsia="ko-KR"/>
        </w:rPr>
        <w:t>rated total TRP output</w:t>
      </w:r>
      <w:r w:rsidRPr="0096412E">
        <w:rPr>
          <w:lang w:eastAsia="ko-KR"/>
        </w:rPr>
        <w:t xml:space="preserve"> power (</w:t>
      </w:r>
      <w:proofErr w:type="spellStart"/>
      <w:proofErr w:type="gramStart"/>
      <w:r w:rsidRPr="0096412E">
        <w:rPr>
          <w:lang w:eastAsia="ko-KR"/>
        </w:rPr>
        <w:t>P</w:t>
      </w:r>
      <w:r w:rsidRPr="0096412E">
        <w:rPr>
          <w:vertAlign w:val="subscript"/>
          <w:lang w:eastAsia="ko-KR"/>
        </w:rPr>
        <w:t>rated,t</w:t>
      </w:r>
      <w:proofErr w:type="gramEnd"/>
      <w:r w:rsidRPr="0096412E">
        <w:rPr>
          <w:vertAlign w:val="subscript"/>
          <w:lang w:eastAsia="ko-KR"/>
        </w:rPr>
        <w:t>,TRP</w:t>
      </w:r>
      <w:proofErr w:type="spellEnd"/>
      <w:r w:rsidRPr="0096412E">
        <w:rPr>
          <w:lang w:eastAsia="ko-KR"/>
        </w:rPr>
        <w:t>)</w:t>
      </w:r>
    </w:p>
    <w:p w14:paraId="2BE929A4" w14:textId="698154F6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measurement bandwidth</w:t>
      </w:r>
      <w:r w:rsidRPr="009C7541">
        <w:rPr>
          <w:lang w:eastAsia="ko-KR"/>
        </w:rPr>
        <w:t>: RF bandwidth in which an emission level is specified</w:t>
      </w:r>
    </w:p>
    <w:p w14:paraId="21A54FBE" w14:textId="4AAB21ED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lastRenderedPageBreak/>
        <w:t>m</w:t>
      </w:r>
      <w:r>
        <w:rPr>
          <w:b/>
          <w:bCs/>
          <w:lang w:eastAsia="ko-KR"/>
        </w:rPr>
        <w:t>i</w:t>
      </w:r>
      <w:r w:rsidRPr="0096412E">
        <w:rPr>
          <w:b/>
          <w:bCs/>
          <w:lang w:eastAsia="ko-KR"/>
        </w:rPr>
        <w:t>nSENS</w:t>
      </w:r>
      <w:proofErr w:type="spellEnd"/>
      <w:r>
        <w:rPr>
          <w:lang w:eastAsia="ko-KR"/>
        </w:rPr>
        <w:t xml:space="preserve">: </w:t>
      </w:r>
    </w:p>
    <w:p w14:paraId="32EA3303" w14:textId="101E1B59" w:rsidR="0096412E" w:rsidRDefault="0096412E" w:rsidP="005F3EB8">
      <w:pPr>
        <w:rPr>
          <w:lang w:eastAsia="ko-KR"/>
        </w:rPr>
      </w:pPr>
      <w:proofErr w:type="spellStart"/>
      <w:r w:rsidRPr="0096412E">
        <w:rPr>
          <w:b/>
          <w:bCs/>
          <w:lang w:eastAsia="ko-KR"/>
        </w:rPr>
        <w:t>minSENS</w:t>
      </w:r>
      <w:proofErr w:type="spellEnd"/>
      <w:r w:rsidRPr="0096412E">
        <w:rPr>
          <w:b/>
          <w:bCs/>
          <w:lang w:eastAsia="ko-KR"/>
        </w:rPr>
        <w:t xml:space="preserve"> </w:t>
      </w:r>
      <w:proofErr w:type="spellStart"/>
      <w:r w:rsidRPr="0096412E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74BDDE99" w14:textId="1FEB8BE4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multi-band connector</w:t>
      </w:r>
      <w:r w:rsidRPr="009C7541">
        <w:rPr>
          <w:lang w:eastAsia="ko-KR"/>
        </w:rPr>
        <w:t>: antenna connector of the BS type 1-C or TAB connector of the BS type 1-H associated with a transmitter or receiver that is characterized by the ability to process two or more carriers in common active RF components simultaneously, where at least one carrier is configured at a different operating band than the other carrier(s) and where this different operating band is not a sub-band or superseding-band of another supported operating band</w:t>
      </w:r>
    </w:p>
    <w:p w14:paraId="2A6264B9" w14:textId="497E938D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multi-band RIB</w:t>
      </w:r>
      <w:r>
        <w:rPr>
          <w:lang w:eastAsia="ko-KR"/>
        </w:rPr>
        <w:t xml:space="preserve">: </w:t>
      </w:r>
    </w:p>
    <w:p w14:paraId="5065F4A6" w14:textId="3FF9035B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multi-carrier transmission configuration</w:t>
      </w:r>
      <w:r w:rsidRPr="009C7541">
        <w:rPr>
          <w:lang w:eastAsia="ko-KR"/>
        </w:rPr>
        <w:t xml:space="preserve">: set of one or more contiguous or non-contiguous carriers that a BS </w:t>
      </w:r>
      <w:proofErr w:type="gramStart"/>
      <w:r w:rsidRPr="009C7541">
        <w:rPr>
          <w:lang w:eastAsia="ko-KR"/>
        </w:rPr>
        <w:t>is able to</w:t>
      </w:r>
      <w:proofErr w:type="gramEnd"/>
      <w:r w:rsidRPr="009C7541">
        <w:rPr>
          <w:lang w:eastAsia="ko-KR"/>
        </w:rPr>
        <w:t xml:space="preserve"> transmit simultaneously according to the manufacturer's specification</w:t>
      </w:r>
    </w:p>
    <w:p w14:paraId="76C82727" w14:textId="39362277" w:rsidR="007F5328" w:rsidRDefault="009C7541" w:rsidP="005F3EB8">
      <w:pPr>
        <w:rPr>
          <w:lang w:eastAsia="ko-KR"/>
        </w:rPr>
      </w:pPr>
      <w:r w:rsidRPr="009C7541">
        <w:rPr>
          <w:b/>
          <w:bCs/>
          <w:lang w:eastAsia="ko-KR"/>
        </w:rPr>
        <w:t>non-contiguous spectrum</w:t>
      </w:r>
      <w:r w:rsidRPr="009C7541">
        <w:rPr>
          <w:lang w:eastAsia="ko-KR"/>
        </w:rPr>
        <w:t>: spectrum consisting of two or more sub-blocks separated by sub-block gap(s)</w:t>
      </w:r>
    </w:p>
    <w:p w14:paraId="6A8D3AB6" w14:textId="2C59EBC8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operating band</w:t>
      </w:r>
      <w:r w:rsidRPr="00566F16">
        <w:rPr>
          <w:lang w:eastAsia="ko-KR"/>
        </w:rPr>
        <w:t>: frequency range in which NR operates (paired or unpaired), that is defined with a specific set of technical requirements</w:t>
      </w:r>
      <w:r>
        <w:rPr>
          <w:lang w:eastAsia="ko-KR"/>
        </w:rPr>
        <w:br/>
      </w:r>
      <w:r w:rsidRPr="00566F16">
        <w:rPr>
          <w:lang w:eastAsia="ko-KR"/>
        </w:rPr>
        <w:t>NOTE:</w:t>
      </w:r>
      <w:r w:rsidRPr="00566F16">
        <w:rPr>
          <w:lang w:eastAsia="ko-KR"/>
        </w:rPr>
        <w:tab/>
        <w:t>The operating band(s) for a BS is declared by the manufacturer according to the designations in TS 38.104 [2], tables 5.2-1 and 5.2-2.</w:t>
      </w:r>
    </w:p>
    <w:p w14:paraId="10B72357" w14:textId="7512952E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coverage range</w:t>
      </w:r>
      <w:r>
        <w:rPr>
          <w:lang w:eastAsia="ko-KR"/>
        </w:rPr>
        <w:t xml:space="preserve">: </w:t>
      </w:r>
    </w:p>
    <w:p w14:paraId="64F20CA8" w14:textId="355D23D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peak directions set</w:t>
      </w:r>
      <w:r>
        <w:rPr>
          <w:lang w:eastAsia="ko-KR"/>
        </w:rPr>
        <w:t xml:space="preserve">: </w:t>
      </w:r>
    </w:p>
    <w:p w14:paraId="513536F0" w14:textId="36CF480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 xml:space="preserve">OTA REFSENS </w:t>
      </w:r>
      <w:proofErr w:type="spellStart"/>
      <w:r w:rsidRPr="00095B73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490AD37D" w14:textId="3CA853EA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OTA sensitivity directions declaration</w:t>
      </w:r>
      <w:r>
        <w:rPr>
          <w:lang w:eastAsia="ko-KR"/>
        </w:rPr>
        <w:t xml:space="preserve">: </w:t>
      </w:r>
    </w:p>
    <w:p w14:paraId="20A8075C" w14:textId="2D9E5F5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polarization match</w:t>
      </w:r>
      <w:r>
        <w:rPr>
          <w:lang w:eastAsia="ko-KR"/>
        </w:rPr>
        <w:t xml:space="preserve">: </w:t>
      </w:r>
    </w:p>
    <w:p w14:paraId="2FBBC234" w14:textId="00A13126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radiated interface boundary</w:t>
      </w:r>
      <w:r>
        <w:rPr>
          <w:lang w:eastAsia="ko-KR"/>
        </w:rPr>
        <w:t xml:space="preserve">: </w:t>
      </w:r>
    </w:p>
    <w:p w14:paraId="443FA3E9" w14:textId="42E71ECD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Radio Bandwidth</w:t>
      </w:r>
      <w:r w:rsidRPr="00566F16">
        <w:rPr>
          <w:lang w:eastAsia="ko-KR"/>
        </w:rPr>
        <w:t>: frequency difference between the upper edge of the highest used carrier and the lower edge of the lowest used carrier</w:t>
      </w:r>
    </w:p>
    <w:p w14:paraId="37956774" w14:textId="4BD42123" w:rsidR="00095B73" w:rsidRDefault="00095B73" w:rsidP="005F3EB8">
      <w:pPr>
        <w:rPr>
          <w:lang w:eastAsia="ko-KR"/>
        </w:rPr>
      </w:pPr>
      <w:r w:rsidRPr="00095B73">
        <w:rPr>
          <w:b/>
          <w:bCs/>
          <w:lang w:eastAsia="ko-KR"/>
        </w:rPr>
        <w:t>rated beam EIRP</w:t>
      </w:r>
      <w:r>
        <w:rPr>
          <w:lang w:eastAsia="ko-KR"/>
        </w:rPr>
        <w:t xml:space="preserve">: </w:t>
      </w:r>
      <w:r w:rsidRPr="00095B73">
        <w:rPr>
          <w:lang w:eastAsia="ko-KR"/>
        </w:rPr>
        <w:t xml:space="preserve">For a declared beam and beam direction pair, the rated beam EIRP level is the </w:t>
      </w:r>
      <w:r w:rsidRPr="00095B73">
        <w:rPr>
          <w:color w:val="0000FF"/>
          <w:lang w:eastAsia="ko-KR"/>
        </w:rPr>
        <w:t>maximum power</w:t>
      </w:r>
      <w:r w:rsidRPr="00095B73">
        <w:rPr>
          <w:lang w:eastAsia="ko-KR"/>
        </w:rPr>
        <w:t xml:space="preserve"> that the base station is declared to radiate at the associated beam peak direction during the transmitter ON period</w:t>
      </w:r>
    </w:p>
    <w:p w14:paraId="3E7E3123" w14:textId="55AEF763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lastRenderedPageBreak/>
        <w:t>rated carrier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carrier</w:t>
      </w:r>
      <w:proofErr w:type="gramEnd"/>
      <w:r w:rsidRPr="00566F16">
        <w:rPr>
          <w:lang w:eastAsia="ko-KR"/>
        </w:rPr>
        <w:t xml:space="preserve"> the manufacturer has declared to be available at the indicated interface, during the transmitter ON period in a specified reference condition</w:t>
      </w:r>
    </w:p>
    <w:p w14:paraId="34556DA7" w14:textId="30333F2E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carrier TRP output power</w:t>
      </w:r>
      <w:r>
        <w:rPr>
          <w:lang w:eastAsia="ko-KR"/>
        </w:rPr>
        <w:t xml:space="preserve">: </w:t>
      </w:r>
    </w:p>
    <w:p w14:paraId="69279A09" w14:textId="390BA7B2" w:rsidR="009C7541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rated total output power</w:t>
      </w:r>
      <w:r w:rsidRPr="00566F16">
        <w:rPr>
          <w:lang w:eastAsia="ko-KR"/>
        </w:rPr>
        <w:t xml:space="preserve">: mean power level associated with a </w:t>
      </w:r>
      <w:proofErr w:type="gramStart"/>
      <w:r w:rsidRPr="00566F16">
        <w:rPr>
          <w:lang w:eastAsia="ko-KR"/>
        </w:rPr>
        <w:t>particular operating</w:t>
      </w:r>
      <w:proofErr w:type="gramEnd"/>
      <w:r w:rsidRPr="00566F16">
        <w:rPr>
          <w:lang w:eastAsia="ko-KR"/>
        </w:rPr>
        <w:t xml:space="preserve"> band the manufacturer has declared to be available at the indicated interface, during the transmitter ON period in a specified reference condition</w:t>
      </w:r>
    </w:p>
    <w:p w14:paraId="0F2D254B" w14:textId="5E1ED9A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rated total TRP output power</w:t>
      </w:r>
      <w:r>
        <w:rPr>
          <w:lang w:eastAsia="ko-KR"/>
        </w:rPr>
        <w:t xml:space="preserve">: </w:t>
      </w:r>
    </w:p>
    <w:p w14:paraId="6091E890" w14:textId="197B2AB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reference beam direction pair</w:t>
      </w:r>
      <w:r>
        <w:rPr>
          <w:lang w:eastAsia="ko-KR"/>
        </w:rPr>
        <w:t xml:space="preserve">: </w:t>
      </w:r>
    </w:p>
    <w:p w14:paraId="25215963" w14:textId="53599D2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</w:t>
      </w:r>
      <w:r>
        <w:rPr>
          <w:lang w:eastAsia="ko-KR"/>
        </w:rPr>
        <w:t xml:space="preserve">: </w:t>
      </w:r>
    </w:p>
    <w:p w14:paraId="2FEDB1FD" w14:textId="121795B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redirection range</w:t>
      </w:r>
      <w:r>
        <w:rPr>
          <w:lang w:eastAsia="ko-KR"/>
        </w:rPr>
        <w:t xml:space="preserve">: </w:t>
      </w:r>
    </w:p>
    <w:p w14:paraId="2DD69320" w14:textId="4ADB006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receiver target reference direction</w:t>
      </w:r>
      <w:r>
        <w:rPr>
          <w:lang w:eastAsia="ko-KR"/>
        </w:rPr>
        <w:t xml:space="preserve">: </w:t>
      </w:r>
    </w:p>
    <w:p w14:paraId="4EAB7DEE" w14:textId="319F8930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reference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377735CB" w14:textId="06916B4A" w:rsidR="007F5328" w:rsidRDefault="00566F16" w:rsidP="005F3EB8">
      <w:pPr>
        <w:rPr>
          <w:lang w:eastAsia="ko-KR"/>
        </w:rPr>
      </w:pPr>
      <w:r w:rsidRPr="00566F16">
        <w:rPr>
          <w:b/>
          <w:bCs/>
          <w:lang w:eastAsia="ko-KR"/>
        </w:rPr>
        <w:t>requirement set</w:t>
      </w:r>
      <w:r w:rsidRPr="00566F16">
        <w:rPr>
          <w:lang w:eastAsia="ko-KR"/>
        </w:rPr>
        <w:t>:</w:t>
      </w:r>
      <w:r>
        <w:rPr>
          <w:lang w:eastAsia="ko-KR"/>
        </w:rPr>
        <w:t xml:space="preserve"> </w:t>
      </w:r>
      <w:r w:rsidRPr="00566F16">
        <w:rPr>
          <w:lang w:eastAsia="ko-KR"/>
        </w:rPr>
        <w:t>one of the NR base station requirement's set as defined for BS type 1-C, BS type 1-H, BS type 1-O, and BS type 2-O</w:t>
      </w:r>
    </w:p>
    <w:p w14:paraId="13CDBC78" w14:textId="35360963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 xml:space="preserve">sensitivity </w:t>
      </w:r>
      <w:proofErr w:type="spellStart"/>
      <w:r w:rsidRPr="00C81DC9">
        <w:rPr>
          <w:b/>
          <w:bCs/>
          <w:lang w:eastAsia="ko-KR"/>
        </w:rPr>
        <w:t>RoAoA</w:t>
      </w:r>
      <w:proofErr w:type="spellEnd"/>
      <w:r>
        <w:rPr>
          <w:lang w:eastAsia="ko-KR"/>
        </w:rPr>
        <w:t xml:space="preserve">: </w:t>
      </w:r>
    </w:p>
    <w:p w14:paraId="5A1123CB" w14:textId="7512FAB8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single-band connector</w:t>
      </w:r>
      <w:r w:rsidRPr="00A417D2">
        <w:rPr>
          <w:lang w:eastAsia="ko-KR"/>
        </w:rPr>
        <w:t>: antenna connector of the BS type 1-C or TAB connector of the BS type 1-H supporting operation either in a single operating band only, or in multiple operating bands but does not meet the conditions for a multi-band connector</w:t>
      </w:r>
    </w:p>
    <w:p w14:paraId="74296A4A" w14:textId="69E94E6F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single-band RIB</w:t>
      </w:r>
      <w:r>
        <w:rPr>
          <w:lang w:eastAsia="ko-KR"/>
        </w:rPr>
        <w:t xml:space="preserve">: </w:t>
      </w:r>
    </w:p>
    <w:p w14:paraId="16D4C646" w14:textId="3672F6CE" w:rsidR="007F5328" w:rsidRDefault="00A417D2" w:rsidP="005F3EB8">
      <w:pPr>
        <w:rPr>
          <w:lang w:eastAsia="ko-KR"/>
        </w:rPr>
      </w:pPr>
      <w:r w:rsidRPr="00A417D2">
        <w:rPr>
          <w:b/>
          <w:bCs/>
          <w:lang w:eastAsia="ko-KR"/>
        </w:rPr>
        <w:t>sub-band</w:t>
      </w:r>
      <w:r w:rsidRPr="00A417D2">
        <w:rPr>
          <w:lang w:eastAsia="ko-KR"/>
        </w:rPr>
        <w:t>: sub-band of an operating band contains a part of the uplink and downlink frequency range of the operating band</w:t>
      </w:r>
    </w:p>
    <w:p w14:paraId="737307B0" w14:textId="5FEFBC92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sub-block bandwidth</w:t>
      </w:r>
      <w:r>
        <w:rPr>
          <w:lang w:eastAsia="ko-KR"/>
        </w:rPr>
        <w:t xml:space="preserve">: </w:t>
      </w:r>
    </w:p>
    <w:p w14:paraId="5CFEE032" w14:textId="548C865A" w:rsidR="007F5328" w:rsidRDefault="006A357E" w:rsidP="005F3EB8">
      <w:pPr>
        <w:rPr>
          <w:lang w:eastAsia="ko-KR"/>
        </w:rPr>
      </w:pPr>
      <w:r w:rsidRPr="006A357E">
        <w:rPr>
          <w:b/>
          <w:bCs/>
          <w:lang w:eastAsia="ko-KR"/>
        </w:rPr>
        <w:t>sub-block</w:t>
      </w:r>
      <w:r w:rsidRPr="006A357E">
        <w:rPr>
          <w:lang w:eastAsia="ko-KR"/>
        </w:rPr>
        <w:t>: one contiguous allocated block of spectrum for transmission and reception by the same base station</w:t>
      </w:r>
      <w:r w:rsidR="003A0289">
        <w:rPr>
          <w:lang w:eastAsia="ko-KR"/>
        </w:rPr>
        <w:br/>
      </w:r>
      <w:r w:rsidR="003A0289" w:rsidRPr="003A0289">
        <w:rPr>
          <w:lang w:eastAsia="ko-KR"/>
        </w:rPr>
        <w:t>NOTE:</w:t>
      </w:r>
      <w:r w:rsidR="003A0289" w:rsidRPr="003A0289">
        <w:rPr>
          <w:lang w:eastAsia="ko-KR"/>
        </w:rPr>
        <w:tab/>
        <w:t>There may be multiple instances of sub-blocks within a Base Station RF Bandwidth.</w:t>
      </w:r>
    </w:p>
    <w:p w14:paraId="3F2D28EE" w14:textId="358250C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lastRenderedPageBreak/>
        <w:t>sub-block gap</w:t>
      </w:r>
      <w:r w:rsidRPr="00524B6D">
        <w:rPr>
          <w:lang w:eastAsia="ko-KR"/>
        </w:rPr>
        <w:t>: frequency gap between two consecutive sub-blocks within a Base Station RF Bandwidth, where the RF requirements in the gap are based on co-existence for un-coordinated operation</w:t>
      </w:r>
    </w:p>
    <w:p w14:paraId="780D7A7D" w14:textId="087E17DB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superseding-band</w:t>
      </w:r>
      <w:r w:rsidRPr="00524B6D">
        <w:rPr>
          <w:lang w:eastAsia="ko-KR"/>
        </w:rPr>
        <w:t>: superseding-band of an operating band includes the whole of the uplink and downlink frequency range of the operating band</w:t>
      </w:r>
    </w:p>
    <w:p w14:paraId="6359BCB7" w14:textId="52731C20" w:rsidR="006261E2" w:rsidRDefault="00524B6D" w:rsidP="005F3EB8">
      <w:pPr>
        <w:rPr>
          <w:lang w:eastAsia="ko-KR"/>
        </w:rPr>
      </w:pPr>
      <w:r w:rsidRPr="00524B6D">
        <w:rPr>
          <w:b/>
          <w:bCs/>
          <w:lang w:eastAsia="ko-KR"/>
        </w:rPr>
        <w:t>TAB connector</w:t>
      </w:r>
      <w:r w:rsidRPr="00524B6D">
        <w:rPr>
          <w:lang w:eastAsia="ko-KR"/>
        </w:rPr>
        <w:t>: transceiver array boundary connector</w:t>
      </w:r>
    </w:p>
    <w:p w14:paraId="7D2A8E3C" w14:textId="2FB13A89" w:rsidR="006261E2" w:rsidRDefault="007155EF" w:rsidP="005F3EB8">
      <w:pPr>
        <w:rPr>
          <w:lang w:eastAsia="ko-KR"/>
        </w:rPr>
      </w:pPr>
      <w:r w:rsidRPr="007155EF">
        <w:rPr>
          <w:b/>
          <w:bCs/>
          <w:lang w:eastAsia="ko-KR"/>
        </w:rPr>
        <w:t>TAB connector RX min cell group</w:t>
      </w:r>
      <w:r w:rsidRPr="007155EF">
        <w:rPr>
          <w:lang w:eastAsia="ko-KR"/>
        </w:rPr>
        <w:t>: operating band specific declared group of TAB connectors to which BS type 1-H conducted RX requirements are applied</w:t>
      </w:r>
      <w:r w:rsidR="00683A7C">
        <w:rPr>
          <w:lang w:eastAsia="ko-KR"/>
        </w:rPr>
        <w:br/>
      </w:r>
      <w:r w:rsidR="00683A7C" w:rsidRPr="00683A7C">
        <w:rPr>
          <w:lang w:eastAsia="ko-KR"/>
        </w:rPr>
        <w:t>NOTE:</w:t>
      </w:r>
      <w:r w:rsidR="00683A7C" w:rsidRPr="00683A7C">
        <w:rPr>
          <w:lang w:eastAsia="ko-KR"/>
        </w:rPr>
        <w:tab/>
        <w:t>Within this definition, the group corresponds to the group of TAB connectors which are responsible for receiving a cell when the BS type 1-H setting corresponding to the declared minimum number of cells with reception on all TAB connectors supporting an operating band, but its existence is not limited to that condition</w:t>
      </w:r>
    </w:p>
    <w:p w14:paraId="59ACEDC8" w14:textId="79DE8DA1" w:rsidR="006261E2" w:rsidRDefault="003B3DB3" w:rsidP="005F3EB8">
      <w:pPr>
        <w:rPr>
          <w:lang w:eastAsia="ko-KR"/>
        </w:rPr>
      </w:pPr>
      <w:r w:rsidRPr="003B3DB3">
        <w:rPr>
          <w:b/>
          <w:bCs/>
          <w:lang w:eastAsia="ko-KR"/>
        </w:rPr>
        <w:t>TAB connector TX min cell group</w:t>
      </w:r>
      <w:r w:rsidRPr="003B3DB3">
        <w:rPr>
          <w:lang w:eastAsia="ko-KR"/>
        </w:rPr>
        <w:t>: operating band specific declared group of TAB connectors to which BS type 1-H conducted TX requirements are applied</w:t>
      </w:r>
      <w:r>
        <w:rPr>
          <w:lang w:eastAsia="ko-KR"/>
        </w:rPr>
        <w:br/>
      </w:r>
      <w:r w:rsidRPr="003B3DB3">
        <w:rPr>
          <w:lang w:eastAsia="ko-KR"/>
        </w:rPr>
        <w:t>NOTE:</w:t>
      </w:r>
      <w:r w:rsidRPr="003B3DB3">
        <w:rPr>
          <w:lang w:eastAsia="ko-KR"/>
        </w:rPr>
        <w:tab/>
        <w:t>Within this definition, the group corresponds to the group of TAB connectors which are responsible for transmitting a cell when the BS type 1-H setting corresponding to the declared minimum number of cells with transmission on all TAB connectors supporting an operating band, but its existence is not limited to that condition</w:t>
      </w:r>
    </w:p>
    <w:p w14:paraId="69EC459C" w14:textId="3111C1D6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total radiated power</w:t>
      </w:r>
      <w:r>
        <w:rPr>
          <w:lang w:eastAsia="ko-KR"/>
        </w:rPr>
        <w:t xml:space="preserve">: </w:t>
      </w:r>
    </w:p>
    <w:p w14:paraId="0E25EA4D" w14:textId="1145F5DA" w:rsidR="006261E2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transceiver array boundary</w:t>
      </w:r>
      <w:r w:rsidRPr="00276496">
        <w:rPr>
          <w:lang w:eastAsia="ko-KR"/>
        </w:rPr>
        <w:t>: conducted interface between the transceiver unit array and the composite antenna</w:t>
      </w:r>
    </w:p>
    <w:p w14:paraId="43F56E22" w14:textId="09845795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transmission bandwidth</w:t>
      </w:r>
      <w:r>
        <w:rPr>
          <w:lang w:eastAsia="ko-KR"/>
        </w:rPr>
        <w:t xml:space="preserve">: </w:t>
      </w:r>
    </w:p>
    <w:p w14:paraId="12026A6E" w14:textId="262284F2" w:rsidR="00276496" w:rsidRDefault="00276496" w:rsidP="005F3EB8">
      <w:pPr>
        <w:rPr>
          <w:lang w:eastAsia="ko-KR"/>
        </w:rPr>
      </w:pPr>
      <w:r w:rsidRPr="00276496">
        <w:rPr>
          <w:b/>
          <w:bCs/>
          <w:lang w:eastAsia="ko-KR"/>
        </w:rPr>
        <w:t>transmitter OFF period</w:t>
      </w:r>
      <w:r w:rsidRPr="00276496">
        <w:rPr>
          <w:lang w:eastAsia="ko-KR"/>
        </w:rPr>
        <w:t>: time period during which the BS transmitter is not allowed to transmit</w:t>
      </w:r>
    </w:p>
    <w:p w14:paraId="7EC86E45" w14:textId="6DB26D7A" w:rsidR="007F5328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ON period</w:t>
      </w:r>
      <w:r w:rsidRPr="00D52A1F">
        <w:rPr>
          <w:lang w:eastAsia="ko-KR"/>
        </w:rPr>
        <w:t>: time period during which the BS transmitter is transmitting data and/or reference symbols</w:t>
      </w:r>
    </w:p>
    <w:p w14:paraId="2B1CD5FB" w14:textId="3520A9F3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transmitter transient period</w:t>
      </w:r>
      <w:r w:rsidRPr="00D52A1F">
        <w:rPr>
          <w:lang w:eastAsia="ko-KR"/>
        </w:rPr>
        <w:t>: time period during which the transmitter is changing from the OFF period to the ON period or vice versa</w:t>
      </w:r>
    </w:p>
    <w:p w14:paraId="4124994F" w14:textId="05F27CD8" w:rsidR="00C81DC9" w:rsidRDefault="00C81DC9" w:rsidP="005F3EB8">
      <w:pPr>
        <w:rPr>
          <w:lang w:eastAsia="ko-KR"/>
        </w:rPr>
      </w:pPr>
      <w:r w:rsidRPr="00C81DC9">
        <w:rPr>
          <w:b/>
          <w:bCs/>
          <w:lang w:eastAsia="ko-KR"/>
        </w:rPr>
        <w:t>UE transmission bandwidth configuration</w:t>
      </w:r>
      <w:r>
        <w:rPr>
          <w:lang w:eastAsia="ko-KR"/>
        </w:rPr>
        <w:t xml:space="preserve">: </w:t>
      </w:r>
    </w:p>
    <w:p w14:paraId="1747A290" w14:textId="5FB3EBD8" w:rsidR="00276496" w:rsidRDefault="00D52A1F" w:rsidP="005F3EB8">
      <w:pPr>
        <w:rPr>
          <w:lang w:eastAsia="ko-KR"/>
        </w:rPr>
      </w:pPr>
      <w:r w:rsidRPr="00D52A1F">
        <w:rPr>
          <w:b/>
          <w:bCs/>
          <w:lang w:eastAsia="ko-KR"/>
        </w:rPr>
        <w:t>upper sub-block edge</w:t>
      </w:r>
      <w:r w:rsidRPr="00D52A1F">
        <w:rPr>
          <w:lang w:eastAsia="ko-KR"/>
        </w:rPr>
        <w:t>: frequency at the upper edge of one sub-block</w:t>
      </w:r>
      <w:r w:rsidR="00130F3B">
        <w:rPr>
          <w:lang w:eastAsia="ko-KR"/>
        </w:rPr>
        <w:br/>
      </w:r>
      <w:r w:rsidR="00130F3B" w:rsidRPr="00130F3B">
        <w:rPr>
          <w:lang w:eastAsia="ko-KR"/>
        </w:rPr>
        <w:t>NOTE:</w:t>
      </w:r>
      <w:r w:rsidR="00130F3B" w:rsidRPr="00130F3B">
        <w:rPr>
          <w:lang w:eastAsia="ko-KR"/>
        </w:rPr>
        <w:tab/>
        <w:t>It is used as a frequency reference point for both transmitter and receiver requirements.</w:t>
      </w:r>
    </w:p>
    <w:p w14:paraId="1105DDD4" w14:textId="30546057" w:rsidR="00B2098E" w:rsidRDefault="00B2098E" w:rsidP="00B2098E">
      <w:pPr>
        <w:pStyle w:val="2"/>
        <w:rPr>
          <w:lang w:eastAsia="ko-KR"/>
        </w:rPr>
      </w:pPr>
      <w:bookmarkStart w:id="4" w:name="_Toc30602645"/>
      <w:r>
        <w:rPr>
          <w:lang w:eastAsia="ko-KR"/>
        </w:rPr>
        <w:lastRenderedPageBreak/>
        <w:t>Symbols</w:t>
      </w:r>
      <w:bookmarkEnd w:id="4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2"/>
        <w:gridCol w:w="7838"/>
      </w:tblGrid>
      <w:tr w:rsidR="00D615D2" w14:paraId="5C3199FA" w14:textId="77777777" w:rsidTr="00A7698F">
        <w:tc>
          <w:tcPr>
            <w:tcW w:w="1522" w:type="dxa"/>
          </w:tcPr>
          <w:p w14:paraId="0679E469" w14:textId="3B08A2CF" w:rsidR="00D615D2" w:rsidRDefault="00D615D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β</w:t>
            </w:r>
          </w:p>
        </w:tc>
        <w:tc>
          <w:tcPr>
            <w:tcW w:w="7838" w:type="dxa"/>
          </w:tcPr>
          <w:p w14:paraId="0D3C450C" w14:textId="1220C156" w:rsidR="00D615D2" w:rsidRDefault="00D615D2" w:rsidP="005F3EB8">
            <w:pPr>
              <w:rPr>
                <w:lang w:eastAsia="ko-KR"/>
              </w:rPr>
            </w:pPr>
            <w:r w:rsidRPr="00D615D2">
              <w:rPr>
                <w:lang w:eastAsia="ko-KR"/>
              </w:rPr>
              <w:t>Percentage of the mean transmitted power emitted outside the occupied bandwidth on the assigned channel</w:t>
            </w:r>
          </w:p>
        </w:tc>
      </w:tr>
      <w:tr w:rsidR="00A7698F" w14:paraId="7FFD0281" w14:textId="77777777" w:rsidTr="00A7698F">
        <w:tc>
          <w:tcPr>
            <w:tcW w:w="1522" w:type="dxa"/>
          </w:tcPr>
          <w:p w14:paraId="203DC8F6" w14:textId="2B42B92F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θ,REFSENS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7D534EA5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A7698F" w14:paraId="7897E717" w14:textId="77777777" w:rsidTr="00A7698F">
        <w:tc>
          <w:tcPr>
            <w:tcW w:w="1522" w:type="dxa"/>
          </w:tcPr>
          <w:p w14:paraId="0B2390A5" w14:textId="0A3A0AF7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BeW</w:t>
            </w:r>
            <w:proofErr w:type="gramStart"/>
            <w:r w:rsidRPr="00EC34D6">
              <w:rPr>
                <w:vertAlign w:val="subscript"/>
              </w:rPr>
              <w:t>φ,REFSENS</w:t>
            </w:r>
            <w:proofErr w:type="spellEnd"/>
            <w:proofErr w:type="gramEnd"/>
          </w:p>
        </w:tc>
        <w:tc>
          <w:tcPr>
            <w:tcW w:w="7838" w:type="dxa"/>
          </w:tcPr>
          <w:p w14:paraId="6E70CDE6" w14:textId="77777777" w:rsidR="00A7698F" w:rsidRPr="00D615D2" w:rsidRDefault="00A7698F" w:rsidP="005F3EB8">
            <w:pPr>
              <w:rPr>
                <w:lang w:eastAsia="ko-KR"/>
              </w:rPr>
            </w:pPr>
          </w:p>
        </w:tc>
      </w:tr>
      <w:tr w:rsidR="00D615D2" w14:paraId="570C7897" w14:textId="77777777" w:rsidTr="00A7698F">
        <w:tc>
          <w:tcPr>
            <w:tcW w:w="1522" w:type="dxa"/>
          </w:tcPr>
          <w:p w14:paraId="75ECE3A2" w14:textId="1F4D59C7" w:rsidR="00D615D2" w:rsidRDefault="00C07C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1BE5B990" w14:textId="76142F51" w:rsidR="00D615D2" w:rsidRDefault="00C07CF1" w:rsidP="005F3EB8">
            <w:pPr>
              <w:rPr>
                <w:lang w:eastAsia="ko-KR"/>
              </w:rPr>
            </w:pPr>
            <w:r w:rsidRPr="00C07CF1">
              <w:rPr>
                <w:lang w:eastAsia="ko-KR"/>
              </w:rPr>
              <w:t>BS channel bandwidth</w:t>
            </w:r>
          </w:p>
        </w:tc>
      </w:tr>
      <w:tr w:rsidR="00D615D2" w14:paraId="64B5F030" w14:textId="77777777" w:rsidTr="00A7698F">
        <w:tc>
          <w:tcPr>
            <w:tcW w:w="1522" w:type="dxa"/>
          </w:tcPr>
          <w:p w14:paraId="147B2A4D" w14:textId="08EAE9E0" w:rsidR="00D615D2" w:rsidRDefault="00C07CF1" w:rsidP="005F3EB8">
            <w:pPr>
              <w:rPr>
                <w:lang w:eastAsia="ko-KR"/>
              </w:rPr>
            </w:pP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</w:p>
        </w:tc>
        <w:tc>
          <w:tcPr>
            <w:tcW w:w="7838" w:type="dxa"/>
          </w:tcPr>
          <w:p w14:paraId="54127F99" w14:textId="74DFD2D6" w:rsidR="00D615D2" w:rsidRDefault="00C07CF1" w:rsidP="005F3EB8">
            <w:pPr>
              <w:rPr>
                <w:lang w:eastAsia="ko-KR"/>
              </w:rPr>
            </w:pPr>
            <w:proofErr w:type="gramStart"/>
            <w:r w:rsidRPr="00C07CF1">
              <w:rPr>
                <w:lang w:eastAsia="ko-KR"/>
              </w:rPr>
              <w:t>Aggregated BS channel bandwidth,</w:t>
            </w:r>
            <w:proofErr w:type="gramEnd"/>
            <w:r w:rsidRPr="00C07CF1">
              <w:rPr>
                <w:lang w:eastAsia="ko-KR"/>
              </w:rPr>
              <w:t xml:space="preserve"> expressed in </w:t>
            </w:r>
            <w:proofErr w:type="spellStart"/>
            <w:r w:rsidRPr="00C07CF1">
              <w:rPr>
                <w:lang w:eastAsia="ko-KR"/>
              </w:rPr>
              <w:t>MHz.</w:t>
            </w:r>
            <w:proofErr w:type="spellEnd"/>
            <w:r w:rsidRPr="00C07CF1">
              <w:rPr>
                <w:lang w:eastAsia="ko-KR"/>
              </w:rPr>
              <w:t xml:space="preserve"> </w:t>
            </w:r>
            <w:proofErr w:type="spellStart"/>
            <w:r w:rsidRPr="00C07CF1">
              <w:rPr>
                <w:lang w:eastAsia="ko-KR"/>
              </w:rPr>
              <w:t>BW</w:t>
            </w:r>
            <w:r w:rsidRPr="00C07CF1">
              <w:rPr>
                <w:vertAlign w:val="subscript"/>
                <w:lang w:eastAsia="ko-KR"/>
              </w:rPr>
              <w:t>Channel_CA</w:t>
            </w:r>
            <w:proofErr w:type="spellEnd"/>
            <w:r w:rsidRPr="00C07CF1">
              <w:rPr>
                <w:lang w:eastAsia="ko-KR"/>
              </w:rPr>
              <w:t xml:space="preserve">=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edge_high</w:t>
            </w:r>
            <w:proofErr w:type="spellEnd"/>
            <w:r w:rsidRPr="00C07CF1">
              <w:rPr>
                <w:lang w:eastAsia="ko-KR"/>
              </w:rPr>
              <w:t xml:space="preserve">- </w:t>
            </w:r>
            <w:proofErr w:type="spellStart"/>
            <w:r w:rsidRPr="00C07CF1">
              <w:rPr>
                <w:lang w:eastAsia="ko-KR"/>
              </w:rPr>
              <w:t>F</w:t>
            </w:r>
            <w:r w:rsidRPr="00C07CF1">
              <w:rPr>
                <w:vertAlign w:val="subscript"/>
                <w:lang w:eastAsia="ko-KR"/>
              </w:rPr>
              <w:t>edge_low</w:t>
            </w:r>
            <w:proofErr w:type="spellEnd"/>
          </w:p>
        </w:tc>
      </w:tr>
      <w:tr w:rsidR="00D615D2" w14:paraId="31D74F53" w14:textId="77777777" w:rsidTr="00A7698F">
        <w:tc>
          <w:tcPr>
            <w:tcW w:w="1522" w:type="dxa"/>
          </w:tcPr>
          <w:p w14:paraId="32CC58F3" w14:textId="4E90B7C7" w:rsidR="00D615D2" w:rsidRDefault="002A414B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2A414B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_block</w:t>
            </w:r>
            <w:proofErr w:type="spellEnd"/>
          </w:p>
        </w:tc>
        <w:tc>
          <w:tcPr>
            <w:tcW w:w="7838" w:type="dxa"/>
          </w:tcPr>
          <w:p w14:paraId="647D3140" w14:textId="3D0686D2" w:rsidR="00D615D2" w:rsidRDefault="00AC632E" w:rsidP="005F3EB8">
            <w:pPr>
              <w:rPr>
                <w:lang w:eastAsia="ko-KR"/>
              </w:rPr>
            </w:pPr>
            <w:proofErr w:type="gramStart"/>
            <w:r w:rsidRPr="00AC632E">
              <w:rPr>
                <w:lang w:eastAsia="ko-KR"/>
              </w:rPr>
              <w:t>Sub-block bandwidth,</w:t>
            </w:r>
            <w:proofErr w:type="gramEnd"/>
            <w:r w:rsidRPr="00AC632E">
              <w:rPr>
                <w:lang w:eastAsia="ko-KR"/>
              </w:rPr>
              <w:t xml:space="preserve"> expressed in </w:t>
            </w:r>
            <w:proofErr w:type="spellStart"/>
            <w:r w:rsidRPr="00AC632E">
              <w:rPr>
                <w:lang w:eastAsia="ko-KR"/>
              </w:rPr>
              <w:t>MHz.</w:t>
            </w:r>
            <w:proofErr w:type="spellEnd"/>
            <w:r w:rsidRPr="00AC632E">
              <w:rPr>
                <w:lang w:eastAsia="ko-KR"/>
              </w:rPr>
              <w:t xml:space="preserve"> </w:t>
            </w:r>
            <w:proofErr w:type="spellStart"/>
            <w:r w:rsidRPr="00AC632E">
              <w:rPr>
                <w:lang w:eastAsia="ko-KR"/>
              </w:rPr>
              <w:t>BW</w:t>
            </w:r>
            <w:r w:rsidRPr="00AC632E">
              <w:rPr>
                <w:vertAlign w:val="subscript"/>
                <w:lang w:eastAsia="ko-KR"/>
              </w:rPr>
              <w:t>Channel</w:t>
            </w:r>
            <w:r>
              <w:rPr>
                <w:vertAlign w:val="subscript"/>
                <w:lang w:eastAsia="ko-KR"/>
              </w:rPr>
              <w:t>_</w:t>
            </w:r>
            <w:r w:rsidRPr="00AC632E">
              <w:rPr>
                <w:vertAlign w:val="subscript"/>
                <w:lang w:eastAsia="ko-KR"/>
              </w:rPr>
              <w:t>block</w:t>
            </w:r>
            <w:proofErr w:type="spellEnd"/>
            <w:r w:rsidRPr="00AC632E">
              <w:rPr>
                <w:lang w:eastAsia="ko-KR"/>
              </w:rPr>
              <w:t xml:space="preserve"> =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edge_block_high</w:t>
            </w:r>
            <w:proofErr w:type="spellEnd"/>
            <w:r w:rsidRPr="00AC632E">
              <w:rPr>
                <w:lang w:eastAsia="ko-KR"/>
              </w:rPr>
              <w:t xml:space="preserve">- </w:t>
            </w:r>
            <w:proofErr w:type="spellStart"/>
            <w:r w:rsidRPr="00AC632E">
              <w:rPr>
                <w:lang w:eastAsia="ko-KR"/>
              </w:rPr>
              <w:t>F</w:t>
            </w:r>
            <w:r w:rsidRPr="00AC632E">
              <w:rPr>
                <w:vertAlign w:val="subscript"/>
                <w:lang w:eastAsia="ko-KR"/>
              </w:rPr>
              <w:t>edge_block_low</w:t>
            </w:r>
            <w:proofErr w:type="spellEnd"/>
          </w:p>
        </w:tc>
      </w:tr>
      <w:tr w:rsidR="00D615D2" w14:paraId="2F6878B0" w14:textId="77777777" w:rsidTr="00A7698F">
        <w:tc>
          <w:tcPr>
            <w:tcW w:w="1522" w:type="dxa"/>
          </w:tcPr>
          <w:p w14:paraId="2C0AEC49" w14:textId="67FD5A65" w:rsidR="00D615D2" w:rsidRDefault="00872F84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</w:p>
        </w:tc>
        <w:tc>
          <w:tcPr>
            <w:tcW w:w="7838" w:type="dxa"/>
          </w:tcPr>
          <w:p w14:paraId="3A176AC9" w14:textId="58E21B5E" w:rsidR="00D615D2" w:rsidRDefault="00872F84" w:rsidP="005F3EB8">
            <w:pPr>
              <w:rPr>
                <w:lang w:eastAsia="ko-KR"/>
              </w:rPr>
            </w:pPr>
            <w:r w:rsidRPr="00872F84">
              <w:rPr>
                <w:lang w:eastAsia="ko-KR"/>
              </w:rPr>
              <w:t>Transmission bandwidth configuration, expressed in MHz, where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BW</w:t>
            </w:r>
            <w:r w:rsidRPr="00872F84">
              <w:rPr>
                <w:vertAlign w:val="subscript"/>
                <w:lang w:eastAsia="ko-KR"/>
              </w:rPr>
              <w:t>Config</w:t>
            </w:r>
            <w:proofErr w:type="spellEnd"/>
            <w:r>
              <w:rPr>
                <w:lang w:eastAsia="ko-KR"/>
              </w:rPr>
              <w:t xml:space="preserve"> = N</w:t>
            </w:r>
            <w:r w:rsidRPr="008541F1">
              <w:rPr>
                <w:vertAlign w:val="subscript"/>
                <w:lang w:eastAsia="ko-KR"/>
              </w:rPr>
              <w:t>RB</w:t>
            </w:r>
            <w:r>
              <w:rPr>
                <w:lang w:eastAsia="ko-KR"/>
              </w:rPr>
              <w:t xml:space="preserve"> x SCS x 12kHz</w:t>
            </w:r>
          </w:p>
        </w:tc>
      </w:tr>
      <w:tr w:rsidR="00A7698F" w14:paraId="3DD2DB22" w14:textId="77777777" w:rsidTr="00A7698F">
        <w:tc>
          <w:tcPr>
            <w:tcW w:w="1522" w:type="dxa"/>
          </w:tcPr>
          <w:p w14:paraId="386FD026" w14:textId="397224C0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BW</w:t>
            </w:r>
            <w:r w:rsidRPr="00EC34D6">
              <w:rPr>
                <w:vertAlign w:val="subscript"/>
              </w:rPr>
              <w:t>Contiguous</w:t>
            </w:r>
            <w:proofErr w:type="spellEnd"/>
          </w:p>
        </w:tc>
        <w:tc>
          <w:tcPr>
            <w:tcW w:w="7838" w:type="dxa"/>
          </w:tcPr>
          <w:p w14:paraId="34911B58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48832BAE" w14:textId="77777777" w:rsidTr="00A7698F">
        <w:tc>
          <w:tcPr>
            <w:tcW w:w="1522" w:type="dxa"/>
          </w:tcPr>
          <w:p w14:paraId="28307EE3" w14:textId="2478B252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low</w:t>
            </w:r>
          </w:p>
        </w:tc>
        <w:tc>
          <w:tcPr>
            <w:tcW w:w="7838" w:type="dxa"/>
          </w:tcPr>
          <w:p w14:paraId="67808535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A7698F" w14:paraId="53829CB4" w14:textId="77777777" w:rsidTr="00A7698F">
        <w:tc>
          <w:tcPr>
            <w:tcW w:w="1522" w:type="dxa"/>
          </w:tcPr>
          <w:p w14:paraId="1572D5C7" w14:textId="686CA85F" w:rsidR="00A7698F" w:rsidRPr="00EC34D6" w:rsidRDefault="00A7698F" w:rsidP="005F3EB8">
            <w:r w:rsidRPr="00EC34D6">
              <w:t>BW</w:t>
            </w:r>
            <w:r w:rsidRPr="00EC34D6">
              <w:rPr>
                <w:vertAlign w:val="subscript"/>
              </w:rPr>
              <w:t>GB, high</w:t>
            </w:r>
          </w:p>
        </w:tc>
        <w:tc>
          <w:tcPr>
            <w:tcW w:w="7838" w:type="dxa"/>
          </w:tcPr>
          <w:p w14:paraId="717FEBB6" w14:textId="77777777" w:rsidR="00A7698F" w:rsidRPr="00872F84" w:rsidRDefault="00A7698F" w:rsidP="005F3EB8">
            <w:pPr>
              <w:rPr>
                <w:lang w:eastAsia="ko-KR"/>
              </w:rPr>
            </w:pPr>
          </w:p>
        </w:tc>
      </w:tr>
      <w:tr w:rsidR="00D615D2" w14:paraId="16E26C05" w14:textId="77777777" w:rsidTr="00A7698F">
        <w:tc>
          <w:tcPr>
            <w:tcW w:w="1522" w:type="dxa"/>
          </w:tcPr>
          <w:p w14:paraId="55EABF58" w14:textId="38A3F056" w:rsidR="00D615D2" w:rsidRDefault="008541F1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BW</w:t>
            </w:r>
            <w:r w:rsidRPr="008541F1">
              <w:rPr>
                <w:vertAlign w:val="subscript"/>
                <w:lang w:eastAsia="ko-KR"/>
              </w:rPr>
              <w:t>tot</w:t>
            </w:r>
            <w:proofErr w:type="spellEnd"/>
          </w:p>
        </w:tc>
        <w:tc>
          <w:tcPr>
            <w:tcW w:w="7838" w:type="dxa"/>
          </w:tcPr>
          <w:p w14:paraId="29BB70C8" w14:textId="3571E6A6" w:rsidR="00D615D2" w:rsidRDefault="008541F1" w:rsidP="005F3EB8">
            <w:pPr>
              <w:rPr>
                <w:lang w:eastAsia="ko-KR"/>
              </w:rPr>
            </w:pPr>
            <w:r w:rsidRPr="008541F1">
              <w:rPr>
                <w:lang w:eastAsia="ko-KR"/>
              </w:rPr>
              <w:t>Total RF bandwidth</w:t>
            </w:r>
          </w:p>
        </w:tc>
      </w:tr>
      <w:tr w:rsidR="00D615D2" w14:paraId="63CC0340" w14:textId="77777777" w:rsidTr="00A7698F">
        <w:tc>
          <w:tcPr>
            <w:tcW w:w="1522" w:type="dxa"/>
          </w:tcPr>
          <w:p w14:paraId="0756BA9C" w14:textId="2BBF8DC1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∆f</w:t>
            </w:r>
          </w:p>
        </w:tc>
        <w:tc>
          <w:tcPr>
            <w:tcW w:w="7838" w:type="dxa"/>
          </w:tcPr>
          <w:p w14:paraId="2541AE64" w14:textId="228DFA29" w:rsidR="00D615D2" w:rsidRDefault="00A0553B" w:rsidP="005F3EB8">
            <w:pPr>
              <w:rPr>
                <w:lang w:eastAsia="ko-KR"/>
              </w:rPr>
            </w:pPr>
            <w:r w:rsidRPr="00A0553B">
              <w:rPr>
                <w:lang w:eastAsia="ko-KR"/>
              </w:rPr>
              <w:t>Separation between the channel edge frequency and the nominal -3 dB point of the measuring filter closest to the carrier frequency</w:t>
            </w:r>
          </w:p>
        </w:tc>
      </w:tr>
      <w:tr w:rsidR="00D615D2" w14:paraId="35A2C850" w14:textId="77777777" w:rsidTr="00A7698F">
        <w:tc>
          <w:tcPr>
            <w:tcW w:w="1522" w:type="dxa"/>
          </w:tcPr>
          <w:p w14:paraId="24A58EAF" w14:textId="65561BC6" w:rsidR="00D615D2" w:rsidRDefault="00A0553B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A0553B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7E5FA0A5" w14:textId="1E21B2E1" w:rsidR="00D615D2" w:rsidRDefault="00380BAD" w:rsidP="005F3EB8">
            <w:pPr>
              <w:rPr>
                <w:lang w:eastAsia="ko-KR"/>
              </w:rPr>
            </w:pPr>
            <w:proofErr w:type="spellStart"/>
            <w:r w:rsidRPr="00380BAD">
              <w:rPr>
                <w:lang w:eastAsia="ko-KR"/>
              </w:rPr>
              <w:t>f_offset</w:t>
            </w:r>
            <w:r w:rsidRPr="00380BAD">
              <w:rPr>
                <w:vertAlign w:val="subscript"/>
                <w:lang w:eastAsia="ko-KR"/>
              </w:rPr>
              <w:t>max</w:t>
            </w:r>
            <w:proofErr w:type="spellEnd"/>
            <w:r w:rsidRPr="00380BAD">
              <w:rPr>
                <w:lang w:eastAsia="ko-KR"/>
              </w:rPr>
              <w:t xml:space="preserve"> minus half of the bandwidth of the measuring filter</w:t>
            </w:r>
          </w:p>
        </w:tc>
      </w:tr>
      <w:tr w:rsidR="00D615D2" w14:paraId="29388332" w14:textId="77777777" w:rsidTr="00A7698F">
        <w:tc>
          <w:tcPr>
            <w:tcW w:w="1522" w:type="dxa"/>
          </w:tcPr>
          <w:p w14:paraId="21B5AEF1" w14:textId="4A66AA30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Global</w:t>
            </w:r>
            <w:proofErr w:type="spellEnd"/>
          </w:p>
        </w:tc>
        <w:tc>
          <w:tcPr>
            <w:tcW w:w="7838" w:type="dxa"/>
          </w:tcPr>
          <w:p w14:paraId="52051D0E" w14:textId="035CC8E6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Global frequency raster granularity</w:t>
            </w:r>
          </w:p>
        </w:tc>
      </w:tr>
      <w:tr w:rsidR="00D615D2" w14:paraId="796E3C44" w14:textId="77777777" w:rsidTr="00A7698F">
        <w:tc>
          <w:tcPr>
            <w:tcW w:w="1522" w:type="dxa"/>
          </w:tcPr>
          <w:p w14:paraId="765F6381" w14:textId="139D919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 w:rsidR="00A7698F"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OBUE</w:t>
            </w:r>
            <w:proofErr w:type="spellEnd"/>
          </w:p>
        </w:tc>
        <w:tc>
          <w:tcPr>
            <w:tcW w:w="7838" w:type="dxa"/>
          </w:tcPr>
          <w:p w14:paraId="44793836" w14:textId="25E351F3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operating band unwanted emissions mask from the downlink operating band edge</w:t>
            </w:r>
          </w:p>
        </w:tc>
      </w:tr>
      <w:tr w:rsidR="00D615D2" w14:paraId="4FFFB0AF" w14:textId="77777777" w:rsidTr="00A7698F">
        <w:tc>
          <w:tcPr>
            <w:tcW w:w="1522" w:type="dxa"/>
          </w:tcPr>
          <w:p w14:paraId="3B253F44" w14:textId="4CE0C765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OOB</w:t>
            </w:r>
            <w:proofErr w:type="spellEnd"/>
          </w:p>
        </w:tc>
        <w:tc>
          <w:tcPr>
            <w:tcW w:w="7838" w:type="dxa"/>
          </w:tcPr>
          <w:p w14:paraId="1EF8F5F0" w14:textId="1B32D9EB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Maximum offset of the out-of-band boundary from the uplink operating band edge</w:t>
            </w:r>
          </w:p>
        </w:tc>
      </w:tr>
      <w:tr w:rsidR="00A7698F" w14:paraId="360D28EB" w14:textId="77777777" w:rsidTr="00A7698F">
        <w:tc>
          <w:tcPr>
            <w:tcW w:w="1522" w:type="dxa"/>
          </w:tcPr>
          <w:p w14:paraId="48B977B5" w14:textId="210C297A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FR2_REFSENS</w:t>
            </w:r>
          </w:p>
        </w:tc>
        <w:tc>
          <w:tcPr>
            <w:tcW w:w="7838" w:type="dxa"/>
          </w:tcPr>
          <w:p w14:paraId="0E322DA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A8A01A3" w14:textId="77777777" w:rsidTr="00A7698F">
        <w:tc>
          <w:tcPr>
            <w:tcW w:w="1522" w:type="dxa"/>
          </w:tcPr>
          <w:p w14:paraId="137CDF31" w14:textId="718AFAAE" w:rsidR="00A7698F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388B13F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0ACC097" w14:textId="77777777" w:rsidTr="00A7698F">
        <w:tc>
          <w:tcPr>
            <w:tcW w:w="1522" w:type="dxa"/>
          </w:tcPr>
          <w:p w14:paraId="7C2B8E13" w14:textId="14FDD9C1" w:rsidR="00A7698F" w:rsidRDefault="00A7698F" w:rsidP="005F3EB8">
            <w:pPr>
              <w:rPr>
                <w:lang w:eastAsia="ko-KR"/>
              </w:rPr>
            </w:pPr>
            <w:r w:rsidRPr="00EC34D6">
              <w:t>Δ</w:t>
            </w:r>
            <w:r w:rsidRPr="00EC34D6">
              <w:rPr>
                <w:vertAlign w:val="subscript"/>
              </w:rPr>
              <w:t>OTAREFSENS</w:t>
            </w:r>
          </w:p>
        </w:tc>
        <w:tc>
          <w:tcPr>
            <w:tcW w:w="7838" w:type="dxa"/>
          </w:tcPr>
          <w:p w14:paraId="2DF665D1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8B37F8F" w14:textId="77777777" w:rsidTr="00A7698F">
        <w:tc>
          <w:tcPr>
            <w:tcW w:w="1522" w:type="dxa"/>
          </w:tcPr>
          <w:p w14:paraId="6A7B4076" w14:textId="5C1E8DC3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∆</w:t>
            </w: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Raster</w:t>
            </w:r>
            <w:proofErr w:type="spellEnd"/>
          </w:p>
        </w:tc>
        <w:tc>
          <w:tcPr>
            <w:tcW w:w="7838" w:type="dxa"/>
          </w:tcPr>
          <w:p w14:paraId="1564D7B2" w14:textId="17842B31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granularity</w:t>
            </w:r>
          </w:p>
        </w:tc>
      </w:tr>
      <w:tr w:rsidR="00D615D2" w14:paraId="26F82B50" w14:textId="77777777" w:rsidTr="00A7698F">
        <w:tc>
          <w:tcPr>
            <w:tcW w:w="1522" w:type="dxa"/>
          </w:tcPr>
          <w:p w14:paraId="74E327E8" w14:textId="35174BD1" w:rsidR="00D615D2" w:rsidRDefault="00A7698F" w:rsidP="005F3EB8">
            <w:pPr>
              <w:rPr>
                <w:lang w:eastAsia="ko-KR"/>
              </w:rPr>
            </w:pPr>
            <w:proofErr w:type="spellStart"/>
            <w:r w:rsidRPr="00EC34D6">
              <w:t>Δ</w:t>
            </w:r>
            <w:r w:rsidRPr="00EC34D6">
              <w:rPr>
                <w:vertAlign w:val="subscript"/>
              </w:rPr>
              <w:t>shift</w:t>
            </w:r>
            <w:proofErr w:type="spellEnd"/>
          </w:p>
        </w:tc>
        <w:tc>
          <w:tcPr>
            <w:tcW w:w="7838" w:type="dxa"/>
          </w:tcPr>
          <w:p w14:paraId="497EF7E0" w14:textId="24AD3D6A" w:rsidR="00D615D2" w:rsidRDefault="00B01A6D" w:rsidP="005F3EB8">
            <w:pPr>
              <w:rPr>
                <w:lang w:eastAsia="ko-KR"/>
              </w:rPr>
            </w:pPr>
            <w:r w:rsidRPr="00B01A6D">
              <w:rPr>
                <w:lang w:eastAsia="ko-KR"/>
              </w:rPr>
              <w:t>Channel raster offset for SUL</w:t>
            </w:r>
          </w:p>
        </w:tc>
      </w:tr>
      <w:tr w:rsidR="00A7698F" w14:paraId="5168E10A" w14:textId="77777777" w:rsidTr="00A7698F">
        <w:tc>
          <w:tcPr>
            <w:tcW w:w="1522" w:type="dxa"/>
          </w:tcPr>
          <w:p w14:paraId="75AF03CD" w14:textId="2E78B5DF" w:rsidR="00A7698F" w:rsidRPr="00EC34D6" w:rsidRDefault="00A7698F" w:rsidP="005F3EB8">
            <w:proofErr w:type="spellStart"/>
            <w:r w:rsidRPr="00EC34D6">
              <w:t>EIS</w:t>
            </w:r>
            <w:r w:rsidRPr="00EC34D6">
              <w:rPr>
                <w:vertAlign w:val="subscript"/>
              </w:rPr>
              <w:t>minSENS</w:t>
            </w:r>
            <w:proofErr w:type="spellEnd"/>
          </w:p>
        </w:tc>
        <w:tc>
          <w:tcPr>
            <w:tcW w:w="7838" w:type="dxa"/>
          </w:tcPr>
          <w:p w14:paraId="5631D944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137D7756" w14:textId="77777777" w:rsidTr="00A7698F">
        <w:tc>
          <w:tcPr>
            <w:tcW w:w="1522" w:type="dxa"/>
          </w:tcPr>
          <w:p w14:paraId="41A28D6F" w14:textId="124A415D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</w:t>
            </w:r>
          </w:p>
        </w:tc>
        <w:tc>
          <w:tcPr>
            <w:tcW w:w="7838" w:type="dxa"/>
          </w:tcPr>
          <w:p w14:paraId="1418B8FD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43FF4EEF" w14:textId="77777777" w:rsidTr="00A7698F">
        <w:tc>
          <w:tcPr>
            <w:tcW w:w="1522" w:type="dxa"/>
          </w:tcPr>
          <w:p w14:paraId="487736D3" w14:textId="1916BF9F" w:rsidR="00A7698F" w:rsidRPr="00EC34D6" w:rsidRDefault="00A7698F" w:rsidP="005F3EB8">
            <w:r w:rsidRPr="00EC34D6">
              <w:t>EIS</w:t>
            </w:r>
            <w:r w:rsidRPr="00EC34D6">
              <w:rPr>
                <w:vertAlign w:val="subscript"/>
              </w:rPr>
              <w:t>REFSENS_50M</w:t>
            </w:r>
          </w:p>
        </w:tc>
        <w:tc>
          <w:tcPr>
            <w:tcW w:w="7838" w:type="dxa"/>
          </w:tcPr>
          <w:p w14:paraId="207F0569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743A6A71" w14:textId="77777777" w:rsidTr="00A7698F">
        <w:tc>
          <w:tcPr>
            <w:tcW w:w="1522" w:type="dxa"/>
          </w:tcPr>
          <w:p w14:paraId="463BF234" w14:textId="267CEA1D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04C77E06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A7698F" w14:paraId="64BE14E7" w14:textId="77777777" w:rsidTr="00A7698F">
        <w:tc>
          <w:tcPr>
            <w:tcW w:w="1522" w:type="dxa"/>
          </w:tcPr>
          <w:p w14:paraId="6B8B6AF9" w14:textId="27E196BA" w:rsidR="00A7698F" w:rsidRPr="00EC34D6" w:rsidRDefault="00A7698F" w:rsidP="005F3EB8">
            <w:proofErr w:type="spellStart"/>
            <w:r w:rsidRPr="00EC34D6">
              <w:rPr>
                <w:lang w:eastAsia="zh-CN"/>
              </w:rPr>
              <w:t>F</w:t>
            </w:r>
            <w:r w:rsidRPr="00EC34D6">
              <w:rPr>
                <w:vertAlign w:val="subscript"/>
                <w:lang w:eastAsia="zh-CN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5E93BCC7" w14:textId="77777777" w:rsidR="00A7698F" w:rsidRPr="00B01A6D" w:rsidRDefault="00A7698F" w:rsidP="005F3EB8">
            <w:pPr>
              <w:rPr>
                <w:lang w:eastAsia="ko-KR"/>
              </w:rPr>
            </w:pPr>
          </w:p>
        </w:tc>
      </w:tr>
      <w:tr w:rsidR="00D615D2" w14:paraId="57B84093" w14:textId="77777777" w:rsidTr="00A7698F">
        <w:tc>
          <w:tcPr>
            <w:tcW w:w="1522" w:type="dxa"/>
          </w:tcPr>
          <w:p w14:paraId="4CAF8690" w14:textId="6B2A73E7" w:rsidR="00D615D2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</w:t>
            </w:r>
          </w:p>
        </w:tc>
        <w:tc>
          <w:tcPr>
            <w:tcW w:w="7838" w:type="dxa"/>
          </w:tcPr>
          <w:p w14:paraId="04CA15F0" w14:textId="2EA1E378" w:rsidR="00D615D2" w:rsidRDefault="00A7698F" w:rsidP="005F3EB8">
            <w:pPr>
              <w:rPr>
                <w:lang w:eastAsia="ko-KR"/>
              </w:rPr>
            </w:pPr>
            <w:r w:rsidRPr="00A7698F">
              <w:rPr>
                <w:lang w:eastAsia="ko-KR"/>
              </w:rPr>
              <w:t>RF reference frequency on the channel raster, given in table 5.4.2.2-1</w:t>
            </w:r>
          </w:p>
        </w:tc>
      </w:tr>
      <w:tr w:rsidR="00D615D2" w14:paraId="3EDBDBDA" w14:textId="77777777" w:rsidTr="00A7698F">
        <w:tc>
          <w:tcPr>
            <w:tcW w:w="1522" w:type="dxa"/>
          </w:tcPr>
          <w:p w14:paraId="1EB4D21C" w14:textId="7A0686A4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C_block_high</w:t>
            </w:r>
            <w:proofErr w:type="spellEnd"/>
          </w:p>
        </w:tc>
        <w:tc>
          <w:tcPr>
            <w:tcW w:w="7838" w:type="dxa"/>
          </w:tcPr>
          <w:p w14:paraId="19ED477A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D615D2" w14:paraId="5F3C48CB" w14:textId="77777777" w:rsidTr="00A7698F">
        <w:tc>
          <w:tcPr>
            <w:tcW w:w="1522" w:type="dxa"/>
          </w:tcPr>
          <w:p w14:paraId="5F04F8A6" w14:textId="3700CE8E" w:rsidR="00D615D2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C_block_low</w:t>
            </w:r>
            <w:proofErr w:type="spellEnd"/>
          </w:p>
        </w:tc>
        <w:tc>
          <w:tcPr>
            <w:tcW w:w="7838" w:type="dxa"/>
          </w:tcPr>
          <w:p w14:paraId="5CC3D12B" w14:textId="77777777" w:rsidR="00D615D2" w:rsidRDefault="00D615D2" w:rsidP="005F3EB8">
            <w:pPr>
              <w:rPr>
                <w:lang w:eastAsia="ko-KR"/>
              </w:rPr>
            </w:pPr>
          </w:p>
        </w:tc>
      </w:tr>
      <w:tr w:rsidR="00B01A6D" w14:paraId="561D1C3D" w14:textId="77777777" w:rsidTr="00A7698F">
        <w:tc>
          <w:tcPr>
            <w:tcW w:w="1522" w:type="dxa"/>
          </w:tcPr>
          <w:p w14:paraId="1F4A838E" w14:textId="1A15E3BC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C_low</w:t>
            </w:r>
            <w:proofErr w:type="spellEnd"/>
          </w:p>
        </w:tc>
        <w:tc>
          <w:tcPr>
            <w:tcW w:w="7838" w:type="dxa"/>
          </w:tcPr>
          <w:p w14:paraId="08A5A7A5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E6044DD" w14:textId="77777777" w:rsidTr="00A7698F">
        <w:tc>
          <w:tcPr>
            <w:tcW w:w="1522" w:type="dxa"/>
          </w:tcPr>
          <w:p w14:paraId="1220AD50" w14:textId="58A2DE4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C_high</w:t>
            </w:r>
            <w:proofErr w:type="spellEnd"/>
          </w:p>
        </w:tc>
        <w:tc>
          <w:tcPr>
            <w:tcW w:w="7838" w:type="dxa"/>
          </w:tcPr>
          <w:p w14:paraId="0AA59C0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2E2A3E17" w14:textId="77777777" w:rsidTr="00A7698F">
        <w:tc>
          <w:tcPr>
            <w:tcW w:w="1522" w:type="dxa"/>
          </w:tcPr>
          <w:p w14:paraId="3498E5AA" w14:textId="455DC27D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DL,low</w:t>
            </w:r>
            <w:proofErr w:type="spellEnd"/>
            <w:proofErr w:type="gramEnd"/>
          </w:p>
        </w:tc>
        <w:tc>
          <w:tcPr>
            <w:tcW w:w="7838" w:type="dxa"/>
          </w:tcPr>
          <w:p w14:paraId="68AF750C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20D7ED92" w14:textId="77777777" w:rsidTr="00A7698F">
        <w:tc>
          <w:tcPr>
            <w:tcW w:w="1522" w:type="dxa"/>
          </w:tcPr>
          <w:p w14:paraId="1A81FAC9" w14:textId="4DBF8532" w:rsidR="00C25EEA" w:rsidRDefault="00C25EEA" w:rsidP="005F3EB8">
            <w:pPr>
              <w:rPr>
                <w:lang w:eastAsia="ko-KR"/>
              </w:rPr>
            </w:pPr>
            <w:proofErr w:type="spellStart"/>
            <w:proofErr w:type="gramStart"/>
            <w:r w:rsidRPr="00EC34D6">
              <w:t>F</w:t>
            </w:r>
            <w:r w:rsidRPr="00EC34D6">
              <w:rPr>
                <w:vertAlign w:val="subscript"/>
              </w:rPr>
              <w:t>DL,high</w:t>
            </w:r>
            <w:proofErr w:type="spellEnd"/>
            <w:proofErr w:type="gramEnd"/>
          </w:p>
        </w:tc>
        <w:tc>
          <w:tcPr>
            <w:tcW w:w="7838" w:type="dxa"/>
          </w:tcPr>
          <w:p w14:paraId="077EA6F6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CE01350" w14:textId="77777777" w:rsidTr="00A7698F">
        <w:tc>
          <w:tcPr>
            <w:tcW w:w="1522" w:type="dxa"/>
          </w:tcPr>
          <w:p w14:paraId="79C19F3E" w14:textId="685A9528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edge_low</w:t>
            </w:r>
            <w:proofErr w:type="spellEnd"/>
          </w:p>
        </w:tc>
        <w:tc>
          <w:tcPr>
            <w:tcW w:w="7838" w:type="dxa"/>
          </w:tcPr>
          <w:p w14:paraId="1407088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CB4685F" w14:textId="77777777" w:rsidTr="00A7698F">
        <w:tc>
          <w:tcPr>
            <w:tcW w:w="1522" w:type="dxa"/>
          </w:tcPr>
          <w:p w14:paraId="258E39AD" w14:textId="227FB76B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edge_high</w:t>
            </w:r>
            <w:proofErr w:type="spellEnd"/>
          </w:p>
        </w:tc>
        <w:tc>
          <w:tcPr>
            <w:tcW w:w="7838" w:type="dxa"/>
          </w:tcPr>
          <w:p w14:paraId="5C47773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23275188" w14:textId="77777777" w:rsidTr="00A7698F">
        <w:tc>
          <w:tcPr>
            <w:tcW w:w="1522" w:type="dxa"/>
          </w:tcPr>
          <w:p w14:paraId="5E0824A0" w14:textId="0FA0FE0F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7971F094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44141DC5" w14:textId="77777777" w:rsidTr="00A7698F">
        <w:tc>
          <w:tcPr>
            <w:tcW w:w="1522" w:type="dxa"/>
          </w:tcPr>
          <w:p w14:paraId="592715C4" w14:textId="7F50EAD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edge_block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4B7AE0E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4E8075C3" w14:textId="77777777" w:rsidTr="00A7698F">
        <w:tc>
          <w:tcPr>
            <w:tcW w:w="1522" w:type="dxa"/>
          </w:tcPr>
          <w:p w14:paraId="4D8D7B69" w14:textId="2331753A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lastRenderedPageBreak/>
              <w:t>F</w:t>
            </w:r>
            <w:r w:rsidRPr="00EC34D6">
              <w:rPr>
                <w:vertAlign w:val="subscript"/>
              </w:rPr>
              <w:t>filter</w:t>
            </w:r>
            <w:proofErr w:type="spellEnd"/>
          </w:p>
        </w:tc>
        <w:tc>
          <w:tcPr>
            <w:tcW w:w="7838" w:type="dxa"/>
          </w:tcPr>
          <w:p w14:paraId="47C43DB7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639D341" w14:textId="77777777" w:rsidTr="00A7698F">
        <w:tc>
          <w:tcPr>
            <w:tcW w:w="1522" w:type="dxa"/>
          </w:tcPr>
          <w:p w14:paraId="285EF96E" w14:textId="20ADA8C5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offset_high</w:t>
            </w:r>
            <w:proofErr w:type="spellEnd"/>
          </w:p>
        </w:tc>
        <w:tc>
          <w:tcPr>
            <w:tcW w:w="7838" w:type="dxa"/>
          </w:tcPr>
          <w:p w14:paraId="5E93C6A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E52DAED" w14:textId="77777777" w:rsidTr="00A7698F">
        <w:tc>
          <w:tcPr>
            <w:tcW w:w="1522" w:type="dxa"/>
          </w:tcPr>
          <w:p w14:paraId="60F8B715" w14:textId="68680979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offset_low</w:t>
            </w:r>
            <w:proofErr w:type="spellEnd"/>
          </w:p>
        </w:tc>
        <w:tc>
          <w:tcPr>
            <w:tcW w:w="7838" w:type="dxa"/>
          </w:tcPr>
          <w:p w14:paraId="40948F86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09223B20" w14:textId="77777777" w:rsidTr="00A7698F">
        <w:tc>
          <w:tcPr>
            <w:tcW w:w="1522" w:type="dxa"/>
          </w:tcPr>
          <w:p w14:paraId="5722EF8D" w14:textId="73FC0E01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proofErr w:type="spellEnd"/>
          </w:p>
        </w:tc>
        <w:tc>
          <w:tcPr>
            <w:tcW w:w="7838" w:type="dxa"/>
          </w:tcPr>
          <w:p w14:paraId="724CD8B3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3E42688D" w14:textId="77777777" w:rsidTr="00A7698F">
        <w:tc>
          <w:tcPr>
            <w:tcW w:w="1522" w:type="dxa"/>
          </w:tcPr>
          <w:p w14:paraId="10D7ECD2" w14:textId="26C29364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F_offset</w:t>
            </w:r>
            <w:r w:rsidRPr="00B01A6D">
              <w:rPr>
                <w:vertAlign w:val="subscript"/>
                <w:lang w:eastAsia="ko-KR"/>
              </w:rPr>
              <w:t>max</w:t>
            </w:r>
            <w:proofErr w:type="spellEnd"/>
          </w:p>
        </w:tc>
        <w:tc>
          <w:tcPr>
            <w:tcW w:w="7838" w:type="dxa"/>
          </w:tcPr>
          <w:p w14:paraId="46A4E06C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6CB8B2C4" w14:textId="77777777" w:rsidTr="00A7698F">
        <w:tc>
          <w:tcPr>
            <w:tcW w:w="1522" w:type="dxa"/>
          </w:tcPr>
          <w:p w14:paraId="6C24A917" w14:textId="2165F877" w:rsidR="00B01A6D" w:rsidRDefault="00B01A6D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577B7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170FAD3A" w14:textId="77777777" w:rsidTr="00A7698F">
        <w:tc>
          <w:tcPr>
            <w:tcW w:w="1522" w:type="dxa"/>
          </w:tcPr>
          <w:p w14:paraId="4CBE9A27" w14:textId="5E2CEF63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 w:rsidRPr="00B01A6D">
              <w:rPr>
                <w:vertAlign w:val="subscript"/>
                <w:lang w:eastAsia="ko-KR"/>
              </w:rPr>
              <w:t>REF_</w:t>
            </w:r>
            <w:r w:rsidR="00C25EEA">
              <w:rPr>
                <w:vertAlign w:val="subscript"/>
                <w:lang w:eastAsia="ko-KR"/>
              </w:rPr>
              <w:t>Offs</w:t>
            </w:r>
            <w:proofErr w:type="spellEnd"/>
          </w:p>
        </w:tc>
        <w:tc>
          <w:tcPr>
            <w:tcW w:w="7838" w:type="dxa"/>
          </w:tcPr>
          <w:p w14:paraId="472CA701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2C34C0E" w14:textId="77777777" w:rsidTr="00A7698F">
        <w:tc>
          <w:tcPr>
            <w:tcW w:w="1522" w:type="dxa"/>
          </w:tcPr>
          <w:p w14:paraId="0A414C5E" w14:textId="6ECCE974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step_X</w:t>
            </w:r>
            <w:proofErr w:type="spellEnd"/>
          </w:p>
        </w:tc>
        <w:tc>
          <w:tcPr>
            <w:tcW w:w="7838" w:type="dxa"/>
          </w:tcPr>
          <w:p w14:paraId="061B5CC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486FC760" w14:textId="77777777" w:rsidTr="00A7698F">
        <w:tc>
          <w:tcPr>
            <w:tcW w:w="1522" w:type="dxa"/>
          </w:tcPr>
          <w:p w14:paraId="26F63650" w14:textId="44857BB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L_low</w:t>
            </w:r>
            <w:proofErr w:type="spellEnd"/>
          </w:p>
        </w:tc>
        <w:tc>
          <w:tcPr>
            <w:tcW w:w="7838" w:type="dxa"/>
          </w:tcPr>
          <w:p w14:paraId="4E8E6970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B01A6D" w14:paraId="58A89AB2" w14:textId="77777777" w:rsidTr="00A7698F">
        <w:tc>
          <w:tcPr>
            <w:tcW w:w="1522" w:type="dxa"/>
          </w:tcPr>
          <w:p w14:paraId="04E869BD" w14:textId="7345BB2A" w:rsidR="00B01A6D" w:rsidRDefault="00B01A6D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F</w:t>
            </w:r>
            <w:r>
              <w:rPr>
                <w:vertAlign w:val="subscript"/>
                <w:lang w:eastAsia="ko-KR"/>
              </w:rPr>
              <w:t>U</w:t>
            </w:r>
            <w:r w:rsidRPr="00B01A6D">
              <w:rPr>
                <w:vertAlign w:val="subscript"/>
                <w:lang w:eastAsia="ko-KR"/>
              </w:rPr>
              <w:t>L_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2D371F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1F5D9B90" w14:textId="77777777" w:rsidTr="00A7698F">
        <w:tc>
          <w:tcPr>
            <w:tcW w:w="1522" w:type="dxa"/>
          </w:tcPr>
          <w:p w14:paraId="5C95E7B5" w14:textId="66FED23C" w:rsidR="00C25EEA" w:rsidRDefault="00C25EEA" w:rsidP="005F3EB8">
            <w:pPr>
              <w:rPr>
                <w:lang w:eastAsia="ko-KR"/>
              </w:rPr>
            </w:pPr>
            <w:proofErr w:type="spellStart"/>
            <w:r w:rsidRPr="00EC34D6">
              <w:rPr>
                <w:lang w:eastAsia="zh-CN"/>
              </w:rPr>
              <w:t>GB</w:t>
            </w:r>
            <w:r w:rsidRPr="00EC34D6">
              <w:rPr>
                <w:vertAlign w:val="subscript"/>
                <w:lang w:eastAsia="zh-CN"/>
              </w:rPr>
              <w:t>Channel</w:t>
            </w:r>
            <w:proofErr w:type="spellEnd"/>
          </w:p>
        </w:tc>
        <w:tc>
          <w:tcPr>
            <w:tcW w:w="7838" w:type="dxa"/>
          </w:tcPr>
          <w:p w14:paraId="7DE6EEA1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B01A6D" w14:paraId="65856EDD" w14:textId="77777777" w:rsidTr="00A7698F">
        <w:tc>
          <w:tcPr>
            <w:tcW w:w="1522" w:type="dxa"/>
          </w:tcPr>
          <w:p w14:paraId="5575852B" w14:textId="78B9D4CF" w:rsidR="00B01A6D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cells</w:t>
            </w:r>
            <w:proofErr w:type="spellEnd"/>
          </w:p>
        </w:tc>
        <w:tc>
          <w:tcPr>
            <w:tcW w:w="7838" w:type="dxa"/>
          </w:tcPr>
          <w:p w14:paraId="18829B1D" w14:textId="77777777" w:rsidR="00B01A6D" w:rsidRDefault="00B01A6D" w:rsidP="005F3EB8">
            <w:pPr>
              <w:rPr>
                <w:lang w:eastAsia="ko-KR"/>
              </w:rPr>
            </w:pPr>
          </w:p>
        </w:tc>
      </w:tr>
      <w:tr w:rsidR="00C25EEA" w14:paraId="60808B92" w14:textId="77777777" w:rsidTr="00A7698F">
        <w:tc>
          <w:tcPr>
            <w:tcW w:w="1522" w:type="dxa"/>
          </w:tcPr>
          <w:p w14:paraId="429B72F2" w14:textId="71A0D7E2" w:rsidR="00C25EEA" w:rsidRDefault="00C25EEA" w:rsidP="005F3EB8">
            <w:pPr>
              <w:rPr>
                <w:lang w:eastAsia="ko-KR"/>
              </w:rPr>
            </w:pPr>
            <w:r w:rsidRPr="00EC34D6">
              <w:rPr>
                <w:rFonts w:eastAsia="Yu Mincho"/>
                <w:position w:val="-10"/>
              </w:rPr>
              <w:object w:dxaOrig="435" w:dyaOrig="315" w14:anchorId="775421C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3pt;height:15.65pt" o:ole="">
                  <v:imagedata r:id="rId11" o:title=""/>
                </v:shape>
                <o:OLEObject Type="Embed" ProgID="Equation.3" ShapeID="_x0000_i1025" DrawAspect="Content" ObjectID="_1641985627" r:id="rId12"/>
              </w:object>
            </w:r>
          </w:p>
        </w:tc>
        <w:tc>
          <w:tcPr>
            <w:tcW w:w="7838" w:type="dxa"/>
          </w:tcPr>
          <w:p w14:paraId="6095739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09D9337A" w14:textId="77777777" w:rsidTr="00A7698F">
        <w:tc>
          <w:tcPr>
            <w:tcW w:w="1522" w:type="dxa"/>
          </w:tcPr>
          <w:p w14:paraId="03FC42CD" w14:textId="5C2374D1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</w:p>
        </w:tc>
        <w:tc>
          <w:tcPr>
            <w:tcW w:w="7838" w:type="dxa"/>
          </w:tcPr>
          <w:p w14:paraId="7F9B74B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18ACCFF5" w14:textId="77777777" w:rsidTr="00A7698F">
        <w:tc>
          <w:tcPr>
            <w:tcW w:w="1522" w:type="dxa"/>
          </w:tcPr>
          <w:p w14:paraId="4394B9C3" w14:textId="14DBA1D5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_high</w:t>
            </w:r>
            <w:proofErr w:type="spellEnd"/>
          </w:p>
        </w:tc>
        <w:tc>
          <w:tcPr>
            <w:tcW w:w="7838" w:type="dxa"/>
          </w:tcPr>
          <w:p w14:paraId="3BA73519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C25EEA" w14:paraId="1910B5C5" w14:textId="77777777" w:rsidTr="00A7698F">
        <w:tc>
          <w:tcPr>
            <w:tcW w:w="1522" w:type="dxa"/>
          </w:tcPr>
          <w:p w14:paraId="249D39F1" w14:textId="7B1BE9AA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RB</w:t>
            </w:r>
            <w:r>
              <w:rPr>
                <w:vertAlign w:val="subscript"/>
                <w:lang w:eastAsia="ko-KR"/>
              </w:rPr>
              <w:t>_low</w:t>
            </w:r>
            <w:proofErr w:type="spellEnd"/>
          </w:p>
        </w:tc>
        <w:tc>
          <w:tcPr>
            <w:tcW w:w="7838" w:type="dxa"/>
          </w:tcPr>
          <w:p w14:paraId="3EC4A592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5F1C7F86" w14:textId="77777777" w:rsidTr="00A7698F">
        <w:tc>
          <w:tcPr>
            <w:tcW w:w="1522" w:type="dxa"/>
          </w:tcPr>
          <w:p w14:paraId="050022D0" w14:textId="73192F4F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71442A6D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C25EEA" w14:paraId="55ACD16E" w14:textId="77777777" w:rsidTr="00A7698F">
        <w:tc>
          <w:tcPr>
            <w:tcW w:w="1522" w:type="dxa"/>
          </w:tcPr>
          <w:p w14:paraId="63BA23CF" w14:textId="204A8928" w:rsidR="00C25EEA" w:rsidRDefault="00C25EEA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</w:t>
            </w:r>
            <w:r>
              <w:rPr>
                <w:vertAlign w:val="subscript"/>
                <w:lang w:eastAsia="ko-KR"/>
              </w:rPr>
              <w:t>EF_Offs</w:t>
            </w:r>
            <w:proofErr w:type="spellEnd"/>
          </w:p>
        </w:tc>
        <w:tc>
          <w:tcPr>
            <w:tcW w:w="7838" w:type="dxa"/>
          </w:tcPr>
          <w:p w14:paraId="76FCA758" w14:textId="77777777" w:rsidR="00C25EEA" w:rsidRDefault="00C25EEA" w:rsidP="005F3EB8">
            <w:pPr>
              <w:rPr>
                <w:lang w:eastAsia="ko-KR"/>
              </w:rPr>
            </w:pPr>
          </w:p>
        </w:tc>
      </w:tr>
      <w:tr w:rsidR="003B02E2" w14:paraId="46D9D340" w14:textId="77777777" w:rsidTr="00A7698F">
        <w:tc>
          <w:tcPr>
            <w:tcW w:w="1522" w:type="dxa"/>
          </w:tcPr>
          <w:p w14:paraId="0F48FE45" w14:textId="7246CDC9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RXU_active</w:t>
            </w:r>
            <w:proofErr w:type="spellEnd"/>
          </w:p>
        </w:tc>
        <w:tc>
          <w:tcPr>
            <w:tcW w:w="7838" w:type="dxa"/>
          </w:tcPr>
          <w:p w14:paraId="7E4F64C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D75DF2D" w14:textId="77777777" w:rsidTr="00A7698F">
        <w:tc>
          <w:tcPr>
            <w:tcW w:w="1522" w:type="dxa"/>
          </w:tcPr>
          <w:p w14:paraId="5745813D" w14:textId="49C0BFD8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207BEE6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AEEFAD8" w14:textId="77777777" w:rsidTr="00A7698F">
        <w:tc>
          <w:tcPr>
            <w:tcW w:w="1522" w:type="dxa"/>
          </w:tcPr>
          <w:p w14:paraId="1EE3D676" w14:textId="7B7B539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 w:rsidRPr="003B02E2">
              <w:rPr>
                <w:vertAlign w:val="subscript"/>
                <w:lang w:eastAsia="ko-KR"/>
              </w:rPr>
              <w:t>RXU_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5A736D3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0771B2E" w14:textId="77777777" w:rsidTr="00A7698F">
        <w:tc>
          <w:tcPr>
            <w:tcW w:w="1522" w:type="dxa"/>
          </w:tcPr>
          <w:p w14:paraId="182A8B20" w14:textId="1DF459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</w:t>
            </w:r>
            <w:proofErr w:type="spellEnd"/>
          </w:p>
        </w:tc>
        <w:tc>
          <w:tcPr>
            <w:tcW w:w="7838" w:type="dxa"/>
          </w:tcPr>
          <w:p w14:paraId="3327FF3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08F00793" w14:textId="77777777" w:rsidTr="00A7698F">
        <w:tc>
          <w:tcPr>
            <w:tcW w:w="1522" w:type="dxa"/>
          </w:tcPr>
          <w:p w14:paraId="4B9EA98A" w14:textId="08A794B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N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XU_</w:t>
            </w:r>
            <w:r>
              <w:rPr>
                <w:vertAlign w:val="subscript"/>
                <w:lang w:eastAsia="ko-KR"/>
              </w:rPr>
              <w:t>countedpercell</w:t>
            </w:r>
            <w:proofErr w:type="spellEnd"/>
          </w:p>
        </w:tc>
        <w:tc>
          <w:tcPr>
            <w:tcW w:w="7838" w:type="dxa"/>
          </w:tcPr>
          <w:p w14:paraId="20DAE781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FE98EE4" w14:textId="77777777" w:rsidTr="00A7698F">
        <w:tc>
          <w:tcPr>
            <w:tcW w:w="1522" w:type="dxa"/>
          </w:tcPr>
          <w:p w14:paraId="4506C4C2" w14:textId="22F56BAD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EM_n50</w:t>
            </w:r>
            <w:r w:rsidR="00C25EEA">
              <w:rPr>
                <w:vertAlign w:val="subscript"/>
                <w:lang w:eastAsia="ko-KR"/>
              </w:rPr>
              <w:t>_n75</w:t>
            </w:r>
            <w:r w:rsidRPr="003B02E2">
              <w:rPr>
                <w:vertAlign w:val="subscript"/>
                <w:lang w:eastAsia="ko-KR"/>
              </w:rPr>
              <w:t>_ind</w:t>
            </w:r>
          </w:p>
        </w:tc>
        <w:tc>
          <w:tcPr>
            <w:tcW w:w="7838" w:type="dxa"/>
          </w:tcPr>
          <w:p w14:paraId="2FB723E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653DC8C9" w14:textId="77777777" w:rsidTr="00A7698F">
        <w:tc>
          <w:tcPr>
            <w:tcW w:w="1522" w:type="dxa"/>
          </w:tcPr>
          <w:p w14:paraId="2F0446BE" w14:textId="21645F6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max_c_AC</w:t>
            </w:r>
            <w:proofErr w:type="spellEnd"/>
          </w:p>
        </w:tc>
        <w:tc>
          <w:tcPr>
            <w:tcW w:w="7838" w:type="dxa"/>
          </w:tcPr>
          <w:p w14:paraId="521AB27A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FD075B" w14:textId="77777777" w:rsidTr="00A7698F">
        <w:tc>
          <w:tcPr>
            <w:tcW w:w="1522" w:type="dxa"/>
          </w:tcPr>
          <w:p w14:paraId="0B0881AF" w14:textId="705F6EBE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6063DC0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241FBA2F" w14:textId="77777777" w:rsidTr="00A7698F">
        <w:tc>
          <w:tcPr>
            <w:tcW w:w="1522" w:type="dxa"/>
          </w:tcPr>
          <w:p w14:paraId="6B6276E9" w14:textId="76B846B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3B78CB6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1349A35" w14:textId="77777777" w:rsidTr="00A7698F">
        <w:tc>
          <w:tcPr>
            <w:tcW w:w="1522" w:type="dxa"/>
          </w:tcPr>
          <w:p w14:paraId="1D8C9FFC" w14:textId="27AB0A36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max_c_</w:t>
            </w:r>
            <w:r>
              <w:rPr>
                <w:vertAlign w:val="subscript"/>
                <w:lang w:eastAsia="ko-KR"/>
              </w:rPr>
              <w:t>EIRP</w:t>
            </w:r>
            <w:proofErr w:type="spellEnd"/>
          </w:p>
        </w:tc>
        <w:tc>
          <w:tcPr>
            <w:tcW w:w="7838" w:type="dxa"/>
          </w:tcPr>
          <w:p w14:paraId="36E2431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7A866186" w14:textId="77777777" w:rsidTr="00A7698F">
        <w:tc>
          <w:tcPr>
            <w:tcW w:w="1522" w:type="dxa"/>
          </w:tcPr>
          <w:p w14:paraId="25F0FD8E" w14:textId="4FA2411A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_c_AC</w:t>
            </w:r>
            <w:proofErr w:type="spellEnd"/>
          </w:p>
        </w:tc>
        <w:tc>
          <w:tcPr>
            <w:tcW w:w="7838" w:type="dxa"/>
          </w:tcPr>
          <w:p w14:paraId="293BE9D5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7365E189" w14:textId="77777777" w:rsidTr="00A7698F">
        <w:tc>
          <w:tcPr>
            <w:tcW w:w="1522" w:type="dxa"/>
          </w:tcPr>
          <w:p w14:paraId="0773D8A0" w14:textId="271E0F8B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cell</w:t>
            </w:r>
            <w:proofErr w:type="spellEnd"/>
          </w:p>
        </w:tc>
        <w:tc>
          <w:tcPr>
            <w:tcW w:w="7838" w:type="dxa"/>
          </w:tcPr>
          <w:p w14:paraId="024A31D1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6C404BC9" w14:textId="77777777" w:rsidTr="00A7698F">
        <w:tc>
          <w:tcPr>
            <w:tcW w:w="1522" w:type="dxa"/>
          </w:tcPr>
          <w:p w14:paraId="55F7C43F" w14:textId="11702BB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FBWhigh</w:t>
            </w:r>
            <w:proofErr w:type="spellEnd"/>
          </w:p>
        </w:tc>
        <w:tc>
          <w:tcPr>
            <w:tcW w:w="7838" w:type="dxa"/>
          </w:tcPr>
          <w:p w14:paraId="1D3097E7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420A3DA0" w14:textId="77777777" w:rsidTr="00A7698F">
        <w:tc>
          <w:tcPr>
            <w:tcW w:w="1522" w:type="dxa"/>
          </w:tcPr>
          <w:p w14:paraId="5198B35C" w14:textId="6DE4594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FBWlow</w:t>
            </w:r>
            <w:proofErr w:type="spellEnd"/>
          </w:p>
        </w:tc>
        <w:tc>
          <w:tcPr>
            <w:tcW w:w="7838" w:type="dxa"/>
          </w:tcPr>
          <w:p w14:paraId="6A25AA7C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E7365F3" w14:textId="77777777" w:rsidTr="00A7698F">
        <w:tc>
          <w:tcPr>
            <w:tcW w:w="1522" w:type="dxa"/>
          </w:tcPr>
          <w:p w14:paraId="129FD2B5" w14:textId="043393CF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sys</w:t>
            </w:r>
            <w:proofErr w:type="spellEnd"/>
          </w:p>
        </w:tc>
        <w:tc>
          <w:tcPr>
            <w:tcW w:w="7838" w:type="dxa"/>
          </w:tcPr>
          <w:p w14:paraId="18632447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115D2138" w14:textId="77777777" w:rsidTr="00A7698F">
        <w:tc>
          <w:tcPr>
            <w:tcW w:w="1522" w:type="dxa"/>
          </w:tcPr>
          <w:p w14:paraId="3E24511F" w14:textId="2A6B5F53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1248E3F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282D5113" w14:textId="77777777" w:rsidTr="00A7698F">
        <w:tc>
          <w:tcPr>
            <w:tcW w:w="1522" w:type="dxa"/>
          </w:tcPr>
          <w:p w14:paraId="64ACA614" w14:textId="03DE2AF1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_c_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4E6C34AB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0C97355F" w14:textId="77777777" w:rsidTr="00A7698F">
        <w:tc>
          <w:tcPr>
            <w:tcW w:w="1522" w:type="dxa"/>
          </w:tcPr>
          <w:p w14:paraId="0BA0B2FC" w14:textId="6E493BD5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_AC</w:t>
            </w:r>
            <w:proofErr w:type="spellEnd"/>
          </w:p>
        </w:tc>
        <w:tc>
          <w:tcPr>
            <w:tcW w:w="7838" w:type="dxa"/>
          </w:tcPr>
          <w:p w14:paraId="2EFF20B9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46BB7BDF" w14:textId="77777777" w:rsidTr="00A7698F">
        <w:tc>
          <w:tcPr>
            <w:tcW w:w="1522" w:type="dxa"/>
          </w:tcPr>
          <w:p w14:paraId="30DEFFA4" w14:textId="3978077D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TABC</w:t>
            </w:r>
            <w:proofErr w:type="spellEnd"/>
          </w:p>
        </w:tc>
        <w:tc>
          <w:tcPr>
            <w:tcW w:w="7838" w:type="dxa"/>
          </w:tcPr>
          <w:p w14:paraId="76020660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6FF03BDE" w14:textId="77777777" w:rsidTr="00A7698F">
        <w:tc>
          <w:tcPr>
            <w:tcW w:w="1522" w:type="dxa"/>
          </w:tcPr>
          <w:p w14:paraId="441577F5" w14:textId="254AF0B0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P</w:t>
            </w:r>
            <w:r>
              <w:rPr>
                <w:vertAlign w:val="subscript"/>
                <w:lang w:eastAsia="ko-KR"/>
              </w:rPr>
              <w:t>rated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</w:t>
            </w:r>
            <w:r w:rsidRPr="003B02E2">
              <w:rPr>
                <w:vertAlign w:val="subscript"/>
                <w:lang w:eastAsia="ko-KR"/>
              </w:rPr>
              <w:t>_</w:t>
            </w:r>
            <w:r>
              <w:rPr>
                <w:vertAlign w:val="subscript"/>
                <w:lang w:eastAsia="ko-KR"/>
              </w:rPr>
              <w:t>TRP</w:t>
            </w:r>
            <w:proofErr w:type="spellEnd"/>
          </w:p>
        </w:tc>
        <w:tc>
          <w:tcPr>
            <w:tcW w:w="7838" w:type="dxa"/>
          </w:tcPr>
          <w:p w14:paraId="06A7D703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293693C4" w14:textId="77777777" w:rsidTr="00A7698F">
        <w:tc>
          <w:tcPr>
            <w:tcW w:w="1522" w:type="dxa"/>
          </w:tcPr>
          <w:p w14:paraId="1D49A969" w14:textId="48AC5FBA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P</w:t>
            </w:r>
            <w:r w:rsidRPr="003B02E2">
              <w:rPr>
                <w:vertAlign w:val="subscript"/>
                <w:lang w:eastAsia="ko-KR"/>
              </w:rPr>
              <w:t>REFSENS</w:t>
            </w:r>
          </w:p>
        </w:tc>
        <w:tc>
          <w:tcPr>
            <w:tcW w:w="7838" w:type="dxa"/>
          </w:tcPr>
          <w:p w14:paraId="2DF4F3B8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1E0A98" w14:paraId="304DB64B" w14:textId="77777777" w:rsidTr="00A7698F">
        <w:tc>
          <w:tcPr>
            <w:tcW w:w="1522" w:type="dxa"/>
          </w:tcPr>
          <w:p w14:paraId="7D275453" w14:textId="6E712A2A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low</w:t>
            </w:r>
            <w:proofErr w:type="spellEnd"/>
          </w:p>
        </w:tc>
        <w:tc>
          <w:tcPr>
            <w:tcW w:w="7838" w:type="dxa"/>
          </w:tcPr>
          <w:p w14:paraId="68DAE345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1E0A98" w14:paraId="5F2A4C69" w14:textId="77777777" w:rsidTr="00A7698F">
        <w:tc>
          <w:tcPr>
            <w:tcW w:w="1522" w:type="dxa"/>
          </w:tcPr>
          <w:p w14:paraId="34D82753" w14:textId="173A027F" w:rsidR="001E0A98" w:rsidRDefault="001E0A98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SCS</w:t>
            </w:r>
            <w:r>
              <w:rPr>
                <w:vertAlign w:val="subscript"/>
                <w:lang w:eastAsia="ko-KR"/>
              </w:rPr>
              <w:t>high</w:t>
            </w:r>
            <w:proofErr w:type="spellEnd"/>
          </w:p>
        </w:tc>
        <w:tc>
          <w:tcPr>
            <w:tcW w:w="7838" w:type="dxa"/>
          </w:tcPr>
          <w:p w14:paraId="6369713E" w14:textId="77777777" w:rsidR="001E0A98" w:rsidRDefault="001E0A98" w:rsidP="005F3EB8">
            <w:pPr>
              <w:rPr>
                <w:lang w:eastAsia="ko-KR"/>
              </w:rPr>
            </w:pPr>
          </w:p>
        </w:tc>
      </w:tr>
      <w:tr w:rsidR="003B02E2" w14:paraId="56DE823B" w14:textId="77777777" w:rsidTr="00A7698F">
        <w:tc>
          <w:tcPr>
            <w:tcW w:w="1522" w:type="dxa"/>
          </w:tcPr>
          <w:p w14:paraId="18144D34" w14:textId="6C303759" w:rsidR="003B02E2" w:rsidRDefault="003B02E2" w:rsidP="005F3EB8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SS</w:t>
            </w:r>
            <w:r w:rsidRPr="003B02E2">
              <w:rPr>
                <w:vertAlign w:val="subscript"/>
                <w:lang w:eastAsia="ko-KR"/>
              </w:rPr>
              <w:t>REF</w:t>
            </w:r>
          </w:p>
        </w:tc>
        <w:tc>
          <w:tcPr>
            <w:tcW w:w="7838" w:type="dxa"/>
          </w:tcPr>
          <w:p w14:paraId="5DE28A3F" w14:textId="77777777" w:rsidR="003B02E2" w:rsidRDefault="003B02E2" w:rsidP="005F3EB8">
            <w:pPr>
              <w:rPr>
                <w:lang w:eastAsia="ko-KR"/>
              </w:rPr>
            </w:pPr>
          </w:p>
        </w:tc>
      </w:tr>
      <w:tr w:rsidR="003B02E2" w14:paraId="7179CFB5" w14:textId="77777777" w:rsidTr="00A7698F">
        <w:tc>
          <w:tcPr>
            <w:tcW w:w="1522" w:type="dxa"/>
          </w:tcPr>
          <w:p w14:paraId="5ED8FF1E" w14:textId="7E301816" w:rsidR="003B02E2" w:rsidRDefault="003B02E2" w:rsidP="005F3EB8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W</w:t>
            </w:r>
            <w:r w:rsidRPr="003B02E2">
              <w:rPr>
                <w:vertAlign w:val="subscript"/>
                <w:lang w:eastAsia="ko-KR"/>
              </w:rPr>
              <w:t>gap</w:t>
            </w:r>
            <w:proofErr w:type="spellEnd"/>
          </w:p>
        </w:tc>
        <w:tc>
          <w:tcPr>
            <w:tcW w:w="7838" w:type="dxa"/>
          </w:tcPr>
          <w:p w14:paraId="45BFFDD6" w14:textId="77777777" w:rsidR="003B02E2" w:rsidRDefault="003B02E2" w:rsidP="005F3EB8">
            <w:pPr>
              <w:rPr>
                <w:lang w:eastAsia="ko-KR"/>
              </w:rPr>
            </w:pPr>
          </w:p>
        </w:tc>
      </w:tr>
    </w:tbl>
    <w:p w14:paraId="6694EE31" w14:textId="33BAFCC4" w:rsidR="00B2098E" w:rsidRDefault="001673AA" w:rsidP="001673AA">
      <w:pPr>
        <w:pStyle w:val="2"/>
        <w:rPr>
          <w:lang w:eastAsia="ko-KR"/>
        </w:rPr>
      </w:pPr>
      <w:bookmarkStart w:id="5" w:name="_Toc30602646"/>
      <w:r>
        <w:rPr>
          <w:lang w:eastAsia="ko-KR"/>
        </w:rPr>
        <w:t>Abbreviations</w:t>
      </w:r>
      <w:bookmarkEnd w:id="5"/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7512"/>
      </w:tblGrid>
      <w:tr w:rsidR="00C37F42" w14:paraId="031D83CD" w14:textId="77777777" w:rsidTr="00C37F42">
        <w:tc>
          <w:tcPr>
            <w:tcW w:w="1838" w:type="dxa"/>
          </w:tcPr>
          <w:p w14:paraId="144F4600" w14:textId="2F4256E0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>AA</w:t>
            </w:r>
          </w:p>
        </w:tc>
        <w:tc>
          <w:tcPr>
            <w:tcW w:w="7512" w:type="dxa"/>
          </w:tcPr>
          <w:p w14:paraId="403D1A0F" w14:textId="39F1442E" w:rsidR="00C37F42" w:rsidRDefault="00C37F42" w:rsidP="005F3EB8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Antenna </w:t>
            </w:r>
            <w:r w:rsidR="004134B1">
              <w:rPr>
                <w:lang w:eastAsia="ko-KR"/>
              </w:rPr>
              <w:t>Array</w:t>
            </w:r>
          </w:p>
        </w:tc>
      </w:tr>
      <w:tr w:rsidR="004134B1" w14:paraId="12169C31" w14:textId="77777777" w:rsidTr="00C37F42">
        <w:tc>
          <w:tcPr>
            <w:tcW w:w="1838" w:type="dxa"/>
          </w:tcPr>
          <w:p w14:paraId="52E7C2EB" w14:textId="3163053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AAS</w:t>
            </w:r>
          </w:p>
        </w:tc>
        <w:tc>
          <w:tcPr>
            <w:tcW w:w="7512" w:type="dxa"/>
          </w:tcPr>
          <w:p w14:paraId="202DA4C3" w14:textId="3ECBE5F9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Active Antenna System</w:t>
            </w:r>
          </w:p>
        </w:tc>
      </w:tr>
      <w:tr w:rsidR="004134B1" w14:paraId="6F7B673B" w14:textId="77777777" w:rsidTr="00C37F42">
        <w:tc>
          <w:tcPr>
            <w:tcW w:w="1838" w:type="dxa"/>
          </w:tcPr>
          <w:p w14:paraId="0AF37D85" w14:textId="5CA0257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ACLR</w:t>
            </w:r>
          </w:p>
        </w:tc>
        <w:tc>
          <w:tcPr>
            <w:tcW w:w="7512" w:type="dxa"/>
          </w:tcPr>
          <w:p w14:paraId="3A2318CE" w14:textId="1E670DD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Leakage Ratio</w:t>
            </w:r>
          </w:p>
        </w:tc>
      </w:tr>
      <w:tr w:rsidR="004134B1" w14:paraId="59761C06" w14:textId="77777777" w:rsidTr="00C37F42">
        <w:tc>
          <w:tcPr>
            <w:tcW w:w="1838" w:type="dxa"/>
          </w:tcPr>
          <w:p w14:paraId="423D8DD8" w14:textId="53BA96F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ACS</w:t>
            </w:r>
          </w:p>
        </w:tc>
        <w:tc>
          <w:tcPr>
            <w:tcW w:w="7512" w:type="dxa"/>
          </w:tcPr>
          <w:p w14:paraId="4E777FFE" w14:textId="383D832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Adjacent Channel Selectivity</w:t>
            </w:r>
          </w:p>
        </w:tc>
      </w:tr>
      <w:tr w:rsidR="00757744" w14:paraId="0FAD3FCF" w14:textId="77777777" w:rsidTr="00C37F42">
        <w:tc>
          <w:tcPr>
            <w:tcW w:w="1838" w:type="dxa"/>
          </w:tcPr>
          <w:p w14:paraId="4627C8CB" w14:textId="09AE5226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AoA</w:t>
            </w:r>
            <w:proofErr w:type="spellEnd"/>
          </w:p>
        </w:tc>
        <w:tc>
          <w:tcPr>
            <w:tcW w:w="7512" w:type="dxa"/>
          </w:tcPr>
          <w:p w14:paraId="7F4EDE25" w14:textId="0E1DA18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Angle of Arrival</w:t>
            </w:r>
          </w:p>
        </w:tc>
      </w:tr>
      <w:tr w:rsidR="004134B1" w14:paraId="76C186C5" w14:textId="77777777" w:rsidTr="00C37F42">
        <w:tc>
          <w:tcPr>
            <w:tcW w:w="1838" w:type="dxa"/>
          </w:tcPr>
          <w:p w14:paraId="1E55F47D" w14:textId="24365D5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AWGN</w:t>
            </w:r>
          </w:p>
        </w:tc>
        <w:tc>
          <w:tcPr>
            <w:tcW w:w="7512" w:type="dxa"/>
          </w:tcPr>
          <w:p w14:paraId="62912EE9" w14:textId="3C32C0A1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Additive White Gaussian Noise</w:t>
            </w:r>
          </w:p>
        </w:tc>
      </w:tr>
      <w:tr w:rsidR="004134B1" w14:paraId="30C2A118" w14:textId="77777777" w:rsidTr="00C37F42">
        <w:tc>
          <w:tcPr>
            <w:tcW w:w="1838" w:type="dxa"/>
          </w:tcPr>
          <w:p w14:paraId="795C2382" w14:textId="6F17C76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BS</w:t>
            </w:r>
          </w:p>
        </w:tc>
        <w:tc>
          <w:tcPr>
            <w:tcW w:w="7512" w:type="dxa"/>
          </w:tcPr>
          <w:p w14:paraId="5ECB1A73" w14:textId="4D6782D5" w:rsidR="004134B1" w:rsidRDefault="004134B1" w:rsidP="004134B1">
            <w:pPr>
              <w:rPr>
                <w:lang w:eastAsia="ko-KR"/>
              </w:rPr>
            </w:pPr>
            <w:r w:rsidRPr="00C37F42">
              <w:rPr>
                <w:lang w:eastAsia="ko-KR"/>
              </w:rPr>
              <w:t>Base Station</w:t>
            </w:r>
          </w:p>
        </w:tc>
      </w:tr>
      <w:tr w:rsidR="004134B1" w14:paraId="5481D6A0" w14:textId="77777777" w:rsidTr="00C37F42">
        <w:tc>
          <w:tcPr>
            <w:tcW w:w="1838" w:type="dxa"/>
          </w:tcPr>
          <w:p w14:paraId="35AADE1A" w14:textId="51BE578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BW</w:t>
            </w:r>
          </w:p>
        </w:tc>
        <w:tc>
          <w:tcPr>
            <w:tcW w:w="7512" w:type="dxa"/>
          </w:tcPr>
          <w:p w14:paraId="771750C0" w14:textId="26AFB33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Bandwidth</w:t>
            </w:r>
          </w:p>
        </w:tc>
      </w:tr>
      <w:tr w:rsidR="004134B1" w14:paraId="51A7DB31" w14:textId="77777777" w:rsidTr="00C37F42">
        <w:tc>
          <w:tcPr>
            <w:tcW w:w="1838" w:type="dxa"/>
          </w:tcPr>
          <w:p w14:paraId="1413A227" w14:textId="2E86D59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</w:t>
            </w:r>
          </w:p>
        </w:tc>
        <w:tc>
          <w:tcPr>
            <w:tcW w:w="7512" w:type="dxa"/>
          </w:tcPr>
          <w:p w14:paraId="50406678" w14:textId="035535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Carrier Aggregation</w:t>
            </w:r>
          </w:p>
        </w:tc>
      </w:tr>
      <w:tr w:rsidR="004134B1" w14:paraId="55D5EE76" w14:textId="77777777" w:rsidTr="00C37F42">
        <w:tc>
          <w:tcPr>
            <w:tcW w:w="1838" w:type="dxa"/>
          </w:tcPr>
          <w:p w14:paraId="2F90B939" w14:textId="6EE6F1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CACLR</w:t>
            </w:r>
          </w:p>
        </w:tc>
        <w:tc>
          <w:tcPr>
            <w:tcW w:w="7512" w:type="dxa"/>
          </w:tcPr>
          <w:p w14:paraId="5E1E920D" w14:textId="4EF354A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Cumulative ACLR</w:t>
            </w:r>
          </w:p>
        </w:tc>
      </w:tr>
      <w:tr w:rsidR="00757744" w14:paraId="67304A3C" w14:textId="77777777" w:rsidTr="00C37F42">
        <w:tc>
          <w:tcPr>
            <w:tcW w:w="1838" w:type="dxa"/>
          </w:tcPr>
          <w:p w14:paraId="17355024" w14:textId="49AC4C4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CPE</w:t>
            </w:r>
          </w:p>
        </w:tc>
        <w:tc>
          <w:tcPr>
            <w:tcW w:w="7512" w:type="dxa"/>
          </w:tcPr>
          <w:p w14:paraId="735035E3" w14:textId="2DE815C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Common Phase Error</w:t>
            </w:r>
          </w:p>
        </w:tc>
      </w:tr>
      <w:tr w:rsidR="00757744" w14:paraId="406D5963" w14:textId="77777777" w:rsidTr="00C37F42">
        <w:tc>
          <w:tcPr>
            <w:tcW w:w="1838" w:type="dxa"/>
          </w:tcPr>
          <w:p w14:paraId="370E7790" w14:textId="5FF02784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CP-OFDM</w:t>
            </w:r>
          </w:p>
        </w:tc>
        <w:tc>
          <w:tcPr>
            <w:tcW w:w="7512" w:type="dxa"/>
          </w:tcPr>
          <w:p w14:paraId="410D9080" w14:textId="50E7C8A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Cyclic Prefix-OFDM</w:t>
            </w:r>
          </w:p>
        </w:tc>
      </w:tr>
      <w:tr w:rsidR="004134B1" w14:paraId="47C2DD18" w14:textId="77777777" w:rsidTr="00C37F42">
        <w:tc>
          <w:tcPr>
            <w:tcW w:w="1838" w:type="dxa"/>
          </w:tcPr>
          <w:p w14:paraId="0B2A1ABC" w14:textId="0A97B23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CW</w:t>
            </w:r>
          </w:p>
        </w:tc>
        <w:tc>
          <w:tcPr>
            <w:tcW w:w="7512" w:type="dxa"/>
          </w:tcPr>
          <w:p w14:paraId="6950470E" w14:textId="66A1C4E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Continuous Wave</w:t>
            </w:r>
          </w:p>
        </w:tc>
      </w:tr>
      <w:tr w:rsidR="00757744" w14:paraId="51B77C24" w14:textId="77777777" w:rsidTr="00C37F42">
        <w:tc>
          <w:tcPr>
            <w:tcW w:w="1838" w:type="dxa"/>
          </w:tcPr>
          <w:p w14:paraId="54847492" w14:textId="0600B8C6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DFT-s-OFMD</w:t>
            </w:r>
          </w:p>
        </w:tc>
        <w:tc>
          <w:tcPr>
            <w:tcW w:w="7512" w:type="dxa"/>
          </w:tcPr>
          <w:p w14:paraId="7878EA0A" w14:textId="193763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Discrete Fourier Transform-spread-OFDM</w:t>
            </w:r>
          </w:p>
        </w:tc>
      </w:tr>
      <w:tr w:rsidR="004134B1" w14:paraId="63B56D94" w14:textId="77777777" w:rsidTr="00C37F42">
        <w:tc>
          <w:tcPr>
            <w:tcW w:w="1838" w:type="dxa"/>
          </w:tcPr>
          <w:p w14:paraId="19A8C8F9" w14:textId="23B8A49A" w:rsidR="004134B1" w:rsidRDefault="004134B1" w:rsidP="004134B1">
            <w:pPr>
              <w:rPr>
                <w:lang w:eastAsia="ko-KR"/>
              </w:rPr>
            </w:pPr>
            <w:r w:rsidRPr="00757744">
              <w:rPr>
                <w:color w:val="0000FF"/>
                <w:lang w:eastAsia="ko-KR"/>
              </w:rPr>
              <w:t>DM-RS</w:t>
            </w:r>
          </w:p>
        </w:tc>
        <w:tc>
          <w:tcPr>
            <w:tcW w:w="7512" w:type="dxa"/>
          </w:tcPr>
          <w:p w14:paraId="7B32B778" w14:textId="5291C92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Demodulation Reference Signal</w:t>
            </w:r>
          </w:p>
        </w:tc>
      </w:tr>
      <w:tr w:rsidR="00757744" w14:paraId="3E8C9928" w14:textId="77777777" w:rsidTr="00C37F42">
        <w:tc>
          <w:tcPr>
            <w:tcW w:w="1838" w:type="dxa"/>
          </w:tcPr>
          <w:p w14:paraId="2C1FAC03" w14:textId="5AED2DB7" w:rsidR="00757744" w:rsidRPr="00757744" w:rsidRDefault="00757744" w:rsidP="004134B1">
            <w:pPr>
              <w:rPr>
                <w:color w:val="0000FF"/>
                <w:lang w:eastAsia="ko-KR"/>
              </w:rPr>
            </w:pPr>
            <w:r w:rsidRPr="00757744">
              <w:rPr>
                <w:lang w:eastAsia="ko-KR"/>
              </w:rPr>
              <w:t>EIS</w:t>
            </w:r>
          </w:p>
        </w:tc>
        <w:tc>
          <w:tcPr>
            <w:tcW w:w="7512" w:type="dxa"/>
          </w:tcPr>
          <w:p w14:paraId="5616AA35" w14:textId="76A568E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Equivalent Isotropic Sensitivity</w:t>
            </w:r>
          </w:p>
        </w:tc>
      </w:tr>
      <w:tr w:rsidR="00757744" w14:paraId="035CE3C1" w14:textId="77777777" w:rsidTr="00C37F42">
        <w:tc>
          <w:tcPr>
            <w:tcW w:w="1838" w:type="dxa"/>
          </w:tcPr>
          <w:p w14:paraId="10B907E9" w14:textId="6055E7EF" w:rsidR="00757744" w:rsidRPr="00757744" w:rsidRDefault="00757744" w:rsidP="004134B1">
            <w:pPr>
              <w:rPr>
                <w:color w:val="0000FF"/>
                <w:lang w:eastAsia="ko-KR"/>
              </w:rPr>
            </w:pPr>
            <w:r>
              <w:rPr>
                <w:color w:val="0000FF"/>
                <w:lang w:eastAsia="ko-KR"/>
              </w:rPr>
              <w:t>EIRP</w:t>
            </w:r>
          </w:p>
        </w:tc>
        <w:tc>
          <w:tcPr>
            <w:tcW w:w="7512" w:type="dxa"/>
          </w:tcPr>
          <w:p w14:paraId="25713722" w14:textId="1A055F5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Effective Isotropic Radiated Power</w:t>
            </w:r>
          </w:p>
        </w:tc>
      </w:tr>
      <w:tr w:rsidR="004134B1" w14:paraId="1D9BED6E" w14:textId="77777777" w:rsidTr="00C37F42">
        <w:tc>
          <w:tcPr>
            <w:tcW w:w="1838" w:type="dxa"/>
          </w:tcPr>
          <w:p w14:paraId="6881B007" w14:textId="4A20354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E-UTRA</w:t>
            </w:r>
          </w:p>
        </w:tc>
        <w:tc>
          <w:tcPr>
            <w:tcW w:w="7512" w:type="dxa"/>
          </w:tcPr>
          <w:p w14:paraId="524AE0B9" w14:textId="62C465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Evolved UTRA</w:t>
            </w:r>
          </w:p>
        </w:tc>
      </w:tr>
      <w:tr w:rsidR="004134B1" w14:paraId="6FAF8F97" w14:textId="77777777" w:rsidTr="00C37F42">
        <w:tc>
          <w:tcPr>
            <w:tcW w:w="1838" w:type="dxa"/>
          </w:tcPr>
          <w:p w14:paraId="417D9A72" w14:textId="59945F0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EVM</w:t>
            </w:r>
          </w:p>
        </w:tc>
        <w:tc>
          <w:tcPr>
            <w:tcW w:w="7512" w:type="dxa"/>
          </w:tcPr>
          <w:p w14:paraId="0A9ACCCD" w14:textId="111E529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Error Vector </w:t>
            </w:r>
            <w:proofErr w:type="spellStart"/>
            <w:r>
              <w:rPr>
                <w:lang w:eastAsia="ko-KR"/>
              </w:rPr>
              <w:t>Manitude</w:t>
            </w:r>
            <w:proofErr w:type="spellEnd"/>
          </w:p>
        </w:tc>
      </w:tr>
      <w:tr w:rsidR="00757744" w14:paraId="13E99BE1" w14:textId="77777777" w:rsidTr="00C37F42">
        <w:tc>
          <w:tcPr>
            <w:tcW w:w="1838" w:type="dxa"/>
          </w:tcPr>
          <w:p w14:paraId="75811621" w14:textId="6BF9B32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FBW</w:t>
            </w:r>
          </w:p>
        </w:tc>
        <w:tc>
          <w:tcPr>
            <w:tcW w:w="7512" w:type="dxa"/>
          </w:tcPr>
          <w:p w14:paraId="743AEED7" w14:textId="69D58D61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Fractional Bandwidth</w:t>
            </w:r>
          </w:p>
        </w:tc>
      </w:tr>
      <w:tr w:rsidR="004134B1" w14:paraId="5CC067CB" w14:textId="77777777" w:rsidTr="00C37F42">
        <w:tc>
          <w:tcPr>
            <w:tcW w:w="1838" w:type="dxa"/>
          </w:tcPr>
          <w:p w14:paraId="268B0FF1" w14:textId="730C3B9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FDD</w:t>
            </w:r>
          </w:p>
        </w:tc>
        <w:tc>
          <w:tcPr>
            <w:tcW w:w="7512" w:type="dxa"/>
          </w:tcPr>
          <w:p w14:paraId="3FEF5C9A" w14:textId="3E8632A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Division Duplex</w:t>
            </w:r>
          </w:p>
        </w:tc>
      </w:tr>
      <w:tr w:rsidR="004134B1" w14:paraId="59970852" w14:textId="77777777" w:rsidTr="00C37F42">
        <w:tc>
          <w:tcPr>
            <w:tcW w:w="1838" w:type="dxa"/>
          </w:tcPr>
          <w:p w14:paraId="6A3EC6B2" w14:textId="657C91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</w:t>
            </w:r>
          </w:p>
        </w:tc>
        <w:tc>
          <w:tcPr>
            <w:tcW w:w="7512" w:type="dxa"/>
          </w:tcPr>
          <w:p w14:paraId="05599ADF" w14:textId="54ACD27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Frequency Range</w:t>
            </w:r>
          </w:p>
        </w:tc>
      </w:tr>
      <w:tr w:rsidR="00757744" w14:paraId="57D74F1B" w14:textId="77777777" w:rsidTr="00C37F42">
        <w:tc>
          <w:tcPr>
            <w:tcW w:w="1838" w:type="dxa"/>
          </w:tcPr>
          <w:p w14:paraId="2A2E9325" w14:textId="30139F10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FRC</w:t>
            </w:r>
          </w:p>
        </w:tc>
        <w:tc>
          <w:tcPr>
            <w:tcW w:w="7512" w:type="dxa"/>
          </w:tcPr>
          <w:p w14:paraId="57CFBECB" w14:textId="5154730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Fixed Reference Channel</w:t>
            </w:r>
          </w:p>
        </w:tc>
      </w:tr>
      <w:tr w:rsidR="004134B1" w14:paraId="48C4AD48" w14:textId="77777777" w:rsidTr="00C37F42">
        <w:tc>
          <w:tcPr>
            <w:tcW w:w="1838" w:type="dxa"/>
          </w:tcPr>
          <w:p w14:paraId="0C43F911" w14:textId="6B09B5E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GSCN</w:t>
            </w:r>
          </w:p>
        </w:tc>
        <w:tc>
          <w:tcPr>
            <w:tcW w:w="7512" w:type="dxa"/>
          </w:tcPr>
          <w:p w14:paraId="26B6AAD6" w14:textId="451DD01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Synchronization Channel Number</w:t>
            </w:r>
          </w:p>
        </w:tc>
      </w:tr>
      <w:tr w:rsidR="00757744" w14:paraId="4870C62D" w14:textId="77777777" w:rsidTr="00C37F42">
        <w:tc>
          <w:tcPr>
            <w:tcW w:w="1838" w:type="dxa"/>
          </w:tcPr>
          <w:p w14:paraId="78612FF9" w14:textId="1F3083A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GSM</w:t>
            </w:r>
          </w:p>
        </w:tc>
        <w:tc>
          <w:tcPr>
            <w:tcW w:w="7512" w:type="dxa"/>
          </w:tcPr>
          <w:p w14:paraId="437A5DE4" w14:textId="5D9926F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Global System for Mobile communications</w:t>
            </w:r>
          </w:p>
        </w:tc>
      </w:tr>
      <w:tr w:rsidR="004134B1" w14:paraId="463F61E7" w14:textId="77777777" w:rsidTr="00C37F42">
        <w:tc>
          <w:tcPr>
            <w:tcW w:w="1838" w:type="dxa"/>
          </w:tcPr>
          <w:p w14:paraId="38502B9A" w14:textId="591F43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ICS</w:t>
            </w:r>
          </w:p>
        </w:tc>
        <w:tc>
          <w:tcPr>
            <w:tcW w:w="7512" w:type="dxa"/>
          </w:tcPr>
          <w:p w14:paraId="76A5807E" w14:textId="46561B4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In-Channel Selectivity</w:t>
            </w:r>
          </w:p>
        </w:tc>
      </w:tr>
      <w:tr w:rsidR="004134B1" w14:paraId="008DB990" w14:textId="77777777" w:rsidTr="00C37F42">
        <w:tc>
          <w:tcPr>
            <w:tcW w:w="1838" w:type="dxa"/>
          </w:tcPr>
          <w:p w14:paraId="5D3583A6" w14:textId="5471570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LA</w:t>
            </w:r>
          </w:p>
        </w:tc>
        <w:tc>
          <w:tcPr>
            <w:tcW w:w="7512" w:type="dxa"/>
          </w:tcPr>
          <w:p w14:paraId="69085ABB" w14:textId="54AC97D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Local Area</w:t>
            </w:r>
          </w:p>
        </w:tc>
      </w:tr>
      <w:tr w:rsidR="004134B1" w14:paraId="05C77913" w14:textId="77777777" w:rsidTr="00C37F42">
        <w:tc>
          <w:tcPr>
            <w:tcW w:w="1838" w:type="dxa"/>
          </w:tcPr>
          <w:p w14:paraId="60BF3EA8" w14:textId="5A88FCD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LNA</w:t>
            </w:r>
          </w:p>
        </w:tc>
        <w:tc>
          <w:tcPr>
            <w:tcW w:w="7512" w:type="dxa"/>
          </w:tcPr>
          <w:p w14:paraId="23D38CA6" w14:textId="68BC90E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Low Noise Amplifier</w:t>
            </w:r>
          </w:p>
        </w:tc>
      </w:tr>
      <w:tr w:rsidR="00757744" w14:paraId="42A609DC" w14:textId="77777777" w:rsidTr="00C37F42">
        <w:tc>
          <w:tcPr>
            <w:tcW w:w="1838" w:type="dxa"/>
          </w:tcPr>
          <w:p w14:paraId="760EA966" w14:textId="74D95F9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MCS</w:t>
            </w:r>
          </w:p>
        </w:tc>
        <w:tc>
          <w:tcPr>
            <w:tcW w:w="7512" w:type="dxa"/>
          </w:tcPr>
          <w:p w14:paraId="2B85AF62" w14:textId="6FECE35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Modulation and Coding Scheme</w:t>
            </w:r>
          </w:p>
        </w:tc>
      </w:tr>
      <w:tr w:rsidR="004134B1" w14:paraId="10E6EDD3" w14:textId="77777777" w:rsidTr="00C37F42">
        <w:tc>
          <w:tcPr>
            <w:tcW w:w="1838" w:type="dxa"/>
          </w:tcPr>
          <w:p w14:paraId="3BE9C7B8" w14:textId="6586DC2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MR</w:t>
            </w:r>
          </w:p>
        </w:tc>
        <w:tc>
          <w:tcPr>
            <w:tcW w:w="7512" w:type="dxa"/>
          </w:tcPr>
          <w:p w14:paraId="129FA0C2" w14:textId="200FA08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Medium Range</w:t>
            </w:r>
          </w:p>
        </w:tc>
      </w:tr>
      <w:tr w:rsidR="004134B1" w14:paraId="7FF412BB" w14:textId="77777777" w:rsidTr="00C37F42">
        <w:tc>
          <w:tcPr>
            <w:tcW w:w="1838" w:type="dxa"/>
          </w:tcPr>
          <w:p w14:paraId="696C66A7" w14:textId="6E9EF82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</w:t>
            </w:r>
          </w:p>
        </w:tc>
        <w:tc>
          <w:tcPr>
            <w:tcW w:w="7512" w:type="dxa"/>
          </w:tcPr>
          <w:p w14:paraId="7EAAF7DF" w14:textId="683E95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New Radio</w:t>
            </w:r>
          </w:p>
        </w:tc>
      </w:tr>
      <w:tr w:rsidR="004134B1" w14:paraId="58FEA238" w14:textId="77777777" w:rsidTr="00C37F42">
        <w:tc>
          <w:tcPr>
            <w:tcW w:w="1838" w:type="dxa"/>
          </w:tcPr>
          <w:p w14:paraId="46C7B41F" w14:textId="4CA6D4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NR-ARFCN</w:t>
            </w:r>
          </w:p>
        </w:tc>
        <w:tc>
          <w:tcPr>
            <w:tcW w:w="7512" w:type="dxa"/>
          </w:tcPr>
          <w:p w14:paraId="7655E9FE" w14:textId="24BB5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NR Absolute Radio Frequency Channel Number</w:t>
            </w:r>
          </w:p>
        </w:tc>
      </w:tr>
      <w:tr w:rsidR="004134B1" w14:paraId="12314E22" w14:textId="77777777" w:rsidTr="00C37F42">
        <w:tc>
          <w:tcPr>
            <w:tcW w:w="1838" w:type="dxa"/>
          </w:tcPr>
          <w:p w14:paraId="6943A0D4" w14:textId="7640B51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OBUE</w:t>
            </w:r>
          </w:p>
        </w:tc>
        <w:tc>
          <w:tcPr>
            <w:tcW w:w="7512" w:type="dxa"/>
          </w:tcPr>
          <w:p w14:paraId="627DE118" w14:textId="0989FC5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Operating Band Unwanted Emissions</w:t>
            </w:r>
          </w:p>
        </w:tc>
      </w:tr>
      <w:tr w:rsidR="00757744" w14:paraId="11AD65D2" w14:textId="77777777" w:rsidTr="00C37F42">
        <w:tc>
          <w:tcPr>
            <w:tcW w:w="1838" w:type="dxa"/>
          </w:tcPr>
          <w:p w14:paraId="7685ED2A" w14:textId="63132CD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OOB</w:t>
            </w:r>
          </w:p>
        </w:tc>
        <w:tc>
          <w:tcPr>
            <w:tcW w:w="7512" w:type="dxa"/>
          </w:tcPr>
          <w:p w14:paraId="0AE86D15" w14:textId="60060002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Out-of-band</w:t>
            </w:r>
          </w:p>
        </w:tc>
      </w:tr>
      <w:tr w:rsidR="00757744" w14:paraId="762637E5" w14:textId="77777777" w:rsidTr="00C37F42">
        <w:tc>
          <w:tcPr>
            <w:tcW w:w="1838" w:type="dxa"/>
          </w:tcPr>
          <w:p w14:paraId="7F18FFE3" w14:textId="60945C7F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OSDD</w:t>
            </w:r>
          </w:p>
        </w:tc>
        <w:tc>
          <w:tcPr>
            <w:tcW w:w="7512" w:type="dxa"/>
          </w:tcPr>
          <w:p w14:paraId="7D1DAA96" w14:textId="576C6CB7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 Sensitivity Directions Declaration</w:t>
            </w:r>
          </w:p>
        </w:tc>
      </w:tr>
      <w:tr w:rsidR="004134B1" w14:paraId="2ABEC468" w14:textId="77777777" w:rsidTr="00C37F42">
        <w:tc>
          <w:tcPr>
            <w:tcW w:w="1838" w:type="dxa"/>
          </w:tcPr>
          <w:p w14:paraId="6B8B8549" w14:textId="127B63E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OTA</w:t>
            </w:r>
          </w:p>
        </w:tc>
        <w:tc>
          <w:tcPr>
            <w:tcW w:w="7512" w:type="dxa"/>
          </w:tcPr>
          <w:p w14:paraId="6285313C" w14:textId="4EA73BCF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Over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The</w:t>
            </w:r>
            <w:r w:rsidR="00757744">
              <w:rPr>
                <w:lang w:eastAsia="ko-KR"/>
              </w:rPr>
              <w:t>-</w:t>
            </w:r>
            <w:r>
              <w:rPr>
                <w:lang w:eastAsia="ko-KR"/>
              </w:rPr>
              <w:t>Air</w:t>
            </w:r>
          </w:p>
        </w:tc>
      </w:tr>
      <w:tr w:rsidR="00757744" w14:paraId="510FBC89" w14:textId="77777777" w:rsidTr="00C37F42">
        <w:tc>
          <w:tcPr>
            <w:tcW w:w="1838" w:type="dxa"/>
          </w:tcPr>
          <w:p w14:paraId="41F6E72F" w14:textId="44D79C2E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PRB</w:t>
            </w:r>
          </w:p>
        </w:tc>
        <w:tc>
          <w:tcPr>
            <w:tcW w:w="7512" w:type="dxa"/>
          </w:tcPr>
          <w:p w14:paraId="380FCBF1" w14:textId="359FFCE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Physical </w:t>
            </w:r>
            <w:proofErr w:type="spellStart"/>
            <w:r>
              <w:rPr>
                <w:lang w:eastAsia="ko-KR"/>
              </w:rPr>
              <w:t>Resouorce</w:t>
            </w:r>
            <w:proofErr w:type="spellEnd"/>
            <w:r>
              <w:rPr>
                <w:lang w:eastAsia="ko-KR"/>
              </w:rPr>
              <w:t xml:space="preserve"> Block</w:t>
            </w:r>
          </w:p>
        </w:tc>
      </w:tr>
      <w:tr w:rsidR="00757744" w14:paraId="4EA11992" w14:textId="77777777" w:rsidTr="00C37F42">
        <w:tc>
          <w:tcPr>
            <w:tcW w:w="1838" w:type="dxa"/>
          </w:tcPr>
          <w:p w14:paraId="1004973D" w14:textId="3162D5F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PT-RS</w:t>
            </w:r>
          </w:p>
        </w:tc>
        <w:tc>
          <w:tcPr>
            <w:tcW w:w="7512" w:type="dxa"/>
          </w:tcPr>
          <w:p w14:paraId="1B2AA8F9" w14:textId="2213C2DA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Phase Tracking Reference Signal</w:t>
            </w:r>
          </w:p>
        </w:tc>
      </w:tr>
      <w:tr w:rsidR="00757744" w14:paraId="47F54826" w14:textId="77777777" w:rsidTr="00C37F42">
        <w:tc>
          <w:tcPr>
            <w:tcW w:w="1838" w:type="dxa"/>
          </w:tcPr>
          <w:p w14:paraId="3EAA91CE" w14:textId="58A7DFF8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lastRenderedPageBreak/>
              <w:t>QAM</w:t>
            </w:r>
          </w:p>
        </w:tc>
        <w:tc>
          <w:tcPr>
            <w:tcW w:w="7512" w:type="dxa"/>
          </w:tcPr>
          <w:p w14:paraId="30A869F2" w14:textId="77BD9493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Quadrature Amplitude Modulation</w:t>
            </w:r>
          </w:p>
        </w:tc>
      </w:tr>
      <w:tr w:rsidR="004134B1" w14:paraId="04D7A5A4" w14:textId="77777777" w:rsidTr="00C37F42">
        <w:tc>
          <w:tcPr>
            <w:tcW w:w="1838" w:type="dxa"/>
          </w:tcPr>
          <w:p w14:paraId="6CFD0DE2" w14:textId="2DC88A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RDN</w:t>
            </w:r>
          </w:p>
        </w:tc>
        <w:tc>
          <w:tcPr>
            <w:tcW w:w="7512" w:type="dxa"/>
          </w:tcPr>
          <w:p w14:paraId="430A7FDA" w14:textId="36CC9EF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Distribution Network</w:t>
            </w:r>
          </w:p>
        </w:tc>
      </w:tr>
      <w:tr w:rsidR="00757744" w14:paraId="583CCC3F" w14:textId="77777777" w:rsidTr="00C37F42">
        <w:tc>
          <w:tcPr>
            <w:tcW w:w="1838" w:type="dxa"/>
          </w:tcPr>
          <w:p w14:paraId="1AD6B3C3" w14:textId="20FA2F35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</w:t>
            </w:r>
          </w:p>
        </w:tc>
        <w:tc>
          <w:tcPr>
            <w:tcW w:w="7512" w:type="dxa"/>
          </w:tcPr>
          <w:p w14:paraId="39BB0F0A" w14:textId="2874C9A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Resource Element</w:t>
            </w:r>
          </w:p>
        </w:tc>
      </w:tr>
      <w:tr w:rsidR="004134B1" w14:paraId="04AE39EA" w14:textId="77777777" w:rsidTr="00C37F42">
        <w:tc>
          <w:tcPr>
            <w:tcW w:w="1838" w:type="dxa"/>
          </w:tcPr>
          <w:p w14:paraId="627BAFF3" w14:textId="49BCF73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REFSENS</w:t>
            </w:r>
          </w:p>
        </w:tc>
        <w:tc>
          <w:tcPr>
            <w:tcW w:w="7512" w:type="dxa"/>
          </w:tcPr>
          <w:p w14:paraId="3E19F3E4" w14:textId="1BC5EF4A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Sensitivity</w:t>
            </w:r>
          </w:p>
        </w:tc>
      </w:tr>
      <w:tr w:rsidR="004134B1" w14:paraId="67B905C4" w14:textId="77777777" w:rsidTr="00C37F42">
        <w:tc>
          <w:tcPr>
            <w:tcW w:w="1838" w:type="dxa"/>
          </w:tcPr>
          <w:p w14:paraId="6CA49FA0" w14:textId="25EF0C8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RF</w:t>
            </w:r>
          </w:p>
        </w:tc>
        <w:tc>
          <w:tcPr>
            <w:tcW w:w="7512" w:type="dxa"/>
          </w:tcPr>
          <w:p w14:paraId="028C9EE9" w14:textId="76923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Radio Frequency</w:t>
            </w:r>
          </w:p>
        </w:tc>
      </w:tr>
      <w:tr w:rsidR="004134B1" w14:paraId="700583E0" w14:textId="77777777" w:rsidTr="00C37F42">
        <w:tc>
          <w:tcPr>
            <w:tcW w:w="1838" w:type="dxa"/>
          </w:tcPr>
          <w:p w14:paraId="67577D5D" w14:textId="1FE2C1B2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RIB</w:t>
            </w:r>
          </w:p>
        </w:tc>
        <w:tc>
          <w:tcPr>
            <w:tcW w:w="7512" w:type="dxa"/>
          </w:tcPr>
          <w:p w14:paraId="22714F8C" w14:textId="2B2212C3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Radiated Interface Boundary</w:t>
            </w:r>
          </w:p>
        </w:tc>
      </w:tr>
      <w:tr w:rsidR="004134B1" w14:paraId="3DB28FE6" w14:textId="77777777" w:rsidTr="00C37F42">
        <w:tc>
          <w:tcPr>
            <w:tcW w:w="1838" w:type="dxa"/>
          </w:tcPr>
          <w:p w14:paraId="499B4A4E" w14:textId="10BE2125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RMS</w:t>
            </w:r>
          </w:p>
        </w:tc>
        <w:tc>
          <w:tcPr>
            <w:tcW w:w="7512" w:type="dxa"/>
          </w:tcPr>
          <w:p w14:paraId="657E69ED" w14:textId="415098A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Root Mean Square (value)</w:t>
            </w:r>
          </w:p>
        </w:tc>
      </w:tr>
      <w:tr w:rsidR="00757744" w14:paraId="688860B5" w14:textId="77777777" w:rsidTr="00C37F42">
        <w:tc>
          <w:tcPr>
            <w:tcW w:w="1838" w:type="dxa"/>
          </w:tcPr>
          <w:p w14:paraId="379326DC" w14:textId="7CDC6194" w:rsidR="00757744" w:rsidRDefault="00757744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RoAoA</w:t>
            </w:r>
            <w:proofErr w:type="spellEnd"/>
          </w:p>
        </w:tc>
        <w:tc>
          <w:tcPr>
            <w:tcW w:w="7512" w:type="dxa"/>
          </w:tcPr>
          <w:p w14:paraId="2346A72E" w14:textId="779BE89B" w:rsidR="00757744" w:rsidRDefault="00757744" w:rsidP="004134B1">
            <w:pPr>
              <w:rPr>
                <w:lang w:eastAsia="ko-KR"/>
              </w:rPr>
            </w:pPr>
            <w:r>
              <w:rPr>
                <w:lang w:eastAsia="ko-KR"/>
              </w:rPr>
              <w:t xml:space="preserve">Range of </w:t>
            </w:r>
            <w:r w:rsidR="00B91C6A">
              <w:rPr>
                <w:lang w:eastAsia="ko-KR"/>
              </w:rPr>
              <w:t>Angles of Arrival</w:t>
            </w:r>
          </w:p>
        </w:tc>
      </w:tr>
      <w:tr w:rsidR="004134B1" w14:paraId="570FE1DF" w14:textId="77777777" w:rsidTr="00C37F42">
        <w:tc>
          <w:tcPr>
            <w:tcW w:w="1838" w:type="dxa"/>
          </w:tcPr>
          <w:p w14:paraId="484BB7A9" w14:textId="227A50D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RS</w:t>
            </w:r>
          </w:p>
        </w:tc>
        <w:tc>
          <w:tcPr>
            <w:tcW w:w="7512" w:type="dxa"/>
          </w:tcPr>
          <w:p w14:paraId="1BD1B4C0" w14:textId="1C03EA9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Reference Signal</w:t>
            </w:r>
          </w:p>
        </w:tc>
      </w:tr>
      <w:tr w:rsidR="004134B1" w14:paraId="0DA4530B" w14:textId="77777777" w:rsidTr="00C37F42">
        <w:tc>
          <w:tcPr>
            <w:tcW w:w="1838" w:type="dxa"/>
          </w:tcPr>
          <w:p w14:paraId="10A63B98" w14:textId="1C41BB9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RX</w:t>
            </w:r>
          </w:p>
        </w:tc>
        <w:tc>
          <w:tcPr>
            <w:tcW w:w="7512" w:type="dxa"/>
          </w:tcPr>
          <w:p w14:paraId="5448F322" w14:textId="17F72F0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Receiver</w:t>
            </w:r>
          </w:p>
        </w:tc>
      </w:tr>
      <w:tr w:rsidR="004134B1" w14:paraId="5834074A" w14:textId="77777777" w:rsidTr="00C37F42">
        <w:tc>
          <w:tcPr>
            <w:tcW w:w="1838" w:type="dxa"/>
          </w:tcPr>
          <w:p w14:paraId="775A834C" w14:textId="0C1C6D31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SCS</w:t>
            </w:r>
          </w:p>
        </w:tc>
        <w:tc>
          <w:tcPr>
            <w:tcW w:w="7512" w:type="dxa"/>
          </w:tcPr>
          <w:p w14:paraId="666BFF75" w14:textId="74D0EDCD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Sub-Carrier Spacing</w:t>
            </w:r>
          </w:p>
        </w:tc>
      </w:tr>
      <w:tr w:rsidR="004134B1" w14:paraId="4138728D" w14:textId="77777777" w:rsidTr="00C37F42">
        <w:tc>
          <w:tcPr>
            <w:tcW w:w="1838" w:type="dxa"/>
          </w:tcPr>
          <w:p w14:paraId="2DBE41F7" w14:textId="698B6B2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SDL</w:t>
            </w:r>
          </w:p>
        </w:tc>
        <w:tc>
          <w:tcPr>
            <w:tcW w:w="7512" w:type="dxa"/>
          </w:tcPr>
          <w:p w14:paraId="76F5728D" w14:textId="77DDD37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Downlink</w:t>
            </w:r>
          </w:p>
        </w:tc>
      </w:tr>
      <w:tr w:rsidR="00B91C6A" w14:paraId="6F357C84" w14:textId="77777777" w:rsidTr="00C37F42">
        <w:tc>
          <w:tcPr>
            <w:tcW w:w="1838" w:type="dxa"/>
          </w:tcPr>
          <w:p w14:paraId="7C3948CA" w14:textId="225E9513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SS</w:t>
            </w:r>
          </w:p>
        </w:tc>
        <w:tc>
          <w:tcPr>
            <w:tcW w:w="7512" w:type="dxa"/>
          </w:tcPr>
          <w:p w14:paraId="3CAA6019" w14:textId="2E99AF69" w:rsidR="00B91C6A" w:rsidRDefault="00B91C6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Symbol</w:t>
            </w:r>
          </w:p>
        </w:tc>
      </w:tr>
      <w:tr w:rsidR="004134B1" w14:paraId="09F6B41C" w14:textId="77777777" w:rsidTr="00C37F42">
        <w:tc>
          <w:tcPr>
            <w:tcW w:w="1838" w:type="dxa"/>
          </w:tcPr>
          <w:p w14:paraId="69217933" w14:textId="172B0B24" w:rsidR="004134B1" w:rsidRDefault="004134B1" w:rsidP="004134B1">
            <w:pPr>
              <w:rPr>
                <w:lang w:eastAsia="ko-KR"/>
              </w:rPr>
            </w:pPr>
            <w:r w:rsidRPr="00B91C6A">
              <w:rPr>
                <w:color w:val="0000FF"/>
                <w:lang w:eastAsia="ko-KR"/>
              </w:rPr>
              <w:t>SSB</w:t>
            </w:r>
          </w:p>
        </w:tc>
        <w:tc>
          <w:tcPr>
            <w:tcW w:w="7512" w:type="dxa"/>
          </w:tcPr>
          <w:p w14:paraId="44339562" w14:textId="595E85A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Synchronization Signal Block</w:t>
            </w:r>
          </w:p>
        </w:tc>
      </w:tr>
      <w:tr w:rsidR="004134B1" w14:paraId="2E15AC94" w14:textId="77777777" w:rsidTr="00C37F42">
        <w:tc>
          <w:tcPr>
            <w:tcW w:w="1838" w:type="dxa"/>
          </w:tcPr>
          <w:p w14:paraId="52F43B80" w14:textId="280A404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SUL</w:t>
            </w:r>
          </w:p>
        </w:tc>
        <w:tc>
          <w:tcPr>
            <w:tcW w:w="7512" w:type="dxa"/>
          </w:tcPr>
          <w:p w14:paraId="7E9B7CF5" w14:textId="1112D50C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Supplementary Uplink</w:t>
            </w:r>
          </w:p>
        </w:tc>
      </w:tr>
      <w:tr w:rsidR="004134B1" w14:paraId="4850CBC5" w14:textId="77777777" w:rsidTr="00C37F42">
        <w:tc>
          <w:tcPr>
            <w:tcW w:w="1838" w:type="dxa"/>
          </w:tcPr>
          <w:p w14:paraId="779369AC" w14:textId="09D3AC86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TAB</w:t>
            </w:r>
          </w:p>
        </w:tc>
        <w:tc>
          <w:tcPr>
            <w:tcW w:w="7512" w:type="dxa"/>
          </w:tcPr>
          <w:p w14:paraId="6D49EE88" w14:textId="241FE848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Transceiver Array Boundary</w:t>
            </w:r>
          </w:p>
        </w:tc>
      </w:tr>
      <w:tr w:rsidR="004134B1" w14:paraId="2D257916" w14:textId="77777777" w:rsidTr="00C37F42">
        <w:tc>
          <w:tcPr>
            <w:tcW w:w="1838" w:type="dxa"/>
          </w:tcPr>
          <w:p w14:paraId="031B6CF9" w14:textId="7EE2E36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TAE</w:t>
            </w:r>
          </w:p>
        </w:tc>
        <w:tc>
          <w:tcPr>
            <w:tcW w:w="7512" w:type="dxa"/>
          </w:tcPr>
          <w:p w14:paraId="4E304720" w14:textId="68B71B5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Alignment Error</w:t>
            </w:r>
          </w:p>
        </w:tc>
      </w:tr>
      <w:tr w:rsidR="004134B1" w14:paraId="5D93FB6F" w14:textId="77777777" w:rsidTr="00C37F42">
        <w:tc>
          <w:tcPr>
            <w:tcW w:w="1838" w:type="dxa"/>
          </w:tcPr>
          <w:p w14:paraId="165DA4F4" w14:textId="303C258B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TDD</w:t>
            </w:r>
          </w:p>
        </w:tc>
        <w:tc>
          <w:tcPr>
            <w:tcW w:w="7512" w:type="dxa"/>
          </w:tcPr>
          <w:p w14:paraId="218DF245" w14:textId="483D8210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Time Division Duplex</w:t>
            </w:r>
          </w:p>
        </w:tc>
      </w:tr>
      <w:tr w:rsidR="004134B1" w14:paraId="4324EDB8" w14:textId="77777777" w:rsidTr="00C37F42">
        <w:tc>
          <w:tcPr>
            <w:tcW w:w="1838" w:type="dxa"/>
          </w:tcPr>
          <w:p w14:paraId="56FC37C3" w14:textId="544016F7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TX</w:t>
            </w:r>
          </w:p>
        </w:tc>
        <w:tc>
          <w:tcPr>
            <w:tcW w:w="7512" w:type="dxa"/>
          </w:tcPr>
          <w:p w14:paraId="24F4170C" w14:textId="4324C384" w:rsidR="004134B1" w:rsidRDefault="004134B1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Transmitter</w:t>
            </w:r>
          </w:p>
        </w:tc>
      </w:tr>
      <w:tr w:rsidR="007A4509" w14:paraId="5653D592" w14:textId="77777777" w:rsidTr="00C37F42">
        <w:tc>
          <w:tcPr>
            <w:tcW w:w="1838" w:type="dxa"/>
          </w:tcPr>
          <w:p w14:paraId="66EB9A7E" w14:textId="757BD358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TRP</w:t>
            </w:r>
          </w:p>
        </w:tc>
        <w:tc>
          <w:tcPr>
            <w:tcW w:w="7512" w:type="dxa"/>
          </w:tcPr>
          <w:p w14:paraId="7792D073" w14:textId="3E751246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Total Radiated Power</w:t>
            </w:r>
          </w:p>
        </w:tc>
      </w:tr>
      <w:tr w:rsidR="007A4509" w14:paraId="7B94A645" w14:textId="77777777" w:rsidTr="00C37F42">
        <w:tc>
          <w:tcPr>
            <w:tcW w:w="1838" w:type="dxa"/>
          </w:tcPr>
          <w:p w14:paraId="22D92AFB" w14:textId="634405CD" w:rsidR="007A4509" w:rsidRDefault="007A4509" w:rsidP="004134B1">
            <w:pPr>
              <w:rPr>
                <w:lang w:eastAsia="ko-KR"/>
              </w:rPr>
            </w:pPr>
            <w:r w:rsidRPr="007A4509">
              <w:rPr>
                <w:color w:val="0000FF"/>
                <w:lang w:eastAsia="ko-KR"/>
              </w:rPr>
              <w:t>UEM</w:t>
            </w:r>
          </w:p>
        </w:tc>
        <w:tc>
          <w:tcPr>
            <w:tcW w:w="7512" w:type="dxa"/>
          </w:tcPr>
          <w:p w14:paraId="005297C2" w14:textId="16A3B8BE" w:rsidR="007A4509" w:rsidRDefault="007A4509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Unwanted Emissions Mask</w:t>
            </w:r>
          </w:p>
        </w:tc>
      </w:tr>
      <w:tr w:rsidR="007A4509" w14:paraId="27D53339" w14:textId="77777777" w:rsidTr="00C37F42">
        <w:tc>
          <w:tcPr>
            <w:tcW w:w="1838" w:type="dxa"/>
          </w:tcPr>
          <w:p w14:paraId="7232FCDE" w14:textId="6810B5D2" w:rsidR="007A4509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UTRA</w:t>
            </w:r>
          </w:p>
        </w:tc>
        <w:tc>
          <w:tcPr>
            <w:tcW w:w="7512" w:type="dxa"/>
          </w:tcPr>
          <w:p w14:paraId="291BBAAC" w14:textId="7DFF7E70" w:rsidR="007A4509" w:rsidRDefault="0014387A" w:rsidP="004134B1">
            <w:pPr>
              <w:rPr>
                <w:lang w:eastAsia="ko-KR"/>
              </w:rPr>
            </w:pPr>
            <w:proofErr w:type="spellStart"/>
            <w:r>
              <w:rPr>
                <w:lang w:eastAsia="ko-KR"/>
              </w:rPr>
              <w:t>Univaersal</w:t>
            </w:r>
            <w:proofErr w:type="spellEnd"/>
            <w:r>
              <w:rPr>
                <w:lang w:eastAsia="ko-KR"/>
              </w:rPr>
              <w:t xml:space="preserve"> Terrestrial Radio Access</w:t>
            </w:r>
          </w:p>
        </w:tc>
      </w:tr>
      <w:tr w:rsidR="0014387A" w14:paraId="66BF137D" w14:textId="77777777" w:rsidTr="00C37F42">
        <w:tc>
          <w:tcPr>
            <w:tcW w:w="1838" w:type="dxa"/>
          </w:tcPr>
          <w:p w14:paraId="67D4A04B" w14:textId="13B40725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WA</w:t>
            </w:r>
          </w:p>
        </w:tc>
        <w:tc>
          <w:tcPr>
            <w:tcW w:w="7512" w:type="dxa"/>
          </w:tcPr>
          <w:p w14:paraId="63163A15" w14:textId="4D477571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Wide Area</w:t>
            </w:r>
          </w:p>
        </w:tc>
      </w:tr>
      <w:tr w:rsidR="0014387A" w14:paraId="56CE2C7D" w14:textId="77777777" w:rsidTr="00C37F42">
        <w:tc>
          <w:tcPr>
            <w:tcW w:w="1838" w:type="dxa"/>
          </w:tcPr>
          <w:p w14:paraId="1B2ED94B" w14:textId="593AC836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ZF</w:t>
            </w:r>
          </w:p>
        </w:tc>
        <w:tc>
          <w:tcPr>
            <w:tcW w:w="7512" w:type="dxa"/>
          </w:tcPr>
          <w:p w14:paraId="6F52CEA3" w14:textId="4794A068" w:rsidR="0014387A" w:rsidRDefault="0014387A" w:rsidP="004134B1">
            <w:pPr>
              <w:rPr>
                <w:lang w:eastAsia="ko-KR"/>
              </w:rPr>
            </w:pPr>
            <w:r>
              <w:rPr>
                <w:lang w:eastAsia="ko-KR"/>
              </w:rPr>
              <w:t>Zero Forcing</w:t>
            </w:r>
          </w:p>
        </w:tc>
      </w:tr>
    </w:tbl>
    <w:p w14:paraId="063458E7" w14:textId="214349FF" w:rsidR="00B2098E" w:rsidRDefault="00B2098E" w:rsidP="005F3EB8">
      <w:pPr>
        <w:rPr>
          <w:lang w:eastAsia="ko-KR"/>
        </w:rPr>
      </w:pPr>
    </w:p>
    <w:p w14:paraId="189985CC" w14:textId="3084C079" w:rsidR="00502E99" w:rsidRDefault="00D649DF" w:rsidP="00502E99">
      <w:pPr>
        <w:pStyle w:val="1"/>
        <w:rPr>
          <w:lang w:eastAsia="ko-KR"/>
        </w:rPr>
      </w:pPr>
      <w:bookmarkStart w:id="6" w:name="_Toc30602647"/>
      <w:r>
        <w:rPr>
          <w:lang w:eastAsia="ko-KR"/>
        </w:rPr>
        <w:t>General</w:t>
      </w:r>
      <w:bookmarkEnd w:id="6"/>
    </w:p>
    <w:p w14:paraId="5B422016" w14:textId="2492B0A4" w:rsidR="00A22FB3" w:rsidRDefault="0064419C" w:rsidP="001E225D">
      <w:pPr>
        <w:pStyle w:val="2"/>
        <w:rPr>
          <w:lang w:eastAsia="ko-KR"/>
        </w:rPr>
      </w:pPr>
      <w:bookmarkStart w:id="7" w:name="_Toc30602648"/>
      <w:r>
        <w:rPr>
          <w:lang w:eastAsia="ko-KR"/>
        </w:rPr>
        <w:t>Relationship with other core specifications</w:t>
      </w:r>
      <w:bookmarkEnd w:id="7"/>
    </w:p>
    <w:p w14:paraId="1DC3E60E" w14:textId="4A7AC012" w:rsidR="00370D07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문서는</w:t>
      </w:r>
      <w:r>
        <w:rPr>
          <w:rFonts w:hint="eastAsia"/>
          <w:lang w:eastAsia="ko-KR"/>
        </w:rPr>
        <w:t xml:space="preserve"> RF </w:t>
      </w:r>
      <w:r>
        <w:rPr>
          <w:rFonts w:hint="eastAsia"/>
          <w:lang w:eastAsia="ko-KR"/>
        </w:rPr>
        <w:t>특성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최소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다루는</w:t>
      </w:r>
      <w:r>
        <w:rPr>
          <w:rFonts w:hint="eastAsia"/>
          <w:lang w:eastAsia="ko-KR"/>
        </w:rPr>
        <w:t xml:space="preserve"> BS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s</w:t>
      </w:r>
      <w:r>
        <w:rPr>
          <w:lang w:eastAsia="ko-KR"/>
        </w:rPr>
        <w:t>ingle-</w:t>
      </w:r>
      <w:r>
        <w:rPr>
          <w:rFonts w:hint="eastAsia"/>
          <w:lang w:eastAsia="ko-KR"/>
        </w:rPr>
        <w:t xml:space="preserve">RAT </w:t>
      </w:r>
      <w:r>
        <w:rPr>
          <w:rFonts w:hint="eastAsia"/>
          <w:lang w:eastAsia="ko-KR"/>
        </w:rPr>
        <w:t>사양이다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>전도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핵심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요건은</w:t>
      </w:r>
      <w:r>
        <w:rPr>
          <w:rFonts w:hint="eastAsia"/>
          <w:lang w:eastAsia="ko-KR"/>
        </w:rPr>
        <w:t xml:space="preserve"> 4.3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된</w:t>
      </w:r>
      <w:proofErr w:type="gramEnd"/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구조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유형에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정의된다</w:t>
      </w:r>
      <w:r>
        <w:rPr>
          <w:rFonts w:hint="eastAsia"/>
          <w:lang w:eastAsia="ko-KR"/>
        </w:rPr>
        <w:t>.</w:t>
      </w:r>
    </w:p>
    <w:p w14:paraId="2A8F5195" w14:textId="7F5D6606" w:rsidR="0064419C" w:rsidRDefault="00370D07" w:rsidP="00370D07">
      <w:pPr>
        <w:rPr>
          <w:lang w:eastAsia="ko-KR"/>
        </w:rPr>
      </w:pP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요구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사항의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적용은</w:t>
      </w:r>
      <w:r>
        <w:rPr>
          <w:rFonts w:hint="eastAsia"/>
          <w:lang w:eastAsia="ko-KR"/>
        </w:rPr>
        <w:t xml:space="preserve"> 5 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기술되어있다</w:t>
      </w:r>
      <w:proofErr w:type="spellEnd"/>
      <w:r>
        <w:rPr>
          <w:rFonts w:hint="eastAsia"/>
          <w:lang w:eastAsia="ko-KR"/>
        </w:rPr>
        <w:t>.</w:t>
      </w:r>
    </w:p>
    <w:p w14:paraId="6C764AAC" w14:textId="0DAE155A" w:rsidR="00F564F8" w:rsidRDefault="00370D07" w:rsidP="00F564F8">
      <w:pPr>
        <w:pStyle w:val="2"/>
        <w:rPr>
          <w:lang w:eastAsia="ko-KR"/>
        </w:rPr>
      </w:pPr>
      <w:bookmarkStart w:id="8" w:name="_Toc30602649"/>
      <w:r>
        <w:rPr>
          <w:lang w:eastAsia="ko-KR"/>
        </w:rPr>
        <w:t>Relationship between minimum requirements and test requirements</w:t>
      </w:r>
      <w:bookmarkEnd w:id="8"/>
    </w:p>
    <w:p w14:paraId="2D813466" w14:textId="067E4C05" w:rsidR="00DB404A" w:rsidRDefault="00C04432" w:rsidP="00DB404A">
      <w:pPr>
        <w:rPr>
          <w:lang w:eastAsia="ko-KR"/>
        </w:rPr>
      </w:pPr>
      <w:r w:rsidRPr="00C04432">
        <w:rPr>
          <w:rFonts w:hint="eastAsia"/>
          <w:lang w:eastAsia="ko-KR"/>
        </w:rPr>
        <w:t>본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표준에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대한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적합성은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적합성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사양</w:t>
      </w:r>
      <w:r w:rsidRPr="00C04432">
        <w:rPr>
          <w:rFonts w:hint="eastAsia"/>
          <w:lang w:eastAsia="ko-KR"/>
        </w:rPr>
        <w:t xml:space="preserve"> TS 38.141-1 [5] </w:t>
      </w:r>
      <w:r w:rsidRPr="00C04432">
        <w:rPr>
          <w:rFonts w:hint="eastAsia"/>
          <w:lang w:eastAsia="ko-KR"/>
        </w:rPr>
        <w:t>및</w:t>
      </w:r>
      <w:r w:rsidRPr="00C04432">
        <w:rPr>
          <w:rFonts w:hint="eastAsia"/>
          <w:lang w:eastAsia="ko-KR"/>
        </w:rPr>
        <w:t xml:space="preserve"> TS 38.141-2 [6]</w:t>
      </w:r>
      <w:r w:rsidRPr="00C04432">
        <w:rPr>
          <w:rFonts w:hint="eastAsia"/>
          <w:lang w:eastAsia="ko-KR"/>
        </w:rPr>
        <w:t>에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지정된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시험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요구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사항을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충족함으로써</w:t>
      </w:r>
      <w:r w:rsidRPr="00C04432">
        <w:rPr>
          <w:rFonts w:hint="eastAsia"/>
          <w:lang w:eastAsia="ko-KR"/>
        </w:rPr>
        <w:t xml:space="preserve"> </w:t>
      </w:r>
      <w:r w:rsidRPr="00C04432">
        <w:rPr>
          <w:rFonts w:hint="eastAsia"/>
          <w:lang w:eastAsia="ko-KR"/>
        </w:rPr>
        <w:t>입증</w:t>
      </w:r>
      <w:r>
        <w:rPr>
          <w:rFonts w:hint="eastAsia"/>
          <w:lang w:eastAsia="ko-KR"/>
        </w:rPr>
        <w:t>된</w:t>
      </w:r>
      <w:r w:rsidRPr="00C04432">
        <w:rPr>
          <w:rFonts w:hint="eastAsia"/>
          <w:lang w:eastAsia="ko-KR"/>
        </w:rPr>
        <w:t>다</w:t>
      </w:r>
      <w:r w:rsidRPr="00C04432">
        <w:rPr>
          <w:rFonts w:hint="eastAsia"/>
          <w:lang w:eastAsia="ko-KR"/>
        </w:rPr>
        <w:t>.</w:t>
      </w:r>
    </w:p>
    <w:p w14:paraId="363700C2" w14:textId="47B2F619" w:rsidR="00ED06C3" w:rsidRDefault="00ED06C3" w:rsidP="00DB404A">
      <w:pPr>
        <w:rPr>
          <w:lang w:eastAsia="ko-KR"/>
        </w:rPr>
      </w:pPr>
      <w:r w:rsidRPr="00ED06C3">
        <w:rPr>
          <w:rFonts w:hint="eastAsia"/>
          <w:lang w:eastAsia="ko-KR"/>
        </w:rPr>
        <w:t>이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사양에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제시된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최소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요구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사항은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측정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불확실성을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허용하지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D06C3">
        <w:rPr>
          <w:rFonts w:hint="eastAsia"/>
          <w:lang w:eastAsia="ko-KR"/>
        </w:rPr>
        <w:t>테스트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lang w:eastAsia="ko-KR"/>
        </w:rPr>
        <w:t>사양</w:t>
      </w:r>
      <w:r w:rsidRPr="00ED06C3">
        <w:rPr>
          <w:rFonts w:hint="eastAsia"/>
          <w:lang w:eastAsia="ko-KR"/>
        </w:rPr>
        <w:t xml:space="preserve"> TS 38.141-1 [5] </w:t>
      </w:r>
      <w:r w:rsidRPr="00ED06C3">
        <w:rPr>
          <w:rFonts w:hint="eastAsia"/>
          <w:lang w:eastAsia="ko-KR"/>
        </w:rPr>
        <w:t>및</w:t>
      </w:r>
      <w:r w:rsidRPr="00ED06C3">
        <w:rPr>
          <w:rFonts w:hint="eastAsia"/>
          <w:lang w:eastAsia="ko-KR"/>
        </w:rPr>
        <w:t xml:space="preserve"> TS 38.141-2 [6]</w:t>
      </w:r>
      <w:r w:rsidRPr="00ED06C3">
        <w:rPr>
          <w:rFonts w:hint="eastAsia"/>
          <w:lang w:eastAsia="ko-KR"/>
        </w:rPr>
        <w:t>은</w:t>
      </w:r>
      <w:r w:rsidRPr="00ED06C3">
        <w:rPr>
          <w:rFonts w:hint="eastAsia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테스트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공차를</w:t>
      </w:r>
      <w:r w:rsidRPr="00ED06C3">
        <w:rPr>
          <w:rFonts w:hint="eastAsia"/>
          <w:color w:val="0000FF"/>
          <w:lang w:eastAsia="ko-KR"/>
        </w:rPr>
        <w:t xml:space="preserve"> </w:t>
      </w:r>
      <w:r w:rsidRPr="00ED06C3">
        <w:rPr>
          <w:rFonts w:hint="eastAsia"/>
          <w:color w:val="0000FF"/>
          <w:lang w:eastAsia="ko-KR"/>
        </w:rPr>
        <w:t>정의</w:t>
      </w:r>
      <w:r>
        <w:rPr>
          <w:rFonts w:hint="eastAsia"/>
          <w:lang w:eastAsia="ko-KR"/>
        </w:rPr>
        <w:t>한</w:t>
      </w:r>
      <w:r w:rsidRPr="00ED06C3">
        <w:rPr>
          <w:rFonts w:hint="eastAsia"/>
          <w:lang w:eastAsia="ko-KR"/>
        </w:rPr>
        <w:t>다</w:t>
      </w:r>
      <w:r w:rsidRPr="00ED06C3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이러한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각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테스트마다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개별적으로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lastRenderedPageBreak/>
        <w:t>계산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공차는</w:t>
      </w:r>
      <w:r w:rsid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이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사양에서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최소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완화하여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생성하는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사용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  <w:r w:rsidR="0050001F">
        <w:rPr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규제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사항을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포함한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일부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요구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사항의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경우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테스트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허용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오차가</w:t>
      </w:r>
      <w:r w:rsidR="0050001F" w:rsidRPr="0050001F">
        <w:rPr>
          <w:rFonts w:hint="eastAsia"/>
          <w:lang w:eastAsia="ko-KR"/>
        </w:rPr>
        <w:t xml:space="preserve"> 0</w:t>
      </w:r>
      <w:r w:rsidR="0050001F" w:rsidRPr="0050001F">
        <w:rPr>
          <w:rFonts w:hint="eastAsia"/>
          <w:lang w:eastAsia="ko-KR"/>
        </w:rPr>
        <w:t>으로</w:t>
      </w:r>
      <w:r w:rsidR="0050001F" w:rsidRPr="0050001F">
        <w:rPr>
          <w:rFonts w:hint="eastAsia"/>
          <w:lang w:eastAsia="ko-KR"/>
        </w:rPr>
        <w:t xml:space="preserve"> </w:t>
      </w:r>
      <w:r w:rsidR="0050001F" w:rsidRPr="0050001F">
        <w:rPr>
          <w:rFonts w:hint="eastAsia"/>
          <w:lang w:eastAsia="ko-KR"/>
        </w:rPr>
        <w:t>설정</w:t>
      </w:r>
      <w:r w:rsidR="0050001F">
        <w:rPr>
          <w:rFonts w:hint="eastAsia"/>
          <w:lang w:eastAsia="ko-KR"/>
        </w:rPr>
        <w:t>된</w:t>
      </w:r>
      <w:r w:rsidR="0050001F" w:rsidRPr="0050001F">
        <w:rPr>
          <w:rFonts w:hint="eastAsia"/>
          <w:lang w:eastAsia="ko-KR"/>
        </w:rPr>
        <w:t>다</w:t>
      </w:r>
      <w:r w:rsidR="0050001F" w:rsidRPr="0050001F">
        <w:rPr>
          <w:rFonts w:hint="eastAsia"/>
          <w:lang w:eastAsia="ko-KR"/>
        </w:rPr>
        <w:t>.</w:t>
      </w:r>
    </w:p>
    <w:p w14:paraId="0046E73D" w14:textId="5BD97108" w:rsidR="00DB404A" w:rsidRDefault="00FB7EE9" w:rsidP="00DB404A">
      <w:pPr>
        <w:rPr>
          <w:lang w:eastAsia="ko-KR"/>
        </w:rPr>
      </w:pP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시스템에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반환된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측정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결과는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수정</w:t>
      </w:r>
      <w:r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없이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공유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위험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원칙에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의해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정의된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테스트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요구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사항과</w:t>
      </w:r>
      <w:r w:rsidRPr="00FB7EE9">
        <w:rPr>
          <w:rFonts w:hint="eastAsia"/>
          <w:lang w:eastAsia="ko-KR"/>
        </w:rPr>
        <w:t xml:space="preserve"> </w:t>
      </w:r>
      <w:r w:rsidRPr="00FB7EE9">
        <w:rPr>
          <w:rFonts w:hint="eastAsia"/>
          <w:lang w:eastAsia="ko-KR"/>
        </w:rPr>
        <w:t>비교</w:t>
      </w:r>
      <w:r>
        <w:rPr>
          <w:rFonts w:hint="eastAsia"/>
          <w:lang w:eastAsia="ko-KR"/>
        </w:rPr>
        <w:t>된</w:t>
      </w:r>
      <w:r w:rsidRPr="00FB7EE9">
        <w:rPr>
          <w:rFonts w:hint="eastAsia"/>
          <w:lang w:eastAsia="ko-KR"/>
        </w:rPr>
        <w:t>다</w:t>
      </w:r>
      <w:r w:rsidRPr="00FB7EE9">
        <w:rPr>
          <w:rFonts w:hint="eastAsia"/>
          <w:lang w:eastAsia="ko-KR"/>
        </w:rPr>
        <w:t>.</w:t>
      </w:r>
    </w:p>
    <w:p w14:paraId="184623A0" w14:textId="066060F9" w:rsidR="00DB404A" w:rsidRDefault="00777E41" w:rsidP="00DB404A">
      <w:pPr>
        <w:rPr>
          <w:lang w:eastAsia="ko-KR"/>
        </w:rPr>
      </w:pPr>
      <w:r w:rsidRPr="00777E41">
        <w:rPr>
          <w:rFonts w:hint="eastAsia"/>
          <w:lang w:eastAsia="ko-KR"/>
        </w:rPr>
        <w:t>공유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위험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원칙은</w:t>
      </w:r>
      <w:r w:rsidRPr="00777E41">
        <w:rPr>
          <w:rFonts w:hint="eastAsia"/>
          <w:lang w:eastAsia="ko-KR"/>
        </w:rPr>
        <w:t xml:space="preserve"> </w:t>
      </w:r>
      <w:r w:rsidRPr="00777E41">
        <w:rPr>
          <w:rFonts w:hint="eastAsia"/>
          <w:lang w:eastAsia="ko-KR"/>
        </w:rPr>
        <w:t>권고</w:t>
      </w:r>
      <w:r w:rsidRPr="00777E41">
        <w:rPr>
          <w:rFonts w:hint="eastAsia"/>
          <w:lang w:eastAsia="ko-KR"/>
        </w:rPr>
        <w:t xml:space="preserve"> ITU</w:t>
      </w:r>
      <w:r>
        <w:rPr>
          <w:lang w:eastAsia="ko-KR"/>
        </w:rPr>
        <w:t>-</w:t>
      </w:r>
      <w:r w:rsidRPr="00777E41">
        <w:rPr>
          <w:rFonts w:hint="eastAsia"/>
          <w:lang w:eastAsia="ko-KR"/>
        </w:rPr>
        <w:t>R M.1545 [7]</w:t>
      </w:r>
      <w:r w:rsidRPr="00777E41">
        <w:rPr>
          <w:rFonts w:hint="eastAsia"/>
          <w:lang w:eastAsia="ko-KR"/>
        </w:rPr>
        <w:t>에</w:t>
      </w:r>
      <w:r w:rsidRPr="00777E41">
        <w:rPr>
          <w:rFonts w:hint="eastAsia"/>
          <w:lang w:eastAsia="ko-KR"/>
        </w:rPr>
        <w:t xml:space="preserve"> </w:t>
      </w:r>
      <w:proofErr w:type="spellStart"/>
      <w:r w:rsidRPr="00777E41">
        <w:rPr>
          <w:rFonts w:hint="eastAsia"/>
          <w:lang w:eastAsia="ko-KR"/>
        </w:rPr>
        <w:t>정의되어있다</w:t>
      </w:r>
      <w:proofErr w:type="spellEnd"/>
      <w:r w:rsidRPr="00777E41">
        <w:rPr>
          <w:rFonts w:hint="eastAsia"/>
          <w:lang w:eastAsia="ko-KR"/>
        </w:rPr>
        <w:t>.</w:t>
      </w:r>
    </w:p>
    <w:p w14:paraId="6F99D1FE" w14:textId="44FE3281" w:rsidR="002E2CC8" w:rsidRDefault="0043689A" w:rsidP="00C83D21">
      <w:pPr>
        <w:pStyle w:val="2"/>
        <w:rPr>
          <w:lang w:eastAsia="ko-KR"/>
        </w:rPr>
      </w:pPr>
      <w:bookmarkStart w:id="9" w:name="_Toc30602650"/>
      <w:r>
        <w:rPr>
          <w:lang w:eastAsia="ko-KR"/>
        </w:rPr>
        <w:t>Conducted and radiated requirement reference points</w:t>
      </w:r>
      <w:bookmarkEnd w:id="9"/>
    </w:p>
    <w:p w14:paraId="66E468BC" w14:textId="11E53B44" w:rsidR="001848F0" w:rsidRPr="001848F0" w:rsidRDefault="001848F0" w:rsidP="001848F0">
      <w:pPr>
        <w:pStyle w:val="3"/>
        <w:rPr>
          <w:lang w:eastAsia="ko-KR"/>
        </w:rPr>
      </w:pPr>
      <w:bookmarkStart w:id="10" w:name="_Toc30602651"/>
      <w:r>
        <w:rPr>
          <w:lang w:eastAsia="ko-KR"/>
        </w:rPr>
        <w:t>BS type 1-C</w:t>
      </w:r>
      <w:bookmarkEnd w:id="10"/>
    </w:p>
    <w:p w14:paraId="18BB2D02" w14:textId="29FC5DF0" w:rsidR="0043689A" w:rsidRDefault="009D1906" w:rsidP="00001806">
      <w:pPr>
        <w:rPr>
          <w:lang w:eastAsia="ko-KR"/>
        </w:rPr>
      </w:pPr>
      <w:r w:rsidRPr="009D190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D1906">
        <w:rPr>
          <w:rFonts w:hint="eastAsia"/>
          <w:lang w:eastAsia="ko-KR"/>
        </w:rPr>
        <w:t xml:space="preserve"> 1-C</w:t>
      </w:r>
      <w:r w:rsidRPr="009D1906">
        <w:rPr>
          <w:rFonts w:hint="eastAsia"/>
          <w:lang w:eastAsia="ko-KR"/>
        </w:rPr>
        <w:t>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경우</w:t>
      </w:r>
      <w:r w:rsidRPr="009D1906">
        <w:rPr>
          <w:rFonts w:hint="eastAsia"/>
          <w:lang w:eastAsia="ko-KR"/>
        </w:rPr>
        <w:t xml:space="preserve">, </w:t>
      </w:r>
      <w:r w:rsidRPr="009D1906">
        <w:rPr>
          <w:rFonts w:hint="eastAsia"/>
          <w:lang w:eastAsia="ko-KR"/>
        </w:rPr>
        <w:t>정상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작동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조건에서</w:t>
      </w:r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구성을위한</w:t>
      </w:r>
      <w:proofErr w:type="spellEnd"/>
      <w:r w:rsidRPr="009D1906">
        <w:rPr>
          <w:rFonts w:hint="eastAsia"/>
          <w:lang w:eastAsia="ko-KR"/>
        </w:rPr>
        <w:t xml:space="preserve"> </w:t>
      </w:r>
      <w:proofErr w:type="spellStart"/>
      <w:r w:rsidRPr="009D1906">
        <w:rPr>
          <w:rFonts w:hint="eastAsia"/>
          <w:lang w:eastAsia="ko-KR"/>
        </w:rPr>
        <w:t>트랜시버</w:t>
      </w:r>
      <w:proofErr w:type="spellEnd"/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전체를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갖춘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단일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송신기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또는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수신기의</w:t>
      </w:r>
      <w:r w:rsidRPr="009D1906">
        <w:rPr>
          <w:rFonts w:hint="eastAsia"/>
          <w:lang w:eastAsia="ko-KR"/>
        </w:rPr>
        <w:t xml:space="preserve"> BS </w:t>
      </w:r>
      <w:r w:rsidRPr="009D1906">
        <w:rPr>
          <w:rFonts w:hint="eastAsia"/>
          <w:lang w:eastAsia="ko-KR"/>
        </w:rPr>
        <w:t>안테나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커넥터</w:t>
      </w:r>
      <w:r w:rsidRPr="009D1906">
        <w:rPr>
          <w:rFonts w:hint="eastAsia"/>
          <w:lang w:eastAsia="ko-KR"/>
        </w:rPr>
        <w:t xml:space="preserve"> (</w:t>
      </w:r>
      <w:r w:rsidRPr="009D1906">
        <w:rPr>
          <w:rFonts w:hint="eastAsia"/>
          <w:lang w:eastAsia="ko-KR"/>
        </w:rPr>
        <w:t>포트</w:t>
      </w:r>
      <w:r w:rsidRPr="009D1906">
        <w:rPr>
          <w:rFonts w:hint="eastAsia"/>
          <w:lang w:eastAsia="ko-KR"/>
        </w:rPr>
        <w:t xml:space="preserve"> A)</w:t>
      </w:r>
      <w:r w:rsidRPr="009D1906">
        <w:rPr>
          <w:rFonts w:hint="eastAsia"/>
          <w:lang w:eastAsia="ko-KR"/>
        </w:rPr>
        <w:t>에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요구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사항이</w:t>
      </w:r>
      <w:r w:rsidRPr="009D1906">
        <w:rPr>
          <w:rFonts w:hint="eastAsia"/>
          <w:lang w:eastAsia="ko-KR"/>
        </w:rPr>
        <w:t xml:space="preserve"> </w:t>
      </w:r>
      <w:r w:rsidRPr="009D1906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9D1906">
        <w:rPr>
          <w:rFonts w:hint="eastAsia"/>
          <w:lang w:eastAsia="ko-KR"/>
        </w:rPr>
        <w:t>다</w:t>
      </w:r>
      <w:r w:rsidRPr="009D1906">
        <w:rPr>
          <w:rFonts w:hint="eastAsia"/>
          <w:lang w:eastAsia="ko-KR"/>
        </w:rPr>
        <w:t>.</w:t>
      </w:r>
      <w:r w:rsidR="00496DFE">
        <w:rPr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증폭기</w:t>
      </w:r>
      <w:r w:rsidR="00496DFE" w:rsidRPr="00496DFE">
        <w:rPr>
          <w:rFonts w:hint="eastAsia"/>
          <w:lang w:eastAsia="ko-KR"/>
        </w:rPr>
        <w:t xml:space="preserve">, </w:t>
      </w:r>
      <w:r w:rsidR="00496DFE" w:rsidRPr="00496DFE">
        <w:rPr>
          <w:rFonts w:hint="eastAsia"/>
          <w:lang w:eastAsia="ko-KR"/>
        </w:rPr>
        <w:t>필터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이러한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조합과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같은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외부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장치를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사용하는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경우에는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파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엔드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안테나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커넥터</w:t>
      </w:r>
      <w:r w:rsidR="00496DFE" w:rsidRPr="00496DFE">
        <w:rPr>
          <w:rFonts w:hint="eastAsia"/>
          <w:lang w:eastAsia="ko-KR"/>
        </w:rPr>
        <w:t xml:space="preserve"> (</w:t>
      </w:r>
      <w:r w:rsidR="00496DFE" w:rsidRPr="00496DFE">
        <w:rPr>
          <w:rFonts w:hint="eastAsia"/>
          <w:lang w:eastAsia="ko-KR"/>
        </w:rPr>
        <w:t>포트</w:t>
      </w:r>
      <w:r w:rsidR="00496DFE" w:rsidRPr="00496DFE">
        <w:rPr>
          <w:rFonts w:hint="eastAsia"/>
          <w:lang w:eastAsia="ko-KR"/>
        </w:rPr>
        <w:t xml:space="preserve"> B)</w:t>
      </w:r>
      <w:r w:rsidR="00496DFE" w:rsidRPr="00496DFE">
        <w:rPr>
          <w:rFonts w:hint="eastAsia"/>
          <w:lang w:eastAsia="ko-KR"/>
        </w:rPr>
        <w:t>에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요구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사항이</w:t>
      </w:r>
      <w:r w:rsidR="00496DFE" w:rsidRPr="00496DFE">
        <w:rPr>
          <w:rFonts w:hint="eastAsia"/>
          <w:lang w:eastAsia="ko-KR"/>
        </w:rPr>
        <w:t xml:space="preserve"> </w:t>
      </w:r>
      <w:r w:rsidR="00496DFE" w:rsidRPr="00496DFE">
        <w:rPr>
          <w:rFonts w:hint="eastAsia"/>
          <w:lang w:eastAsia="ko-KR"/>
        </w:rPr>
        <w:t>적용</w:t>
      </w:r>
      <w:r w:rsidR="00496DFE">
        <w:rPr>
          <w:rFonts w:hint="eastAsia"/>
          <w:lang w:eastAsia="ko-KR"/>
        </w:rPr>
        <w:t>된</w:t>
      </w:r>
      <w:r w:rsidR="00496DFE" w:rsidRPr="00496DFE">
        <w:rPr>
          <w:rFonts w:hint="eastAsia"/>
          <w:lang w:eastAsia="ko-KR"/>
        </w:rPr>
        <w:t>다</w:t>
      </w:r>
      <w:r w:rsidR="00496DFE" w:rsidRPr="00496DFE">
        <w:rPr>
          <w:rFonts w:hint="eastAsia"/>
          <w:lang w:eastAsia="ko-KR"/>
        </w:rPr>
        <w:t>.</w:t>
      </w:r>
    </w:p>
    <w:p w14:paraId="51AC9A2D" w14:textId="59ECF712" w:rsidR="00001806" w:rsidRDefault="00001806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52BEA280" wp14:editId="6F68B407">
            <wp:extent cx="5567556" cy="1653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32" cy="165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4.3.1-1: BS type 1-C transmitter interface</w:t>
      </w:r>
    </w:p>
    <w:p w14:paraId="72CF52B1" w14:textId="0F0B6D21" w:rsidR="00CA7105" w:rsidRDefault="00CA7105" w:rsidP="00001806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42DAA9A" wp14:editId="240D8343">
            <wp:extent cx="5418161" cy="1667126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343" cy="168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eastAsia="ko-KR"/>
        </w:rPr>
        <w:br/>
      </w:r>
      <w:r w:rsidRPr="00CA7105">
        <w:rPr>
          <w:b/>
          <w:bCs/>
          <w:lang w:eastAsia="ko-KR"/>
        </w:rPr>
        <w:t>Figure 4.3.1-2 BS type 1-C receiver interface</w:t>
      </w:r>
    </w:p>
    <w:p w14:paraId="523A13C6" w14:textId="642AFE19" w:rsidR="00001806" w:rsidRDefault="00CA7105" w:rsidP="00CA7105">
      <w:pPr>
        <w:pStyle w:val="3"/>
        <w:rPr>
          <w:lang w:eastAsia="ko-KR"/>
        </w:rPr>
      </w:pPr>
      <w:bookmarkStart w:id="11" w:name="_Toc30602652"/>
      <w:r>
        <w:rPr>
          <w:lang w:eastAsia="ko-KR"/>
        </w:rPr>
        <w:lastRenderedPageBreak/>
        <w:t>BS type 1-H</w:t>
      </w:r>
      <w:bookmarkEnd w:id="11"/>
    </w:p>
    <w:p w14:paraId="0C2AC3FD" w14:textId="49466A82" w:rsidR="0043689A" w:rsidRDefault="002E0C2C" w:rsidP="0043689A">
      <w:pPr>
        <w:rPr>
          <w:lang w:eastAsia="ko-KR"/>
        </w:rPr>
      </w:pPr>
      <w:r w:rsidRPr="002E0C2C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2E0C2C">
        <w:rPr>
          <w:rFonts w:hint="eastAsia"/>
          <w:lang w:eastAsia="ko-KR"/>
        </w:rPr>
        <w:t xml:space="preserve"> 1-H</w:t>
      </w:r>
      <w:r w:rsidRPr="002E0C2C">
        <w:rPr>
          <w:rFonts w:hint="eastAsia"/>
          <w:lang w:eastAsia="ko-KR"/>
        </w:rPr>
        <w:t>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경우</w:t>
      </w:r>
      <w:r w:rsidRPr="002E0C2C">
        <w:rPr>
          <w:rFonts w:hint="eastAsia"/>
          <w:lang w:eastAsia="ko-KR"/>
        </w:rPr>
        <w:t xml:space="preserve">,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사항은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방사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사항과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수행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요구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사항으로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표시되는</w:t>
      </w:r>
      <w:r w:rsidRPr="002E0C2C">
        <w:rPr>
          <w:rFonts w:hint="eastAsia"/>
          <w:lang w:eastAsia="ko-KR"/>
        </w:rPr>
        <w:t xml:space="preserve"> 2 </w:t>
      </w:r>
      <w:r w:rsidRPr="002E0C2C">
        <w:rPr>
          <w:rFonts w:hint="eastAsia"/>
          <w:lang w:eastAsia="ko-KR"/>
        </w:rPr>
        <w:t>개의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기준점에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대해</w:t>
      </w:r>
      <w:r w:rsidRPr="002E0C2C">
        <w:rPr>
          <w:rFonts w:hint="eastAsia"/>
          <w:lang w:eastAsia="ko-KR"/>
        </w:rPr>
        <w:t xml:space="preserve"> </w:t>
      </w:r>
      <w:r w:rsidRPr="002E0C2C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2E0C2C">
        <w:rPr>
          <w:rFonts w:hint="eastAsia"/>
          <w:lang w:eastAsia="ko-KR"/>
        </w:rPr>
        <w:t>다</w:t>
      </w:r>
      <w:r w:rsidRPr="002E0C2C">
        <w:rPr>
          <w:rFonts w:hint="eastAsia"/>
          <w:lang w:eastAsia="ko-KR"/>
        </w:rPr>
        <w:t>.</w:t>
      </w:r>
    </w:p>
    <w:p w14:paraId="2D70CEE6" w14:textId="05972594" w:rsidR="003706EC" w:rsidRDefault="003706EC" w:rsidP="003706EC">
      <w:pPr>
        <w:jc w:val="center"/>
        <w:rPr>
          <w:lang w:eastAsia="ko-KR"/>
        </w:rPr>
      </w:pPr>
      <w:r w:rsidRPr="00EC34D6">
        <w:object w:dxaOrig="10801" w:dyaOrig="4410" w14:anchorId="5BBE26F1">
          <v:shape id="_x0000_i1026" type="#_x0000_t75" style="width:462.7pt;height:186.55pt" o:ole="">
            <v:imagedata r:id="rId15" o:title=""/>
          </v:shape>
          <o:OLEObject Type="Embed" ProgID="Visio.Drawing.15" ShapeID="_x0000_i1026" DrawAspect="Content" ObjectID="_1641985628" r:id="rId16"/>
        </w:object>
      </w:r>
      <w:r>
        <w:br/>
      </w:r>
      <w:r w:rsidRPr="003706EC">
        <w:rPr>
          <w:b/>
          <w:bCs/>
        </w:rPr>
        <w:t>Figure 4.3.2-1 Radiated and conducted reference points for BS type 1-H</w:t>
      </w:r>
    </w:p>
    <w:p w14:paraId="7D4CA19C" w14:textId="51BB003F" w:rsidR="007637AD" w:rsidRDefault="001F076A" w:rsidP="0043689A">
      <w:pPr>
        <w:rPr>
          <w:lang w:eastAsia="ko-KR"/>
        </w:rPr>
      </w:pP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특성은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무선</w:t>
      </w:r>
      <w:r w:rsidRPr="001F076A">
        <w:rPr>
          <w:rFonts w:hint="eastAsia"/>
          <w:lang w:eastAsia="ko-KR"/>
        </w:rPr>
        <w:t xml:space="preserve"> (OTA)</w:t>
      </w:r>
      <w:r w:rsidRPr="001F076A">
        <w:rPr>
          <w:rFonts w:hint="eastAsia"/>
          <w:lang w:eastAsia="ko-KR"/>
        </w:rPr>
        <w:t>을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통해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정의되며</w:t>
      </w:r>
      <w:r w:rsidRPr="001F076A">
        <w:rPr>
          <w:rFonts w:hint="eastAsia"/>
          <w:lang w:eastAsia="ko-KR"/>
        </w:rPr>
        <w:t xml:space="preserve">, </w:t>
      </w:r>
      <w:r w:rsidRPr="001F076A">
        <w:rPr>
          <w:rFonts w:hint="eastAsia"/>
          <w:lang w:eastAsia="ko-KR"/>
        </w:rPr>
        <w:t>작동</w:t>
      </w:r>
      <w:r w:rsidRPr="001F076A">
        <w:rPr>
          <w:rFonts w:hint="eastAsia"/>
          <w:lang w:eastAsia="ko-KR"/>
        </w:rPr>
        <w:t xml:space="preserve"> </w:t>
      </w:r>
      <w:proofErr w:type="spellStart"/>
      <w:r w:rsidRPr="001F076A">
        <w:rPr>
          <w:rFonts w:hint="eastAsia"/>
          <w:lang w:eastAsia="ko-KR"/>
        </w:rPr>
        <w:t>대역별</w:t>
      </w:r>
      <w:proofErr w:type="spellEnd"/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인터페이스는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방사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인터페이스</w:t>
      </w:r>
      <w:r w:rsidRPr="001F076A">
        <w:rPr>
          <w:rFonts w:hint="eastAsia"/>
          <w:lang w:eastAsia="ko-KR"/>
        </w:rPr>
        <w:t xml:space="preserve"> </w:t>
      </w:r>
      <w:r w:rsidRPr="001F076A">
        <w:rPr>
          <w:rFonts w:hint="eastAsia"/>
          <w:lang w:eastAsia="ko-KR"/>
        </w:rPr>
        <w:t>경계</w:t>
      </w:r>
      <w:r w:rsidRPr="001F076A">
        <w:rPr>
          <w:rFonts w:hint="eastAsia"/>
          <w:lang w:eastAsia="ko-KR"/>
        </w:rPr>
        <w:t xml:space="preserve"> (RIB)</w:t>
      </w:r>
      <w:r w:rsidRPr="001F076A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1F076A">
        <w:rPr>
          <w:rFonts w:hint="eastAsia"/>
          <w:lang w:eastAsia="ko-KR"/>
        </w:rPr>
        <w:t>다</w:t>
      </w:r>
      <w:r w:rsidRPr="001F076A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>
        <w:rPr>
          <w:rFonts w:hint="eastAsia"/>
          <w:lang w:eastAsia="ko-KR"/>
        </w:rPr>
        <w:t>방</w:t>
      </w:r>
      <w:r w:rsidR="006D01B0" w:rsidRPr="006D01B0">
        <w:rPr>
          <w:rFonts w:hint="eastAsia"/>
          <w:lang w:eastAsia="ko-KR"/>
        </w:rPr>
        <w:t>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사항은</w:t>
      </w:r>
      <w:r w:rsidR="006D01B0" w:rsidRPr="006D01B0">
        <w:rPr>
          <w:rFonts w:hint="eastAsia"/>
          <w:lang w:eastAsia="ko-KR"/>
        </w:rPr>
        <w:t xml:space="preserve"> 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사항이라고도</w:t>
      </w:r>
      <w:r w:rsidR="006D01B0">
        <w:rPr>
          <w:rFonts w:hint="eastAsia"/>
          <w:lang w:eastAsia="ko-KR"/>
        </w:rPr>
        <w:t xml:space="preserve"> </w:t>
      </w:r>
      <w:r w:rsidR="006D01B0">
        <w:rPr>
          <w:rFonts w:hint="eastAsia"/>
          <w:lang w:eastAsia="ko-KR"/>
        </w:rPr>
        <w:t>한</w:t>
      </w:r>
      <w:r w:rsidR="006D01B0" w:rsidRPr="006D01B0">
        <w:rPr>
          <w:rFonts w:hint="eastAsia"/>
          <w:lang w:eastAsia="ko-KR"/>
        </w:rPr>
        <w:t>다</w:t>
      </w:r>
      <w:r w:rsidR="006D01B0" w:rsidRPr="006D01B0">
        <w:rPr>
          <w:rFonts w:hint="eastAsia"/>
          <w:lang w:eastAsia="ko-KR"/>
        </w:rPr>
        <w:t>.</w:t>
      </w:r>
      <w:r w:rsidR="006D01B0">
        <w:rPr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 xml:space="preserve">OTA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적용되는</w:t>
      </w:r>
      <w:r w:rsidR="006D01B0" w:rsidRPr="006D01B0">
        <w:rPr>
          <w:rFonts w:hint="eastAsia"/>
          <w:lang w:eastAsia="ko-KR"/>
        </w:rPr>
        <w:t xml:space="preserve"> (</w:t>
      </w:r>
      <w:r w:rsidR="006D01B0" w:rsidRPr="006D01B0">
        <w:rPr>
          <w:rFonts w:hint="eastAsia"/>
          <w:lang w:eastAsia="ko-KR"/>
        </w:rPr>
        <w:t>공간</w:t>
      </w:r>
      <w:r w:rsidR="006D01B0" w:rsidRPr="006D01B0">
        <w:rPr>
          <w:rFonts w:hint="eastAsia"/>
          <w:lang w:eastAsia="ko-KR"/>
        </w:rPr>
        <w:t xml:space="preserve">) </w:t>
      </w:r>
      <w:r w:rsidR="006D01B0" w:rsidRPr="006D01B0">
        <w:rPr>
          <w:rFonts w:hint="eastAsia"/>
          <w:lang w:eastAsia="ko-KR"/>
        </w:rPr>
        <w:t>특성은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각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요구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사항에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대해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자세히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설명되어</w:t>
      </w:r>
      <w:r w:rsidR="006D01B0" w:rsidRPr="006D01B0">
        <w:rPr>
          <w:rFonts w:hint="eastAsia"/>
          <w:lang w:eastAsia="ko-KR"/>
        </w:rPr>
        <w:t xml:space="preserve"> </w:t>
      </w:r>
      <w:r w:rsidR="006D01B0" w:rsidRPr="006D01B0">
        <w:rPr>
          <w:rFonts w:hint="eastAsia"/>
          <w:lang w:eastAsia="ko-KR"/>
        </w:rPr>
        <w:t>있다</w:t>
      </w:r>
      <w:r w:rsidR="006D01B0" w:rsidRPr="006D01B0">
        <w:rPr>
          <w:rFonts w:hint="eastAsia"/>
          <w:lang w:eastAsia="ko-KR"/>
        </w:rPr>
        <w:t>.</w:t>
      </w:r>
    </w:p>
    <w:p w14:paraId="0E054FC0" w14:textId="02A8A66D" w:rsidR="00FC2401" w:rsidRDefault="00FC2401" w:rsidP="0043689A">
      <w:pPr>
        <w:rPr>
          <w:lang w:eastAsia="ko-KR"/>
        </w:rPr>
      </w:pPr>
      <w:r w:rsidRPr="00FC2401">
        <w:rPr>
          <w:rFonts w:hint="eastAsia"/>
          <w:lang w:eastAsia="ko-KR"/>
        </w:rPr>
        <w:t>전도성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특성은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배열과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개별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안테나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사이에서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수행되는</w:t>
      </w:r>
      <w:r w:rsidRPr="00FC2401">
        <w:rPr>
          <w:rFonts w:hint="eastAsia"/>
          <w:lang w:eastAsia="ko-KR"/>
        </w:rPr>
        <w:t xml:space="preserve"> </w:t>
      </w:r>
      <w:proofErr w:type="spellStart"/>
      <w:r w:rsidRPr="00FC2401">
        <w:rPr>
          <w:rFonts w:hint="eastAsia"/>
          <w:lang w:eastAsia="ko-KR"/>
        </w:rPr>
        <w:t>트랜시버</w:t>
      </w:r>
      <w:proofErr w:type="spellEnd"/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배열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경계의</w:t>
      </w:r>
      <w:r w:rsidRPr="00FC2401">
        <w:rPr>
          <w:rFonts w:hint="eastAsia"/>
          <w:lang w:eastAsia="ko-KR"/>
        </w:rPr>
        <w:t xml:space="preserve"> TAB </w:t>
      </w:r>
      <w:r w:rsidRPr="00FC2401">
        <w:rPr>
          <w:rFonts w:hint="eastAsia"/>
          <w:lang w:eastAsia="ko-KR"/>
        </w:rPr>
        <w:t>커넥터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그룹에</w:t>
      </w:r>
      <w:r w:rsidRPr="00FC2401">
        <w:rPr>
          <w:rFonts w:hint="eastAsia"/>
          <w:lang w:eastAsia="ko-KR"/>
        </w:rPr>
        <w:t xml:space="preserve"> </w:t>
      </w:r>
      <w:r w:rsidRPr="00FC2401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C2401">
        <w:rPr>
          <w:rFonts w:hint="eastAsia"/>
          <w:lang w:eastAsia="ko-KR"/>
        </w:rPr>
        <w:t>다</w:t>
      </w:r>
      <w:r w:rsidRPr="00FC2401">
        <w:rPr>
          <w:rFonts w:hint="eastAsia"/>
          <w:lang w:eastAsia="ko-KR"/>
        </w:rPr>
        <w:t>.</w:t>
      </w:r>
    </w:p>
    <w:p w14:paraId="1B054E89" w14:textId="2A9BADC7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생성하고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복조를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수행하는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기능의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일부이다</w:t>
      </w:r>
      <w:r w:rsidRPr="00B41AC4">
        <w:rPr>
          <w:rFonts w:hint="eastAsia"/>
          <w:lang w:eastAsia="ko-KR"/>
        </w:rPr>
        <w:t>.</w:t>
      </w:r>
    </w:p>
    <w:p w14:paraId="31666A02" w14:textId="68537D3C" w:rsidR="00B41AC4" w:rsidRDefault="00B41AC4" w:rsidP="0043689A">
      <w:pPr>
        <w:rPr>
          <w:lang w:eastAsia="ko-KR"/>
        </w:rPr>
      </w:pP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개수의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포함한다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유닛으로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결합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될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송신기</w:t>
      </w:r>
      <w:r w:rsidRPr="00B41AC4">
        <w:rPr>
          <w:rFonts w:hint="eastAsia"/>
          <w:lang w:eastAsia="ko-KR"/>
        </w:rPr>
        <w:t xml:space="preserve"> /</w:t>
      </w:r>
      <w:proofErr w:type="gram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수신기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병렬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독립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변조된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심볼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스트림을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전송</w:t>
      </w:r>
      <w:r w:rsidRPr="00B41AC4">
        <w:rPr>
          <w:rFonts w:hint="eastAsia"/>
          <w:lang w:eastAsia="ko-KR"/>
        </w:rPr>
        <w:t xml:space="preserve"> / </w:t>
      </w:r>
      <w:r w:rsidRPr="00B41AC4">
        <w:rPr>
          <w:rFonts w:hint="eastAsia"/>
          <w:lang w:eastAsia="ko-KR"/>
        </w:rPr>
        <w:t>수신하는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능력을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갖는다</w:t>
      </w:r>
      <w:r w:rsidRPr="00B41AC4">
        <w:rPr>
          <w:rFonts w:hint="eastAsia"/>
          <w:lang w:eastAsia="ko-KR"/>
        </w:rPr>
        <w:t>.</w:t>
      </w:r>
    </w:p>
    <w:p w14:paraId="65F84641" w14:textId="2C68C120" w:rsidR="00B41AC4" w:rsidRDefault="00B41AC4" w:rsidP="0043689A">
      <w:pPr>
        <w:rPr>
          <w:lang w:eastAsia="ko-KR"/>
        </w:rPr>
      </w:pPr>
      <w:r w:rsidRPr="00B41AC4">
        <w:rPr>
          <w:rFonts w:hint="eastAsia"/>
          <w:lang w:eastAsia="ko-KR"/>
        </w:rPr>
        <w:t>복합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안테나에는</w:t>
      </w:r>
      <w:r w:rsidRPr="00B41AC4">
        <w:rPr>
          <w:rFonts w:hint="eastAsia"/>
          <w:lang w:eastAsia="ko-KR"/>
        </w:rPr>
        <w:t xml:space="preserve"> RDN (Radio Distribution Network) </w:t>
      </w:r>
      <w:r w:rsidRPr="00B41AC4">
        <w:rPr>
          <w:rFonts w:hint="eastAsia"/>
          <w:lang w:eastAsia="ko-KR"/>
        </w:rPr>
        <w:t>및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배열이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포함되어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있다</w:t>
      </w:r>
      <w:r w:rsidRPr="00B41AC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41AC4">
        <w:rPr>
          <w:rFonts w:hint="eastAsia"/>
          <w:lang w:eastAsia="ko-KR"/>
        </w:rPr>
        <w:t>RDN</w:t>
      </w:r>
      <w:r w:rsidRPr="00B41AC4">
        <w:rPr>
          <w:rFonts w:hint="eastAsia"/>
          <w:lang w:eastAsia="ko-KR"/>
        </w:rPr>
        <w:t>은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구현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특정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방식으로</w:t>
      </w:r>
      <w:r w:rsidRPr="00B41AC4">
        <w:rPr>
          <w:rFonts w:hint="eastAsia"/>
          <w:lang w:eastAsia="ko-KR"/>
        </w:rPr>
        <w:t xml:space="preserve">,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proofErr w:type="gramStart"/>
      <w:r w:rsidRPr="00B41AC4">
        <w:rPr>
          <w:rFonts w:hint="eastAsia"/>
          <w:lang w:eastAsia="ko-KR"/>
        </w:rPr>
        <w:t>생성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된</w:t>
      </w:r>
      <w:proofErr w:type="gramEnd"/>
      <w:r w:rsidRPr="00B41AC4">
        <w:rPr>
          <w:rFonts w:hint="eastAsia"/>
          <w:lang w:eastAsia="ko-KR"/>
        </w:rPr>
        <w:t xml:space="preserve"> RF </w:t>
      </w:r>
      <w:r w:rsidRPr="00B41AC4">
        <w:rPr>
          <w:rFonts w:hint="eastAsia"/>
          <w:lang w:eastAsia="ko-KR"/>
        </w:rPr>
        <w:t>전력을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혹은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분배하</w:t>
      </w:r>
      <w:r w:rsidRPr="00B41AC4">
        <w:rPr>
          <w:rFonts w:hint="eastAsia"/>
          <w:lang w:eastAsia="ko-KR"/>
        </w:rPr>
        <w:t>거나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안테나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의해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수집된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무선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신호를</w:t>
      </w:r>
      <w:r w:rsidRPr="00B41AC4">
        <w:rPr>
          <w:rFonts w:hint="eastAsia"/>
          <w:lang w:eastAsia="ko-KR"/>
        </w:rPr>
        <w:t xml:space="preserve"> </w:t>
      </w:r>
      <w:proofErr w:type="spellStart"/>
      <w:r w:rsidRPr="00B41AC4">
        <w:rPr>
          <w:rFonts w:hint="eastAsia"/>
          <w:lang w:eastAsia="ko-KR"/>
        </w:rPr>
        <w:t>트랜시버</w:t>
      </w:r>
      <w:proofErr w:type="spellEnd"/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유닛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어레이에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분배하는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선형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수동</w:t>
      </w:r>
      <w:r w:rsidRPr="00B41AC4">
        <w:rPr>
          <w:rFonts w:hint="eastAsia"/>
          <w:lang w:eastAsia="ko-KR"/>
        </w:rPr>
        <w:t xml:space="preserve"> </w:t>
      </w:r>
      <w:r w:rsidRPr="00B41AC4">
        <w:rPr>
          <w:rFonts w:hint="eastAsia"/>
          <w:lang w:eastAsia="ko-KR"/>
        </w:rPr>
        <w:t>네트워크이다</w:t>
      </w:r>
      <w:r w:rsidRPr="00B41AC4">
        <w:rPr>
          <w:rFonts w:hint="eastAsia"/>
          <w:lang w:eastAsia="ko-KR"/>
        </w:rPr>
        <w:t>.</w:t>
      </w:r>
    </w:p>
    <w:p w14:paraId="49C5B9D9" w14:textId="2425336B" w:rsidR="008817D1" w:rsidRDefault="008817D1" w:rsidP="0043689A">
      <w:pPr>
        <w:rPr>
          <w:lang w:eastAsia="ko-KR"/>
        </w:rPr>
      </w:pPr>
      <w:proofErr w:type="gramStart"/>
      <w:r w:rsidRPr="008817D1">
        <w:rPr>
          <w:rFonts w:hint="eastAsia"/>
          <w:lang w:eastAsia="ko-KR"/>
        </w:rPr>
        <w:lastRenderedPageBreak/>
        <w:t>수행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된</w:t>
      </w:r>
      <w:proofErr w:type="gram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사항이</w:t>
      </w:r>
      <w:r w:rsidRPr="008817D1">
        <w:rPr>
          <w:rFonts w:hint="eastAsia"/>
          <w:lang w:eastAsia="ko-KR"/>
        </w:rPr>
        <w:t xml:space="preserve"> </w:t>
      </w:r>
      <w:proofErr w:type="spellStart"/>
      <w:r w:rsidRPr="008817D1">
        <w:rPr>
          <w:rFonts w:hint="eastAsia"/>
          <w:lang w:eastAsia="ko-KR"/>
        </w:rPr>
        <w:t>트랜시버</w:t>
      </w:r>
      <w:proofErr w:type="spellEnd"/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어레이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경계에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적용되는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방법은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해당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요구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사항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하위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절에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자세히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설명되어</w:t>
      </w:r>
      <w:r w:rsidRPr="008817D1">
        <w:rPr>
          <w:rFonts w:hint="eastAsia"/>
          <w:lang w:eastAsia="ko-KR"/>
        </w:rPr>
        <w:t xml:space="preserve"> </w:t>
      </w:r>
      <w:r w:rsidRPr="008817D1">
        <w:rPr>
          <w:rFonts w:hint="eastAsia"/>
          <w:lang w:eastAsia="ko-KR"/>
        </w:rPr>
        <w:t>있다</w:t>
      </w:r>
      <w:r w:rsidRPr="008817D1">
        <w:rPr>
          <w:rFonts w:hint="eastAsia"/>
          <w:lang w:eastAsia="ko-KR"/>
        </w:rPr>
        <w:t>.</w:t>
      </w:r>
    </w:p>
    <w:p w14:paraId="70BDEB58" w14:textId="4C3E0EBC" w:rsidR="007637AD" w:rsidRDefault="004C13EE" w:rsidP="004C13EE">
      <w:pPr>
        <w:pStyle w:val="3"/>
        <w:rPr>
          <w:lang w:eastAsia="ko-KR"/>
        </w:rPr>
      </w:pPr>
      <w:bookmarkStart w:id="12" w:name="_Toc30602653"/>
      <w:r w:rsidRPr="004C13EE">
        <w:rPr>
          <w:lang w:eastAsia="ko-KR"/>
        </w:rPr>
        <w:t>BS type 1-O and BS type 2-O</w:t>
      </w:r>
      <w:bookmarkEnd w:id="12"/>
    </w:p>
    <w:p w14:paraId="649BBC07" w14:textId="63BC3290" w:rsidR="007637AD" w:rsidRDefault="004C13EE" w:rsidP="0043689A">
      <w:pPr>
        <w:rPr>
          <w:lang w:eastAsia="ko-KR"/>
        </w:rPr>
      </w:pPr>
      <w:r w:rsidRPr="004C13EE">
        <w:rPr>
          <w:rFonts w:hint="eastAsia"/>
          <w:lang w:eastAsia="ko-KR"/>
        </w:rPr>
        <w:t>BS</w:t>
      </w:r>
      <w:r>
        <w:rPr>
          <w:lang w:eastAsia="ko-KR"/>
        </w:rPr>
        <w:t xml:space="preserve"> type</w:t>
      </w:r>
      <w:r w:rsidRPr="004C13EE">
        <w:rPr>
          <w:rFonts w:hint="eastAsia"/>
          <w:lang w:eastAsia="ko-KR"/>
        </w:rPr>
        <w:t xml:space="preserve"> 1-O </w:t>
      </w:r>
      <w:r w:rsidRPr="004C13EE">
        <w:rPr>
          <w:rFonts w:hint="eastAsia"/>
          <w:lang w:eastAsia="ko-KR"/>
        </w:rPr>
        <w:t>및</w:t>
      </w:r>
      <w:r w:rsidRPr="004C13E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4C13EE">
        <w:rPr>
          <w:rFonts w:hint="eastAsia"/>
          <w:lang w:eastAsia="ko-KR"/>
        </w:rPr>
        <w:t xml:space="preserve"> 2-O</w:t>
      </w:r>
      <w:r w:rsidRPr="004C13EE">
        <w:rPr>
          <w:rFonts w:hint="eastAsia"/>
          <w:lang w:eastAsia="ko-KR"/>
        </w:rPr>
        <w:t>의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특성은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무선</w:t>
      </w:r>
      <w:r w:rsidRPr="004C13EE">
        <w:rPr>
          <w:rFonts w:hint="eastAsia"/>
          <w:lang w:eastAsia="ko-KR"/>
        </w:rPr>
        <w:t xml:space="preserve"> (OTA)</w:t>
      </w:r>
      <w:r w:rsidRPr="004C13EE">
        <w:rPr>
          <w:rFonts w:hint="eastAsia"/>
          <w:lang w:eastAsia="ko-KR"/>
        </w:rPr>
        <w:t>을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통해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정의되며</w:t>
      </w:r>
      <w:r w:rsidRPr="004C13EE">
        <w:rPr>
          <w:rFonts w:hint="eastAsia"/>
          <w:lang w:eastAsia="ko-KR"/>
        </w:rPr>
        <w:t xml:space="preserve">, </w:t>
      </w:r>
      <w:r w:rsidRPr="004C13EE">
        <w:rPr>
          <w:rFonts w:hint="eastAsia"/>
          <w:lang w:eastAsia="ko-KR"/>
        </w:rPr>
        <w:t>작동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대역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특정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인터페이스는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방사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인터페이스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경계</w:t>
      </w:r>
      <w:r w:rsidRPr="004C13EE">
        <w:rPr>
          <w:rFonts w:hint="eastAsia"/>
          <w:lang w:eastAsia="ko-KR"/>
        </w:rPr>
        <w:t xml:space="preserve"> (RIB)</w:t>
      </w:r>
      <w:r w:rsidRPr="004C13EE"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방</w:t>
      </w:r>
      <w:r w:rsidRPr="004C13EE">
        <w:rPr>
          <w:rFonts w:hint="eastAsia"/>
          <w:lang w:eastAsia="ko-KR"/>
        </w:rPr>
        <w:t>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사항은</w:t>
      </w:r>
      <w:r w:rsidRPr="004C13EE">
        <w:rPr>
          <w:rFonts w:hint="eastAsia"/>
          <w:lang w:eastAsia="ko-KR"/>
        </w:rPr>
        <w:t xml:space="preserve"> OTA </w:t>
      </w:r>
      <w:r w:rsidRPr="004C13EE">
        <w:rPr>
          <w:rFonts w:hint="eastAsia"/>
          <w:lang w:eastAsia="ko-KR"/>
        </w:rPr>
        <w:t>요구</w:t>
      </w:r>
      <w:r w:rsidRPr="004C13EE">
        <w:rPr>
          <w:rFonts w:hint="eastAsia"/>
          <w:lang w:eastAsia="ko-KR"/>
        </w:rPr>
        <w:t xml:space="preserve"> </w:t>
      </w:r>
      <w:r w:rsidRPr="004C13EE">
        <w:rPr>
          <w:rFonts w:hint="eastAsia"/>
          <w:lang w:eastAsia="ko-KR"/>
        </w:rPr>
        <w:t>사항이라고도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4C13EE">
        <w:rPr>
          <w:rFonts w:hint="eastAsia"/>
          <w:lang w:eastAsia="ko-KR"/>
        </w:rPr>
        <w:t>다</w:t>
      </w:r>
      <w:r w:rsidRPr="004C13EE">
        <w:rPr>
          <w:rFonts w:hint="eastAsia"/>
          <w:lang w:eastAsia="ko-KR"/>
        </w:rPr>
        <w:t>.</w:t>
      </w:r>
      <w:r w:rsidR="00CB03EB">
        <w:rPr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 xml:space="preserve">OTA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적용되는</w:t>
      </w:r>
      <w:r w:rsidR="00CB03EB" w:rsidRPr="00CB03EB">
        <w:rPr>
          <w:rFonts w:hint="eastAsia"/>
          <w:lang w:eastAsia="ko-KR"/>
        </w:rPr>
        <w:t xml:space="preserve"> (</w:t>
      </w:r>
      <w:r w:rsidR="00CB03EB" w:rsidRPr="00CB03EB">
        <w:rPr>
          <w:rFonts w:hint="eastAsia"/>
          <w:lang w:eastAsia="ko-KR"/>
        </w:rPr>
        <w:t>공간</w:t>
      </w:r>
      <w:r w:rsidR="00CB03EB" w:rsidRPr="00CB03EB">
        <w:rPr>
          <w:rFonts w:hint="eastAsia"/>
          <w:lang w:eastAsia="ko-KR"/>
        </w:rPr>
        <w:t xml:space="preserve">) </w:t>
      </w:r>
      <w:r w:rsidR="00CB03EB" w:rsidRPr="00CB03EB">
        <w:rPr>
          <w:rFonts w:hint="eastAsia"/>
          <w:lang w:eastAsia="ko-KR"/>
        </w:rPr>
        <w:t>특성은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각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요구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사항에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대해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자세히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설명되어</w:t>
      </w:r>
      <w:r w:rsidR="00CB03EB" w:rsidRPr="00CB03EB">
        <w:rPr>
          <w:rFonts w:hint="eastAsia"/>
          <w:lang w:eastAsia="ko-KR"/>
        </w:rPr>
        <w:t xml:space="preserve"> </w:t>
      </w:r>
      <w:r w:rsidR="00CB03EB" w:rsidRPr="00CB03EB">
        <w:rPr>
          <w:rFonts w:hint="eastAsia"/>
          <w:lang w:eastAsia="ko-KR"/>
        </w:rPr>
        <w:t>있다</w:t>
      </w:r>
      <w:r w:rsidR="00CB03EB" w:rsidRPr="00CB03EB">
        <w:rPr>
          <w:rFonts w:hint="eastAsia"/>
          <w:lang w:eastAsia="ko-KR"/>
        </w:rPr>
        <w:t>.</w:t>
      </w:r>
    </w:p>
    <w:p w14:paraId="45ECBA05" w14:textId="3F74DEC4" w:rsidR="00E7252B" w:rsidRDefault="00E7252B" w:rsidP="00E7252B">
      <w:pPr>
        <w:jc w:val="center"/>
        <w:rPr>
          <w:lang w:eastAsia="ko-KR"/>
        </w:rPr>
      </w:pPr>
      <w:r w:rsidRPr="00EC34D6">
        <w:object w:dxaOrig="6615" w:dyaOrig="3496" w14:anchorId="25A92763">
          <v:shape id="_x0000_i1027" type="#_x0000_t75" style="width:330.55pt;height:172.8pt" o:ole="">
            <v:imagedata r:id="rId17" o:title=""/>
          </v:shape>
          <o:OLEObject Type="Embed" ProgID="Visio.Drawing.15" ShapeID="_x0000_i1027" DrawAspect="Content" ObjectID="_1641985629" r:id="rId18"/>
        </w:object>
      </w:r>
      <w:r>
        <w:br/>
      </w:r>
      <w:r w:rsidRPr="00E7252B">
        <w:rPr>
          <w:rFonts w:hint="eastAsia"/>
          <w:b/>
          <w:bCs/>
          <w:lang w:eastAsia="ko-KR"/>
        </w:rPr>
        <w:t>F</w:t>
      </w:r>
      <w:r w:rsidRPr="00E7252B">
        <w:rPr>
          <w:b/>
          <w:bCs/>
          <w:lang w:eastAsia="ko-KR"/>
        </w:rPr>
        <w:t>igure 4.3.3-1 Radiated reference points for BS type 1-O and BS type 2-O</w:t>
      </w:r>
    </w:p>
    <w:p w14:paraId="3C530048" w14:textId="2E4034DE" w:rsidR="007637AD" w:rsidRDefault="00226431" w:rsidP="0043689A">
      <w:pPr>
        <w:rPr>
          <w:lang w:eastAsia="ko-KR"/>
        </w:rPr>
      </w:pP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요구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사항은</w:t>
      </w:r>
      <w:r w:rsidRPr="00226431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수행된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인터페이스에서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규정되며</w:t>
      </w:r>
      <w:r w:rsidRPr="00226431"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기준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안테나는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테스트중인</w:t>
      </w:r>
      <w:r w:rsidRPr="00226431">
        <w:rPr>
          <w:rFonts w:hint="eastAsia"/>
          <w:lang w:eastAsia="ko-KR"/>
        </w:rPr>
        <w:t xml:space="preserve"> BS</w:t>
      </w:r>
      <w:r w:rsidRPr="00226431">
        <w:rPr>
          <w:rFonts w:hint="eastAsia"/>
          <w:lang w:eastAsia="ko-KR"/>
        </w:rPr>
        <w:t>의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일부를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형성하지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않지만</w:t>
      </w:r>
      <w:r w:rsidRPr="00226431">
        <w:rPr>
          <w:rFonts w:hint="eastAsia"/>
          <w:lang w:eastAsia="ko-KR"/>
        </w:rPr>
        <w:t xml:space="preserve">, </w:t>
      </w:r>
      <w:r>
        <w:rPr>
          <w:lang w:eastAsia="ko-KR"/>
        </w:rPr>
        <w:t>4.9</w:t>
      </w:r>
      <w:r>
        <w:rPr>
          <w:rFonts w:hint="eastAsia"/>
          <w:lang w:eastAsia="ko-KR"/>
        </w:rPr>
        <w:t>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정의된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o-located</w:t>
      </w:r>
      <w:r w:rsidRPr="00226431">
        <w:rPr>
          <w:rFonts w:hint="eastAsia"/>
          <w:lang w:eastAsia="ko-KR"/>
        </w:rPr>
        <w:t xml:space="preserve"> </w:t>
      </w:r>
      <w:proofErr w:type="spellStart"/>
      <w:r w:rsidRPr="00226431">
        <w:rPr>
          <w:rFonts w:hint="eastAsia"/>
          <w:lang w:eastAsia="ko-KR"/>
        </w:rPr>
        <w:t>된</w:t>
      </w:r>
      <w:r>
        <w:rPr>
          <w:rFonts w:hint="eastAsia"/>
          <w:lang w:eastAsia="ko-KR"/>
        </w:rPr>
        <w:t>시스템의</w:t>
      </w:r>
      <w:proofErr w:type="spellEnd"/>
      <w:r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대표적인</w:t>
      </w:r>
      <w:r w:rsidRPr="00226431">
        <w:rPr>
          <w:rFonts w:hint="eastAsia"/>
          <w:lang w:eastAsia="ko-KR"/>
        </w:rPr>
        <w:t xml:space="preserve"> OTA </w:t>
      </w:r>
      <w:r w:rsidRPr="00226431">
        <w:rPr>
          <w:rFonts w:hint="eastAsia"/>
          <w:lang w:eastAsia="ko-KR"/>
        </w:rPr>
        <w:t>전력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레벨을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제공하는</w:t>
      </w:r>
      <w:r w:rsidRPr="00226431">
        <w:rPr>
          <w:rFonts w:hint="eastAsia"/>
          <w:lang w:eastAsia="ko-KR"/>
        </w:rPr>
        <w:t xml:space="preserve"> </w:t>
      </w:r>
      <w:r w:rsidRPr="00226431">
        <w:rPr>
          <w:rFonts w:hint="eastAsia"/>
          <w:lang w:eastAsia="ko-KR"/>
        </w:rPr>
        <w:t>수단이다</w:t>
      </w:r>
      <w:r>
        <w:rPr>
          <w:lang w:eastAsia="ko-KR"/>
        </w:rPr>
        <w:t>.</w:t>
      </w:r>
    </w:p>
    <w:p w14:paraId="185468C1" w14:textId="716226CB" w:rsidR="007637AD" w:rsidRDefault="00047C52" w:rsidP="0043689A">
      <w:pPr>
        <w:rPr>
          <w:lang w:eastAsia="ko-KR"/>
        </w:rPr>
      </w:pPr>
      <w:r w:rsidRPr="00047C52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47C52">
        <w:rPr>
          <w:rFonts w:hint="eastAsia"/>
          <w:lang w:eastAsia="ko-KR"/>
        </w:rPr>
        <w:t xml:space="preserve"> 1-O</w:t>
      </w:r>
      <w:r w:rsidRPr="00047C52">
        <w:rPr>
          <w:rFonts w:hint="eastAsia"/>
          <w:lang w:eastAsia="ko-KR"/>
        </w:rPr>
        <w:t>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경우</w:t>
      </w:r>
      <w:r w:rsidRPr="00047C52">
        <w:rPr>
          <w:rFonts w:hint="eastAsia"/>
          <w:lang w:eastAsia="ko-KR"/>
        </w:rPr>
        <w:t xml:space="preserve">,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어레이는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적어도</w:t>
      </w:r>
      <w:r w:rsidRPr="00047C52">
        <w:rPr>
          <w:rFonts w:hint="eastAsia"/>
          <w:lang w:eastAsia="ko-KR"/>
        </w:rPr>
        <w:t xml:space="preserve"> 8 </w:t>
      </w:r>
      <w:r w:rsidRPr="00047C52">
        <w:rPr>
          <w:rFonts w:hint="eastAsia"/>
          <w:lang w:eastAsia="ko-KR"/>
        </w:rPr>
        <w:t>개의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포함해야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47C52">
        <w:rPr>
          <w:rFonts w:hint="eastAsia"/>
          <w:lang w:eastAsia="ko-KR"/>
        </w:rPr>
        <w:t>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및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proofErr w:type="spellStart"/>
      <w:r w:rsidRPr="00047C52">
        <w:rPr>
          <w:rFonts w:hint="eastAsia"/>
          <w:lang w:eastAsia="ko-KR"/>
        </w:rPr>
        <w:t>트랜시버</w:t>
      </w:r>
      <w:proofErr w:type="spell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유닛으로</w:t>
      </w:r>
      <w:r w:rsidRPr="00047C52">
        <w:rPr>
          <w:rFonts w:hint="eastAsia"/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결합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될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있다</w:t>
      </w:r>
      <w:r w:rsidRPr="00047C52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proofErr w:type="gramStart"/>
      <w:r w:rsidRPr="00047C52">
        <w:rPr>
          <w:rFonts w:hint="eastAsia"/>
          <w:lang w:eastAsia="ko-KR"/>
        </w:rPr>
        <w:t>송신기</w:t>
      </w:r>
      <w:r w:rsidRPr="00047C52">
        <w:rPr>
          <w:rFonts w:hint="eastAsia"/>
          <w:lang w:eastAsia="ko-KR"/>
        </w:rPr>
        <w:t xml:space="preserve"> /</w:t>
      </w:r>
      <w:proofErr w:type="gramEnd"/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수신기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유닛은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병렬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독립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변조된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심볼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스트림을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전송</w:t>
      </w:r>
      <w:r w:rsidRPr="00047C52">
        <w:rPr>
          <w:rFonts w:hint="eastAsia"/>
          <w:lang w:eastAsia="ko-KR"/>
        </w:rPr>
        <w:t xml:space="preserve"> / </w:t>
      </w:r>
      <w:r w:rsidRPr="00047C52">
        <w:rPr>
          <w:rFonts w:hint="eastAsia"/>
          <w:lang w:eastAsia="ko-KR"/>
        </w:rPr>
        <w:t>수신하는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능력을</w:t>
      </w:r>
      <w:r w:rsidRPr="00047C52">
        <w:rPr>
          <w:rFonts w:hint="eastAsia"/>
          <w:lang w:eastAsia="ko-KR"/>
        </w:rPr>
        <w:t xml:space="preserve"> </w:t>
      </w:r>
      <w:r w:rsidRPr="00047C52">
        <w:rPr>
          <w:rFonts w:hint="eastAsia"/>
          <w:lang w:eastAsia="ko-KR"/>
        </w:rPr>
        <w:t>갖는다</w:t>
      </w:r>
      <w:r w:rsidRPr="00047C52">
        <w:rPr>
          <w:rFonts w:hint="eastAsia"/>
          <w:lang w:eastAsia="ko-KR"/>
        </w:rPr>
        <w:t>.</w:t>
      </w:r>
    </w:p>
    <w:p w14:paraId="51324E9E" w14:textId="1501C283" w:rsidR="00B04D41" w:rsidRDefault="008B2102" w:rsidP="008A705F">
      <w:pPr>
        <w:pStyle w:val="2"/>
        <w:rPr>
          <w:lang w:eastAsia="ko-KR"/>
        </w:rPr>
      </w:pPr>
      <w:bookmarkStart w:id="13" w:name="_Toc30602654"/>
      <w:r>
        <w:rPr>
          <w:lang w:eastAsia="ko-KR"/>
        </w:rPr>
        <w:t>Base station classes</w:t>
      </w:r>
      <w:bookmarkEnd w:id="13"/>
    </w:p>
    <w:p w14:paraId="7F8FDA00" w14:textId="7BA65248" w:rsidR="00501A50" w:rsidRDefault="00501A50" w:rsidP="00501A50">
      <w:pPr>
        <w:rPr>
          <w:lang w:eastAsia="ko-KR"/>
        </w:rPr>
      </w:pPr>
      <w:r w:rsidRPr="00501A50">
        <w:rPr>
          <w:rFonts w:hint="eastAsia"/>
          <w:lang w:eastAsia="ko-KR"/>
        </w:rPr>
        <w:t>달리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명시되지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않는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이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사양의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요구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사항은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광역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, </w:t>
      </w:r>
      <w:r w:rsidRPr="00501A50">
        <w:rPr>
          <w:rFonts w:hint="eastAsia"/>
          <w:lang w:eastAsia="ko-KR"/>
        </w:rPr>
        <w:t>중거리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및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근거리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기지국에</w:t>
      </w:r>
      <w:r w:rsidRPr="00501A50">
        <w:rPr>
          <w:rFonts w:hint="eastAsia"/>
          <w:lang w:eastAsia="ko-KR"/>
        </w:rPr>
        <w:t xml:space="preserve"> </w:t>
      </w:r>
      <w:r w:rsidRPr="00501A50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501A50">
        <w:rPr>
          <w:rFonts w:hint="eastAsia"/>
          <w:lang w:eastAsia="ko-KR"/>
        </w:rPr>
        <w:t>다</w:t>
      </w:r>
      <w:r w:rsidRPr="00501A50">
        <w:rPr>
          <w:rFonts w:hint="eastAsia"/>
          <w:lang w:eastAsia="ko-KR"/>
        </w:rPr>
        <w:t>.</w:t>
      </w:r>
      <w:r w:rsidR="002761A2">
        <w:rPr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각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클래스에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대한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관련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배포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시나리오는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커넥터가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있거나</w:t>
      </w:r>
      <w:r w:rsid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없는</w:t>
      </w:r>
      <w:r w:rsidR="002761A2" w:rsidRPr="002761A2">
        <w:rPr>
          <w:rFonts w:hint="eastAsia"/>
          <w:lang w:eastAsia="ko-KR"/>
        </w:rPr>
        <w:t xml:space="preserve"> BS</w:t>
      </w:r>
      <w:r w:rsidR="002761A2" w:rsidRPr="002761A2">
        <w:rPr>
          <w:rFonts w:hint="eastAsia"/>
          <w:lang w:eastAsia="ko-KR"/>
        </w:rPr>
        <w:t>에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대해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정확히</w:t>
      </w:r>
      <w:r w:rsidR="002761A2" w:rsidRPr="002761A2">
        <w:rPr>
          <w:rFonts w:hint="eastAsia"/>
          <w:lang w:eastAsia="ko-KR"/>
        </w:rPr>
        <w:t xml:space="preserve"> </w:t>
      </w:r>
      <w:r w:rsidR="002761A2" w:rsidRPr="002761A2">
        <w:rPr>
          <w:rFonts w:hint="eastAsia"/>
          <w:lang w:eastAsia="ko-KR"/>
        </w:rPr>
        <w:t>동일</w:t>
      </w:r>
      <w:r w:rsidR="002761A2">
        <w:rPr>
          <w:rFonts w:hint="eastAsia"/>
          <w:lang w:eastAsia="ko-KR"/>
        </w:rPr>
        <w:t>하</w:t>
      </w:r>
      <w:r w:rsidR="002761A2" w:rsidRPr="002761A2">
        <w:rPr>
          <w:rFonts w:hint="eastAsia"/>
          <w:lang w:eastAsia="ko-KR"/>
        </w:rPr>
        <w:t>다</w:t>
      </w:r>
      <w:r w:rsidR="002761A2" w:rsidRPr="002761A2">
        <w:rPr>
          <w:rFonts w:hint="eastAsia"/>
          <w:lang w:eastAsia="ko-KR"/>
        </w:rPr>
        <w:t>.</w:t>
      </w:r>
    </w:p>
    <w:p w14:paraId="36AF9316" w14:textId="328DA005" w:rsidR="00F26D17" w:rsidRDefault="00F26D17" w:rsidP="00501A50">
      <w:pPr>
        <w:rPr>
          <w:lang w:eastAsia="ko-KR"/>
        </w:rPr>
      </w:pPr>
      <w:r w:rsidRPr="00F26D17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26D17">
        <w:rPr>
          <w:rFonts w:hint="eastAsia"/>
          <w:lang w:eastAsia="ko-KR"/>
        </w:rPr>
        <w:t xml:space="preserve"> 1-O </w:t>
      </w:r>
      <w:r w:rsidRPr="00F26D17">
        <w:rPr>
          <w:rFonts w:hint="eastAsia"/>
          <w:lang w:eastAsia="ko-KR"/>
        </w:rPr>
        <w:t>및</w:t>
      </w:r>
      <w:r w:rsidRPr="00F26D17">
        <w:rPr>
          <w:rFonts w:hint="eastAsia"/>
          <w:lang w:eastAsia="ko-KR"/>
        </w:rPr>
        <w:t xml:space="preserve"> 2-O</w:t>
      </w:r>
      <w:r w:rsidRPr="00F26D17">
        <w:rPr>
          <w:rFonts w:hint="eastAsia"/>
          <w:lang w:eastAsia="ko-KR"/>
        </w:rPr>
        <w:t>의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경우</w:t>
      </w:r>
      <w:r w:rsidRPr="00F26D17">
        <w:rPr>
          <w:rFonts w:hint="eastAsia"/>
          <w:lang w:eastAsia="ko-KR"/>
        </w:rPr>
        <w:t xml:space="preserve"> BS </w:t>
      </w:r>
      <w:r w:rsidRPr="00F26D17">
        <w:rPr>
          <w:rFonts w:hint="eastAsia"/>
          <w:lang w:eastAsia="ko-KR"/>
        </w:rPr>
        <w:t>클래스는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다음과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같이</w:t>
      </w:r>
      <w:r w:rsidRPr="00F26D17">
        <w:rPr>
          <w:rFonts w:hint="eastAsia"/>
          <w:lang w:eastAsia="ko-KR"/>
        </w:rPr>
        <w:t xml:space="preserve"> </w:t>
      </w:r>
      <w:r w:rsidRPr="00F26D17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F26D17">
        <w:rPr>
          <w:rFonts w:hint="eastAsia"/>
          <w:lang w:eastAsia="ko-KR"/>
        </w:rPr>
        <w:t>다</w:t>
      </w:r>
      <w:r w:rsidR="00771E2A">
        <w:rPr>
          <w:lang w:eastAsia="ko-KR"/>
        </w:rPr>
        <w:t>:</w:t>
      </w:r>
    </w:p>
    <w:p w14:paraId="7E40AE1D" w14:textId="0B701EF2" w:rsidR="00451361" w:rsidRDefault="00451361" w:rsidP="00451361">
      <w:pPr>
        <w:pStyle w:val="ab"/>
        <w:numPr>
          <w:ilvl w:val="0"/>
          <w:numId w:val="33"/>
        </w:numPr>
        <w:rPr>
          <w:lang w:eastAsia="ko-KR"/>
        </w:rPr>
      </w:pPr>
      <w:r w:rsidRPr="00451361">
        <w:rPr>
          <w:rFonts w:hint="eastAsia"/>
          <w:lang w:eastAsia="ko-KR"/>
        </w:rPr>
        <w:t>광역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기지국은</w:t>
      </w:r>
      <w:r w:rsidRPr="00451361">
        <w:rPr>
          <w:rFonts w:hint="eastAsia"/>
          <w:lang w:eastAsia="ko-KR"/>
        </w:rPr>
        <w:t xml:space="preserve"> 35m</w:t>
      </w:r>
      <w:r w:rsidRPr="00451361">
        <w:rPr>
          <w:rFonts w:hint="eastAsia"/>
          <w:lang w:eastAsia="ko-KR"/>
        </w:rPr>
        <w:t>에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해당하는</w:t>
      </w:r>
      <w:r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지면을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따라</w:t>
      </w:r>
      <w:r w:rsidRPr="00451361">
        <w:rPr>
          <w:rFonts w:hint="eastAsia"/>
          <w:lang w:eastAsia="ko-KR"/>
        </w:rPr>
        <w:t xml:space="preserve"> BS</w:t>
      </w:r>
      <w:r w:rsidRPr="00451361">
        <w:rPr>
          <w:rFonts w:hint="eastAsia"/>
          <w:lang w:eastAsia="ko-KR"/>
        </w:rPr>
        <w:t>에서</w:t>
      </w:r>
      <w:r w:rsidRPr="00451361">
        <w:rPr>
          <w:rFonts w:hint="eastAsia"/>
          <w:lang w:eastAsia="ko-KR"/>
        </w:rPr>
        <w:t xml:space="preserve"> UE </w:t>
      </w:r>
      <w:r w:rsidRPr="00451361">
        <w:rPr>
          <w:rFonts w:hint="eastAsia"/>
          <w:lang w:eastAsia="ko-KR"/>
        </w:rPr>
        <w:t>최소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거리까지의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매크로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셀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시나리오에서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파생된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요구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사항으로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특징</w:t>
      </w:r>
      <w:r w:rsidRPr="00451361">
        <w:rPr>
          <w:rFonts w:hint="eastAsia"/>
          <w:lang w:eastAsia="ko-KR"/>
        </w:rPr>
        <w:t xml:space="preserve"> </w:t>
      </w:r>
      <w:r w:rsidRPr="00451361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451361">
        <w:rPr>
          <w:rFonts w:hint="eastAsia"/>
          <w:lang w:eastAsia="ko-KR"/>
        </w:rPr>
        <w:t>다</w:t>
      </w:r>
      <w:r w:rsidRPr="00451361">
        <w:rPr>
          <w:rFonts w:hint="eastAsia"/>
          <w:lang w:eastAsia="ko-KR"/>
        </w:rPr>
        <w:t>.</w:t>
      </w:r>
    </w:p>
    <w:p w14:paraId="675FDCB7" w14:textId="79A85993" w:rsidR="001219BC" w:rsidRDefault="001219BC" w:rsidP="00451361">
      <w:pPr>
        <w:pStyle w:val="ab"/>
        <w:numPr>
          <w:ilvl w:val="0"/>
          <w:numId w:val="33"/>
        </w:numPr>
        <w:rPr>
          <w:lang w:eastAsia="ko-KR"/>
        </w:rPr>
      </w:pPr>
      <w:r w:rsidRPr="001219BC">
        <w:rPr>
          <w:rFonts w:hint="eastAsia"/>
          <w:lang w:eastAsia="ko-KR"/>
        </w:rPr>
        <w:lastRenderedPageBreak/>
        <w:t>중거리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기지국은</w:t>
      </w:r>
      <w:r w:rsidRPr="001219BC">
        <w:rPr>
          <w:rFonts w:hint="eastAsia"/>
          <w:lang w:eastAsia="ko-KR"/>
        </w:rPr>
        <w:t xml:space="preserve"> 5m</w:t>
      </w:r>
      <w:r w:rsidRPr="001219BC">
        <w:rPr>
          <w:rFonts w:hint="eastAsia"/>
          <w:lang w:eastAsia="ko-KR"/>
        </w:rPr>
        <w:t>에</w:t>
      </w:r>
      <w:r w:rsidRPr="001219BC">
        <w:rPr>
          <w:rFonts w:hint="eastAsia"/>
          <w:lang w:eastAsia="ko-KR"/>
        </w:rPr>
        <w:t xml:space="preserve"> </w:t>
      </w:r>
      <w:proofErr w:type="spellStart"/>
      <w:r w:rsidRPr="001219BC">
        <w:rPr>
          <w:rFonts w:hint="eastAsia"/>
          <w:lang w:eastAsia="ko-KR"/>
        </w:rPr>
        <w:t>해당하는지면을</w:t>
      </w:r>
      <w:proofErr w:type="spellEnd"/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따라</w:t>
      </w:r>
      <w:r w:rsidRPr="001219BC">
        <w:rPr>
          <w:rFonts w:hint="eastAsia"/>
          <w:lang w:eastAsia="ko-KR"/>
        </w:rPr>
        <w:t xml:space="preserve"> BS</w:t>
      </w:r>
      <w:r w:rsidRPr="001219BC">
        <w:rPr>
          <w:rFonts w:hint="eastAsia"/>
          <w:lang w:eastAsia="ko-KR"/>
        </w:rPr>
        <w:t>에서</w:t>
      </w:r>
      <w:r w:rsidRPr="001219BC">
        <w:rPr>
          <w:rFonts w:hint="eastAsia"/>
          <w:lang w:eastAsia="ko-KR"/>
        </w:rPr>
        <w:t xml:space="preserve"> UE </w:t>
      </w:r>
      <w:r w:rsidRPr="001219BC">
        <w:rPr>
          <w:rFonts w:hint="eastAsia"/>
          <w:lang w:eastAsia="ko-KR"/>
        </w:rPr>
        <w:t>최소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거리까지의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마이크로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셀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시나리오에서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파생된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요구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사항으로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특징</w:t>
      </w:r>
      <w:r w:rsidRPr="001219BC">
        <w:rPr>
          <w:rFonts w:hint="eastAsia"/>
          <w:lang w:eastAsia="ko-KR"/>
        </w:rPr>
        <w:t xml:space="preserve"> </w:t>
      </w:r>
      <w:r w:rsidRPr="001219BC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219BC">
        <w:rPr>
          <w:rFonts w:hint="eastAsia"/>
          <w:lang w:eastAsia="ko-KR"/>
        </w:rPr>
        <w:t>다</w:t>
      </w:r>
      <w:r w:rsidRPr="001219BC">
        <w:rPr>
          <w:rFonts w:hint="eastAsia"/>
          <w:lang w:eastAsia="ko-KR"/>
        </w:rPr>
        <w:t>.</w:t>
      </w:r>
    </w:p>
    <w:p w14:paraId="4A81539D" w14:textId="24F1E008" w:rsidR="00B118C4" w:rsidRPr="00501A50" w:rsidRDefault="00B118C4" w:rsidP="00451361">
      <w:pPr>
        <w:pStyle w:val="ab"/>
        <w:numPr>
          <w:ilvl w:val="0"/>
          <w:numId w:val="33"/>
        </w:numPr>
        <w:rPr>
          <w:lang w:eastAsia="ko-KR"/>
        </w:rPr>
      </w:pPr>
      <w:r w:rsidRPr="00B118C4">
        <w:rPr>
          <w:rFonts w:hint="eastAsia"/>
          <w:lang w:eastAsia="ko-KR"/>
        </w:rPr>
        <w:t>근거리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기지국은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지상에서</w:t>
      </w:r>
      <w:r w:rsidRPr="00B118C4">
        <w:rPr>
          <w:rFonts w:hint="eastAsia"/>
          <w:lang w:eastAsia="ko-KR"/>
        </w:rPr>
        <w:t xml:space="preserve"> 2m</w:t>
      </w:r>
      <w:r w:rsidRPr="00B118C4">
        <w:rPr>
          <w:rFonts w:hint="eastAsia"/>
          <w:lang w:eastAsia="ko-KR"/>
        </w:rPr>
        <w:t>에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해당하는</w:t>
      </w:r>
      <w:r w:rsidRPr="00B118C4">
        <w:rPr>
          <w:rFonts w:hint="eastAsia"/>
          <w:lang w:eastAsia="ko-KR"/>
        </w:rPr>
        <w:t xml:space="preserve"> BS</w:t>
      </w:r>
      <w:r w:rsidRPr="00B118C4">
        <w:rPr>
          <w:rFonts w:hint="eastAsia"/>
          <w:lang w:eastAsia="ko-KR"/>
        </w:rPr>
        <w:t>에서</w:t>
      </w:r>
      <w:r w:rsidRPr="00B118C4">
        <w:rPr>
          <w:rFonts w:hint="eastAsia"/>
          <w:lang w:eastAsia="ko-KR"/>
        </w:rPr>
        <w:t xml:space="preserve"> UE </w:t>
      </w:r>
      <w:r w:rsidRPr="00B118C4">
        <w:rPr>
          <w:rFonts w:hint="eastAsia"/>
          <w:lang w:eastAsia="ko-KR"/>
        </w:rPr>
        <w:t>최소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거리까지의</w:t>
      </w:r>
      <w:r w:rsidRPr="00B118C4">
        <w:rPr>
          <w:rFonts w:hint="eastAsia"/>
          <w:lang w:eastAsia="ko-KR"/>
        </w:rPr>
        <w:t xml:space="preserve"> Pico Cell </w:t>
      </w:r>
      <w:r w:rsidRPr="00B118C4">
        <w:rPr>
          <w:rFonts w:hint="eastAsia"/>
          <w:lang w:eastAsia="ko-KR"/>
        </w:rPr>
        <w:t>시나리오에서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파생된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요구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사항으로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특징</w:t>
      </w:r>
      <w:r w:rsidRPr="00B118C4">
        <w:rPr>
          <w:rFonts w:hint="eastAsia"/>
          <w:lang w:eastAsia="ko-KR"/>
        </w:rPr>
        <w:t xml:space="preserve"> </w:t>
      </w:r>
      <w:r w:rsidRPr="00B118C4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B118C4">
        <w:rPr>
          <w:rFonts w:hint="eastAsia"/>
          <w:lang w:eastAsia="ko-KR"/>
        </w:rPr>
        <w:t>다</w:t>
      </w:r>
      <w:r w:rsidRPr="00B118C4">
        <w:rPr>
          <w:rFonts w:hint="eastAsia"/>
          <w:lang w:eastAsia="ko-KR"/>
        </w:rPr>
        <w:t>.</w:t>
      </w:r>
    </w:p>
    <w:p w14:paraId="163B5F85" w14:textId="5FB4659E" w:rsidR="003C5F23" w:rsidRDefault="001558B6" w:rsidP="003C5F23">
      <w:pPr>
        <w:rPr>
          <w:lang w:eastAsia="ko-KR"/>
        </w:rPr>
      </w:pPr>
      <w:r w:rsidRPr="001558B6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1558B6">
        <w:rPr>
          <w:rFonts w:hint="eastAsia"/>
          <w:lang w:eastAsia="ko-KR"/>
        </w:rPr>
        <w:t xml:space="preserve"> 1-C </w:t>
      </w:r>
      <w:r w:rsidRPr="001558B6">
        <w:rPr>
          <w:rFonts w:hint="eastAsia"/>
          <w:lang w:eastAsia="ko-KR"/>
        </w:rPr>
        <w:t>및</w:t>
      </w:r>
      <w:r w:rsidRPr="001558B6">
        <w:rPr>
          <w:rFonts w:hint="eastAsia"/>
          <w:lang w:eastAsia="ko-KR"/>
        </w:rPr>
        <w:t xml:space="preserve"> 1-H</w:t>
      </w:r>
      <w:r w:rsidRPr="001558B6">
        <w:rPr>
          <w:rFonts w:hint="eastAsia"/>
          <w:lang w:eastAsia="ko-KR"/>
        </w:rPr>
        <w:t>의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경우</w:t>
      </w:r>
      <w:r w:rsidRPr="001558B6">
        <w:rPr>
          <w:rFonts w:hint="eastAsia"/>
          <w:lang w:eastAsia="ko-KR"/>
        </w:rPr>
        <w:t xml:space="preserve"> BS </w:t>
      </w:r>
      <w:r w:rsidRPr="001558B6">
        <w:rPr>
          <w:rFonts w:hint="eastAsia"/>
          <w:lang w:eastAsia="ko-KR"/>
        </w:rPr>
        <w:t>클래스는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다음과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같이</w:t>
      </w:r>
      <w:r w:rsidRPr="001558B6">
        <w:rPr>
          <w:rFonts w:hint="eastAsia"/>
          <w:lang w:eastAsia="ko-KR"/>
        </w:rPr>
        <w:t xml:space="preserve"> </w:t>
      </w:r>
      <w:r w:rsidRPr="001558B6">
        <w:rPr>
          <w:rFonts w:hint="eastAsia"/>
          <w:lang w:eastAsia="ko-KR"/>
        </w:rPr>
        <w:t>정의</w:t>
      </w:r>
      <w:r>
        <w:rPr>
          <w:rFonts w:hint="eastAsia"/>
          <w:lang w:eastAsia="ko-KR"/>
        </w:rPr>
        <w:t>된</w:t>
      </w:r>
      <w:r w:rsidRPr="001558B6">
        <w:rPr>
          <w:rFonts w:hint="eastAsia"/>
          <w:lang w:eastAsia="ko-KR"/>
        </w:rPr>
        <w:t>다</w:t>
      </w:r>
      <w:r w:rsidR="00EC5DC6">
        <w:rPr>
          <w:lang w:eastAsia="ko-KR"/>
        </w:rPr>
        <w:t>:</w:t>
      </w:r>
    </w:p>
    <w:p w14:paraId="26AB449A" w14:textId="4AD09065" w:rsidR="00EC5DC6" w:rsidRDefault="00334FCB" w:rsidP="00334FCB">
      <w:pPr>
        <w:pStyle w:val="ab"/>
        <w:numPr>
          <w:ilvl w:val="0"/>
          <w:numId w:val="34"/>
        </w:numPr>
        <w:rPr>
          <w:lang w:eastAsia="ko-KR"/>
        </w:rPr>
      </w:pPr>
      <w:r w:rsidRPr="00334FCB">
        <w:rPr>
          <w:rFonts w:hint="eastAsia"/>
          <w:lang w:eastAsia="ko-KR"/>
        </w:rPr>
        <w:t>광역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기지국은</w:t>
      </w:r>
      <w:r w:rsidRPr="00334FCB">
        <w:rPr>
          <w:rFonts w:hint="eastAsia"/>
          <w:lang w:eastAsia="ko-KR"/>
        </w:rPr>
        <w:t xml:space="preserve"> BS </w:t>
      </w:r>
      <w:r w:rsidRPr="00334FCB">
        <w:rPr>
          <w:rFonts w:hint="eastAsia"/>
          <w:lang w:eastAsia="ko-KR"/>
        </w:rPr>
        <w:t>대</w:t>
      </w:r>
      <w:r w:rsidRPr="00334FCB">
        <w:rPr>
          <w:rFonts w:hint="eastAsia"/>
          <w:lang w:eastAsia="ko-KR"/>
        </w:rPr>
        <w:t xml:space="preserve"> UE </w:t>
      </w:r>
      <w:r w:rsidRPr="00334FCB">
        <w:rPr>
          <w:rFonts w:hint="eastAsia"/>
          <w:lang w:eastAsia="ko-KR"/>
        </w:rPr>
        <w:t>최소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커플링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손실이</w:t>
      </w:r>
      <w:r w:rsidRPr="00334FCB">
        <w:rPr>
          <w:rFonts w:hint="eastAsia"/>
          <w:lang w:eastAsia="ko-KR"/>
        </w:rPr>
        <w:t xml:space="preserve"> 70dB </w:t>
      </w:r>
      <w:r w:rsidRPr="00334FCB">
        <w:rPr>
          <w:rFonts w:hint="eastAsia"/>
          <w:lang w:eastAsia="ko-KR"/>
        </w:rPr>
        <w:t>인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매크로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셀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시나리오에서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파생된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요구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사항으로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특징</w:t>
      </w:r>
      <w:r w:rsidRPr="00334FCB">
        <w:rPr>
          <w:rFonts w:hint="eastAsia"/>
          <w:lang w:eastAsia="ko-KR"/>
        </w:rPr>
        <w:t xml:space="preserve"> </w:t>
      </w:r>
      <w:r w:rsidRPr="00334FCB">
        <w:rPr>
          <w:rFonts w:hint="eastAsia"/>
          <w:lang w:eastAsia="ko-KR"/>
        </w:rPr>
        <w:t>지어</w:t>
      </w:r>
      <w:r w:rsidR="003730F5">
        <w:rPr>
          <w:rFonts w:hint="eastAsia"/>
          <w:lang w:eastAsia="ko-KR"/>
        </w:rPr>
        <w:t>진</w:t>
      </w:r>
      <w:r w:rsidRPr="00334FCB">
        <w:rPr>
          <w:rFonts w:hint="eastAsia"/>
          <w:lang w:eastAsia="ko-KR"/>
        </w:rPr>
        <w:t>다</w:t>
      </w:r>
      <w:r w:rsidRPr="00334FCB">
        <w:rPr>
          <w:rFonts w:hint="eastAsia"/>
          <w:lang w:eastAsia="ko-KR"/>
        </w:rPr>
        <w:t>.</w:t>
      </w:r>
    </w:p>
    <w:p w14:paraId="3E40621C" w14:textId="2D90AD19" w:rsidR="00232FBE" w:rsidRDefault="00232FBE" w:rsidP="00334FCB">
      <w:pPr>
        <w:pStyle w:val="ab"/>
        <w:numPr>
          <w:ilvl w:val="0"/>
          <w:numId w:val="34"/>
        </w:numPr>
        <w:rPr>
          <w:lang w:eastAsia="ko-KR"/>
        </w:rPr>
      </w:pPr>
      <w:r w:rsidRPr="00232FBE">
        <w:rPr>
          <w:rFonts w:hint="eastAsia"/>
          <w:lang w:eastAsia="ko-KR"/>
        </w:rPr>
        <w:t>중거리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기지국은</w:t>
      </w:r>
      <w:r w:rsidRPr="00232FBE">
        <w:rPr>
          <w:rFonts w:hint="eastAsia"/>
          <w:lang w:eastAsia="ko-KR"/>
        </w:rPr>
        <w:t xml:space="preserve"> BS </w:t>
      </w:r>
      <w:r w:rsidRPr="00232FBE">
        <w:rPr>
          <w:rFonts w:hint="eastAsia"/>
          <w:lang w:eastAsia="ko-KR"/>
        </w:rPr>
        <w:t>대</w:t>
      </w:r>
      <w:r w:rsidRPr="00232FBE">
        <w:rPr>
          <w:rFonts w:hint="eastAsia"/>
          <w:lang w:eastAsia="ko-KR"/>
        </w:rPr>
        <w:t xml:space="preserve"> UE </w:t>
      </w:r>
      <w:r w:rsidRPr="00232FBE">
        <w:rPr>
          <w:rFonts w:hint="eastAsia"/>
          <w:lang w:eastAsia="ko-KR"/>
        </w:rPr>
        <w:t>최소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커플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링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손실이</w:t>
      </w:r>
      <w:r w:rsidRPr="00232FBE">
        <w:rPr>
          <w:rFonts w:hint="eastAsia"/>
          <w:lang w:eastAsia="ko-KR"/>
        </w:rPr>
        <w:t xml:space="preserve"> 53dB </w:t>
      </w:r>
      <w:r w:rsidRPr="00232FBE">
        <w:rPr>
          <w:rFonts w:hint="eastAsia"/>
          <w:lang w:eastAsia="ko-KR"/>
        </w:rPr>
        <w:t>인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마이크로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셀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시나리오에서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파생된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요구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사항으로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특징</w:t>
      </w:r>
      <w:r w:rsidRPr="00232FBE">
        <w:rPr>
          <w:rFonts w:hint="eastAsia"/>
          <w:lang w:eastAsia="ko-KR"/>
        </w:rPr>
        <w:t xml:space="preserve"> </w:t>
      </w:r>
      <w:r w:rsidRPr="00232FBE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232FBE">
        <w:rPr>
          <w:rFonts w:hint="eastAsia"/>
          <w:lang w:eastAsia="ko-KR"/>
        </w:rPr>
        <w:t>다</w:t>
      </w:r>
      <w:r w:rsidRPr="00232FBE">
        <w:rPr>
          <w:rFonts w:hint="eastAsia"/>
          <w:lang w:eastAsia="ko-KR"/>
        </w:rPr>
        <w:t>.</w:t>
      </w:r>
    </w:p>
    <w:p w14:paraId="224D5454" w14:textId="52F8622B" w:rsidR="00144FAF" w:rsidRDefault="00144FAF" w:rsidP="00334FCB">
      <w:pPr>
        <w:pStyle w:val="ab"/>
        <w:numPr>
          <w:ilvl w:val="0"/>
          <w:numId w:val="34"/>
        </w:numPr>
        <w:rPr>
          <w:lang w:eastAsia="ko-KR"/>
        </w:rPr>
      </w:pPr>
      <w:r w:rsidRPr="00144FAF">
        <w:rPr>
          <w:rFonts w:hint="eastAsia"/>
          <w:lang w:eastAsia="ko-KR"/>
        </w:rPr>
        <w:t>근거리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기지국은</w:t>
      </w:r>
      <w:r w:rsidRPr="00144FAF">
        <w:rPr>
          <w:rFonts w:hint="eastAsia"/>
          <w:lang w:eastAsia="ko-KR"/>
        </w:rPr>
        <w:t xml:space="preserve"> 45dB</w:t>
      </w:r>
      <w:r w:rsidRPr="00144FAF">
        <w:rPr>
          <w:rFonts w:hint="eastAsia"/>
          <w:lang w:eastAsia="ko-KR"/>
        </w:rPr>
        <w:t>에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해당하는</w:t>
      </w:r>
      <w:r w:rsidRPr="00144FAF">
        <w:rPr>
          <w:rFonts w:hint="eastAsia"/>
          <w:lang w:eastAsia="ko-KR"/>
        </w:rPr>
        <w:t xml:space="preserve"> BS </w:t>
      </w:r>
      <w:r w:rsidRPr="00144FAF">
        <w:rPr>
          <w:rFonts w:hint="eastAsia"/>
          <w:lang w:eastAsia="ko-KR"/>
        </w:rPr>
        <w:t>대</w:t>
      </w:r>
      <w:r w:rsidRPr="00144FAF">
        <w:rPr>
          <w:rFonts w:hint="eastAsia"/>
          <w:lang w:eastAsia="ko-KR"/>
        </w:rPr>
        <w:t xml:space="preserve"> UE </w:t>
      </w:r>
      <w:r w:rsidRPr="00144FAF">
        <w:rPr>
          <w:rFonts w:hint="eastAsia"/>
          <w:lang w:eastAsia="ko-KR"/>
        </w:rPr>
        <w:t>최소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커플링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손실을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갖는</w:t>
      </w:r>
      <w:r w:rsidRPr="00144FAF">
        <w:rPr>
          <w:rFonts w:hint="eastAsia"/>
          <w:lang w:eastAsia="ko-KR"/>
        </w:rPr>
        <w:t xml:space="preserve"> Pico Cell </w:t>
      </w:r>
      <w:r w:rsidRPr="00144FAF">
        <w:rPr>
          <w:rFonts w:hint="eastAsia"/>
          <w:lang w:eastAsia="ko-KR"/>
        </w:rPr>
        <w:t>시나리오에서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파생된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요구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사항으로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특징</w:t>
      </w:r>
      <w:r w:rsidRPr="00144FAF">
        <w:rPr>
          <w:rFonts w:hint="eastAsia"/>
          <w:lang w:eastAsia="ko-KR"/>
        </w:rPr>
        <w:t xml:space="preserve"> </w:t>
      </w:r>
      <w:r w:rsidRPr="00144FAF">
        <w:rPr>
          <w:rFonts w:hint="eastAsia"/>
          <w:lang w:eastAsia="ko-KR"/>
        </w:rPr>
        <w:t>지어</w:t>
      </w:r>
      <w:r>
        <w:rPr>
          <w:rFonts w:hint="eastAsia"/>
          <w:lang w:eastAsia="ko-KR"/>
        </w:rPr>
        <w:t>진</w:t>
      </w:r>
      <w:r w:rsidRPr="00144FAF">
        <w:rPr>
          <w:rFonts w:hint="eastAsia"/>
          <w:lang w:eastAsia="ko-KR"/>
        </w:rPr>
        <w:t>다</w:t>
      </w:r>
      <w:r w:rsidRPr="00144FAF">
        <w:rPr>
          <w:rFonts w:hint="eastAsia"/>
          <w:lang w:eastAsia="ko-KR"/>
        </w:rPr>
        <w:t>.</w:t>
      </w:r>
    </w:p>
    <w:p w14:paraId="21AA76C1" w14:textId="493C9BF9" w:rsidR="00B04D41" w:rsidRDefault="003A6774" w:rsidP="00AA5522">
      <w:pPr>
        <w:pStyle w:val="2"/>
        <w:rPr>
          <w:lang w:eastAsia="ko-KR"/>
        </w:rPr>
      </w:pPr>
      <w:bookmarkStart w:id="14" w:name="_Toc30602655"/>
      <w:r>
        <w:rPr>
          <w:lang w:eastAsia="ko-KR"/>
        </w:rPr>
        <w:t>Regional requirements</w:t>
      </w:r>
      <w:bookmarkEnd w:id="14"/>
    </w:p>
    <w:p w14:paraId="4034FD27" w14:textId="562C85D7" w:rsidR="00411BED" w:rsidRDefault="003A6774" w:rsidP="00411BED">
      <w:pPr>
        <w:rPr>
          <w:lang w:eastAsia="ko-KR"/>
        </w:rPr>
      </w:pPr>
      <w:r w:rsidRPr="003A6774">
        <w:rPr>
          <w:rFonts w:hint="eastAsia"/>
          <w:lang w:eastAsia="ko-KR"/>
        </w:rPr>
        <w:t>본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문서의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특정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지역에만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선택적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적용되거나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현지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및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설정된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필수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적용될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수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있다</w:t>
      </w:r>
      <w:r w:rsidRPr="003A677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요구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사항이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적용되는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정확한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상황에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따라</w:t>
      </w:r>
      <w:r w:rsidRPr="003A6774">
        <w:rPr>
          <w:rFonts w:hint="eastAsia"/>
          <w:lang w:eastAsia="ko-KR"/>
        </w:rPr>
        <w:t xml:space="preserve"> 3GPP </w:t>
      </w:r>
      <w:r w:rsidRPr="003A6774">
        <w:rPr>
          <w:rFonts w:hint="eastAsia"/>
          <w:lang w:eastAsia="ko-KR"/>
        </w:rPr>
        <w:t>사양에는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일반적으로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명시되어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있지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또는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지역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규정에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의해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정의되기</w:t>
      </w:r>
      <w:r w:rsidRPr="003A6774">
        <w:rPr>
          <w:rFonts w:hint="eastAsia"/>
          <w:lang w:eastAsia="ko-KR"/>
        </w:rPr>
        <w:t xml:space="preserve"> </w:t>
      </w:r>
      <w:r w:rsidRPr="003A6774">
        <w:rPr>
          <w:rFonts w:hint="eastAsia"/>
          <w:lang w:eastAsia="ko-KR"/>
        </w:rPr>
        <w:t>때문</w:t>
      </w:r>
      <w:r>
        <w:rPr>
          <w:rFonts w:hint="eastAsia"/>
          <w:lang w:eastAsia="ko-KR"/>
        </w:rPr>
        <w:t>이</w:t>
      </w:r>
      <w:r w:rsidRPr="003A6774">
        <w:rPr>
          <w:rFonts w:hint="eastAsia"/>
          <w:lang w:eastAsia="ko-KR"/>
        </w:rPr>
        <w:t>다</w:t>
      </w:r>
      <w:r w:rsidRPr="003A6774">
        <w:rPr>
          <w:rFonts w:hint="eastAsia"/>
          <w:lang w:eastAsia="ko-KR"/>
        </w:rPr>
        <w:t>.</w:t>
      </w:r>
    </w:p>
    <w:p w14:paraId="058C2E1C" w14:textId="19A16329" w:rsidR="00411BED" w:rsidRDefault="00C23124" w:rsidP="00411BED">
      <w:pPr>
        <w:rPr>
          <w:lang w:eastAsia="ko-KR"/>
        </w:rPr>
      </w:pPr>
      <w:r w:rsidRPr="00C23124">
        <w:rPr>
          <w:rFonts w:hint="eastAsia"/>
          <w:lang w:eastAsia="ko-KR"/>
        </w:rPr>
        <w:t>표</w:t>
      </w:r>
      <w:r w:rsidRPr="00C23124">
        <w:rPr>
          <w:rFonts w:hint="eastAsia"/>
          <w:lang w:eastAsia="ko-KR"/>
        </w:rPr>
        <w:t xml:space="preserve"> 4.5-1</w:t>
      </w:r>
      <w:r w:rsidRPr="00C23124">
        <w:rPr>
          <w:rFonts w:hint="eastAsia"/>
          <w:lang w:eastAsia="ko-KR"/>
        </w:rPr>
        <w:t>은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명세서에서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다른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영역에서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다르게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적용될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있는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모든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요구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사항을</w:t>
      </w:r>
      <w:r w:rsidRPr="00C23124">
        <w:rPr>
          <w:rFonts w:hint="eastAsia"/>
          <w:lang w:eastAsia="ko-KR"/>
        </w:rPr>
        <w:t xml:space="preserve"> </w:t>
      </w:r>
      <w:r w:rsidRPr="00C23124">
        <w:rPr>
          <w:rFonts w:hint="eastAsia"/>
          <w:lang w:eastAsia="ko-KR"/>
        </w:rPr>
        <w:t>열거한다</w:t>
      </w:r>
      <w:r w:rsidRPr="00C23124">
        <w:rPr>
          <w:rFonts w:hint="eastAsia"/>
          <w:lang w:eastAsia="ko-KR"/>
        </w:rPr>
        <w:t>.</w:t>
      </w:r>
    </w:p>
    <w:p w14:paraId="5F65D045" w14:textId="52D42378" w:rsidR="00C23124" w:rsidRPr="00C23124" w:rsidRDefault="00C23124" w:rsidP="00C23124">
      <w:pPr>
        <w:jc w:val="center"/>
        <w:rPr>
          <w:b/>
          <w:bCs/>
          <w:lang w:eastAsia="ko-KR"/>
        </w:rPr>
      </w:pPr>
      <w:r w:rsidRPr="00C23124">
        <w:rPr>
          <w:b/>
          <w:bCs/>
          <w:lang w:eastAsia="ko-KR"/>
        </w:rPr>
        <w:t>Table 4.5-1: List of regional requirements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036"/>
        <w:gridCol w:w="2928"/>
        <w:gridCol w:w="5386"/>
      </w:tblGrid>
      <w:tr w:rsidR="00411BED" w14:paraId="585411CF" w14:textId="77777777" w:rsidTr="003F5E4D">
        <w:tc>
          <w:tcPr>
            <w:tcW w:w="1036" w:type="dxa"/>
            <w:shd w:val="clear" w:color="auto" w:fill="EAF1DD" w:themeFill="accent3" w:themeFillTint="33"/>
          </w:tcPr>
          <w:p w14:paraId="2F802DE0" w14:textId="0ECDE02B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Clause number</w:t>
            </w:r>
          </w:p>
        </w:tc>
        <w:tc>
          <w:tcPr>
            <w:tcW w:w="2928" w:type="dxa"/>
            <w:shd w:val="clear" w:color="auto" w:fill="EAF1DD" w:themeFill="accent3" w:themeFillTint="33"/>
          </w:tcPr>
          <w:p w14:paraId="636CC7CF" w14:textId="67083232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5386" w:type="dxa"/>
            <w:shd w:val="clear" w:color="auto" w:fill="EAF1DD" w:themeFill="accent3" w:themeFillTint="33"/>
          </w:tcPr>
          <w:p w14:paraId="5F3A3D71" w14:textId="0D3F934D" w:rsidR="00411BED" w:rsidRPr="00746D93" w:rsidRDefault="00411BED" w:rsidP="00411BE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746D93">
              <w:rPr>
                <w:b/>
                <w:bCs/>
                <w:sz w:val="20"/>
                <w:szCs w:val="20"/>
                <w:lang w:eastAsia="ko-KR"/>
              </w:rPr>
              <w:t>Comments</w:t>
            </w:r>
          </w:p>
        </w:tc>
      </w:tr>
      <w:tr w:rsidR="00411BED" w14:paraId="1955E909" w14:textId="77777777" w:rsidTr="003F5E4D">
        <w:tc>
          <w:tcPr>
            <w:tcW w:w="1036" w:type="dxa"/>
          </w:tcPr>
          <w:p w14:paraId="2C3C1269" w14:textId="5550D562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5.2</w:t>
            </w:r>
          </w:p>
        </w:tc>
        <w:tc>
          <w:tcPr>
            <w:tcW w:w="2928" w:type="dxa"/>
          </w:tcPr>
          <w:p w14:paraId="179B0251" w14:textId="5245F0AD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bands</w:t>
            </w:r>
          </w:p>
        </w:tc>
        <w:tc>
          <w:tcPr>
            <w:tcW w:w="5386" w:type="dxa"/>
          </w:tcPr>
          <w:p w14:paraId="30B48B6F" w14:textId="3AC8E45A" w:rsidR="00411BED" w:rsidRPr="00411BED" w:rsidRDefault="009E4347" w:rsidP="00411BED">
            <w:pPr>
              <w:rPr>
                <w:sz w:val="18"/>
                <w:szCs w:val="18"/>
                <w:lang w:eastAsia="ko-KR"/>
              </w:rPr>
            </w:pPr>
            <w:r w:rsidRPr="009E4347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NR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작동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대역은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E4347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DC8AAB1" w14:textId="77777777" w:rsidTr="003F5E4D">
        <w:tc>
          <w:tcPr>
            <w:tcW w:w="1036" w:type="dxa"/>
          </w:tcPr>
          <w:p w14:paraId="0FD9AB3B" w14:textId="23731387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6.2.4</w:t>
            </w:r>
          </w:p>
        </w:tc>
        <w:tc>
          <w:tcPr>
            <w:tcW w:w="2928" w:type="dxa"/>
          </w:tcPr>
          <w:p w14:paraId="2C8AA950" w14:textId="760E7C06" w:rsidR="00411BED" w:rsidRPr="00411BED" w:rsidRDefault="006B2703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Base station output power:</w:t>
            </w:r>
            <w:r>
              <w:rPr>
                <w:sz w:val="18"/>
                <w:szCs w:val="18"/>
                <w:lang w:eastAsia="ko-KR"/>
              </w:rPr>
              <w:br/>
              <w:t>Additional requirements</w:t>
            </w:r>
          </w:p>
        </w:tc>
        <w:tc>
          <w:tcPr>
            <w:tcW w:w="5386" w:type="dxa"/>
          </w:tcPr>
          <w:p w14:paraId="5E8E2259" w14:textId="5EB817E0" w:rsidR="00411BE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 w:rsidRPr="009B556D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추가적인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기지국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출력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전력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사항으로서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9B556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8D1EEC3" w14:textId="77777777" w:rsidTr="003F5E4D">
        <w:tc>
          <w:tcPr>
            <w:tcW w:w="1036" w:type="dxa"/>
          </w:tcPr>
          <w:p w14:paraId="53C47F6D" w14:textId="4FA763F9" w:rsidR="00746D93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6.6.2,</w:t>
            </w:r>
          </w:p>
          <w:p w14:paraId="66491387" w14:textId="72AF8D16" w:rsidR="00411BED" w:rsidRPr="00411BED" w:rsidRDefault="00746D9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2928" w:type="dxa"/>
          </w:tcPr>
          <w:p w14:paraId="1D55E503" w14:textId="77777777" w:rsid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bandwidth,</w:t>
            </w:r>
          </w:p>
          <w:p w14:paraId="1C7F09F9" w14:textId="26AEAAF6" w:rsidR="009B556D" w:rsidRPr="00411BED" w:rsidRDefault="009B556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5386" w:type="dxa"/>
          </w:tcPr>
          <w:p w14:paraId="50AE4676" w14:textId="73A73186" w:rsidR="00411BED" w:rsidRPr="00411BED" w:rsidRDefault="00656965" w:rsidP="00411BED">
            <w:pPr>
              <w:rPr>
                <w:sz w:val="18"/>
                <w:szCs w:val="18"/>
                <w:lang w:eastAsia="ko-KR"/>
              </w:rPr>
            </w:pP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사항은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본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명세서의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정의에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점유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대역폭을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선언하기위한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사항이</w:t>
            </w:r>
            <w:r w:rsidR="00A5730C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있을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수도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56965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78885E80" w14:textId="77777777" w:rsidTr="003F5E4D">
        <w:tc>
          <w:tcPr>
            <w:tcW w:w="1036" w:type="dxa"/>
          </w:tcPr>
          <w:p w14:paraId="5809FA8B" w14:textId="77777777" w:rsid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6.6.4.2,</w:t>
            </w:r>
          </w:p>
          <w:p w14:paraId="38C19D23" w14:textId="58A4DED3" w:rsidR="000D6317" w:rsidRPr="00411BED" w:rsidRDefault="000D6317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</w:t>
            </w:r>
          </w:p>
        </w:tc>
        <w:tc>
          <w:tcPr>
            <w:tcW w:w="2928" w:type="dxa"/>
          </w:tcPr>
          <w:p w14:paraId="32606216" w14:textId="77777777" w:rsid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76B60993" w14:textId="40423C7D" w:rsidR="00BA3EC3" w:rsidRPr="00411BED" w:rsidRDefault="00BA3EC3" w:rsidP="00411BED">
            <w:pPr>
              <w:rPr>
                <w:sz w:val="18"/>
                <w:szCs w:val="18"/>
                <w:lang w:eastAsia="ko-KR"/>
              </w:rPr>
            </w:pPr>
            <w:r w:rsidRPr="00BA3EC3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409A3FA4" w14:textId="7FFFB470" w:rsidR="00411BED" w:rsidRPr="00411BED" w:rsidRDefault="00D76748" w:rsidP="00411BED">
            <w:pPr>
              <w:rPr>
                <w:sz w:val="18"/>
                <w:szCs w:val="18"/>
                <w:lang w:eastAsia="ko-KR"/>
              </w:rPr>
            </w:pP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D76748">
              <w:rPr>
                <w:sz w:val="18"/>
                <w:szCs w:val="18"/>
                <w:lang w:eastAsia="ko-KR"/>
              </w:rPr>
              <w:t>Category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r w:rsidR="00BA3EC3">
              <w:rPr>
                <w:rFonts w:hint="eastAsia"/>
                <w:sz w:val="18"/>
                <w:szCs w:val="18"/>
                <w:lang w:eastAsia="ko-KR"/>
              </w:rPr>
              <w:t>o</w:t>
            </w:r>
            <w:r w:rsidR="00BA3EC3">
              <w:rPr>
                <w:sz w:val="18"/>
                <w:szCs w:val="18"/>
                <w:lang w:eastAsia="ko-KR"/>
              </w:rPr>
              <w:t xml:space="preserve">perating band unwanted emissions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지역별로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수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="00BA3EC3" w:rsidRPr="00BA3EC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65840034" w14:textId="77777777" w:rsidTr="003F5E4D">
        <w:tc>
          <w:tcPr>
            <w:tcW w:w="1036" w:type="dxa"/>
          </w:tcPr>
          <w:p w14:paraId="79951000" w14:textId="77777777" w:rsid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6.6.4.2.5.1,</w:t>
            </w:r>
          </w:p>
          <w:p w14:paraId="229E523B" w14:textId="1E0701FA" w:rsidR="003F5E4D" w:rsidRPr="00411BED" w:rsidRDefault="003F5E4D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9.7.4.2.1.2</w:t>
            </w:r>
          </w:p>
        </w:tc>
        <w:tc>
          <w:tcPr>
            <w:tcW w:w="2928" w:type="dxa"/>
          </w:tcPr>
          <w:p w14:paraId="6BEF11FA" w14:textId="77777777" w:rsid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Limits in FCC Title 47 Operating band unwanted emission,</w:t>
            </w:r>
          </w:p>
          <w:p w14:paraId="2EC5737B" w14:textId="0CD23B79" w:rsidR="003F5E4D" w:rsidRPr="00411BED" w:rsidRDefault="003F5E4D" w:rsidP="00411BED">
            <w:pPr>
              <w:rPr>
                <w:sz w:val="18"/>
                <w:szCs w:val="18"/>
                <w:lang w:eastAsia="ko-KR"/>
              </w:rPr>
            </w:pPr>
            <w:r w:rsidRPr="003F5E4D">
              <w:rPr>
                <w:sz w:val="18"/>
                <w:szCs w:val="18"/>
                <w:lang w:eastAsia="ko-KR"/>
              </w:rPr>
              <w:t>OTA operating band unwanted emissions</w:t>
            </w:r>
          </w:p>
        </w:tc>
        <w:tc>
          <w:tcPr>
            <w:tcW w:w="5386" w:type="dxa"/>
          </w:tcPr>
          <w:p w14:paraId="67EC0B8D" w14:textId="0CD21716" w:rsidR="00411BED" w:rsidRPr="00411BED" w:rsidRDefault="00635E61" w:rsidP="00411BED">
            <w:pPr>
              <w:rPr>
                <w:sz w:val="18"/>
                <w:szCs w:val="18"/>
                <w:lang w:eastAsia="ko-KR"/>
              </w:rPr>
            </w:pPr>
            <w:r w:rsidRPr="00635E61">
              <w:rPr>
                <w:rFonts w:hint="eastAsia"/>
                <w:sz w:val="18"/>
                <w:szCs w:val="18"/>
                <w:lang w:eastAsia="ko-KR"/>
              </w:rPr>
              <w:t>BS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제한이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적용되는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635E61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제조업체가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선언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조건에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따라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635E61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0434E206" w14:textId="77777777" w:rsidTr="003F5E4D">
        <w:tc>
          <w:tcPr>
            <w:tcW w:w="1036" w:type="dxa"/>
          </w:tcPr>
          <w:p w14:paraId="6555D0A9" w14:textId="77777777" w:rsid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6.6.4.2.5.2,</w:t>
            </w:r>
          </w:p>
          <w:p w14:paraId="1408BEE2" w14:textId="6C7F2EEF" w:rsidR="0044162F" w:rsidRPr="00411BED" w:rsidRDefault="0044162F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9.7.4.2.1.1</w:t>
            </w:r>
          </w:p>
        </w:tc>
        <w:tc>
          <w:tcPr>
            <w:tcW w:w="2928" w:type="dxa"/>
          </w:tcPr>
          <w:p w14:paraId="7E9239B3" w14:textId="77777777" w:rsidR="00411BED" w:rsidRDefault="002C76CF" w:rsidP="00411BED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Operating band unwanted emission,</w:t>
            </w:r>
          </w:p>
          <w:p w14:paraId="2E8F9E79" w14:textId="5C74558E" w:rsidR="002C76CF" w:rsidRPr="00411BED" w:rsidRDefault="002C76CF" w:rsidP="002C76CF">
            <w:pPr>
              <w:rPr>
                <w:sz w:val="18"/>
                <w:szCs w:val="18"/>
                <w:lang w:eastAsia="ko-KR"/>
              </w:rPr>
            </w:pPr>
            <w:r w:rsidRPr="002C76CF">
              <w:rPr>
                <w:sz w:val="18"/>
                <w:szCs w:val="18"/>
                <w:lang w:eastAsia="ko-KR"/>
              </w:rPr>
              <w:t>OTA operating band unwanted emissions</w:t>
            </w:r>
            <w:r>
              <w:rPr>
                <w:sz w:val="18"/>
                <w:szCs w:val="18"/>
                <w:lang w:eastAsia="ko-KR"/>
              </w:rPr>
              <w:t xml:space="preserve"> </w:t>
            </w:r>
            <w:r w:rsidRPr="002C76CF">
              <w:rPr>
                <w:sz w:val="18"/>
                <w:szCs w:val="18"/>
                <w:lang w:eastAsia="ko-KR"/>
              </w:rPr>
              <w:t>Protection of DTT</w:t>
            </w:r>
          </w:p>
        </w:tc>
        <w:tc>
          <w:tcPr>
            <w:tcW w:w="5386" w:type="dxa"/>
          </w:tcPr>
          <w:p w14:paraId="56BF4E8A" w14:textId="4F61EA3D" w:rsidR="00411BED" w:rsidRPr="00411BED" w:rsidRDefault="007C1CE4" w:rsidP="00411BED">
            <w:pPr>
              <w:rPr>
                <w:sz w:val="18"/>
                <w:szCs w:val="18"/>
                <w:lang w:eastAsia="ko-KR"/>
              </w:rPr>
            </w:pPr>
            <w:r w:rsidRPr="007C1CE4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n20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에서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BS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는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특정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지역에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proofErr w:type="gramStart"/>
            <w:r w:rsidRPr="007C1CE4">
              <w:rPr>
                <w:rFonts w:hint="eastAsia"/>
                <w:sz w:val="18"/>
                <w:szCs w:val="18"/>
                <w:lang w:eastAsia="ko-KR"/>
              </w:rPr>
              <w:t>배치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될</w:t>
            </w:r>
            <w:proofErr w:type="gramEnd"/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때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DTT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="000D7A8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위한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추가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사항을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준수해야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할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수도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7C1CE4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411BED" w14:paraId="4E5D03C7" w14:textId="77777777" w:rsidTr="003F5E4D">
        <w:tc>
          <w:tcPr>
            <w:tcW w:w="1036" w:type="dxa"/>
          </w:tcPr>
          <w:p w14:paraId="36998985" w14:textId="77777777" w:rsid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6.6.5.2.1,</w:t>
            </w:r>
          </w:p>
          <w:p w14:paraId="7BCFA424" w14:textId="4AB64C35" w:rsidR="000D7A83" w:rsidRPr="00411BED" w:rsidRDefault="000D7A83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9.7.5.2</w:t>
            </w:r>
          </w:p>
        </w:tc>
        <w:tc>
          <w:tcPr>
            <w:tcW w:w="2928" w:type="dxa"/>
          </w:tcPr>
          <w:p w14:paraId="5348AE56" w14:textId="77777777" w:rsid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Tx spurious emissions,</w:t>
            </w:r>
          </w:p>
          <w:p w14:paraId="67D90079" w14:textId="327024B2" w:rsidR="000D7A83" w:rsidRPr="00411BED" w:rsidRDefault="000D7A83" w:rsidP="00411BED">
            <w:pPr>
              <w:rPr>
                <w:sz w:val="18"/>
                <w:szCs w:val="18"/>
                <w:lang w:eastAsia="ko-KR"/>
              </w:rPr>
            </w:pPr>
            <w:r w:rsidRPr="000D7A83">
              <w:rPr>
                <w:sz w:val="18"/>
                <w:szCs w:val="18"/>
                <w:lang w:eastAsia="ko-KR"/>
              </w:rPr>
              <w:t>OTA Tx spurious emissions</w:t>
            </w:r>
          </w:p>
        </w:tc>
        <w:tc>
          <w:tcPr>
            <w:tcW w:w="5386" w:type="dxa"/>
          </w:tcPr>
          <w:p w14:paraId="67DD7110" w14:textId="77777777" w:rsidR="00411BED" w:rsidRDefault="002538D3" w:rsidP="00411BED">
            <w:pPr>
              <w:rPr>
                <w:sz w:val="18"/>
                <w:szCs w:val="18"/>
                <w:lang w:eastAsia="ko-KR"/>
              </w:rPr>
            </w:pP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ITU-R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권고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SM.329 [2]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에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정의된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A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카테고리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B </w:t>
            </w:r>
            <w:proofErr w:type="spellStart"/>
            <w:r w:rsidRPr="002538D3">
              <w:rPr>
                <w:rFonts w:hint="eastAsia"/>
                <w:sz w:val="18"/>
                <w:szCs w:val="18"/>
                <w:lang w:eastAsia="ko-KR"/>
              </w:rPr>
              <w:t>스퓨리어스</w:t>
            </w:r>
            <w:proofErr w:type="spellEnd"/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방출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한계는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지역적으로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2538D3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  <w:p w14:paraId="0AF4047E" w14:textId="1FAA4105" w:rsidR="00723D7D" w:rsidRPr="00411BED" w:rsidRDefault="00723D7D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lastRenderedPageBreak/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배출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제한은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가능</w:t>
            </w:r>
            <w:r w:rsidR="007922D8"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723D7D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4E583DC9" w14:textId="77777777" w:rsidTr="003F5E4D">
        <w:tc>
          <w:tcPr>
            <w:tcW w:w="1036" w:type="dxa"/>
          </w:tcPr>
          <w:p w14:paraId="03BAA824" w14:textId="77777777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6.6.5.2.3,</w:t>
            </w:r>
          </w:p>
          <w:p w14:paraId="40D61741" w14:textId="3424AD8C" w:rsidR="00967B9A" w:rsidRDefault="00967B9A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9.7.5.3.3</w:t>
            </w:r>
          </w:p>
        </w:tc>
        <w:tc>
          <w:tcPr>
            <w:tcW w:w="2928" w:type="dxa"/>
          </w:tcPr>
          <w:p w14:paraId="1A4DC9DB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Tx spurious emissions: additional requirements,</w:t>
            </w:r>
          </w:p>
          <w:p w14:paraId="7046E38A" w14:textId="652D3BAC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Tx spurious emissions: additional requirements</w:t>
            </w:r>
          </w:p>
        </w:tc>
        <w:tc>
          <w:tcPr>
            <w:tcW w:w="5386" w:type="dxa"/>
          </w:tcPr>
          <w:p w14:paraId="6A94178C" w14:textId="1D6E7998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이러한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사항들은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이외의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주파수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범위에서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시스템의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보호를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적용될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수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1B43AF27" w14:textId="77777777" w:rsidTr="003F5E4D">
        <w:tc>
          <w:tcPr>
            <w:tcW w:w="1036" w:type="dxa"/>
          </w:tcPr>
          <w:p w14:paraId="0D538F7F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6.7.2.1.1,</w:t>
            </w:r>
          </w:p>
          <w:p w14:paraId="4B255D0B" w14:textId="77777777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6.7.3.1.1,</w:t>
            </w:r>
          </w:p>
          <w:p w14:paraId="09F588DF" w14:textId="1C7007C0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9.8.2</w:t>
            </w:r>
          </w:p>
        </w:tc>
        <w:tc>
          <w:tcPr>
            <w:tcW w:w="2928" w:type="dxa"/>
          </w:tcPr>
          <w:p w14:paraId="0950B9F2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Transmitter intermodulation,</w:t>
            </w:r>
          </w:p>
          <w:p w14:paraId="2B9090AE" w14:textId="7DF0BDDA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5386" w:type="dxa"/>
          </w:tcPr>
          <w:p w14:paraId="640B297E" w14:textId="19E2EBDA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rFonts w:hint="eastAsia"/>
                <w:sz w:val="18"/>
                <w:szCs w:val="18"/>
                <w:lang w:eastAsia="ko-KR"/>
              </w:rPr>
              <w:t>기지국의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다운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링크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동작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또는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전부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외부에</w:t>
            </w:r>
            <w:r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있는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간섭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신호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위치는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n77, n78, n79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일본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요건에서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제외되지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  <w:tr w:rsidR="00967B9A" w14:paraId="21E751A3" w14:textId="77777777" w:rsidTr="003F5E4D">
        <w:tc>
          <w:tcPr>
            <w:tcW w:w="1036" w:type="dxa"/>
          </w:tcPr>
          <w:p w14:paraId="32DBCAEE" w14:textId="77777777" w:rsidR="00967B9A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7.6.4,</w:t>
            </w:r>
          </w:p>
          <w:p w14:paraId="07826E36" w14:textId="12657146" w:rsidR="005C6CC0" w:rsidRDefault="005C6CC0" w:rsidP="000D6317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10.7.2</w:t>
            </w:r>
          </w:p>
        </w:tc>
        <w:tc>
          <w:tcPr>
            <w:tcW w:w="2928" w:type="dxa"/>
          </w:tcPr>
          <w:p w14:paraId="3C79FF8E" w14:textId="77777777" w:rsidR="00967B9A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Rx spurious emissions,</w:t>
            </w:r>
          </w:p>
          <w:p w14:paraId="31CAB422" w14:textId="0A4257E2" w:rsidR="005C6CC0" w:rsidRPr="000D7A83" w:rsidRDefault="005C6CC0" w:rsidP="00411BED">
            <w:pPr>
              <w:rPr>
                <w:sz w:val="18"/>
                <w:szCs w:val="18"/>
                <w:lang w:eastAsia="ko-KR"/>
              </w:rPr>
            </w:pPr>
            <w:r w:rsidRPr="005C6CC0">
              <w:rPr>
                <w:sz w:val="18"/>
                <w:szCs w:val="18"/>
                <w:lang w:eastAsia="ko-KR"/>
              </w:rPr>
              <w:t>OTA Rx spurious emissions</w:t>
            </w:r>
          </w:p>
        </w:tc>
        <w:tc>
          <w:tcPr>
            <w:tcW w:w="5386" w:type="dxa"/>
          </w:tcPr>
          <w:p w14:paraId="486D3DC4" w14:textId="5A17A6BC" w:rsidR="00967B9A" w:rsidRPr="002538D3" w:rsidRDefault="005C6CC0" w:rsidP="00411BED">
            <w:pPr>
              <w:rPr>
                <w:sz w:val="18"/>
                <w:szCs w:val="18"/>
                <w:lang w:eastAsia="ko-KR"/>
              </w:rPr>
            </w:pPr>
            <w:r>
              <w:rPr>
                <w:rFonts w:hint="eastAsia"/>
                <w:sz w:val="18"/>
                <w:szCs w:val="18"/>
                <w:lang w:eastAsia="ko-KR"/>
              </w:rPr>
              <w:t>b</w:t>
            </w:r>
            <w:r>
              <w:rPr>
                <w:sz w:val="18"/>
                <w:szCs w:val="18"/>
                <w:lang w:eastAsia="ko-KR"/>
              </w:rPr>
              <w:t>asic limit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+ X (dB)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지정된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1-H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및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BS </w:t>
            </w:r>
            <w:r>
              <w:rPr>
                <w:rFonts w:hint="eastAsia"/>
                <w:sz w:val="18"/>
                <w:szCs w:val="18"/>
                <w:lang w:eastAsia="ko-KR"/>
              </w:rPr>
              <w:t>t</w:t>
            </w:r>
            <w:r>
              <w:rPr>
                <w:sz w:val="18"/>
                <w:szCs w:val="18"/>
                <w:lang w:eastAsia="ko-KR"/>
              </w:rPr>
              <w:t>ype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1-O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e</w:t>
            </w:r>
            <w:r>
              <w:rPr>
                <w:sz w:val="18"/>
                <w:szCs w:val="18"/>
                <w:lang w:eastAsia="ko-KR"/>
              </w:rPr>
              <w:t>mission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>
              <w:rPr>
                <w:rFonts w:hint="eastAsia"/>
                <w:sz w:val="18"/>
                <w:szCs w:val="18"/>
                <w:lang w:eastAsia="ko-KR"/>
              </w:rPr>
              <w:t>l</w:t>
            </w:r>
            <w:r>
              <w:rPr>
                <w:sz w:val="18"/>
                <w:szCs w:val="18"/>
                <w:lang w:eastAsia="ko-KR"/>
              </w:rPr>
              <w:t>imit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지역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규정에서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다르게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명시되지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않는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한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적용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 xml:space="preserve"> 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가능</w:t>
            </w:r>
            <w:r>
              <w:rPr>
                <w:rFonts w:hint="eastAsia"/>
                <w:sz w:val="18"/>
                <w:szCs w:val="18"/>
                <w:lang w:eastAsia="ko-KR"/>
              </w:rPr>
              <w:t>하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다</w:t>
            </w:r>
            <w:r w:rsidRPr="005C6CC0">
              <w:rPr>
                <w:rFonts w:hint="eastAsia"/>
                <w:sz w:val="18"/>
                <w:szCs w:val="18"/>
                <w:lang w:eastAsia="ko-KR"/>
              </w:rPr>
              <w:t>.</w:t>
            </w:r>
          </w:p>
        </w:tc>
      </w:tr>
    </w:tbl>
    <w:p w14:paraId="0E39A13A" w14:textId="53EADCC0" w:rsidR="00411BED" w:rsidRDefault="00411BED" w:rsidP="00411BED">
      <w:pPr>
        <w:rPr>
          <w:lang w:eastAsia="ko-KR"/>
        </w:rPr>
      </w:pPr>
    </w:p>
    <w:p w14:paraId="66B99C59" w14:textId="4E534930" w:rsidR="00E55BA5" w:rsidRDefault="00F15D63" w:rsidP="00E55BA5">
      <w:pPr>
        <w:pStyle w:val="2"/>
        <w:rPr>
          <w:lang w:eastAsia="ko-KR"/>
        </w:rPr>
      </w:pPr>
      <w:bookmarkStart w:id="15" w:name="_Toc30602656"/>
      <w:r>
        <w:rPr>
          <w:lang w:eastAsia="ko-KR"/>
        </w:rPr>
        <w:t>Applicability of requirements</w:t>
      </w:r>
      <w:bookmarkEnd w:id="15"/>
    </w:p>
    <w:p w14:paraId="0AB3B138" w14:textId="3D98D60C" w:rsidR="00B57E98" w:rsidRDefault="00DC53ED" w:rsidP="00B57E98">
      <w:pPr>
        <w:rPr>
          <w:lang w:eastAsia="ko-KR"/>
        </w:rPr>
      </w:pPr>
      <w:r w:rsidRPr="00DC53ED">
        <w:rPr>
          <w:rFonts w:hint="eastAsia"/>
          <w:lang w:eastAsia="ko-KR"/>
        </w:rPr>
        <w:t>표</w:t>
      </w:r>
      <w:r w:rsidRPr="00DC53ED">
        <w:rPr>
          <w:rFonts w:hint="eastAsia"/>
          <w:lang w:eastAsia="ko-KR"/>
        </w:rPr>
        <w:t xml:space="preserve"> 4.6-1</w:t>
      </w:r>
      <w:r w:rsidRPr="00DC53ED">
        <w:rPr>
          <w:rFonts w:hint="eastAsia"/>
          <w:lang w:eastAsia="ko-KR"/>
        </w:rPr>
        <w:t>에는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각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세트에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대한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요구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사항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적용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가능성이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정의되어</w:t>
      </w:r>
      <w:r w:rsidRPr="00DC53ED">
        <w:rPr>
          <w:rFonts w:hint="eastAsia"/>
          <w:lang w:eastAsia="ko-KR"/>
        </w:rPr>
        <w:t xml:space="preserve"> </w:t>
      </w:r>
      <w:r w:rsidRPr="00DC53ED">
        <w:rPr>
          <w:rFonts w:hint="eastAsia"/>
          <w:lang w:eastAsia="ko-KR"/>
        </w:rPr>
        <w:t>있다</w:t>
      </w:r>
      <w:r w:rsidRPr="00DC53ED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각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대해</w:t>
      </w:r>
      <w:r w:rsidR="00FC6AC4" w:rsidRPr="00FC6AC4">
        <w:rPr>
          <w:rFonts w:hint="eastAsia"/>
          <w:lang w:eastAsia="ko-KR"/>
        </w:rPr>
        <w:t xml:space="preserve">, </w:t>
      </w:r>
      <w:r w:rsidR="00FC6AC4" w:rsidRPr="00FC6AC4">
        <w:rPr>
          <w:rFonts w:hint="eastAsia"/>
          <w:lang w:eastAsia="ko-KR"/>
        </w:rPr>
        <w:t>본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명세서의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부속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절이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식별된다</w:t>
      </w:r>
      <w:r w:rsidR="00FC6AC4" w:rsidRPr="00FC6AC4">
        <w:rPr>
          <w:rFonts w:hint="eastAsia"/>
          <w:lang w:eastAsia="ko-KR"/>
        </w:rPr>
        <w:t>.</w:t>
      </w:r>
      <w:r w:rsidR="00FC6AC4">
        <w:rPr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세트에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포함되지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않은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요구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사항은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해당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사항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없음</w:t>
      </w:r>
      <w:r w:rsidR="00FC6AC4" w:rsidRPr="00FC6AC4">
        <w:rPr>
          <w:rFonts w:hint="eastAsia"/>
          <w:lang w:eastAsia="ko-KR"/>
        </w:rPr>
        <w:t xml:space="preserve"> (NA)</w:t>
      </w:r>
      <w:r w:rsidR="00FC6AC4" w:rsidRPr="00FC6AC4">
        <w:rPr>
          <w:rFonts w:hint="eastAsia"/>
          <w:lang w:eastAsia="ko-KR"/>
        </w:rPr>
        <w:t>으로</w:t>
      </w:r>
      <w:r w:rsidR="00FC6AC4" w:rsidRPr="00FC6AC4">
        <w:rPr>
          <w:rFonts w:hint="eastAsia"/>
          <w:lang w:eastAsia="ko-KR"/>
        </w:rPr>
        <w:t xml:space="preserve"> </w:t>
      </w:r>
      <w:r w:rsidR="00FC6AC4" w:rsidRPr="00FC6AC4">
        <w:rPr>
          <w:rFonts w:hint="eastAsia"/>
          <w:lang w:eastAsia="ko-KR"/>
        </w:rPr>
        <w:t>표시</w:t>
      </w:r>
      <w:r w:rsidR="00FC6AC4">
        <w:rPr>
          <w:rFonts w:hint="eastAsia"/>
          <w:lang w:eastAsia="ko-KR"/>
        </w:rPr>
        <w:t>된</w:t>
      </w:r>
      <w:r w:rsidR="00FC6AC4" w:rsidRPr="00FC6AC4">
        <w:rPr>
          <w:rFonts w:hint="eastAsia"/>
          <w:lang w:eastAsia="ko-KR"/>
        </w:rPr>
        <w:t>다</w:t>
      </w:r>
      <w:r w:rsidR="00FC6AC4" w:rsidRPr="00FC6AC4">
        <w:rPr>
          <w:rFonts w:hint="eastAsia"/>
          <w:lang w:eastAsia="ko-KR"/>
        </w:rPr>
        <w:t>.</w:t>
      </w:r>
    </w:p>
    <w:p w14:paraId="30F495A1" w14:textId="220AA578" w:rsidR="00B57E98" w:rsidRPr="008E0D35" w:rsidRDefault="008E0D35" w:rsidP="008E0D35">
      <w:pPr>
        <w:jc w:val="center"/>
        <w:rPr>
          <w:b/>
          <w:bCs/>
          <w:lang w:eastAsia="ko-KR"/>
        </w:rPr>
      </w:pPr>
      <w:r w:rsidRPr="008E0D35">
        <w:rPr>
          <w:b/>
          <w:bCs/>
          <w:lang w:eastAsia="ko-KR"/>
        </w:rPr>
        <w:t>Table 4.6-1: Requirement set applicability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72"/>
        <w:gridCol w:w="1701"/>
        <w:gridCol w:w="1559"/>
        <w:gridCol w:w="1560"/>
        <w:gridCol w:w="1558"/>
      </w:tblGrid>
      <w:tr w:rsidR="0096426D" w14:paraId="16482BE9" w14:textId="77777777" w:rsidTr="0096426D">
        <w:tc>
          <w:tcPr>
            <w:tcW w:w="2972" w:type="dxa"/>
            <w:vMerge w:val="restart"/>
            <w:shd w:val="clear" w:color="auto" w:fill="EAF1DD" w:themeFill="accent3" w:themeFillTint="33"/>
          </w:tcPr>
          <w:p w14:paraId="155C8964" w14:textId="395CBB23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</w:t>
            </w:r>
          </w:p>
        </w:tc>
        <w:tc>
          <w:tcPr>
            <w:tcW w:w="6378" w:type="dxa"/>
            <w:gridSpan w:val="4"/>
            <w:shd w:val="clear" w:color="auto" w:fill="EAF1DD" w:themeFill="accent3" w:themeFillTint="33"/>
          </w:tcPr>
          <w:p w14:paraId="2A8DA037" w14:textId="013F96F2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Requirement set</w:t>
            </w:r>
          </w:p>
        </w:tc>
      </w:tr>
      <w:tr w:rsidR="0096426D" w14:paraId="6C71C331" w14:textId="77777777" w:rsidTr="0096426D">
        <w:tc>
          <w:tcPr>
            <w:tcW w:w="2972" w:type="dxa"/>
            <w:vMerge/>
            <w:shd w:val="clear" w:color="auto" w:fill="EAF1DD" w:themeFill="accent3" w:themeFillTint="33"/>
          </w:tcPr>
          <w:p w14:paraId="69C93986" w14:textId="77777777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</w:p>
        </w:tc>
        <w:tc>
          <w:tcPr>
            <w:tcW w:w="1701" w:type="dxa"/>
            <w:shd w:val="clear" w:color="auto" w:fill="EAF1DD" w:themeFill="accent3" w:themeFillTint="33"/>
          </w:tcPr>
          <w:p w14:paraId="67B0A624" w14:textId="7F63737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1-C</w:t>
            </w:r>
          </w:p>
        </w:tc>
        <w:tc>
          <w:tcPr>
            <w:tcW w:w="1559" w:type="dxa"/>
            <w:shd w:val="clear" w:color="auto" w:fill="EAF1DD" w:themeFill="accent3" w:themeFillTint="33"/>
          </w:tcPr>
          <w:p w14:paraId="7EE29275" w14:textId="33C852FA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1-H</w:t>
            </w:r>
          </w:p>
        </w:tc>
        <w:tc>
          <w:tcPr>
            <w:tcW w:w="1560" w:type="dxa"/>
            <w:shd w:val="clear" w:color="auto" w:fill="EAF1DD" w:themeFill="accent3" w:themeFillTint="33"/>
          </w:tcPr>
          <w:p w14:paraId="55199B79" w14:textId="380D8F5D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1-O</w:t>
            </w:r>
          </w:p>
        </w:tc>
        <w:tc>
          <w:tcPr>
            <w:tcW w:w="1558" w:type="dxa"/>
            <w:shd w:val="clear" w:color="auto" w:fill="EAF1DD" w:themeFill="accent3" w:themeFillTint="33"/>
          </w:tcPr>
          <w:p w14:paraId="526E4C4B" w14:textId="569E2669" w:rsidR="0096426D" w:rsidRPr="0096426D" w:rsidRDefault="0096426D" w:rsidP="0096426D">
            <w:pPr>
              <w:jc w:val="center"/>
              <w:rPr>
                <w:b/>
                <w:bCs/>
                <w:sz w:val="20"/>
                <w:szCs w:val="20"/>
                <w:lang w:eastAsia="ko-KR"/>
              </w:rPr>
            </w:pPr>
            <w:r w:rsidRPr="0096426D">
              <w:rPr>
                <w:b/>
                <w:bCs/>
                <w:sz w:val="20"/>
                <w:szCs w:val="20"/>
                <w:lang w:eastAsia="ko-KR"/>
              </w:rPr>
              <w:t>BS type 2-O</w:t>
            </w:r>
          </w:p>
        </w:tc>
      </w:tr>
      <w:tr w:rsidR="00C4307A" w14:paraId="1BEB9DF9" w14:textId="77777777" w:rsidTr="00C4307A">
        <w:tc>
          <w:tcPr>
            <w:tcW w:w="2972" w:type="dxa"/>
          </w:tcPr>
          <w:p w14:paraId="635A28DB" w14:textId="38DF611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BS output power</w:t>
            </w:r>
          </w:p>
        </w:tc>
        <w:tc>
          <w:tcPr>
            <w:tcW w:w="1701" w:type="dxa"/>
          </w:tcPr>
          <w:p w14:paraId="14DE55B8" w14:textId="5AEC9BD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59" w:type="dxa"/>
          </w:tcPr>
          <w:p w14:paraId="308B267F" w14:textId="7099B0E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6.2</w:t>
            </w:r>
          </w:p>
        </w:tc>
        <w:tc>
          <w:tcPr>
            <w:tcW w:w="1560" w:type="dxa"/>
            <w:vMerge w:val="restart"/>
            <w:vAlign w:val="center"/>
          </w:tcPr>
          <w:p w14:paraId="6550A7E2" w14:textId="2D21B241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8" w:type="dxa"/>
            <w:vMerge w:val="restart"/>
            <w:vAlign w:val="center"/>
          </w:tcPr>
          <w:p w14:paraId="62456975" w14:textId="4319BB5C" w:rsidR="00C4307A" w:rsidRPr="0096426D" w:rsidRDefault="00C4307A" w:rsidP="009D37EF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C4307A" w14:paraId="438D2223" w14:textId="77777777" w:rsidTr="0096426D">
        <w:tc>
          <w:tcPr>
            <w:tcW w:w="2972" w:type="dxa"/>
          </w:tcPr>
          <w:p w14:paraId="39182596" w14:textId="21C1CD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Output power dynamics</w:t>
            </w:r>
          </w:p>
        </w:tc>
        <w:tc>
          <w:tcPr>
            <w:tcW w:w="1701" w:type="dxa"/>
          </w:tcPr>
          <w:p w14:paraId="6E66B3F2" w14:textId="434AAD5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59" w:type="dxa"/>
          </w:tcPr>
          <w:p w14:paraId="75123D8D" w14:textId="16E44A0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6.3</w:t>
            </w:r>
          </w:p>
        </w:tc>
        <w:tc>
          <w:tcPr>
            <w:tcW w:w="1560" w:type="dxa"/>
            <w:vMerge/>
          </w:tcPr>
          <w:p w14:paraId="57D0472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C458F0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59F3E9C" w14:textId="77777777" w:rsidTr="0096426D">
        <w:tc>
          <w:tcPr>
            <w:tcW w:w="2972" w:type="dxa"/>
          </w:tcPr>
          <w:p w14:paraId="186378DA" w14:textId="6E163F69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 ON/OFF power</w:t>
            </w:r>
          </w:p>
        </w:tc>
        <w:tc>
          <w:tcPr>
            <w:tcW w:w="1701" w:type="dxa"/>
          </w:tcPr>
          <w:p w14:paraId="3B1FF865" w14:textId="2AB9B9C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59" w:type="dxa"/>
          </w:tcPr>
          <w:p w14:paraId="5489132E" w14:textId="6E3B2680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6.4</w:t>
            </w:r>
          </w:p>
        </w:tc>
        <w:tc>
          <w:tcPr>
            <w:tcW w:w="1560" w:type="dxa"/>
            <w:vMerge/>
          </w:tcPr>
          <w:p w14:paraId="29B1B96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222A1A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3A1BA86" w14:textId="77777777" w:rsidTr="0096426D">
        <w:tc>
          <w:tcPr>
            <w:tcW w:w="2972" w:type="dxa"/>
          </w:tcPr>
          <w:p w14:paraId="6931A516" w14:textId="1469155D" w:rsidR="00C4307A" w:rsidRPr="003004BA" w:rsidRDefault="00C4307A" w:rsidP="00B57E98">
            <w:pPr>
              <w:rPr>
                <w:color w:val="C00000"/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Transmitted signal quality</w:t>
            </w:r>
          </w:p>
        </w:tc>
        <w:tc>
          <w:tcPr>
            <w:tcW w:w="1701" w:type="dxa"/>
          </w:tcPr>
          <w:p w14:paraId="30972299" w14:textId="65E9374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59" w:type="dxa"/>
          </w:tcPr>
          <w:p w14:paraId="311706BF" w14:textId="7B379DA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6.5</w:t>
            </w:r>
          </w:p>
        </w:tc>
        <w:tc>
          <w:tcPr>
            <w:tcW w:w="1560" w:type="dxa"/>
            <w:vMerge/>
          </w:tcPr>
          <w:p w14:paraId="5B6AABF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6534599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13D6D2B" w14:textId="77777777" w:rsidTr="0096426D">
        <w:tc>
          <w:tcPr>
            <w:tcW w:w="2972" w:type="dxa"/>
          </w:tcPr>
          <w:p w14:paraId="4E7D8C82" w14:textId="5A23D81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Occupied bandwidth</w:t>
            </w:r>
          </w:p>
        </w:tc>
        <w:tc>
          <w:tcPr>
            <w:tcW w:w="1701" w:type="dxa"/>
          </w:tcPr>
          <w:p w14:paraId="41842B4C" w14:textId="5CABDC3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59" w:type="dxa"/>
          </w:tcPr>
          <w:p w14:paraId="067DD4CF" w14:textId="3E0565B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6.6.2</w:t>
            </w:r>
          </w:p>
        </w:tc>
        <w:tc>
          <w:tcPr>
            <w:tcW w:w="1560" w:type="dxa"/>
            <w:vMerge/>
          </w:tcPr>
          <w:p w14:paraId="2459C6A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3265952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35B3261" w14:textId="77777777" w:rsidTr="0096426D">
        <w:tc>
          <w:tcPr>
            <w:tcW w:w="2972" w:type="dxa"/>
          </w:tcPr>
          <w:p w14:paraId="7C91BDF2" w14:textId="54BA11C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ACLR</w:t>
            </w:r>
          </w:p>
        </w:tc>
        <w:tc>
          <w:tcPr>
            <w:tcW w:w="1701" w:type="dxa"/>
          </w:tcPr>
          <w:p w14:paraId="7E30D702" w14:textId="49A5F93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59" w:type="dxa"/>
          </w:tcPr>
          <w:p w14:paraId="32B56FB9" w14:textId="31A1697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6.6.3</w:t>
            </w:r>
          </w:p>
        </w:tc>
        <w:tc>
          <w:tcPr>
            <w:tcW w:w="1560" w:type="dxa"/>
            <w:vMerge/>
          </w:tcPr>
          <w:p w14:paraId="758BD9C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12DC13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64943740" w14:textId="77777777" w:rsidTr="0096426D">
        <w:tc>
          <w:tcPr>
            <w:tcW w:w="2972" w:type="dxa"/>
          </w:tcPr>
          <w:p w14:paraId="1739A43A" w14:textId="3C4CFFE8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Operating band unwanted emissions</w:t>
            </w:r>
          </w:p>
        </w:tc>
        <w:tc>
          <w:tcPr>
            <w:tcW w:w="1701" w:type="dxa"/>
          </w:tcPr>
          <w:p w14:paraId="195DF0AE" w14:textId="0E7BD51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59" w:type="dxa"/>
          </w:tcPr>
          <w:p w14:paraId="43E7121C" w14:textId="27589B4E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6.6.4</w:t>
            </w:r>
          </w:p>
        </w:tc>
        <w:tc>
          <w:tcPr>
            <w:tcW w:w="1560" w:type="dxa"/>
            <w:vMerge/>
          </w:tcPr>
          <w:p w14:paraId="12AEA04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5047910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7F6414CB" w14:textId="77777777" w:rsidTr="0096426D">
        <w:tc>
          <w:tcPr>
            <w:tcW w:w="2972" w:type="dxa"/>
          </w:tcPr>
          <w:p w14:paraId="0BA47758" w14:textId="3D6D82B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spurious emissions</w:t>
            </w:r>
          </w:p>
        </w:tc>
        <w:tc>
          <w:tcPr>
            <w:tcW w:w="1701" w:type="dxa"/>
          </w:tcPr>
          <w:p w14:paraId="3F832D0E" w14:textId="42C67E3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59" w:type="dxa"/>
          </w:tcPr>
          <w:p w14:paraId="266453DF" w14:textId="730D5CBB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6.6.5</w:t>
            </w:r>
          </w:p>
        </w:tc>
        <w:tc>
          <w:tcPr>
            <w:tcW w:w="1560" w:type="dxa"/>
            <w:vMerge/>
          </w:tcPr>
          <w:p w14:paraId="71F2470F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769CF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2B8B1C6" w14:textId="77777777" w:rsidTr="0096426D">
        <w:tc>
          <w:tcPr>
            <w:tcW w:w="2972" w:type="dxa"/>
          </w:tcPr>
          <w:p w14:paraId="7590661A" w14:textId="35F54C7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Transmitter intermodulation</w:t>
            </w:r>
          </w:p>
        </w:tc>
        <w:tc>
          <w:tcPr>
            <w:tcW w:w="1701" w:type="dxa"/>
          </w:tcPr>
          <w:p w14:paraId="3FA9E1BD" w14:textId="4CAE63A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59" w:type="dxa"/>
          </w:tcPr>
          <w:p w14:paraId="7345F7E2" w14:textId="253C80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6.7</w:t>
            </w:r>
          </w:p>
        </w:tc>
        <w:tc>
          <w:tcPr>
            <w:tcW w:w="1560" w:type="dxa"/>
            <w:vMerge/>
          </w:tcPr>
          <w:p w14:paraId="5E438C5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06BCD88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EC12FBE" w14:textId="77777777" w:rsidTr="0096426D">
        <w:tc>
          <w:tcPr>
            <w:tcW w:w="2972" w:type="dxa"/>
          </w:tcPr>
          <w:p w14:paraId="7F1B5DDD" w14:textId="53B9B89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Reference sensitivity level</w:t>
            </w:r>
          </w:p>
        </w:tc>
        <w:tc>
          <w:tcPr>
            <w:tcW w:w="1701" w:type="dxa"/>
          </w:tcPr>
          <w:p w14:paraId="57ECE0BE" w14:textId="44BB5F6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59" w:type="dxa"/>
          </w:tcPr>
          <w:p w14:paraId="3576C3CC" w14:textId="544AB0B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7.2</w:t>
            </w:r>
          </w:p>
        </w:tc>
        <w:tc>
          <w:tcPr>
            <w:tcW w:w="1560" w:type="dxa"/>
            <w:vMerge/>
          </w:tcPr>
          <w:p w14:paraId="28423CB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020A0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03BA6F44" w14:textId="77777777" w:rsidTr="0096426D">
        <w:tc>
          <w:tcPr>
            <w:tcW w:w="2972" w:type="dxa"/>
          </w:tcPr>
          <w:p w14:paraId="75EE652D" w14:textId="6D6A623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Dynamic range</w:t>
            </w:r>
          </w:p>
        </w:tc>
        <w:tc>
          <w:tcPr>
            <w:tcW w:w="1701" w:type="dxa"/>
          </w:tcPr>
          <w:p w14:paraId="55AC5FF7" w14:textId="7FCA76E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59" w:type="dxa"/>
          </w:tcPr>
          <w:p w14:paraId="50EA60DE" w14:textId="4A915AFC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7.3</w:t>
            </w:r>
          </w:p>
        </w:tc>
        <w:tc>
          <w:tcPr>
            <w:tcW w:w="1560" w:type="dxa"/>
            <w:vMerge/>
          </w:tcPr>
          <w:p w14:paraId="4A931231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72DD113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47B184F9" w14:textId="77777777" w:rsidTr="0096426D">
        <w:tc>
          <w:tcPr>
            <w:tcW w:w="2972" w:type="dxa"/>
          </w:tcPr>
          <w:p w14:paraId="68F532A0" w14:textId="2670E8F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In-band selectivity and blocking</w:t>
            </w:r>
          </w:p>
        </w:tc>
        <w:tc>
          <w:tcPr>
            <w:tcW w:w="1701" w:type="dxa"/>
          </w:tcPr>
          <w:p w14:paraId="21A40A7B" w14:textId="2CA5DFD2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59" w:type="dxa"/>
          </w:tcPr>
          <w:p w14:paraId="2D32C8CE" w14:textId="7534D25D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7.4</w:t>
            </w:r>
          </w:p>
        </w:tc>
        <w:tc>
          <w:tcPr>
            <w:tcW w:w="1560" w:type="dxa"/>
            <w:vMerge/>
          </w:tcPr>
          <w:p w14:paraId="104E628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A277B4A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ED0232F" w14:textId="77777777" w:rsidTr="0096426D">
        <w:tc>
          <w:tcPr>
            <w:tcW w:w="2972" w:type="dxa"/>
          </w:tcPr>
          <w:p w14:paraId="22F564EB" w14:textId="3A51A173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Out-of-band blocking</w:t>
            </w:r>
          </w:p>
        </w:tc>
        <w:tc>
          <w:tcPr>
            <w:tcW w:w="1701" w:type="dxa"/>
          </w:tcPr>
          <w:p w14:paraId="3B2D5B8C" w14:textId="4EC726F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59" w:type="dxa"/>
          </w:tcPr>
          <w:p w14:paraId="561DCAF9" w14:textId="6AC595EF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7.5</w:t>
            </w:r>
          </w:p>
        </w:tc>
        <w:tc>
          <w:tcPr>
            <w:tcW w:w="1560" w:type="dxa"/>
            <w:vMerge/>
          </w:tcPr>
          <w:p w14:paraId="5000866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3F2FFB8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816FD57" w14:textId="77777777" w:rsidTr="0096426D">
        <w:tc>
          <w:tcPr>
            <w:tcW w:w="2972" w:type="dxa"/>
          </w:tcPr>
          <w:p w14:paraId="4EDD662E" w14:textId="00D38BD5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spurious emissions</w:t>
            </w:r>
          </w:p>
        </w:tc>
        <w:tc>
          <w:tcPr>
            <w:tcW w:w="1701" w:type="dxa"/>
          </w:tcPr>
          <w:p w14:paraId="1EA5DA44" w14:textId="7AD3D31A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59" w:type="dxa"/>
          </w:tcPr>
          <w:p w14:paraId="5BB3173A" w14:textId="50BAC7C1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7.6</w:t>
            </w:r>
          </w:p>
        </w:tc>
        <w:tc>
          <w:tcPr>
            <w:tcW w:w="1560" w:type="dxa"/>
            <w:vMerge/>
          </w:tcPr>
          <w:p w14:paraId="008EF294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06FCB77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29A5B3AE" w14:textId="77777777" w:rsidTr="0096426D">
        <w:tc>
          <w:tcPr>
            <w:tcW w:w="2972" w:type="dxa"/>
          </w:tcPr>
          <w:p w14:paraId="20381158" w14:textId="7EC30000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Receiver intermodulation</w:t>
            </w:r>
          </w:p>
        </w:tc>
        <w:tc>
          <w:tcPr>
            <w:tcW w:w="1701" w:type="dxa"/>
          </w:tcPr>
          <w:p w14:paraId="21FE2DAB" w14:textId="75C375A6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59" w:type="dxa"/>
          </w:tcPr>
          <w:p w14:paraId="2F2AC4A6" w14:textId="60976C8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7.7</w:t>
            </w:r>
          </w:p>
        </w:tc>
        <w:tc>
          <w:tcPr>
            <w:tcW w:w="1560" w:type="dxa"/>
            <w:vMerge/>
          </w:tcPr>
          <w:p w14:paraId="16C6F1BE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6934CCE7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53BEAC5" w14:textId="77777777" w:rsidTr="0096426D">
        <w:tc>
          <w:tcPr>
            <w:tcW w:w="2972" w:type="dxa"/>
          </w:tcPr>
          <w:p w14:paraId="62853253" w14:textId="67A37B94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In-channel selectivity</w:t>
            </w:r>
          </w:p>
        </w:tc>
        <w:tc>
          <w:tcPr>
            <w:tcW w:w="1701" w:type="dxa"/>
          </w:tcPr>
          <w:p w14:paraId="2AE8842D" w14:textId="62F95EFA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59" w:type="dxa"/>
          </w:tcPr>
          <w:p w14:paraId="35238D03" w14:textId="6BA31879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7.8</w:t>
            </w:r>
          </w:p>
        </w:tc>
        <w:tc>
          <w:tcPr>
            <w:tcW w:w="1560" w:type="dxa"/>
            <w:vMerge/>
          </w:tcPr>
          <w:p w14:paraId="2FE57DB0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12139B5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C4307A" w14:paraId="10B0FC4F" w14:textId="77777777" w:rsidTr="0096426D">
        <w:tc>
          <w:tcPr>
            <w:tcW w:w="2972" w:type="dxa"/>
          </w:tcPr>
          <w:p w14:paraId="6BD8B23A" w14:textId="26F795B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Performance requirements</w:t>
            </w:r>
          </w:p>
        </w:tc>
        <w:tc>
          <w:tcPr>
            <w:tcW w:w="1701" w:type="dxa"/>
          </w:tcPr>
          <w:p w14:paraId="733A4C5C" w14:textId="03369992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59" w:type="dxa"/>
          </w:tcPr>
          <w:p w14:paraId="1E9057D7" w14:textId="60AE2997" w:rsidR="00C4307A" w:rsidRDefault="00C4307A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8</w:t>
            </w:r>
          </w:p>
        </w:tc>
        <w:tc>
          <w:tcPr>
            <w:tcW w:w="1560" w:type="dxa"/>
            <w:vMerge/>
          </w:tcPr>
          <w:p w14:paraId="228694AB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8" w:type="dxa"/>
            <w:vMerge/>
          </w:tcPr>
          <w:p w14:paraId="20023B7D" w14:textId="77777777" w:rsidR="00C4307A" w:rsidRPr="0096426D" w:rsidRDefault="00C4307A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33EABBD1" w14:textId="77777777" w:rsidTr="004C2B87">
        <w:tc>
          <w:tcPr>
            <w:tcW w:w="2972" w:type="dxa"/>
          </w:tcPr>
          <w:p w14:paraId="18F1BF19" w14:textId="68A5FA6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 w:rsidRPr="003004BA">
              <w:rPr>
                <w:color w:val="C00000"/>
                <w:sz w:val="18"/>
                <w:szCs w:val="18"/>
                <w:lang w:eastAsia="ko-KR"/>
              </w:rPr>
              <w:t>Radiated transmit power</w:t>
            </w:r>
          </w:p>
        </w:tc>
        <w:tc>
          <w:tcPr>
            <w:tcW w:w="1701" w:type="dxa"/>
            <w:vMerge w:val="restart"/>
            <w:vAlign w:val="center"/>
          </w:tcPr>
          <w:p w14:paraId="0D3CD26A" w14:textId="3743841C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59" w:type="dxa"/>
          </w:tcPr>
          <w:p w14:paraId="7160E60D" w14:textId="59380FCD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60" w:type="dxa"/>
          </w:tcPr>
          <w:p w14:paraId="2D666DBF" w14:textId="4AC65D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  <w:tc>
          <w:tcPr>
            <w:tcW w:w="1558" w:type="dxa"/>
          </w:tcPr>
          <w:p w14:paraId="4D8CF6F4" w14:textId="773F70D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9.2</w:t>
            </w:r>
          </w:p>
        </w:tc>
      </w:tr>
      <w:tr w:rsidR="004C2B87" w14:paraId="1837C865" w14:textId="77777777" w:rsidTr="00165E6B">
        <w:tc>
          <w:tcPr>
            <w:tcW w:w="2972" w:type="dxa"/>
          </w:tcPr>
          <w:p w14:paraId="694D7E5F" w14:textId="09BC18A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base station output power</w:t>
            </w:r>
          </w:p>
        </w:tc>
        <w:tc>
          <w:tcPr>
            <w:tcW w:w="1701" w:type="dxa"/>
            <w:vMerge/>
          </w:tcPr>
          <w:p w14:paraId="5CF5EAC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13E0168" w14:textId="6C079CBC" w:rsidR="004C2B87" w:rsidRDefault="004C2B87" w:rsidP="00165E6B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22C8D670" w14:textId="3CED5F2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  <w:tc>
          <w:tcPr>
            <w:tcW w:w="1558" w:type="dxa"/>
          </w:tcPr>
          <w:p w14:paraId="0DD7507F" w14:textId="5D89C32E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9.3</w:t>
            </w:r>
          </w:p>
        </w:tc>
      </w:tr>
      <w:tr w:rsidR="004C2B87" w14:paraId="54E64365" w14:textId="77777777" w:rsidTr="0096426D">
        <w:tc>
          <w:tcPr>
            <w:tcW w:w="2972" w:type="dxa"/>
          </w:tcPr>
          <w:p w14:paraId="4AB7DE11" w14:textId="26C5519E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output power dynamics</w:t>
            </w:r>
          </w:p>
        </w:tc>
        <w:tc>
          <w:tcPr>
            <w:tcW w:w="1701" w:type="dxa"/>
            <w:vMerge/>
          </w:tcPr>
          <w:p w14:paraId="0ACEFCA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BF81A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ADD246D" w14:textId="052E34C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  <w:tc>
          <w:tcPr>
            <w:tcW w:w="1558" w:type="dxa"/>
          </w:tcPr>
          <w:p w14:paraId="40CB5E1D" w14:textId="02517474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9.4</w:t>
            </w:r>
          </w:p>
        </w:tc>
      </w:tr>
      <w:tr w:rsidR="004C2B87" w14:paraId="2825C5F4" w14:textId="77777777" w:rsidTr="0096426D">
        <w:tc>
          <w:tcPr>
            <w:tcW w:w="2972" w:type="dxa"/>
          </w:tcPr>
          <w:p w14:paraId="5B699066" w14:textId="5C217BF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 ON/OFF power</w:t>
            </w:r>
          </w:p>
        </w:tc>
        <w:tc>
          <w:tcPr>
            <w:tcW w:w="1701" w:type="dxa"/>
            <w:vMerge/>
          </w:tcPr>
          <w:p w14:paraId="7BD5853F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965CD2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617D2AF6" w14:textId="068DF33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  <w:tc>
          <w:tcPr>
            <w:tcW w:w="1558" w:type="dxa"/>
          </w:tcPr>
          <w:p w14:paraId="19E603A0" w14:textId="0FFF997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9.5</w:t>
            </w:r>
          </w:p>
        </w:tc>
      </w:tr>
      <w:tr w:rsidR="004C2B87" w14:paraId="41D0EEFB" w14:textId="77777777" w:rsidTr="0096426D">
        <w:tc>
          <w:tcPr>
            <w:tcW w:w="2972" w:type="dxa"/>
          </w:tcPr>
          <w:p w14:paraId="2A54BE3B" w14:textId="73A70A7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transmitted signal quality</w:t>
            </w:r>
          </w:p>
        </w:tc>
        <w:tc>
          <w:tcPr>
            <w:tcW w:w="1701" w:type="dxa"/>
            <w:vMerge/>
          </w:tcPr>
          <w:p w14:paraId="10129FC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58732B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1EB13F2B" w14:textId="42A2AB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  <w:tc>
          <w:tcPr>
            <w:tcW w:w="1558" w:type="dxa"/>
          </w:tcPr>
          <w:p w14:paraId="10D1204D" w14:textId="62967F6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9.6</w:t>
            </w:r>
          </w:p>
        </w:tc>
      </w:tr>
      <w:tr w:rsidR="004C2B87" w14:paraId="2DD22F60" w14:textId="77777777" w:rsidTr="0096426D">
        <w:tc>
          <w:tcPr>
            <w:tcW w:w="2972" w:type="dxa"/>
          </w:tcPr>
          <w:p w14:paraId="45EF6966" w14:textId="3A9B125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occupied bandwidth</w:t>
            </w:r>
          </w:p>
        </w:tc>
        <w:tc>
          <w:tcPr>
            <w:tcW w:w="1701" w:type="dxa"/>
            <w:vMerge/>
          </w:tcPr>
          <w:p w14:paraId="0CAB3EE8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98FD62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83D6DCC" w14:textId="5F43458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  <w:tc>
          <w:tcPr>
            <w:tcW w:w="1558" w:type="dxa"/>
          </w:tcPr>
          <w:p w14:paraId="57A9F2BD" w14:textId="2C785445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9.7.2</w:t>
            </w:r>
          </w:p>
        </w:tc>
      </w:tr>
      <w:tr w:rsidR="004C2B87" w14:paraId="757A456F" w14:textId="77777777" w:rsidTr="0096426D">
        <w:tc>
          <w:tcPr>
            <w:tcW w:w="2972" w:type="dxa"/>
          </w:tcPr>
          <w:p w14:paraId="301775D1" w14:textId="548B495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ACLR</w:t>
            </w:r>
          </w:p>
        </w:tc>
        <w:tc>
          <w:tcPr>
            <w:tcW w:w="1701" w:type="dxa"/>
            <w:vMerge/>
          </w:tcPr>
          <w:p w14:paraId="0F0F8F79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FFBF7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8602B85" w14:textId="1D70E20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  <w:tc>
          <w:tcPr>
            <w:tcW w:w="1558" w:type="dxa"/>
          </w:tcPr>
          <w:p w14:paraId="6C723C25" w14:textId="5E742799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9.7.3</w:t>
            </w:r>
          </w:p>
        </w:tc>
      </w:tr>
      <w:tr w:rsidR="004C2B87" w14:paraId="2A4A8CC9" w14:textId="77777777" w:rsidTr="0096426D">
        <w:tc>
          <w:tcPr>
            <w:tcW w:w="2972" w:type="dxa"/>
          </w:tcPr>
          <w:p w14:paraId="3490F17E" w14:textId="65574CF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out-of-band emissions</w:t>
            </w:r>
          </w:p>
        </w:tc>
        <w:tc>
          <w:tcPr>
            <w:tcW w:w="1701" w:type="dxa"/>
            <w:vMerge/>
          </w:tcPr>
          <w:p w14:paraId="378D4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4164098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5CD5894" w14:textId="6EEDC9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  <w:tc>
          <w:tcPr>
            <w:tcW w:w="1558" w:type="dxa"/>
          </w:tcPr>
          <w:p w14:paraId="21CC00E1" w14:textId="70D2964D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9.7.4</w:t>
            </w:r>
          </w:p>
        </w:tc>
      </w:tr>
      <w:tr w:rsidR="004C2B87" w14:paraId="32123E9A" w14:textId="77777777" w:rsidTr="0096426D">
        <w:tc>
          <w:tcPr>
            <w:tcW w:w="2972" w:type="dxa"/>
          </w:tcPr>
          <w:p w14:paraId="3FE778FE" w14:textId="32BBAAD2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lastRenderedPageBreak/>
              <w:t>OTA transmitter spurious emissions</w:t>
            </w:r>
          </w:p>
        </w:tc>
        <w:tc>
          <w:tcPr>
            <w:tcW w:w="1701" w:type="dxa"/>
            <w:vMerge/>
          </w:tcPr>
          <w:p w14:paraId="2E196FAE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0DE440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09E45D8B" w14:textId="62AD74D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  <w:tc>
          <w:tcPr>
            <w:tcW w:w="1558" w:type="dxa"/>
          </w:tcPr>
          <w:p w14:paraId="18E55C4A" w14:textId="3F7177C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9.7.5</w:t>
            </w:r>
          </w:p>
        </w:tc>
      </w:tr>
      <w:tr w:rsidR="004C2B87" w14:paraId="34AEA15E" w14:textId="77777777" w:rsidTr="00EA6B97">
        <w:tc>
          <w:tcPr>
            <w:tcW w:w="2972" w:type="dxa"/>
          </w:tcPr>
          <w:p w14:paraId="159A0CA8" w14:textId="14263C4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transmitter intermodulation</w:t>
            </w:r>
          </w:p>
        </w:tc>
        <w:tc>
          <w:tcPr>
            <w:tcW w:w="1701" w:type="dxa"/>
            <w:vMerge/>
          </w:tcPr>
          <w:p w14:paraId="51E43DA1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3C1D36F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7D23D4E" w14:textId="2756A7D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9.8</w:t>
            </w:r>
          </w:p>
        </w:tc>
        <w:tc>
          <w:tcPr>
            <w:tcW w:w="1558" w:type="dxa"/>
            <w:vMerge w:val="restart"/>
            <w:vAlign w:val="center"/>
          </w:tcPr>
          <w:p w14:paraId="6786AD2E" w14:textId="1A2F095D" w:rsidR="004C2B87" w:rsidRPr="0096426D" w:rsidRDefault="004C2B87" w:rsidP="00EA6B9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7639DB1A" w14:textId="77777777" w:rsidTr="0096426D">
        <w:tc>
          <w:tcPr>
            <w:tcW w:w="2972" w:type="dxa"/>
          </w:tcPr>
          <w:p w14:paraId="7729BBD8" w14:textId="234CE79C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 xml:space="preserve">OTA </w:t>
            </w:r>
            <w:r w:rsidRPr="003004BA">
              <w:rPr>
                <w:color w:val="C00000"/>
                <w:sz w:val="18"/>
                <w:szCs w:val="18"/>
                <w:lang w:eastAsia="ko-KR"/>
              </w:rPr>
              <w:t>sensitivity</w:t>
            </w:r>
          </w:p>
        </w:tc>
        <w:tc>
          <w:tcPr>
            <w:tcW w:w="1701" w:type="dxa"/>
            <w:vMerge/>
          </w:tcPr>
          <w:p w14:paraId="17185385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</w:tcPr>
          <w:p w14:paraId="1B48C725" w14:textId="2085B6D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60" w:type="dxa"/>
          </w:tcPr>
          <w:p w14:paraId="520CA843" w14:textId="34639F61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10.2</w:t>
            </w:r>
          </w:p>
        </w:tc>
        <w:tc>
          <w:tcPr>
            <w:tcW w:w="1558" w:type="dxa"/>
            <w:vMerge/>
          </w:tcPr>
          <w:p w14:paraId="4A9FF9AA" w14:textId="3B446AA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</w:tr>
      <w:tr w:rsidR="004C2B87" w14:paraId="29E7EB4C" w14:textId="77777777" w:rsidTr="004C2B87">
        <w:tc>
          <w:tcPr>
            <w:tcW w:w="2972" w:type="dxa"/>
          </w:tcPr>
          <w:p w14:paraId="74B1D29B" w14:textId="2F6B1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reference sensitivity level</w:t>
            </w:r>
          </w:p>
        </w:tc>
        <w:tc>
          <w:tcPr>
            <w:tcW w:w="1701" w:type="dxa"/>
            <w:vMerge/>
          </w:tcPr>
          <w:p w14:paraId="64E9735A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6AFB2506" w14:textId="0B45592E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  <w:tc>
          <w:tcPr>
            <w:tcW w:w="1560" w:type="dxa"/>
          </w:tcPr>
          <w:p w14:paraId="3FC85582" w14:textId="1530EDBA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  <w:tc>
          <w:tcPr>
            <w:tcW w:w="1558" w:type="dxa"/>
          </w:tcPr>
          <w:p w14:paraId="03853FA9" w14:textId="1270C258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10.3</w:t>
            </w:r>
          </w:p>
        </w:tc>
      </w:tr>
      <w:tr w:rsidR="004C2B87" w14:paraId="62B2EA1E" w14:textId="77777777" w:rsidTr="0096426D">
        <w:tc>
          <w:tcPr>
            <w:tcW w:w="2972" w:type="dxa"/>
          </w:tcPr>
          <w:p w14:paraId="01C0C36E" w14:textId="4ADD93A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dynamic range</w:t>
            </w:r>
          </w:p>
        </w:tc>
        <w:tc>
          <w:tcPr>
            <w:tcW w:w="1701" w:type="dxa"/>
            <w:vMerge/>
          </w:tcPr>
          <w:p w14:paraId="5B1605C3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6E7E98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9F6A8CD" w14:textId="66546363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10.4</w:t>
            </w:r>
          </w:p>
        </w:tc>
        <w:tc>
          <w:tcPr>
            <w:tcW w:w="1558" w:type="dxa"/>
          </w:tcPr>
          <w:p w14:paraId="46B68256" w14:textId="14AF25F0" w:rsidR="004C2B87" w:rsidRPr="0096426D" w:rsidRDefault="004C2B87" w:rsidP="003D3436">
            <w:pPr>
              <w:jc w:val="center"/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NA</w:t>
            </w:r>
          </w:p>
        </w:tc>
      </w:tr>
      <w:tr w:rsidR="004C2B87" w14:paraId="4D754F57" w14:textId="77777777" w:rsidTr="0096426D">
        <w:tc>
          <w:tcPr>
            <w:tcW w:w="2972" w:type="dxa"/>
          </w:tcPr>
          <w:p w14:paraId="4DF51E0B" w14:textId="0428B4F4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in-band selectivity and blocking</w:t>
            </w:r>
          </w:p>
        </w:tc>
        <w:tc>
          <w:tcPr>
            <w:tcW w:w="1701" w:type="dxa"/>
            <w:vMerge/>
          </w:tcPr>
          <w:p w14:paraId="4F8E63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248F584C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2A3B172E" w14:textId="0F98231F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  <w:tc>
          <w:tcPr>
            <w:tcW w:w="1558" w:type="dxa"/>
          </w:tcPr>
          <w:p w14:paraId="37F502B3" w14:textId="414062E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10.5</w:t>
            </w:r>
          </w:p>
        </w:tc>
      </w:tr>
      <w:tr w:rsidR="004C2B87" w14:paraId="32749AE5" w14:textId="77777777" w:rsidTr="0096426D">
        <w:tc>
          <w:tcPr>
            <w:tcW w:w="2972" w:type="dxa"/>
          </w:tcPr>
          <w:p w14:paraId="5BE89959" w14:textId="1F6D29E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out-of-band blocking</w:t>
            </w:r>
          </w:p>
        </w:tc>
        <w:tc>
          <w:tcPr>
            <w:tcW w:w="1701" w:type="dxa"/>
            <w:vMerge/>
          </w:tcPr>
          <w:p w14:paraId="054FD47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2966046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3DF83A1E" w14:textId="28DE8192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  <w:tc>
          <w:tcPr>
            <w:tcW w:w="1558" w:type="dxa"/>
          </w:tcPr>
          <w:p w14:paraId="76DA5ED2" w14:textId="6EAAE086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10.6</w:t>
            </w:r>
          </w:p>
        </w:tc>
      </w:tr>
      <w:tr w:rsidR="004C2B87" w14:paraId="1772F673" w14:textId="77777777" w:rsidTr="0096426D">
        <w:tc>
          <w:tcPr>
            <w:tcW w:w="2972" w:type="dxa"/>
          </w:tcPr>
          <w:p w14:paraId="586EBD96" w14:textId="03A5D83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spurious emission</w:t>
            </w:r>
          </w:p>
        </w:tc>
        <w:tc>
          <w:tcPr>
            <w:tcW w:w="1701" w:type="dxa"/>
            <w:vMerge/>
          </w:tcPr>
          <w:p w14:paraId="2B6BF85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6821E037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6A37EEF" w14:textId="507EC48B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  <w:tc>
          <w:tcPr>
            <w:tcW w:w="1558" w:type="dxa"/>
          </w:tcPr>
          <w:p w14:paraId="794998AC" w14:textId="5C8322A7" w:rsidR="004C2B87" w:rsidRPr="0096426D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10.7</w:t>
            </w:r>
          </w:p>
        </w:tc>
      </w:tr>
      <w:tr w:rsidR="004C2B87" w14:paraId="2ED716D9" w14:textId="77777777" w:rsidTr="0096426D">
        <w:tc>
          <w:tcPr>
            <w:tcW w:w="2972" w:type="dxa"/>
          </w:tcPr>
          <w:p w14:paraId="24358A73" w14:textId="0815713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receiver intermodulation</w:t>
            </w:r>
          </w:p>
        </w:tc>
        <w:tc>
          <w:tcPr>
            <w:tcW w:w="1701" w:type="dxa"/>
            <w:vMerge/>
          </w:tcPr>
          <w:p w14:paraId="350D22F0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54021DC3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03CB41A" w14:textId="41090079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  <w:tc>
          <w:tcPr>
            <w:tcW w:w="1558" w:type="dxa"/>
          </w:tcPr>
          <w:p w14:paraId="63D649B8" w14:textId="0A1B49C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10.8</w:t>
            </w:r>
          </w:p>
        </w:tc>
      </w:tr>
      <w:tr w:rsidR="004C2B87" w14:paraId="4E7A23A9" w14:textId="77777777" w:rsidTr="0096426D">
        <w:tc>
          <w:tcPr>
            <w:tcW w:w="2972" w:type="dxa"/>
          </w:tcPr>
          <w:p w14:paraId="2767EE6C" w14:textId="06EBA77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OTA in-channel selectivity</w:t>
            </w:r>
          </w:p>
        </w:tc>
        <w:tc>
          <w:tcPr>
            <w:tcW w:w="1701" w:type="dxa"/>
            <w:vMerge/>
          </w:tcPr>
          <w:p w14:paraId="59327196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7F3C64D9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4AF5E579" w14:textId="091F7D01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  <w:tc>
          <w:tcPr>
            <w:tcW w:w="1558" w:type="dxa"/>
          </w:tcPr>
          <w:p w14:paraId="56712A8C" w14:textId="3F651A0F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10.9</w:t>
            </w:r>
          </w:p>
        </w:tc>
      </w:tr>
      <w:tr w:rsidR="004C2B87" w14:paraId="7D24EE28" w14:textId="77777777" w:rsidTr="0096426D">
        <w:tc>
          <w:tcPr>
            <w:tcW w:w="2972" w:type="dxa"/>
          </w:tcPr>
          <w:p w14:paraId="723B9CB7" w14:textId="55D772E6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Radiated performance requirements</w:t>
            </w:r>
          </w:p>
        </w:tc>
        <w:tc>
          <w:tcPr>
            <w:tcW w:w="1701" w:type="dxa"/>
            <w:vMerge/>
          </w:tcPr>
          <w:p w14:paraId="73F81BD4" w14:textId="77777777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</w:p>
        </w:tc>
        <w:tc>
          <w:tcPr>
            <w:tcW w:w="1559" w:type="dxa"/>
            <w:vMerge/>
          </w:tcPr>
          <w:p w14:paraId="10507DE4" w14:textId="77777777" w:rsidR="004C2B87" w:rsidRDefault="004C2B87" w:rsidP="004C2B87">
            <w:pPr>
              <w:jc w:val="center"/>
              <w:rPr>
                <w:sz w:val="18"/>
                <w:szCs w:val="18"/>
                <w:lang w:eastAsia="ko-KR"/>
              </w:rPr>
            </w:pPr>
          </w:p>
        </w:tc>
        <w:tc>
          <w:tcPr>
            <w:tcW w:w="1560" w:type="dxa"/>
          </w:tcPr>
          <w:p w14:paraId="7AFA60A0" w14:textId="06375143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  <w:tc>
          <w:tcPr>
            <w:tcW w:w="1558" w:type="dxa"/>
          </w:tcPr>
          <w:p w14:paraId="7259E14B" w14:textId="796DA8F5" w:rsidR="004C2B87" w:rsidRDefault="004C2B87" w:rsidP="00B57E98">
            <w:pPr>
              <w:rPr>
                <w:sz w:val="18"/>
                <w:szCs w:val="18"/>
                <w:lang w:eastAsia="ko-KR"/>
              </w:rPr>
            </w:pPr>
            <w:r>
              <w:rPr>
                <w:sz w:val="18"/>
                <w:szCs w:val="18"/>
                <w:lang w:eastAsia="ko-KR"/>
              </w:rPr>
              <w:t>11</w:t>
            </w:r>
          </w:p>
        </w:tc>
      </w:tr>
    </w:tbl>
    <w:p w14:paraId="592AA3B4" w14:textId="53D7177E" w:rsidR="00B57E98" w:rsidRDefault="00B57E98" w:rsidP="00B57E98">
      <w:pPr>
        <w:rPr>
          <w:lang w:eastAsia="ko-KR"/>
        </w:rPr>
      </w:pPr>
    </w:p>
    <w:p w14:paraId="0EDD6DE6" w14:textId="167489DA" w:rsidR="00AB0575" w:rsidRDefault="00755DB9" w:rsidP="00883B26">
      <w:pPr>
        <w:pStyle w:val="2"/>
        <w:rPr>
          <w:lang w:eastAsia="ko-KR"/>
        </w:rPr>
      </w:pPr>
      <w:r>
        <w:rPr>
          <w:lang w:eastAsia="ko-KR"/>
        </w:rPr>
        <w:t>Requirements for contiguous and non-contiguous spectrum</w:t>
      </w:r>
    </w:p>
    <w:p w14:paraId="60244FB1" w14:textId="1F31B349" w:rsidR="00DE2CEA" w:rsidRDefault="00B72E69" w:rsidP="00DE2CEA">
      <w:pPr>
        <w:rPr>
          <w:lang w:eastAsia="ko-KR"/>
        </w:rPr>
      </w:pPr>
      <w:r w:rsidRPr="00B72E69">
        <w:rPr>
          <w:rFonts w:hint="eastAsia"/>
          <w:lang w:eastAsia="ko-KR"/>
        </w:rPr>
        <w:t>BS</w:t>
      </w:r>
      <w:r w:rsidRPr="00B72E69">
        <w:rPr>
          <w:rFonts w:hint="eastAsia"/>
          <w:lang w:eastAsia="ko-KR"/>
        </w:rPr>
        <w:t>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동작하는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할당은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연속적이거나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비연속적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있다</w:t>
      </w:r>
      <w:r w:rsidRPr="00B72E69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72E69">
        <w:rPr>
          <w:rFonts w:hint="eastAsia"/>
          <w:lang w:eastAsia="ko-KR"/>
        </w:rPr>
        <w:t>달리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언급되지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않는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한</w:t>
      </w:r>
      <w:r w:rsidRPr="00B72E69">
        <w:rPr>
          <w:rFonts w:hint="eastAsia"/>
          <w:lang w:eastAsia="ko-KR"/>
        </w:rPr>
        <w:t xml:space="preserve">, </w:t>
      </w:r>
      <w:r w:rsidRPr="00B72E69">
        <w:rPr>
          <w:rFonts w:hint="eastAsia"/>
          <w:lang w:eastAsia="ko-KR"/>
        </w:rPr>
        <w:t>본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명세서의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요구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사항은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및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비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연속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스펙트럼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동작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모두에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대해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구성된</w:t>
      </w:r>
      <w:r w:rsidRPr="00B72E69">
        <w:rPr>
          <w:rFonts w:hint="eastAsia"/>
          <w:lang w:eastAsia="ko-KR"/>
        </w:rPr>
        <w:t xml:space="preserve"> BS</w:t>
      </w:r>
      <w:r w:rsidRPr="00B72E69">
        <w:rPr>
          <w:rFonts w:hint="eastAsia"/>
          <w:lang w:eastAsia="ko-KR"/>
        </w:rPr>
        <w:t>에</w:t>
      </w:r>
      <w:r w:rsidRPr="00B72E69">
        <w:rPr>
          <w:rFonts w:hint="eastAsia"/>
          <w:lang w:eastAsia="ko-KR"/>
        </w:rPr>
        <w:t xml:space="preserve"> </w:t>
      </w:r>
      <w:r w:rsidRPr="00B72E69">
        <w:rPr>
          <w:rFonts w:hint="eastAsia"/>
          <w:lang w:eastAsia="ko-KR"/>
        </w:rPr>
        <w:t>적용된다</w:t>
      </w:r>
      <w:r w:rsidRPr="00B72E69">
        <w:rPr>
          <w:rFonts w:hint="eastAsia"/>
          <w:lang w:eastAsia="ko-KR"/>
        </w:rPr>
        <w:t>.</w:t>
      </w:r>
    </w:p>
    <w:p w14:paraId="0FAE18A3" w14:textId="3B4EB1D2" w:rsidR="00DE2CEA" w:rsidRDefault="00664B5A" w:rsidP="00DE2CEA">
      <w:pPr>
        <w:rPr>
          <w:lang w:eastAsia="ko-KR"/>
        </w:rPr>
      </w:pPr>
      <w:r w:rsidRPr="00664B5A">
        <w:rPr>
          <w:rFonts w:hint="eastAsia"/>
          <w:lang w:eastAsia="ko-KR"/>
        </w:rPr>
        <w:t>비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연속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스펙트럼에서의</w:t>
      </w:r>
      <w:r w:rsidRPr="00664B5A">
        <w:rPr>
          <w:rFonts w:hint="eastAsia"/>
          <w:lang w:eastAsia="ko-KR"/>
        </w:rPr>
        <w:t xml:space="preserve"> BS </w:t>
      </w:r>
      <w:r w:rsidRPr="00664B5A">
        <w:rPr>
          <w:rFonts w:hint="eastAsia"/>
          <w:lang w:eastAsia="ko-KR"/>
        </w:rPr>
        <w:t>동작의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경우</w:t>
      </w:r>
      <w:r w:rsidRPr="00664B5A">
        <w:rPr>
          <w:rFonts w:hint="eastAsia"/>
          <w:lang w:eastAsia="ko-KR"/>
        </w:rPr>
        <w:t xml:space="preserve">, </w:t>
      </w:r>
      <w:r w:rsidRPr="00664B5A">
        <w:rPr>
          <w:rFonts w:hint="eastAsia"/>
          <w:lang w:eastAsia="ko-KR"/>
        </w:rPr>
        <w:t>일부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요구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사항은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기지국</w:t>
      </w:r>
      <w:r w:rsidRPr="00664B5A">
        <w:rPr>
          <w:rFonts w:hint="eastAsia"/>
          <w:lang w:eastAsia="ko-KR"/>
        </w:rPr>
        <w:t xml:space="preserve"> RF </w:t>
      </w:r>
      <w:r w:rsidRPr="00664B5A">
        <w:rPr>
          <w:rFonts w:hint="eastAsia"/>
          <w:lang w:eastAsia="ko-KR"/>
        </w:rPr>
        <w:t>대역폭</w:t>
      </w:r>
      <w:r w:rsidRPr="00664B5A">
        <w:rPr>
          <w:rFonts w:hint="eastAsia"/>
          <w:lang w:eastAsia="ko-KR"/>
        </w:rPr>
        <w:t xml:space="preserve"> </w:t>
      </w:r>
      <w:proofErr w:type="spellStart"/>
      <w:r w:rsidRPr="00664B5A">
        <w:rPr>
          <w:rFonts w:hint="eastAsia"/>
          <w:lang w:eastAsia="ko-KR"/>
        </w:rPr>
        <w:t>에지와</w:t>
      </w:r>
      <w:proofErr w:type="spellEnd"/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서브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블록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갭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내부에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모두</w:t>
      </w:r>
      <w:r w:rsidRPr="00664B5A">
        <w:rPr>
          <w:rFonts w:hint="eastAsia"/>
          <w:lang w:eastAsia="ko-KR"/>
        </w:rPr>
        <w:t xml:space="preserve"> </w:t>
      </w:r>
      <w:r w:rsidRPr="00664B5A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664B5A">
        <w:rPr>
          <w:rFonts w:hint="eastAsia"/>
          <w:lang w:eastAsia="ko-KR"/>
        </w:rPr>
        <w:t>다</w:t>
      </w:r>
      <w:r w:rsidRPr="00664B5A">
        <w:rPr>
          <w:rFonts w:hint="eastAsia"/>
          <w:lang w:eastAsia="ko-KR"/>
        </w:rPr>
        <w:t>.</w:t>
      </w:r>
      <w:r w:rsidR="00E308CC">
        <w:rPr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이러한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각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요구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사항에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, </w:t>
      </w:r>
      <w:r w:rsidR="00E308CC" w:rsidRPr="00E308CC">
        <w:rPr>
          <w:rFonts w:hint="eastAsia"/>
          <w:lang w:eastAsia="ko-KR"/>
        </w:rPr>
        <w:t>각각의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제한이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기지국</w:t>
      </w:r>
      <w:r w:rsidR="00E308CC" w:rsidRPr="00E308CC">
        <w:rPr>
          <w:rFonts w:hint="eastAsia"/>
          <w:lang w:eastAsia="ko-KR"/>
        </w:rPr>
        <w:t xml:space="preserve"> RF </w:t>
      </w:r>
      <w:r w:rsidR="00E308CC" w:rsidRPr="00E308CC">
        <w:rPr>
          <w:rFonts w:hint="eastAsia"/>
          <w:lang w:eastAsia="ko-KR"/>
        </w:rPr>
        <w:t>대역폭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에지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및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서브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블록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에지에</w:t>
      </w:r>
      <w:proofErr w:type="spellEnd"/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대해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어떻게</w:t>
      </w:r>
      <w:r w:rsidR="00E308CC" w:rsidRPr="00E308CC">
        <w:rPr>
          <w:rFonts w:hint="eastAsia"/>
          <w:lang w:eastAsia="ko-KR"/>
        </w:rPr>
        <w:t xml:space="preserve"> </w:t>
      </w:r>
      <w:r w:rsidR="00E308CC" w:rsidRPr="00E308CC">
        <w:rPr>
          <w:rFonts w:hint="eastAsia"/>
          <w:lang w:eastAsia="ko-KR"/>
        </w:rPr>
        <w:t>적용되는지가</w:t>
      </w:r>
      <w:r w:rsidR="00E308CC" w:rsidRPr="00E308CC">
        <w:rPr>
          <w:rFonts w:hint="eastAsia"/>
          <w:lang w:eastAsia="ko-KR"/>
        </w:rPr>
        <w:t xml:space="preserve"> </w:t>
      </w:r>
      <w:proofErr w:type="spellStart"/>
      <w:r w:rsidR="00E308CC" w:rsidRPr="00E308CC">
        <w:rPr>
          <w:rFonts w:hint="eastAsia"/>
          <w:lang w:eastAsia="ko-KR"/>
        </w:rPr>
        <w:t>기술되어있다</w:t>
      </w:r>
      <w:proofErr w:type="spellEnd"/>
      <w:r w:rsidR="00E308CC" w:rsidRPr="00E308CC">
        <w:rPr>
          <w:rFonts w:hint="eastAsia"/>
          <w:lang w:eastAsia="ko-KR"/>
        </w:rPr>
        <w:t>.</w:t>
      </w:r>
    </w:p>
    <w:p w14:paraId="3AB8855E" w14:textId="6D2FAED3" w:rsidR="00DE2CEA" w:rsidRDefault="0028797B" w:rsidP="0028797B">
      <w:pPr>
        <w:pStyle w:val="2"/>
        <w:rPr>
          <w:lang w:eastAsia="ko-KR"/>
        </w:rPr>
      </w:pPr>
      <w:r w:rsidRPr="0028797B">
        <w:rPr>
          <w:lang w:eastAsia="ko-KR"/>
        </w:rPr>
        <w:t>Requirements for BS capable of multi-band operation</w:t>
      </w:r>
    </w:p>
    <w:p w14:paraId="048F6FB0" w14:textId="69A21C18" w:rsidR="00DE2CEA" w:rsidRDefault="00E816B5" w:rsidP="00DE2CEA">
      <w:pPr>
        <w:rPr>
          <w:lang w:eastAsia="ko-KR"/>
        </w:rPr>
      </w:pP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커넥터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또는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다중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</w:t>
      </w:r>
      <w:r w:rsidRPr="00E816B5">
        <w:rPr>
          <w:rFonts w:hint="eastAsia"/>
          <w:lang w:eastAsia="ko-KR"/>
        </w:rPr>
        <w:t xml:space="preserve"> RIB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경우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달리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명시되지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않는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한</w:t>
      </w:r>
      <w:r w:rsidRPr="00E816B5">
        <w:rPr>
          <w:rFonts w:hint="eastAsia"/>
          <w:lang w:eastAsia="ko-KR"/>
        </w:rPr>
        <w:t xml:space="preserve"> 6, 7, 9 </w:t>
      </w:r>
      <w:r w:rsidRPr="00E816B5">
        <w:rPr>
          <w:rFonts w:hint="eastAsia"/>
          <w:lang w:eastAsia="ko-KR"/>
        </w:rPr>
        <w:t>및</w:t>
      </w:r>
      <w:r w:rsidRPr="00E816B5">
        <w:rPr>
          <w:rFonts w:hint="eastAsia"/>
          <w:lang w:eastAsia="ko-KR"/>
        </w:rPr>
        <w:t xml:space="preserve"> 10</w:t>
      </w:r>
      <w:r>
        <w:rPr>
          <w:rFonts w:hint="eastAsia"/>
          <w:lang w:eastAsia="ko-KR"/>
        </w:rPr>
        <w:t>절</w:t>
      </w:r>
      <w:r w:rsidRPr="00E816B5">
        <w:rPr>
          <w:rFonts w:hint="eastAsia"/>
          <w:lang w:eastAsia="ko-KR"/>
        </w:rPr>
        <w:t>의</w:t>
      </w:r>
      <w:r w:rsidRPr="00E816B5">
        <w:rPr>
          <w:rFonts w:hint="eastAsia"/>
          <w:lang w:eastAsia="ko-KR"/>
        </w:rPr>
        <w:t xml:space="preserve"> RF </w:t>
      </w:r>
      <w:r w:rsidRPr="00E816B5">
        <w:rPr>
          <w:rFonts w:hint="eastAsia"/>
          <w:lang w:eastAsia="ko-KR"/>
        </w:rPr>
        <w:t>요구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사항이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>각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지원되는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작동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대역에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별도로</w:t>
      </w:r>
      <w:r w:rsidRPr="00E816B5">
        <w:rPr>
          <w:rFonts w:hint="eastAsia"/>
          <w:lang w:eastAsia="ko-KR"/>
        </w:rPr>
        <w:t xml:space="preserve"> </w:t>
      </w:r>
      <w:r w:rsidRPr="00E816B5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E816B5">
        <w:rPr>
          <w:rFonts w:hint="eastAsia"/>
          <w:lang w:eastAsia="ko-KR"/>
        </w:rPr>
        <w:t>다</w:t>
      </w:r>
      <w:r w:rsidRPr="00E816B5">
        <w:rPr>
          <w:rFonts w:hint="eastAsia"/>
          <w:lang w:eastAsia="ko-KR"/>
        </w:rPr>
        <w:t>.</w:t>
      </w:r>
      <w:r w:rsidR="008874AD">
        <w:rPr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일부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사항의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경우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특정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추가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또는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제외가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요구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사항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하위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절에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자세히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설명</w:t>
      </w:r>
      <w:r w:rsidR="008874AD" w:rsidRPr="008874AD">
        <w:rPr>
          <w:rFonts w:hint="eastAsia"/>
          <w:lang w:eastAsia="ko-KR"/>
        </w:rPr>
        <w:t xml:space="preserve"> </w:t>
      </w:r>
      <w:proofErr w:type="spellStart"/>
      <w:r w:rsidR="008874AD" w:rsidRPr="008874AD">
        <w:rPr>
          <w:rFonts w:hint="eastAsia"/>
          <w:lang w:eastAsia="ko-KR"/>
        </w:rPr>
        <w:t>된대로</w:t>
      </w:r>
      <w:proofErr w:type="spellEnd"/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커넥터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및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다중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대역</w:t>
      </w:r>
      <w:r w:rsidR="008874AD" w:rsidRPr="008874AD">
        <w:rPr>
          <w:rFonts w:hint="eastAsia"/>
          <w:lang w:eastAsia="ko-KR"/>
        </w:rPr>
        <w:t xml:space="preserve"> RIB</w:t>
      </w:r>
      <w:r w:rsidR="008874AD" w:rsidRPr="008874AD">
        <w:rPr>
          <w:rFonts w:hint="eastAsia"/>
          <w:lang w:eastAsia="ko-KR"/>
        </w:rPr>
        <w:t>에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적용된다고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적으로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명시되어</w:t>
      </w:r>
      <w:r w:rsidR="008874AD" w:rsidRPr="008874AD">
        <w:rPr>
          <w:rFonts w:hint="eastAsia"/>
          <w:lang w:eastAsia="ko-KR"/>
        </w:rPr>
        <w:t xml:space="preserve"> </w:t>
      </w:r>
      <w:r w:rsidR="008874AD" w:rsidRPr="008874AD">
        <w:rPr>
          <w:rFonts w:hint="eastAsia"/>
          <w:lang w:eastAsia="ko-KR"/>
        </w:rPr>
        <w:t>있다</w:t>
      </w:r>
      <w:r w:rsidR="008874AD" w:rsidRPr="008874AD">
        <w:rPr>
          <w:rFonts w:hint="eastAsia"/>
          <w:lang w:eastAsia="ko-KR"/>
        </w:rPr>
        <w:t>.</w:t>
      </w:r>
      <w:r w:rsidR="00CE441A">
        <w:rPr>
          <w:lang w:eastAsia="ko-KR"/>
        </w:rPr>
        <w:t xml:space="preserve"> </w:t>
      </w:r>
      <w:r w:rsidR="007057A0" w:rsidRPr="007057A0">
        <w:rPr>
          <w:lang w:eastAsia="ko-KR"/>
        </w:rPr>
        <w:t>For BS capable of multi-band operation, various structures in terms of combinations of different transmitter and receiver implementations (multi-band or single band) with mapping of transceivers to one or more antenna connectors for BS type 1-C or TAB connectors for BS type 1-H in different ways are possible.</w:t>
      </w:r>
      <w:r w:rsidR="00BF0E0B">
        <w:rPr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커넥터의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경우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다중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대역에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대한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제외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또는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조항이</w:t>
      </w:r>
      <w:r w:rsidR="00BF0E0B" w:rsidRPr="00BF0E0B">
        <w:rPr>
          <w:rFonts w:hint="eastAsia"/>
          <w:lang w:eastAsia="ko-KR"/>
        </w:rPr>
        <w:t xml:space="preserve"> </w:t>
      </w:r>
      <w:r w:rsidR="00BF0E0B" w:rsidRPr="00BF0E0B">
        <w:rPr>
          <w:rFonts w:hint="eastAsia"/>
          <w:lang w:eastAsia="ko-KR"/>
        </w:rPr>
        <w:t>적용</w:t>
      </w:r>
      <w:r w:rsidR="00BF0E0B">
        <w:rPr>
          <w:rFonts w:hint="eastAsia"/>
          <w:lang w:eastAsia="ko-KR"/>
        </w:rPr>
        <w:t>된</w:t>
      </w:r>
      <w:r w:rsidR="00BF0E0B" w:rsidRPr="00BF0E0B">
        <w:rPr>
          <w:rFonts w:hint="eastAsia"/>
          <w:lang w:eastAsia="ko-KR"/>
        </w:rPr>
        <w:t>다</w:t>
      </w:r>
      <w:r w:rsidR="00BF0E0B" w:rsidRPr="00BF0E0B">
        <w:rPr>
          <w:rFonts w:hint="eastAsia"/>
          <w:lang w:eastAsia="ko-KR"/>
        </w:rPr>
        <w:t>.</w:t>
      </w:r>
      <w:r w:rsidR="00954E0D">
        <w:rPr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단일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대역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커넥터의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경우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다음이</w:t>
      </w:r>
      <w:r w:rsidR="00954E0D" w:rsidRPr="00954E0D">
        <w:rPr>
          <w:rFonts w:hint="eastAsia"/>
          <w:lang w:eastAsia="ko-KR"/>
        </w:rPr>
        <w:t xml:space="preserve"> </w:t>
      </w:r>
      <w:r w:rsidR="00954E0D" w:rsidRPr="00954E0D">
        <w:rPr>
          <w:rFonts w:hint="eastAsia"/>
          <w:lang w:eastAsia="ko-KR"/>
        </w:rPr>
        <w:t>적용</w:t>
      </w:r>
      <w:r w:rsidR="00954E0D">
        <w:rPr>
          <w:rFonts w:hint="eastAsia"/>
          <w:lang w:eastAsia="ko-KR"/>
        </w:rPr>
        <w:t>된</w:t>
      </w:r>
      <w:r w:rsidR="00954E0D" w:rsidRPr="00954E0D">
        <w:rPr>
          <w:rFonts w:hint="eastAsia"/>
          <w:lang w:eastAsia="ko-KR"/>
        </w:rPr>
        <w:t>다</w:t>
      </w:r>
      <w:r w:rsidR="00954E0D">
        <w:rPr>
          <w:lang w:eastAsia="ko-KR"/>
        </w:rPr>
        <w:t>:</w:t>
      </w:r>
    </w:p>
    <w:p w14:paraId="0B1CC36D" w14:textId="7B81739F" w:rsidR="00407979" w:rsidRDefault="00407979" w:rsidP="00B6339D">
      <w:pPr>
        <w:pStyle w:val="ab"/>
        <w:numPr>
          <w:ilvl w:val="0"/>
          <w:numId w:val="35"/>
        </w:numPr>
        <w:rPr>
          <w:lang w:eastAsia="ko-KR"/>
        </w:rPr>
      </w:pP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대역</w:t>
      </w:r>
      <w:r w:rsidRPr="00407979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t</w:t>
      </w:r>
      <w:r>
        <w:rPr>
          <w:lang w:eastAsia="ko-KR"/>
        </w:rPr>
        <w:t>ransmitter spurious emissions(</w:t>
      </w:r>
      <w:r>
        <w:rPr>
          <w:rFonts w:hint="eastAsia"/>
          <w:lang w:eastAsia="ko-KR"/>
        </w:rPr>
        <w:t>송신기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스퓨리어스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방사</w:t>
      </w:r>
      <w:r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</w:t>
      </w:r>
      <w:r w:rsidR="00640BEA">
        <w:rPr>
          <w:lang w:eastAsia="ko-KR"/>
        </w:rPr>
        <w:t>operating band unwanted emissions(</w:t>
      </w:r>
      <w:r w:rsidR="00640BEA">
        <w:rPr>
          <w:rFonts w:hint="eastAsia"/>
          <w:lang w:eastAsia="ko-KR"/>
        </w:rPr>
        <w:t>작동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대역</w:t>
      </w:r>
      <w:r w:rsidR="00640BEA">
        <w:rPr>
          <w:rFonts w:hint="eastAsia"/>
          <w:lang w:eastAsia="ko-KR"/>
        </w:rPr>
        <w:t xml:space="preserve"> </w:t>
      </w:r>
      <w:r w:rsidR="00640BEA">
        <w:rPr>
          <w:rFonts w:hint="eastAsia"/>
          <w:lang w:eastAsia="ko-KR"/>
        </w:rPr>
        <w:t>내</w:t>
      </w:r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원하지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않는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, ACLR, </w:t>
      </w:r>
      <w:r w:rsidR="00640BEA">
        <w:rPr>
          <w:rFonts w:hint="eastAsia"/>
          <w:lang w:eastAsia="ko-KR"/>
        </w:rPr>
        <w:t>t</w:t>
      </w:r>
      <w:r w:rsidR="00640BEA">
        <w:rPr>
          <w:lang w:eastAsia="ko-KR"/>
        </w:rPr>
        <w:t>ransmitter intermodulation(</w:t>
      </w:r>
      <w:r w:rsidRPr="00407979">
        <w:rPr>
          <w:rFonts w:hint="eastAsia"/>
          <w:lang w:eastAsia="ko-KR"/>
        </w:rPr>
        <w:t>송신기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상호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변조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및</w:t>
      </w:r>
      <w:r w:rsidRPr="00407979">
        <w:rPr>
          <w:rFonts w:hint="eastAsia"/>
          <w:lang w:eastAsia="ko-KR"/>
        </w:rPr>
        <w:t xml:space="preserve"> </w:t>
      </w:r>
      <w:r w:rsidR="00640BEA">
        <w:rPr>
          <w:lang w:eastAsia="ko-KR"/>
        </w:rPr>
        <w:t>receiver spurious emissions(</w:t>
      </w:r>
      <w:r w:rsidRPr="00407979">
        <w:rPr>
          <w:rFonts w:hint="eastAsia"/>
          <w:lang w:eastAsia="ko-KR"/>
        </w:rPr>
        <w:t>수신기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스퓨리어스</w:t>
      </w:r>
      <w:proofErr w:type="spellEnd"/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방사</w:t>
      </w:r>
      <w:r w:rsidR="00640BEA">
        <w:rPr>
          <w:rFonts w:hint="eastAsia"/>
          <w:lang w:eastAsia="ko-KR"/>
        </w:rPr>
        <w:t>)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요구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사항이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단일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밴드에</w:t>
      </w:r>
      <w:r w:rsidRPr="00407979">
        <w:rPr>
          <w:rFonts w:hint="eastAsia"/>
          <w:lang w:eastAsia="ko-KR"/>
        </w:rPr>
        <w:t xml:space="preserve"> </w:t>
      </w:r>
      <w:proofErr w:type="spellStart"/>
      <w:r w:rsidRPr="00407979">
        <w:rPr>
          <w:rFonts w:hint="eastAsia"/>
          <w:lang w:eastAsia="ko-KR"/>
        </w:rPr>
        <w:t>매핑된</w:t>
      </w:r>
      <w:proofErr w:type="spellEnd"/>
      <w:r w:rsidR="00640BEA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이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커넥터에</w:t>
      </w:r>
      <w:r w:rsidRPr="00407979">
        <w:rPr>
          <w:rFonts w:hint="eastAsia"/>
          <w:lang w:eastAsia="ko-KR"/>
        </w:rPr>
        <w:t xml:space="preserve"> </w:t>
      </w:r>
      <w:r w:rsidRPr="00407979">
        <w:rPr>
          <w:rFonts w:hint="eastAsia"/>
          <w:lang w:eastAsia="ko-KR"/>
        </w:rPr>
        <w:t>적용</w:t>
      </w:r>
      <w:r w:rsidR="00640BEA">
        <w:rPr>
          <w:rFonts w:hint="eastAsia"/>
          <w:lang w:eastAsia="ko-KR"/>
        </w:rPr>
        <w:t>된</w:t>
      </w:r>
      <w:r w:rsidRPr="00407979">
        <w:rPr>
          <w:rFonts w:hint="eastAsia"/>
          <w:lang w:eastAsia="ko-KR"/>
        </w:rPr>
        <w:t>다</w:t>
      </w:r>
      <w:r w:rsidRPr="00407979">
        <w:rPr>
          <w:rFonts w:hint="eastAsia"/>
          <w:lang w:eastAsia="ko-KR"/>
        </w:rPr>
        <w:t>.</w:t>
      </w:r>
    </w:p>
    <w:p w14:paraId="303DA78E" w14:textId="1FE47112" w:rsidR="00B6339D" w:rsidRDefault="00B96C4F" w:rsidP="00B6339D">
      <w:pPr>
        <w:pStyle w:val="ab"/>
        <w:numPr>
          <w:ilvl w:val="0"/>
          <w:numId w:val="35"/>
        </w:numPr>
        <w:rPr>
          <w:lang w:eastAsia="ko-KR"/>
        </w:rPr>
      </w:pPr>
      <w:r w:rsidRPr="00B96C4F">
        <w:rPr>
          <w:rFonts w:hint="eastAsia"/>
          <w:lang w:eastAsia="ko-KR"/>
        </w:rPr>
        <w:t>BS</w:t>
      </w:r>
      <w:r w:rsidRPr="00B96C4F">
        <w:rPr>
          <w:rFonts w:hint="eastAsia"/>
          <w:lang w:eastAsia="ko-KR"/>
        </w:rPr>
        <w:t>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경우</w:t>
      </w:r>
      <w:r w:rsidRPr="00B96C4F">
        <w:rPr>
          <w:rFonts w:hint="eastAsia"/>
          <w:lang w:eastAsia="ko-KR"/>
        </w:rPr>
        <w:t xml:space="preserve">,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동작을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proofErr w:type="spellStart"/>
      <w:r w:rsidRPr="00B96C4F">
        <w:rPr>
          <w:rFonts w:hint="eastAsia"/>
          <w:lang w:eastAsia="ko-KR"/>
        </w:rPr>
        <w:t>구성된이</w:t>
      </w:r>
      <w:proofErr w:type="spellEnd"/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적용되어야</w:t>
      </w:r>
      <w:r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다중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가능</w:t>
      </w:r>
      <w:r w:rsidRPr="00B96C4F">
        <w:rPr>
          <w:rFonts w:hint="eastAsia"/>
          <w:lang w:eastAsia="ko-KR"/>
        </w:rPr>
        <w:t xml:space="preserve"> BS</w:t>
      </w:r>
      <w:r w:rsidRPr="00B96C4F">
        <w:rPr>
          <w:rFonts w:hint="eastAsia"/>
          <w:lang w:eastAsia="ko-KR"/>
        </w:rPr>
        <w:t>에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배제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또는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규정은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적용되지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요구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사항은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단일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대역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작동을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위해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구성된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커넥터에서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별도로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테스트되며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다른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모든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안테나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커넥터는</w:t>
      </w:r>
      <w:r w:rsidRPr="00B96C4F">
        <w:rPr>
          <w:rFonts w:hint="eastAsia"/>
          <w:lang w:eastAsia="ko-KR"/>
        </w:rPr>
        <w:t xml:space="preserve"> </w:t>
      </w:r>
      <w:r w:rsidRPr="00B96C4F">
        <w:rPr>
          <w:rFonts w:hint="eastAsia"/>
          <w:lang w:eastAsia="ko-KR"/>
        </w:rPr>
        <w:t>종료</w:t>
      </w:r>
      <w:r>
        <w:rPr>
          <w:rFonts w:hint="eastAsia"/>
          <w:lang w:eastAsia="ko-KR"/>
        </w:rPr>
        <w:t>된</w:t>
      </w:r>
      <w:r w:rsidRPr="00B96C4F">
        <w:rPr>
          <w:rFonts w:hint="eastAsia"/>
          <w:lang w:eastAsia="ko-KR"/>
        </w:rPr>
        <w:t>다</w:t>
      </w:r>
      <w:r w:rsidRPr="00B96C4F">
        <w:rPr>
          <w:rFonts w:hint="eastAsia"/>
          <w:lang w:eastAsia="ko-KR"/>
        </w:rPr>
        <w:t>.</w:t>
      </w:r>
    </w:p>
    <w:p w14:paraId="104CFB33" w14:textId="35A8FD00" w:rsidR="00DE2CEA" w:rsidRDefault="00AD771C" w:rsidP="00DE2CEA">
      <w:pPr>
        <w:rPr>
          <w:lang w:eastAsia="ko-KR"/>
        </w:rPr>
      </w:pPr>
      <w:r w:rsidRPr="00AD771C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D771C">
        <w:rPr>
          <w:rFonts w:hint="eastAsia"/>
          <w:lang w:eastAsia="ko-KR"/>
        </w:rPr>
        <w:t xml:space="preserve"> 1-H</w:t>
      </w:r>
      <w:r w:rsidRPr="00AD771C">
        <w:rPr>
          <w:rFonts w:hint="eastAsia"/>
          <w:lang w:eastAsia="ko-KR"/>
        </w:rPr>
        <w:t>는</w:t>
      </w:r>
      <w:r w:rsidRPr="00AD771C">
        <w:rPr>
          <w:rFonts w:hint="eastAsia"/>
          <w:lang w:eastAsia="ko-KR"/>
        </w:rPr>
        <w:t xml:space="preserve"> </w:t>
      </w:r>
      <w:proofErr w:type="spellStart"/>
      <w:r w:rsidRPr="00AD771C">
        <w:rPr>
          <w:rFonts w:hint="eastAsia"/>
          <w:lang w:eastAsia="ko-KR"/>
        </w:rPr>
        <w:t>트랜시버</w:t>
      </w:r>
      <w:proofErr w:type="spellEnd"/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어레이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경계에서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다음의</w:t>
      </w:r>
      <w:r w:rsidRPr="00AD771C">
        <w:rPr>
          <w:rFonts w:hint="eastAsia"/>
          <w:lang w:eastAsia="ko-KR"/>
        </w:rPr>
        <w:t xml:space="preserve"> TAB </w:t>
      </w:r>
      <w:r w:rsidRPr="00AD771C">
        <w:rPr>
          <w:rFonts w:hint="eastAsia"/>
          <w:lang w:eastAsia="ko-KR"/>
        </w:rPr>
        <w:t>커넥터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구현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하나를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사용하여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다중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작동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대역에서의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동작을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지원할</w:t>
      </w:r>
      <w:r w:rsidRPr="00AD771C"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AD771C">
        <w:rPr>
          <w:rFonts w:hint="eastAsia"/>
          <w:lang w:eastAsia="ko-KR"/>
        </w:rPr>
        <w:t>있다</w:t>
      </w:r>
      <w:r w:rsidR="00084FF5">
        <w:rPr>
          <w:lang w:eastAsia="ko-KR"/>
        </w:rPr>
        <w:t>:</w:t>
      </w:r>
    </w:p>
    <w:p w14:paraId="2EFEAAA3" w14:textId="05155FD0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단일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00965C9" w14:textId="4E0D1C88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다른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지원하지만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각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80C7A46" w14:textId="70FD0EAB" w:rsidR="001553D3" w:rsidRDefault="001553D3" w:rsidP="001553D3">
      <w:pPr>
        <w:pStyle w:val="ab"/>
        <w:numPr>
          <w:ilvl w:val="1"/>
          <w:numId w:val="36"/>
        </w:numPr>
        <w:rPr>
          <w:lang w:eastAsia="ko-KR"/>
        </w:rPr>
      </w:pP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여러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운영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대역에서의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일부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이상의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69EF4961" w14:textId="0D7387E3" w:rsidR="00084FF5" w:rsidRDefault="00084FF5" w:rsidP="00084FF5">
      <w:pPr>
        <w:pStyle w:val="ab"/>
        <w:numPr>
          <w:ilvl w:val="0"/>
          <w:numId w:val="36"/>
        </w:numPr>
        <w:rPr>
          <w:lang w:eastAsia="ko-KR"/>
        </w:rPr>
      </w:pPr>
      <w:r w:rsidRPr="00084FF5">
        <w:rPr>
          <w:rFonts w:hint="eastAsia"/>
          <w:lang w:eastAsia="ko-KR"/>
        </w:rPr>
        <w:t>모든</w:t>
      </w:r>
      <w:r w:rsidRPr="00084FF5">
        <w:rPr>
          <w:rFonts w:hint="eastAsia"/>
          <w:lang w:eastAsia="ko-KR"/>
        </w:rPr>
        <w:t xml:space="preserve"> TAB </w:t>
      </w:r>
      <w:r w:rsidRPr="00084FF5">
        <w:rPr>
          <w:rFonts w:hint="eastAsia"/>
          <w:lang w:eastAsia="ko-KR"/>
        </w:rPr>
        <w:t>커넥터는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다중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대역</w:t>
      </w:r>
      <w:r w:rsidRPr="00084FF5">
        <w:rPr>
          <w:rFonts w:hint="eastAsia"/>
          <w:lang w:eastAsia="ko-KR"/>
        </w:rPr>
        <w:t xml:space="preserve"> </w:t>
      </w:r>
      <w:r w:rsidRPr="00084FF5">
        <w:rPr>
          <w:rFonts w:hint="eastAsia"/>
          <w:lang w:eastAsia="ko-KR"/>
        </w:rPr>
        <w:t>커넥터</w:t>
      </w:r>
      <w:r>
        <w:rPr>
          <w:rFonts w:hint="eastAsia"/>
          <w:lang w:eastAsia="ko-KR"/>
        </w:rPr>
        <w:t>이</w:t>
      </w:r>
      <w:r w:rsidRPr="00084FF5">
        <w:rPr>
          <w:rFonts w:hint="eastAsia"/>
          <w:lang w:eastAsia="ko-KR"/>
        </w:rPr>
        <w:t>다</w:t>
      </w:r>
      <w:r w:rsidRPr="00084FF5">
        <w:rPr>
          <w:rFonts w:hint="eastAsia"/>
          <w:lang w:eastAsia="ko-KR"/>
        </w:rPr>
        <w:t>.</w:t>
      </w:r>
    </w:p>
    <w:p w14:paraId="2430B9E1" w14:textId="4B604AEA" w:rsidR="00A93D0E" w:rsidRDefault="00A93D0E" w:rsidP="00084FF5">
      <w:pPr>
        <w:pStyle w:val="ab"/>
        <w:numPr>
          <w:ilvl w:val="0"/>
          <w:numId w:val="36"/>
        </w:numPr>
        <w:rPr>
          <w:lang w:eastAsia="ko-KR"/>
        </w:rPr>
      </w:pPr>
      <w:r w:rsidRPr="00A93D0E">
        <w:rPr>
          <w:rFonts w:hint="eastAsia"/>
          <w:lang w:eastAsia="ko-KR"/>
        </w:rPr>
        <w:t>단일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세트와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다중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</w:t>
      </w:r>
      <w:r w:rsidRPr="00A93D0E">
        <w:rPr>
          <w:rFonts w:hint="eastAsia"/>
          <w:lang w:eastAsia="ko-KR"/>
        </w:rPr>
        <w:t xml:space="preserve"> TAB </w:t>
      </w:r>
      <w:r w:rsidRPr="00A93D0E">
        <w:rPr>
          <w:rFonts w:hint="eastAsia"/>
          <w:lang w:eastAsia="ko-KR"/>
        </w:rPr>
        <w:t>커넥터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세트를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조합하면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여러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대역에서</w:t>
      </w:r>
      <w:r w:rsidRPr="00A93D0E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A93D0E">
        <w:rPr>
          <w:rFonts w:hint="eastAsia"/>
          <w:lang w:eastAsia="ko-KR"/>
        </w:rPr>
        <w:t xml:space="preserve"> 1-H </w:t>
      </w:r>
      <w:r w:rsidRPr="00A93D0E">
        <w:rPr>
          <w:rFonts w:hint="eastAsia"/>
          <w:lang w:eastAsia="ko-KR"/>
        </w:rPr>
        <w:t>작동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기능을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지원할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수</w:t>
      </w:r>
      <w:r w:rsidRPr="00A93D0E">
        <w:rPr>
          <w:rFonts w:hint="eastAsia"/>
          <w:lang w:eastAsia="ko-KR"/>
        </w:rPr>
        <w:t xml:space="preserve"> </w:t>
      </w:r>
      <w:r w:rsidRPr="00A93D0E">
        <w:rPr>
          <w:rFonts w:hint="eastAsia"/>
          <w:lang w:eastAsia="ko-KR"/>
        </w:rPr>
        <w:t>있다</w:t>
      </w:r>
      <w:r w:rsidRPr="00A93D0E">
        <w:rPr>
          <w:rFonts w:hint="eastAsia"/>
          <w:lang w:eastAsia="ko-KR"/>
        </w:rPr>
        <w:t>.</w:t>
      </w:r>
    </w:p>
    <w:p w14:paraId="5E54F69E" w14:textId="165F2D7C" w:rsidR="00DE2CEA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>달리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명시되지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한</w:t>
      </w:r>
      <w:r w:rsidRPr="001553D3">
        <w:rPr>
          <w:rFonts w:hint="eastAsia"/>
          <w:lang w:eastAsia="ko-KR"/>
        </w:rPr>
        <w:t xml:space="preserve">,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지정된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모든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609FB9" w14:textId="2A591610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36B03B68" w14:textId="33A501AA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동일한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조합을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커넥터에서만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대역을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해당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세트에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요구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사항이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적용</w:t>
      </w:r>
      <w:r>
        <w:rPr>
          <w:rFonts w:hint="eastAsia"/>
          <w:lang w:eastAsia="ko-KR"/>
        </w:rPr>
        <w:t>된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C3D9373" w14:textId="35DF64F3" w:rsidR="001553D3" w:rsidRDefault="001553D3" w:rsidP="00DE2CEA">
      <w:pPr>
        <w:rPr>
          <w:lang w:eastAsia="ko-KR"/>
        </w:rPr>
      </w:pPr>
      <w:r w:rsidRPr="001553D3">
        <w:rPr>
          <w:rFonts w:hint="eastAsia"/>
          <w:lang w:eastAsia="ko-KR"/>
        </w:rPr>
        <w:t xml:space="preserve">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TX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또는</w:t>
      </w:r>
      <w:r w:rsidRPr="001553D3">
        <w:rPr>
          <w:rFonts w:hint="eastAsia"/>
          <w:lang w:eastAsia="ko-KR"/>
        </w:rPr>
        <w:t xml:space="preserve"> TAB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RX </w:t>
      </w:r>
      <w:r w:rsidRPr="001553D3">
        <w:rPr>
          <w:rFonts w:hint="eastAsia"/>
          <w:lang w:eastAsia="ko-KR"/>
        </w:rPr>
        <w:t>최소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그룹에서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다중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단일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커넥터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모두에서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지원되는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작동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대역의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경우</w:t>
      </w:r>
      <w:r w:rsidRPr="001553D3">
        <w:rPr>
          <w:rFonts w:hint="eastAsia"/>
          <w:lang w:eastAsia="ko-KR"/>
        </w:rPr>
        <w:t xml:space="preserve"> FFS</w:t>
      </w:r>
      <w:r w:rsidRPr="001553D3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이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사양의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현재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릴리스에서는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다루지</w:t>
      </w:r>
      <w:r w:rsidRPr="001553D3">
        <w:rPr>
          <w:rFonts w:hint="eastAsia"/>
          <w:lang w:eastAsia="ko-KR"/>
        </w:rPr>
        <w:t xml:space="preserve"> </w:t>
      </w:r>
      <w:r w:rsidRPr="001553D3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53D3">
        <w:rPr>
          <w:rFonts w:hint="eastAsia"/>
          <w:lang w:eastAsia="ko-KR"/>
        </w:rPr>
        <w:t>다</w:t>
      </w:r>
      <w:r w:rsidRPr="001553D3">
        <w:rPr>
          <w:rFonts w:hint="eastAsia"/>
          <w:lang w:eastAsia="ko-KR"/>
        </w:rPr>
        <w:t>.</w:t>
      </w:r>
    </w:p>
    <w:p w14:paraId="56307F50" w14:textId="0313A625" w:rsidR="00205311" w:rsidRDefault="00205311" w:rsidP="00DE2CEA">
      <w:pPr>
        <w:rPr>
          <w:lang w:eastAsia="ko-KR"/>
        </w:rPr>
      </w:pPr>
      <w:r w:rsidRPr="00205311">
        <w:rPr>
          <w:rFonts w:hint="eastAsia"/>
          <w:lang w:eastAsia="ko-KR"/>
        </w:rPr>
        <w:t xml:space="preserve">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TX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또는</w:t>
      </w:r>
      <w:r w:rsidRPr="00205311">
        <w:rPr>
          <w:rFonts w:hint="eastAsia"/>
          <w:lang w:eastAsia="ko-KR"/>
        </w:rPr>
        <w:t xml:space="preserve"> TAB </w:t>
      </w:r>
      <w:r w:rsidRPr="00205311">
        <w:rPr>
          <w:rFonts w:hint="eastAsia"/>
          <w:lang w:eastAsia="ko-KR"/>
        </w:rPr>
        <w:t>커넥터</w:t>
      </w:r>
      <w:r w:rsidRPr="00205311">
        <w:rPr>
          <w:rFonts w:hint="eastAsia"/>
          <w:lang w:eastAsia="ko-KR"/>
        </w:rPr>
        <w:t xml:space="preserve"> RX </w:t>
      </w:r>
      <w:r w:rsidRPr="00205311">
        <w:rPr>
          <w:rFonts w:hint="eastAsia"/>
          <w:lang w:eastAsia="ko-KR"/>
        </w:rPr>
        <w:t>최소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그룹에서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모두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동일한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조합을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다중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커넥터가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작동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대역을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지원하는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경우</w:t>
      </w:r>
      <w:r w:rsidRPr="00205311">
        <w:rPr>
          <w:rFonts w:hint="eastAsia"/>
          <w:lang w:eastAsia="ko-KR"/>
        </w:rPr>
        <w:t xml:space="preserve"> FFS</w:t>
      </w:r>
      <w:r w:rsidRPr="00205311">
        <w:rPr>
          <w:rFonts w:hint="eastAsia"/>
          <w:lang w:eastAsia="ko-KR"/>
        </w:rPr>
        <w:t>이며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본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릴리스에서는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다루지</w:t>
      </w:r>
      <w:r w:rsidRPr="00205311">
        <w:rPr>
          <w:rFonts w:hint="eastAsia"/>
          <w:lang w:eastAsia="ko-KR"/>
        </w:rPr>
        <w:t xml:space="preserve"> </w:t>
      </w:r>
      <w:r w:rsidRPr="00205311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는다</w:t>
      </w:r>
      <w:r w:rsidRPr="00205311">
        <w:rPr>
          <w:rFonts w:hint="eastAsia"/>
          <w:lang w:eastAsia="ko-KR"/>
        </w:rPr>
        <w:t>.</w:t>
      </w:r>
    </w:p>
    <w:p w14:paraId="23D9862D" w14:textId="02BD6A15" w:rsidR="00783A58" w:rsidRDefault="00783A58" w:rsidP="00DE2CEA">
      <w:pPr>
        <w:rPr>
          <w:lang w:eastAsia="ko-KR"/>
        </w:rPr>
      </w:pPr>
      <w:r w:rsidRPr="00783A58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783A58">
        <w:rPr>
          <w:rFonts w:hint="eastAsia"/>
          <w:lang w:eastAsia="ko-KR"/>
        </w:rPr>
        <w:t xml:space="preserve"> 1-O</w:t>
      </w:r>
      <w:r w:rsidRPr="00783A58">
        <w:rPr>
          <w:rFonts w:hint="eastAsia"/>
          <w:lang w:eastAsia="ko-KR"/>
        </w:rPr>
        <w:t>는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방사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인터페이스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경계에서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다음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구현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중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하나를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사용하여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여러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대역에서의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작동을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지원할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수</w:t>
      </w:r>
      <w:r w:rsidRPr="00783A58">
        <w:rPr>
          <w:rFonts w:hint="eastAsia"/>
          <w:lang w:eastAsia="ko-KR"/>
        </w:rPr>
        <w:t xml:space="preserve"> </w:t>
      </w:r>
      <w:r w:rsidRPr="00783A58">
        <w:rPr>
          <w:rFonts w:hint="eastAsia"/>
          <w:lang w:eastAsia="ko-KR"/>
        </w:rPr>
        <w:t>있다</w:t>
      </w:r>
      <w:r w:rsidR="003D1D6E">
        <w:rPr>
          <w:lang w:eastAsia="ko-KR"/>
        </w:rPr>
        <w:t>:</w:t>
      </w:r>
    </w:p>
    <w:p w14:paraId="379B4FDE" w14:textId="58721BC0" w:rsidR="004567CB" w:rsidRDefault="004567CB" w:rsidP="005030C9">
      <w:pPr>
        <w:pStyle w:val="ab"/>
        <w:numPr>
          <w:ilvl w:val="0"/>
          <w:numId w:val="37"/>
        </w:numPr>
        <w:rPr>
          <w:lang w:eastAsia="ko-KR"/>
        </w:rPr>
      </w:pPr>
      <w:r w:rsidRPr="004567CB">
        <w:rPr>
          <w:rFonts w:hint="eastAsia"/>
          <w:lang w:eastAsia="ko-KR"/>
        </w:rPr>
        <w:t>모든</w:t>
      </w:r>
      <w:r w:rsidRPr="004567CB">
        <w:rPr>
          <w:rFonts w:hint="eastAsia"/>
          <w:lang w:eastAsia="ko-KR"/>
        </w:rPr>
        <w:t xml:space="preserve"> RIB</w:t>
      </w:r>
      <w:r w:rsidRPr="004567CB">
        <w:rPr>
          <w:rFonts w:hint="eastAsia"/>
          <w:lang w:eastAsia="ko-KR"/>
        </w:rPr>
        <w:t>는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단일</w:t>
      </w:r>
      <w:r w:rsidRPr="004567CB">
        <w:rPr>
          <w:rFonts w:hint="eastAsia"/>
          <w:lang w:eastAsia="ko-KR"/>
        </w:rPr>
        <w:t xml:space="preserve"> </w:t>
      </w:r>
      <w:r w:rsidRPr="004567CB">
        <w:rPr>
          <w:rFonts w:hint="eastAsia"/>
          <w:lang w:eastAsia="ko-KR"/>
        </w:rPr>
        <w:t>대역</w:t>
      </w:r>
      <w:r w:rsidRPr="004567CB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4567CB">
        <w:rPr>
          <w:rFonts w:hint="eastAsia"/>
          <w:lang w:eastAsia="ko-KR"/>
        </w:rPr>
        <w:t>다</w:t>
      </w:r>
      <w:r w:rsidRPr="004567CB">
        <w:rPr>
          <w:rFonts w:hint="eastAsia"/>
          <w:lang w:eastAsia="ko-KR"/>
        </w:rPr>
        <w:t>.</w:t>
      </w:r>
    </w:p>
    <w:p w14:paraId="2C9F88D1" w14:textId="75BEA7C0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모든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는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>
        <w:rPr>
          <w:rFonts w:hint="eastAsia"/>
          <w:lang w:eastAsia="ko-KR"/>
        </w:rPr>
        <w:t>이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2E36620B" w14:textId="76DBC4EB" w:rsidR="005030C9" w:rsidRDefault="005030C9" w:rsidP="005030C9">
      <w:pPr>
        <w:pStyle w:val="ab"/>
        <w:numPr>
          <w:ilvl w:val="0"/>
          <w:numId w:val="37"/>
        </w:numPr>
        <w:rPr>
          <w:lang w:eastAsia="ko-KR"/>
        </w:rPr>
      </w:pPr>
      <w:r w:rsidRPr="005030C9">
        <w:rPr>
          <w:rFonts w:hint="eastAsia"/>
          <w:lang w:eastAsia="ko-KR"/>
        </w:rPr>
        <w:t>단일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다중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</w:t>
      </w:r>
      <w:r w:rsidRPr="005030C9">
        <w:rPr>
          <w:rFonts w:hint="eastAsia"/>
          <w:lang w:eastAsia="ko-KR"/>
        </w:rPr>
        <w:t xml:space="preserve"> RIB</w:t>
      </w:r>
      <w:r w:rsidRPr="005030C9">
        <w:rPr>
          <w:rFonts w:hint="eastAsia"/>
          <w:lang w:eastAsia="ko-KR"/>
        </w:rPr>
        <w:t>의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조합은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여러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대역에서</w:t>
      </w:r>
      <w:r w:rsidRPr="005030C9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5030C9">
        <w:rPr>
          <w:rFonts w:hint="eastAsia"/>
          <w:lang w:eastAsia="ko-KR"/>
        </w:rPr>
        <w:t xml:space="preserve"> 1-O </w:t>
      </w:r>
      <w:r w:rsidRPr="005030C9">
        <w:rPr>
          <w:rFonts w:hint="eastAsia"/>
          <w:lang w:eastAsia="ko-KR"/>
        </w:rPr>
        <w:t>작동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기능을</w:t>
      </w:r>
      <w:r w:rsidRPr="005030C9">
        <w:rPr>
          <w:rFonts w:hint="eastAsia"/>
          <w:lang w:eastAsia="ko-KR"/>
        </w:rPr>
        <w:t xml:space="preserve"> </w:t>
      </w:r>
      <w:r w:rsidRPr="005030C9">
        <w:rPr>
          <w:rFonts w:hint="eastAsia"/>
          <w:lang w:eastAsia="ko-KR"/>
        </w:rPr>
        <w:t>지원</w:t>
      </w:r>
      <w:r>
        <w:rPr>
          <w:rFonts w:hint="eastAsia"/>
          <w:lang w:eastAsia="ko-KR"/>
        </w:rPr>
        <w:t>한</w:t>
      </w:r>
      <w:r w:rsidRPr="005030C9">
        <w:rPr>
          <w:rFonts w:hint="eastAsia"/>
          <w:lang w:eastAsia="ko-KR"/>
        </w:rPr>
        <w:t>다</w:t>
      </w:r>
      <w:r w:rsidRPr="005030C9">
        <w:rPr>
          <w:rFonts w:hint="eastAsia"/>
          <w:lang w:eastAsia="ko-KR"/>
        </w:rPr>
        <w:t>.</w:t>
      </w:r>
    </w:p>
    <w:p w14:paraId="3BA079D4" w14:textId="0B91168F" w:rsidR="00DE2CEA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lastRenderedPageBreak/>
        <w:t>TDD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경우</w:t>
      </w:r>
      <w:r w:rsidRPr="00157032">
        <w:rPr>
          <w:rFonts w:hint="eastAsia"/>
          <w:lang w:eastAsia="ko-KR"/>
        </w:rPr>
        <w:t xml:space="preserve">, </w:t>
      </w:r>
      <w:r w:rsidRPr="00157032">
        <w:rPr>
          <w:rFonts w:hint="eastAsia"/>
          <w:lang w:eastAsia="ko-KR"/>
        </w:rPr>
        <w:t>본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명세서의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</w:t>
      </w:r>
      <w:proofErr w:type="spellStart"/>
      <w:r w:rsidRPr="00157032">
        <w:rPr>
          <w:rFonts w:hint="eastAsia"/>
          <w:lang w:eastAsia="ko-KR"/>
        </w:rPr>
        <w:t>대역간에</w:t>
      </w:r>
      <w:proofErr w:type="spellEnd"/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동시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업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링크가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발생하지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않는다고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가정한다</w:t>
      </w:r>
      <w:r w:rsidRPr="00157032">
        <w:rPr>
          <w:rFonts w:hint="eastAsia"/>
          <w:lang w:eastAsia="ko-KR"/>
        </w:rPr>
        <w:t>.</w:t>
      </w:r>
    </w:p>
    <w:p w14:paraId="581B3202" w14:textId="6DFB97CE" w:rsidR="00157032" w:rsidRDefault="00157032" w:rsidP="00DE2CEA">
      <w:pPr>
        <w:rPr>
          <w:lang w:eastAsia="ko-KR"/>
        </w:rPr>
      </w:pPr>
      <w:r w:rsidRPr="00157032">
        <w:rPr>
          <w:rFonts w:hint="eastAsia"/>
          <w:lang w:eastAsia="ko-KR"/>
        </w:rPr>
        <w:t xml:space="preserve">FDD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TDD </w:t>
      </w:r>
      <w:r w:rsidRPr="00157032">
        <w:rPr>
          <w:rFonts w:hint="eastAsia"/>
          <w:lang w:eastAsia="ko-KR"/>
        </w:rPr>
        <w:t>모두에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대역을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지원하는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커넥터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및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다중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대역</w:t>
      </w:r>
      <w:r w:rsidRPr="00157032">
        <w:rPr>
          <w:rFonts w:hint="eastAsia"/>
          <w:lang w:eastAsia="ko-KR"/>
        </w:rPr>
        <w:t xml:space="preserve"> RIB</w:t>
      </w:r>
      <w:r w:rsidRPr="00157032">
        <w:rPr>
          <w:rFonts w:hint="eastAsia"/>
          <w:lang w:eastAsia="ko-KR"/>
        </w:rPr>
        <w:t>에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대한</w:t>
      </w:r>
      <w:r w:rsidRPr="00157032">
        <w:rPr>
          <w:rFonts w:hint="eastAsia"/>
          <w:lang w:eastAsia="ko-KR"/>
        </w:rPr>
        <w:t xml:space="preserve"> RF </w:t>
      </w:r>
      <w:r w:rsidRPr="00157032">
        <w:rPr>
          <w:rFonts w:hint="eastAsia"/>
          <w:lang w:eastAsia="ko-KR"/>
        </w:rPr>
        <w:t>요구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사항은</w:t>
      </w:r>
      <w:r w:rsidRPr="00157032">
        <w:rPr>
          <w:rFonts w:hint="eastAsia"/>
          <w:lang w:eastAsia="ko-KR"/>
        </w:rPr>
        <w:t xml:space="preserve"> FFS</w:t>
      </w:r>
      <w:r w:rsidRPr="00157032">
        <w:rPr>
          <w:rFonts w:hint="eastAsia"/>
          <w:lang w:eastAsia="ko-KR"/>
        </w:rPr>
        <w:t>이며</w:t>
      </w:r>
      <w:r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이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사양의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현재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릴리스에서는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다루지</w:t>
      </w:r>
      <w:r w:rsidRPr="00157032">
        <w:rPr>
          <w:rFonts w:hint="eastAsia"/>
          <w:lang w:eastAsia="ko-KR"/>
        </w:rPr>
        <w:t xml:space="preserve"> </w:t>
      </w:r>
      <w:r w:rsidRPr="00157032">
        <w:rPr>
          <w:rFonts w:hint="eastAsia"/>
          <w:lang w:eastAsia="ko-KR"/>
        </w:rPr>
        <w:t>않</w:t>
      </w:r>
      <w:r>
        <w:rPr>
          <w:rFonts w:hint="eastAsia"/>
          <w:lang w:eastAsia="ko-KR"/>
        </w:rPr>
        <w:t>는</w:t>
      </w:r>
      <w:r w:rsidRPr="00157032">
        <w:rPr>
          <w:rFonts w:hint="eastAsia"/>
          <w:lang w:eastAsia="ko-KR"/>
        </w:rPr>
        <w:t>다</w:t>
      </w:r>
      <w:r w:rsidRPr="00157032">
        <w:rPr>
          <w:rFonts w:hint="eastAsia"/>
          <w:lang w:eastAsia="ko-KR"/>
        </w:rPr>
        <w:t>.</w:t>
      </w:r>
    </w:p>
    <w:p w14:paraId="67FBADE6" w14:textId="09BCDE50" w:rsidR="00A81DA7" w:rsidRDefault="00A81DA7" w:rsidP="00A81DA7">
      <w:pPr>
        <w:pStyle w:val="2"/>
        <w:rPr>
          <w:lang w:eastAsia="ko-KR"/>
        </w:rPr>
      </w:pPr>
      <w:r w:rsidRPr="00A81DA7">
        <w:rPr>
          <w:lang w:eastAsia="ko-KR"/>
        </w:rPr>
        <w:t>OTA co-location with other base stations</w:t>
      </w:r>
    </w:p>
    <w:p w14:paraId="28EC2419" w14:textId="13C432D1" w:rsidR="00DE2CEA" w:rsidRDefault="00F71B80" w:rsidP="00DE2CEA">
      <w:pPr>
        <w:rPr>
          <w:lang w:eastAsia="ko-KR"/>
        </w:rPr>
      </w:pPr>
      <w:r>
        <w:rPr>
          <w:lang w:eastAsia="ko-KR"/>
        </w:rPr>
        <w:t>Co-location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요구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사항은</w:t>
      </w:r>
      <w:r w:rsidRPr="00F71B80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F71B80">
        <w:rPr>
          <w:rFonts w:hint="eastAsia"/>
          <w:lang w:eastAsia="ko-KR"/>
        </w:rPr>
        <w:t xml:space="preserve"> 1-O</w:t>
      </w:r>
      <w:r w:rsidRPr="00F71B80">
        <w:rPr>
          <w:rFonts w:hint="eastAsia"/>
          <w:lang w:eastAsia="ko-KR"/>
        </w:rPr>
        <w:t>가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동일한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기지국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클래스의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다른</w:t>
      </w:r>
      <w:r w:rsidRPr="00F71B80">
        <w:rPr>
          <w:rFonts w:hint="eastAsia"/>
          <w:lang w:eastAsia="ko-KR"/>
        </w:rPr>
        <w:t xml:space="preserve"> BS</w:t>
      </w:r>
      <w:r w:rsidRPr="00F71B80">
        <w:rPr>
          <w:rFonts w:hint="eastAsia"/>
          <w:lang w:eastAsia="ko-KR"/>
        </w:rPr>
        <w:t>와</w:t>
      </w:r>
      <w:r w:rsidRPr="00F71B80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F71B80">
        <w:rPr>
          <w:rFonts w:hint="eastAsia"/>
          <w:lang w:eastAsia="ko-KR"/>
        </w:rPr>
        <w:t>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것으로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가정하여</w:t>
      </w:r>
      <w:r w:rsidRPr="00F71B80">
        <w:rPr>
          <w:rFonts w:hint="eastAsia"/>
          <w:lang w:eastAsia="ko-KR"/>
        </w:rPr>
        <w:t xml:space="preserve">, </w:t>
      </w:r>
      <w:proofErr w:type="spellStart"/>
      <w:r w:rsidRPr="00F71B80">
        <w:rPr>
          <w:rFonts w:hint="eastAsia"/>
          <w:lang w:eastAsia="ko-KR"/>
        </w:rPr>
        <w:t>공존된</w:t>
      </w:r>
      <w:proofErr w:type="spellEnd"/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시스템이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서로에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대해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최소한의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열화로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동작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할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수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있도록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것을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기초로</w:t>
      </w:r>
      <w:r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하는</w:t>
      </w:r>
      <w:r w:rsidRPr="00F71B80">
        <w:rPr>
          <w:rFonts w:hint="eastAsia"/>
          <w:lang w:eastAsia="ko-KR"/>
        </w:rPr>
        <w:t xml:space="preserve"> </w:t>
      </w:r>
      <w:r w:rsidRPr="00F71B80">
        <w:rPr>
          <w:rFonts w:hint="eastAsia"/>
          <w:lang w:eastAsia="ko-KR"/>
        </w:rPr>
        <w:t>요건이다</w:t>
      </w:r>
      <w:r w:rsidRPr="00F71B80">
        <w:rPr>
          <w:rFonts w:hint="eastAsia"/>
          <w:lang w:eastAsia="ko-KR"/>
        </w:rPr>
        <w:t>.</w:t>
      </w:r>
    </w:p>
    <w:p w14:paraId="68DE45A7" w14:textId="2322091E" w:rsidR="00E06AA8" w:rsidRDefault="00E06AA8" w:rsidP="00DE2CEA">
      <w:pPr>
        <w:rPr>
          <w:lang w:eastAsia="ko-KR"/>
        </w:rPr>
      </w:pPr>
      <w:r w:rsidRPr="00E06AA8">
        <w:rPr>
          <w:rFonts w:hint="eastAsia"/>
          <w:lang w:eastAsia="ko-KR"/>
        </w:rPr>
        <w:t>불필요한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방출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대역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차단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요건은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선언에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따른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선택적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요건이다</w:t>
      </w:r>
      <w:r w:rsidRPr="00E06AA8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Pr="00E06AA8">
        <w:rPr>
          <w:rFonts w:hint="eastAsia"/>
          <w:lang w:eastAsia="ko-KR"/>
        </w:rPr>
        <w:t xml:space="preserve">TX OFF </w:t>
      </w:r>
      <w:r w:rsidRPr="00E06AA8">
        <w:rPr>
          <w:rFonts w:hint="eastAsia"/>
          <w:lang w:eastAsia="ko-KR"/>
        </w:rPr>
        <w:t>및</w:t>
      </w:r>
      <w:r w:rsidRPr="00E06AA8">
        <w:rPr>
          <w:rFonts w:hint="eastAsia"/>
          <w:lang w:eastAsia="ko-KR"/>
        </w:rPr>
        <w:t xml:space="preserve"> TX IMD</w:t>
      </w:r>
      <w:r w:rsidRPr="00E06AA8"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필수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사항이며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모든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간섭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사례의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최악의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시나리오를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나타내므로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공존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요구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사항의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형태를</w:t>
      </w:r>
      <w:r w:rsidRPr="00E06AA8">
        <w:rPr>
          <w:rFonts w:hint="eastAsia"/>
          <w:lang w:eastAsia="ko-KR"/>
        </w:rPr>
        <w:t xml:space="preserve"> </w:t>
      </w:r>
      <w:r w:rsidRPr="00E06AA8">
        <w:rPr>
          <w:rFonts w:hint="eastAsia"/>
          <w:lang w:eastAsia="ko-KR"/>
        </w:rPr>
        <w:t>갖</w:t>
      </w:r>
      <w:r>
        <w:rPr>
          <w:rFonts w:hint="eastAsia"/>
          <w:lang w:eastAsia="ko-KR"/>
        </w:rPr>
        <w:t>는</w:t>
      </w:r>
      <w:r w:rsidRPr="00E06AA8">
        <w:rPr>
          <w:rFonts w:hint="eastAsia"/>
          <w:lang w:eastAsia="ko-KR"/>
        </w:rPr>
        <w:t>다</w:t>
      </w:r>
      <w:r w:rsidRPr="00E06AA8">
        <w:rPr>
          <w:rFonts w:hint="eastAsia"/>
          <w:lang w:eastAsia="ko-KR"/>
        </w:rPr>
        <w:t>.</w:t>
      </w:r>
    </w:p>
    <w:p w14:paraId="6BC48D7A" w14:textId="06754673" w:rsidR="00DD26C3" w:rsidRDefault="00DD26C3" w:rsidP="00DE2CEA">
      <w:pPr>
        <w:rPr>
          <w:lang w:eastAsia="ko-KR"/>
        </w:rPr>
      </w:pPr>
      <w:r>
        <w:rPr>
          <w:lang w:eastAsia="ko-KR"/>
        </w:rPr>
        <w:t xml:space="preserve">NOTE: </w:t>
      </w:r>
      <w:proofErr w:type="spellStart"/>
      <w:r w:rsidRPr="00DD26C3">
        <w:rPr>
          <w:rFonts w:hint="eastAsia"/>
          <w:lang w:eastAsia="ko-KR"/>
        </w:rPr>
        <w:t>스퓨리어스</w:t>
      </w:r>
      <w:proofErr w:type="spellEnd"/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방출을</w:t>
      </w:r>
      <w:r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원치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않는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방출의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낮은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수준과</w:t>
      </w:r>
      <w:r w:rsidRPr="00DD26C3">
        <w:rPr>
          <w:rFonts w:hint="eastAsia"/>
          <w:lang w:eastAsia="ko-KR"/>
        </w:rPr>
        <w:t xml:space="preserve"> TX OFF </w:t>
      </w:r>
      <w:r w:rsidRPr="00DD26C3">
        <w:rPr>
          <w:rFonts w:hint="eastAsia"/>
          <w:lang w:eastAsia="ko-KR"/>
        </w:rPr>
        <w:t>수준의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공동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적합성을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나타내는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적합한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방법</w:t>
      </w:r>
      <w:r>
        <w:rPr>
          <w:rFonts w:hint="eastAsia"/>
          <w:lang w:eastAsia="ko-KR"/>
        </w:rPr>
        <w:t>이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5C1C4BA5" w14:textId="34616F7E" w:rsidR="00DD26C3" w:rsidRDefault="00DD26C3" w:rsidP="00DE2CEA">
      <w:pPr>
        <w:rPr>
          <w:lang w:eastAsia="ko-KR"/>
        </w:rPr>
      </w:pPr>
      <w:r w:rsidRPr="00DD26C3">
        <w:rPr>
          <w:rFonts w:hint="eastAsia"/>
          <w:lang w:eastAsia="ko-KR"/>
        </w:rPr>
        <w:t>동일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위치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기준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안테나는</w:t>
      </w:r>
      <w:r w:rsidRPr="00DD26C3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복합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안테나와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공칭</w:t>
      </w:r>
      <w:r w:rsidRPr="00DD26C3">
        <w:rPr>
          <w:rFonts w:hint="eastAsia"/>
          <w:lang w:eastAsia="ko-KR"/>
        </w:rPr>
        <w:t xml:space="preserve"> 65 </w:t>
      </w:r>
      <w:r w:rsidRPr="00DD26C3">
        <w:rPr>
          <w:rFonts w:hint="eastAsia"/>
          <w:lang w:eastAsia="ko-KR"/>
        </w:rPr>
        <w:t>°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수평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파장</w:t>
      </w:r>
      <w:r w:rsidRPr="00DD26C3">
        <w:rPr>
          <w:rFonts w:hint="eastAsia"/>
          <w:lang w:eastAsia="ko-KR"/>
        </w:rPr>
        <w:t xml:space="preserve"> </w:t>
      </w:r>
      <w:proofErr w:type="spellStart"/>
      <w:r w:rsidRPr="00DD26C3">
        <w:rPr>
          <w:rFonts w:hint="eastAsia"/>
          <w:lang w:eastAsia="ko-KR"/>
        </w:rPr>
        <w:t>빔폭</w:t>
      </w:r>
      <w:proofErr w:type="spellEnd"/>
      <w:r w:rsidR="00AB1983">
        <w:rPr>
          <w:rFonts w:hint="eastAsia"/>
          <w:lang w:eastAsia="ko-KR"/>
        </w:rPr>
        <w:t>(</w:t>
      </w:r>
      <w:r w:rsidR="00AB1983">
        <w:rPr>
          <w:lang w:eastAsia="ko-KR"/>
        </w:rPr>
        <w:t>3</w:t>
      </w:r>
      <w:r w:rsidR="00AB1983">
        <w:rPr>
          <w:rFonts w:hint="eastAsia"/>
          <w:lang w:eastAsia="ko-KR"/>
        </w:rPr>
        <w:t>섹터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배포에</w:t>
      </w:r>
      <w:r w:rsidR="00AB1983">
        <w:rPr>
          <w:rFonts w:hint="eastAsia"/>
          <w:lang w:eastAsia="ko-KR"/>
        </w:rPr>
        <w:t xml:space="preserve"> </w:t>
      </w:r>
      <w:r w:rsidR="00AB1983">
        <w:rPr>
          <w:rFonts w:hint="eastAsia"/>
          <w:lang w:eastAsia="ko-KR"/>
        </w:rPr>
        <w:t>적합</w:t>
      </w:r>
      <w:r w:rsidR="00AB1983">
        <w:rPr>
          <w:rFonts w:hint="eastAsia"/>
          <w:lang w:eastAsia="ko-KR"/>
        </w:rPr>
        <w:t>)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및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그림</w:t>
      </w:r>
      <w:r w:rsidRPr="00DD26C3">
        <w:rPr>
          <w:rFonts w:hint="eastAsia"/>
          <w:lang w:eastAsia="ko-KR"/>
        </w:rPr>
        <w:t xml:space="preserve"> 4.9-1</w:t>
      </w:r>
      <w:r w:rsidRPr="00DD26C3">
        <w:rPr>
          <w:rFonts w:hint="eastAsia"/>
          <w:lang w:eastAsia="ko-KR"/>
        </w:rPr>
        <w:t>과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같이</w:t>
      </w:r>
      <w:r w:rsidRPr="00DD26C3">
        <w:rPr>
          <w:rFonts w:hint="eastAsia"/>
          <w:lang w:eastAsia="ko-KR"/>
        </w:rPr>
        <w:t xml:space="preserve"> BS </w:t>
      </w:r>
      <w:r w:rsidR="00AB1983">
        <w:rPr>
          <w:rFonts w:hint="eastAsia"/>
          <w:lang w:eastAsia="ko-KR"/>
        </w:rPr>
        <w:t>t</w:t>
      </w:r>
      <w:r w:rsidR="00AB1983">
        <w:rPr>
          <w:lang w:eastAsia="ko-KR"/>
        </w:rPr>
        <w:t>ype</w:t>
      </w:r>
      <w:r w:rsidRPr="00DD26C3">
        <w:rPr>
          <w:rFonts w:hint="eastAsia"/>
          <w:lang w:eastAsia="ko-KR"/>
        </w:rPr>
        <w:t xml:space="preserve"> 1-O</w:t>
      </w:r>
      <w:r w:rsidRPr="00DD26C3">
        <w:rPr>
          <w:rFonts w:hint="eastAsia"/>
          <w:lang w:eastAsia="ko-KR"/>
        </w:rPr>
        <w:t>의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가장자리에서</w:t>
      </w:r>
      <w:r w:rsidRPr="00DD26C3">
        <w:rPr>
          <w:rFonts w:hint="eastAsia"/>
          <w:lang w:eastAsia="ko-KR"/>
        </w:rPr>
        <w:t xml:space="preserve"> d </w:t>
      </w:r>
      <w:r w:rsidRPr="00DD26C3">
        <w:rPr>
          <w:rFonts w:hint="eastAsia"/>
          <w:lang w:eastAsia="ko-KR"/>
        </w:rPr>
        <w:t>거리에</w:t>
      </w:r>
      <w:r w:rsidRPr="00DD26C3">
        <w:rPr>
          <w:rFonts w:hint="eastAsia"/>
          <w:lang w:eastAsia="ko-KR"/>
        </w:rPr>
        <w:t xml:space="preserve"> </w:t>
      </w:r>
      <w:r w:rsidRPr="00DD26C3">
        <w:rPr>
          <w:rFonts w:hint="eastAsia"/>
          <w:lang w:eastAsia="ko-KR"/>
        </w:rPr>
        <w:t>배치</w:t>
      </w:r>
      <w:r w:rsidR="00AB1983">
        <w:rPr>
          <w:rFonts w:hint="eastAsia"/>
          <w:lang w:eastAsia="ko-KR"/>
        </w:rPr>
        <w:t>된</w:t>
      </w:r>
      <w:r w:rsidRPr="00DD26C3">
        <w:rPr>
          <w:rFonts w:hint="eastAsia"/>
          <w:lang w:eastAsia="ko-KR"/>
        </w:rPr>
        <w:t>다</w:t>
      </w:r>
      <w:r w:rsidRPr="00DD26C3">
        <w:rPr>
          <w:rFonts w:hint="eastAsia"/>
          <w:lang w:eastAsia="ko-KR"/>
        </w:rPr>
        <w:t>.</w:t>
      </w:r>
    </w:p>
    <w:p w14:paraId="18FF0014" w14:textId="054C03E6" w:rsidR="001C4ECB" w:rsidRDefault="001C4ECB" w:rsidP="001C4ECB">
      <w:pPr>
        <w:jc w:val="center"/>
        <w:rPr>
          <w:lang w:eastAsia="ko-KR"/>
        </w:rPr>
      </w:pPr>
      <w:r w:rsidRPr="00EC34D6">
        <w:rPr>
          <w:noProof/>
          <w:lang w:eastAsia="ko-KR"/>
        </w:rPr>
        <w:drawing>
          <wp:inline distT="0" distB="0" distL="0" distR="0" wp14:anchorId="3A74F777" wp14:editId="4515C6A0">
            <wp:extent cx="4807791" cy="29101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1675" cy="2918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E463A" w14:textId="1D7CD979" w:rsidR="001C4ECB" w:rsidRPr="001C4ECB" w:rsidRDefault="001C4ECB" w:rsidP="001C4ECB">
      <w:pPr>
        <w:jc w:val="center"/>
        <w:rPr>
          <w:b/>
          <w:bCs/>
          <w:lang w:eastAsia="ko-KR"/>
        </w:rPr>
      </w:pPr>
      <w:r w:rsidRPr="001C4ECB">
        <w:rPr>
          <w:b/>
          <w:bCs/>
          <w:lang w:eastAsia="ko-KR"/>
        </w:rPr>
        <w:t>Figure 4.9-1: Illustration of BS type 1-O enclosure and co-location reference antenna</w:t>
      </w:r>
    </w:p>
    <w:p w14:paraId="37BB8E53" w14:textId="20E44D2D" w:rsidR="00DE2CEA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lastRenderedPageBreak/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에지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간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분리</w:t>
      </w:r>
      <w:r w:rsidRPr="003E5A20">
        <w:rPr>
          <w:rFonts w:hint="eastAsia"/>
          <w:lang w:eastAsia="ko-KR"/>
        </w:rPr>
        <w:t xml:space="preserve"> d</w:t>
      </w:r>
      <w:r w:rsidRPr="003E5A20">
        <w:rPr>
          <w:rFonts w:hint="eastAsia"/>
          <w:lang w:eastAsia="ko-KR"/>
        </w:rPr>
        <w:t>는</w:t>
      </w:r>
      <w:r w:rsidRPr="003E5A20">
        <w:rPr>
          <w:rFonts w:hint="eastAsia"/>
          <w:lang w:eastAsia="ko-KR"/>
        </w:rPr>
        <w:t xml:space="preserve"> 0.1m</w:t>
      </w:r>
      <w:r w:rsidRPr="003E5A20">
        <w:rPr>
          <w:rFonts w:hint="eastAsia"/>
          <w:lang w:eastAsia="ko-KR"/>
        </w:rPr>
        <w:t>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설정되어야</w:t>
      </w:r>
      <w:r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한다</w:t>
      </w:r>
      <w:r w:rsidRPr="003E5A20">
        <w:rPr>
          <w:rFonts w:hint="eastAsia"/>
          <w:lang w:eastAsia="ko-KR"/>
        </w:rPr>
        <w:t>.</w:t>
      </w:r>
    </w:p>
    <w:p w14:paraId="71718738" w14:textId="3EEF1CE2" w:rsidR="003E5A20" w:rsidRDefault="003E5A20" w:rsidP="00DE2CEA">
      <w:pPr>
        <w:rPr>
          <w:lang w:eastAsia="ko-KR"/>
        </w:rPr>
      </w:pPr>
      <w:r w:rsidRPr="003E5A20">
        <w:rPr>
          <w:rFonts w:hint="eastAsia"/>
          <w:lang w:eastAsia="ko-KR"/>
        </w:rPr>
        <w:t xml:space="preserve">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3E5A20">
        <w:rPr>
          <w:rFonts w:hint="eastAsia"/>
          <w:lang w:eastAsia="ko-KR"/>
        </w:rPr>
        <w:t xml:space="preserve"> 1-O</w:t>
      </w:r>
      <w:r w:rsidRPr="003E5A20">
        <w:rPr>
          <w:rFonts w:hint="eastAsia"/>
          <w:lang w:eastAsia="ko-KR"/>
        </w:rPr>
        <w:t>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동일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위치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기준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안테나는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그림</w:t>
      </w:r>
      <w:r w:rsidRPr="003E5A20">
        <w:rPr>
          <w:rFonts w:hint="eastAsia"/>
          <w:lang w:eastAsia="ko-KR"/>
        </w:rPr>
        <w:t xml:space="preserve"> 4.9-1</w:t>
      </w:r>
      <w:r w:rsidRPr="003E5A20">
        <w:rPr>
          <w:rFonts w:hint="eastAsia"/>
          <w:lang w:eastAsia="ko-KR"/>
        </w:rPr>
        <w:t>에서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보여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지듯이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기계적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보어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사이트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방향에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수직인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공통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평면에</w:t>
      </w:r>
      <w:r w:rsidRPr="003E5A20">
        <w:rPr>
          <w:rFonts w:hint="eastAsia"/>
          <w:lang w:eastAsia="ko-KR"/>
        </w:rPr>
        <w:t xml:space="preserve"> </w:t>
      </w:r>
      <w:r w:rsidRPr="003E5A20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3E5A20">
        <w:rPr>
          <w:rFonts w:hint="eastAsia"/>
          <w:lang w:eastAsia="ko-KR"/>
        </w:rPr>
        <w:t>다</w:t>
      </w:r>
      <w:r w:rsidRPr="003E5A20">
        <w:rPr>
          <w:rFonts w:hint="eastAsia"/>
          <w:lang w:eastAsia="ko-KR"/>
        </w:rPr>
        <w:t>.</w:t>
      </w:r>
    </w:p>
    <w:p w14:paraId="7633EEE1" w14:textId="22D69087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</w:t>
      </w:r>
      <w:r w:rsidRPr="00912FDC">
        <w:rPr>
          <w:rFonts w:hint="eastAsia"/>
          <w:lang w:eastAsia="ko-KR"/>
        </w:rPr>
        <w:t>는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다른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폭을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가질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있다</w:t>
      </w:r>
      <w:r w:rsidRPr="00912FDC">
        <w:rPr>
          <w:rFonts w:hint="eastAsia"/>
          <w:lang w:eastAsia="ko-KR"/>
        </w:rPr>
        <w:t>.</w:t>
      </w:r>
    </w:p>
    <w:p w14:paraId="1C734BDC" w14:textId="3665A53A" w:rsidR="00912FDC" w:rsidRDefault="00912FDC" w:rsidP="00DE2CEA">
      <w:pPr>
        <w:rPr>
          <w:lang w:eastAsia="ko-KR"/>
        </w:rPr>
      </w:pPr>
      <w:r w:rsidRPr="00912FDC">
        <w:rPr>
          <w:rFonts w:hint="eastAsia"/>
          <w:lang w:eastAsia="ko-KR"/>
        </w:rPr>
        <w:t>동일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위치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기준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안테나와</w:t>
      </w:r>
      <w:r w:rsidRPr="00912FD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912FDC">
        <w:rPr>
          <w:rFonts w:hint="eastAsia"/>
          <w:lang w:eastAsia="ko-KR"/>
        </w:rPr>
        <w:t xml:space="preserve"> 1-O </w:t>
      </w:r>
      <w:r w:rsidRPr="00912FDC">
        <w:rPr>
          <w:rFonts w:hint="eastAsia"/>
          <w:lang w:eastAsia="ko-KR"/>
        </w:rPr>
        <w:t>복합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안테나의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수직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방사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영역이</w:t>
      </w:r>
      <w:r w:rsidRPr="00912FDC"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정렬되어야</w:t>
      </w:r>
      <w:r>
        <w:rPr>
          <w:rFonts w:hint="eastAsia"/>
          <w:lang w:eastAsia="ko-KR"/>
        </w:rPr>
        <w:t xml:space="preserve"> </w:t>
      </w:r>
      <w:r w:rsidRPr="00912FDC">
        <w:rPr>
          <w:rFonts w:hint="eastAsia"/>
          <w:lang w:eastAsia="ko-KR"/>
        </w:rPr>
        <w:t>한다</w:t>
      </w:r>
      <w:r w:rsidRPr="00912FDC">
        <w:rPr>
          <w:rFonts w:hint="eastAsia"/>
          <w:lang w:eastAsia="ko-KR"/>
        </w:rPr>
        <w:t>.</w:t>
      </w:r>
    </w:p>
    <w:p w14:paraId="74806427" w14:textId="12925CCF" w:rsidR="00031AAC" w:rsidRDefault="00031AAC" w:rsidP="00DE2CEA">
      <w:pPr>
        <w:rPr>
          <w:lang w:eastAsia="ko-KR"/>
        </w:rPr>
      </w:pPr>
      <w:r>
        <w:rPr>
          <w:lang w:eastAsia="ko-KR"/>
        </w:rPr>
        <w:t>Co-location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안테나에서의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신호의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범위가</w:t>
      </w:r>
      <w:r w:rsidRPr="00031AAC">
        <w:rPr>
          <w:rFonts w:hint="eastAsia"/>
          <w:lang w:eastAsia="ko-KR"/>
        </w:rPr>
        <w:t xml:space="preserve"> BS </w:t>
      </w:r>
      <w:r>
        <w:rPr>
          <w:rFonts w:hint="eastAsia"/>
          <w:lang w:eastAsia="ko-KR"/>
        </w:rPr>
        <w:t>t</w:t>
      </w:r>
      <w:r>
        <w:rPr>
          <w:lang w:eastAsia="ko-KR"/>
        </w:rPr>
        <w:t>ype</w:t>
      </w:r>
      <w:r w:rsidRPr="00031AAC">
        <w:rPr>
          <w:rFonts w:hint="eastAsia"/>
          <w:lang w:eastAsia="ko-KR"/>
        </w:rPr>
        <w:t xml:space="preserve"> 1-O</w:t>
      </w:r>
      <w:r w:rsidRPr="00031AAC">
        <w:rPr>
          <w:rFonts w:hint="eastAsia"/>
          <w:lang w:eastAsia="ko-KR"/>
        </w:rPr>
        <w:t>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다른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요건의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경우</w:t>
      </w:r>
      <w:r w:rsidRPr="00031AAC">
        <w:rPr>
          <w:rFonts w:hint="eastAsia"/>
          <w:lang w:eastAsia="ko-KR"/>
        </w:rPr>
        <w:t xml:space="preserve">,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명시된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주파수에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적합한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가정된다</w:t>
      </w:r>
      <w:r w:rsidRPr="00031AAC">
        <w:rPr>
          <w:rFonts w:hint="eastAsia"/>
          <w:lang w:eastAsia="ko-KR"/>
        </w:rPr>
        <w:t>.</w:t>
      </w:r>
    </w:p>
    <w:p w14:paraId="13FF2A86" w14:textId="5C2B11BD" w:rsidR="00031AAC" w:rsidRDefault="00031AAC" w:rsidP="00DE2CEA">
      <w:pPr>
        <w:rPr>
          <w:lang w:eastAsia="ko-KR"/>
        </w:rPr>
      </w:pPr>
      <w:r w:rsidRPr="00031AAC">
        <w:rPr>
          <w:rFonts w:hint="eastAsia"/>
          <w:lang w:eastAsia="ko-KR"/>
        </w:rPr>
        <w:t xml:space="preserve">OTA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사항은</w:t>
      </w:r>
      <w:r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이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인터페이스가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입력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또는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출력인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요구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사항에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따라</w:t>
      </w:r>
      <w:r w:rsidRPr="00031AA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c</w:t>
      </w:r>
      <w:r>
        <w:rPr>
          <w:lang w:eastAsia="ko-KR"/>
        </w:rPr>
        <w:t>o-location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참조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안테나의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전도성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인터페이스에서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전력을</w:t>
      </w:r>
      <w:r w:rsidRPr="00031AAC">
        <w:rPr>
          <w:rFonts w:hint="eastAsia"/>
          <w:lang w:eastAsia="ko-KR"/>
        </w:rPr>
        <w:t xml:space="preserve"> </w:t>
      </w:r>
      <w:r w:rsidRPr="00031AAC">
        <w:rPr>
          <w:rFonts w:hint="eastAsia"/>
          <w:lang w:eastAsia="ko-KR"/>
        </w:rPr>
        <w:t>기반으로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Pr="00031AAC">
        <w:rPr>
          <w:rFonts w:hint="eastAsia"/>
          <w:lang w:eastAsia="ko-KR"/>
        </w:rPr>
        <w:t>다</w:t>
      </w:r>
      <w:r w:rsidRPr="00031AAC">
        <w:rPr>
          <w:rFonts w:hint="eastAsia"/>
          <w:lang w:eastAsia="ko-KR"/>
        </w:rPr>
        <w:t>.</w:t>
      </w:r>
    </w:p>
    <w:p w14:paraId="7B546BC7" w14:textId="25E363BD" w:rsidR="009774FD" w:rsidRDefault="009774FD" w:rsidP="009774FD">
      <w:pPr>
        <w:pStyle w:val="1"/>
        <w:rPr>
          <w:lang w:eastAsia="ko-KR"/>
        </w:rPr>
      </w:pPr>
      <w:r w:rsidRPr="009774FD">
        <w:rPr>
          <w:lang w:eastAsia="ko-KR"/>
        </w:rPr>
        <w:t>Operating bands and channel arrangement</w:t>
      </w:r>
      <w:bookmarkStart w:id="16" w:name="_GoBack"/>
      <w:bookmarkEnd w:id="16"/>
    </w:p>
    <w:p w14:paraId="60456576" w14:textId="615249BD" w:rsidR="00DE2CEA" w:rsidRDefault="00DE2CEA" w:rsidP="00DE2CEA">
      <w:pPr>
        <w:rPr>
          <w:lang w:eastAsia="ko-KR"/>
        </w:rPr>
      </w:pPr>
    </w:p>
    <w:p w14:paraId="2CE3CAC0" w14:textId="39E60197" w:rsidR="00DE2CEA" w:rsidRDefault="00DE2CEA" w:rsidP="00DE2CEA">
      <w:pPr>
        <w:rPr>
          <w:lang w:eastAsia="ko-KR"/>
        </w:rPr>
      </w:pPr>
    </w:p>
    <w:p w14:paraId="47D7CF87" w14:textId="3D41476F" w:rsidR="00DE2CEA" w:rsidRDefault="00DE2CEA" w:rsidP="00DE2CEA">
      <w:pPr>
        <w:rPr>
          <w:lang w:eastAsia="ko-KR"/>
        </w:rPr>
      </w:pPr>
    </w:p>
    <w:p w14:paraId="0C5E3B8E" w14:textId="161F5BFA" w:rsidR="00DE2CEA" w:rsidRDefault="00DE2CEA" w:rsidP="00DE2CEA">
      <w:pPr>
        <w:rPr>
          <w:lang w:eastAsia="ko-KR"/>
        </w:rPr>
      </w:pPr>
    </w:p>
    <w:p w14:paraId="4C1851CC" w14:textId="5C06DFFE" w:rsidR="00DE2CEA" w:rsidRDefault="00DE2CEA" w:rsidP="00DE2CEA">
      <w:pPr>
        <w:rPr>
          <w:lang w:eastAsia="ko-KR"/>
        </w:rPr>
      </w:pPr>
    </w:p>
    <w:p w14:paraId="0ECBE7CC" w14:textId="77777777" w:rsidR="00DE2CEA" w:rsidRPr="00DE2CEA" w:rsidRDefault="00DE2CEA" w:rsidP="00DE2CEA">
      <w:pPr>
        <w:rPr>
          <w:lang w:eastAsia="ko-KR"/>
        </w:rPr>
      </w:pPr>
    </w:p>
    <w:sectPr w:rsidR="00DE2CEA" w:rsidRPr="00DE2CEA" w:rsidSect="002E5997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028BB0" w14:textId="77777777" w:rsidR="00120162" w:rsidRDefault="00120162" w:rsidP="00A33843">
      <w:pPr>
        <w:spacing w:after="0" w:line="240" w:lineRule="auto"/>
      </w:pPr>
      <w:r>
        <w:separator/>
      </w:r>
    </w:p>
  </w:endnote>
  <w:endnote w:type="continuationSeparator" w:id="0">
    <w:p w14:paraId="2203388C" w14:textId="77777777" w:rsidR="00120162" w:rsidRDefault="00120162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DD26C3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DD26C3" w:rsidRPr="003F3259" w:rsidRDefault="00DD26C3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DD26C3" w:rsidRPr="003F3259" w:rsidRDefault="00DD26C3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DD26C3" w:rsidRPr="00AB710B" w:rsidRDefault="00DD26C3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DD26C3" w:rsidRPr="003F3259" w:rsidRDefault="00DD26C3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DD26C3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DD26C3" w:rsidRPr="003F3259" w:rsidRDefault="00DD26C3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DD26C3" w:rsidRPr="003F3259" w:rsidRDefault="00DD26C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DD26C3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DD26C3" w:rsidRPr="003F3259" w:rsidRDefault="00DD26C3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DD26C3" w:rsidRPr="000311E3" w:rsidRDefault="00DD26C3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DD26C3" w14:paraId="7AFC072F" w14:textId="77777777" w:rsidTr="001A0EF6">
      <w:tc>
        <w:tcPr>
          <w:tcW w:w="9540" w:type="dxa"/>
          <w:gridSpan w:val="2"/>
        </w:tcPr>
        <w:p w14:paraId="7AFC072D" w14:textId="77777777" w:rsidR="00DD26C3" w:rsidRPr="001A0EF6" w:rsidRDefault="00DD26C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DD26C3" w:rsidRDefault="00DD26C3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DD26C3" w14:paraId="7AFC0732" w14:textId="77777777" w:rsidTr="001A0EF6">
      <w:tc>
        <w:tcPr>
          <w:tcW w:w="5580" w:type="dxa"/>
        </w:tcPr>
        <w:p w14:paraId="7AFC0730" w14:textId="77777777" w:rsidR="00DD26C3" w:rsidRDefault="00DD26C3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5332018E" w:rsidR="00DD26C3" w:rsidRDefault="00DD26C3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66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>
              <w:rPr>
                <w:noProof/>
              </w:rPr>
              <w:t>75</w:t>
            </w:r>
          </w:fldSimple>
        </w:p>
      </w:tc>
    </w:tr>
  </w:tbl>
  <w:p w14:paraId="7AFC0733" w14:textId="77777777" w:rsidR="00DD26C3" w:rsidRPr="004906B9" w:rsidRDefault="00DD26C3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3A0B63" w14:textId="77777777" w:rsidR="00120162" w:rsidRDefault="00120162" w:rsidP="00A33843">
      <w:pPr>
        <w:spacing w:after="0" w:line="240" w:lineRule="auto"/>
      </w:pPr>
      <w:r>
        <w:separator/>
      </w:r>
    </w:p>
  </w:footnote>
  <w:footnote w:type="continuationSeparator" w:id="0">
    <w:p w14:paraId="79C6D5F5" w14:textId="77777777" w:rsidR="00120162" w:rsidRDefault="00120162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5D21B00A" w:rsidR="00DD26C3" w:rsidRPr="00385CAB" w:rsidRDefault="00DD26C3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8"/>
        <w:lang w:eastAsia="ko-KR"/>
      </w:rPr>
      <w:t>3GPP TS 38.104 V15.7.0</w:t>
    </w:r>
  </w:p>
  <w:p w14:paraId="7AFC0721" w14:textId="77777777" w:rsidR="00DD26C3" w:rsidRDefault="00DD26C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48F"/>
    <w:multiLevelType w:val="hybridMultilevel"/>
    <w:tmpl w:val="BDFAAAA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D1079"/>
    <w:multiLevelType w:val="hybridMultilevel"/>
    <w:tmpl w:val="41E8D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B14A4"/>
    <w:multiLevelType w:val="hybridMultilevel"/>
    <w:tmpl w:val="C3041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577B22"/>
    <w:multiLevelType w:val="hybridMultilevel"/>
    <w:tmpl w:val="4BAEBED0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AC2FCD"/>
    <w:multiLevelType w:val="hybridMultilevel"/>
    <w:tmpl w:val="F946A186"/>
    <w:lvl w:ilvl="0" w:tplc="569E64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374548"/>
    <w:multiLevelType w:val="hybridMultilevel"/>
    <w:tmpl w:val="50901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C9697C"/>
    <w:multiLevelType w:val="hybridMultilevel"/>
    <w:tmpl w:val="15ACD9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395631A"/>
    <w:multiLevelType w:val="hybridMultilevel"/>
    <w:tmpl w:val="5EDC9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5EC505D"/>
    <w:multiLevelType w:val="hybridMultilevel"/>
    <w:tmpl w:val="8E968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4243C4"/>
    <w:multiLevelType w:val="hybridMultilevel"/>
    <w:tmpl w:val="D9F6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1"/>
  </w:num>
  <w:num w:numId="3">
    <w:abstractNumId w:val="21"/>
  </w:num>
  <w:num w:numId="4">
    <w:abstractNumId w:val="28"/>
  </w:num>
  <w:num w:numId="5">
    <w:abstractNumId w:val="34"/>
  </w:num>
  <w:num w:numId="6">
    <w:abstractNumId w:val="29"/>
  </w:num>
  <w:num w:numId="7">
    <w:abstractNumId w:val="15"/>
  </w:num>
  <w:num w:numId="8">
    <w:abstractNumId w:val="9"/>
  </w:num>
  <w:num w:numId="9">
    <w:abstractNumId w:val="22"/>
  </w:num>
  <w:num w:numId="10">
    <w:abstractNumId w:val="26"/>
  </w:num>
  <w:num w:numId="11">
    <w:abstractNumId w:val="12"/>
  </w:num>
  <w:num w:numId="1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4"/>
  </w:num>
  <w:num w:numId="14">
    <w:abstractNumId w:val="3"/>
  </w:num>
  <w:num w:numId="15">
    <w:abstractNumId w:val="18"/>
  </w:num>
  <w:num w:numId="16">
    <w:abstractNumId w:val="27"/>
  </w:num>
  <w:num w:numId="17">
    <w:abstractNumId w:val="25"/>
  </w:num>
  <w:num w:numId="18">
    <w:abstractNumId w:val="20"/>
  </w:num>
  <w:num w:numId="19">
    <w:abstractNumId w:val="16"/>
  </w:num>
  <w:num w:numId="20">
    <w:abstractNumId w:val="10"/>
  </w:num>
  <w:num w:numId="21">
    <w:abstractNumId w:val="35"/>
  </w:num>
  <w:num w:numId="22">
    <w:abstractNumId w:val="17"/>
  </w:num>
  <w:num w:numId="23">
    <w:abstractNumId w:val="4"/>
  </w:num>
  <w:num w:numId="24">
    <w:abstractNumId w:val="19"/>
  </w:num>
  <w:num w:numId="25">
    <w:abstractNumId w:val="6"/>
  </w:num>
  <w:num w:numId="26">
    <w:abstractNumId w:val="24"/>
  </w:num>
  <w:num w:numId="27">
    <w:abstractNumId w:val="32"/>
  </w:num>
  <w:num w:numId="28">
    <w:abstractNumId w:val="13"/>
  </w:num>
  <w:num w:numId="29">
    <w:abstractNumId w:val="23"/>
  </w:num>
  <w:num w:numId="30">
    <w:abstractNumId w:val="33"/>
  </w:num>
  <w:num w:numId="31">
    <w:abstractNumId w:val="2"/>
  </w:num>
  <w:num w:numId="32">
    <w:abstractNumId w:val="11"/>
  </w:num>
  <w:num w:numId="33">
    <w:abstractNumId w:val="1"/>
  </w:num>
  <w:num w:numId="34">
    <w:abstractNumId w:val="30"/>
  </w:num>
  <w:num w:numId="35">
    <w:abstractNumId w:val="0"/>
  </w:num>
  <w:num w:numId="36">
    <w:abstractNumId w:val="5"/>
  </w:num>
  <w:num w:numId="37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1806"/>
    <w:rsid w:val="000019C5"/>
    <w:rsid w:val="000023D2"/>
    <w:rsid w:val="00004058"/>
    <w:rsid w:val="000043E0"/>
    <w:rsid w:val="00004B1F"/>
    <w:rsid w:val="00006BB6"/>
    <w:rsid w:val="0001032B"/>
    <w:rsid w:val="0001045F"/>
    <w:rsid w:val="00011C2B"/>
    <w:rsid w:val="00011DF4"/>
    <w:rsid w:val="00012AB8"/>
    <w:rsid w:val="00013B25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1F0A"/>
    <w:rsid w:val="000259C0"/>
    <w:rsid w:val="0002650A"/>
    <w:rsid w:val="000278E4"/>
    <w:rsid w:val="00027E80"/>
    <w:rsid w:val="00030925"/>
    <w:rsid w:val="000310C0"/>
    <w:rsid w:val="000311E3"/>
    <w:rsid w:val="00031AAC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635E"/>
    <w:rsid w:val="00046696"/>
    <w:rsid w:val="000474EB"/>
    <w:rsid w:val="0004774A"/>
    <w:rsid w:val="00047C52"/>
    <w:rsid w:val="00047CCC"/>
    <w:rsid w:val="0005163A"/>
    <w:rsid w:val="00051BD4"/>
    <w:rsid w:val="00051CB1"/>
    <w:rsid w:val="00052453"/>
    <w:rsid w:val="000544C5"/>
    <w:rsid w:val="000571C5"/>
    <w:rsid w:val="0006002D"/>
    <w:rsid w:val="000610BB"/>
    <w:rsid w:val="00061E8C"/>
    <w:rsid w:val="00063BEB"/>
    <w:rsid w:val="00063D65"/>
    <w:rsid w:val="00063FAF"/>
    <w:rsid w:val="00064A9D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249D"/>
    <w:rsid w:val="00072DFD"/>
    <w:rsid w:val="0007324E"/>
    <w:rsid w:val="0007479D"/>
    <w:rsid w:val="00074D28"/>
    <w:rsid w:val="00075070"/>
    <w:rsid w:val="00076212"/>
    <w:rsid w:val="00076E75"/>
    <w:rsid w:val="00077EF5"/>
    <w:rsid w:val="00081130"/>
    <w:rsid w:val="000823D3"/>
    <w:rsid w:val="0008241C"/>
    <w:rsid w:val="00082D22"/>
    <w:rsid w:val="00082EEF"/>
    <w:rsid w:val="00083771"/>
    <w:rsid w:val="00083BC1"/>
    <w:rsid w:val="00084B7D"/>
    <w:rsid w:val="00084FF5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4A02"/>
    <w:rsid w:val="00095B73"/>
    <w:rsid w:val="00096DF7"/>
    <w:rsid w:val="000974AB"/>
    <w:rsid w:val="00097ECC"/>
    <w:rsid w:val="000A2B59"/>
    <w:rsid w:val="000A5DF8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CE1"/>
    <w:rsid w:val="000C0F6C"/>
    <w:rsid w:val="000C189A"/>
    <w:rsid w:val="000C2B45"/>
    <w:rsid w:val="000C38A9"/>
    <w:rsid w:val="000C38FB"/>
    <w:rsid w:val="000C4808"/>
    <w:rsid w:val="000C58DC"/>
    <w:rsid w:val="000C5D9B"/>
    <w:rsid w:val="000C612A"/>
    <w:rsid w:val="000C6396"/>
    <w:rsid w:val="000C6761"/>
    <w:rsid w:val="000C702D"/>
    <w:rsid w:val="000C7A02"/>
    <w:rsid w:val="000D1621"/>
    <w:rsid w:val="000D19B3"/>
    <w:rsid w:val="000D41C2"/>
    <w:rsid w:val="000D4C46"/>
    <w:rsid w:val="000D4E3D"/>
    <w:rsid w:val="000D520D"/>
    <w:rsid w:val="000D5744"/>
    <w:rsid w:val="000D5E21"/>
    <w:rsid w:val="000D6317"/>
    <w:rsid w:val="000D77BB"/>
    <w:rsid w:val="000D77EA"/>
    <w:rsid w:val="000D7A83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E62AA"/>
    <w:rsid w:val="000E69E3"/>
    <w:rsid w:val="000E7112"/>
    <w:rsid w:val="000F0533"/>
    <w:rsid w:val="000F19D9"/>
    <w:rsid w:val="000F2A58"/>
    <w:rsid w:val="000F2E97"/>
    <w:rsid w:val="000F3143"/>
    <w:rsid w:val="000F3451"/>
    <w:rsid w:val="000F4122"/>
    <w:rsid w:val="000F4C21"/>
    <w:rsid w:val="000F55D8"/>
    <w:rsid w:val="000F5CF2"/>
    <w:rsid w:val="000F62D9"/>
    <w:rsid w:val="000F6538"/>
    <w:rsid w:val="000F66C3"/>
    <w:rsid w:val="000F6BDA"/>
    <w:rsid w:val="000F6BE0"/>
    <w:rsid w:val="000F6D41"/>
    <w:rsid w:val="000F78E3"/>
    <w:rsid w:val="000F7A9E"/>
    <w:rsid w:val="001001F0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0162"/>
    <w:rsid w:val="0012180B"/>
    <w:rsid w:val="001219BC"/>
    <w:rsid w:val="00122AFA"/>
    <w:rsid w:val="001238D1"/>
    <w:rsid w:val="0012498A"/>
    <w:rsid w:val="001265EB"/>
    <w:rsid w:val="00126CAA"/>
    <w:rsid w:val="00127338"/>
    <w:rsid w:val="00127CFA"/>
    <w:rsid w:val="00130120"/>
    <w:rsid w:val="00130F3B"/>
    <w:rsid w:val="0013128F"/>
    <w:rsid w:val="00131E67"/>
    <w:rsid w:val="0013250F"/>
    <w:rsid w:val="001327D4"/>
    <w:rsid w:val="001334B3"/>
    <w:rsid w:val="00133EBB"/>
    <w:rsid w:val="00134ABB"/>
    <w:rsid w:val="00134F42"/>
    <w:rsid w:val="001356CD"/>
    <w:rsid w:val="00137AD7"/>
    <w:rsid w:val="00137D98"/>
    <w:rsid w:val="0014012A"/>
    <w:rsid w:val="00140258"/>
    <w:rsid w:val="00142098"/>
    <w:rsid w:val="001433B7"/>
    <w:rsid w:val="0014387A"/>
    <w:rsid w:val="00144F25"/>
    <w:rsid w:val="00144FAF"/>
    <w:rsid w:val="0014509E"/>
    <w:rsid w:val="00145877"/>
    <w:rsid w:val="001472E7"/>
    <w:rsid w:val="00147E69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53D3"/>
    <w:rsid w:val="001558B6"/>
    <w:rsid w:val="001561E8"/>
    <w:rsid w:val="00156368"/>
    <w:rsid w:val="0015637F"/>
    <w:rsid w:val="001564B7"/>
    <w:rsid w:val="00157032"/>
    <w:rsid w:val="001600BB"/>
    <w:rsid w:val="00162169"/>
    <w:rsid w:val="001626B9"/>
    <w:rsid w:val="0016288F"/>
    <w:rsid w:val="00162983"/>
    <w:rsid w:val="00163822"/>
    <w:rsid w:val="001639A5"/>
    <w:rsid w:val="00165780"/>
    <w:rsid w:val="00165786"/>
    <w:rsid w:val="001657EB"/>
    <w:rsid w:val="00165E55"/>
    <w:rsid w:val="00165E6B"/>
    <w:rsid w:val="00166458"/>
    <w:rsid w:val="0016700D"/>
    <w:rsid w:val="001670A0"/>
    <w:rsid w:val="001673AA"/>
    <w:rsid w:val="001673C7"/>
    <w:rsid w:val="0016757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48F0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A31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2F"/>
    <w:rsid w:val="001A1B59"/>
    <w:rsid w:val="001A2586"/>
    <w:rsid w:val="001A260C"/>
    <w:rsid w:val="001A3B55"/>
    <w:rsid w:val="001A3C47"/>
    <w:rsid w:val="001A4083"/>
    <w:rsid w:val="001A6368"/>
    <w:rsid w:val="001A65AE"/>
    <w:rsid w:val="001A65BE"/>
    <w:rsid w:val="001A6724"/>
    <w:rsid w:val="001A6808"/>
    <w:rsid w:val="001A6F6E"/>
    <w:rsid w:val="001B00E1"/>
    <w:rsid w:val="001B042C"/>
    <w:rsid w:val="001B0460"/>
    <w:rsid w:val="001B11AF"/>
    <w:rsid w:val="001B2C4B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4ECB"/>
    <w:rsid w:val="001C50F2"/>
    <w:rsid w:val="001C550D"/>
    <w:rsid w:val="001C640D"/>
    <w:rsid w:val="001C6E0E"/>
    <w:rsid w:val="001C6E2A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7B22"/>
    <w:rsid w:val="001E0A98"/>
    <w:rsid w:val="001E1367"/>
    <w:rsid w:val="001E1931"/>
    <w:rsid w:val="001E225D"/>
    <w:rsid w:val="001E2941"/>
    <w:rsid w:val="001E29FE"/>
    <w:rsid w:val="001E3191"/>
    <w:rsid w:val="001E3427"/>
    <w:rsid w:val="001E34BB"/>
    <w:rsid w:val="001E35D9"/>
    <w:rsid w:val="001E36C8"/>
    <w:rsid w:val="001E4349"/>
    <w:rsid w:val="001E4351"/>
    <w:rsid w:val="001E490E"/>
    <w:rsid w:val="001E4FE3"/>
    <w:rsid w:val="001E5088"/>
    <w:rsid w:val="001E647F"/>
    <w:rsid w:val="001E701E"/>
    <w:rsid w:val="001F01DB"/>
    <w:rsid w:val="001F076A"/>
    <w:rsid w:val="001F0DF3"/>
    <w:rsid w:val="001F14BB"/>
    <w:rsid w:val="001F177C"/>
    <w:rsid w:val="001F182F"/>
    <w:rsid w:val="001F1A85"/>
    <w:rsid w:val="001F1B25"/>
    <w:rsid w:val="001F1BD1"/>
    <w:rsid w:val="001F2071"/>
    <w:rsid w:val="001F224A"/>
    <w:rsid w:val="001F306B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311"/>
    <w:rsid w:val="00205981"/>
    <w:rsid w:val="00206030"/>
    <w:rsid w:val="002066F9"/>
    <w:rsid w:val="00206744"/>
    <w:rsid w:val="0020679B"/>
    <w:rsid w:val="00207864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6431"/>
    <w:rsid w:val="00226CB0"/>
    <w:rsid w:val="002279EC"/>
    <w:rsid w:val="00227F80"/>
    <w:rsid w:val="00230322"/>
    <w:rsid w:val="002308D0"/>
    <w:rsid w:val="00232EA2"/>
    <w:rsid w:val="00232FBE"/>
    <w:rsid w:val="0023308C"/>
    <w:rsid w:val="00234135"/>
    <w:rsid w:val="002342A2"/>
    <w:rsid w:val="002352FF"/>
    <w:rsid w:val="0023530A"/>
    <w:rsid w:val="002355A6"/>
    <w:rsid w:val="00236255"/>
    <w:rsid w:val="00236682"/>
    <w:rsid w:val="00236A5A"/>
    <w:rsid w:val="00236F29"/>
    <w:rsid w:val="00237529"/>
    <w:rsid w:val="00237919"/>
    <w:rsid w:val="00240B05"/>
    <w:rsid w:val="00242B9A"/>
    <w:rsid w:val="00242C57"/>
    <w:rsid w:val="00243271"/>
    <w:rsid w:val="00243550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1D57"/>
    <w:rsid w:val="00252618"/>
    <w:rsid w:val="00252706"/>
    <w:rsid w:val="00253797"/>
    <w:rsid w:val="002538D3"/>
    <w:rsid w:val="00253F57"/>
    <w:rsid w:val="0025462F"/>
    <w:rsid w:val="002557A8"/>
    <w:rsid w:val="00255A37"/>
    <w:rsid w:val="00255E44"/>
    <w:rsid w:val="0025732A"/>
    <w:rsid w:val="00260500"/>
    <w:rsid w:val="002626D6"/>
    <w:rsid w:val="00262A09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1A2"/>
    <w:rsid w:val="00276496"/>
    <w:rsid w:val="00276ECD"/>
    <w:rsid w:val="00277024"/>
    <w:rsid w:val="00277CBC"/>
    <w:rsid w:val="00282184"/>
    <w:rsid w:val="0028356B"/>
    <w:rsid w:val="00283974"/>
    <w:rsid w:val="00283BFF"/>
    <w:rsid w:val="00284D6A"/>
    <w:rsid w:val="00285225"/>
    <w:rsid w:val="00285EA7"/>
    <w:rsid w:val="00286727"/>
    <w:rsid w:val="002868C1"/>
    <w:rsid w:val="002874EB"/>
    <w:rsid w:val="0028768D"/>
    <w:rsid w:val="0028797B"/>
    <w:rsid w:val="00290F3A"/>
    <w:rsid w:val="0029163D"/>
    <w:rsid w:val="002938FB"/>
    <w:rsid w:val="00293C70"/>
    <w:rsid w:val="00295BD0"/>
    <w:rsid w:val="00296EEB"/>
    <w:rsid w:val="00297BB1"/>
    <w:rsid w:val="00297FBB"/>
    <w:rsid w:val="002A0346"/>
    <w:rsid w:val="002A0C84"/>
    <w:rsid w:val="002A1D35"/>
    <w:rsid w:val="002A2B4A"/>
    <w:rsid w:val="002A2E73"/>
    <w:rsid w:val="002A414B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C1DE5"/>
    <w:rsid w:val="002C1F1D"/>
    <w:rsid w:val="002C21C6"/>
    <w:rsid w:val="002C3D78"/>
    <w:rsid w:val="002C50E3"/>
    <w:rsid w:val="002C5315"/>
    <w:rsid w:val="002C5C60"/>
    <w:rsid w:val="002C5F68"/>
    <w:rsid w:val="002C6798"/>
    <w:rsid w:val="002C76CF"/>
    <w:rsid w:val="002D112A"/>
    <w:rsid w:val="002D3D99"/>
    <w:rsid w:val="002D4045"/>
    <w:rsid w:val="002D4ED2"/>
    <w:rsid w:val="002D514F"/>
    <w:rsid w:val="002D67BC"/>
    <w:rsid w:val="002D6929"/>
    <w:rsid w:val="002D74A3"/>
    <w:rsid w:val="002E07CC"/>
    <w:rsid w:val="002E0C2C"/>
    <w:rsid w:val="002E0DFD"/>
    <w:rsid w:val="002E16CF"/>
    <w:rsid w:val="002E2086"/>
    <w:rsid w:val="002E2439"/>
    <w:rsid w:val="002E2C20"/>
    <w:rsid w:val="002E2CC8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0BC3"/>
    <w:rsid w:val="002F314D"/>
    <w:rsid w:val="002F463B"/>
    <w:rsid w:val="002F4A11"/>
    <w:rsid w:val="002F4EFC"/>
    <w:rsid w:val="002F50B0"/>
    <w:rsid w:val="002F599B"/>
    <w:rsid w:val="002F6671"/>
    <w:rsid w:val="002F7637"/>
    <w:rsid w:val="002F7C48"/>
    <w:rsid w:val="003004BA"/>
    <w:rsid w:val="00301261"/>
    <w:rsid w:val="00301EDD"/>
    <w:rsid w:val="00301F0F"/>
    <w:rsid w:val="00302195"/>
    <w:rsid w:val="00303138"/>
    <w:rsid w:val="003035CA"/>
    <w:rsid w:val="00304491"/>
    <w:rsid w:val="0030594E"/>
    <w:rsid w:val="00305AC9"/>
    <w:rsid w:val="00305C34"/>
    <w:rsid w:val="00305FE1"/>
    <w:rsid w:val="003067D7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6BD"/>
    <w:rsid w:val="00320DAA"/>
    <w:rsid w:val="00320FFB"/>
    <w:rsid w:val="0032120B"/>
    <w:rsid w:val="003213EB"/>
    <w:rsid w:val="00321CCE"/>
    <w:rsid w:val="00321FC3"/>
    <w:rsid w:val="00323957"/>
    <w:rsid w:val="00324F73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C97"/>
    <w:rsid w:val="003333CB"/>
    <w:rsid w:val="003336A9"/>
    <w:rsid w:val="00333C66"/>
    <w:rsid w:val="0033419F"/>
    <w:rsid w:val="00334FCB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29CC"/>
    <w:rsid w:val="00355832"/>
    <w:rsid w:val="00355D1F"/>
    <w:rsid w:val="00356594"/>
    <w:rsid w:val="00356C7B"/>
    <w:rsid w:val="00356F68"/>
    <w:rsid w:val="00357296"/>
    <w:rsid w:val="00357DB6"/>
    <w:rsid w:val="00357F2C"/>
    <w:rsid w:val="00361E10"/>
    <w:rsid w:val="00362145"/>
    <w:rsid w:val="0036317D"/>
    <w:rsid w:val="00363593"/>
    <w:rsid w:val="00363E97"/>
    <w:rsid w:val="00365B5B"/>
    <w:rsid w:val="00365EBD"/>
    <w:rsid w:val="003670A5"/>
    <w:rsid w:val="003706EC"/>
    <w:rsid w:val="00370AE9"/>
    <w:rsid w:val="00370B84"/>
    <w:rsid w:val="00370D07"/>
    <w:rsid w:val="00370DD9"/>
    <w:rsid w:val="00371007"/>
    <w:rsid w:val="00372AB0"/>
    <w:rsid w:val="003730F5"/>
    <w:rsid w:val="00373825"/>
    <w:rsid w:val="00373888"/>
    <w:rsid w:val="00373C99"/>
    <w:rsid w:val="00373CB2"/>
    <w:rsid w:val="00375131"/>
    <w:rsid w:val="00375301"/>
    <w:rsid w:val="003756D5"/>
    <w:rsid w:val="00375CF2"/>
    <w:rsid w:val="003770A0"/>
    <w:rsid w:val="00377953"/>
    <w:rsid w:val="00380BAD"/>
    <w:rsid w:val="00380EBD"/>
    <w:rsid w:val="003810B6"/>
    <w:rsid w:val="00381F36"/>
    <w:rsid w:val="00382433"/>
    <w:rsid w:val="00384302"/>
    <w:rsid w:val="00384E17"/>
    <w:rsid w:val="00385083"/>
    <w:rsid w:val="003853A0"/>
    <w:rsid w:val="00385CAB"/>
    <w:rsid w:val="003900AE"/>
    <w:rsid w:val="00390437"/>
    <w:rsid w:val="003913CC"/>
    <w:rsid w:val="00392C30"/>
    <w:rsid w:val="00393288"/>
    <w:rsid w:val="0039366D"/>
    <w:rsid w:val="00393803"/>
    <w:rsid w:val="00393EDC"/>
    <w:rsid w:val="00394BED"/>
    <w:rsid w:val="00394C36"/>
    <w:rsid w:val="00394FD1"/>
    <w:rsid w:val="0039568B"/>
    <w:rsid w:val="00396050"/>
    <w:rsid w:val="00396C04"/>
    <w:rsid w:val="00396DA3"/>
    <w:rsid w:val="003975E2"/>
    <w:rsid w:val="00397BDC"/>
    <w:rsid w:val="00397DF7"/>
    <w:rsid w:val="003A0289"/>
    <w:rsid w:val="003A0B47"/>
    <w:rsid w:val="003A2142"/>
    <w:rsid w:val="003A2389"/>
    <w:rsid w:val="003A3631"/>
    <w:rsid w:val="003A3ACF"/>
    <w:rsid w:val="003A3B27"/>
    <w:rsid w:val="003A40A3"/>
    <w:rsid w:val="003A50DC"/>
    <w:rsid w:val="003A5101"/>
    <w:rsid w:val="003A615C"/>
    <w:rsid w:val="003A6772"/>
    <w:rsid w:val="003A6774"/>
    <w:rsid w:val="003B02E2"/>
    <w:rsid w:val="003B0B32"/>
    <w:rsid w:val="003B2248"/>
    <w:rsid w:val="003B2802"/>
    <w:rsid w:val="003B28F0"/>
    <w:rsid w:val="003B2FFA"/>
    <w:rsid w:val="003B370E"/>
    <w:rsid w:val="003B3DB3"/>
    <w:rsid w:val="003B500D"/>
    <w:rsid w:val="003B5A6F"/>
    <w:rsid w:val="003B5AD4"/>
    <w:rsid w:val="003B6742"/>
    <w:rsid w:val="003B716F"/>
    <w:rsid w:val="003B775A"/>
    <w:rsid w:val="003B7847"/>
    <w:rsid w:val="003C0FBE"/>
    <w:rsid w:val="003C3B02"/>
    <w:rsid w:val="003C4805"/>
    <w:rsid w:val="003C5D04"/>
    <w:rsid w:val="003C5D7E"/>
    <w:rsid w:val="003C5F23"/>
    <w:rsid w:val="003C6229"/>
    <w:rsid w:val="003C6565"/>
    <w:rsid w:val="003C703C"/>
    <w:rsid w:val="003D08BE"/>
    <w:rsid w:val="003D1007"/>
    <w:rsid w:val="003D1383"/>
    <w:rsid w:val="003D1D12"/>
    <w:rsid w:val="003D1D6E"/>
    <w:rsid w:val="003D203F"/>
    <w:rsid w:val="003D3210"/>
    <w:rsid w:val="003D32DB"/>
    <w:rsid w:val="003D3436"/>
    <w:rsid w:val="003D447C"/>
    <w:rsid w:val="003D4BA2"/>
    <w:rsid w:val="003D6379"/>
    <w:rsid w:val="003D71B6"/>
    <w:rsid w:val="003E12FC"/>
    <w:rsid w:val="003E2C25"/>
    <w:rsid w:val="003E3258"/>
    <w:rsid w:val="003E3E3A"/>
    <w:rsid w:val="003E45F0"/>
    <w:rsid w:val="003E4AEC"/>
    <w:rsid w:val="003E53D7"/>
    <w:rsid w:val="003E5A20"/>
    <w:rsid w:val="003E5CBC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2E50"/>
    <w:rsid w:val="003F3DC8"/>
    <w:rsid w:val="003F4475"/>
    <w:rsid w:val="003F4D97"/>
    <w:rsid w:val="003F5E16"/>
    <w:rsid w:val="003F5E4D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37EE"/>
    <w:rsid w:val="00404944"/>
    <w:rsid w:val="004062A5"/>
    <w:rsid w:val="004064B7"/>
    <w:rsid w:val="004075AC"/>
    <w:rsid w:val="00407979"/>
    <w:rsid w:val="00410DEF"/>
    <w:rsid w:val="00411BED"/>
    <w:rsid w:val="00413279"/>
    <w:rsid w:val="00413476"/>
    <w:rsid w:val="004134B1"/>
    <w:rsid w:val="00413F3D"/>
    <w:rsid w:val="0041587B"/>
    <w:rsid w:val="00415C6E"/>
    <w:rsid w:val="00416210"/>
    <w:rsid w:val="0041678E"/>
    <w:rsid w:val="00420B56"/>
    <w:rsid w:val="00420FF5"/>
    <w:rsid w:val="00422EFB"/>
    <w:rsid w:val="00423E25"/>
    <w:rsid w:val="00424E8B"/>
    <w:rsid w:val="004250D3"/>
    <w:rsid w:val="004273B4"/>
    <w:rsid w:val="00432944"/>
    <w:rsid w:val="00433326"/>
    <w:rsid w:val="00433D61"/>
    <w:rsid w:val="00434A25"/>
    <w:rsid w:val="0043689A"/>
    <w:rsid w:val="004369B4"/>
    <w:rsid w:val="00436D67"/>
    <w:rsid w:val="00436DA6"/>
    <w:rsid w:val="004374C4"/>
    <w:rsid w:val="00440CD8"/>
    <w:rsid w:val="004413C6"/>
    <w:rsid w:val="004415F5"/>
    <w:rsid w:val="0044162F"/>
    <w:rsid w:val="00442805"/>
    <w:rsid w:val="00442B37"/>
    <w:rsid w:val="00442B8A"/>
    <w:rsid w:val="00444802"/>
    <w:rsid w:val="00445E83"/>
    <w:rsid w:val="004506C8"/>
    <w:rsid w:val="00450C74"/>
    <w:rsid w:val="00451361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7CB"/>
    <w:rsid w:val="004569DE"/>
    <w:rsid w:val="00461478"/>
    <w:rsid w:val="0046158A"/>
    <w:rsid w:val="0046174B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87A77"/>
    <w:rsid w:val="004906B9"/>
    <w:rsid w:val="00490978"/>
    <w:rsid w:val="00491783"/>
    <w:rsid w:val="004926B7"/>
    <w:rsid w:val="0049367A"/>
    <w:rsid w:val="00493A3E"/>
    <w:rsid w:val="004943A1"/>
    <w:rsid w:val="004951F7"/>
    <w:rsid w:val="00495340"/>
    <w:rsid w:val="00495947"/>
    <w:rsid w:val="004960B7"/>
    <w:rsid w:val="00496309"/>
    <w:rsid w:val="00496A01"/>
    <w:rsid w:val="00496DFE"/>
    <w:rsid w:val="004A0250"/>
    <w:rsid w:val="004A0C2C"/>
    <w:rsid w:val="004A0DEB"/>
    <w:rsid w:val="004A0FF9"/>
    <w:rsid w:val="004A185D"/>
    <w:rsid w:val="004A2863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3EE"/>
    <w:rsid w:val="004C1420"/>
    <w:rsid w:val="004C196A"/>
    <w:rsid w:val="004C20BA"/>
    <w:rsid w:val="004C2122"/>
    <w:rsid w:val="004C2352"/>
    <w:rsid w:val="004C2B87"/>
    <w:rsid w:val="004C2CC2"/>
    <w:rsid w:val="004C3065"/>
    <w:rsid w:val="004C4141"/>
    <w:rsid w:val="004C628F"/>
    <w:rsid w:val="004C66AA"/>
    <w:rsid w:val="004C71E4"/>
    <w:rsid w:val="004C7370"/>
    <w:rsid w:val="004D0941"/>
    <w:rsid w:val="004D24ED"/>
    <w:rsid w:val="004D2B3E"/>
    <w:rsid w:val="004D2F77"/>
    <w:rsid w:val="004D3561"/>
    <w:rsid w:val="004D4007"/>
    <w:rsid w:val="004D457F"/>
    <w:rsid w:val="004D556D"/>
    <w:rsid w:val="004D62B4"/>
    <w:rsid w:val="004D69D9"/>
    <w:rsid w:val="004D7397"/>
    <w:rsid w:val="004D760D"/>
    <w:rsid w:val="004D7AAC"/>
    <w:rsid w:val="004E0B93"/>
    <w:rsid w:val="004E0F91"/>
    <w:rsid w:val="004E1A33"/>
    <w:rsid w:val="004E24FA"/>
    <w:rsid w:val="004E2E0D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5E31"/>
    <w:rsid w:val="004F698F"/>
    <w:rsid w:val="004F6E1A"/>
    <w:rsid w:val="004F7157"/>
    <w:rsid w:val="0050001F"/>
    <w:rsid w:val="00500360"/>
    <w:rsid w:val="005015D7"/>
    <w:rsid w:val="00501A50"/>
    <w:rsid w:val="00502485"/>
    <w:rsid w:val="00502CDB"/>
    <w:rsid w:val="00502E99"/>
    <w:rsid w:val="005030C9"/>
    <w:rsid w:val="0050396F"/>
    <w:rsid w:val="0050398D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3D8F"/>
    <w:rsid w:val="00524B6D"/>
    <w:rsid w:val="005253E7"/>
    <w:rsid w:val="00526896"/>
    <w:rsid w:val="005272AB"/>
    <w:rsid w:val="00527ADB"/>
    <w:rsid w:val="0053208D"/>
    <w:rsid w:val="005330D3"/>
    <w:rsid w:val="00533A1F"/>
    <w:rsid w:val="00534AEA"/>
    <w:rsid w:val="00540F07"/>
    <w:rsid w:val="00544032"/>
    <w:rsid w:val="0054423F"/>
    <w:rsid w:val="00544849"/>
    <w:rsid w:val="00544DF2"/>
    <w:rsid w:val="00545576"/>
    <w:rsid w:val="00545618"/>
    <w:rsid w:val="005470DB"/>
    <w:rsid w:val="005477CD"/>
    <w:rsid w:val="00552814"/>
    <w:rsid w:val="00554C04"/>
    <w:rsid w:val="00555CAD"/>
    <w:rsid w:val="00555CBB"/>
    <w:rsid w:val="00556527"/>
    <w:rsid w:val="005571AD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6F16"/>
    <w:rsid w:val="00567B35"/>
    <w:rsid w:val="00567D60"/>
    <w:rsid w:val="005702EF"/>
    <w:rsid w:val="005711EC"/>
    <w:rsid w:val="005723D6"/>
    <w:rsid w:val="0057291D"/>
    <w:rsid w:val="00573955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D9B"/>
    <w:rsid w:val="00592CEB"/>
    <w:rsid w:val="00594A2C"/>
    <w:rsid w:val="00594F03"/>
    <w:rsid w:val="005956A8"/>
    <w:rsid w:val="00595B6A"/>
    <w:rsid w:val="00595DF7"/>
    <w:rsid w:val="00596057"/>
    <w:rsid w:val="005A02BC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66A3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6CC0"/>
    <w:rsid w:val="005C700D"/>
    <w:rsid w:val="005C72C1"/>
    <w:rsid w:val="005C768B"/>
    <w:rsid w:val="005C786D"/>
    <w:rsid w:val="005D00ED"/>
    <w:rsid w:val="005D065A"/>
    <w:rsid w:val="005D1806"/>
    <w:rsid w:val="005D29ED"/>
    <w:rsid w:val="005D43A4"/>
    <w:rsid w:val="005D4B52"/>
    <w:rsid w:val="005D5981"/>
    <w:rsid w:val="005D5DF6"/>
    <w:rsid w:val="005D6021"/>
    <w:rsid w:val="005D765E"/>
    <w:rsid w:val="005E0FF8"/>
    <w:rsid w:val="005E1AC4"/>
    <w:rsid w:val="005E2177"/>
    <w:rsid w:val="005E3026"/>
    <w:rsid w:val="005E3BFF"/>
    <w:rsid w:val="005E3FD0"/>
    <w:rsid w:val="005E5318"/>
    <w:rsid w:val="005E6E0C"/>
    <w:rsid w:val="005E718E"/>
    <w:rsid w:val="005E732B"/>
    <w:rsid w:val="005F0D2C"/>
    <w:rsid w:val="005F16F6"/>
    <w:rsid w:val="005F1DF4"/>
    <w:rsid w:val="005F21C9"/>
    <w:rsid w:val="005F33F1"/>
    <w:rsid w:val="005F382D"/>
    <w:rsid w:val="005F3EB8"/>
    <w:rsid w:val="005F42D4"/>
    <w:rsid w:val="005F4894"/>
    <w:rsid w:val="005F5036"/>
    <w:rsid w:val="005F6F91"/>
    <w:rsid w:val="005F7319"/>
    <w:rsid w:val="005F7666"/>
    <w:rsid w:val="005F77FE"/>
    <w:rsid w:val="005F7969"/>
    <w:rsid w:val="00602932"/>
    <w:rsid w:val="00603EF6"/>
    <w:rsid w:val="006040D5"/>
    <w:rsid w:val="00604874"/>
    <w:rsid w:val="00606B7C"/>
    <w:rsid w:val="00606D01"/>
    <w:rsid w:val="0060742A"/>
    <w:rsid w:val="00607D04"/>
    <w:rsid w:val="0061098C"/>
    <w:rsid w:val="006119A9"/>
    <w:rsid w:val="00611F05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797"/>
    <w:rsid w:val="006222BA"/>
    <w:rsid w:val="00622449"/>
    <w:rsid w:val="00623D03"/>
    <w:rsid w:val="006246B5"/>
    <w:rsid w:val="00624E01"/>
    <w:rsid w:val="00625B18"/>
    <w:rsid w:val="006261E2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452E"/>
    <w:rsid w:val="00634B5A"/>
    <w:rsid w:val="00635E61"/>
    <w:rsid w:val="006376BB"/>
    <w:rsid w:val="00640214"/>
    <w:rsid w:val="006402CB"/>
    <w:rsid w:val="006405E4"/>
    <w:rsid w:val="0064082A"/>
    <w:rsid w:val="00640BEA"/>
    <w:rsid w:val="0064108B"/>
    <w:rsid w:val="0064109B"/>
    <w:rsid w:val="00641A59"/>
    <w:rsid w:val="00641B1A"/>
    <w:rsid w:val="00642356"/>
    <w:rsid w:val="0064419C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6FD"/>
    <w:rsid w:val="006532F7"/>
    <w:rsid w:val="006534B8"/>
    <w:rsid w:val="00653550"/>
    <w:rsid w:val="00654529"/>
    <w:rsid w:val="00654578"/>
    <w:rsid w:val="00654825"/>
    <w:rsid w:val="00655811"/>
    <w:rsid w:val="00655969"/>
    <w:rsid w:val="006565AE"/>
    <w:rsid w:val="006567F5"/>
    <w:rsid w:val="00656965"/>
    <w:rsid w:val="00657A98"/>
    <w:rsid w:val="00660220"/>
    <w:rsid w:val="00660447"/>
    <w:rsid w:val="006605C2"/>
    <w:rsid w:val="00662821"/>
    <w:rsid w:val="0066342F"/>
    <w:rsid w:val="00663596"/>
    <w:rsid w:val="00663C32"/>
    <w:rsid w:val="00664B5A"/>
    <w:rsid w:val="0066507C"/>
    <w:rsid w:val="00665796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3EF"/>
    <w:rsid w:val="006816D6"/>
    <w:rsid w:val="0068191C"/>
    <w:rsid w:val="00681EB7"/>
    <w:rsid w:val="00681F48"/>
    <w:rsid w:val="00682084"/>
    <w:rsid w:val="00683A7C"/>
    <w:rsid w:val="00683D58"/>
    <w:rsid w:val="006849C7"/>
    <w:rsid w:val="00685C4F"/>
    <w:rsid w:val="006872F2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57E"/>
    <w:rsid w:val="006A38A3"/>
    <w:rsid w:val="006A595C"/>
    <w:rsid w:val="006A5DDC"/>
    <w:rsid w:val="006A6449"/>
    <w:rsid w:val="006A76DD"/>
    <w:rsid w:val="006B0769"/>
    <w:rsid w:val="006B0A34"/>
    <w:rsid w:val="006B2342"/>
    <w:rsid w:val="006B2703"/>
    <w:rsid w:val="006B27B0"/>
    <w:rsid w:val="006B4A99"/>
    <w:rsid w:val="006B5423"/>
    <w:rsid w:val="006B6E01"/>
    <w:rsid w:val="006B7BD9"/>
    <w:rsid w:val="006B7BDA"/>
    <w:rsid w:val="006C0823"/>
    <w:rsid w:val="006C0865"/>
    <w:rsid w:val="006C091F"/>
    <w:rsid w:val="006C0B08"/>
    <w:rsid w:val="006C0D9B"/>
    <w:rsid w:val="006C1C72"/>
    <w:rsid w:val="006C27B4"/>
    <w:rsid w:val="006C34EB"/>
    <w:rsid w:val="006C3FDD"/>
    <w:rsid w:val="006C5D69"/>
    <w:rsid w:val="006C6790"/>
    <w:rsid w:val="006C6A8E"/>
    <w:rsid w:val="006C6BF8"/>
    <w:rsid w:val="006C6E87"/>
    <w:rsid w:val="006D01B0"/>
    <w:rsid w:val="006D1890"/>
    <w:rsid w:val="006D1EFD"/>
    <w:rsid w:val="006D24FF"/>
    <w:rsid w:val="006D25FD"/>
    <w:rsid w:val="006D350C"/>
    <w:rsid w:val="006D42DC"/>
    <w:rsid w:val="006D4777"/>
    <w:rsid w:val="006D5312"/>
    <w:rsid w:val="006D63CD"/>
    <w:rsid w:val="006D6C78"/>
    <w:rsid w:val="006D6E70"/>
    <w:rsid w:val="006D77AF"/>
    <w:rsid w:val="006D7977"/>
    <w:rsid w:val="006D7D43"/>
    <w:rsid w:val="006E0378"/>
    <w:rsid w:val="006E0467"/>
    <w:rsid w:val="006E0DF0"/>
    <w:rsid w:val="006E19BD"/>
    <w:rsid w:val="006E270B"/>
    <w:rsid w:val="006E2934"/>
    <w:rsid w:val="006E3774"/>
    <w:rsid w:val="006E5671"/>
    <w:rsid w:val="006E5E8C"/>
    <w:rsid w:val="006E6373"/>
    <w:rsid w:val="006E705F"/>
    <w:rsid w:val="006E719F"/>
    <w:rsid w:val="006F06D9"/>
    <w:rsid w:val="006F0A96"/>
    <w:rsid w:val="006F1774"/>
    <w:rsid w:val="006F2F21"/>
    <w:rsid w:val="006F5C84"/>
    <w:rsid w:val="006F6C82"/>
    <w:rsid w:val="006F782F"/>
    <w:rsid w:val="006F7C3D"/>
    <w:rsid w:val="00700823"/>
    <w:rsid w:val="00700A2B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57A0"/>
    <w:rsid w:val="00705B0A"/>
    <w:rsid w:val="007060A6"/>
    <w:rsid w:val="0070722B"/>
    <w:rsid w:val="00707C9E"/>
    <w:rsid w:val="00710584"/>
    <w:rsid w:val="007110B9"/>
    <w:rsid w:val="00712044"/>
    <w:rsid w:val="0071283D"/>
    <w:rsid w:val="00712E2B"/>
    <w:rsid w:val="0071316C"/>
    <w:rsid w:val="007131D3"/>
    <w:rsid w:val="00715008"/>
    <w:rsid w:val="007155EF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7D"/>
    <w:rsid w:val="00724288"/>
    <w:rsid w:val="00725841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51"/>
    <w:rsid w:val="00733273"/>
    <w:rsid w:val="007337F1"/>
    <w:rsid w:val="00733960"/>
    <w:rsid w:val="00734DC9"/>
    <w:rsid w:val="00734E4C"/>
    <w:rsid w:val="00740343"/>
    <w:rsid w:val="00740E9D"/>
    <w:rsid w:val="007430B6"/>
    <w:rsid w:val="00743654"/>
    <w:rsid w:val="007439FF"/>
    <w:rsid w:val="00744330"/>
    <w:rsid w:val="00744924"/>
    <w:rsid w:val="00744AB8"/>
    <w:rsid w:val="00745886"/>
    <w:rsid w:val="00745C8E"/>
    <w:rsid w:val="007464B9"/>
    <w:rsid w:val="00746D93"/>
    <w:rsid w:val="007475CF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5DB9"/>
    <w:rsid w:val="00756CF2"/>
    <w:rsid w:val="007575FE"/>
    <w:rsid w:val="00757744"/>
    <w:rsid w:val="00757CA8"/>
    <w:rsid w:val="00760804"/>
    <w:rsid w:val="0076094B"/>
    <w:rsid w:val="007611CA"/>
    <w:rsid w:val="00761485"/>
    <w:rsid w:val="007614C1"/>
    <w:rsid w:val="00762BC1"/>
    <w:rsid w:val="00762C88"/>
    <w:rsid w:val="00762CCE"/>
    <w:rsid w:val="00762CCF"/>
    <w:rsid w:val="00763060"/>
    <w:rsid w:val="007630CD"/>
    <w:rsid w:val="007636CC"/>
    <w:rsid w:val="007637AD"/>
    <w:rsid w:val="00763D4F"/>
    <w:rsid w:val="00763ED2"/>
    <w:rsid w:val="007650FB"/>
    <w:rsid w:val="00765625"/>
    <w:rsid w:val="00765748"/>
    <w:rsid w:val="007709C0"/>
    <w:rsid w:val="00770C40"/>
    <w:rsid w:val="00770C9D"/>
    <w:rsid w:val="007713EE"/>
    <w:rsid w:val="007714FD"/>
    <w:rsid w:val="00771D30"/>
    <w:rsid w:val="00771E2A"/>
    <w:rsid w:val="0077212A"/>
    <w:rsid w:val="007735FB"/>
    <w:rsid w:val="00776886"/>
    <w:rsid w:val="00776B72"/>
    <w:rsid w:val="00776DA1"/>
    <w:rsid w:val="0077780C"/>
    <w:rsid w:val="00777DF6"/>
    <w:rsid w:val="00777E41"/>
    <w:rsid w:val="00780681"/>
    <w:rsid w:val="0078085C"/>
    <w:rsid w:val="00780D14"/>
    <w:rsid w:val="0078144A"/>
    <w:rsid w:val="00781A0F"/>
    <w:rsid w:val="00782BA8"/>
    <w:rsid w:val="00783A58"/>
    <w:rsid w:val="00783FF2"/>
    <w:rsid w:val="007843E8"/>
    <w:rsid w:val="00784597"/>
    <w:rsid w:val="0078495C"/>
    <w:rsid w:val="007854DD"/>
    <w:rsid w:val="0078579D"/>
    <w:rsid w:val="00786875"/>
    <w:rsid w:val="00786F76"/>
    <w:rsid w:val="007875E9"/>
    <w:rsid w:val="007905EE"/>
    <w:rsid w:val="007907B3"/>
    <w:rsid w:val="007912F0"/>
    <w:rsid w:val="007915AD"/>
    <w:rsid w:val="007922D8"/>
    <w:rsid w:val="00792691"/>
    <w:rsid w:val="0079271F"/>
    <w:rsid w:val="00793DC2"/>
    <w:rsid w:val="007942D3"/>
    <w:rsid w:val="007948B6"/>
    <w:rsid w:val="00796658"/>
    <w:rsid w:val="00796F7A"/>
    <w:rsid w:val="0079721A"/>
    <w:rsid w:val="00797F75"/>
    <w:rsid w:val="007A03CC"/>
    <w:rsid w:val="007A1D18"/>
    <w:rsid w:val="007A2905"/>
    <w:rsid w:val="007A4509"/>
    <w:rsid w:val="007A4AA7"/>
    <w:rsid w:val="007A4D4E"/>
    <w:rsid w:val="007A4F49"/>
    <w:rsid w:val="007A5132"/>
    <w:rsid w:val="007A5234"/>
    <w:rsid w:val="007A5F3E"/>
    <w:rsid w:val="007B15AB"/>
    <w:rsid w:val="007B18DD"/>
    <w:rsid w:val="007B291B"/>
    <w:rsid w:val="007B40FF"/>
    <w:rsid w:val="007B4137"/>
    <w:rsid w:val="007B495E"/>
    <w:rsid w:val="007B52AE"/>
    <w:rsid w:val="007B55A6"/>
    <w:rsid w:val="007B5967"/>
    <w:rsid w:val="007B5E78"/>
    <w:rsid w:val="007B60F8"/>
    <w:rsid w:val="007B63CF"/>
    <w:rsid w:val="007B75BE"/>
    <w:rsid w:val="007B770D"/>
    <w:rsid w:val="007C078C"/>
    <w:rsid w:val="007C1CE4"/>
    <w:rsid w:val="007C205A"/>
    <w:rsid w:val="007C4455"/>
    <w:rsid w:val="007C44B0"/>
    <w:rsid w:val="007C4861"/>
    <w:rsid w:val="007C6465"/>
    <w:rsid w:val="007C7264"/>
    <w:rsid w:val="007C78E4"/>
    <w:rsid w:val="007D1BEE"/>
    <w:rsid w:val="007D2528"/>
    <w:rsid w:val="007D2901"/>
    <w:rsid w:val="007D2B5A"/>
    <w:rsid w:val="007D3152"/>
    <w:rsid w:val="007D39A5"/>
    <w:rsid w:val="007D4552"/>
    <w:rsid w:val="007D4FEA"/>
    <w:rsid w:val="007D577E"/>
    <w:rsid w:val="007D5F99"/>
    <w:rsid w:val="007D6D96"/>
    <w:rsid w:val="007D7E8F"/>
    <w:rsid w:val="007E01A5"/>
    <w:rsid w:val="007E1B3D"/>
    <w:rsid w:val="007E1D87"/>
    <w:rsid w:val="007E2539"/>
    <w:rsid w:val="007E2793"/>
    <w:rsid w:val="007E3883"/>
    <w:rsid w:val="007E3942"/>
    <w:rsid w:val="007E4575"/>
    <w:rsid w:val="007E48FB"/>
    <w:rsid w:val="007E4C96"/>
    <w:rsid w:val="007E507E"/>
    <w:rsid w:val="007E63F5"/>
    <w:rsid w:val="007E773A"/>
    <w:rsid w:val="007E7BBB"/>
    <w:rsid w:val="007E7F6B"/>
    <w:rsid w:val="007F0DFA"/>
    <w:rsid w:val="007F10B9"/>
    <w:rsid w:val="007F129F"/>
    <w:rsid w:val="007F21E9"/>
    <w:rsid w:val="007F307E"/>
    <w:rsid w:val="007F3396"/>
    <w:rsid w:val="007F41C7"/>
    <w:rsid w:val="007F49BF"/>
    <w:rsid w:val="007F5328"/>
    <w:rsid w:val="007F63E1"/>
    <w:rsid w:val="007F6968"/>
    <w:rsid w:val="007F7AA9"/>
    <w:rsid w:val="007F7ADE"/>
    <w:rsid w:val="00800DF6"/>
    <w:rsid w:val="00802254"/>
    <w:rsid w:val="00803F4C"/>
    <w:rsid w:val="008041D0"/>
    <w:rsid w:val="00805C67"/>
    <w:rsid w:val="00805E32"/>
    <w:rsid w:val="0080621E"/>
    <w:rsid w:val="008078F5"/>
    <w:rsid w:val="00810FDA"/>
    <w:rsid w:val="0081340E"/>
    <w:rsid w:val="00814F53"/>
    <w:rsid w:val="008168AD"/>
    <w:rsid w:val="00817067"/>
    <w:rsid w:val="0082026C"/>
    <w:rsid w:val="008206F3"/>
    <w:rsid w:val="008211EE"/>
    <w:rsid w:val="008212F5"/>
    <w:rsid w:val="0082245B"/>
    <w:rsid w:val="008226EC"/>
    <w:rsid w:val="008239E7"/>
    <w:rsid w:val="00824219"/>
    <w:rsid w:val="008250A6"/>
    <w:rsid w:val="0082522D"/>
    <w:rsid w:val="0082549A"/>
    <w:rsid w:val="00825552"/>
    <w:rsid w:val="00825D79"/>
    <w:rsid w:val="00825FF2"/>
    <w:rsid w:val="00830214"/>
    <w:rsid w:val="00830729"/>
    <w:rsid w:val="00832287"/>
    <w:rsid w:val="008329CC"/>
    <w:rsid w:val="008333CC"/>
    <w:rsid w:val="0083375D"/>
    <w:rsid w:val="0083441C"/>
    <w:rsid w:val="00834C27"/>
    <w:rsid w:val="0083584A"/>
    <w:rsid w:val="00836851"/>
    <w:rsid w:val="008370EA"/>
    <w:rsid w:val="00840815"/>
    <w:rsid w:val="00840ACC"/>
    <w:rsid w:val="00840D07"/>
    <w:rsid w:val="00840DE2"/>
    <w:rsid w:val="00840FB4"/>
    <w:rsid w:val="008416A9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535"/>
    <w:rsid w:val="00847DF1"/>
    <w:rsid w:val="008515F2"/>
    <w:rsid w:val="008528BB"/>
    <w:rsid w:val="00853722"/>
    <w:rsid w:val="008541F1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67A"/>
    <w:rsid w:val="00870A24"/>
    <w:rsid w:val="00872520"/>
    <w:rsid w:val="00872F84"/>
    <w:rsid w:val="00873291"/>
    <w:rsid w:val="008734A8"/>
    <w:rsid w:val="00874AFA"/>
    <w:rsid w:val="00875A41"/>
    <w:rsid w:val="0087753A"/>
    <w:rsid w:val="008800E7"/>
    <w:rsid w:val="008806DC"/>
    <w:rsid w:val="00880FED"/>
    <w:rsid w:val="0088108F"/>
    <w:rsid w:val="0088140B"/>
    <w:rsid w:val="008816B8"/>
    <w:rsid w:val="008817D1"/>
    <w:rsid w:val="00883158"/>
    <w:rsid w:val="008834C3"/>
    <w:rsid w:val="00883B26"/>
    <w:rsid w:val="008854D4"/>
    <w:rsid w:val="008874AD"/>
    <w:rsid w:val="00890895"/>
    <w:rsid w:val="008918E2"/>
    <w:rsid w:val="00891B26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A705F"/>
    <w:rsid w:val="008A70FB"/>
    <w:rsid w:val="008B0C93"/>
    <w:rsid w:val="008B1094"/>
    <w:rsid w:val="008B1871"/>
    <w:rsid w:val="008B1CD1"/>
    <w:rsid w:val="008B2102"/>
    <w:rsid w:val="008B21B5"/>
    <w:rsid w:val="008B2598"/>
    <w:rsid w:val="008B38B2"/>
    <w:rsid w:val="008B3A05"/>
    <w:rsid w:val="008B5932"/>
    <w:rsid w:val="008B5C5F"/>
    <w:rsid w:val="008B604D"/>
    <w:rsid w:val="008B65EF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0D35"/>
    <w:rsid w:val="008E2418"/>
    <w:rsid w:val="008E2C09"/>
    <w:rsid w:val="008E3625"/>
    <w:rsid w:val="008E475F"/>
    <w:rsid w:val="008E47DE"/>
    <w:rsid w:val="008E68AE"/>
    <w:rsid w:val="008E6C51"/>
    <w:rsid w:val="008E742D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990"/>
    <w:rsid w:val="008F5AC6"/>
    <w:rsid w:val="008F5B97"/>
    <w:rsid w:val="008F5CA4"/>
    <w:rsid w:val="008F5FC5"/>
    <w:rsid w:val="008F62CA"/>
    <w:rsid w:val="008F7148"/>
    <w:rsid w:val="008F7ED6"/>
    <w:rsid w:val="009005F4"/>
    <w:rsid w:val="009006FF"/>
    <w:rsid w:val="0090080E"/>
    <w:rsid w:val="00901788"/>
    <w:rsid w:val="00903173"/>
    <w:rsid w:val="00906D10"/>
    <w:rsid w:val="00906F7D"/>
    <w:rsid w:val="009109E0"/>
    <w:rsid w:val="00910D4C"/>
    <w:rsid w:val="00910F95"/>
    <w:rsid w:val="00911650"/>
    <w:rsid w:val="00912B0B"/>
    <w:rsid w:val="00912FDC"/>
    <w:rsid w:val="00913620"/>
    <w:rsid w:val="00913910"/>
    <w:rsid w:val="00914612"/>
    <w:rsid w:val="00914F1D"/>
    <w:rsid w:val="009151E7"/>
    <w:rsid w:val="0091768E"/>
    <w:rsid w:val="00917896"/>
    <w:rsid w:val="00920D5A"/>
    <w:rsid w:val="00921A1C"/>
    <w:rsid w:val="00922C16"/>
    <w:rsid w:val="0092410B"/>
    <w:rsid w:val="009248AD"/>
    <w:rsid w:val="00925A7B"/>
    <w:rsid w:val="00925CC8"/>
    <w:rsid w:val="00927451"/>
    <w:rsid w:val="00927B61"/>
    <w:rsid w:val="009300F8"/>
    <w:rsid w:val="00930588"/>
    <w:rsid w:val="00931716"/>
    <w:rsid w:val="00932600"/>
    <w:rsid w:val="00932FF4"/>
    <w:rsid w:val="00933ED9"/>
    <w:rsid w:val="0093456B"/>
    <w:rsid w:val="009348B1"/>
    <w:rsid w:val="00935371"/>
    <w:rsid w:val="00935682"/>
    <w:rsid w:val="009373C6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3957"/>
    <w:rsid w:val="009541C6"/>
    <w:rsid w:val="0095476B"/>
    <w:rsid w:val="00954958"/>
    <w:rsid w:val="00954E0D"/>
    <w:rsid w:val="0095680C"/>
    <w:rsid w:val="0095732A"/>
    <w:rsid w:val="00957BAB"/>
    <w:rsid w:val="00957E04"/>
    <w:rsid w:val="00957FE7"/>
    <w:rsid w:val="00961FD1"/>
    <w:rsid w:val="00962176"/>
    <w:rsid w:val="00963015"/>
    <w:rsid w:val="00963F5A"/>
    <w:rsid w:val="0096412E"/>
    <w:rsid w:val="0096426D"/>
    <w:rsid w:val="00964854"/>
    <w:rsid w:val="00967B04"/>
    <w:rsid w:val="00967B9A"/>
    <w:rsid w:val="00973539"/>
    <w:rsid w:val="009737CF"/>
    <w:rsid w:val="00973E75"/>
    <w:rsid w:val="00976C71"/>
    <w:rsid w:val="009774FD"/>
    <w:rsid w:val="009815FE"/>
    <w:rsid w:val="009832F7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AF6"/>
    <w:rsid w:val="009A4DD6"/>
    <w:rsid w:val="009A4EE9"/>
    <w:rsid w:val="009A5008"/>
    <w:rsid w:val="009A567C"/>
    <w:rsid w:val="009A5844"/>
    <w:rsid w:val="009A589D"/>
    <w:rsid w:val="009A678C"/>
    <w:rsid w:val="009B03C3"/>
    <w:rsid w:val="009B0A3C"/>
    <w:rsid w:val="009B117A"/>
    <w:rsid w:val="009B11A5"/>
    <w:rsid w:val="009B2185"/>
    <w:rsid w:val="009B381F"/>
    <w:rsid w:val="009B447D"/>
    <w:rsid w:val="009B4C06"/>
    <w:rsid w:val="009B556D"/>
    <w:rsid w:val="009B56FD"/>
    <w:rsid w:val="009B5846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B8A"/>
    <w:rsid w:val="009C3E34"/>
    <w:rsid w:val="009C461C"/>
    <w:rsid w:val="009C46AF"/>
    <w:rsid w:val="009C5854"/>
    <w:rsid w:val="009C58F9"/>
    <w:rsid w:val="009C5E30"/>
    <w:rsid w:val="009C6011"/>
    <w:rsid w:val="009C676C"/>
    <w:rsid w:val="009C7541"/>
    <w:rsid w:val="009C7A33"/>
    <w:rsid w:val="009D0980"/>
    <w:rsid w:val="009D1906"/>
    <w:rsid w:val="009D297D"/>
    <w:rsid w:val="009D37EF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47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320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53B"/>
    <w:rsid w:val="00A0560F"/>
    <w:rsid w:val="00A06774"/>
    <w:rsid w:val="00A0733E"/>
    <w:rsid w:val="00A077B3"/>
    <w:rsid w:val="00A10FC0"/>
    <w:rsid w:val="00A116DC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8FC"/>
    <w:rsid w:val="00A21D68"/>
    <w:rsid w:val="00A22FB3"/>
    <w:rsid w:val="00A22FBF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27FE3"/>
    <w:rsid w:val="00A30A06"/>
    <w:rsid w:val="00A30D03"/>
    <w:rsid w:val="00A31532"/>
    <w:rsid w:val="00A31E6A"/>
    <w:rsid w:val="00A31FA8"/>
    <w:rsid w:val="00A33843"/>
    <w:rsid w:val="00A33B75"/>
    <w:rsid w:val="00A34B1D"/>
    <w:rsid w:val="00A34DAD"/>
    <w:rsid w:val="00A3512D"/>
    <w:rsid w:val="00A35ADA"/>
    <w:rsid w:val="00A4021E"/>
    <w:rsid w:val="00A402B0"/>
    <w:rsid w:val="00A40422"/>
    <w:rsid w:val="00A41484"/>
    <w:rsid w:val="00A417D2"/>
    <w:rsid w:val="00A41AE9"/>
    <w:rsid w:val="00A42C90"/>
    <w:rsid w:val="00A43425"/>
    <w:rsid w:val="00A43B0E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75F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23A"/>
    <w:rsid w:val="00A55412"/>
    <w:rsid w:val="00A55871"/>
    <w:rsid w:val="00A563D0"/>
    <w:rsid w:val="00A56A24"/>
    <w:rsid w:val="00A5730C"/>
    <w:rsid w:val="00A5755C"/>
    <w:rsid w:val="00A575FD"/>
    <w:rsid w:val="00A60195"/>
    <w:rsid w:val="00A60AF1"/>
    <w:rsid w:val="00A6200B"/>
    <w:rsid w:val="00A62A20"/>
    <w:rsid w:val="00A62BF5"/>
    <w:rsid w:val="00A642EA"/>
    <w:rsid w:val="00A650E6"/>
    <w:rsid w:val="00A65C33"/>
    <w:rsid w:val="00A66667"/>
    <w:rsid w:val="00A66921"/>
    <w:rsid w:val="00A67012"/>
    <w:rsid w:val="00A70C77"/>
    <w:rsid w:val="00A71B2E"/>
    <w:rsid w:val="00A72D4C"/>
    <w:rsid w:val="00A7353A"/>
    <w:rsid w:val="00A73990"/>
    <w:rsid w:val="00A73D07"/>
    <w:rsid w:val="00A73E1B"/>
    <w:rsid w:val="00A749B0"/>
    <w:rsid w:val="00A74D56"/>
    <w:rsid w:val="00A75E0D"/>
    <w:rsid w:val="00A7698F"/>
    <w:rsid w:val="00A7746E"/>
    <w:rsid w:val="00A80D05"/>
    <w:rsid w:val="00A813CC"/>
    <w:rsid w:val="00A81DA7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D0E"/>
    <w:rsid w:val="00A93F60"/>
    <w:rsid w:val="00A942FD"/>
    <w:rsid w:val="00A94880"/>
    <w:rsid w:val="00A95312"/>
    <w:rsid w:val="00A95D44"/>
    <w:rsid w:val="00A95EF3"/>
    <w:rsid w:val="00A96E27"/>
    <w:rsid w:val="00A97E1E"/>
    <w:rsid w:val="00AA2913"/>
    <w:rsid w:val="00AA2B4A"/>
    <w:rsid w:val="00AA2E56"/>
    <w:rsid w:val="00AA334A"/>
    <w:rsid w:val="00AA3456"/>
    <w:rsid w:val="00AA3777"/>
    <w:rsid w:val="00AA4166"/>
    <w:rsid w:val="00AA4953"/>
    <w:rsid w:val="00AA49F0"/>
    <w:rsid w:val="00AA4CB3"/>
    <w:rsid w:val="00AA5522"/>
    <w:rsid w:val="00AA6CF9"/>
    <w:rsid w:val="00AA754A"/>
    <w:rsid w:val="00AB0003"/>
    <w:rsid w:val="00AB0475"/>
    <w:rsid w:val="00AB0575"/>
    <w:rsid w:val="00AB074F"/>
    <w:rsid w:val="00AB0C37"/>
    <w:rsid w:val="00AB1983"/>
    <w:rsid w:val="00AB20B7"/>
    <w:rsid w:val="00AB2444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B76B5"/>
    <w:rsid w:val="00AB781D"/>
    <w:rsid w:val="00AC0399"/>
    <w:rsid w:val="00AC0564"/>
    <w:rsid w:val="00AC0C88"/>
    <w:rsid w:val="00AC24CD"/>
    <w:rsid w:val="00AC284F"/>
    <w:rsid w:val="00AC2A72"/>
    <w:rsid w:val="00AC2B07"/>
    <w:rsid w:val="00AC33B8"/>
    <w:rsid w:val="00AC3AAE"/>
    <w:rsid w:val="00AC5D73"/>
    <w:rsid w:val="00AC632E"/>
    <w:rsid w:val="00AC6840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D771C"/>
    <w:rsid w:val="00AE12B6"/>
    <w:rsid w:val="00AE17CC"/>
    <w:rsid w:val="00AE2A88"/>
    <w:rsid w:val="00AE3D6A"/>
    <w:rsid w:val="00AE40D5"/>
    <w:rsid w:val="00AE499A"/>
    <w:rsid w:val="00AE6CDC"/>
    <w:rsid w:val="00AE7599"/>
    <w:rsid w:val="00AE7E13"/>
    <w:rsid w:val="00AF12E3"/>
    <w:rsid w:val="00AF1382"/>
    <w:rsid w:val="00AF2748"/>
    <w:rsid w:val="00AF2983"/>
    <w:rsid w:val="00AF3E8C"/>
    <w:rsid w:val="00AF40B5"/>
    <w:rsid w:val="00AF4155"/>
    <w:rsid w:val="00AF4214"/>
    <w:rsid w:val="00AF5967"/>
    <w:rsid w:val="00AF6226"/>
    <w:rsid w:val="00AF634A"/>
    <w:rsid w:val="00AF67AA"/>
    <w:rsid w:val="00AF68C7"/>
    <w:rsid w:val="00AF6B86"/>
    <w:rsid w:val="00AF738D"/>
    <w:rsid w:val="00B01A6D"/>
    <w:rsid w:val="00B02784"/>
    <w:rsid w:val="00B02830"/>
    <w:rsid w:val="00B02A30"/>
    <w:rsid w:val="00B034C2"/>
    <w:rsid w:val="00B04256"/>
    <w:rsid w:val="00B04D41"/>
    <w:rsid w:val="00B0509D"/>
    <w:rsid w:val="00B0684D"/>
    <w:rsid w:val="00B075B1"/>
    <w:rsid w:val="00B118C4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98E"/>
    <w:rsid w:val="00B20BE1"/>
    <w:rsid w:val="00B21542"/>
    <w:rsid w:val="00B22421"/>
    <w:rsid w:val="00B22D32"/>
    <w:rsid w:val="00B232D6"/>
    <w:rsid w:val="00B235F9"/>
    <w:rsid w:val="00B2407C"/>
    <w:rsid w:val="00B26336"/>
    <w:rsid w:val="00B266E1"/>
    <w:rsid w:val="00B310B6"/>
    <w:rsid w:val="00B32F23"/>
    <w:rsid w:val="00B33563"/>
    <w:rsid w:val="00B34DC0"/>
    <w:rsid w:val="00B35C3A"/>
    <w:rsid w:val="00B36046"/>
    <w:rsid w:val="00B362A9"/>
    <w:rsid w:val="00B37D79"/>
    <w:rsid w:val="00B37E13"/>
    <w:rsid w:val="00B41266"/>
    <w:rsid w:val="00B41840"/>
    <w:rsid w:val="00B41AC4"/>
    <w:rsid w:val="00B44371"/>
    <w:rsid w:val="00B45130"/>
    <w:rsid w:val="00B45E58"/>
    <w:rsid w:val="00B468C3"/>
    <w:rsid w:val="00B50A51"/>
    <w:rsid w:val="00B50DA4"/>
    <w:rsid w:val="00B50FAE"/>
    <w:rsid w:val="00B525D4"/>
    <w:rsid w:val="00B52746"/>
    <w:rsid w:val="00B52C47"/>
    <w:rsid w:val="00B54315"/>
    <w:rsid w:val="00B56638"/>
    <w:rsid w:val="00B567CB"/>
    <w:rsid w:val="00B57A48"/>
    <w:rsid w:val="00B57E98"/>
    <w:rsid w:val="00B61200"/>
    <w:rsid w:val="00B617F0"/>
    <w:rsid w:val="00B622FF"/>
    <w:rsid w:val="00B62BF9"/>
    <w:rsid w:val="00B6308F"/>
    <w:rsid w:val="00B6339D"/>
    <w:rsid w:val="00B6599B"/>
    <w:rsid w:val="00B659C0"/>
    <w:rsid w:val="00B663AF"/>
    <w:rsid w:val="00B668E5"/>
    <w:rsid w:val="00B67383"/>
    <w:rsid w:val="00B6741A"/>
    <w:rsid w:val="00B700D0"/>
    <w:rsid w:val="00B71901"/>
    <w:rsid w:val="00B719EF"/>
    <w:rsid w:val="00B72303"/>
    <w:rsid w:val="00B7231F"/>
    <w:rsid w:val="00B72A37"/>
    <w:rsid w:val="00B72A72"/>
    <w:rsid w:val="00B72CD5"/>
    <w:rsid w:val="00B72E69"/>
    <w:rsid w:val="00B73078"/>
    <w:rsid w:val="00B73C5C"/>
    <w:rsid w:val="00B7408A"/>
    <w:rsid w:val="00B74630"/>
    <w:rsid w:val="00B751B1"/>
    <w:rsid w:val="00B7626A"/>
    <w:rsid w:val="00B76AC7"/>
    <w:rsid w:val="00B77160"/>
    <w:rsid w:val="00B776DE"/>
    <w:rsid w:val="00B80CC6"/>
    <w:rsid w:val="00B8113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219"/>
    <w:rsid w:val="00B8778D"/>
    <w:rsid w:val="00B90801"/>
    <w:rsid w:val="00B919E3"/>
    <w:rsid w:val="00B91C6A"/>
    <w:rsid w:val="00B9239F"/>
    <w:rsid w:val="00B92968"/>
    <w:rsid w:val="00B952F1"/>
    <w:rsid w:val="00B95C9D"/>
    <w:rsid w:val="00B96C4F"/>
    <w:rsid w:val="00B96F2B"/>
    <w:rsid w:val="00B970F6"/>
    <w:rsid w:val="00B976A4"/>
    <w:rsid w:val="00BA0769"/>
    <w:rsid w:val="00BA3EC3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625C"/>
    <w:rsid w:val="00BC74F8"/>
    <w:rsid w:val="00BD0EAE"/>
    <w:rsid w:val="00BD0EF1"/>
    <w:rsid w:val="00BD31AC"/>
    <w:rsid w:val="00BD330A"/>
    <w:rsid w:val="00BD3C88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470"/>
    <w:rsid w:val="00BE17A4"/>
    <w:rsid w:val="00BE29BA"/>
    <w:rsid w:val="00BE2E73"/>
    <w:rsid w:val="00BE35FF"/>
    <w:rsid w:val="00BE3DFF"/>
    <w:rsid w:val="00BE40E3"/>
    <w:rsid w:val="00BE52B2"/>
    <w:rsid w:val="00BE5F69"/>
    <w:rsid w:val="00BE61E2"/>
    <w:rsid w:val="00BE69D6"/>
    <w:rsid w:val="00BE789F"/>
    <w:rsid w:val="00BF08B4"/>
    <w:rsid w:val="00BF0E0B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432"/>
    <w:rsid w:val="00C04E93"/>
    <w:rsid w:val="00C05751"/>
    <w:rsid w:val="00C06185"/>
    <w:rsid w:val="00C06296"/>
    <w:rsid w:val="00C06B67"/>
    <w:rsid w:val="00C07527"/>
    <w:rsid w:val="00C07CF1"/>
    <w:rsid w:val="00C07FD5"/>
    <w:rsid w:val="00C10B0B"/>
    <w:rsid w:val="00C11D72"/>
    <w:rsid w:val="00C1212E"/>
    <w:rsid w:val="00C125FA"/>
    <w:rsid w:val="00C1302A"/>
    <w:rsid w:val="00C13758"/>
    <w:rsid w:val="00C13829"/>
    <w:rsid w:val="00C13E90"/>
    <w:rsid w:val="00C13F75"/>
    <w:rsid w:val="00C14102"/>
    <w:rsid w:val="00C146E3"/>
    <w:rsid w:val="00C14EA1"/>
    <w:rsid w:val="00C15E77"/>
    <w:rsid w:val="00C15FB4"/>
    <w:rsid w:val="00C16DEE"/>
    <w:rsid w:val="00C17B88"/>
    <w:rsid w:val="00C213F4"/>
    <w:rsid w:val="00C21814"/>
    <w:rsid w:val="00C218F1"/>
    <w:rsid w:val="00C22FFD"/>
    <w:rsid w:val="00C23124"/>
    <w:rsid w:val="00C23153"/>
    <w:rsid w:val="00C235AD"/>
    <w:rsid w:val="00C23BB5"/>
    <w:rsid w:val="00C253BC"/>
    <w:rsid w:val="00C25A83"/>
    <w:rsid w:val="00C25EEA"/>
    <w:rsid w:val="00C26498"/>
    <w:rsid w:val="00C26628"/>
    <w:rsid w:val="00C279A4"/>
    <w:rsid w:val="00C304DF"/>
    <w:rsid w:val="00C32D5C"/>
    <w:rsid w:val="00C33093"/>
    <w:rsid w:val="00C33A13"/>
    <w:rsid w:val="00C35A91"/>
    <w:rsid w:val="00C36634"/>
    <w:rsid w:val="00C36E32"/>
    <w:rsid w:val="00C37270"/>
    <w:rsid w:val="00C37F42"/>
    <w:rsid w:val="00C37FA3"/>
    <w:rsid w:val="00C40819"/>
    <w:rsid w:val="00C42FD5"/>
    <w:rsid w:val="00C4307A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0A0"/>
    <w:rsid w:val="00C6177F"/>
    <w:rsid w:val="00C62C96"/>
    <w:rsid w:val="00C642D2"/>
    <w:rsid w:val="00C65318"/>
    <w:rsid w:val="00C65B45"/>
    <w:rsid w:val="00C664E0"/>
    <w:rsid w:val="00C67FE1"/>
    <w:rsid w:val="00C70834"/>
    <w:rsid w:val="00C70A1C"/>
    <w:rsid w:val="00C70CB8"/>
    <w:rsid w:val="00C711B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1DC9"/>
    <w:rsid w:val="00C822D0"/>
    <w:rsid w:val="00C82DD8"/>
    <w:rsid w:val="00C83920"/>
    <w:rsid w:val="00C83BC2"/>
    <w:rsid w:val="00C83D21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105"/>
    <w:rsid w:val="00CA7279"/>
    <w:rsid w:val="00CB03EB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48C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2B69"/>
    <w:rsid w:val="00CE32B8"/>
    <w:rsid w:val="00CE4004"/>
    <w:rsid w:val="00CE441A"/>
    <w:rsid w:val="00CE5BCD"/>
    <w:rsid w:val="00CE6A2D"/>
    <w:rsid w:val="00CF0293"/>
    <w:rsid w:val="00CF0330"/>
    <w:rsid w:val="00CF2E4B"/>
    <w:rsid w:val="00CF697F"/>
    <w:rsid w:val="00CF69D5"/>
    <w:rsid w:val="00CF6C7E"/>
    <w:rsid w:val="00D0015E"/>
    <w:rsid w:val="00D0044A"/>
    <w:rsid w:val="00D02F78"/>
    <w:rsid w:val="00D03167"/>
    <w:rsid w:val="00D03F20"/>
    <w:rsid w:val="00D04014"/>
    <w:rsid w:val="00D041E3"/>
    <w:rsid w:val="00D04A5E"/>
    <w:rsid w:val="00D04EB0"/>
    <w:rsid w:val="00D0579C"/>
    <w:rsid w:val="00D06E00"/>
    <w:rsid w:val="00D101FC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17B66"/>
    <w:rsid w:val="00D20243"/>
    <w:rsid w:val="00D2109B"/>
    <w:rsid w:val="00D215C6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14E2"/>
    <w:rsid w:val="00D3191F"/>
    <w:rsid w:val="00D32294"/>
    <w:rsid w:val="00D34400"/>
    <w:rsid w:val="00D3584D"/>
    <w:rsid w:val="00D365DB"/>
    <w:rsid w:val="00D37170"/>
    <w:rsid w:val="00D3749E"/>
    <w:rsid w:val="00D4032C"/>
    <w:rsid w:val="00D40746"/>
    <w:rsid w:val="00D4211A"/>
    <w:rsid w:val="00D425F0"/>
    <w:rsid w:val="00D45163"/>
    <w:rsid w:val="00D45454"/>
    <w:rsid w:val="00D457A8"/>
    <w:rsid w:val="00D46B03"/>
    <w:rsid w:val="00D47741"/>
    <w:rsid w:val="00D47751"/>
    <w:rsid w:val="00D50927"/>
    <w:rsid w:val="00D5114D"/>
    <w:rsid w:val="00D52538"/>
    <w:rsid w:val="00D52A1F"/>
    <w:rsid w:val="00D53BAA"/>
    <w:rsid w:val="00D54506"/>
    <w:rsid w:val="00D550D3"/>
    <w:rsid w:val="00D55396"/>
    <w:rsid w:val="00D56FB0"/>
    <w:rsid w:val="00D5791E"/>
    <w:rsid w:val="00D6041E"/>
    <w:rsid w:val="00D604F8"/>
    <w:rsid w:val="00D60539"/>
    <w:rsid w:val="00D606C3"/>
    <w:rsid w:val="00D61339"/>
    <w:rsid w:val="00D615D2"/>
    <w:rsid w:val="00D61CC0"/>
    <w:rsid w:val="00D62686"/>
    <w:rsid w:val="00D63105"/>
    <w:rsid w:val="00D6338F"/>
    <w:rsid w:val="00D63532"/>
    <w:rsid w:val="00D643D2"/>
    <w:rsid w:val="00D646B3"/>
    <w:rsid w:val="00D649DF"/>
    <w:rsid w:val="00D66373"/>
    <w:rsid w:val="00D67721"/>
    <w:rsid w:val="00D677E9"/>
    <w:rsid w:val="00D67D3F"/>
    <w:rsid w:val="00D715F4"/>
    <w:rsid w:val="00D73F4A"/>
    <w:rsid w:val="00D75377"/>
    <w:rsid w:val="00D75A57"/>
    <w:rsid w:val="00D75ABB"/>
    <w:rsid w:val="00D75E49"/>
    <w:rsid w:val="00D76748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A4B"/>
    <w:rsid w:val="00D87BCE"/>
    <w:rsid w:val="00D87C14"/>
    <w:rsid w:val="00D90321"/>
    <w:rsid w:val="00D90DCD"/>
    <w:rsid w:val="00D91A95"/>
    <w:rsid w:val="00D923CE"/>
    <w:rsid w:val="00D931AC"/>
    <w:rsid w:val="00D934D3"/>
    <w:rsid w:val="00D936C5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6F8"/>
    <w:rsid w:val="00DB0CA3"/>
    <w:rsid w:val="00DB404A"/>
    <w:rsid w:val="00DB43E9"/>
    <w:rsid w:val="00DB4F76"/>
    <w:rsid w:val="00DB5F7E"/>
    <w:rsid w:val="00DB653D"/>
    <w:rsid w:val="00DC2764"/>
    <w:rsid w:val="00DC3AC0"/>
    <w:rsid w:val="00DC3DAB"/>
    <w:rsid w:val="00DC4265"/>
    <w:rsid w:val="00DC53ED"/>
    <w:rsid w:val="00DC60C5"/>
    <w:rsid w:val="00DC6C92"/>
    <w:rsid w:val="00DC70A4"/>
    <w:rsid w:val="00DD14A0"/>
    <w:rsid w:val="00DD1877"/>
    <w:rsid w:val="00DD1F0B"/>
    <w:rsid w:val="00DD1F2F"/>
    <w:rsid w:val="00DD22B8"/>
    <w:rsid w:val="00DD26C3"/>
    <w:rsid w:val="00DD27F0"/>
    <w:rsid w:val="00DD4252"/>
    <w:rsid w:val="00DD5AEA"/>
    <w:rsid w:val="00DD6053"/>
    <w:rsid w:val="00DD63ED"/>
    <w:rsid w:val="00DD7BCC"/>
    <w:rsid w:val="00DD7FEB"/>
    <w:rsid w:val="00DE0C45"/>
    <w:rsid w:val="00DE1594"/>
    <w:rsid w:val="00DE1BF2"/>
    <w:rsid w:val="00DE2CEA"/>
    <w:rsid w:val="00DE3CD4"/>
    <w:rsid w:val="00DE501D"/>
    <w:rsid w:val="00DE561D"/>
    <w:rsid w:val="00DE59A3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DF69C0"/>
    <w:rsid w:val="00E000E9"/>
    <w:rsid w:val="00E00F65"/>
    <w:rsid w:val="00E015B8"/>
    <w:rsid w:val="00E0168A"/>
    <w:rsid w:val="00E021B0"/>
    <w:rsid w:val="00E0251B"/>
    <w:rsid w:val="00E03E9C"/>
    <w:rsid w:val="00E0462A"/>
    <w:rsid w:val="00E057C1"/>
    <w:rsid w:val="00E05FFB"/>
    <w:rsid w:val="00E06AA8"/>
    <w:rsid w:val="00E06BDE"/>
    <w:rsid w:val="00E06DC9"/>
    <w:rsid w:val="00E10028"/>
    <w:rsid w:val="00E12A34"/>
    <w:rsid w:val="00E136BD"/>
    <w:rsid w:val="00E14B5E"/>
    <w:rsid w:val="00E158D3"/>
    <w:rsid w:val="00E164EC"/>
    <w:rsid w:val="00E1695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8CC"/>
    <w:rsid w:val="00E30AE4"/>
    <w:rsid w:val="00E30DAA"/>
    <w:rsid w:val="00E30DD2"/>
    <w:rsid w:val="00E32C25"/>
    <w:rsid w:val="00E335A1"/>
    <w:rsid w:val="00E33662"/>
    <w:rsid w:val="00E33F91"/>
    <w:rsid w:val="00E3431E"/>
    <w:rsid w:val="00E34B17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E10"/>
    <w:rsid w:val="00E448D4"/>
    <w:rsid w:val="00E45846"/>
    <w:rsid w:val="00E462FC"/>
    <w:rsid w:val="00E46782"/>
    <w:rsid w:val="00E46D2C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BA5"/>
    <w:rsid w:val="00E55E1C"/>
    <w:rsid w:val="00E56ED5"/>
    <w:rsid w:val="00E57612"/>
    <w:rsid w:val="00E5785B"/>
    <w:rsid w:val="00E57E88"/>
    <w:rsid w:val="00E60051"/>
    <w:rsid w:val="00E60FC6"/>
    <w:rsid w:val="00E62420"/>
    <w:rsid w:val="00E62B2F"/>
    <w:rsid w:val="00E62B30"/>
    <w:rsid w:val="00E644CC"/>
    <w:rsid w:val="00E64D6D"/>
    <w:rsid w:val="00E656DC"/>
    <w:rsid w:val="00E65A8F"/>
    <w:rsid w:val="00E6730C"/>
    <w:rsid w:val="00E675E4"/>
    <w:rsid w:val="00E70466"/>
    <w:rsid w:val="00E70E8C"/>
    <w:rsid w:val="00E71AF0"/>
    <w:rsid w:val="00E71DD8"/>
    <w:rsid w:val="00E7252B"/>
    <w:rsid w:val="00E72592"/>
    <w:rsid w:val="00E72E22"/>
    <w:rsid w:val="00E73134"/>
    <w:rsid w:val="00E76419"/>
    <w:rsid w:val="00E7646F"/>
    <w:rsid w:val="00E7679E"/>
    <w:rsid w:val="00E77D15"/>
    <w:rsid w:val="00E803C6"/>
    <w:rsid w:val="00E807D9"/>
    <w:rsid w:val="00E81415"/>
    <w:rsid w:val="00E816B5"/>
    <w:rsid w:val="00E81DAB"/>
    <w:rsid w:val="00E822A0"/>
    <w:rsid w:val="00E82E78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F2C"/>
    <w:rsid w:val="00EA2D6F"/>
    <w:rsid w:val="00EA3358"/>
    <w:rsid w:val="00EA4324"/>
    <w:rsid w:val="00EA49F9"/>
    <w:rsid w:val="00EA4C5D"/>
    <w:rsid w:val="00EA4CB8"/>
    <w:rsid w:val="00EA68C2"/>
    <w:rsid w:val="00EA6B97"/>
    <w:rsid w:val="00EB02C9"/>
    <w:rsid w:val="00EB0C67"/>
    <w:rsid w:val="00EB28D2"/>
    <w:rsid w:val="00EB40DB"/>
    <w:rsid w:val="00EB5267"/>
    <w:rsid w:val="00EB6D23"/>
    <w:rsid w:val="00EB7C47"/>
    <w:rsid w:val="00EC11DF"/>
    <w:rsid w:val="00EC3E76"/>
    <w:rsid w:val="00EC5343"/>
    <w:rsid w:val="00EC571A"/>
    <w:rsid w:val="00EC5DC6"/>
    <w:rsid w:val="00EC6D0D"/>
    <w:rsid w:val="00EC71CF"/>
    <w:rsid w:val="00ED0585"/>
    <w:rsid w:val="00ED06C3"/>
    <w:rsid w:val="00ED0F98"/>
    <w:rsid w:val="00ED1205"/>
    <w:rsid w:val="00ED2776"/>
    <w:rsid w:val="00ED3A1A"/>
    <w:rsid w:val="00ED3B59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44C6"/>
    <w:rsid w:val="00EE6073"/>
    <w:rsid w:val="00EE6082"/>
    <w:rsid w:val="00EE66FD"/>
    <w:rsid w:val="00EE68D8"/>
    <w:rsid w:val="00EE69E6"/>
    <w:rsid w:val="00EE6E2A"/>
    <w:rsid w:val="00EE7A3E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0C2F"/>
    <w:rsid w:val="00F016DD"/>
    <w:rsid w:val="00F017DA"/>
    <w:rsid w:val="00F01DD4"/>
    <w:rsid w:val="00F0296C"/>
    <w:rsid w:val="00F034BA"/>
    <w:rsid w:val="00F03DEE"/>
    <w:rsid w:val="00F04B38"/>
    <w:rsid w:val="00F05662"/>
    <w:rsid w:val="00F05E4C"/>
    <w:rsid w:val="00F06308"/>
    <w:rsid w:val="00F06D07"/>
    <w:rsid w:val="00F078CA"/>
    <w:rsid w:val="00F07BDE"/>
    <w:rsid w:val="00F07FC5"/>
    <w:rsid w:val="00F121C7"/>
    <w:rsid w:val="00F12764"/>
    <w:rsid w:val="00F12E16"/>
    <w:rsid w:val="00F14F98"/>
    <w:rsid w:val="00F15B84"/>
    <w:rsid w:val="00F15D63"/>
    <w:rsid w:val="00F16698"/>
    <w:rsid w:val="00F17BDD"/>
    <w:rsid w:val="00F20D0B"/>
    <w:rsid w:val="00F22814"/>
    <w:rsid w:val="00F23134"/>
    <w:rsid w:val="00F23CB3"/>
    <w:rsid w:val="00F24780"/>
    <w:rsid w:val="00F24901"/>
    <w:rsid w:val="00F25EF9"/>
    <w:rsid w:val="00F25F92"/>
    <w:rsid w:val="00F2696E"/>
    <w:rsid w:val="00F26D17"/>
    <w:rsid w:val="00F30D85"/>
    <w:rsid w:val="00F318CD"/>
    <w:rsid w:val="00F3300F"/>
    <w:rsid w:val="00F347C6"/>
    <w:rsid w:val="00F349F9"/>
    <w:rsid w:val="00F34A1A"/>
    <w:rsid w:val="00F36859"/>
    <w:rsid w:val="00F36F4F"/>
    <w:rsid w:val="00F40AB2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4F8"/>
    <w:rsid w:val="00F56AED"/>
    <w:rsid w:val="00F57609"/>
    <w:rsid w:val="00F61B51"/>
    <w:rsid w:val="00F62508"/>
    <w:rsid w:val="00F63F20"/>
    <w:rsid w:val="00F6628A"/>
    <w:rsid w:val="00F669F0"/>
    <w:rsid w:val="00F66E85"/>
    <w:rsid w:val="00F671A1"/>
    <w:rsid w:val="00F6764D"/>
    <w:rsid w:val="00F67757"/>
    <w:rsid w:val="00F6790C"/>
    <w:rsid w:val="00F67DAB"/>
    <w:rsid w:val="00F706A9"/>
    <w:rsid w:val="00F707EF"/>
    <w:rsid w:val="00F70D6D"/>
    <w:rsid w:val="00F70D76"/>
    <w:rsid w:val="00F71892"/>
    <w:rsid w:val="00F71B80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404F"/>
    <w:rsid w:val="00F84108"/>
    <w:rsid w:val="00F84EB2"/>
    <w:rsid w:val="00F84FD7"/>
    <w:rsid w:val="00F85303"/>
    <w:rsid w:val="00F8769E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B090D"/>
    <w:rsid w:val="00FB09A5"/>
    <w:rsid w:val="00FB2554"/>
    <w:rsid w:val="00FB2B2E"/>
    <w:rsid w:val="00FB3774"/>
    <w:rsid w:val="00FB3C37"/>
    <w:rsid w:val="00FB3DA3"/>
    <w:rsid w:val="00FB448A"/>
    <w:rsid w:val="00FB5AD4"/>
    <w:rsid w:val="00FB7141"/>
    <w:rsid w:val="00FB7388"/>
    <w:rsid w:val="00FB7566"/>
    <w:rsid w:val="00FB7EE9"/>
    <w:rsid w:val="00FB7F59"/>
    <w:rsid w:val="00FC0787"/>
    <w:rsid w:val="00FC0D5C"/>
    <w:rsid w:val="00FC1AC9"/>
    <w:rsid w:val="00FC2401"/>
    <w:rsid w:val="00FC4A3A"/>
    <w:rsid w:val="00FC6AC4"/>
    <w:rsid w:val="00FC7090"/>
    <w:rsid w:val="00FC77A5"/>
    <w:rsid w:val="00FD0CF8"/>
    <w:rsid w:val="00FD1E7F"/>
    <w:rsid w:val="00FD2DF7"/>
    <w:rsid w:val="00FD4088"/>
    <w:rsid w:val="00FD40FF"/>
    <w:rsid w:val="00FD487E"/>
    <w:rsid w:val="00FD52A7"/>
    <w:rsid w:val="00FD782C"/>
    <w:rsid w:val="00FD7CA0"/>
    <w:rsid w:val="00FD7E62"/>
    <w:rsid w:val="00FE0897"/>
    <w:rsid w:val="00FE1E63"/>
    <w:rsid w:val="00FE3C62"/>
    <w:rsid w:val="00FE3FDD"/>
    <w:rsid w:val="00FE479E"/>
    <w:rsid w:val="00FE5075"/>
    <w:rsid w:val="00FE5C52"/>
    <w:rsid w:val="00FE76BD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8B2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styleId="af3">
    <w:name w:val="Unresolved Mention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emf"/><Relationship Id="rId18" Type="http://schemas.openxmlformats.org/officeDocument/2006/relationships/package" Target="embeddings/Microsoft_Visio_Drawing1.vsdx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Drawing.vsdx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emf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6.emf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emf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3304F"/>
    <w:rsid w:val="00035AB7"/>
    <w:rsid w:val="000424D2"/>
    <w:rsid w:val="00067A0F"/>
    <w:rsid w:val="000725B5"/>
    <w:rsid w:val="000C2931"/>
    <w:rsid w:val="000D2C3F"/>
    <w:rsid w:val="000E2C2B"/>
    <w:rsid w:val="000E2DE2"/>
    <w:rsid w:val="001011B9"/>
    <w:rsid w:val="00101A37"/>
    <w:rsid w:val="00111EEF"/>
    <w:rsid w:val="0014046E"/>
    <w:rsid w:val="00154047"/>
    <w:rsid w:val="00155744"/>
    <w:rsid w:val="00157211"/>
    <w:rsid w:val="001618DE"/>
    <w:rsid w:val="001632AB"/>
    <w:rsid w:val="00173E99"/>
    <w:rsid w:val="0017691B"/>
    <w:rsid w:val="00196FCF"/>
    <w:rsid w:val="001B197F"/>
    <w:rsid w:val="001B4397"/>
    <w:rsid w:val="001B54B9"/>
    <w:rsid w:val="001E1845"/>
    <w:rsid w:val="0020525A"/>
    <w:rsid w:val="002141ED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F076A"/>
    <w:rsid w:val="00310ECB"/>
    <w:rsid w:val="00325C3B"/>
    <w:rsid w:val="00327612"/>
    <w:rsid w:val="00334D57"/>
    <w:rsid w:val="00341652"/>
    <w:rsid w:val="00341669"/>
    <w:rsid w:val="0034504A"/>
    <w:rsid w:val="003525CF"/>
    <w:rsid w:val="00384E4B"/>
    <w:rsid w:val="0039738F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4E351C"/>
    <w:rsid w:val="00501D5A"/>
    <w:rsid w:val="005318B7"/>
    <w:rsid w:val="00534AD7"/>
    <w:rsid w:val="00563F6C"/>
    <w:rsid w:val="005A2675"/>
    <w:rsid w:val="005B1AD1"/>
    <w:rsid w:val="005D2029"/>
    <w:rsid w:val="00617DA6"/>
    <w:rsid w:val="006548DA"/>
    <w:rsid w:val="0068048A"/>
    <w:rsid w:val="006A5C89"/>
    <w:rsid w:val="006C3583"/>
    <w:rsid w:val="006F44A3"/>
    <w:rsid w:val="007126BC"/>
    <w:rsid w:val="0072014B"/>
    <w:rsid w:val="00762631"/>
    <w:rsid w:val="00771F52"/>
    <w:rsid w:val="00776AB4"/>
    <w:rsid w:val="007803E4"/>
    <w:rsid w:val="00793E33"/>
    <w:rsid w:val="007A357A"/>
    <w:rsid w:val="007B6865"/>
    <w:rsid w:val="007D59F8"/>
    <w:rsid w:val="00800F53"/>
    <w:rsid w:val="008125C9"/>
    <w:rsid w:val="0082051B"/>
    <w:rsid w:val="00847F0F"/>
    <w:rsid w:val="00886254"/>
    <w:rsid w:val="008A5951"/>
    <w:rsid w:val="008B4477"/>
    <w:rsid w:val="008E470E"/>
    <w:rsid w:val="008F053B"/>
    <w:rsid w:val="009020C5"/>
    <w:rsid w:val="009256D4"/>
    <w:rsid w:val="00930681"/>
    <w:rsid w:val="00947F20"/>
    <w:rsid w:val="009521AB"/>
    <w:rsid w:val="00954929"/>
    <w:rsid w:val="00982AC7"/>
    <w:rsid w:val="009A51EA"/>
    <w:rsid w:val="009B6E92"/>
    <w:rsid w:val="009C1D90"/>
    <w:rsid w:val="009E15CB"/>
    <w:rsid w:val="009E7E1B"/>
    <w:rsid w:val="00A03B63"/>
    <w:rsid w:val="00A12091"/>
    <w:rsid w:val="00A2456B"/>
    <w:rsid w:val="00A44CFF"/>
    <w:rsid w:val="00A70E68"/>
    <w:rsid w:val="00AB727D"/>
    <w:rsid w:val="00AB7F40"/>
    <w:rsid w:val="00AC1C5D"/>
    <w:rsid w:val="00B60EBA"/>
    <w:rsid w:val="00B9259D"/>
    <w:rsid w:val="00BB3FCF"/>
    <w:rsid w:val="00BC1E1D"/>
    <w:rsid w:val="00BD0F6D"/>
    <w:rsid w:val="00C00D23"/>
    <w:rsid w:val="00C01A52"/>
    <w:rsid w:val="00C1045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568C"/>
    <w:rsid w:val="00D620E9"/>
    <w:rsid w:val="00D87771"/>
    <w:rsid w:val="00D93595"/>
    <w:rsid w:val="00D94A52"/>
    <w:rsid w:val="00DA23F7"/>
    <w:rsid w:val="00DA33DB"/>
    <w:rsid w:val="00DD6F07"/>
    <w:rsid w:val="00DE0D20"/>
    <w:rsid w:val="00E14097"/>
    <w:rsid w:val="00E169ED"/>
    <w:rsid w:val="00E269F3"/>
    <w:rsid w:val="00E37496"/>
    <w:rsid w:val="00E37A25"/>
    <w:rsid w:val="00E41D53"/>
    <w:rsid w:val="00E501FE"/>
    <w:rsid w:val="00E6349E"/>
    <w:rsid w:val="00E7571C"/>
    <w:rsid w:val="00E76D6B"/>
    <w:rsid w:val="00E809FF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3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A9ED62-641C-4E7A-82C9-2AF094D1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</TotalTime>
  <Pages>23</Pages>
  <Words>4373</Words>
  <Characters>24927</Characters>
  <Application>Microsoft Office Word</Application>
  <DocSecurity>0</DocSecurity>
  <Lines>207</Lines>
  <Paragraphs>58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29242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3</cp:revision>
  <cp:lastPrinted>2016-05-11T05:52:00Z</cp:lastPrinted>
  <dcterms:created xsi:type="dcterms:W3CDTF">2020-01-31T05:18:00Z</dcterms:created>
  <dcterms:modified xsi:type="dcterms:W3CDTF">2020-01-31T05:18:00Z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