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5E20BDC8" w:rsidR="00A33843" w:rsidRPr="0001032B" w:rsidRDefault="00394C36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Tip</w:t>
            </w:r>
            <w:r w:rsidR="001A260C">
              <w:rPr>
                <w:rFonts w:cstheme="minorHAnsi"/>
                <w:lang w:eastAsia="ko-KR"/>
              </w:rPr>
              <w:t xml:space="preserve">s for </w:t>
            </w:r>
            <w:r w:rsidR="00567632">
              <w:rPr>
                <w:rFonts w:cstheme="minorHAnsi"/>
                <w:lang w:eastAsia="ko-KR"/>
              </w:rPr>
              <w:t>Using Google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76ADCC5B" w:rsidR="006C0865" w:rsidRPr="00411A5C" w:rsidRDefault="00394C36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Tip</w:t>
      </w:r>
      <w:r w:rsidR="001A260C">
        <w:rPr>
          <w:b/>
          <w:sz w:val="52"/>
          <w:szCs w:val="52"/>
          <w:lang w:eastAsia="ko-KR"/>
        </w:rPr>
        <w:t xml:space="preserve">s for </w:t>
      </w:r>
      <w:r w:rsidR="00567632">
        <w:rPr>
          <w:b/>
          <w:sz w:val="52"/>
          <w:szCs w:val="52"/>
          <w:lang w:eastAsia="ko-KR"/>
        </w:rPr>
        <w:t>Using Google</w:t>
      </w:r>
    </w:p>
    <w:p w14:paraId="7AFC027E" w14:textId="1C9040E9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1A260C">
        <w:rPr>
          <w:sz w:val="52"/>
          <w:szCs w:val="52"/>
          <w:lang w:eastAsia="ko-KR"/>
        </w:rPr>
        <w:t>A.0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0"/>
        <w:gridCol w:w="1470"/>
        <w:gridCol w:w="1807"/>
        <w:gridCol w:w="5323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3555021D" w:rsidR="00F51F15" w:rsidRPr="00411A5C" w:rsidRDefault="001A260C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A</w:t>
            </w:r>
            <w:r w:rsidR="00A03729"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0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EA999EF" w:rsidR="00F51F15" w:rsidRPr="00411A5C" w:rsidRDefault="00567632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05JUN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>
              <w:t>21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35062359" w:rsidR="00F51F15" w:rsidRPr="00411A5C" w:rsidRDefault="00567632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BB701B" w14:textId="3CEC03BC" w:rsidR="00A76349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73825814" w:history="1">
            <w:r w:rsidR="00A76349" w:rsidRPr="00CA78C9">
              <w:rPr>
                <w:rStyle w:val="a6"/>
                <w:noProof/>
                <w:lang w:eastAsia="ko-KR"/>
              </w:rPr>
              <w:t>1</w:t>
            </w:r>
            <w:r w:rsidR="00A76349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A76349" w:rsidRPr="00CA78C9">
              <w:rPr>
                <w:rStyle w:val="a6"/>
                <w:noProof/>
                <w:lang w:eastAsia="ko-KR"/>
              </w:rPr>
              <w:t>Chrome</w:t>
            </w:r>
            <w:r w:rsidR="00A76349">
              <w:rPr>
                <w:noProof/>
                <w:webHidden/>
              </w:rPr>
              <w:tab/>
            </w:r>
            <w:r w:rsidR="00A76349">
              <w:rPr>
                <w:noProof/>
                <w:webHidden/>
              </w:rPr>
              <w:fldChar w:fldCharType="begin"/>
            </w:r>
            <w:r w:rsidR="00A76349">
              <w:rPr>
                <w:noProof/>
                <w:webHidden/>
              </w:rPr>
              <w:instrText xml:space="preserve"> PAGEREF _Toc73825814 \h </w:instrText>
            </w:r>
            <w:r w:rsidR="00A76349">
              <w:rPr>
                <w:noProof/>
                <w:webHidden/>
              </w:rPr>
            </w:r>
            <w:r w:rsidR="00A76349">
              <w:rPr>
                <w:noProof/>
                <w:webHidden/>
              </w:rPr>
              <w:fldChar w:fldCharType="separate"/>
            </w:r>
            <w:r w:rsidR="00A76349">
              <w:rPr>
                <w:noProof/>
                <w:webHidden/>
              </w:rPr>
              <w:t>4</w:t>
            </w:r>
            <w:r w:rsidR="00A76349">
              <w:rPr>
                <w:noProof/>
                <w:webHidden/>
              </w:rPr>
              <w:fldChar w:fldCharType="end"/>
            </w:r>
          </w:hyperlink>
        </w:p>
        <w:p w14:paraId="1AC8A828" w14:textId="2D19FFAB" w:rsidR="00A76349" w:rsidRDefault="00A7634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73825815" w:history="1">
            <w:r w:rsidRPr="00CA78C9">
              <w:rPr>
                <w:rStyle w:val="a6"/>
                <w:noProof/>
                <w:lang w:eastAsia="ko-KR"/>
              </w:rPr>
              <w:t>1.1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CA78C9">
              <w:rPr>
                <w:rStyle w:val="a6"/>
                <w:noProof/>
                <w:lang w:eastAsia="ko-KR"/>
              </w:rPr>
              <w:t>구글</w:t>
            </w:r>
            <w:r w:rsidRPr="00CA78C9">
              <w:rPr>
                <w:rStyle w:val="a6"/>
                <w:noProof/>
                <w:lang w:eastAsia="ko-KR"/>
              </w:rPr>
              <w:t xml:space="preserve"> </w:t>
            </w:r>
            <w:r w:rsidRPr="00CA78C9">
              <w:rPr>
                <w:rStyle w:val="a6"/>
                <w:noProof/>
                <w:lang w:eastAsia="ko-KR"/>
              </w:rPr>
              <w:t>검색엔진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7D32F" w14:textId="42010878" w:rsidR="00A76349" w:rsidRDefault="00A7634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73825816" w:history="1">
            <w:r w:rsidRPr="00CA78C9">
              <w:rPr>
                <w:rStyle w:val="a6"/>
                <w:noProof/>
                <w:lang w:eastAsia="ko-KR"/>
              </w:rPr>
              <w:t>1.1.1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CA78C9">
              <w:rPr>
                <w:rStyle w:val="a6"/>
                <w:noProof/>
                <w:lang w:eastAsia="ko-KR"/>
              </w:rPr>
              <w:t>빠르고</w:t>
            </w:r>
            <w:r w:rsidRPr="00CA78C9">
              <w:rPr>
                <w:rStyle w:val="a6"/>
                <w:noProof/>
                <w:lang w:eastAsia="ko-KR"/>
              </w:rPr>
              <w:t xml:space="preserve"> </w:t>
            </w:r>
            <w:r w:rsidRPr="00CA78C9">
              <w:rPr>
                <w:rStyle w:val="a6"/>
                <w:noProof/>
                <w:lang w:eastAsia="ko-KR"/>
              </w:rPr>
              <w:t>정확하게</w:t>
            </w:r>
            <w:r w:rsidRPr="00CA78C9">
              <w:rPr>
                <w:rStyle w:val="a6"/>
                <w:noProof/>
                <w:lang w:eastAsia="ko-KR"/>
              </w:rPr>
              <w:t xml:space="preserve"> </w:t>
            </w:r>
            <w:r w:rsidRPr="00CA78C9">
              <w:rPr>
                <w:rStyle w:val="a6"/>
                <w:noProof/>
                <w:lang w:eastAsia="ko-KR"/>
              </w:rPr>
              <w:t>구글링하기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D84F2" w14:textId="6B8C05C2" w:rsidR="00A76349" w:rsidRDefault="00A76349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73825817" w:history="1">
            <w:r w:rsidRPr="00CA78C9">
              <w:rPr>
                <w:rStyle w:val="a6"/>
                <w:noProof/>
                <w:lang w:eastAsia="ko-KR"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02C8" w14:textId="3C020DB5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7E4258E9" w:rsidR="006C0865" w:rsidRDefault="00567632" w:rsidP="00733273">
      <w:pPr>
        <w:pStyle w:val="1"/>
        <w:rPr>
          <w:lang w:eastAsia="ko-KR"/>
        </w:rPr>
      </w:pPr>
      <w:bookmarkStart w:id="0" w:name="_Toc73825814"/>
      <w:r>
        <w:rPr>
          <w:rFonts w:hint="eastAsia"/>
          <w:lang w:eastAsia="ko-KR"/>
        </w:rPr>
        <w:lastRenderedPageBreak/>
        <w:t>C</w:t>
      </w:r>
      <w:r>
        <w:rPr>
          <w:lang w:eastAsia="ko-KR"/>
        </w:rPr>
        <w:t>hrome</w:t>
      </w:r>
      <w:bookmarkEnd w:id="0"/>
    </w:p>
    <w:p w14:paraId="7FB9296C" w14:textId="13D47B23" w:rsidR="004F5E31" w:rsidRPr="004F5E31" w:rsidRDefault="00567632" w:rsidP="00DF504D">
      <w:pPr>
        <w:pStyle w:val="2"/>
        <w:rPr>
          <w:lang w:eastAsia="ko-KR"/>
        </w:rPr>
      </w:pPr>
      <w:bookmarkStart w:id="1" w:name="_Toc73825815"/>
      <w:r>
        <w:rPr>
          <w:rFonts w:hint="eastAsia"/>
          <w:lang w:eastAsia="ko-KR"/>
        </w:rPr>
        <w:t>구글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검색엔진</w:t>
      </w:r>
      <w:bookmarkEnd w:id="1"/>
    </w:p>
    <w:p w14:paraId="71FCDA9B" w14:textId="4D8DD4D8" w:rsidR="003326A0" w:rsidRDefault="00951272" w:rsidP="00951272">
      <w:pPr>
        <w:pStyle w:val="3"/>
        <w:rPr>
          <w:lang w:eastAsia="ko-KR"/>
        </w:rPr>
      </w:pPr>
      <w:bookmarkStart w:id="2" w:name="_Toc73825816"/>
      <w:r>
        <w:rPr>
          <w:rFonts w:hint="eastAsia"/>
          <w:lang w:eastAsia="ko-KR"/>
        </w:rPr>
        <w:t>빠르고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구글링하기</w:t>
      </w:r>
      <w:bookmarkEnd w:id="2"/>
      <w:proofErr w:type="spellEnd"/>
    </w:p>
    <w:p w14:paraId="43DD28F4" w14:textId="1D85EC23" w:rsidR="003326A0" w:rsidRDefault="0036717A" w:rsidP="003326A0">
      <w:pPr>
        <w:rPr>
          <w:lang w:eastAsia="ko-KR"/>
        </w:rPr>
      </w:pPr>
      <w:r w:rsidRPr="007E57A6">
        <w:rPr>
          <w:rFonts w:hint="eastAsia"/>
          <w:highlight w:val="cyan"/>
          <w:lang w:eastAsia="ko-KR"/>
        </w:rPr>
        <w:t>방법</w:t>
      </w:r>
      <w:r w:rsidRPr="007E57A6">
        <w:rPr>
          <w:rFonts w:hint="eastAsia"/>
          <w:highlight w:val="cyan"/>
          <w:lang w:eastAsia="ko-KR"/>
        </w:rPr>
        <w:t>1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“ “</w:t>
      </w:r>
      <w:proofErr w:type="gramEnd"/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완벽한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검색어가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>.</w:t>
      </w:r>
    </w:p>
    <w:p w14:paraId="35C0C319" w14:textId="4308830E" w:rsidR="0036717A" w:rsidRDefault="0036717A" w:rsidP="003326A0">
      <w:pPr>
        <w:rPr>
          <w:lang w:eastAsia="ko-KR"/>
        </w:rPr>
      </w:pPr>
      <w:r>
        <w:rPr>
          <w:lang w:eastAsia="ko-KR"/>
        </w:rPr>
        <w:t>“</w:t>
      </w:r>
      <w:r>
        <w:rPr>
          <w:rFonts w:hint="eastAsia"/>
          <w:lang w:eastAsia="ko-KR"/>
        </w:rPr>
        <w:t>갤럭시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>2</w:t>
      </w:r>
      <w:r>
        <w:rPr>
          <w:lang w:eastAsia="ko-KR"/>
        </w:rPr>
        <w:t>0”</w:t>
      </w:r>
    </w:p>
    <w:p w14:paraId="38987D0A" w14:textId="407F1E9C" w:rsidR="0036717A" w:rsidRDefault="0036717A" w:rsidP="003326A0">
      <w:pPr>
        <w:rPr>
          <w:lang w:eastAsia="ko-KR"/>
        </w:rPr>
      </w:pPr>
      <w:r w:rsidRPr="007E57A6">
        <w:rPr>
          <w:rFonts w:hint="eastAsia"/>
          <w:highlight w:val="cyan"/>
          <w:lang w:eastAsia="ko-KR"/>
        </w:rPr>
        <w:t>방법</w:t>
      </w:r>
      <w:r w:rsidRPr="007E57A6">
        <w:rPr>
          <w:rFonts w:hint="eastAsia"/>
          <w:highlight w:val="cyan"/>
          <w:lang w:eastAsia="ko-KR"/>
        </w:rPr>
        <w:t xml:space="preserve"> </w:t>
      </w:r>
      <w:r w:rsidRPr="007E57A6">
        <w:rPr>
          <w:highlight w:val="cyan"/>
          <w:lang w:eastAsia="ko-KR"/>
        </w:rPr>
        <w:t>2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>.</w:t>
      </w:r>
    </w:p>
    <w:p w14:paraId="1CE273B2" w14:textId="10158F22" w:rsidR="003326A0" w:rsidRDefault="0036717A" w:rsidP="003326A0">
      <w:pPr>
        <w:rPr>
          <w:lang w:eastAsia="ko-KR"/>
        </w:rPr>
      </w:pPr>
      <w:r>
        <w:rPr>
          <w:lang w:eastAsia="ko-KR"/>
        </w:rPr>
        <w:t>“</w:t>
      </w:r>
      <w:r>
        <w:rPr>
          <w:rFonts w:hint="eastAsia"/>
          <w:lang w:eastAsia="ko-KR"/>
        </w:rPr>
        <w:t>갤럭시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>2</w:t>
      </w:r>
      <w:r>
        <w:rPr>
          <w:lang w:eastAsia="ko-KR"/>
        </w:rPr>
        <w:t>0” or “G</w:t>
      </w:r>
      <w:r>
        <w:rPr>
          <w:rFonts w:hint="eastAsia"/>
          <w:lang w:eastAsia="ko-KR"/>
        </w:rPr>
        <w:t xml:space="preserve">alaxy </w:t>
      </w:r>
      <w:r>
        <w:rPr>
          <w:lang w:eastAsia="ko-KR"/>
        </w:rPr>
        <w:t>Note 20”</w:t>
      </w:r>
    </w:p>
    <w:p w14:paraId="0CB57626" w14:textId="0F672353" w:rsidR="003326A0" w:rsidRDefault="00B216B2" w:rsidP="003326A0">
      <w:pPr>
        <w:rPr>
          <w:lang w:eastAsia="ko-KR"/>
        </w:rPr>
      </w:pPr>
      <w:r w:rsidRPr="007E57A6">
        <w:rPr>
          <w:rFonts w:hint="eastAsia"/>
          <w:highlight w:val="cyan"/>
          <w:lang w:eastAsia="ko-KR"/>
        </w:rPr>
        <w:t>방법</w:t>
      </w:r>
      <w:r w:rsidRPr="007E57A6">
        <w:rPr>
          <w:rFonts w:hint="eastAsia"/>
          <w:highlight w:val="cyan"/>
          <w:lang w:eastAsia="ko-KR"/>
        </w:rPr>
        <w:t xml:space="preserve"> </w:t>
      </w:r>
      <w:r w:rsidRPr="007E57A6">
        <w:rPr>
          <w:highlight w:val="cyan"/>
          <w:lang w:eastAsia="ko-KR"/>
        </w:rPr>
        <w:t>3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줄임</w:t>
      </w:r>
      <w:r>
        <w:rPr>
          <w:rFonts w:hint="eastAsia"/>
          <w:lang w:eastAsia="ko-KR"/>
        </w:rPr>
        <w:t>.</w:t>
      </w:r>
    </w:p>
    <w:p w14:paraId="02C2EBB7" w14:textId="0CEA59E3" w:rsidR="00B216B2" w:rsidRDefault="00B216B2" w:rsidP="003326A0">
      <w:pPr>
        <w:rPr>
          <w:lang w:eastAsia="ko-KR"/>
        </w:rPr>
      </w:pPr>
      <w:r>
        <w:rPr>
          <w:lang w:eastAsia="ko-KR"/>
        </w:rPr>
        <w:t>“</w:t>
      </w:r>
      <w:r>
        <w:rPr>
          <w:rFonts w:hint="eastAsia"/>
          <w:lang w:eastAsia="ko-KR"/>
        </w:rPr>
        <w:t>갤럭시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>2</w:t>
      </w:r>
      <w:r>
        <w:rPr>
          <w:lang w:eastAsia="ko-KR"/>
        </w:rPr>
        <w:t>0” or “</w:t>
      </w:r>
      <w:r>
        <w:rPr>
          <w:rFonts w:hint="eastAsia"/>
          <w:lang w:eastAsia="ko-KR"/>
        </w:rPr>
        <w:t>G</w:t>
      </w:r>
      <w:r>
        <w:rPr>
          <w:lang w:eastAsia="ko-KR"/>
        </w:rPr>
        <w:t>alaxy Note 20” -</w:t>
      </w:r>
      <w:r>
        <w:rPr>
          <w:rFonts w:hint="eastAsia"/>
          <w:lang w:eastAsia="ko-KR"/>
        </w:rPr>
        <w:t>아이폰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proofErr w:type="spellStart"/>
      <w:r>
        <w:rPr>
          <w:lang w:eastAsia="ko-KR"/>
        </w:rPr>
        <w:t>iphone</w:t>
      </w:r>
      <w:proofErr w:type="spellEnd"/>
    </w:p>
    <w:p w14:paraId="158706B9" w14:textId="3E75CCFD" w:rsidR="00B216B2" w:rsidRDefault="007E2A0F" w:rsidP="003326A0">
      <w:pPr>
        <w:rPr>
          <w:lang w:eastAsia="ko-KR"/>
        </w:rPr>
      </w:pPr>
      <w:r w:rsidRPr="007E57A6">
        <w:rPr>
          <w:rFonts w:hint="eastAsia"/>
          <w:highlight w:val="cyan"/>
          <w:lang w:eastAsia="ko-KR"/>
        </w:rPr>
        <w:t>방법</w:t>
      </w:r>
      <w:r w:rsidRPr="007E57A6">
        <w:rPr>
          <w:rFonts w:hint="eastAsia"/>
          <w:highlight w:val="cyan"/>
          <w:lang w:eastAsia="ko-KR"/>
        </w:rPr>
        <w:t xml:space="preserve"> </w:t>
      </w:r>
      <w:r w:rsidRPr="007E57A6">
        <w:rPr>
          <w:highlight w:val="cyan"/>
          <w:lang w:eastAsia="ko-KR"/>
        </w:rPr>
        <w:t>4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filetype:</w:t>
      </w:r>
      <w:r>
        <w:rPr>
          <w:rFonts w:hint="eastAsia"/>
          <w:lang w:eastAsia="ko-KR"/>
        </w:rPr>
        <w:t>을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4845DDBA" w14:textId="7DBEFDCC" w:rsidR="007E2A0F" w:rsidRDefault="007E2A0F" w:rsidP="003326A0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iletype:docx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이력서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양식</w:t>
      </w:r>
    </w:p>
    <w:p w14:paraId="018F7890" w14:textId="625FD5BA" w:rsidR="003326A0" w:rsidRDefault="007E2A0F" w:rsidP="003326A0">
      <w:pPr>
        <w:rPr>
          <w:lang w:eastAsia="ko-KR"/>
        </w:rPr>
      </w:pPr>
      <w:r w:rsidRPr="007E57A6">
        <w:rPr>
          <w:rFonts w:hint="eastAsia"/>
          <w:highlight w:val="cyan"/>
          <w:lang w:eastAsia="ko-KR"/>
        </w:rPr>
        <w:t>방법</w:t>
      </w:r>
      <w:r w:rsidRPr="007E57A6">
        <w:rPr>
          <w:rFonts w:hint="eastAsia"/>
          <w:highlight w:val="cyan"/>
          <w:lang w:eastAsia="ko-KR"/>
        </w:rPr>
        <w:t xml:space="preserve"> </w:t>
      </w:r>
      <w:r w:rsidRPr="007E57A6">
        <w:rPr>
          <w:highlight w:val="cyan"/>
          <w:lang w:eastAsia="ko-KR"/>
        </w:rPr>
        <w:t>5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site:</w:t>
      </w:r>
      <w:proofErr w:type="spellStart"/>
      <w:r>
        <w:rPr>
          <w:rFonts w:hint="eastAsia"/>
          <w:lang w:eastAsia="ko-KR"/>
        </w:rPr>
        <w:t>를</w:t>
      </w:r>
      <w:proofErr w:type="spellEnd"/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</w:p>
    <w:p w14:paraId="11973CF4" w14:textId="08D0F041" w:rsidR="007E2A0F" w:rsidRDefault="007E2A0F" w:rsidP="003326A0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s</w:t>
      </w:r>
      <w:r>
        <w:rPr>
          <w:lang w:eastAsia="ko-KR"/>
        </w:rPr>
        <w:t>ite:nts.go.kr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filetype:xlsx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세금계산서</w:t>
      </w:r>
    </w:p>
    <w:p w14:paraId="529DA416" w14:textId="3F6AC0DB" w:rsidR="007E2A0F" w:rsidRDefault="001974DF" w:rsidP="003326A0">
      <w:pPr>
        <w:rPr>
          <w:lang w:eastAsia="ko-KR"/>
        </w:rPr>
      </w:pPr>
      <w:r w:rsidRPr="007E57A6">
        <w:rPr>
          <w:rFonts w:hint="eastAsia"/>
          <w:highlight w:val="cyan"/>
          <w:lang w:eastAsia="ko-KR"/>
        </w:rPr>
        <w:t>방법</w:t>
      </w:r>
      <w:r w:rsidRPr="007E57A6">
        <w:rPr>
          <w:rFonts w:hint="eastAsia"/>
          <w:highlight w:val="cyan"/>
          <w:lang w:eastAsia="ko-KR"/>
        </w:rPr>
        <w:t xml:space="preserve"> </w:t>
      </w:r>
      <w:r w:rsidRPr="007E57A6">
        <w:rPr>
          <w:highlight w:val="cyan"/>
          <w:lang w:eastAsia="ko-KR"/>
        </w:rPr>
        <w:t>6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intitle:</w:t>
      </w:r>
      <w:r>
        <w:rPr>
          <w:rFonts w:hint="eastAsia"/>
          <w:lang w:eastAsia="ko-KR"/>
        </w:rPr>
        <w:t>을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</w:p>
    <w:p w14:paraId="7D755BE2" w14:textId="391DAF45" w:rsidR="001974DF" w:rsidRDefault="001974DF" w:rsidP="003326A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ntitle:”</w:t>
      </w:r>
      <w:r>
        <w:rPr>
          <w:rFonts w:hint="eastAsia"/>
          <w:lang w:eastAsia="ko-KR"/>
        </w:rPr>
        <w:t>구글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lang w:eastAsia="ko-KR"/>
        </w:rPr>
        <w:t>”</w:t>
      </w:r>
    </w:p>
    <w:p w14:paraId="1115FA94" w14:textId="740AE6B5" w:rsidR="003326A0" w:rsidRDefault="001974DF" w:rsidP="003326A0">
      <w:pPr>
        <w:rPr>
          <w:lang w:eastAsia="ko-KR"/>
        </w:rPr>
      </w:pPr>
      <w:r w:rsidRPr="007E57A6">
        <w:rPr>
          <w:rFonts w:hint="eastAsia"/>
          <w:highlight w:val="cyan"/>
          <w:lang w:eastAsia="ko-KR"/>
        </w:rPr>
        <w:t>방법</w:t>
      </w:r>
      <w:r w:rsidRPr="007E57A6">
        <w:rPr>
          <w:rFonts w:hint="eastAsia"/>
          <w:highlight w:val="cyan"/>
          <w:lang w:eastAsia="ko-KR"/>
        </w:rPr>
        <w:t xml:space="preserve"> </w:t>
      </w:r>
      <w:r w:rsidRPr="007E57A6">
        <w:rPr>
          <w:highlight w:val="cyan"/>
          <w:lang w:eastAsia="ko-KR"/>
        </w:rPr>
        <w:t>7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proofErr w:type="gramStart"/>
      <w:r>
        <w:rPr>
          <w:rFonts w:hint="eastAsia"/>
          <w:lang w:eastAsia="ko-KR"/>
        </w:rPr>
        <w:t xml:space="preserve"> </w:t>
      </w:r>
      <w:r w:rsidR="00C04DD8">
        <w:rPr>
          <w:lang w:eastAsia="ko-KR"/>
        </w:rPr>
        <w:t>..</w:t>
      </w:r>
      <w:proofErr w:type="spellStart"/>
      <w:proofErr w:type="gramEnd"/>
      <w:r w:rsidR="00C04DD8">
        <w:rPr>
          <w:rFonts w:hint="eastAsia"/>
          <w:lang w:eastAsia="ko-KR"/>
        </w:rPr>
        <w:t>를</w:t>
      </w:r>
      <w:proofErr w:type="spellEnd"/>
      <w:r w:rsidR="00C04DD8">
        <w:rPr>
          <w:rFonts w:hint="eastAsia"/>
          <w:lang w:eastAsia="ko-KR"/>
        </w:rPr>
        <w:t xml:space="preserve"> </w:t>
      </w:r>
      <w:r w:rsidR="00C04DD8">
        <w:rPr>
          <w:rFonts w:hint="eastAsia"/>
          <w:lang w:eastAsia="ko-KR"/>
        </w:rPr>
        <w:t>넣어</w:t>
      </w:r>
      <w:r w:rsidR="00C04DD8">
        <w:rPr>
          <w:rFonts w:hint="eastAsia"/>
          <w:lang w:eastAsia="ko-KR"/>
        </w:rPr>
        <w:t xml:space="preserve"> </w:t>
      </w:r>
      <w:r w:rsidR="00C04DD8">
        <w:rPr>
          <w:rFonts w:hint="eastAsia"/>
          <w:lang w:eastAsia="ko-KR"/>
        </w:rPr>
        <w:t>범위를</w:t>
      </w:r>
      <w:r w:rsidR="00C04DD8">
        <w:rPr>
          <w:rFonts w:hint="eastAsia"/>
          <w:lang w:eastAsia="ko-KR"/>
        </w:rPr>
        <w:t xml:space="preserve"> </w:t>
      </w:r>
      <w:r w:rsidR="00C04DD8">
        <w:rPr>
          <w:rFonts w:hint="eastAsia"/>
          <w:lang w:eastAsia="ko-KR"/>
        </w:rPr>
        <w:t>제한해</w:t>
      </w:r>
      <w:r w:rsidR="00C04DD8">
        <w:rPr>
          <w:rFonts w:hint="eastAsia"/>
          <w:lang w:eastAsia="ko-KR"/>
        </w:rPr>
        <w:t xml:space="preserve"> </w:t>
      </w:r>
      <w:r w:rsidR="00C04DD8">
        <w:rPr>
          <w:rFonts w:hint="eastAsia"/>
          <w:lang w:eastAsia="ko-KR"/>
        </w:rPr>
        <w:t>줌</w:t>
      </w:r>
      <w:r w:rsidR="00C04DD8">
        <w:rPr>
          <w:rFonts w:hint="eastAsia"/>
          <w:lang w:eastAsia="ko-KR"/>
        </w:rPr>
        <w:t>.</w:t>
      </w:r>
    </w:p>
    <w:p w14:paraId="6141B526" w14:textId="5472F4C6" w:rsidR="00C04DD8" w:rsidRDefault="00C04DD8" w:rsidP="003326A0">
      <w:pPr>
        <w:rPr>
          <w:lang w:eastAsia="ko-KR"/>
        </w:rPr>
      </w:pPr>
      <w:r>
        <w:rPr>
          <w:rFonts w:hint="eastAsia"/>
          <w:lang w:eastAsia="ko-KR"/>
        </w:rPr>
        <w:t>아이패드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판매량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2016..</w:t>
      </w:r>
      <w:proofErr w:type="gramEnd"/>
      <w:r>
        <w:rPr>
          <w:lang w:eastAsia="ko-KR"/>
        </w:rPr>
        <w:t>2000</w:t>
      </w:r>
    </w:p>
    <w:p w14:paraId="59252E57" w14:textId="6CF9BCC7" w:rsidR="00C04DD8" w:rsidRDefault="00C04DD8" w:rsidP="003326A0">
      <w:pPr>
        <w:rPr>
          <w:lang w:eastAsia="ko-KR"/>
        </w:rPr>
      </w:pP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고객센터를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참고한다</w:t>
      </w:r>
      <w:r>
        <w:rPr>
          <w:rFonts w:hint="eastAsia"/>
          <w:lang w:eastAsia="ko-KR"/>
        </w:rPr>
        <w:t>.</w:t>
      </w:r>
    </w:p>
    <w:p w14:paraId="0F1710D2" w14:textId="4407B92F" w:rsidR="00C04DD8" w:rsidRDefault="00C04DD8" w:rsidP="003326A0">
      <w:pPr>
        <w:rPr>
          <w:lang w:eastAsia="ko-KR"/>
        </w:rPr>
      </w:pPr>
      <w:hyperlink r:id="rId11" w:history="1">
        <w:r w:rsidRPr="009B5EB9">
          <w:rPr>
            <w:rStyle w:val="a6"/>
            <w:lang w:eastAsia="ko-KR"/>
          </w:rPr>
          <w:t>https://support.google.com/websearch/answer/2466433</w:t>
        </w:r>
      </w:hyperlink>
    </w:p>
    <w:p w14:paraId="68A0DF20" w14:textId="68F82D65" w:rsidR="00C04DD8" w:rsidRDefault="00C04DD8" w:rsidP="003326A0">
      <w:pPr>
        <w:rPr>
          <w:lang w:eastAsia="ko-KR"/>
        </w:rPr>
      </w:pPr>
    </w:p>
    <w:p w14:paraId="13F26C16" w14:textId="1631AEC1" w:rsidR="00E0520A" w:rsidRPr="00C04DD8" w:rsidRDefault="00E0520A" w:rsidP="00E0520A">
      <w:pPr>
        <w:pStyle w:val="1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G</w:t>
      </w:r>
      <w:r>
        <w:rPr>
          <w:lang w:eastAsia="ko-KR"/>
        </w:rPr>
        <w:t>mail</w:t>
      </w:r>
    </w:p>
    <w:p w14:paraId="36A513CF" w14:textId="75F5B9D2" w:rsidR="001974DF" w:rsidRDefault="001974DF" w:rsidP="003326A0">
      <w:pPr>
        <w:rPr>
          <w:lang w:eastAsia="ko-KR"/>
        </w:rPr>
      </w:pPr>
    </w:p>
    <w:p w14:paraId="6EE6B462" w14:textId="23A300A0" w:rsidR="001974DF" w:rsidRDefault="001974DF" w:rsidP="003326A0">
      <w:pPr>
        <w:rPr>
          <w:lang w:eastAsia="ko-KR"/>
        </w:rPr>
      </w:pPr>
    </w:p>
    <w:p w14:paraId="3F5BB8B1" w14:textId="3CC92B7A" w:rsidR="001974DF" w:rsidRDefault="001974DF" w:rsidP="003326A0">
      <w:pPr>
        <w:rPr>
          <w:lang w:eastAsia="ko-KR"/>
        </w:rPr>
      </w:pPr>
    </w:p>
    <w:p w14:paraId="0C95C49C" w14:textId="68A44D9D" w:rsidR="001974DF" w:rsidRDefault="001974DF" w:rsidP="003326A0">
      <w:pPr>
        <w:rPr>
          <w:lang w:eastAsia="ko-KR"/>
        </w:rPr>
      </w:pPr>
    </w:p>
    <w:p w14:paraId="0242820A" w14:textId="4C8372BA" w:rsidR="001974DF" w:rsidRDefault="001974DF" w:rsidP="003326A0">
      <w:pPr>
        <w:rPr>
          <w:lang w:eastAsia="ko-KR"/>
        </w:rPr>
      </w:pPr>
    </w:p>
    <w:p w14:paraId="69D53325" w14:textId="77777777" w:rsidR="001974DF" w:rsidRDefault="001974DF" w:rsidP="003326A0">
      <w:pPr>
        <w:rPr>
          <w:rFonts w:hint="eastAsia"/>
          <w:lang w:eastAsia="ko-KR"/>
        </w:rPr>
      </w:pPr>
    </w:p>
    <w:p w14:paraId="045C40DE" w14:textId="2B9334BE" w:rsidR="003326A0" w:rsidRDefault="003326A0" w:rsidP="003326A0">
      <w:pPr>
        <w:rPr>
          <w:lang w:eastAsia="ko-KR"/>
        </w:rPr>
      </w:pPr>
    </w:p>
    <w:p w14:paraId="495B2A0D" w14:textId="77777777" w:rsidR="003326A0" w:rsidRPr="003326A0" w:rsidRDefault="003326A0" w:rsidP="003326A0">
      <w:pPr>
        <w:rPr>
          <w:lang w:eastAsia="ko-KR"/>
        </w:rPr>
      </w:pPr>
    </w:p>
    <w:p w14:paraId="05F688BC" w14:textId="3191DF27" w:rsidR="00865909" w:rsidRDefault="00865909" w:rsidP="00865909">
      <w:pPr>
        <w:pStyle w:val="1"/>
        <w:numPr>
          <w:ilvl w:val="0"/>
          <w:numId w:val="0"/>
        </w:numPr>
        <w:ind w:left="432" w:hanging="432"/>
        <w:rPr>
          <w:lang w:eastAsia="ko-KR"/>
        </w:rPr>
      </w:pPr>
      <w:bookmarkStart w:id="3" w:name="_Toc73825817"/>
      <w:r>
        <w:rPr>
          <w:rFonts w:hint="eastAsia"/>
          <w:lang w:eastAsia="ko-KR"/>
        </w:rPr>
        <w:t>G</w:t>
      </w:r>
      <w:r>
        <w:rPr>
          <w:lang w:eastAsia="ko-KR"/>
        </w:rPr>
        <w:t>lossary</w:t>
      </w:r>
      <w:bookmarkEnd w:id="3"/>
    </w:p>
    <w:p w14:paraId="442AB229" w14:textId="01585A00" w:rsidR="00134F42" w:rsidRDefault="00134F42" w:rsidP="00134F42">
      <w:pPr>
        <w:rPr>
          <w:lang w:eastAsia="ko-KR"/>
        </w:rPr>
      </w:pPr>
    </w:p>
    <w:p w14:paraId="21167535" w14:textId="759B3503" w:rsidR="00C57F4F" w:rsidRDefault="00C57F4F" w:rsidP="007C6465">
      <w:pPr>
        <w:rPr>
          <w:lang w:eastAsia="ko-KR"/>
        </w:rPr>
      </w:pPr>
    </w:p>
    <w:p w14:paraId="5E4DAE39" w14:textId="65219D8B" w:rsidR="00C57F4F" w:rsidRDefault="00C57F4F" w:rsidP="007C6465">
      <w:pPr>
        <w:rPr>
          <w:lang w:eastAsia="ko-KR"/>
        </w:rPr>
      </w:pPr>
    </w:p>
    <w:sectPr w:rsidR="00C57F4F" w:rsidSect="002E599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159CD" w14:textId="77777777" w:rsidR="00B70014" w:rsidRDefault="00B70014" w:rsidP="00A33843">
      <w:pPr>
        <w:spacing w:after="0" w:line="240" w:lineRule="auto"/>
      </w:pPr>
      <w:r>
        <w:separator/>
      </w:r>
    </w:p>
  </w:endnote>
  <w:endnote w:type="continuationSeparator" w:id="0">
    <w:p w14:paraId="7CB22EC1" w14:textId="77777777" w:rsidR="00B70014" w:rsidRDefault="00B70014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105FF1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105FF1" w:rsidRPr="003F3259" w:rsidRDefault="00105FF1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105FF1" w:rsidRPr="003F3259" w:rsidRDefault="00105FF1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105FF1" w:rsidRPr="00AB710B" w:rsidRDefault="00105FF1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105FF1" w:rsidRPr="003F3259" w:rsidRDefault="00105FF1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105FF1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105FF1" w:rsidRPr="003F3259" w:rsidRDefault="00105FF1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105FF1" w:rsidRPr="003F3259" w:rsidRDefault="00105FF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105FF1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105FF1" w:rsidRPr="003F3259" w:rsidRDefault="00105FF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105FF1" w:rsidRPr="000311E3" w:rsidRDefault="00105FF1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105FF1" w14:paraId="7AFC072F" w14:textId="77777777" w:rsidTr="001A0EF6">
      <w:tc>
        <w:tcPr>
          <w:tcW w:w="9540" w:type="dxa"/>
          <w:gridSpan w:val="2"/>
        </w:tcPr>
        <w:p w14:paraId="7AFC072D" w14:textId="77777777" w:rsidR="00105FF1" w:rsidRPr="001A0EF6" w:rsidRDefault="00105FF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105FF1" w:rsidRDefault="00105FF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105FF1" w14:paraId="7AFC0732" w14:textId="77777777" w:rsidTr="001A0EF6">
      <w:tc>
        <w:tcPr>
          <w:tcW w:w="5580" w:type="dxa"/>
        </w:tcPr>
        <w:p w14:paraId="7AFC0730" w14:textId="77777777" w:rsidR="00105FF1" w:rsidRDefault="00105FF1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21730A0F" w:rsidR="00105FF1" w:rsidRDefault="00105FF1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3A2135">
            <w:rPr>
              <w:noProof/>
              <w:sz w:val="16"/>
              <w:szCs w:val="16"/>
            </w:rPr>
            <w:t>7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B70014">
            <w:fldChar w:fldCharType="begin"/>
          </w:r>
          <w:r w:rsidR="00B70014">
            <w:instrText xml:space="preserve"> NUMPAGES  \* Arabic  \* MERGEFORMAT </w:instrText>
          </w:r>
          <w:r w:rsidR="00B70014">
            <w:fldChar w:fldCharType="separate"/>
          </w:r>
          <w:r w:rsidR="003A2135">
            <w:rPr>
              <w:noProof/>
            </w:rPr>
            <w:t>103</w:t>
          </w:r>
          <w:r w:rsidR="00B70014">
            <w:rPr>
              <w:noProof/>
            </w:rPr>
            <w:fldChar w:fldCharType="end"/>
          </w:r>
        </w:p>
      </w:tc>
    </w:tr>
  </w:tbl>
  <w:p w14:paraId="7AFC0733" w14:textId="77777777" w:rsidR="00105FF1" w:rsidRPr="004906B9" w:rsidRDefault="00105FF1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D1AE6" w14:textId="77777777" w:rsidR="00B70014" w:rsidRDefault="00B70014" w:rsidP="00A33843">
      <w:pPr>
        <w:spacing w:after="0" w:line="240" w:lineRule="auto"/>
      </w:pPr>
      <w:r>
        <w:separator/>
      </w:r>
    </w:p>
  </w:footnote>
  <w:footnote w:type="continuationSeparator" w:id="0">
    <w:p w14:paraId="41EF6F3F" w14:textId="77777777" w:rsidR="00B70014" w:rsidRDefault="00B70014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C0720" w14:textId="48FA9FC8" w:rsidR="00105FF1" w:rsidRPr="00385CAB" w:rsidRDefault="00105FF1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 xml:space="preserve">Tips for </w:t>
    </w:r>
    <w:r w:rsidR="00567632">
      <w:rPr>
        <w:noProof/>
        <w:sz w:val="28"/>
        <w:lang w:eastAsia="ko-KR"/>
      </w:rPr>
      <w:t>Google</w:t>
    </w:r>
  </w:p>
  <w:p w14:paraId="7AFC0721" w14:textId="77777777" w:rsidR="00105FF1" w:rsidRDefault="00105F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B5930"/>
    <w:multiLevelType w:val="hybridMultilevel"/>
    <w:tmpl w:val="824068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FA09AF"/>
    <w:multiLevelType w:val="hybridMultilevel"/>
    <w:tmpl w:val="71AC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A6D51"/>
    <w:multiLevelType w:val="hybridMultilevel"/>
    <w:tmpl w:val="0B10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624D"/>
    <w:multiLevelType w:val="hybridMultilevel"/>
    <w:tmpl w:val="D892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25443"/>
    <w:multiLevelType w:val="hybridMultilevel"/>
    <w:tmpl w:val="D268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164483"/>
    <w:multiLevelType w:val="hybridMultilevel"/>
    <w:tmpl w:val="23FA6F7E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C3B2FEE"/>
    <w:multiLevelType w:val="hybridMultilevel"/>
    <w:tmpl w:val="E7762D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EB41CF5"/>
    <w:multiLevelType w:val="hybridMultilevel"/>
    <w:tmpl w:val="1EBA44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EFF593D"/>
    <w:multiLevelType w:val="hybridMultilevel"/>
    <w:tmpl w:val="639E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A0DBC"/>
    <w:multiLevelType w:val="hybridMultilevel"/>
    <w:tmpl w:val="4144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6222F"/>
    <w:multiLevelType w:val="hybridMultilevel"/>
    <w:tmpl w:val="3F643B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AB93416"/>
    <w:multiLevelType w:val="hybridMultilevel"/>
    <w:tmpl w:val="F4B2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C77F4"/>
    <w:multiLevelType w:val="hybridMultilevel"/>
    <w:tmpl w:val="27180F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BCB3AC5"/>
    <w:multiLevelType w:val="hybridMultilevel"/>
    <w:tmpl w:val="88D4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F7A66"/>
    <w:multiLevelType w:val="hybridMultilevel"/>
    <w:tmpl w:val="EA0E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A4033"/>
    <w:multiLevelType w:val="hybridMultilevel"/>
    <w:tmpl w:val="5754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71E99"/>
    <w:multiLevelType w:val="hybridMultilevel"/>
    <w:tmpl w:val="291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95CA8"/>
    <w:multiLevelType w:val="hybridMultilevel"/>
    <w:tmpl w:val="C200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E303C"/>
    <w:multiLevelType w:val="hybridMultilevel"/>
    <w:tmpl w:val="3D1245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1BC17AE"/>
    <w:multiLevelType w:val="hybridMultilevel"/>
    <w:tmpl w:val="EA569C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54DBE"/>
    <w:multiLevelType w:val="hybridMultilevel"/>
    <w:tmpl w:val="7624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5B55A8"/>
    <w:multiLevelType w:val="hybridMultilevel"/>
    <w:tmpl w:val="D1E4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94DCF"/>
    <w:multiLevelType w:val="hybridMultilevel"/>
    <w:tmpl w:val="7948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71E56"/>
    <w:multiLevelType w:val="hybridMultilevel"/>
    <w:tmpl w:val="C4F6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9E57CB"/>
    <w:multiLevelType w:val="hybridMultilevel"/>
    <w:tmpl w:val="F48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E0F01"/>
    <w:multiLevelType w:val="hybridMultilevel"/>
    <w:tmpl w:val="9C26DB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504221C"/>
    <w:multiLevelType w:val="hybridMultilevel"/>
    <w:tmpl w:val="A7B090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5357156"/>
    <w:multiLevelType w:val="hybridMultilevel"/>
    <w:tmpl w:val="6CC43D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E47708"/>
    <w:multiLevelType w:val="hybridMultilevel"/>
    <w:tmpl w:val="8EEE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B5E00"/>
    <w:multiLevelType w:val="hybridMultilevel"/>
    <w:tmpl w:val="9BEC2DA4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F4A4140"/>
    <w:multiLevelType w:val="hybridMultilevel"/>
    <w:tmpl w:val="CCCE72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F4761E"/>
    <w:multiLevelType w:val="hybridMultilevel"/>
    <w:tmpl w:val="5EE0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19"/>
  </w:num>
  <w:num w:numId="4">
    <w:abstractNumId w:val="26"/>
  </w:num>
  <w:num w:numId="5">
    <w:abstractNumId w:val="32"/>
  </w:num>
  <w:num w:numId="6">
    <w:abstractNumId w:val="27"/>
  </w:num>
  <w:num w:numId="7">
    <w:abstractNumId w:val="13"/>
  </w:num>
  <w:num w:numId="8">
    <w:abstractNumId w:val="8"/>
  </w:num>
  <w:num w:numId="9">
    <w:abstractNumId w:val="20"/>
  </w:num>
  <w:num w:numId="10">
    <w:abstractNumId w:val="24"/>
  </w:num>
  <w:num w:numId="11">
    <w:abstractNumId w:val="10"/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"/>
  </w:num>
  <w:num w:numId="15">
    <w:abstractNumId w:val="16"/>
  </w:num>
  <w:num w:numId="16">
    <w:abstractNumId w:val="25"/>
  </w:num>
  <w:num w:numId="17">
    <w:abstractNumId w:val="23"/>
  </w:num>
  <w:num w:numId="18">
    <w:abstractNumId w:val="18"/>
  </w:num>
  <w:num w:numId="19">
    <w:abstractNumId w:val="14"/>
  </w:num>
  <w:num w:numId="20">
    <w:abstractNumId w:val="9"/>
  </w:num>
  <w:num w:numId="21">
    <w:abstractNumId w:val="33"/>
  </w:num>
  <w:num w:numId="22">
    <w:abstractNumId w:val="15"/>
  </w:num>
  <w:num w:numId="23">
    <w:abstractNumId w:val="2"/>
  </w:num>
  <w:num w:numId="24">
    <w:abstractNumId w:val="17"/>
  </w:num>
  <w:num w:numId="25">
    <w:abstractNumId w:val="3"/>
  </w:num>
  <w:num w:numId="26">
    <w:abstractNumId w:val="21"/>
  </w:num>
  <w:num w:numId="27">
    <w:abstractNumId w:val="30"/>
  </w:num>
  <w:num w:numId="28">
    <w:abstractNumId w:val="11"/>
  </w:num>
  <w:num w:numId="29">
    <w:abstractNumId w:val="6"/>
  </w:num>
  <w:num w:numId="30">
    <w:abstractNumId w:val="31"/>
  </w:num>
  <w:num w:numId="31">
    <w:abstractNumId w:val="28"/>
  </w:num>
  <w:num w:numId="32">
    <w:abstractNumId w:val="7"/>
  </w:num>
  <w:num w:numId="33">
    <w:abstractNumId w:val="22"/>
  </w:num>
  <w:num w:numId="34">
    <w:abstractNumId w:val="4"/>
  </w:num>
  <w:num w:numId="35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4B1F"/>
    <w:rsid w:val="00006BB6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67CE"/>
    <w:rsid w:val="00016E14"/>
    <w:rsid w:val="00017116"/>
    <w:rsid w:val="0001789D"/>
    <w:rsid w:val="00020F23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48F4"/>
    <w:rsid w:val="0004635E"/>
    <w:rsid w:val="00046696"/>
    <w:rsid w:val="000474EB"/>
    <w:rsid w:val="0004774A"/>
    <w:rsid w:val="00047CCC"/>
    <w:rsid w:val="0005163A"/>
    <w:rsid w:val="00051BD4"/>
    <w:rsid w:val="00051CB1"/>
    <w:rsid w:val="000544C5"/>
    <w:rsid w:val="000571C5"/>
    <w:rsid w:val="000610BB"/>
    <w:rsid w:val="00063D65"/>
    <w:rsid w:val="00063FAF"/>
    <w:rsid w:val="00064AC0"/>
    <w:rsid w:val="0006529E"/>
    <w:rsid w:val="00065C1E"/>
    <w:rsid w:val="00066384"/>
    <w:rsid w:val="00066AA3"/>
    <w:rsid w:val="0006747C"/>
    <w:rsid w:val="0007026B"/>
    <w:rsid w:val="000703DC"/>
    <w:rsid w:val="00070574"/>
    <w:rsid w:val="00071DC8"/>
    <w:rsid w:val="00071FB5"/>
    <w:rsid w:val="0007249D"/>
    <w:rsid w:val="0007324E"/>
    <w:rsid w:val="0007479D"/>
    <w:rsid w:val="00074D28"/>
    <w:rsid w:val="00075070"/>
    <w:rsid w:val="00076E75"/>
    <w:rsid w:val="00077EF5"/>
    <w:rsid w:val="00080674"/>
    <w:rsid w:val="00081130"/>
    <w:rsid w:val="000823D3"/>
    <w:rsid w:val="0008241C"/>
    <w:rsid w:val="00082D22"/>
    <w:rsid w:val="00082EEF"/>
    <w:rsid w:val="00083BC1"/>
    <w:rsid w:val="00084B7D"/>
    <w:rsid w:val="000850C2"/>
    <w:rsid w:val="00085137"/>
    <w:rsid w:val="0008596B"/>
    <w:rsid w:val="00086B0D"/>
    <w:rsid w:val="000905C2"/>
    <w:rsid w:val="00091B9C"/>
    <w:rsid w:val="00092A26"/>
    <w:rsid w:val="0009315A"/>
    <w:rsid w:val="00093AD5"/>
    <w:rsid w:val="00096DF7"/>
    <w:rsid w:val="000974AB"/>
    <w:rsid w:val="00097ECC"/>
    <w:rsid w:val="000A2B59"/>
    <w:rsid w:val="000A61B7"/>
    <w:rsid w:val="000A6693"/>
    <w:rsid w:val="000A6AE9"/>
    <w:rsid w:val="000A7068"/>
    <w:rsid w:val="000B0F1E"/>
    <w:rsid w:val="000B1784"/>
    <w:rsid w:val="000B1BBE"/>
    <w:rsid w:val="000B2881"/>
    <w:rsid w:val="000B30DF"/>
    <w:rsid w:val="000B3C3A"/>
    <w:rsid w:val="000B3C5F"/>
    <w:rsid w:val="000B5040"/>
    <w:rsid w:val="000B5508"/>
    <w:rsid w:val="000B5C1F"/>
    <w:rsid w:val="000B61CA"/>
    <w:rsid w:val="000B65BE"/>
    <w:rsid w:val="000B75A3"/>
    <w:rsid w:val="000B7D1A"/>
    <w:rsid w:val="000B7DB6"/>
    <w:rsid w:val="000C0F6C"/>
    <w:rsid w:val="000C2B45"/>
    <w:rsid w:val="000C38A9"/>
    <w:rsid w:val="000C4808"/>
    <w:rsid w:val="000C5D9B"/>
    <w:rsid w:val="000C612A"/>
    <w:rsid w:val="000C6761"/>
    <w:rsid w:val="000C702D"/>
    <w:rsid w:val="000D1621"/>
    <w:rsid w:val="000D19B3"/>
    <w:rsid w:val="000D41C2"/>
    <w:rsid w:val="000D4C46"/>
    <w:rsid w:val="000D4E3D"/>
    <w:rsid w:val="000D520D"/>
    <w:rsid w:val="000D5744"/>
    <w:rsid w:val="000D5E21"/>
    <w:rsid w:val="000D77BB"/>
    <w:rsid w:val="000E01EC"/>
    <w:rsid w:val="000E05B1"/>
    <w:rsid w:val="000E12EF"/>
    <w:rsid w:val="000E153E"/>
    <w:rsid w:val="000E2864"/>
    <w:rsid w:val="000E2C14"/>
    <w:rsid w:val="000E3355"/>
    <w:rsid w:val="000E3AD1"/>
    <w:rsid w:val="000E3FE7"/>
    <w:rsid w:val="000E40E5"/>
    <w:rsid w:val="000E59DB"/>
    <w:rsid w:val="000E629D"/>
    <w:rsid w:val="000F0533"/>
    <w:rsid w:val="000F19D9"/>
    <w:rsid w:val="000F2A58"/>
    <w:rsid w:val="000F2E97"/>
    <w:rsid w:val="000F3143"/>
    <w:rsid w:val="000F3451"/>
    <w:rsid w:val="000F4122"/>
    <w:rsid w:val="000F55D8"/>
    <w:rsid w:val="000F5CF2"/>
    <w:rsid w:val="000F62D9"/>
    <w:rsid w:val="000F6538"/>
    <w:rsid w:val="000F66C3"/>
    <w:rsid w:val="000F6BE0"/>
    <w:rsid w:val="000F6D41"/>
    <w:rsid w:val="000F78E3"/>
    <w:rsid w:val="000F7A9E"/>
    <w:rsid w:val="001009A8"/>
    <w:rsid w:val="00101048"/>
    <w:rsid w:val="0010142F"/>
    <w:rsid w:val="00102137"/>
    <w:rsid w:val="00102318"/>
    <w:rsid w:val="001035BD"/>
    <w:rsid w:val="001036F7"/>
    <w:rsid w:val="001036FD"/>
    <w:rsid w:val="0010423E"/>
    <w:rsid w:val="00104547"/>
    <w:rsid w:val="00104FBD"/>
    <w:rsid w:val="0010545E"/>
    <w:rsid w:val="00105927"/>
    <w:rsid w:val="00105FF1"/>
    <w:rsid w:val="00106124"/>
    <w:rsid w:val="001061D7"/>
    <w:rsid w:val="0010649F"/>
    <w:rsid w:val="00106791"/>
    <w:rsid w:val="00106FCA"/>
    <w:rsid w:val="00107936"/>
    <w:rsid w:val="001104CC"/>
    <w:rsid w:val="00110583"/>
    <w:rsid w:val="0011164D"/>
    <w:rsid w:val="00112984"/>
    <w:rsid w:val="00113DF7"/>
    <w:rsid w:val="001148A6"/>
    <w:rsid w:val="0011526F"/>
    <w:rsid w:val="00115502"/>
    <w:rsid w:val="001159E4"/>
    <w:rsid w:val="00116665"/>
    <w:rsid w:val="00117360"/>
    <w:rsid w:val="0012180B"/>
    <w:rsid w:val="00122AFA"/>
    <w:rsid w:val="001238D1"/>
    <w:rsid w:val="001240F8"/>
    <w:rsid w:val="001265EB"/>
    <w:rsid w:val="00126CAA"/>
    <w:rsid w:val="00127338"/>
    <w:rsid w:val="00127CFA"/>
    <w:rsid w:val="00130120"/>
    <w:rsid w:val="0013128F"/>
    <w:rsid w:val="00131E67"/>
    <w:rsid w:val="0013250F"/>
    <w:rsid w:val="001327D4"/>
    <w:rsid w:val="001334B3"/>
    <w:rsid w:val="00133EBB"/>
    <w:rsid w:val="00134ABB"/>
    <w:rsid w:val="00134F42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0C00"/>
    <w:rsid w:val="0015141B"/>
    <w:rsid w:val="0015152A"/>
    <w:rsid w:val="001539F8"/>
    <w:rsid w:val="00153C99"/>
    <w:rsid w:val="0015485D"/>
    <w:rsid w:val="00154CFC"/>
    <w:rsid w:val="001561E8"/>
    <w:rsid w:val="00156368"/>
    <w:rsid w:val="0015637F"/>
    <w:rsid w:val="001564B7"/>
    <w:rsid w:val="001600BB"/>
    <w:rsid w:val="0016044B"/>
    <w:rsid w:val="00162169"/>
    <w:rsid w:val="001626B9"/>
    <w:rsid w:val="00162983"/>
    <w:rsid w:val="00163822"/>
    <w:rsid w:val="001639A5"/>
    <w:rsid w:val="00165780"/>
    <w:rsid w:val="00165786"/>
    <w:rsid w:val="001657EB"/>
    <w:rsid w:val="00165E55"/>
    <w:rsid w:val="00166458"/>
    <w:rsid w:val="0016700D"/>
    <w:rsid w:val="001670A0"/>
    <w:rsid w:val="001673C7"/>
    <w:rsid w:val="00167CED"/>
    <w:rsid w:val="00167D15"/>
    <w:rsid w:val="001701E2"/>
    <w:rsid w:val="0017096A"/>
    <w:rsid w:val="00171210"/>
    <w:rsid w:val="00171A36"/>
    <w:rsid w:val="00171CA3"/>
    <w:rsid w:val="0017250A"/>
    <w:rsid w:val="00172D5D"/>
    <w:rsid w:val="001731CD"/>
    <w:rsid w:val="001733CC"/>
    <w:rsid w:val="0017372A"/>
    <w:rsid w:val="00173BF1"/>
    <w:rsid w:val="00176D45"/>
    <w:rsid w:val="00180092"/>
    <w:rsid w:val="00181F62"/>
    <w:rsid w:val="00183846"/>
    <w:rsid w:val="00183F71"/>
    <w:rsid w:val="00184704"/>
    <w:rsid w:val="001854B7"/>
    <w:rsid w:val="00185A90"/>
    <w:rsid w:val="00186691"/>
    <w:rsid w:val="00186C56"/>
    <w:rsid w:val="0018754C"/>
    <w:rsid w:val="001923BB"/>
    <w:rsid w:val="00192469"/>
    <w:rsid w:val="00192A74"/>
    <w:rsid w:val="00193036"/>
    <w:rsid w:val="00193F0F"/>
    <w:rsid w:val="001940C2"/>
    <w:rsid w:val="001941C2"/>
    <w:rsid w:val="001945A7"/>
    <w:rsid w:val="00195069"/>
    <w:rsid w:val="0019539B"/>
    <w:rsid w:val="001954A6"/>
    <w:rsid w:val="001968C4"/>
    <w:rsid w:val="00196912"/>
    <w:rsid w:val="0019708D"/>
    <w:rsid w:val="0019749D"/>
    <w:rsid w:val="001974DF"/>
    <w:rsid w:val="00197566"/>
    <w:rsid w:val="001A0125"/>
    <w:rsid w:val="001A03CE"/>
    <w:rsid w:val="001A0D5A"/>
    <w:rsid w:val="001A0EF6"/>
    <w:rsid w:val="001A1B59"/>
    <w:rsid w:val="001A2586"/>
    <w:rsid w:val="001A260C"/>
    <w:rsid w:val="001A33DE"/>
    <w:rsid w:val="001A3B55"/>
    <w:rsid w:val="001A3C47"/>
    <w:rsid w:val="001A4083"/>
    <w:rsid w:val="001A6368"/>
    <w:rsid w:val="001A65AE"/>
    <w:rsid w:val="001A65BE"/>
    <w:rsid w:val="001A6724"/>
    <w:rsid w:val="001A6808"/>
    <w:rsid w:val="001B00E1"/>
    <w:rsid w:val="001B042C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691A"/>
    <w:rsid w:val="001B7172"/>
    <w:rsid w:val="001B723C"/>
    <w:rsid w:val="001B76AD"/>
    <w:rsid w:val="001B7B69"/>
    <w:rsid w:val="001C0CB9"/>
    <w:rsid w:val="001C1D0D"/>
    <w:rsid w:val="001C24F5"/>
    <w:rsid w:val="001C2EDD"/>
    <w:rsid w:val="001C3BA3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2D86"/>
    <w:rsid w:val="001D35A7"/>
    <w:rsid w:val="001D4C14"/>
    <w:rsid w:val="001D55F9"/>
    <w:rsid w:val="001D619A"/>
    <w:rsid w:val="001D62BF"/>
    <w:rsid w:val="001D7B22"/>
    <w:rsid w:val="001E1367"/>
    <w:rsid w:val="001E1931"/>
    <w:rsid w:val="001E2941"/>
    <w:rsid w:val="001E3191"/>
    <w:rsid w:val="001E3427"/>
    <w:rsid w:val="001E34BB"/>
    <w:rsid w:val="001E35D9"/>
    <w:rsid w:val="001E36C8"/>
    <w:rsid w:val="001E4349"/>
    <w:rsid w:val="001E4351"/>
    <w:rsid w:val="001E4FE3"/>
    <w:rsid w:val="001E5088"/>
    <w:rsid w:val="001E647F"/>
    <w:rsid w:val="001E701E"/>
    <w:rsid w:val="001F01DB"/>
    <w:rsid w:val="001F0DF3"/>
    <w:rsid w:val="001F14BB"/>
    <w:rsid w:val="001F177C"/>
    <w:rsid w:val="001F1A85"/>
    <w:rsid w:val="001F1B25"/>
    <w:rsid w:val="001F2071"/>
    <w:rsid w:val="001F224A"/>
    <w:rsid w:val="001F3A4A"/>
    <w:rsid w:val="001F4588"/>
    <w:rsid w:val="001F4B60"/>
    <w:rsid w:val="001F73DB"/>
    <w:rsid w:val="0020009D"/>
    <w:rsid w:val="0020114F"/>
    <w:rsid w:val="00201F58"/>
    <w:rsid w:val="00202A3E"/>
    <w:rsid w:val="00202B95"/>
    <w:rsid w:val="00203D25"/>
    <w:rsid w:val="00204389"/>
    <w:rsid w:val="00204F7F"/>
    <w:rsid w:val="00205981"/>
    <w:rsid w:val="00206030"/>
    <w:rsid w:val="002066F9"/>
    <w:rsid w:val="00206744"/>
    <w:rsid w:val="0020679B"/>
    <w:rsid w:val="002106D9"/>
    <w:rsid w:val="00210C60"/>
    <w:rsid w:val="00214432"/>
    <w:rsid w:val="00214A29"/>
    <w:rsid w:val="00214F1C"/>
    <w:rsid w:val="00214FC4"/>
    <w:rsid w:val="002151B2"/>
    <w:rsid w:val="002158DC"/>
    <w:rsid w:val="002159A3"/>
    <w:rsid w:val="00217295"/>
    <w:rsid w:val="00217BB1"/>
    <w:rsid w:val="002204F5"/>
    <w:rsid w:val="00220F7D"/>
    <w:rsid w:val="0022273F"/>
    <w:rsid w:val="002230F2"/>
    <w:rsid w:val="00223D0E"/>
    <w:rsid w:val="00225285"/>
    <w:rsid w:val="00225C3F"/>
    <w:rsid w:val="00226CB0"/>
    <w:rsid w:val="002279EC"/>
    <w:rsid w:val="00230322"/>
    <w:rsid w:val="002308D0"/>
    <w:rsid w:val="00232EA2"/>
    <w:rsid w:val="0023308C"/>
    <w:rsid w:val="00234135"/>
    <w:rsid w:val="002342A2"/>
    <w:rsid w:val="002352FF"/>
    <w:rsid w:val="002355A6"/>
    <w:rsid w:val="00236255"/>
    <w:rsid w:val="00236682"/>
    <w:rsid w:val="00236A5A"/>
    <w:rsid w:val="00236F29"/>
    <w:rsid w:val="00242B9A"/>
    <w:rsid w:val="00242C57"/>
    <w:rsid w:val="00243271"/>
    <w:rsid w:val="002435D7"/>
    <w:rsid w:val="002437F2"/>
    <w:rsid w:val="002448A5"/>
    <w:rsid w:val="0024628E"/>
    <w:rsid w:val="00247A14"/>
    <w:rsid w:val="00250363"/>
    <w:rsid w:val="002505EB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5732A"/>
    <w:rsid w:val="00260500"/>
    <w:rsid w:val="002626D6"/>
    <w:rsid w:val="002633EA"/>
    <w:rsid w:val="0026354E"/>
    <w:rsid w:val="00263DA5"/>
    <w:rsid w:val="00264F48"/>
    <w:rsid w:val="0026698B"/>
    <w:rsid w:val="00267430"/>
    <w:rsid w:val="00267B03"/>
    <w:rsid w:val="00267F22"/>
    <w:rsid w:val="00271203"/>
    <w:rsid w:val="00272A03"/>
    <w:rsid w:val="00272E84"/>
    <w:rsid w:val="00273812"/>
    <w:rsid w:val="00273B12"/>
    <w:rsid w:val="00273BE0"/>
    <w:rsid w:val="00273E08"/>
    <w:rsid w:val="00276ECD"/>
    <w:rsid w:val="00277024"/>
    <w:rsid w:val="00277CBC"/>
    <w:rsid w:val="00282184"/>
    <w:rsid w:val="0028356B"/>
    <w:rsid w:val="00283BFF"/>
    <w:rsid w:val="00284D6A"/>
    <w:rsid w:val="00285225"/>
    <w:rsid w:val="00286727"/>
    <w:rsid w:val="002868C1"/>
    <w:rsid w:val="002874EB"/>
    <w:rsid w:val="00290F3A"/>
    <w:rsid w:val="002938FB"/>
    <w:rsid w:val="00293C70"/>
    <w:rsid w:val="00296EEB"/>
    <w:rsid w:val="00297BB1"/>
    <w:rsid w:val="00297FBB"/>
    <w:rsid w:val="002A0346"/>
    <w:rsid w:val="002A0C84"/>
    <w:rsid w:val="002A1D35"/>
    <w:rsid w:val="002A2B4A"/>
    <w:rsid w:val="002A2E73"/>
    <w:rsid w:val="002A4734"/>
    <w:rsid w:val="002A5440"/>
    <w:rsid w:val="002A6215"/>
    <w:rsid w:val="002A6674"/>
    <w:rsid w:val="002A67DB"/>
    <w:rsid w:val="002A68BF"/>
    <w:rsid w:val="002B01A3"/>
    <w:rsid w:val="002B15CF"/>
    <w:rsid w:val="002B226B"/>
    <w:rsid w:val="002B2388"/>
    <w:rsid w:val="002B2802"/>
    <w:rsid w:val="002B34E8"/>
    <w:rsid w:val="002B3825"/>
    <w:rsid w:val="002B3A81"/>
    <w:rsid w:val="002B3BBB"/>
    <w:rsid w:val="002B3CA8"/>
    <w:rsid w:val="002B41DC"/>
    <w:rsid w:val="002B4210"/>
    <w:rsid w:val="002B4D76"/>
    <w:rsid w:val="002B5318"/>
    <w:rsid w:val="002B6E92"/>
    <w:rsid w:val="002B6F00"/>
    <w:rsid w:val="002B71B7"/>
    <w:rsid w:val="002C1DE5"/>
    <w:rsid w:val="002C1EDB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4628"/>
    <w:rsid w:val="002E5899"/>
    <w:rsid w:val="002E5997"/>
    <w:rsid w:val="002E6194"/>
    <w:rsid w:val="002E6669"/>
    <w:rsid w:val="002F0596"/>
    <w:rsid w:val="002F314D"/>
    <w:rsid w:val="002F463B"/>
    <w:rsid w:val="002F4A11"/>
    <w:rsid w:val="002F4EFC"/>
    <w:rsid w:val="002F50B0"/>
    <w:rsid w:val="002F6671"/>
    <w:rsid w:val="002F7637"/>
    <w:rsid w:val="002F7C48"/>
    <w:rsid w:val="00301EDD"/>
    <w:rsid w:val="00301F0F"/>
    <w:rsid w:val="00302195"/>
    <w:rsid w:val="00303138"/>
    <w:rsid w:val="00304491"/>
    <w:rsid w:val="0030594E"/>
    <w:rsid w:val="00305AC9"/>
    <w:rsid w:val="00305C34"/>
    <w:rsid w:val="00305FE1"/>
    <w:rsid w:val="00306E7E"/>
    <w:rsid w:val="003075F0"/>
    <w:rsid w:val="003078CD"/>
    <w:rsid w:val="00310396"/>
    <w:rsid w:val="0031056B"/>
    <w:rsid w:val="00310744"/>
    <w:rsid w:val="00311807"/>
    <w:rsid w:val="00312460"/>
    <w:rsid w:val="00312FD4"/>
    <w:rsid w:val="00314189"/>
    <w:rsid w:val="00315953"/>
    <w:rsid w:val="0031664E"/>
    <w:rsid w:val="0031733A"/>
    <w:rsid w:val="00320DAA"/>
    <w:rsid w:val="00320FFB"/>
    <w:rsid w:val="0032120B"/>
    <w:rsid w:val="00321FC3"/>
    <w:rsid w:val="00323957"/>
    <w:rsid w:val="00325DC4"/>
    <w:rsid w:val="0032618E"/>
    <w:rsid w:val="003268A8"/>
    <w:rsid w:val="00326AE1"/>
    <w:rsid w:val="00326AED"/>
    <w:rsid w:val="00326E60"/>
    <w:rsid w:val="00330031"/>
    <w:rsid w:val="00330521"/>
    <w:rsid w:val="0033068C"/>
    <w:rsid w:val="00330DC8"/>
    <w:rsid w:val="0033228B"/>
    <w:rsid w:val="003325DF"/>
    <w:rsid w:val="003326A0"/>
    <w:rsid w:val="00332C97"/>
    <w:rsid w:val="003333CB"/>
    <w:rsid w:val="003336A9"/>
    <w:rsid w:val="00333C66"/>
    <w:rsid w:val="0033419F"/>
    <w:rsid w:val="003357B9"/>
    <w:rsid w:val="00335A56"/>
    <w:rsid w:val="003361FB"/>
    <w:rsid w:val="003364FB"/>
    <w:rsid w:val="00342222"/>
    <w:rsid w:val="00342741"/>
    <w:rsid w:val="0034373B"/>
    <w:rsid w:val="0034396F"/>
    <w:rsid w:val="00345B52"/>
    <w:rsid w:val="003467A9"/>
    <w:rsid w:val="00346D87"/>
    <w:rsid w:val="00346F75"/>
    <w:rsid w:val="00350DAF"/>
    <w:rsid w:val="00352426"/>
    <w:rsid w:val="0035292D"/>
    <w:rsid w:val="00355832"/>
    <w:rsid w:val="00355D1F"/>
    <w:rsid w:val="00356594"/>
    <w:rsid w:val="00356C7B"/>
    <w:rsid w:val="00356F68"/>
    <w:rsid w:val="00357296"/>
    <w:rsid w:val="00357DB6"/>
    <w:rsid w:val="00357F2C"/>
    <w:rsid w:val="00362145"/>
    <w:rsid w:val="0036317D"/>
    <w:rsid w:val="00363E97"/>
    <w:rsid w:val="00365B5B"/>
    <w:rsid w:val="00365EBD"/>
    <w:rsid w:val="003670A5"/>
    <w:rsid w:val="0036717A"/>
    <w:rsid w:val="00370B84"/>
    <w:rsid w:val="00370DD9"/>
    <w:rsid w:val="00371007"/>
    <w:rsid w:val="00372AB0"/>
    <w:rsid w:val="00373888"/>
    <w:rsid w:val="00373C99"/>
    <w:rsid w:val="00373CB2"/>
    <w:rsid w:val="00375131"/>
    <w:rsid w:val="00375301"/>
    <w:rsid w:val="00375CF2"/>
    <w:rsid w:val="00376284"/>
    <w:rsid w:val="00377953"/>
    <w:rsid w:val="00380EBD"/>
    <w:rsid w:val="00381F36"/>
    <w:rsid w:val="00382433"/>
    <w:rsid w:val="00384302"/>
    <w:rsid w:val="00384E17"/>
    <w:rsid w:val="00385083"/>
    <w:rsid w:val="003853A0"/>
    <w:rsid w:val="00385CAB"/>
    <w:rsid w:val="003900AE"/>
    <w:rsid w:val="00392C30"/>
    <w:rsid w:val="00393288"/>
    <w:rsid w:val="0039366D"/>
    <w:rsid w:val="00393803"/>
    <w:rsid w:val="00393EDC"/>
    <w:rsid w:val="00394BED"/>
    <w:rsid w:val="00394C36"/>
    <w:rsid w:val="00394FD1"/>
    <w:rsid w:val="0039568B"/>
    <w:rsid w:val="00396050"/>
    <w:rsid w:val="00396C04"/>
    <w:rsid w:val="00396DA3"/>
    <w:rsid w:val="003975E2"/>
    <w:rsid w:val="00397BDC"/>
    <w:rsid w:val="00397DF7"/>
    <w:rsid w:val="003A0B47"/>
    <w:rsid w:val="003A162E"/>
    <w:rsid w:val="003A2135"/>
    <w:rsid w:val="003A2142"/>
    <w:rsid w:val="003A3631"/>
    <w:rsid w:val="003A40A3"/>
    <w:rsid w:val="003A50DC"/>
    <w:rsid w:val="003A5101"/>
    <w:rsid w:val="003A615C"/>
    <w:rsid w:val="003A6772"/>
    <w:rsid w:val="003B0B32"/>
    <w:rsid w:val="003B2248"/>
    <w:rsid w:val="003B2FFA"/>
    <w:rsid w:val="003B370E"/>
    <w:rsid w:val="003B500D"/>
    <w:rsid w:val="003B5A6F"/>
    <w:rsid w:val="003B6742"/>
    <w:rsid w:val="003B716F"/>
    <w:rsid w:val="003B7847"/>
    <w:rsid w:val="003C0FBE"/>
    <w:rsid w:val="003C4805"/>
    <w:rsid w:val="003C5D04"/>
    <w:rsid w:val="003C5D7E"/>
    <w:rsid w:val="003C6229"/>
    <w:rsid w:val="003C6565"/>
    <w:rsid w:val="003C703C"/>
    <w:rsid w:val="003D08BE"/>
    <w:rsid w:val="003D1007"/>
    <w:rsid w:val="003D1383"/>
    <w:rsid w:val="003D1D12"/>
    <w:rsid w:val="003D32DB"/>
    <w:rsid w:val="003D4BA2"/>
    <w:rsid w:val="003D6379"/>
    <w:rsid w:val="003D71B6"/>
    <w:rsid w:val="003E12FC"/>
    <w:rsid w:val="003E3258"/>
    <w:rsid w:val="003E3E3A"/>
    <w:rsid w:val="003E45F0"/>
    <w:rsid w:val="003E4AEC"/>
    <w:rsid w:val="003E53D7"/>
    <w:rsid w:val="003E5D55"/>
    <w:rsid w:val="003E5DBF"/>
    <w:rsid w:val="003E6501"/>
    <w:rsid w:val="003E7599"/>
    <w:rsid w:val="003E762B"/>
    <w:rsid w:val="003E78FE"/>
    <w:rsid w:val="003E7DAD"/>
    <w:rsid w:val="003F02E7"/>
    <w:rsid w:val="003F0327"/>
    <w:rsid w:val="003F12E1"/>
    <w:rsid w:val="003F2A33"/>
    <w:rsid w:val="003F3DC8"/>
    <w:rsid w:val="003F4475"/>
    <w:rsid w:val="003F4D97"/>
    <w:rsid w:val="003F5E16"/>
    <w:rsid w:val="003F63CE"/>
    <w:rsid w:val="003F6D70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64B7"/>
    <w:rsid w:val="004075AC"/>
    <w:rsid w:val="00413279"/>
    <w:rsid w:val="00413F3D"/>
    <w:rsid w:val="0041587B"/>
    <w:rsid w:val="00415C6E"/>
    <w:rsid w:val="00416210"/>
    <w:rsid w:val="0041678E"/>
    <w:rsid w:val="00420FF5"/>
    <w:rsid w:val="00422EFB"/>
    <w:rsid w:val="00423E25"/>
    <w:rsid w:val="00424E8B"/>
    <w:rsid w:val="004250D3"/>
    <w:rsid w:val="004273B4"/>
    <w:rsid w:val="00432944"/>
    <w:rsid w:val="00433326"/>
    <w:rsid w:val="004335FE"/>
    <w:rsid w:val="00433D61"/>
    <w:rsid w:val="00434A25"/>
    <w:rsid w:val="004369B4"/>
    <w:rsid w:val="00436D67"/>
    <w:rsid w:val="00436DA6"/>
    <w:rsid w:val="004374C4"/>
    <w:rsid w:val="00440CD8"/>
    <w:rsid w:val="004413C6"/>
    <w:rsid w:val="004415F5"/>
    <w:rsid w:val="00442805"/>
    <w:rsid w:val="00442B37"/>
    <w:rsid w:val="00442B8A"/>
    <w:rsid w:val="00444802"/>
    <w:rsid w:val="00445E83"/>
    <w:rsid w:val="00450C74"/>
    <w:rsid w:val="00451DA4"/>
    <w:rsid w:val="00451F15"/>
    <w:rsid w:val="00452FF8"/>
    <w:rsid w:val="00453139"/>
    <w:rsid w:val="004535B0"/>
    <w:rsid w:val="00453BD7"/>
    <w:rsid w:val="00455053"/>
    <w:rsid w:val="00455EAD"/>
    <w:rsid w:val="004562CA"/>
    <w:rsid w:val="004569DE"/>
    <w:rsid w:val="00461478"/>
    <w:rsid w:val="00461E7C"/>
    <w:rsid w:val="00462F08"/>
    <w:rsid w:val="00463569"/>
    <w:rsid w:val="00463785"/>
    <w:rsid w:val="00463F64"/>
    <w:rsid w:val="0046414F"/>
    <w:rsid w:val="0046542C"/>
    <w:rsid w:val="00465456"/>
    <w:rsid w:val="00465B46"/>
    <w:rsid w:val="00466327"/>
    <w:rsid w:val="00467DDF"/>
    <w:rsid w:val="0047029F"/>
    <w:rsid w:val="00471A88"/>
    <w:rsid w:val="00471F4A"/>
    <w:rsid w:val="004720ED"/>
    <w:rsid w:val="004755CF"/>
    <w:rsid w:val="0047731D"/>
    <w:rsid w:val="00477731"/>
    <w:rsid w:val="00477FE6"/>
    <w:rsid w:val="00480CE9"/>
    <w:rsid w:val="0048110A"/>
    <w:rsid w:val="00481D4E"/>
    <w:rsid w:val="00481D6A"/>
    <w:rsid w:val="00482422"/>
    <w:rsid w:val="00483020"/>
    <w:rsid w:val="004834FA"/>
    <w:rsid w:val="00484DA4"/>
    <w:rsid w:val="00485373"/>
    <w:rsid w:val="00485672"/>
    <w:rsid w:val="004865D1"/>
    <w:rsid w:val="004869BF"/>
    <w:rsid w:val="00486ACB"/>
    <w:rsid w:val="00486D9D"/>
    <w:rsid w:val="004875C7"/>
    <w:rsid w:val="004906B9"/>
    <w:rsid w:val="00490978"/>
    <w:rsid w:val="00491783"/>
    <w:rsid w:val="0049367A"/>
    <w:rsid w:val="00493A3E"/>
    <w:rsid w:val="004943A1"/>
    <w:rsid w:val="004951F7"/>
    <w:rsid w:val="00495340"/>
    <w:rsid w:val="00496309"/>
    <w:rsid w:val="00496A01"/>
    <w:rsid w:val="004A0250"/>
    <w:rsid w:val="004A0C2C"/>
    <w:rsid w:val="004A0DEB"/>
    <w:rsid w:val="004A0FF9"/>
    <w:rsid w:val="004A185D"/>
    <w:rsid w:val="004A313A"/>
    <w:rsid w:val="004A330E"/>
    <w:rsid w:val="004A3F21"/>
    <w:rsid w:val="004A46B2"/>
    <w:rsid w:val="004A4F52"/>
    <w:rsid w:val="004A651C"/>
    <w:rsid w:val="004B261C"/>
    <w:rsid w:val="004B285F"/>
    <w:rsid w:val="004B37B4"/>
    <w:rsid w:val="004B3A4E"/>
    <w:rsid w:val="004B47BD"/>
    <w:rsid w:val="004B4D1A"/>
    <w:rsid w:val="004B6139"/>
    <w:rsid w:val="004B6F3B"/>
    <w:rsid w:val="004B7EE0"/>
    <w:rsid w:val="004C1420"/>
    <w:rsid w:val="004C196A"/>
    <w:rsid w:val="004C20BA"/>
    <w:rsid w:val="004C2122"/>
    <w:rsid w:val="004C2352"/>
    <w:rsid w:val="004C2CC2"/>
    <w:rsid w:val="004C3065"/>
    <w:rsid w:val="004C4141"/>
    <w:rsid w:val="004C628F"/>
    <w:rsid w:val="004C66AA"/>
    <w:rsid w:val="004C71E4"/>
    <w:rsid w:val="004D0941"/>
    <w:rsid w:val="004D17A3"/>
    <w:rsid w:val="004D2B3E"/>
    <w:rsid w:val="004D2F77"/>
    <w:rsid w:val="004D3561"/>
    <w:rsid w:val="004D457F"/>
    <w:rsid w:val="004D556D"/>
    <w:rsid w:val="004D62B4"/>
    <w:rsid w:val="004D69D9"/>
    <w:rsid w:val="004D760D"/>
    <w:rsid w:val="004E0B93"/>
    <w:rsid w:val="004E0F91"/>
    <w:rsid w:val="004E1A33"/>
    <w:rsid w:val="004E24FA"/>
    <w:rsid w:val="004E3512"/>
    <w:rsid w:val="004E39D8"/>
    <w:rsid w:val="004E6570"/>
    <w:rsid w:val="004E7153"/>
    <w:rsid w:val="004F01DE"/>
    <w:rsid w:val="004F0205"/>
    <w:rsid w:val="004F030B"/>
    <w:rsid w:val="004F160C"/>
    <w:rsid w:val="004F24BF"/>
    <w:rsid w:val="004F25CF"/>
    <w:rsid w:val="004F334E"/>
    <w:rsid w:val="004F41FB"/>
    <w:rsid w:val="004F4F5A"/>
    <w:rsid w:val="004F53A0"/>
    <w:rsid w:val="004F5E31"/>
    <w:rsid w:val="004F698F"/>
    <w:rsid w:val="004F6E1A"/>
    <w:rsid w:val="004F7157"/>
    <w:rsid w:val="00500360"/>
    <w:rsid w:val="005015D7"/>
    <w:rsid w:val="00502485"/>
    <w:rsid w:val="00502CDB"/>
    <w:rsid w:val="00502E99"/>
    <w:rsid w:val="0050396F"/>
    <w:rsid w:val="0050398D"/>
    <w:rsid w:val="00503F90"/>
    <w:rsid w:val="00504844"/>
    <w:rsid w:val="005057F9"/>
    <w:rsid w:val="00505B92"/>
    <w:rsid w:val="005063C7"/>
    <w:rsid w:val="005070E8"/>
    <w:rsid w:val="005073F5"/>
    <w:rsid w:val="00510609"/>
    <w:rsid w:val="00510A40"/>
    <w:rsid w:val="00510E13"/>
    <w:rsid w:val="00510E92"/>
    <w:rsid w:val="00511534"/>
    <w:rsid w:val="00512E31"/>
    <w:rsid w:val="00514A6B"/>
    <w:rsid w:val="00514C6B"/>
    <w:rsid w:val="00515F84"/>
    <w:rsid w:val="00517958"/>
    <w:rsid w:val="005204B7"/>
    <w:rsid w:val="00521660"/>
    <w:rsid w:val="005221AF"/>
    <w:rsid w:val="00525202"/>
    <w:rsid w:val="00526896"/>
    <w:rsid w:val="005272AB"/>
    <w:rsid w:val="00527ADB"/>
    <w:rsid w:val="00530C22"/>
    <w:rsid w:val="0053208D"/>
    <w:rsid w:val="005330D3"/>
    <w:rsid w:val="00533A1F"/>
    <w:rsid w:val="00534AEA"/>
    <w:rsid w:val="00540F07"/>
    <w:rsid w:val="00544032"/>
    <w:rsid w:val="0054423F"/>
    <w:rsid w:val="00544849"/>
    <w:rsid w:val="00545576"/>
    <w:rsid w:val="00545618"/>
    <w:rsid w:val="005477CD"/>
    <w:rsid w:val="00552814"/>
    <w:rsid w:val="00554C04"/>
    <w:rsid w:val="005552E4"/>
    <w:rsid w:val="00555CBB"/>
    <w:rsid w:val="00556527"/>
    <w:rsid w:val="00557142"/>
    <w:rsid w:val="0055750A"/>
    <w:rsid w:val="00561AA0"/>
    <w:rsid w:val="00562254"/>
    <w:rsid w:val="005624D7"/>
    <w:rsid w:val="00562CC8"/>
    <w:rsid w:val="00563507"/>
    <w:rsid w:val="005651E6"/>
    <w:rsid w:val="00565C6E"/>
    <w:rsid w:val="00566305"/>
    <w:rsid w:val="00567370"/>
    <w:rsid w:val="00567632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130F"/>
    <w:rsid w:val="005820B4"/>
    <w:rsid w:val="00582169"/>
    <w:rsid w:val="00582A03"/>
    <w:rsid w:val="00582CD3"/>
    <w:rsid w:val="005867C3"/>
    <w:rsid w:val="00586B3A"/>
    <w:rsid w:val="005870C8"/>
    <w:rsid w:val="00590388"/>
    <w:rsid w:val="00590A88"/>
    <w:rsid w:val="00590C13"/>
    <w:rsid w:val="00590D9B"/>
    <w:rsid w:val="00592CEB"/>
    <w:rsid w:val="00594A2C"/>
    <w:rsid w:val="00594F03"/>
    <w:rsid w:val="00595B6A"/>
    <w:rsid w:val="00595DF7"/>
    <w:rsid w:val="00596057"/>
    <w:rsid w:val="005A0AA8"/>
    <w:rsid w:val="005A0E2B"/>
    <w:rsid w:val="005A134F"/>
    <w:rsid w:val="005A1561"/>
    <w:rsid w:val="005A1CE9"/>
    <w:rsid w:val="005A2E49"/>
    <w:rsid w:val="005A43BF"/>
    <w:rsid w:val="005A4A65"/>
    <w:rsid w:val="005A5261"/>
    <w:rsid w:val="005A5847"/>
    <w:rsid w:val="005A630E"/>
    <w:rsid w:val="005A7F0A"/>
    <w:rsid w:val="005B0D54"/>
    <w:rsid w:val="005B1326"/>
    <w:rsid w:val="005B1B58"/>
    <w:rsid w:val="005B274E"/>
    <w:rsid w:val="005B2E19"/>
    <w:rsid w:val="005B476B"/>
    <w:rsid w:val="005B5F15"/>
    <w:rsid w:val="005B6350"/>
    <w:rsid w:val="005B6E82"/>
    <w:rsid w:val="005C01CA"/>
    <w:rsid w:val="005C0916"/>
    <w:rsid w:val="005C09DE"/>
    <w:rsid w:val="005C1A24"/>
    <w:rsid w:val="005C3662"/>
    <w:rsid w:val="005C3845"/>
    <w:rsid w:val="005C4023"/>
    <w:rsid w:val="005C5158"/>
    <w:rsid w:val="005C64F5"/>
    <w:rsid w:val="005C700D"/>
    <w:rsid w:val="005C72C1"/>
    <w:rsid w:val="005C786D"/>
    <w:rsid w:val="005D00ED"/>
    <w:rsid w:val="005D065A"/>
    <w:rsid w:val="005D43A4"/>
    <w:rsid w:val="005D4B52"/>
    <w:rsid w:val="005D5981"/>
    <w:rsid w:val="005D5DF6"/>
    <w:rsid w:val="005D6021"/>
    <w:rsid w:val="005D765E"/>
    <w:rsid w:val="005E1AC4"/>
    <w:rsid w:val="005E3026"/>
    <w:rsid w:val="005E3BFF"/>
    <w:rsid w:val="005E3FD0"/>
    <w:rsid w:val="005E5318"/>
    <w:rsid w:val="005E6E0C"/>
    <w:rsid w:val="005E718E"/>
    <w:rsid w:val="005E732B"/>
    <w:rsid w:val="005F0D2C"/>
    <w:rsid w:val="005F16F6"/>
    <w:rsid w:val="005F21C9"/>
    <w:rsid w:val="005F33F1"/>
    <w:rsid w:val="005F382D"/>
    <w:rsid w:val="005F3EB8"/>
    <w:rsid w:val="005F42D4"/>
    <w:rsid w:val="005F4894"/>
    <w:rsid w:val="005F4A3B"/>
    <w:rsid w:val="005F5036"/>
    <w:rsid w:val="005F6F91"/>
    <w:rsid w:val="005F7319"/>
    <w:rsid w:val="005F7666"/>
    <w:rsid w:val="005F77FE"/>
    <w:rsid w:val="005F7969"/>
    <w:rsid w:val="0060202A"/>
    <w:rsid w:val="00602932"/>
    <w:rsid w:val="00603EF6"/>
    <w:rsid w:val="006040D5"/>
    <w:rsid w:val="00604874"/>
    <w:rsid w:val="00606B7C"/>
    <w:rsid w:val="00606D01"/>
    <w:rsid w:val="0061098C"/>
    <w:rsid w:val="006119A9"/>
    <w:rsid w:val="00611F05"/>
    <w:rsid w:val="00613B84"/>
    <w:rsid w:val="00614003"/>
    <w:rsid w:val="00614B98"/>
    <w:rsid w:val="00614EB9"/>
    <w:rsid w:val="006153FD"/>
    <w:rsid w:val="00616043"/>
    <w:rsid w:val="0061612A"/>
    <w:rsid w:val="00616B33"/>
    <w:rsid w:val="006207EF"/>
    <w:rsid w:val="006210BC"/>
    <w:rsid w:val="00621797"/>
    <w:rsid w:val="006222BA"/>
    <w:rsid w:val="00622449"/>
    <w:rsid w:val="00623D03"/>
    <w:rsid w:val="00624071"/>
    <w:rsid w:val="006246B5"/>
    <w:rsid w:val="00624E01"/>
    <w:rsid w:val="00625B18"/>
    <w:rsid w:val="00626384"/>
    <w:rsid w:val="006264D4"/>
    <w:rsid w:val="006273EE"/>
    <w:rsid w:val="006278B7"/>
    <w:rsid w:val="00627DBC"/>
    <w:rsid w:val="00627DDB"/>
    <w:rsid w:val="00627F0B"/>
    <w:rsid w:val="00631655"/>
    <w:rsid w:val="00632686"/>
    <w:rsid w:val="0063403A"/>
    <w:rsid w:val="0063440E"/>
    <w:rsid w:val="006376BB"/>
    <w:rsid w:val="00640214"/>
    <w:rsid w:val="006402CB"/>
    <w:rsid w:val="006405E4"/>
    <w:rsid w:val="0064082A"/>
    <w:rsid w:val="0064108B"/>
    <w:rsid w:val="0064109B"/>
    <w:rsid w:val="00641A59"/>
    <w:rsid w:val="00641B1A"/>
    <w:rsid w:val="00642356"/>
    <w:rsid w:val="00644AA6"/>
    <w:rsid w:val="006456CB"/>
    <w:rsid w:val="0064573C"/>
    <w:rsid w:val="00645971"/>
    <w:rsid w:val="006466F9"/>
    <w:rsid w:val="00646D5D"/>
    <w:rsid w:val="00650388"/>
    <w:rsid w:val="0065059A"/>
    <w:rsid w:val="00651230"/>
    <w:rsid w:val="006512DC"/>
    <w:rsid w:val="00651358"/>
    <w:rsid w:val="006516FD"/>
    <w:rsid w:val="006532F7"/>
    <w:rsid w:val="006534B8"/>
    <w:rsid w:val="00653550"/>
    <w:rsid w:val="00654529"/>
    <w:rsid w:val="00654578"/>
    <w:rsid w:val="00654825"/>
    <w:rsid w:val="00655811"/>
    <w:rsid w:val="00657A98"/>
    <w:rsid w:val="00660220"/>
    <w:rsid w:val="00660447"/>
    <w:rsid w:val="006605C2"/>
    <w:rsid w:val="00662821"/>
    <w:rsid w:val="0066342F"/>
    <w:rsid w:val="00663596"/>
    <w:rsid w:val="00663C32"/>
    <w:rsid w:val="0066507C"/>
    <w:rsid w:val="00670242"/>
    <w:rsid w:val="006713A9"/>
    <w:rsid w:val="00671788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5E61"/>
    <w:rsid w:val="00676882"/>
    <w:rsid w:val="0067704D"/>
    <w:rsid w:val="006773E6"/>
    <w:rsid w:val="00680EDB"/>
    <w:rsid w:val="006816D6"/>
    <w:rsid w:val="0068191C"/>
    <w:rsid w:val="00681EB7"/>
    <w:rsid w:val="00682084"/>
    <w:rsid w:val="006849C7"/>
    <w:rsid w:val="00685C4F"/>
    <w:rsid w:val="00687F06"/>
    <w:rsid w:val="006901DA"/>
    <w:rsid w:val="0069037C"/>
    <w:rsid w:val="0069055F"/>
    <w:rsid w:val="0069127B"/>
    <w:rsid w:val="00691C5A"/>
    <w:rsid w:val="00692CB2"/>
    <w:rsid w:val="00692FA0"/>
    <w:rsid w:val="00693499"/>
    <w:rsid w:val="00693503"/>
    <w:rsid w:val="00693850"/>
    <w:rsid w:val="00693983"/>
    <w:rsid w:val="00694BAD"/>
    <w:rsid w:val="00694D49"/>
    <w:rsid w:val="006976A8"/>
    <w:rsid w:val="006A0C80"/>
    <w:rsid w:val="006A0E0B"/>
    <w:rsid w:val="006A137A"/>
    <w:rsid w:val="006A16FE"/>
    <w:rsid w:val="006A1C29"/>
    <w:rsid w:val="006A279D"/>
    <w:rsid w:val="006A33E5"/>
    <w:rsid w:val="006A38A3"/>
    <w:rsid w:val="006A595C"/>
    <w:rsid w:val="006A5DDC"/>
    <w:rsid w:val="006B0769"/>
    <w:rsid w:val="006B0A34"/>
    <w:rsid w:val="006B2342"/>
    <w:rsid w:val="006B27B0"/>
    <w:rsid w:val="006B4A99"/>
    <w:rsid w:val="006B5423"/>
    <w:rsid w:val="006B6E01"/>
    <w:rsid w:val="006C0823"/>
    <w:rsid w:val="006C0865"/>
    <w:rsid w:val="006C091F"/>
    <w:rsid w:val="006C0B08"/>
    <w:rsid w:val="006C0D9B"/>
    <w:rsid w:val="006C1C72"/>
    <w:rsid w:val="006C27B4"/>
    <w:rsid w:val="006C34EB"/>
    <w:rsid w:val="006C3FDD"/>
    <w:rsid w:val="006C5D5B"/>
    <w:rsid w:val="006C5D69"/>
    <w:rsid w:val="006C6790"/>
    <w:rsid w:val="006C6A8E"/>
    <w:rsid w:val="006C6BF8"/>
    <w:rsid w:val="006C6E87"/>
    <w:rsid w:val="006D1890"/>
    <w:rsid w:val="006D1EFD"/>
    <w:rsid w:val="006D24FF"/>
    <w:rsid w:val="006D25FD"/>
    <w:rsid w:val="006D350C"/>
    <w:rsid w:val="006D42DC"/>
    <w:rsid w:val="006D4777"/>
    <w:rsid w:val="006D63CD"/>
    <w:rsid w:val="006D6C78"/>
    <w:rsid w:val="006D6E70"/>
    <w:rsid w:val="006D77AF"/>
    <w:rsid w:val="006D7D43"/>
    <w:rsid w:val="006D7D9A"/>
    <w:rsid w:val="006E0378"/>
    <w:rsid w:val="006E0467"/>
    <w:rsid w:val="006E0DF0"/>
    <w:rsid w:val="006E19BD"/>
    <w:rsid w:val="006E2934"/>
    <w:rsid w:val="006E3774"/>
    <w:rsid w:val="006E5671"/>
    <w:rsid w:val="006E5E8C"/>
    <w:rsid w:val="006E6373"/>
    <w:rsid w:val="006E705F"/>
    <w:rsid w:val="006E719F"/>
    <w:rsid w:val="006F06D9"/>
    <w:rsid w:val="006F07E7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8D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6ED"/>
    <w:rsid w:val="007179F1"/>
    <w:rsid w:val="00717FF2"/>
    <w:rsid w:val="00720C84"/>
    <w:rsid w:val="0072198A"/>
    <w:rsid w:val="00721C73"/>
    <w:rsid w:val="00721D54"/>
    <w:rsid w:val="00721E8C"/>
    <w:rsid w:val="00722608"/>
    <w:rsid w:val="00722E41"/>
    <w:rsid w:val="0072374E"/>
    <w:rsid w:val="00724288"/>
    <w:rsid w:val="00725F96"/>
    <w:rsid w:val="00726182"/>
    <w:rsid w:val="00726675"/>
    <w:rsid w:val="00726AD1"/>
    <w:rsid w:val="00727008"/>
    <w:rsid w:val="007272AA"/>
    <w:rsid w:val="007273F4"/>
    <w:rsid w:val="00727705"/>
    <w:rsid w:val="0072770A"/>
    <w:rsid w:val="00730FC3"/>
    <w:rsid w:val="007312A3"/>
    <w:rsid w:val="007315D6"/>
    <w:rsid w:val="00731810"/>
    <w:rsid w:val="00731BB5"/>
    <w:rsid w:val="00731E8A"/>
    <w:rsid w:val="00733273"/>
    <w:rsid w:val="007337F1"/>
    <w:rsid w:val="00733960"/>
    <w:rsid w:val="00734DC9"/>
    <w:rsid w:val="00734E4C"/>
    <w:rsid w:val="00740343"/>
    <w:rsid w:val="00740E9D"/>
    <w:rsid w:val="007411B1"/>
    <w:rsid w:val="00743654"/>
    <w:rsid w:val="007438D0"/>
    <w:rsid w:val="007439FF"/>
    <w:rsid w:val="00744330"/>
    <w:rsid w:val="00744924"/>
    <w:rsid w:val="00744AB8"/>
    <w:rsid w:val="00745886"/>
    <w:rsid w:val="00745C8E"/>
    <w:rsid w:val="007464B9"/>
    <w:rsid w:val="00747ABB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4CAD"/>
    <w:rsid w:val="00755041"/>
    <w:rsid w:val="00756CF2"/>
    <w:rsid w:val="007575FE"/>
    <w:rsid w:val="00757CA8"/>
    <w:rsid w:val="0076094B"/>
    <w:rsid w:val="007611CA"/>
    <w:rsid w:val="007614C1"/>
    <w:rsid w:val="00762BC1"/>
    <w:rsid w:val="00762C88"/>
    <w:rsid w:val="00762CCE"/>
    <w:rsid w:val="00762CCF"/>
    <w:rsid w:val="00763060"/>
    <w:rsid w:val="007630CD"/>
    <w:rsid w:val="007636CC"/>
    <w:rsid w:val="00763D4F"/>
    <w:rsid w:val="007650FB"/>
    <w:rsid w:val="00765625"/>
    <w:rsid w:val="00765748"/>
    <w:rsid w:val="007709C0"/>
    <w:rsid w:val="00770C9D"/>
    <w:rsid w:val="007713EE"/>
    <w:rsid w:val="007714FD"/>
    <w:rsid w:val="00771D30"/>
    <w:rsid w:val="0077212A"/>
    <w:rsid w:val="007721CD"/>
    <w:rsid w:val="007735FB"/>
    <w:rsid w:val="00776886"/>
    <w:rsid w:val="00776DA1"/>
    <w:rsid w:val="0077780C"/>
    <w:rsid w:val="00777DF6"/>
    <w:rsid w:val="00780681"/>
    <w:rsid w:val="0078085C"/>
    <w:rsid w:val="00780D14"/>
    <w:rsid w:val="0078144A"/>
    <w:rsid w:val="00781A0F"/>
    <w:rsid w:val="00783FF2"/>
    <w:rsid w:val="007843E8"/>
    <w:rsid w:val="0078495C"/>
    <w:rsid w:val="007854DD"/>
    <w:rsid w:val="0078579D"/>
    <w:rsid w:val="00786875"/>
    <w:rsid w:val="00786F76"/>
    <w:rsid w:val="007875E9"/>
    <w:rsid w:val="007907B3"/>
    <w:rsid w:val="007912F0"/>
    <w:rsid w:val="007915AD"/>
    <w:rsid w:val="00792691"/>
    <w:rsid w:val="0079271F"/>
    <w:rsid w:val="00793DC2"/>
    <w:rsid w:val="007942D3"/>
    <w:rsid w:val="007948B6"/>
    <w:rsid w:val="00796658"/>
    <w:rsid w:val="0079721A"/>
    <w:rsid w:val="00797F75"/>
    <w:rsid w:val="007A1D18"/>
    <w:rsid w:val="007A2905"/>
    <w:rsid w:val="007A4AA7"/>
    <w:rsid w:val="007A5132"/>
    <w:rsid w:val="007A5234"/>
    <w:rsid w:val="007A5F3E"/>
    <w:rsid w:val="007B15AB"/>
    <w:rsid w:val="007B291B"/>
    <w:rsid w:val="007B40FF"/>
    <w:rsid w:val="007B4137"/>
    <w:rsid w:val="007B495E"/>
    <w:rsid w:val="007B52AE"/>
    <w:rsid w:val="007B55A6"/>
    <w:rsid w:val="007B5967"/>
    <w:rsid w:val="007B60F8"/>
    <w:rsid w:val="007B63CF"/>
    <w:rsid w:val="007B75BE"/>
    <w:rsid w:val="007B770D"/>
    <w:rsid w:val="007C078C"/>
    <w:rsid w:val="007C205A"/>
    <w:rsid w:val="007C4455"/>
    <w:rsid w:val="007C44B0"/>
    <w:rsid w:val="007C4861"/>
    <w:rsid w:val="007C6465"/>
    <w:rsid w:val="007C6AB6"/>
    <w:rsid w:val="007C7264"/>
    <w:rsid w:val="007C78E4"/>
    <w:rsid w:val="007D1BEE"/>
    <w:rsid w:val="007D2528"/>
    <w:rsid w:val="007D2901"/>
    <w:rsid w:val="007D2B5A"/>
    <w:rsid w:val="007D3152"/>
    <w:rsid w:val="007D3756"/>
    <w:rsid w:val="007D39A5"/>
    <w:rsid w:val="007D5F99"/>
    <w:rsid w:val="007D6D96"/>
    <w:rsid w:val="007D7E8F"/>
    <w:rsid w:val="007E01A5"/>
    <w:rsid w:val="007E1B3D"/>
    <w:rsid w:val="007E1D87"/>
    <w:rsid w:val="007E2539"/>
    <w:rsid w:val="007E2A0F"/>
    <w:rsid w:val="007E3883"/>
    <w:rsid w:val="007E3942"/>
    <w:rsid w:val="007E4575"/>
    <w:rsid w:val="007E48FB"/>
    <w:rsid w:val="007E507E"/>
    <w:rsid w:val="007E57A6"/>
    <w:rsid w:val="007E63F5"/>
    <w:rsid w:val="007E773A"/>
    <w:rsid w:val="007E7F6B"/>
    <w:rsid w:val="007F0DFA"/>
    <w:rsid w:val="007F10B9"/>
    <w:rsid w:val="007F129F"/>
    <w:rsid w:val="007F21E9"/>
    <w:rsid w:val="007F307E"/>
    <w:rsid w:val="007F3396"/>
    <w:rsid w:val="007F49BF"/>
    <w:rsid w:val="007F63E1"/>
    <w:rsid w:val="007F6968"/>
    <w:rsid w:val="007F7AA9"/>
    <w:rsid w:val="007F7ADE"/>
    <w:rsid w:val="00803F4C"/>
    <w:rsid w:val="00805C67"/>
    <w:rsid w:val="00805E32"/>
    <w:rsid w:val="0080621E"/>
    <w:rsid w:val="00810FDA"/>
    <w:rsid w:val="0081340E"/>
    <w:rsid w:val="00814F53"/>
    <w:rsid w:val="00817067"/>
    <w:rsid w:val="0082026C"/>
    <w:rsid w:val="008206F3"/>
    <w:rsid w:val="008211EE"/>
    <w:rsid w:val="008212F5"/>
    <w:rsid w:val="0082245B"/>
    <w:rsid w:val="008226EC"/>
    <w:rsid w:val="00824219"/>
    <w:rsid w:val="008250A6"/>
    <w:rsid w:val="0082522D"/>
    <w:rsid w:val="0082549A"/>
    <w:rsid w:val="00825552"/>
    <w:rsid w:val="00825FF2"/>
    <w:rsid w:val="00830214"/>
    <w:rsid w:val="0083070D"/>
    <w:rsid w:val="00830729"/>
    <w:rsid w:val="00832287"/>
    <w:rsid w:val="008329CC"/>
    <w:rsid w:val="0083375D"/>
    <w:rsid w:val="0083441C"/>
    <w:rsid w:val="00834C27"/>
    <w:rsid w:val="0083584A"/>
    <w:rsid w:val="00835CB4"/>
    <w:rsid w:val="00836851"/>
    <w:rsid w:val="008370EA"/>
    <w:rsid w:val="00840815"/>
    <w:rsid w:val="00840ACC"/>
    <w:rsid w:val="00840D07"/>
    <w:rsid w:val="00840DE2"/>
    <w:rsid w:val="00840FB4"/>
    <w:rsid w:val="00841F6D"/>
    <w:rsid w:val="00841F8D"/>
    <w:rsid w:val="008426CE"/>
    <w:rsid w:val="00843094"/>
    <w:rsid w:val="008432EA"/>
    <w:rsid w:val="0084336B"/>
    <w:rsid w:val="00843961"/>
    <w:rsid w:val="00843E5D"/>
    <w:rsid w:val="00844BED"/>
    <w:rsid w:val="0084504F"/>
    <w:rsid w:val="00845827"/>
    <w:rsid w:val="00845C23"/>
    <w:rsid w:val="00846182"/>
    <w:rsid w:val="00846D7C"/>
    <w:rsid w:val="00847110"/>
    <w:rsid w:val="00847DF1"/>
    <w:rsid w:val="008515F2"/>
    <w:rsid w:val="008528BB"/>
    <w:rsid w:val="00853722"/>
    <w:rsid w:val="008551C6"/>
    <w:rsid w:val="0085539C"/>
    <w:rsid w:val="00855EDF"/>
    <w:rsid w:val="00855EF7"/>
    <w:rsid w:val="00856209"/>
    <w:rsid w:val="00856A84"/>
    <w:rsid w:val="008600C4"/>
    <w:rsid w:val="008602E2"/>
    <w:rsid w:val="0086077E"/>
    <w:rsid w:val="0086110F"/>
    <w:rsid w:val="00861632"/>
    <w:rsid w:val="00862A32"/>
    <w:rsid w:val="00864A16"/>
    <w:rsid w:val="00865909"/>
    <w:rsid w:val="00865E3A"/>
    <w:rsid w:val="00866310"/>
    <w:rsid w:val="00866D8A"/>
    <w:rsid w:val="00870A24"/>
    <w:rsid w:val="00872520"/>
    <w:rsid w:val="00873291"/>
    <w:rsid w:val="008734A8"/>
    <w:rsid w:val="00874AFA"/>
    <w:rsid w:val="00875A41"/>
    <w:rsid w:val="008800E7"/>
    <w:rsid w:val="008806DC"/>
    <w:rsid w:val="00880FED"/>
    <w:rsid w:val="0088108F"/>
    <w:rsid w:val="0088140B"/>
    <w:rsid w:val="008816B8"/>
    <w:rsid w:val="00881A6C"/>
    <w:rsid w:val="00883158"/>
    <w:rsid w:val="008834C3"/>
    <w:rsid w:val="008854D4"/>
    <w:rsid w:val="008918E2"/>
    <w:rsid w:val="00892D43"/>
    <w:rsid w:val="00895422"/>
    <w:rsid w:val="008957F0"/>
    <w:rsid w:val="00896058"/>
    <w:rsid w:val="00896BF9"/>
    <w:rsid w:val="00897A19"/>
    <w:rsid w:val="008A0C3D"/>
    <w:rsid w:val="008A1ADF"/>
    <w:rsid w:val="008A279E"/>
    <w:rsid w:val="008A36F8"/>
    <w:rsid w:val="008A3944"/>
    <w:rsid w:val="008A4ADB"/>
    <w:rsid w:val="008A5FE7"/>
    <w:rsid w:val="008A6AD4"/>
    <w:rsid w:val="008B0C93"/>
    <w:rsid w:val="008B1094"/>
    <w:rsid w:val="008B1871"/>
    <w:rsid w:val="008B21B5"/>
    <w:rsid w:val="008B2598"/>
    <w:rsid w:val="008B38B2"/>
    <w:rsid w:val="008B3A05"/>
    <w:rsid w:val="008B5C5F"/>
    <w:rsid w:val="008B604D"/>
    <w:rsid w:val="008B7027"/>
    <w:rsid w:val="008B7285"/>
    <w:rsid w:val="008B7F09"/>
    <w:rsid w:val="008C0814"/>
    <w:rsid w:val="008C0B1F"/>
    <w:rsid w:val="008C116D"/>
    <w:rsid w:val="008C2C4C"/>
    <w:rsid w:val="008C30F4"/>
    <w:rsid w:val="008C3ED9"/>
    <w:rsid w:val="008C406D"/>
    <w:rsid w:val="008C40C0"/>
    <w:rsid w:val="008C5345"/>
    <w:rsid w:val="008C561E"/>
    <w:rsid w:val="008C582D"/>
    <w:rsid w:val="008C6789"/>
    <w:rsid w:val="008C7ACC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D76A9"/>
    <w:rsid w:val="008D7715"/>
    <w:rsid w:val="008E026D"/>
    <w:rsid w:val="008E0516"/>
    <w:rsid w:val="008E09C8"/>
    <w:rsid w:val="008E2418"/>
    <w:rsid w:val="008E2C09"/>
    <w:rsid w:val="008E3625"/>
    <w:rsid w:val="008E475F"/>
    <w:rsid w:val="008E47DE"/>
    <w:rsid w:val="008E68AE"/>
    <w:rsid w:val="008E6C51"/>
    <w:rsid w:val="008E74A5"/>
    <w:rsid w:val="008F0330"/>
    <w:rsid w:val="008F033A"/>
    <w:rsid w:val="008F133F"/>
    <w:rsid w:val="008F203B"/>
    <w:rsid w:val="008F20AC"/>
    <w:rsid w:val="008F29C9"/>
    <w:rsid w:val="008F4DF3"/>
    <w:rsid w:val="008F5326"/>
    <w:rsid w:val="008F5AC6"/>
    <w:rsid w:val="008F5CA4"/>
    <w:rsid w:val="008F5FC5"/>
    <w:rsid w:val="008F62CA"/>
    <w:rsid w:val="008F7ED6"/>
    <w:rsid w:val="009005F4"/>
    <w:rsid w:val="009006FF"/>
    <w:rsid w:val="0090080E"/>
    <w:rsid w:val="00903173"/>
    <w:rsid w:val="00906D10"/>
    <w:rsid w:val="009109E0"/>
    <w:rsid w:val="00910D4C"/>
    <w:rsid w:val="00910F95"/>
    <w:rsid w:val="00911650"/>
    <w:rsid w:val="00912B0B"/>
    <w:rsid w:val="00913620"/>
    <w:rsid w:val="00913910"/>
    <w:rsid w:val="00914F1D"/>
    <w:rsid w:val="009151E7"/>
    <w:rsid w:val="0091768E"/>
    <w:rsid w:val="00917896"/>
    <w:rsid w:val="00920D5A"/>
    <w:rsid w:val="00921A1C"/>
    <w:rsid w:val="00921CEC"/>
    <w:rsid w:val="00922C16"/>
    <w:rsid w:val="0092410B"/>
    <w:rsid w:val="009248AD"/>
    <w:rsid w:val="00924A8F"/>
    <w:rsid w:val="00925A7B"/>
    <w:rsid w:val="00925CC8"/>
    <w:rsid w:val="00927451"/>
    <w:rsid w:val="00927B61"/>
    <w:rsid w:val="00927D34"/>
    <w:rsid w:val="009300F8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887"/>
    <w:rsid w:val="00941DE2"/>
    <w:rsid w:val="00941F05"/>
    <w:rsid w:val="00942BAD"/>
    <w:rsid w:val="009436D1"/>
    <w:rsid w:val="009440DB"/>
    <w:rsid w:val="009441F5"/>
    <w:rsid w:val="00944703"/>
    <w:rsid w:val="00944D9B"/>
    <w:rsid w:val="009458B4"/>
    <w:rsid w:val="00945B3B"/>
    <w:rsid w:val="00945C54"/>
    <w:rsid w:val="0095116F"/>
    <w:rsid w:val="00951272"/>
    <w:rsid w:val="00952115"/>
    <w:rsid w:val="00952465"/>
    <w:rsid w:val="00952E70"/>
    <w:rsid w:val="0095351A"/>
    <w:rsid w:val="0095732A"/>
    <w:rsid w:val="00957BAB"/>
    <w:rsid w:val="00957E04"/>
    <w:rsid w:val="00957FE7"/>
    <w:rsid w:val="00961FD1"/>
    <w:rsid w:val="00962176"/>
    <w:rsid w:val="00963015"/>
    <w:rsid w:val="00963F5A"/>
    <w:rsid w:val="00964854"/>
    <w:rsid w:val="00967B04"/>
    <w:rsid w:val="00973539"/>
    <w:rsid w:val="009737CF"/>
    <w:rsid w:val="00973E75"/>
    <w:rsid w:val="00976C71"/>
    <w:rsid w:val="009815FE"/>
    <w:rsid w:val="009835A3"/>
    <w:rsid w:val="009847D2"/>
    <w:rsid w:val="00985051"/>
    <w:rsid w:val="009852C2"/>
    <w:rsid w:val="0098642C"/>
    <w:rsid w:val="0099059D"/>
    <w:rsid w:val="009915B9"/>
    <w:rsid w:val="00991BAE"/>
    <w:rsid w:val="00992CB5"/>
    <w:rsid w:val="0099336F"/>
    <w:rsid w:val="00995065"/>
    <w:rsid w:val="0099525E"/>
    <w:rsid w:val="009962D6"/>
    <w:rsid w:val="00997820"/>
    <w:rsid w:val="009A00A7"/>
    <w:rsid w:val="009A1D52"/>
    <w:rsid w:val="009A37D1"/>
    <w:rsid w:val="009A390F"/>
    <w:rsid w:val="009A3B93"/>
    <w:rsid w:val="009A4766"/>
    <w:rsid w:val="009A49E4"/>
    <w:rsid w:val="009A4DD6"/>
    <w:rsid w:val="009A4EE9"/>
    <w:rsid w:val="009A567C"/>
    <w:rsid w:val="009A5844"/>
    <w:rsid w:val="009A589D"/>
    <w:rsid w:val="009A678C"/>
    <w:rsid w:val="009B0A3C"/>
    <w:rsid w:val="009B117A"/>
    <w:rsid w:val="009B11A5"/>
    <w:rsid w:val="009B1728"/>
    <w:rsid w:val="009B2185"/>
    <w:rsid w:val="009B381F"/>
    <w:rsid w:val="009B56FD"/>
    <w:rsid w:val="009B5846"/>
    <w:rsid w:val="009B6372"/>
    <w:rsid w:val="009B7224"/>
    <w:rsid w:val="009C0C81"/>
    <w:rsid w:val="009C1D93"/>
    <w:rsid w:val="009C1D96"/>
    <w:rsid w:val="009C2523"/>
    <w:rsid w:val="009C294A"/>
    <w:rsid w:val="009C301F"/>
    <w:rsid w:val="009C39EA"/>
    <w:rsid w:val="009C3E34"/>
    <w:rsid w:val="009C461C"/>
    <w:rsid w:val="009C46AF"/>
    <w:rsid w:val="009C5854"/>
    <w:rsid w:val="009C58F9"/>
    <w:rsid w:val="009C5E30"/>
    <w:rsid w:val="009C6011"/>
    <w:rsid w:val="009C676C"/>
    <w:rsid w:val="009C7A33"/>
    <w:rsid w:val="009D0980"/>
    <w:rsid w:val="009D1331"/>
    <w:rsid w:val="009D329C"/>
    <w:rsid w:val="009D38E2"/>
    <w:rsid w:val="009D43BB"/>
    <w:rsid w:val="009D4498"/>
    <w:rsid w:val="009D5C5C"/>
    <w:rsid w:val="009D5FD6"/>
    <w:rsid w:val="009E0817"/>
    <w:rsid w:val="009E0873"/>
    <w:rsid w:val="009E0B99"/>
    <w:rsid w:val="009E15C4"/>
    <w:rsid w:val="009E17DF"/>
    <w:rsid w:val="009E1886"/>
    <w:rsid w:val="009E2A8F"/>
    <w:rsid w:val="009E2BDE"/>
    <w:rsid w:val="009E3E80"/>
    <w:rsid w:val="009E4360"/>
    <w:rsid w:val="009E4CDA"/>
    <w:rsid w:val="009E4E93"/>
    <w:rsid w:val="009E54E3"/>
    <w:rsid w:val="009E571F"/>
    <w:rsid w:val="009E592E"/>
    <w:rsid w:val="009E5FAA"/>
    <w:rsid w:val="009E65EE"/>
    <w:rsid w:val="009E6F38"/>
    <w:rsid w:val="009E7B22"/>
    <w:rsid w:val="009F0BC7"/>
    <w:rsid w:val="009F29A3"/>
    <w:rsid w:val="009F2D2E"/>
    <w:rsid w:val="009F3227"/>
    <w:rsid w:val="009F5EC2"/>
    <w:rsid w:val="009F76EA"/>
    <w:rsid w:val="009F786A"/>
    <w:rsid w:val="00A001F3"/>
    <w:rsid w:val="00A00602"/>
    <w:rsid w:val="00A0135D"/>
    <w:rsid w:val="00A0164D"/>
    <w:rsid w:val="00A01CB9"/>
    <w:rsid w:val="00A03729"/>
    <w:rsid w:val="00A03D26"/>
    <w:rsid w:val="00A0407F"/>
    <w:rsid w:val="00A04842"/>
    <w:rsid w:val="00A0560F"/>
    <w:rsid w:val="00A06774"/>
    <w:rsid w:val="00A0733E"/>
    <w:rsid w:val="00A10FC0"/>
    <w:rsid w:val="00A11D35"/>
    <w:rsid w:val="00A122FF"/>
    <w:rsid w:val="00A1442C"/>
    <w:rsid w:val="00A15292"/>
    <w:rsid w:val="00A159D7"/>
    <w:rsid w:val="00A16555"/>
    <w:rsid w:val="00A1666A"/>
    <w:rsid w:val="00A16EC5"/>
    <w:rsid w:val="00A17AAB"/>
    <w:rsid w:val="00A21019"/>
    <w:rsid w:val="00A21D68"/>
    <w:rsid w:val="00A23428"/>
    <w:rsid w:val="00A23896"/>
    <w:rsid w:val="00A23976"/>
    <w:rsid w:val="00A23CD5"/>
    <w:rsid w:val="00A24165"/>
    <w:rsid w:val="00A2586A"/>
    <w:rsid w:val="00A258AE"/>
    <w:rsid w:val="00A26BF4"/>
    <w:rsid w:val="00A26EFA"/>
    <w:rsid w:val="00A30A06"/>
    <w:rsid w:val="00A30D03"/>
    <w:rsid w:val="00A31532"/>
    <w:rsid w:val="00A33843"/>
    <w:rsid w:val="00A33B75"/>
    <w:rsid w:val="00A34B1D"/>
    <w:rsid w:val="00A3512D"/>
    <w:rsid w:val="00A35ADA"/>
    <w:rsid w:val="00A365EF"/>
    <w:rsid w:val="00A4021E"/>
    <w:rsid w:val="00A402B0"/>
    <w:rsid w:val="00A40422"/>
    <w:rsid w:val="00A41AE9"/>
    <w:rsid w:val="00A42C90"/>
    <w:rsid w:val="00A43425"/>
    <w:rsid w:val="00A43A01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0A6"/>
    <w:rsid w:val="00A534E2"/>
    <w:rsid w:val="00A53B4C"/>
    <w:rsid w:val="00A545DF"/>
    <w:rsid w:val="00A54838"/>
    <w:rsid w:val="00A54ADC"/>
    <w:rsid w:val="00A55871"/>
    <w:rsid w:val="00A563D0"/>
    <w:rsid w:val="00A56A24"/>
    <w:rsid w:val="00A5755C"/>
    <w:rsid w:val="00A575FD"/>
    <w:rsid w:val="00A60195"/>
    <w:rsid w:val="00A60AF1"/>
    <w:rsid w:val="00A60C1B"/>
    <w:rsid w:val="00A62A20"/>
    <w:rsid w:val="00A62BF5"/>
    <w:rsid w:val="00A642EA"/>
    <w:rsid w:val="00A650E6"/>
    <w:rsid w:val="00A66667"/>
    <w:rsid w:val="00A67012"/>
    <w:rsid w:val="00A71B2E"/>
    <w:rsid w:val="00A72D4C"/>
    <w:rsid w:val="00A7353A"/>
    <w:rsid w:val="00A73990"/>
    <w:rsid w:val="00A73D07"/>
    <w:rsid w:val="00A73E1B"/>
    <w:rsid w:val="00A749B0"/>
    <w:rsid w:val="00A74D56"/>
    <w:rsid w:val="00A76349"/>
    <w:rsid w:val="00A7746E"/>
    <w:rsid w:val="00A82E2A"/>
    <w:rsid w:val="00A831FA"/>
    <w:rsid w:val="00A83F11"/>
    <w:rsid w:val="00A85343"/>
    <w:rsid w:val="00A8576D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5D44"/>
    <w:rsid w:val="00A95EF3"/>
    <w:rsid w:val="00A96E27"/>
    <w:rsid w:val="00A97E1E"/>
    <w:rsid w:val="00AA048C"/>
    <w:rsid w:val="00AA2913"/>
    <w:rsid w:val="00AA2B4A"/>
    <w:rsid w:val="00AA2E56"/>
    <w:rsid w:val="00AA334A"/>
    <w:rsid w:val="00AA3456"/>
    <w:rsid w:val="00AA3777"/>
    <w:rsid w:val="00AA4166"/>
    <w:rsid w:val="00AA49F0"/>
    <w:rsid w:val="00AA4CB3"/>
    <w:rsid w:val="00AA6CF9"/>
    <w:rsid w:val="00AB0003"/>
    <w:rsid w:val="00AB0475"/>
    <w:rsid w:val="00AB074F"/>
    <w:rsid w:val="00AB0C37"/>
    <w:rsid w:val="00AB20B7"/>
    <w:rsid w:val="00AB26F2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24CD"/>
    <w:rsid w:val="00AC284F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E097B"/>
    <w:rsid w:val="00AE12B6"/>
    <w:rsid w:val="00AE17CC"/>
    <w:rsid w:val="00AE2A88"/>
    <w:rsid w:val="00AE3D6A"/>
    <w:rsid w:val="00AE40D5"/>
    <w:rsid w:val="00AE499A"/>
    <w:rsid w:val="00AE6CDC"/>
    <w:rsid w:val="00AE7E13"/>
    <w:rsid w:val="00AF1382"/>
    <w:rsid w:val="00AF2748"/>
    <w:rsid w:val="00AF2983"/>
    <w:rsid w:val="00AF3E8C"/>
    <w:rsid w:val="00AF3F76"/>
    <w:rsid w:val="00AF40B5"/>
    <w:rsid w:val="00AF4214"/>
    <w:rsid w:val="00AF5967"/>
    <w:rsid w:val="00AF6226"/>
    <w:rsid w:val="00AF634A"/>
    <w:rsid w:val="00AF67AA"/>
    <w:rsid w:val="00AF68C7"/>
    <w:rsid w:val="00AF6B86"/>
    <w:rsid w:val="00AF738D"/>
    <w:rsid w:val="00B02784"/>
    <w:rsid w:val="00B02830"/>
    <w:rsid w:val="00B02A30"/>
    <w:rsid w:val="00B034C2"/>
    <w:rsid w:val="00B04256"/>
    <w:rsid w:val="00B0509D"/>
    <w:rsid w:val="00B075B1"/>
    <w:rsid w:val="00B07D4A"/>
    <w:rsid w:val="00B147CE"/>
    <w:rsid w:val="00B14AB7"/>
    <w:rsid w:val="00B14C6F"/>
    <w:rsid w:val="00B15040"/>
    <w:rsid w:val="00B15347"/>
    <w:rsid w:val="00B16169"/>
    <w:rsid w:val="00B1703F"/>
    <w:rsid w:val="00B17CBF"/>
    <w:rsid w:val="00B20368"/>
    <w:rsid w:val="00B20BE1"/>
    <w:rsid w:val="00B21542"/>
    <w:rsid w:val="00B216B2"/>
    <w:rsid w:val="00B22421"/>
    <w:rsid w:val="00B22D32"/>
    <w:rsid w:val="00B26336"/>
    <w:rsid w:val="00B266E1"/>
    <w:rsid w:val="00B26763"/>
    <w:rsid w:val="00B26D6B"/>
    <w:rsid w:val="00B310B6"/>
    <w:rsid w:val="00B32415"/>
    <w:rsid w:val="00B32F23"/>
    <w:rsid w:val="00B33447"/>
    <w:rsid w:val="00B33563"/>
    <w:rsid w:val="00B34DC0"/>
    <w:rsid w:val="00B35C3A"/>
    <w:rsid w:val="00B36046"/>
    <w:rsid w:val="00B362A9"/>
    <w:rsid w:val="00B37D7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2BF9"/>
    <w:rsid w:val="00B6308F"/>
    <w:rsid w:val="00B6599B"/>
    <w:rsid w:val="00B659C0"/>
    <w:rsid w:val="00B663AF"/>
    <w:rsid w:val="00B67383"/>
    <w:rsid w:val="00B6741A"/>
    <w:rsid w:val="00B70014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630"/>
    <w:rsid w:val="00B751B1"/>
    <w:rsid w:val="00B7626A"/>
    <w:rsid w:val="00B76AC7"/>
    <w:rsid w:val="00B776DE"/>
    <w:rsid w:val="00B80CC6"/>
    <w:rsid w:val="00B812B1"/>
    <w:rsid w:val="00B822FB"/>
    <w:rsid w:val="00B834E6"/>
    <w:rsid w:val="00B8468B"/>
    <w:rsid w:val="00B84921"/>
    <w:rsid w:val="00B84C81"/>
    <w:rsid w:val="00B85846"/>
    <w:rsid w:val="00B86298"/>
    <w:rsid w:val="00B865EF"/>
    <w:rsid w:val="00B86602"/>
    <w:rsid w:val="00B87070"/>
    <w:rsid w:val="00B8778D"/>
    <w:rsid w:val="00B90801"/>
    <w:rsid w:val="00B919E3"/>
    <w:rsid w:val="00B9239F"/>
    <w:rsid w:val="00B92968"/>
    <w:rsid w:val="00B952F1"/>
    <w:rsid w:val="00B95C9D"/>
    <w:rsid w:val="00B96F2B"/>
    <w:rsid w:val="00B970F6"/>
    <w:rsid w:val="00B976A4"/>
    <w:rsid w:val="00BA0769"/>
    <w:rsid w:val="00BA4346"/>
    <w:rsid w:val="00BA4AB3"/>
    <w:rsid w:val="00BA4F9A"/>
    <w:rsid w:val="00BA5D8C"/>
    <w:rsid w:val="00BA7FB7"/>
    <w:rsid w:val="00BB04BF"/>
    <w:rsid w:val="00BB0503"/>
    <w:rsid w:val="00BB26CE"/>
    <w:rsid w:val="00BB2ACD"/>
    <w:rsid w:val="00BB2B83"/>
    <w:rsid w:val="00BB3EFC"/>
    <w:rsid w:val="00BB4075"/>
    <w:rsid w:val="00BB55B3"/>
    <w:rsid w:val="00BB6120"/>
    <w:rsid w:val="00BB6352"/>
    <w:rsid w:val="00BB6B8E"/>
    <w:rsid w:val="00BB75DA"/>
    <w:rsid w:val="00BB76D9"/>
    <w:rsid w:val="00BB794E"/>
    <w:rsid w:val="00BB7D23"/>
    <w:rsid w:val="00BC11F4"/>
    <w:rsid w:val="00BC146E"/>
    <w:rsid w:val="00BC16FA"/>
    <w:rsid w:val="00BC1B65"/>
    <w:rsid w:val="00BC1E4A"/>
    <w:rsid w:val="00BC3110"/>
    <w:rsid w:val="00BC3920"/>
    <w:rsid w:val="00BC454F"/>
    <w:rsid w:val="00BC5A64"/>
    <w:rsid w:val="00BC5FD9"/>
    <w:rsid w:val="00BC6242"/>
    <w:rsid w:val="00BC7209"/>
    <w:rsid w:val="00BC74F8"/>
    <w:rsid w:val="00BD0EAE"/>
    <w:rsid w:val="00BD31AC"/>
    <w:rsid w:val="00BD330A"/>
    <w:rsid w:val="00BD3C9A"/>
    <w:rsid w:val="00BD4B6D"/>
    <w:rsid w:val="00BD4B9D"/>
    <w:rsid w:val="00BD4FE6"/>
    <w:rsid w:val="00BD56AA"/>
    <w:rsid w:val="00BD7036"/>
    <w:rsid w:val="00BD717B"/>
    <w:rsid w:val="00BE01E5"/>
    <w:rsid w:val="00BE049B"/>
    <w:rsid w:val="00BE0766"/>
    <w:rsid w:val="00BE10C8"/>
    <w:rsid w:val="00BE17A4"/>
    <w:rsid w:val="00BE29BA"/>
    <w:rsid w:val="00BE35FF"/>
    <w:rsid w:val="00BE3DFF"/>
    <w:rsid w:val="00BE40E3"/>
    <w:rsid w:val="00BE45E9"/>
    <w:rsid w:val="00BE52B2"/>
    <w:rsid w:val="00BE5F69"/>
    <w:rsid w:val="00BE69D6"/>
    <w:rsid w:val="00BE789F"/>
    <w:rsid w:val="00BF08B4"/>
    <w:rsid w:val="00BF146C"/>
    <w:rsid w:val="00BF19BE"/>
    <w:rsid w:val="00BF39B4"/>
    <w:rsid w:val="00BF4D9C"/>
    <w:rsid w:val="00BF512B"/>
    <w:rsid w:val="00BF5AB0"/>
    <w:rsid w:val="00BF65DB"/>
    <w:rsid w:val="00BF7402"/>
    <w:rsid w:val="00BF769D"/>
    <w:rsid w:val="00BF7779"/>
    <w:rsid w:val="00C00D0D"/>
    <w:rsid w:val="00C00F11"/>
    <w:rsid w:val="00C01AF4"/>
    <w:rsid w:val="00C01EC8"/>
    <w:rsid w:val="00C0252B"/>
    <w:rsid w:val="00C04018"/>
    <w:rsid w:val="00C04DD8"/>
    <w:rsid w:val="00C04E93"/>
    <w:rsid w:val="00C05751"/>
    <w:rsid w:val="00C06B67"/>
    <w:rsid w:val="00C07527"/>
    <w:rsid w:val="00C07FD5"/>
    <w:rsid w:val="00C10B0B"/>
    <w:rsid w:val="00C11D72"/>
    <w:rsid w:val="00C1212E"/>
    <w:rsid w:val="00C125FA"/>
    <w:rsid w:val="00C1302A"/>
    <w:rsid w:val="00C13758"/>
    <w:rsid w:val="00C13E90"/>
    <w:rsid w:val="00C13F75"/>
    <w:rsid w:val="00C14102"/>
    <w:rsid w:val="00C146E3"/>
    <w:rsid w:val="00C14EA1"/>
    <w:rsid w:val="00C15E77"/>
    <w:rsid w:val="00C15FB4"/>
    <w:rsid w:val="00C17B88"/>
    <w:rsid w:val="00C213F4"/>
    <w:rsid w:val="00C21814"/>
    <w:rsid w:val="00C218F1"/>
    <w:rsid w:val="00C23153"/>
    <w:rsid w:val="00C235AD"/>
    <w:rsid w:val="00C23BB5"/>
    <w:rsid w:val="00C253BC"/>
    <w:rsid w:val="00C25A83"/>
    <w:rsid w:val="00C26628"/>
    <w:rsid w:val="00C279A4"/>
    <w:rsid w:val="00C304DF"/>
    <w:rsid w:val="00C327B8"/>
    <w:rsid w:val="00C32D5C"/>
    <w:rsid w:val="00C33093"/>
    <w:rsid w:val="00C33A13"/>
    <w:rsid w:val="00C33C1F"/>
    <w:rsid w:val="00C35A91"/>
    <w:rsid w:val="00C36634"/>
    <w:rsid w:val="00C36E32"/>
    <w:rsid w:val="00C37FA3"/>
    <w:rsid w:val="00C40819"/>
    <w:rsid w:val="00C42FD5"/>
    <w:rsid w:val="00C4472B"/>
    <w:rsid w:val="00C4618B"/>
    <w:rsid w:val="00C4620D"/>
    <w:rsid w:val="00C465CC"/>
    <w:rsid w:val="00C46E99"/>
    <w:rsid w:val="00C47A22"/>
    <w:rsid w:val="00C515C1"/>
    <w:rsid w:val="00C524B4"/>
    <w:rsid w:val="00C528E2"/>
    <w:rsid w:val="00C53799"/>
    <w:rsid w:val="00C55B08"/>
    <w:rsid w:val="00C56507"/>
    <w:rsid w:val="00C5670A"/>
    <w:rsid w:val="00C57F4F"/>
    <w:rsid w:val="00C60021"/>
    <w:rsid w:val="00C60D7B"/>
    <w:rsid w:val="00C6177F"/>
    <w:rsid w:val="00C642D2"/>
    <w:rsid w:val="00C65318"/>
    <w:rsid w:val="00C65B45"/>
    <w:rsid w:val="00C664E0"/>
    <w:rsid w:val="00C67FE1"/>
    <w:rsid w:val="00C70834"/>
    <w:rsid w:val="00C70CB8"/>
    <w:rsid w:val="00C711B3"/>
    <w:rsid w:val="00C71F96"/>
    <w:rsid w:val="00C729DB"/>
    <w:rsid w:val="00C72A49"/>
    <w:rsid w:val="00C73BDC"/>
    <w:rsid w:val="00C74798"/>
    <w:rsid w:val="00C74F27"/>
    <w:rsid w:val="00C75230"/>
    <w:rsid w:val="00C7586F"/>
    <w:rsid w:val="00C75AAC"/>
    <w:rsid w:val="00C75B8E"/>
    <w:rsid w:val="00C76617"/>
    <w:rsid w:val="00C76E66"/>
    <w:rsid w:val="00C773CE"/>
    <w:rsid w:val="00C77E7C"/>
    <w:rsid w:val="00C80215"/>
    <w:rsid w:val="00C808EA"/>
    <w:rsid w:val="00C822D0"/>
    <w:rsid w:val="00C82DD8"/>
    <w:rsid w:val="00C8392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39F4"/>
    <w:rsid w:val="00C952EC"/>
    <w:rsid w:val="00C95E61"/>
    <w:rsid w:val="00C96F14"/>
    <w:rsid w:val="00C9771B"/>
    <w:rsid w:val="00C97F27"/>
    <w:rsid w:val="00CA0149"/>
    <w:rsid w:val="00CA018C"/>
    <w:rsid w:val="00CA07E6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4D41"/>
    <w:rsid w:val="00CA6F89"/>
    <w:rsid w:val="00CA7279"/>
    <w:rsid w:val="00CB0571"/>
    <w:rsid w:val="00CB0E5F"/>
    <w:rsid w:val="00CB1EFB"/>
    <w:rsid w:val="00CB3935"/>
    <w:rsid w:val="00CB4736"/>
    <w:rsid w:val="00CB48ED"/>
    <w:rsid w:val="00CB5809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6679"/>
    <w:rsid w:val="00CC7BB7"/>
    <w:rsid w:val="00CD17C9"/>
    <w:rsid w:val="00CD1D04"/>
    <w:rsid w:val="00CD2D63"/>
    <w:rsid w:val="00CD2FE4"/>
    <w:rsid w:val="00CD34AC"/>
    <w:rsid w:val="00CD3604"/>
    <w:rsid w:val="00CD3BDF"/>
    <w:rsid w:val="00CD4F66"/>
    <w:rsid w:val="00CD61A3"/>
    <w:rsid w:val="00CE01C1"/>
    <w:rsid w:val="00CE09B6"/>
    <w:rsid w:val="00CE1B9E"/>
    <w:rsid w:val="00CE242F"/>
    <w:rsid w:val="00CE2A73"/>
    <w:rsid w:val="00CE32B8"/>
    <w:rsid w:val="00CE4004"/>
    <w:rsid w:val="00CE5BCD"/>
    <w:rsid w:val="00CE6A2D"/>
    <w:rsid w:val="00CF0293"/>
    <w:rsid w:val="00CF0330"/>
    <w:rsid w:val="00CF2E4B"/>
    <w:rsid w:val="00CF69D5"/>
    <w:rsid w:val="00CF6C7E"/>
    <w:rsid w:val="00D0015E"/>
    <w:rsid w:val="00D0044A"/>
    <w:rsid w:val="00D03167"/>
    <w:rsid w:val="00D03F20"/>
    <w:rsid w:val="00D04014"/>
    <w:rsid w:val="00D041E3"/>
    <w:rsid w:val="00D04A5E"/>
    <w:rsid w:val="00D04EB0"/>
    <w:rsid w:val="00D0579C"/>
    <w:rsid w:val="00D06E00"/>
    <w:rsid w:val="00D10AC6"/>
    <w:rsid w:val="00D11335"/>
    <w:rsid w:val="00D113B4"/>
    <w:rsid w:val="00D11840"/>
    <w:rsid w:val="00D119B6"/>
    <w:rsid w:val="00D12588"/>
    <w:rsid w:val="00D1294E"/>
    <w:rsid w:val="00D13DF3"/>
    <w:rsid w:val="00D14FFC"/>
    <w:rsid w:val="00D156B1"/>
    <w:rsid w:val="00D1574B"/>
    <w:rsid w:val="00D15DCF"/>
    <w:rsid w:val="00D15F1A"/>
    <w:rsid w:val="00D1674A"/>
    <w:rsid w:val="00D16FF3"/>
    <w:rsid w:val="00D171C8"/>
    <w:rsid w:val="00D17519"/>
    <w:rsid w:val="00D17927"/>
    <w:rsid w:val="00D17958"/>
    <w:rsid w:val="00D20243"/>
    <w:rsid w:val="00D2109B"/>
    <w:rsid w:val="00D23209"/>
    <w:rsid w:val="00D23718"/>
    <w:rsid w:val="00D23EF2"/>
    <w:rsid w:val="00D2401E"/>
    <w:rsid w:val="00D2452C"/>
    <w:rsid w:val="00D24DB3"/>
    <w:rsid w:val="00D25CEE"/>
    <w:rsid w:val="00D27CC7"/>
    <w:rsid w:val="00D3000A"/>
    <w:rsid w:val="00D314E2"/>
    <w:rsid w:val="00D32294"/>
    <w:rsid w:val="00D34400"/>
    <w:rsid w:val="00D3584D"/>
    <w:rsid w:val="00D365DB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3E3"/>
    <w:rsid w:val="00D56FB0"/>
    <w:rsid w:val="00D5791E"/>
    <w:rsid w:val="00D6041E"/>
    <w:rsid w:val="00D604F8"/>
    <w:rsid w:val="00D60539"/>
    <w:rsid w:val="00D606C3"/>
    <w:rsid w:val="00D61CC0"/>
    <w:rsid w:val="00D63105"/>
    <w:rsid w:val="00D6338F"/>
    <w:rsid w:val="00D643D2"/>
    <w:rsid w:val="00D646B3"/>
    <w:rsid w:val="00D66373"/>
    <w:rsid w:val="00D67721"/>
    <w:rsid w:val="00D677E9"/>
    <w:rsid w:val="00D67D3F"/>
    <w:rsid w:val="00D73F4A"/>
    <w:rsid w:val="00D75377"/>
    <w:rsid w:val="00D75ABB"/>
    <w:rsid w:val="00D75E49"/>
    <w:rsid w:val="00D76B73"/>
    <w:rsid w:val="00D76C2A"/>
    <w:rsid w:val="00D8022F"/>
    <w:rsid w:val="00D81AF9"/>
    <w:rsid w:val="00D81D38"/>
    <w:rsid w:val="00D84363"/>
    <w:rsid w:val="00D868C5"/>
    <w:rsid w:val="00D86D0A"/>
    <w:rsid w:val="00D8703C"/>
    <w:rsid w:val="00D87361"/>
    <w:rsid w:val="00D87536"/>
    <w:rsid w:val="00D87BCE"/>
    <w:rsid w:val="00D87C14"/>
    <w:rsid w:val="00D90DCD"/>
    <w:rsid w:val="00D91A95"/>
    <w:rsid w:val="00D91F5C"/>
    <w:rsid w:val="00D923CE"/>
    <w:rsid w:val="00D931AC"/>
    <w:rsid w:val="00D934D3"/>
    <w:rsid w:val="00D936C5"/>
    <w:rsid w:val="00D93BFC"/>
    <w:rsid w:val="00D9499C"/>
    <w:rsid w:val="00D949FE"/>
    <w:rsid w:val="00D95FD0"/>
    <w:rsid w:val="00D96122"/>
    <w:rsid w:val="00D970D7"/>
    <w:rsid w:val="00DA00C5"/>
    <w:rsid w:val="00DA059E"/>
    <w:rsid w:val="00DA0A6D"/>
    <w:rsid w:val="00DA0E52"/>
    <w:rsid w:val="00DA2030"/>
    <w:rsid w:val="00DA2319"/>
    <w:rsid w:val="00DA2953"/>
    <w:rsid w:val="00DA2FD4"/>
    <w:rsid w:val="00DA5B11"/>
    <w:rsid w:val="00DA5BBC"/>
    <w:rsid w:val="00DA7AF3"/>
    <w:rsid w:val="00DB0CA3"/>
    <w:rsid w:val="00DB43E9"/>
    <w:rsid w:val="00DB4BF1"/>
    <w:rsid w:val="00DB4F76"/>
    <w:rsid w:val="00DB5F7E"/>
    <w:rsid w:val="00DC2764"/>
    <w:rsid w:val="00DC3AC0"/>
    <w:rsid w:val="00DC3DAB"/>
    <w:rsid w:val="00DC60C5"/>
    <w:rsid w:val="00DC6C92"/>
    <w:rsid w:val="00DC70A4"/>
    <w:rsid w:val="00DD1877"/>
    <w:rsid w:val="00DD1F0B"/>
    <w:rsid w:val="00DD1F2F"/>
    <w:rsid w:val="00DD22B8"/>
    <w:rsid w:val="00DD27F0"/>
    <w:rsid w:val="00DD4252"/>
    <w:rsid w:val="00DD4A69"/>
    <w:rsid w:val="00DD5AEA"/>
    <w:rsid w:val="00DD6053"/>
    <w:rsid w:val="00DD63ED"/>
    <w:rsid w:val="00DD7BCC"/>
    <w:rsid w:val="00DD7FEB"/>
    <w:rsid w:val="00DE0C45"/>
    <w:rsid w:val="00DE1594"/>
    <w:rsid w:val="00DE1BF2"/>
    <w:rsid w:val="00DE3CD4"/>
    <w:rsid w:val="00DE501D"/>
    <w:rsid w:val="00DE59A3"/>
    <w:rsid w:val="00DE7605"/>
    <w:rsid w:val="00DF022C"/>
    <w:rsid w:val="00DF0D99"/>
    <w:rsid w:val="00DF428A"/>
    <w:rsid w:val="00DF43B0"/>
    <w:rsid w:val="00DF4622"/>
    <w:rsid w:val="00DF49BC"/>
    <w:rsid w:val="00DF504D"/>
    <w:rsid w:val="00DF5104"/>
    <w:rsid w:val="00DF5A12"/>
    <w:rsid w:val="00DF5FC4"/>
    <w:rsid w:val="00E000E9"/>
    <w:rsid w:val="00E00F65"/>
    <w:rsid w:val="00E0142F"/>
    <w:rsid w:val="00E015B8"/>
    <w:rsid w:val="00E021B0"/>
    <w:rsid w:val="00E0251B"/>
    <w:rsid w:val="00E03E9C"/>
    <w:rsid w:val="00E0520A"/>
    <w:rsid w:val="00E057C1"/>
    <w:rsid w:val="00E06BDE"/>
    <w:rsid w:val="00E06DC9"/>
    <w:rsid w:val="00E10028"/>
    <w:rsid w:val="00E12A34"/>
    <w:rsid w:val="00E136BD"/>
    <w:rsid w:val="00E158D3"/>
    <w:rsid w:val="00E164EC"/>
    <w:rsid w:val="00E16DF3"/>
    <w:rsid w:val="00E16EBD"/>
    <w:rsid w:val="00E17177"/>
    <w:rsid w:val="00E172BB"/>
    <w:rsid w:val="00E17B11"/>
    <w:rsid w:val="00E216BB"/>
    <w:rsid w:val="00E21899"/>
    <w:rsid w:val="00E22069"/>
    <w:rsid w:val="00E22914"/>
    <w:rsid w:val="00E229D1"/>
    <w:rsid w:val="00E22FF7"/>
    <w:rsid w:val="00E231D7"/>
    <w:rsid w:val="00E2399F"/>
    <w:rsid w:val="00E24377"/>
    <w:rsid w:val="00E2437E"/>
    <w:rsid w:val="00E25207"/>
    <w:rsid w:val="00E254E0"/>
    <w:rsid w:val="00E25516"/>
    <w:rsid w:val="00E27047"/>
    <w:rsid w:val="00E27162"/>
    <w:rsid w:val="00E304F3"/>
    <w:rsid w:val="00E30AE4"/>
    <w:rsid w:val="00E30DAA"/>
    <w:rsid w:val="00E30DD2"/>
    <w:rsid w:val="00E32C25"/>
    <w:rsid w:val="00E335A1"/>
    <w:rsid w:val="00E33662"/>
    <w:rsid w:val="00E33F91"/>
    <w:rsid w:val="00E3431E"/>
    <w:rsid w:val="00E34FC6"/>
    <w:rsid w:val="00E35A27"/>
    <w:rsid w:val="00E35E9E"/>
    <w:rsid w:val="00E361AF"/>
    <w:rsid w:val="00E36372"/>
    <w:rsid w:val="00E40862"/>
    <w:rsid w:val="00E41729"/>
    <w:rsid w:val="00E41AA5"/>
    <w:rsid w:val="00E41E80"/>
    <w:rsid w:val="00E4220B"/>
    <w:rsid w:val="00E43CB6"/>
    <w:rsid w:val="00E43E10"/>
    <w:rsid w:val="00E448D4"/>
    <w:rsid w:val="00E44C46"/>
    <w:rsid w:val="00E45846"/>
    <w:rsid w:val="00E462FC"/>
    <w:rsid w:val="00E46782"/>
    <w:rsid w:val="00E46F0D"/>
    <w:rsid w:val="00E47084"/>
    <w:rsid w:val="00E47E16"/>
    <w:rsid w:val="00E47EA6"/>
    <w:rsid w:val="00E5023A"/>
    <w:rsid w:val="00E5032F"/>
    <w:rsid w:val="00E506D1"/>
    <w:rsid w:val="00E51C8A"/>
    <w:rsid w:val="00E5202F"/>
    <w:rsid w:val="00E52492"/>
    <w:rsid w:val="00E54006"/>
    <w:rsid w:val="00E54102"/>
    <w:rsid w:val="00E55119"/>
    <w:rsid w:val="00E55852"/>
    <w:rsid w:val="00E55E1C"/>
    <w:rsid w:val="00E56ED5"/>
    <w:rsid w:val="00E57612"/>
    <w:rsid w:val="00E5785B"/>
    <w:rsid w:val="00E57E88"/>
    <w:rsid w:val="00E60051"/>
    <w:rsid w:val="00E60FC6"/>
    <w:rsid w:val="00E62B2F"/>
    <w:rsid w:val="00E62B30"/>
    <w:rsid w:val="00E644CC"/>
    <w:rsid w:val="00E64D6D"/>
    <w:rsid w:val="00E656DC"/>
    <w:rsid w:val="00E65A8F"/>
    <w:rsid w:val="00E66C0A"/>
    <w:rsid w:val="00E6730C"/>
    <w:rsid w:val="00E675E4"/>
    <w:rsid w:val="00E70466"/>
    <w:rsid w:val="00E70E8C"/>
    <w:rsid w:val="00E71AF0"/>
    <w:rsid w:val="00E71DD8"/>
    <w:rsid w:val="00E72592"/>
    <w:rsid w:val="00E72E22"/>
    <w:rsid w:val="00E73134"/>
    <w:rsid w:val="00E76419"/>
    <w:rsid w:val="00E7646F"/>
    <w:rsid w:val="00E7679E"/>
    <w:rsid w:val="00E77701"/>
    <w:rsid w:val="00E77D15"/>
    <w:rsid w:val="00E803C6"/>
    <w:rsid w:val="00E81415"/>
    <w:rsid w:val="00E83807"/>
    <w:rsid w:val="00E84003"/>
    <w:rsid w:val="00E8462D"/>
    <w:rsid w:val="00E8504D"/>
    <w:rsid w:val="00E85513"/>
    <w:rsid w:val="00E85E72"/>
    <w:rsid w:val="00E867F8"/>
    <w:rsid w:val="00E875A8"/>
    <w:rsid w:val="00E90B0B"/>
    <w:rsid w:val="00E93051"/>
    <w:rsid w:val="00E949FB"/>
    <w:rsid w:val="00E94A1F"/>
    <w:rsid w:val="00E96704"/>
    <w:rsid w:val="00E979A1"/>
    <w:rsid w:val="00E979E2"/>
    <w:rsid w:val="00E97A3B"/>
    <w:rsid w:val="00E97FE2"/>
    <w:rsid w:val="00EA1249"/>
    <w:rsid w:val="00EA1F2C"/>
    <w:rsid w:val="00EA3358"/>
    <w:rsid w:val="00EA49F9"/>
    <w:rsid w:val="00EA4C5D"/>
    <w:rsid w:val="00EA4CB8"/>
    <w:rsid w:val="00EA68C2"/>
    <w:rsid w:val="00EB02C9"/>
    <w:rsid w:val="00EB0C67"/>
    <w:rsid w:val="00EB28D2"/>
    <w:rsid w:val="00EB3AB3"/>
    <w:rsid w:val="00EB40DB"/>
    <w:rsid w:val="00EB5267"/>
    <w:rsid w:val="00EB55D2"/>
    <w:rsid w:val="00EB6D23"/>
    <w:rsid w:val="00EB7C47"/>
    <w:rsid w:val="00EC11DF"/>
    <w:rsid w:val="00EC3E76"/>
    <w:rsid w:val="00EC5343"/>
    <w:rsid w:val="00EC571A"/>
    <w:rsid w:val="00EC6D0D"/>
    <w:rsid w:val="00EC6D8E"/>
    <w:rsid w:val="00EC71CF"/>
    <w:rsid w:val="00ED0585"/>
    <w:rsid w:val="00ED0F98"/>
    <w:rsid w:val="00ED1205"/>
    <w:rsid w:val="00ED22DF"/>
    <w:rsid w:val="00ED2776"/>
    <w:rsid w:val="00ED3A1A"/>
    <w:rsid w:val="00ED4882"/>
    <w:rsid w:val="00ED4C4C"/>
    <w:rsid w:val="00ED53F1"/>
    <w:rsid w:val="00ED552B"/>
    <w:rsid w:val="00ED6FA7"/>
    <w:rsid w:val="00ED7DC8"/>
    <w:rsid w:val="00EE04A6"/>
    <w:rsid w:val="00EE0A0C"/>
    <w:rsid w:val="00EE3462"/>
    <w:rsid w:val="00EE3815"/>
    <w:rsid w:val="00EE6073"/>
    <w:rsid w:val="00EE6082"/>
    <w:rsid w:val="00EE66FD"/>
    <w:rsid w:val="00EE68D8"/>
    <w:rsid w:val="00EE69E6"/>
    <w:rsid w:val="00EE6E2A"/>
    <w:rsid w:val="00EE7C14"/>
    <w:rsid w:val="00EE7E51"/>
    <w:rsid w:val="00EF009C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662"/>
    <w:rsid w:val="00F05E4C"/>
    <w:rsid w:val="00F06D07"/>
    <w:rsid w:val="00F07BDE"/>
    <w:rsid w:val="00F07FC5"/>
    <w:rsid w:val="00F121C7"/>
    <w:rsid w:val="00F12764"/>
    <w:rsid w:val="00F12E16"/>
    <w:rsid w:val="00F1310E"/>
    <w:rsid w:val="00F14F98"/>
    <w:rsid w:val="00F15B84"/>
    <w:rsid w:val="00F16698"/>
    <w:rsid w:val="00F17BDD"/>
    <w:rsid w:val="00F20236"/>
    <w:rsid w:val="00F22814"/>
    <w:rsid w:val="00F23134"/>
    <w:rsid w:val="00F23CB3"/>
    <w:rsid w:val="00F24780"/>
    <w:rsid w:val="00F24901"/>
    <w:rsid w:val="00F25EF9"/>
    <w:rsid w:val="00F25F92"/>
    <w:rsid w:val="00F2696E"/>
    <w:rsid w:val="00F30D85"/>
    <w:rsid w:val="00F318CD"/>
    <w:rsid w:val="00F3300F"/>
    <w:rsid w:val="00F347C6"/>
    <w:rsid w:val="00F34A1A"/>
    <w:rsid w:val="00F36859"/>
    <w:rsid w:val="00F36F4F"/>
    <w:rsid w:val="00F37E0C"/>
    <w:rsid w:val="00F43876"/>
    <w:rsid w:val="00F44A40"/>
    <w:rsid w:val="00F45D18"/>
    <w:rsid w:val="00F468DE"/>
    <w:rsid w:val="00F46D8C"/>
    <w:rsid w:val="00F472E4"/>
    <w:rsid w:val="00F473DD"/>
    <w:rsid w:val="00F502F8"/>
    <w:rsid w:val="00F50523"/>
    <w:rsid w:val="00F5079A"/>
    <w:rsid w:val="00F511CF"/>
    <w:rsid w:val="00F51291"/>
    <w:rsid w:val="00F51D90"/>
    <w:rsid w:val="00F51DD0"/>
    <w:rsid w:val="00F51F15"/>
    <w:rsid w:val="00F52EBB"/>
    <w:rsid w:val="00F53291"/>
    <w:rsid w:val="00F53D1F"/>
    <w:rsid w:val="00F544C3"/>
    <w:rsid w:val="00F54A52"/>
    <w:rsid w:val="00F54F42"/>
    <w:rsid w:val="00F553D9"/>
    <w:rsid w:val="00F55CBA"/>
    <w:rsid w:val="00F561CC"/>
    <w:rsid w:val="00F56AED"/>
    <w:rsid w:val="00F57609"/>
    <w:rsid w:val="00F61B51"/>
    <w:rsid w:val="00F62508"/>
    <w:rsid w:val="00F63F20"/>
    <w:rsid w:val="00F6628A"/>
    <w:rsid w:val="00F66E85"/>
    <w:rsid w:val="00F671A1"/>
    <w:rsid w:val="00F6764D"/>
    <w:rsid w:val="00F67757"/>
    <w:rsid w:val="00F6790C"/>
    <w:rsid w:val="00F67DAB"/>
    <w:rsid w:val="00F707EF"/>
    <w:rsid w:val="00F70D6D"/>
    <w:rsid w:val="00F70D76"/>
    <w:rsid w:val="00F71892"/>
    <w:rsid w:val="00F71FC9"/>
    <w:rsid w:val="00F731A5"/>
    <w:rsid w:val="00F73B02"/>
    <w:rsid w:val="00F7592B"/>
    <w:rsid w:val="00F75F6B"/>
    <w:rsid w:val="00F76B6A"/>
    <w:rsid w:val="00F802BE"/>
    <w:rsid w:val="00F818AE"/>
    <w:rsid w:val="00F82BAD"/>
    <w:rsid w:val="00F83B74"/>
    <w:rsid w:val="00F8404F"/>
    <w:rsid w:val="00F84EB2"/>
    <w:rsid w:val="00F84FD7"/>
    <w:rsid w:val="00F85303"/>
    <w:rsid w:val="00F90155"/>
    <w:rsid w:val="00F90EDB"/>
    <w:rsid w:val="00F91BC4"/>
    <w:rsid w:val="00F92BA9"/>
    <w:rsid w:val="00F96912"/>
    <w:rsid w:val="00F96BD2"/>
    <w:rsid w:val="00F97950"/>
    <w:rsid w:val="00FA113F"/>
    <w:rsid w:val="00FA2A12"/>
    <w:rsid w:val="00FA2BA0"/>
    <w:rsid w:val="00FA38B7"/>
    <w:rsid w:val="00FA572A"/>
    <w:rsid w:val="00FA5B35"/>
    <w:rsid w:val="00FA5D7D"/>
    <w:rsid w:val="00FA6683"/>
    <w:rsid w:val="00FA7AD0"/>
    <w:rsid w:val="00FB09A5"/>
    <w:rsid w:val="00FB2554"/>
    <w:rsid w:val="00FB2B2E"/>
    <w:rsid w:val="00FB3774"/>
    <w:rsid w:val="00FB3C37"/>
    <w:rsid w:val="00FB3DA3"/>
    <w:rsid w:val="00FB448A"/>
    <w:rsid w:val="00FB7141"/>
    <w:rsid w:val="00FB7388"/>
    <w:rsid w:val="00FB7566"/>
    <w:rsid w:val="00FB7F59"/>
    <w:rsid w:val="00FC0787"/>
    <w:rsid w:val="00FC09F6"/>
    <w:rsid w:val="00FC0D5C"/>
    <w:rsid w:val="00FC1AC9"/>
    <w:rsid w:val="00FC3FA6"/>
    <w:rsid w:val="00FC77A5"/>
    <w:rsid w:val="00FD0CF8"/>
    <w:rsid w:val="00FD2DF7"/>
    <w:rsid w:val="00FD4088"/>
    <w:rsid w:val="00FD40FF"/>
    <w:rsid w:val="00FD487E"/>
    <w:rsid w:val="00FD52A7"/>
    <w:rsid w:val="00FD782C"/>
    <w:rsid w:val="00FD7CA0"/>
    <w:rsid w:val="00FE0897"/>
    <w:rsid w:val="00FE3C62"/>
    <w:rsid w:val="00FE3FDD"/>
    <w:rsid w:val="00FE479E"/>
    <w:rsid w:val="00FE5075"/>
    <w:rsid w:val="00FE76BD"/>
    <w:rsid w:val="00FE7CCB"/>
    <w:rsid w:val="00FE7D61"/>
    <w:rsid w:val="00FE7E65"/>
    <w:rsid w:val="00FE7F07"/>
    <w:rsid w:val="00FF30F5"/>
    <w:rsid w:val="00FF56BF"/>
    <w:rsid w:val="00FF638A"/>
    <w:rsid w:val="00FF6B35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D5B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4E3512"/>
    <w:rPr>
      <w:color w:val="605E5C"/>
      <w:shd w:val="clear" w:color="auto" w:fill="E1DFDD"/>
    </w:rPr>
  </w:style>
  <w:style w:type="character" w:customStyle="1" w:styleId="light">
    <w:name w:val="light"/>
    <w:basedOn w:val="a0"/>
    <w:rsid w:val="00204F7F"/>
  </w:style>
  <w:style w:type="character" w:styleId="HTML0">
    <w:name w:val="HTML Code"/>
    <w:basedOn w:val="a0"/>
    <w:uiPriority w:val="99"/>
    <w:semiHidden/>
    <w:unhideWhenUsed/>
    <w:rsid w:val="00204F7F"/>
    <w:rPr>
      <w:rFonts w:ascii="Courier New" w:eastAsia="Times New Roman" w:hAnsi="Courier New" w:cs="Courier New"/>
      <w:sz w:val="20"/>
      <w:szCs w:val="20"/>
    </w:rPr>
  </w:style>
  <w:style w:type="character" w:customStyle="1" w:styleId="21">
    <w:name w:val="확인되지 않은 멘션2"/>
    <w:basedOn w:val="a0"/>
    <w:uiPriority w:val="99"/>
    <w:semiHidden/>
    <w:unhideWhenUsed/>
    <w:rsid w:val="008C7ACC"/>
    <w:rPr>
      <w:color w:val="605E5C"/>
      <w:shd w:val="clear" w:color="auto" w:fill="E1DFDD"/>
    </w:rPr>
  </w:style>
  <w:style w:type="character" w:styleId="af3">
    <w:name w:val="Unresolved Mention"/>
    <w:basedOn w:val="a0"/>
    <w:uiPriority w:val="99"/>
    <w:semiHidden/>
    <w:unhideWhenUsed/>
    <w:rsid w:val="00C04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upport.google.com/websearch/answer/2466433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10E89"/>
    <w:rsid w:val="0003304F"/>
    <w:rsid w:val="00035AB7"/>
    <w:rsid w:val="000424D2"/>
    <w:rsid w:val="00067A0F"/>
    <w:rsid w:val="000725B5"/>
    <w:rsid w:val="0007607F"/>
    <w:rsid w:val="000E2C2B"/>
    <w:rsid w:val="000E2DE2"/>
    <w:rsid w:val="001011B9"/>
    <w:rsid w:val="00101A37"/>
    <w:rsid w:val="0014046E"/>
    <w:rsid w:val="00154047"/>
    <w:rsid w:val="00155744"/>
    <w:rsid w:val="00157211"/>
    <w:rsid w:val="001632AB"/>
    <w:rsid w:val="00173E99"/>
    <w:rsid w:val="0017691B"/>
    <w:rsid w:val="00196FCF"/>
    <w:rsid w:val="001B54B9"/>
    <w:rsid w:val="001E1845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E7535"/>
    <w:rsid w:val="002F076A"/>
    <w:rsid w:val="00310ECB"/>
    <w:rsid w:val="00325C3B"/>
    <w:rsid w:val="00327612"/>
    <w:rsid w:val="00334D57"/>
    <w:rsid w:val="00341652"/>
    <w:rsid w:val="00341669"/>
    <w:rsid w:val="0034504A"/>
    <w:rsid w:val="003478D8"/>
    <w:rsid w:val="003525CF"/>
    <w:rsid w:val="00384E4B"/>
    <w:rsid w:val="0039738F"/>
    <w:rsid w:val="003973C0"/>
    <w:rsid w:val="003A12A7"/>
    <w:rsid w:val="003A24DC"/>
    <w:rsid w:val="003B22F1"/>
    <w:rsid w:val="003B7D65"/>
    <w:rsid w:val="003C31A8"/>
    <w:rsid w:val="003D1090"/>
    <w:rsid w:val="003E6ECE"/>
    <w:rsid w:val="00403861"/>
    <w:rsid w:val="004074FC"/>
    <w:rsid w:val="00437AFC"/>
    <w:rsid w:val="00441992"/>
    <w:rsid w:val="00452DAA"/>
    <w:rsid w:val="0046748A"/>
    <w:rsid w:val="00485BD5"/>
    <w:rsid w:val="004A51D0"/>
    <w:rsid w:val="004C4026"/>
    <w:rsid w:val="004C699A"/>
    <w:rsid w:val="00501D5A"/>
    <w:rsid w:val="005318B7"/>
    <w:rsid w:val="00534AD7"/>
    <w:rsid w:val="00563F6C"/>
    <w:rsid w:val="005A2675"/>
    <w:rsid w:val="005D2029"/>
    <w:rsid w:val="005D45DC"/>
    <w:rsid w:val="00617DA6"/>
    <w:rsid w:val="006548DA"/>
    <w:rsid w:val="0068048A"/>
    <w:rsid w:val="006A5C89"/>
    <w:rsid w:val="006C3583"/>
    <w:rsid w:val="007126BC"/>
    <w:rsid w:val="00762631"/>
    <w:rsid w:val="00776AB4"/>
    <w:rsid w:val="007803E4"/>
    <w:rsid w:val="00793E33"/>
    <w:rsid w:val="007A357A"/>
    <w:rsid w:val="007B6865"/>
    <w:rsid w:val="007B6CB7"/>
    <w:rsid w:val="007D59F8"/>
    <w:rsid w:val="007F074E"/>
    <w:rsid w:val="00800F53"/>
    <w:rsid w:val="008125C9"/>
    <w:rsid w:val="0082051B"/>
    <w:rsid w:val="00847F0F"/>
    <w:rsid w:val="00886254"/>
    <w:rsid w:val="008A5951"/>
    <w:rsid w:val="008F053B"/>
    <w:rsid w:val="009020C5"/>
    <w:rsid w:val="0091669D"/>
    <w:rsid w:val="009256D4"/>
    <w:rsid w:val="00930681"/>
    <w:rsid w:val="00947F20"/>
    <w:rsid w:val="009521AB"/>
    <w:rsid w:val="00954929"/>
    <w:rsid w:val="009751D9"/>
    <w:rsid w:val="00982AC7"/>
    <w:rsid w:val="009A51EA"/>
    <w:rsid w:val="009B199E"/>
    <w:rsid w:val="009B6E92"/>
    <w:rsid w:val="009C1D90"/>
    <w:rsid w:val="009E15CB"/>
    <w:rsid w:val="009E7E1B"/>
    <w:rsid w:val="00A03B63"/>
    <w:rsid w:val="00A1151B"/>
    <w:rsid w:val="00A12091"/>
    <w:rsid w:val="00A2456B"/>
    <w:rsid w:val="00A70E68"/>
    <w:rsid w:val="00AB727D"/>
    <w:rsid w:val="00AB7F40"/>
    <w:rsid w:val="00AC1C5D"/>
    <w:rsid w:val="00AF1D27"/>
    <w:rsid w:val="00B60EBA"/>
    <w:rsid w:val="00B77864"/>
    <w:rsid w:val="00BB3FCF"/>
    <w:rsid w:val="00C00D23"/>
    <w:rsid w:val="00C01A52"/>
    <w:rsid w:val="00C03097"/>
    <w:rsid w:val="00C30658"/>
    <w:rsid w:val="00C44B05"/>
    <w:rsid w:val="00C77BBF"/>
    <w:rsid w:val="00C80BDE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1568C"/>
    <w:rsid w:val="00D620E9"/>
    <w:rsid w:val="00D87771"/>
    <w:rsid w:val="00D94A52"/>
    <w:rsid w:val="00DA23F7"/>
    <w:rsid w:val="00DD6F07"/>
    <w:rsid w:val="00E14097"/>
    <w:rsid w:val="00E169ED"/>
    <w:rsid w:val="00E269F3"/>
    <w:rsid w:val="00E37496"/>
    <w:rsid w:val="00E37A25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254AE"/>
    <w:rsid w:val="00F3668D"/>
    <w:rsid w:val="00F36F98"/>
    <w:rsid w:val="00F5283E"/>
    <w:rsid w:val="00F73F57"/>
    <w:rsid w:val="00F77181"/>
    <w:rsid w:val="00F80644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78CDA33-7856-41E3-A900-8715293BBB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60</TotalTime>
  <Pages>5</Pages>
  <Words>205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강 상구</cp:lastModifiedBy>
  <cp:revision>13</cp:revision>
  <cp:lastPrinted>2016-05-11T05:52:00Z</cp:lastPrinted>
  <dcterms:created xsi:type="dcterms:W3CDTF">2021-06-05T13:41:00Z</dcterms:created>
  <dcterms:modified xsi:type="dcterms:W3CDTF">2021-06-05T14:40:00Z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