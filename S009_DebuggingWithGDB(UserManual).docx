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0AB0FF8B" w:rsidR="00A33843" w:rsidRPr="0001032B" w:rsidRDefault="00627F0B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G</w:t>
            </w:r>
            <w:r w:rsidR="00790B5A">
              <w:rPr>
                <w:rFonts w:cstheme="minorHAnsi"/>
                <w:lang w:eastAsia="ko-KR"/>
              </w:rPr>
              <w:t>DB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5A9F6AE5" w:rsidR="006C0865" w:rsidRDefault="00C86EC4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Debugging with</w:t>
      </w:r>
      <w:r w:rsidR="001777C4">
        <w:rPr>
          <w:b/>
          <w:sz w:val="52"/>
          <w:szCs w:val="52"/>
          <w:lang w:eastAsia="ko-KR"/>
        </w:rPr>
        <w:t xml:space="preserve"> </w:t>
      </w:r>
      <w:r w:rsidR="00627F0B">
        <w:rPr>
          <w:b/>
          <w:sz w:val="52"/>
          <w:szCs w:val="52"/>
          <w:lang w:eastAsia="ko-KR"/>
        </w:rPr>
        <w:t>G</w:t>
      </w:r>
      <w:r w:rsidR="00790B5A">
        <w:rPr>
          <w:b/>
          <w:sz w:val="52"/>
          <w:szCs w:val="52"/>
          <w:lang w:eastAsia="ko-KR"/>
        </w:rPr>
        <w:t>DB</w:t>
      </w:r>
    </w:p>
    <w:p w14:paraId="30D4C250" w14:textId="7352274A" w:rsidR="00C86EC4" w:rsidRDefault="00C86EC4" w:rsidP="006C0865">
      <w:pPr>
        <w:jc w:val="center"/>
        <w:rPr>
          <w:b/>
          <w:sz w:val="40"/>
          <w:szCs w:val="40"/>
          <w:lang w:eastAsia="ko-KR"/>
        </w:rPr>
      </w:pPr>
      <w:r w:rsidRPr="005F4F9D">
        <w:rPr>
          <w:b/>
          <w:sz w:val="40"/>
          <w:szCs w:val="40"/>
          <w:lang w:eastAsia="ko-KR"/>
        </w:rPr>
        <w:t>(GDB User Manual)</w:t>
      </w:r>
    </w:p>
    <w:p w14:paraId="31BA3EDD" w14:textId="248DCCC8" w:rsidR="005F4F9D" w:rsidRPr="005F4F9D" w:rsidRDefault="005F4F9D" w:rsidP="006C0865">
      <w:pPr>
        <w:jc w:val="center"/>
        <w:rPr>
          <w:b/>
          <w:sz w:val="32"/>
          <w:szCs w:val="32"/>
          <w:lang w:eastAsia="ko-KR"/>
        </w:rPr>
      </w:pPr>
      <w:r w:rsidRPr="005F4F9D">
        <w:rPr>
          <w:b/>
          <w:sz w:val="32"/>
          <w:szCs w:val="32"/>
          <w:lang w:eastAsia="ko-KR"/>
        </w:rPr>
        <w:t>The GNU Source-Level Debugger</w:t>
      </w:r>
    </w:p>
    <w:p w14:paraId="7AFC027E" w14:textId="7CF7FF6C" w:rsidR="006C0865" w:rsidRPr="005F4F9D" w:rsidRDefault="005F4F9D" w:rsidP="006C0865">
      <w:pPr>
        <w:jc w:val="center"/>
        <w:rPr>
          <w:sz w:val="36"/>
          <w:szCs w:val="36"/>
          <w:lang w:eastAsia="ko-KR"/>
        </w:rPr>
      </w:pPr>
      <w:r w:rsidRPr="005F4F9D">
        <w:rPr>
          <w:sz w:val="36"/>
          <w:szCs w:val="36"/>
        </w:rPr>
        <w:t>Tenth Edition, for GDB</w:t>
      </w:r>
      <w:r w:rsidR="006C0865" w:rsidRPr="005F4F9D">
        <w:rPr>
          <w:sz w:val="36"/>
          <w:szCs w:val="36"/>
        </w:rPr>
        <w:t xml:space="preserve"> </w:t>
      </w:r>
      <w:r w:rsidRPr="005F4F9D">
        <w:rPr>
          <w:sz w:val="36"/>
          <w:szCs w:val="36"/>
          <w:lang w:eastAsia="ko-KR"/>
        </w:rPr>
        <w:t>version 9.0.90.20200113-git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77777777" w:rsidR="00F51F15" w:rsidRPr="00411A5C" w:rsidRDefault="00A03729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0.1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402D768D" w:rsidR="00F51F15" w:rsidRPr="00411A5C" w:rsidRDefault="00C94F29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24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FEB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 w:rsidR="009507D1"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77777777" w:rsidR="00F51F15" w:rsidRPr="00411A5C" w:rsidRDefault="005624D7" w:rsidP="0038508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978C50" w14:textId="6C722348" w:rsidR="005A24EF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3434931" w:history="1">
            <w:r w:rsidR="005A24EF" w:rsidRPr="001560A1">
              <w:rPr>
                <w:rStyle w:val="a6"/>
                <w:noProof/>
              </w:rPr>
              <w:t>1</w:t>
            </w:r>
            <w:r w:rsidR="005A24EF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5A24EF" w:rsidRPr="001560A1">
              <w:rPr>
                <w:rStyle w:val="a6"/>
                <w:noProof/>
              </w:rPr>
              <w:t>A Sample GDB Session</w:t>
            </w:r>
            <w:r w:rsidR="005A24EF">
              <w:rPr>
                <w:noProof/>
                <w:webHidden/>
              </w:rPr>
              <w:tab/>
            </w:r>
            <w:r w:rsidR="005A24EF">
              <w:rPr>
                <w:noProof/>
                <w:webHidden/>
              </w:rPr>
              <w:fldChar w:fldCharType="begin"/>
            </w:r>
            <w:r w:rsidR="005A24EF">
              <w:rPr>
                <w:noProof/>
                <w:webHidden/>
              </w:rPr>
              <w:instrText xml:space="preserve"> PAGEREF _Toc33434931 \h </w:instrText>
            </w:r>
            <w:r w:rsidR="005A24EF">
              <w:rPr>
                <w:noProof/>
                <w:webHidden/>
              </w:rPr>
            </w:r>
            <w:r w:rsidR="005A24EF">
              <w:rPr>
                <w:noProof/>
                <w:webHidden/>
              </w:rPr>
              <w:fldChar w:fldCharType="separate"/>
            </w:r>
            <w:r w:rsidR="005A24EF">
              <w:rPr>
                <w:noProof/>
                <w:webHidden/>
              </w:rPr>
              <w:t>4</w:t>
            </w:r>
            <w:r w:rsidR="005A24EF">
              <w:rPr>
                <w:noProof/>
                <w:webHidden/>
              </w:rPr>
              <w:fldChar w:fldCharType="end"/>
            </w:r>
          </w:hyperlink>
        </w:p>
        <w:p w14:paraId="03EEC9E9" w14:textId="3DA9C11D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2" w:history="1">
            <w:r w:rsidRPr="001560A1">
              <w:rPr>
                <w:rStyle w:val="a6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Getting In and Out of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491E2" w14:textId="582D9EEA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3" w:history="1">
            <w:r w:rsidRPr="001560A1">
              <w:rPr>
                <w:rStyle w:val="a6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GDB 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D8BAD" w14:textId="741CB806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4" w:history="1">
            <w:r w:rsidRPr="001560A1">
              <w:rPr>
                <w:rStyle w:val="a6"/>
                <w:noProof/>
              </w:rPr>
              <w:t>4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Running Programs Under GDB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84605D" w14:textId="65978264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5" w:history="1">
            <w:r w:rsidRPr="001560A1">
              <w:rPr>
                <w:rStyle w:val="a6"/>
                <w:noProof/>
              </w:rPr>
              <w:t>5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Stopping and Continuing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9492" w14:textId="6A1D2E92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6" w:history="1">
            <w:r w:rsidRPr="001560A1">
              <w:rPr>
                <w:rStyle w:val="a6"/>
                <w:noProof/>
              </w:rPr>
              <w:t>6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Running programs backward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D7523" w14:textId="52A5371E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7" w:history="1">
            <w:r w:rsidRPr="001560A1">
              <w:rPr>
                <w:rStyle w:val="a6"/>
                <w:noProof/>
              </w:rPr>
              <w:t>7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Recording Inferior’s Execution and Replayng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3A03A" w14:textId="58389FDD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8" w:history="1">
            <w:r w:rsidRPr="001560A1">
              <w:rPr>
                <w:rStyle w:val="a6"/>
                <w:noProof/>
              </w:rPr>
              <w:t>8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Examining the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682BF" w14:textId="7E9ADEB2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39" w:history="1">
            <w:r w:rsidRPr="001560A1">
              <w:rPr>
                <w:rStyle w:val="a6"/>
                <w:noProof/>
              </w:rPr>
              <w:t>9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Examining Source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2C3A3" w14:textId="3FB2DD31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0" w:history="1">
            <w:r w:rsidRPr="001560A1">
              <w:rPr>
                <w:rStyle w:val="a6"/>
                <w:noProof/>
              </w:rPr>
              <w:t>10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Examining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80D6C" w14:textId="38E91D12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1" w:history="1">
            <w:r w:rsidRPr="001560A1">
              <w:rPr>
                <w:rStyle w:val="a6"/>
                <w:noProof/>
              </w:rPr>
              <w:t>11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Debugging Optimized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7AD77" w14:textId="30F3B0B9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2" w:history="1">
            <w:r w:rsidRPr="001560A1">
              <w:rPr>
                <w:rStyle w:val="a6"/>
                <w:noProof/>
              </w:rPr>
              <w:t>12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C Preprocessor Macros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A824" w14:textId="388AD17B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3" w:history="1">
            <w:r w:rsidRPr="001560A1">
              <w:rPr>
                <w:rStyle w:val="a6"/>
                <w:noProof/>
              </w:rPr>
              <w:t>13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Tracepoints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D34DC" w14:textId="57EBA757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4" w:history="1">
            <w:r w:rsidRPr="001560A1">
              <w:rPr>
                <w:rStyle w:val="a6"/>
                <w:noProof/>
              </w:rPr>
              <w:t>14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Debugging Programs That Use Overlays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1B636" w14:textId="2AB1585A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5" w:history="1">
            <w:r w:rsidRPr="001560A1">
              <w:rPr>
                <w:rStyle w:val="a6"/>
                <w:noProof/>
              </w:rPr>
              <w:t>15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Using GDB with Different Languages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80ABC" w14:textId="64B455BE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6" w:history="1">
            <w:r w:rsidRPr="001560A1">
              <w:rPr>
                <w:rStyle w:val="a6"/>
                <w:noProof/>
              </w:rPr>
              <w:t>16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Examining the Symbol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0B552" w14:textId="3414EBE7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7" w:history="1">
            <w:r w:rsidRPr="001560A1">
              <w:rPr>
                <w:rStyle w:val="a6"/>
                <w:noProof/>
              </w:rPr>
              <w:t>17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Altering 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901A1" w14:textId="63291A86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8" w:history="1">
            <w:r w:rsidRPr="001560A1">
              <w:rPr>
                <w:rStyle w:val="a6"/>
                <w:noProof/>
              </w:rPr>
              <w:t>18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GDB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03443" w14:textId="1F63EC14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49" w:history="1">
            <w:r w:rsidRPr="001560A1">
              <w:rPr>
                <w:rStyle w:val="a6"/>
                <w:noProof/>
              </w:rPr>
              <w:t>19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Specifying a Debugging Target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1BFB6" w14:textId="66444F71" w:rsidR="005A24EF" w:rsidRDefault="005A24EF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3434950" w:history="1">
            <w:r w:rsidRPr="001560A1">
              <w:rPr>
                <w:rStyle w:val="a6"/>
                <w:noProof/>
              </w:rPr>
              <w:t>20</w:t>
            </w:r>
            <w:r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Pr="001560A1">
              <w:rPr>
                <w:rStyle w:val="a6"/>
                <w:noProof/>
              </w:rPr>
              <w:t>Debugging Remote Programs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_Toc33434950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0E748D00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0CFC3152" w:rsidR="006C0865" w:rsidRPr="00840A40" w:rsidRDefault="00C94F29" w:rsidP="00840A40">
      <w:pPr>
        <w:pStyle w:val="1"/>
      </w:pPr>
      <w:bookmarkStart w:id="0" w:name="_Toc33434931"/>
      <w:r w:rsidRPr="00840A40">
        <w:lastRenderedPageBreak/>
        <w:t>A Sample GDB Session</w:t>
      </w:r>
      <w:bookmarkEnd w:id="0"/>
    </w:p>
    <w:p w14:paraId="69F51397" w14:textId="55EB3F6C" w:rsidR="00C94F29" w:rsidRDefault="00C94F29" w:rsidP="00840A40">
      <w:pPr>
        <w:pStyle w:val="1"/>
      </w:pPr>
      <w:bookmarkStart w:id="1" w:name="_Toc33434932"/>
      <w:r>
        <w:t xml:space="preserve">Getting </w:t>
      </w:r>
      <w:proofErr w:type="gramStart"/>
      <w:r>
        <w:t>In</w:t>
      </w:r>
      <w:proofErr w:type="gramEnd"/>
      <w:r>
        <w:t xml:space="preserve"> and Out of GDB</w:t>
      </w:r>
      <w:bookmarkEnd w:id="1"/>
    </w:p>
    <w:p w14:paraId="2975CEBE" w14:textId="4FC57CB2" w:rsidR="00C94F29" w:rsidRDefault="00C94F29" w:rsidP="00840A40">
      <w:pPr>
        <w:pStyle w:val="1"/>
      </w:pPr>
      <w:bookmarkStart w:id="2" w:name="_Toc33434933"/>
      <w:r>
        <w:t>GDB Commands</w:t>
      </w:r>
      <w:bookmarkEnd w:id="2"/>
    </w:p>
    <w:p w14:paraId="269AE5F8" w14:textId="3CA9CBB4" w:rsidR="00C94F29" w:rsidRDefault="00C94F29" w:rsidP="00840A40">
      <w:pPr>
        <w:pStyle w:val="1"/>
      </w:pPr>
      <w:bookmarkStart w:id="3" w:name="_Toc33434934"/>
      <w:r>
        <w:t>Running Programs Under GDB</w:t>
      </w:r>
      <w:bookmarkEnd w:id="3"/>
    </w:p>
    <w:p w14:paraId="517C970A" w14:textId="2164B281" w:rsidR="00C94F29" w:rsidRDefault="00C94F29" w:rsidP="00840A40">
      <w:pPr>
        <w:pStyle w:val="1"/>
      </w:pPr>
      <w:bookmarkStart w:id="4" w:name="_Toc33434935"/>
      <w:r>
        <w:t>Stopping and Continuing</w:t>
      </w:r>
      <w:bookmarkEnd w:id="4"/>
    </w:p>
    <w:p w14:paraId="10D4C76E" w14:textId="4C2337B1" w:rsidR="00C94F29" w:rsidRDefault="00C94F29" w:rsidP="00840A40">
      <w:pPr>
        <w:pStyle w:val="1"/>
      </w:pPr>
      <w:bookmarkStart w:id="5" w:name="_Toc33434936"/>
      <w:r>
        <w:t>Running programs backward</w:t>
      </w:r>
      <w:bookmarkEnd w:id="5"/>
    </w:p>
    <w:p w14:paraId="4F03D36A" w14:textId="3E3CB883" w:rsidR="00C94F29" w:rsidRDefault="00C94F29" w:rsidP="00840A40">
      <w:pPr>
        <w:pStyle w:val="1"/>
      </w:pPr>
      <w:bookmarkStart w:id="6" w:name="_Toc33434937"/>
      <w:r>
        <w:t xml:space="preserve">Recording Inferior’s Execution and </w:t>
      </w:r>
      <w:proofErr w:type="spellStart"/>
      <w:r>
        <w:t>Replayng</w:t>
      </w:r>
      <w:proofErr w:type="spellEnd"/>
      <w:r>
        <w:t xml:space="preserve"> It</w:t>
      </w:r>
      <w:bookmarkEnd w:id="6"/>
    </w:p>
    <w:p w14:paraId="35EEAA14" w14:textId="5C87D569" w:rsidR="00C94F29" w:rsidRDefault="00C94F29" w:rsidP="00840A40">
      <w:pPr>
        <w:pStyle w:val="1"/>
      </w:pPr>
      <w:bookmarkStart w:id="7" w:name="_Toc33434938"/>
      <w:r>
        <w:t>Examining the Stack</w:t>
      </w:r>
      <w:bookmarkEnd w:id="7"/>
    </w:p>
    <w:p w14:paraId="321B3967" w14:textId="3EE2047B" w:rsidR="00C94F29" w:rsidRDefault="00C94F29" w:rsidP="00840A40">
      <w:pPr>
        <w:pStyle w:val="1"/>
      </w:pPr>
      <w:bookmarkStart w:id="8" w:name="_Toc33434939"/>
      <w:r>
        <w:t>Examining Source Files</w:t>
      </w:r>
      <w:bookmarkEnd w:id="8"/>
    </w:p>
    <w:p w14:paraId="16AB78D0" w14:textId="12E17809" w:rsidR="00C94F29" w:rsidRDefault="00C94F29" w:rsidP="00840A40">
      <w:pPr>
        <w:pStyle w:val="1"/>
      </w:pPr>
      <w:bookmarkStart w:id="9" w:name="_Toc33434940"/>
      <w:r>
        <w:t>Examining Data</w:t>
      </w:r>
      <w:bookmarkEnd w:id="9"/>
    </w:p>
    <w:p w14:paraId="3F60FEE1" w14:textId="7FD59A50" w:rsidR="00C94F29" w:rsidRDefault="00C94F29" w:rsidP="00840A40">
      <w:pPr>
        <w:pStyle w:val="1"/>
      </w:pPr>
      <w:bookmarkStart w:id="10" w:name="_Toc33434941"/>
      <w:r>
        <w:t>Debugging Optimized Code</w:t>
      </w:r>
      <w:bookmarkEnd w:id="10"/>
    </w:p>
    <w:p w14:paraId="4B41C06F" w14:textId="3C4CB32F" w:rsidR="00C94F29" w:rsidRDefault="00C94F29" w:rsidP="00840A40">
      <w:pPr>
        <w:pStyle w:val="1"/>
      </w:pPr>
      <w:bookmarkStart w:id="11" w:name="_Toc33434942"/>
      <w:r>
        <w:t>C Preprocessor Macros</w:t>
      </w:r>
      <w:bookmarkEnd w:id="11"/>
    </w:p>
    <w:p w14:paraId="6B565988" w14:textId="10DC4236" w:rsidR="00C94F29" w:rsidRDefault="00C94F29" w:rsidP="00840A40">
      <w:pPr>
        <w:pStyle w:val="1"/>
      </w:pPr>
      <w:bookmarkStart w:id="12" w:name="_Toc33434943"/>
      <w:proofErr w:type="spellStart"/>
      <w:r>
        <w:t>Tracepoints</w:t>
      </w:r>
      <w:bookmarkEnd w:id="12"/>
      <w:proofErr w:type="spellEnd"/>
    </w:p>
    <w:p w14:paraId="2FF24117" w14:textId="24407E8F" w:rsidR="00C94F29" w:rsidRDefault="00C94F29" w:rsidP="00840A40">
      <w:pPr>
        <w:pStyle w:val="1"/>
      </w:pPr>
      <w:bookmarkStart w:id="13" w:name="_Toc33434944"/>
      <w:r>
        <w:t>Debugging Programs That Use Overlays</w:t>
      </w:r>
      <w:bookmarkEnd w:id="13"/>
    </w:p>
    <w:p w14:paraId="66FABBA4" w14:textId="632A7523" w:rsidR="00C94F29" w:rsidRDefault="00C94F29" w:rsidP="00840A40">
      <w:pPr>
        <w:pStyle w:val="1"/>
      </w:pPr>
      <w:bookmarkStart w:id="14" w:name="_Toc33434945"/>
      <w:r>
        <w:lastRenderedPageBreak/>
        <w:t>Using GDB with Different Languages</w:t>
      </w:r>
      <w:bookmarkEnd w:id="14"/>
    </w:p>
    <w:p w14:paraId="489BE6D7" w14:textId="546AC4F9" w:rsidR="00C94F29" w:rsidRDefault="00C94F29" w:rsidP="00840A40">
      <w:pPr>
        <w:pStyle w:val="1"/>
      </w:pPr>
      <w:bookmarkStart w:id="15" w:name="_Toc33434946"/>
      <w:r>
        <w:t>Examining the Symbol Table</w:t>
      </w:r>
      <w:bookmarkEnd w:id="15"/>
    </w:p>
    <w:p w14:paraId="3D19CDFE" w14:textId="570E1FF9" w:rsidR="00C94F29" w:rsidRDefault="00C94F29" w:rsidP="00840A40">
      <w:pPr>
        <w:pStyle w:val="1"/>
      </w:pPr>
      <w:bookmarkStart w:id="16" w:name="_Toc33434947"/>
      <w:r>
        <w:t>Altering Execution</w:t>
      </w:r>
      <w:bookmarkEnd w:id="16"/>
    </w:p>
    <w:p w14:paraId="6A712807" w14:textId="2FA3ED60" w:rsidR="00C94F29" w:rsidRDefault="00EC5589" w:rsidP="00840A40">
      <w:pPr>
        <w:pStyle w:val="1"/>
      </w:pPr>
      <w:bookmarkStart w:id="17" w:name="_Toc33434948"/>
      <w:r>
        <w:t>GDB Files</w:t>
      </w:r>
      <w:bookmarkEnd w:id="17"/>
    </w:p>
    <w:p w14:paraId="75B31BE7" w14:textId="1999490C" w:rsidR="00C94F29" w:rsidRDefault="00EC5589" w:rsidP="00840A40">
      <w:pPr>
        <w:pStyle w:val="1"/>
      </w:pPr>
      <w:bookmarkStart w:id="18" w:name="_Toc33434949"/>
      <w:r>
        <w:t>Specifying a Debugging Target</w:t>
      </w:r>
      <w:bookmarkEnd w:id="18"/>
    </w:p>
    <w:p w14:paraId="13516F8C" w14:textId="27F6EFF1" w:rsidR="00C94F29" w:rsidRDefault="00EC5589" w:rsidP="00840A40">
      <w:pPr>
        <w:pStyle w:val="1"/>
      </w:pPr>
      <w:bookmarkStart w:id="19" w:name="_Toc33434950"/>
      <w:r>
        <w:t>Debugging Remote Programs</w:t>
      </w:r>
      <w:bookmarkEnd w:id="19"/>
    </w:p>
    <w:p w14:paraId="6CF2D388" w14:textId="51AC0CAA" w:rsidR="00C94F29" w:rsidRDefault="00C94F29" w:rsidP="00280C84">
      <w:pPr>
        <w:rPr>
          <w:lang w:eastAsia="ko-KR"/>
        </w:rPr>
      </w:pPr>
      <w:bookmarkStart w:id="20" w:name="_GoBack"/>
      <w:bookmarkEnd w:id="20"/>
    </w:p>
    <w:p w14:paraId="506EA99A" w14:textId="406D5C9A" w:rsidR="00907F1A" w:rsidRDefault="00907F1A" w:rsidP="00280C84">
      <w:pPr>
        <w:rPr>
          <w:lang w:eastAsia="ko-KR"/>
        </w:rPr>
      </w:pPr>
    </w:p>
    <w:p w14:paraId="3E8649C0" w14:textId="40C8215E" w:rsidR="00907F1A" w:rsidRDefault="00907F1A" w:rsidP="00280C84">
      <w:pPr>
        <w:rPr>
          <w:lang w:eastAsia="ko-KR"/>
        </w:rPr>
      </w:pPr>
    </w:p>
    <w:p w14:paraId="58B4EC16" w14:textId="2FD1F923" w:rsidR="00907F1A" w:rsidRDefault="00907F1A" w:rsidP="00280C84">
      <w:pPr>
        <w:rPr>
          <w:lang w:eastAsia="ko-KR"/>
        </w:rPr>
      </w:pPr>
    </w:p>
    <w:p w14:paraId="254F71D5" w14:textId="73CEC21B" w:rsidR="00907F1A" w:rsidRDefault="00907F1A" w:rsidP="00280C84">
      <w:pPr>
        <w:rPr>
          <w:lang w:eastAsia="ko-KR"/>
        </w:rPr>
      </w:pPr>
    </w:p>
    <w:p w14:paraId="5DF97BD2" w14:textId="77777777" w:rsidR="00907F1A" w:rsidRDefault="00907F1A" w:rsidP="00280C84">
      <w:pPr>
        <w:rPr>
          <w:lang w:eastAsia="ko-KR"/>
        </w:rPr>
      </w:pPr>
    </w:p>
    <w:p w14:paraId="25AC365B" w14:textId="5AAE02D8" w:rsidR="00C94F29" w:rsidRDefault="00C94F29" w:rsidP="00280C84">
      <w:pPr>
        <w:rPr>
          <w:lang w:eastAsia="ko-KR"/>
        </w:rPr>
      </w:pPr>
    </w:p>
    <w:p w14:paraId="60B004BD" w14:textId="5BB2B28E" w:rsidR="00C94F29" w:rsidRDefault="00C94F29" w:rsidP="00280C84">
      <w:pPr>
        <w:rPr>
          <w:lang w:eastAsia="ko-KR"/>
        </w:rPr>
      </w:pPr>
    </w:p>
    <w:p w14:paraId="7178E100" w14:textId="455CC106" w:rsidR="00C94F29" w:rsidRDefault="00C94F29" w:rsidP="00280C84">
      <w:pPr>
        <w:rPr>
          <w:lang w:eastAsia="ko-KR"/>
        </w:rPr>
      </w:pPr>
    </w:p>
    <w:p w14:paraId="1265DF1F" w14:textId="692D56DD" w:rsidR="00C94F29" w:rsidRDefault="00C94F29" w:rsidP="00280C84">
      <w:pPr>
        <w:rPr>
          <w:lang w:eastAsia="ko-KR"/>
        </w:rPr>
      </w:pPr>
    </w:p>
    <w:p w14:paraId="0B6A5BBE" w14:textId="0A4E3A61" w:rsidR="00C94F29" w:rsidRDefault="00C94F29" w:rsidP="00280C84">
      <w:pPr>
        <w:rPr>
          <w:lang w:eastAsia="ko-KR"/>
        </w:rPr>
      </w:pPr>
    </w:p>
    <w:p w14:paraId="7622511C" w14:textId="1D8E9004" w:rsidR="00C94F29" w:rsidRDefault="00C94F29" w:rsidP="00280C84">
      <w:pPr>
        <w:rPr>
          <w:lang w:eastAsia="ko-KR"/>
        </w:rPr>
      </w:pPr>
    </w:p>
    <w:p w14:paraId="0137B236" w14:textId="50BC8367" w:rsidR="00C94F29" w:rsidRDefault="00C94F29" w:rsidP="00280C84">
      <w:pPr>
        <w:rPr>
          <w:lang w:eastAsia="ko-KR"/>
        </w:rPr>
      </w:pPr>
    </w:p>
    <w:p w14:paraId="6B09F2B0" w14:textId="77777777" w:rsidR="00C94F29" w:rsidRDefault="00C94F29" w:rsidP="00280C84">
      <w:pPr>
        <w:rPr>
          <w:lang w:eastAsia="ko-KR"/>
        </w:rPr>
      </w:pPr>
    </w:p>
    <w:p w14:paraId="6ABC264B" w14:textId="4F15EDB4" w:rsidR="00C94F29" w:rsidRDefault="00C94F29" w:rsidP="00280C84">
      <w:pPr>
        <w:rPr>
          <w:lang w:eastAsia="ko-KR"/>
        </w:rPr>
      </w:pPr>
    </w:p>
    <w:p w14:paraId="174CDFCB" w14:textId="7B323A92" w:rsidR="00C94F29" w:rsidRDefault="00C94F29" w:rsidP="00280C84">
      <w:pPr>
        <w:rPr>
          <w:lang w:eastAsia="ko-KR"/>
        </w:rPr>
      </w:pPr>
    </w:p>
    <w:sectPr w:rsidR="00C94F29" w:rsidSect="002E599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7AA82B" w14:textId="77777777" w:rsidR="006474EC" w:rsidRDefault="006474EC" w:rsidP="00A33843">
      <w:pPr>
        <w:spacing w:after="0" w:line="240" w:lineRule="auto"/>
      </w:pPr>
      <w:r>
        <w:separator/>
      </w:r>
    </w:p>
  </w:endnote>
  <w:endnote w:type="continuationSeparator" w:id="0">
    <w:p w14:paraId="0A14C483" w14:textId="77777777" w:rsidR="006474EC" w:rsidRDefault="006474EC" w:rsidP="00A33843">
      <w:pPr>
        <w:spacing w:after="0" w:line="240" w:lineRule="auto"/>
      </w:pPr>
      <w:r>
        <w:continuationSeparator/>
      </w:r>
    </w:p>
  </w:endnote>
  <w:endnote w:type="continuationNotice" w:id="1">
    <w:p w14:paraId="3DB8DF7C" w14:textId="77777777" w:rsidR="006474EC" w:rsidRDefault="006474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F80A1C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F80A1C" w:rsidRPr="003F3259" w:rsidRDefault="00F80A1C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F80A1C" w:rsidRPr="003F3259" w:rsidRDefault="00F80A1C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F80A1C" w:rsidRPr="00AB710B" w:rsidRDefault="00F80A1C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F80A1C" w:rsidRPr="003F3259" w:rsidRDefault="00F80A1C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F80A1C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F80A1C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F80A1C" w:rsidRPr="003F3259" w:rsidRDefault="00F80A1C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F80A1C" w:rsidRPr="000311E3" w:rsidRDefault="00F80A1C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F80A1C" w14:paraId="7AFC072F" w14:textId="77777777" w:rsidTr="001A0EF6">
      <w:tc>
        <w:tcPr>
          <w:tcW w:w="9540" w:type="dxa"/>
          <w:gridSpan w:val="2"/>
        </w:tcPr>
        <w:p w14:paraId="7AFC072D" w14:textId="77777777" w:rsidR="00F80A1C" w:rsidRPr="001A0EF6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F80A1C" w:rsidRDefault="00F80A1C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F80A1C" w14:paraId="7AFC0732" w14:textId="77777777" w:rsidTr="001A0EF6">
      <w:tc>
        <w:tcPr>
          <w:tcW w:w="5580" w:type="dxa"/>
        </w:tcPr>
        <w:p w14:paraId="7AFC0730" w14:textId="77777777" w:rsidR="00F80A1C" w:rsidRDefault="00F80A1C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04C6309" w:rsidR="00F80A1C" w:rsidRDefault="00F80A1C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29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34</w:t>
            </w:r>
          </w:fldSimple>
        </w:p>
      </w:tc>
    </w:tr>
  </w:tbl>
  <w:p w14:paraId="7AFC0733" w14:textId="77777777" w:rsidR="00F80A1C" w:rsidRPr="004906B9" w:rsidRDefault="00F80A1C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CBC5D" w14:textId="77777777" w:rsidR="006474EC" w:rsidRDefault="006474EC" w:rsidP="00A33843">
      <w:pPr>
        <w:spacing w:after="0" w:line="240" w:lineRule="auto"/>
      </w:pPr>
      <w:r>
        <w:separator/>
      </w:r>
    </w:p>
  </w:footnote>
  <w:footnote w:type="continuationSeparator" w:id="0">
    <w:p w14:paraId="657953F7" w14:textId="77777777" w:rsidR="006474EC" w:rsidRDefault="006474EC" w:rsidP="00A33843">
      <w:pPr>
        <w:spacing w:after="0" w:line="240" w:lineRule="auto"/>
      </w:pPr>
      <w:r>
        <w:continuationSeparator/>
      </w:r>
    </w:p>
  </w:footnote>
  <w:footnote w:type="continuationNotice" w:id="1">
    <w:p w14:paraId="10ADCEA9" w14:textId="77777777" w:rsidR="006474EC" w:rsidRDefault="006474E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0720" w14:textId="57B6F568" w:rsidR="00F80A1C" w:rsidRPr="00385CAB" w:rsidRDefault="00F80A1C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GDB</w:t>
    </w:r>
  </w:p>
  <w:p w14:paraId="7AFC0721" w14:textId="77777777" w:rsidR="00F80A1C" w:rsidRDefault="00F80A1C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1E11"/>
    <w:multiLevelType w:val="hybridMultilevel"/>
    <w:tmpl w:val="33300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18A3"/>
    <w:multiLevelType w:val="hybridMultilevel"/>
    <w:tmpl w:val="A7EED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B5E8D"/>
    <w:multiLevelType w:val="hybridMultilevel"/>
    <w:tmpl w:val="440AB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F7B6515"/>
    <w:multiLevelType w:val="hybridMultilevel"/>
    <w:tmpl w:val="61D82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EA017C"/>
    <w:multiLevelType w:val="hybridMultilevel"/>
    <w:tmpl w:val="1B8E8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21F98"/>
    <w:multiLevelType w:val="hybridMultilevel"/>
    <w:tmpl w:val="7FF2F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D07A9"/>
    <w:multiLevelType w:val="hybridMultilevel"/>
    <w:tmpl w:val="73C00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5504C"/>
    <w:multiLevelType w:val="hybridMultilevel"/>
    <w:tmpl w:val="7CC89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85F06"/>
    <w:multiLevelType w:val="hybridMultilevel"/>
    <w:tmpl w:val="42484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894717"/>
    <w:multiLevelType w:val="hybridMultilevel"/>
    <w:tmpl w:val="E0BAE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2D5C8F"/>
    <w:multiLevelType w:val="hybridMultilevel"/>
    <w:tmpl w:val="5A164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E3078"/>
    <w:multiLevelType w:val="hybridMultilevel"/>
    <w:tmpl w:val="38BAB1B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ED761A6"/>
    <w:multiLevelType w:val="hybridMultilevel"/>
    <w:tmpl w:val="C742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7D1B84"/>
    <w:multiLevelType w:val="hybridMultilevel"/>
    <w:tmpl w:val="8C562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34850"/>
    <w:multiLevelType w:val="hybridMultilevel"/>
    <w:tmpl w:val="EF040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9C2F06"/>
    <w:multiLevelType w:val="hybridMultilevel"/>
    <w:tmpl w:val="740A4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C03072"/>
    <w:multiLevelType w:val="hybridMultilevel"/>
    <w:tmpl w:val="6114A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526FE"/>
    <w:multiLevelType w:val="hybridMultilevel"/>
    <w:tmpl w:val="1E4ED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06A1F"/>
    <w:multiLevelType w:val="hybridMultilevel"/>
    <w:tmpl w:val="F4DAF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4"/>
  </w:num>
  <w:num w:numId="4">
    <w:abstractNumId w:val="8"/>
  </w:num>
  <w:num w:numId="5">
    <w:abstractNumId w:val="1"/>
  </w:num>
  <w:num w:numId="6">
    <w:abstractNumId w:val="2"/>
  </w:num>
  <w:num w:numId="7">
    <w:abstractNumId w:val="12"/>
  </w:num>
  <w:num w:numId="8">
    <w:abstractNumId w:val="10"/>
  </w:num>
  <w:num w:numId="9">
    <w:abstractNumId w:val="13"/>
  </w:num>
  <w:num w:numId="10">
    <w:abstractNumId w:val="14"/>
  </w:num>
  <w:num w:numId="11">
    <w:abstractNumId w:val="0"/>
  </w:num>
  <w:num w:numId="12">
    <w:abstractNumId w:val="5"/>
  </w:num>
  <w:num w:numId="13">
    <w:abstractNumId w:val="7"/>
  </w:num>
  <w:num w:numId="14">
    <w:abstractNumId w:val="18"/>
  </w:num>
  <w:num w:numId="15">
    <w:abstractNumId w:val="19"/>
  </w:num>
  <w:num w:numId="16">
    <w:abstractNumId w:val="15"/>
  </w:num>
  <w:num w:numId="17">
    <w:abstractNumId w:val="11"/>
  </w:num>
  <w:num w:numId="18">
    <w:abstractNumId w:val="17"/>
  </w:num>
  <w:num w:numId="19">
    <w:abstractNumId w:val="6"/>
  </w:num>
  <w:num w:numId="20">
    <w:abstractNumId w:val="20"/>
  </w:num>
  <w:num w:numId="21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289"/>
    <w:rsid w:val="000004E6"/>
    <w:rsid w:val="0000142C"/>
    <w:rsid w:val="00001AD7"/>
    <w:rsid w:val="000023D2"/>
    <w:rsid w:val="00002709"/>
    <w:rsid w:val="00002BB3"/>
    <w:rsid w:val="000034CD"/>
    <w:rsid w:val="00004058"/>
    <w:rsid w:val="0000409D"/>
    <w:rsid w:val="000046D3"/>
    <w:rsid w:val="00006BB6"/>
    <w:rsid w:val="0001032B"/>
    <w:rsid w:val="0001045F"/>
    <w:rsid w:val="00011195"/>
    <w:rsid w:val="00011C2B"/>
    <w:rsid w:val="00012AB8"/>
    <w:rsid w:val="00014516"/>
    <w:rsid w:val="00014C55"/>
    <w:rsid w:val="00014E3D"/>
    <w:rsid w:val="00014F64"/>
    <w:rsid w:val="00016073"/>
    <w:rsid w:val="000161D1"/>
    <w:rsid w:val="00016B63"/>
    <w:rsid w:val="00017116"/>
    <w:rsid w:val="0001789D"/>
    <w:rsid w:val="000210B2"/>
    <w:rsid w:val="00021775"/>
    <w:rsid w:val="00024302"/>
    <w:rsid w:val="00024D48"/>
    <w:rsid w:val="000259C0"/>
    <w:rsid w:val="0002644A"/>
    <w:rsid w:val="0002650A"/>
    <w:rsid w:val="000278E4"/>
    <w:rsid w:val="00027E80"/>
    <w:rsid w:val="00030925"/>
    <w:rsid w:val="00030F13"/>
    <w:rsid w:val="000310C0"/>
    <w:rsid w:val="000311E3"/>
    <w:rsid w:val="000321C1"/>
    <w:rsid w:val="00033027"/>
    <w:rsid w:val="00033530"/>
    <w:rsid w:val="00034C32"/>
    <w:rsid w:val="00035FB8"/>
    <w:rsid w:val="00036448"/>
    <w:rsid w:val="00036F5D"/>
    <w:rsid w:val="00037C5F"/>
    <w:rsid w:val="00037E4D"/>
    <w:rsid w:val="00037F8B"/>
    <w:rsid w:val="00040F95"/>
    <w:rsid w:val="00042E6D"/>
    <w:rsid w:val="00042FBB"/>
    <w:rsid w:val="00043DD3"/>
    <w:rsid w:val="0004421B"/>
    <w:rsid w:val="0004635E"/>
    <w:rsid w:val="00046696"/>
    <w:rsid w:val="000474EB"/>
    <w:rsid w:val="0004774A"/>
    <w:rsid w:val="00047B6E"/>
    <w:rsid w:val="0005163A"/>
    <w:rsid w:val="00051CB1"/>
    <w:rsid w:val="000520FD"/>
    <w:rsid w:val="000531CA"/>
    <w:rsid w:val="00055BBD"/>
    <w:rsid w:val="000571C5"/>
    <w:rsid w:val="000610BB"/>
    <w:rsid w:val="0006231A"/>
    <w:rsid w:val="0006329F"/>
    <w:rsid w:val="00063D65"/>
    <w:rsid w:val="00063FAF"/>
    <w:rsid w:val="00064AC0"/>
    <w:rsid w:val="0006529E"/>
    <w:rsid w:val="00065A5D"/>
    <w:rsid w:val="00065C1E"/>
    <w:rsid w:val="00066384"/>
    <w:rsid w:val="00067698"/>
    <w:rsid w:val="0007026B"/>
    <w:rsid w:val="000703DC"/>
    <w:rsid w:val="00070574"/>
    <w:rsid w:val="00071DC8"/>
    <w:rsid w:val="0007324E"/>
    <w:rsid w:val="0007479D"/>
    <w:rsid w:val="000749F1"/>
    <w:rsid w:val="00075070"/>
    <w:rsid w:val="00075995"/>
    <w:rsid w:val="00076E75"/>
    <w:rsid w:val="00080629"/>
    <w:rsid w:val="00081130"/>
    <w:rsid w:val="00082D22"/>
    <w:rsid w:val="00082EEF"/>
    <w:rsid w:val="00083BC1"/>
    <w:rsid w:val="00084B7D"/>
    <w:rsid w:val="000850C2"/>
    <w:rsid w:val="0008596B"/>
    <w:rsid w:val="000905C2"/>
    <w:rsid w:val="00091B9C"/>
    <w:rsid w:val="00092A26"/>
    <w:rsid w:val="0009315A"/>
    <w:rsid w:val="00093514"/>
    <w:rsid w:val="00093AD5"/>
    <w:rsid w:val="000974AB"/>
    <w:rsid w:val="00097D23"/>
    <w:rsid w:val="000A3C1F"/>
    <w:rsid w:val="000A6693"/>
    <w:rsid w:val="000A6AE9"/>
    <w:rsid w:val="000A6D78"/>
    <w:rsid w:val="000A7068"/>
    <w:rsid w:val="000A796E"/>
    <w:rsid w:val="000B00B2"/>
    <w:rsid w:val="000B0217"/>
    <w:rsid w:val="000B0F1E"/>
    <w:rsid w:val="000B1784"/>
    <w:rsid w:val="000B2A7F"/>
    <w:rsid w:val="000B2CFA"/>
    <w:rsid w:val="000B30DF"/>
    <w:rsid w:val="000B3C3A"/>
    <w:rsid w:val="000B5040"/>
    <w:rsid w:val="000B54BF"/>
    <w:rsid w:val="000B65BE"/>
    <w:rsid w:val="000B71C1"/>
    <w:rsid w:val="000B75A3"/>
    <w:rsid w:val="000B7D1A"/>
    <w:rsid w:val="000B7DB6"/>
    <w:rsid w:val="000C0F6C"/>
    <w:rsid w:val="000C1770"/>
    <w:rsid w:val="000C2816"/>
    <w:rsid w:val="000C2AB3"/>
    <w:rsid w:val="000C2B11"/>
    <w:rsid w:val="000C2B45"/>
    <w:rsid w:val="000C2DE9"/>
    <w:rsid w:val="000C38A9"/>
    <w:rsid w:val="000C4808"/>
    <w:rsid w:val="000C5F53"/>
    <w:rsid w:val="000C612A"/>
    <w:rsid w:val="000C6761"/>
    <w:rsid w:val="000C67D9"/>
    <w:rsid w:val="000D19B3"/>
    <w:rsid w:val="000D41C2"/>
    <w:rsid w:val="000D4C46"/>
    <w:rsid w:val="000D4E3D"/>
    <w:rsid w:val="000D520D"/>
    <w:rsid w:val="000D5744"/>
    <w:rsid w:val="000D5E21"/>
    <w:rsid w:val="000D66A2"/>
    <w:rsid w:val="000D6E79"/>
    <w:rsid w:val="000D77BB"/>
    <w:rsid w:val="000D7FFA"/>
    <w:rsid w:val="000E05B1"/>
    <w:rsid w:val="000E153E"/>
    <w:rsid w:val="000E2C14"/>
    <w:rsid w:val="000E3355"/>
    <w:rsid w:val="000E3AD1"/>
    <w:rsid w:val="000E3FE7"/>
    <w:rsid w:val="000E59DB"/>
    <w:rsid w:val="000F19D9"/>
    <w:rsid w:val="000F1A42"/>
    <w:rsid w:val="000F2A58"/>
    <w:rsid w:val="000F2E97"/>
    <w:rsid w:val="000F3143"/>
    <w:rsid w:val="000F3451"/>
    <w:rsid w:val="000F4125"/>
    <w:rsid w:val="000F5CF2"/>
    <w:rsid w:val="000F6538"/>
    <w:rsid w:val="000F66C3"/>
    <w:rsid w:val="000F6BE0"/>
    <w:rsid w:val="000F6D41"/>
    <w:rsid w:val="000F78E3"/>
    <w:rsid w:val="000F7EF9"/>
    <w:rsid w:val="00102137"/>
    <w:rsid w:val="00102318"/>
    <w:rsid w:val="001035BD"/>
    <w:rsid w:val="001036F7"/>
    <w:rsid w:val="00103B32"/>
    <w:rsid w:val="0010423E"/>
    <w:rsid w:val="00104547"/>
    <w:rsid w:val="00104FBD"/>
    <w:rsid w:val="0010545E"/>
    <w:rsid w:val="0010573F"/>
    <w:rsid w:val="00105927"/>
    <w:rsid w:val="001061D7"/>
    <w:rsid w:val="0010649F"/>
    <w:rsid w:val="00106791"/>
    <w:rsid w:val="00106FCA"/>
    <w:rsid w:val="00107936"/>
    <w:rsid w:val="00110583"/>
    <w:rsid w:val="0011164D"/>
    <w:rsid w:val="00112984"/>
    <w:rsid w:val="00112ED2"/>
    <w:rsid w:val="00113DF7"/>
    <w:rsid w:val="001148A6"/>
    <w:rsid w:val="00115502"/>
    <w:rsid w:val="001159E4"/>
    <w:rsid w:val="00116665"/>
    <w:rsid w:val="00116DFA"/>
    <w:rsid w:val="00117360"/>
    <w:rsid w:val="00117484"/>
    <w:rsid w:val="00117CC9"/>
    <w:rsid w:val="00120B0B"/>
    <w:rsid w:val="0012180B"/>
    <w:rsid w:val="001218D4"/>
    <w:rsid w:val="00122AFA"/>
    <w:rsid w:val="001238D1"/>
    <w:rsid w:val="001265EB"/>
    <w:rsid w:val="00126CAA"/>
    <w:rsid w:val="00127338"/>
    <w:rsid w:val="00127CFA"/>
    <w:rsid w:val="00130120"/>
    <w:rsid w:val="001305A4"/>
    <w:rsid w:val="00131E67"/>
    <w:rsid w:val="001324AF"/>
    <w:rsid w:val="0013250F"/>
    <w:rsid w:val="001327D4"/>
    <w:rsid w:val="001334B3"/>
    <w:rsid w:val="0013410B"/>
    <w:rsid w:val="00134783"/>
    <w:rsid w:val="00134ABB"/>
    <w:rsid w:val="00137AD7"/>
    <w:rsid w:val="00137D98"/>
    <w:rsid w:val="0014012A"/>
    <w:rsid w:val="00140210"/>
    <w:rsid w:val="00140258"/>
    <w:rsid w:val="00141847"/>
    <w:rsid w:val="00142098"/>
    <w:rsid w:val="00142FFB"/>
    <w:rsid w:val="001431F1"/>
    <w:rsid w:val="001433B7"/>
    <w:rsid w:val="00143540"/>
    <w:rsid w:val="00143D92"/>
    <w:rsid w:val="0014509E"/>
    <w:rsid w:val="00145877"/>
    <w:rsid w:val="001472E7"/>
    <w:rsid w:val="00150216"/>
    <w:rsid w:val="00150795"/>
    <w:rsid w:val="0015141B"/>
    <w:rsid w:val="0015152A"/>
    <w:rsid w:val="00153096"/>
    <w:rsid w:val="001539F8"/>
    <w:rsid w:val="00153C99"/>
    <w:rsid w:val="0015485D"/>
    <w:rsid w:val="00154980"/>
    <w:rsid w:val="001561E8"/>
    <w:rsid w:val="00156368"/>
    <w:rsid w:val="001600BB"/>
    <w:rsid w:val="00160A88"/>
    <w:rsid w:val="001616ED"/>
    <w:rsid w:val="00162169"/>
    <w:rsid w:val="001626B9"/>
    <w:rsid w:val="00162983"/>
    <w:rsid w:val="00162992"/>
    <w:rsid w:val="00163389"/>
    <w:rsid w:val="00163822"/>
    <w:rsid w:val="001639A5"/>
    <w:rsid w:val="00163F52"/>
    <w:rsid w:val="0016525E"/>
    <w:rsid w:val="00165786"/>
    <w:rsid w:val="001657EB"/>
    <w:rsid w:val="00166458"/>
    <w:rsid w:val="0016700D"/>
    <w:rsid w:val="001673C7"/>
    <w:rsid w:val="00167CED"/>
    <w:rsid w:val="001700EF"/>
    <w:rsid w:val="0017063B"/>
    <w:rsid w:val="00171210"/>
    <w:rsid w:val="0017250A"/>
    <w:rsid w:val="00172D5D"/>
    <w:rsid w:val="001731CD"/>
    <w:rsid w:val="0017372A"/>
    <w:rsid w:val="00173BF1"/>
    <w:rsid w:val="00174F6A"/>
    <w:rsid w:val="0017699D"/>
    <w:rsid w:val="00176D45"/>
    <w:rsid w:val="001777C4"/>
    <w:rsid w:val="00180092"/>
    <w:rsid w:val="001819E1"/>
    <w:rsid w:val="00183846"/>
    <w:rsid w:val="00183F71"/>
    <w:rsid w:val="00184704"/>
    <w:rsid w:val="001854B7"/>
    <w:rsid w:val="0018556F"/>
    <w:rsid w:val="00186C56"/>
    <w:rsid w:val="0018754C"/>
    <w:rsid w:val="0019091A"/>
    <w:rsid w:val="001909FF"/>
    <w:rsid w:val="001923BB"/>
    <w:rsid w:val="00192469"/>
    <w:rsid w:val="00193036"/>
    <w:rsid w:val="00193CF4"/>
    <w:rsid w:val="00193F0F"/>
    <w:rsid w:val="001941C2"/>
    <w:rsid w:val="001945A7"/>
    <w:rsid w:val="00195069"/>
    <w:rsid w:val="0019539B"/>
    <w:rsid w:val="001954A6"/>
    <w:rsid w:val="001968C4"/>
    <w:rsid w:val="0019708D"/>
    <w:rsid w:val="0019749D"/>
    <w:rsid w:val="00197566"/>
    <w:rsid w:val="001A03CE"/>
    <w:rsid w:val="001A05B2"/>
    <w:rsid w:val="001A0D5A"/>
    <w:rsid w:val="001A0EF6"/>
    <w:rsid w:val="001A1B59"/>
    <w:rsid w:val="001A1BF6"/>
    <w:rsid w:val="001A2586"/>
    <w:rsid w:val="001A34F2"/>
    <w:rsid w:val="001A3818"/>
    <w:rsid w:val="001A3B55"/>
    <w:rsid w:val="001A3C47"/>
    <w:rsid w:val="001A42D2"/>
    <w:rsid w:val="001A6368"/>
    <w:rsid w:val="001A65AE"/>
    <w:rsid w:val="001A65BE"/>
    <w:rsid w:val="001A6724"/>
    <w:rsid w:val="001A6808"/>
    <w:rsid w:val="001B00E1"/>
    <w:rsid w:val="001B0460"/>
    <w:rsid w:val="001B0A52"/>
    <w:rsid w:val="001B11AF"/>
    <w:rsid w:val="001B3A01"/>
    <w:rsid w:val="001B3AE0"/>
    <w:rsid w:val="001B4E0A"/>
    <w:rsid w:val="001B5249"/>
    <w:rsid w:val="001B534D"/>
    <w:rsid w:val="001B54E7"/>
    <w:rsid w:val="001B5C95"/>
    <w:rsid w:val="001B5E1C"/>
    <w:rsid w:val="001B601B"/>
    <w:rsid w:val="001B639D"/>
    <w:rsid w:val="001B7172"/>
    <w:rsid w:val="001B723C"/>
    <w:rsid w:val="001B73AF"/>
    <w:rsid w:val="001B7480"/>
    <w:rsid w:val="001B76AD"/>
    <w:rsid w:val="001B77AA"/>
    <w:rsid w:val="001B7B69"/>
    <w:rsid w:val="001C1D0D"/>
    <w:rsid w:val="001C24F5"/>
    <w:rsid w:val="001C2CAD"/>
    <w:rsid w:val="001C2EDD"/>
    <w:rsid w:val="001C3279"/>
    <w:rsid w:val="001C4DB5"/>
    <w:rsid w:val="001C50F2"/>
    <w:rsid w:val="001C550D"/>
    <w:rsid w:val="001C6038"/>
    <w:rsid w:val="001C640D"/>
    <w:rsid w:val="001C6E0E"/>
    <w:rsid w:val="001C70C2"/>
    <w:rsid w:val="001C711A"/>
    <w:rsid w:val="001C7564"/>
    <w:rsid w:val="001C7C2F"/>
    <w:rsid w:val="001C7CDF"/>
    <w:rsid w:val="001D1318"/>
    <w:rsid w:val="001D195E"/>
    <w:rsid w:val="001D2106"/>
    <w:rsid w:val="001D266B"/>
    <w:rsid w:val="001D29C9"/>
    <w:rsid w:val="001D2A49"/>
    <w:rsid w:val="001D2B88"/>
    <w:rsid w:val="001D2C15"/>
    <w:rsid w:val="001D35A7"/>
    <w:rsid w:val="001D3AAF"/>
    <w:rsid w:val="001D42D9"/>
    <w:rsid w:val="001D4C14"/>
    <w:rsid w:val="001D55F9"/>
    <w:rsid w:val="001D619A"/>
    <w:rsid w:val="001D73B9"/>
    <w:rsid w:val="001D7B22"/>
    <w:rsid w:val="001E1367"/>
    <w:rsid w:val="001E1931"/>
    <w:rsid w:val="001E2941"/>
    <w:rsid w:val="001E3191"/>
    <w:rsid w:val="001E34BB"/>
    <w:rsid w:val="001E41F6"/>
    <w:rsid w:val="001E4349"/>
    <w:rsid w:val="001E4351"/>
    <w:rsid w:val="001E4F8A"/>
    <w:rsid w:val="001E4FE3"/>
    <w:rsid w:val="001E5088"/>
    <w:rsid w:val="001E53B6"/>
    <w:rsid w:val="001E647F"/>
    <w:rsid w:val="001E701E"/>
    <w:rsid w:val="001F01DB"/>
    <w:rsid w:val="001F0B0B"/>
    <w:rsid w:val="001F0DF3"/>
    <w:rsid w:val="001F165B"/>
    <w:rsid w:val="001F177C"/>
    <w:rsid w:val="001F1A85"/>
    <w:rsid w:val="001F1B25"/>
    <w:rsid w:val="001F2071"/>
    <w:rsid w:val="001F3A4A"/>
    <w:rsid w:val="001F3DEF"/>
    <w:rsid w:val="001F4588"/>
    <w:rsid w:val="001F4B60"/>
    <w:rsid w:val="001F52BC"/>
    <w:rsid w:val="001F73DB"/>
    <w:rsid w:val="0020009D"/>
    <w:rsid w:val="002009F8"/>
    <w:rsid w:val="00201C54"/>
    <w:rsid w:val="00201F58"/>
    <w:rsid w:val="00202A3E"/>
    <w:rsid w:val="00202B2F"/>
    <w:rsid w:val="00202B95"/>
    <w:rsid w:val="00203D25"/>
    <w:rsid w:val="00204389"/>
    <w:rsid w:val="0020475C"/>
    <w:rsid w:val="00205013"/>
    <w:rsid w:val="00205981"/>
    <w:rsid w:val="00206030"/>
    <w:rsid w:val="002066F9"/>
    <w:rsid w:val="0020679B"/>
    <w:rsid w:val="0021017C"/>
    <w:rsid w:val="002106D9"/>
    <w:rsid w:val="002109B4"/>
    <w:rsid w:val="002138E9"/>
    <w:rsid w:val="00214432"/>
    <w:rsid w:val="00214A29"/>
    <w:rsid w:val="00214F1C"/>
    <w:rsid w:val="00214FC4"/>
    <w:rsid w:val="002151B2"/>
    <w:rsid w:val="0021547C"/>
    <w:rsid w:val="002158DC"/>
    <w:rsid w:val="002159A3"/>
    <w:rsid w:val="00216B22"/>
    <w:rsid w:val="00217295"/>
    <w:rsid w:val="002204F5"/>
    <w:rsid w:val="00220F7D"/>
    <w:rsid w:val="00222542"/>
    <w:rsid w:val="00222625"/>
    <w:rsid w:val="0022273F"/>
    <w:rsid w:val="00222927"/>
    <w:rsid w:val="00222D22"/>
    <w:rsid w:val="002230F2"/>
    <w:rsid w:val="00223D0E"/>
    <w:rsid w:val="00225285"/>
    <w:rsid w:val="00225C46"/>
    <w:rsid w:val="00226CB0"/>
    <w:rsid w:val="002270DA"/>
    <w:rsid w:val="00230322"/>
    <w:rsid w:val="002308D0"/>
    <w:rsid w:val="00231813"/>
    <w:rsid w:val="00232C2A"/>
    <w:rsid w:val="00232EA2"/>
    <w:rsid w:val="00232F98"/>
    <w:rsid w:val="0023308C"/>
    <w:rsid w:val="00234135"/>
    <w:rsid w:val="002342A2"/>
    <w:rsid w:val="002352FF"/>
    <w:rsid w:val="00235709"/>
    <w:rsid w:val="00236255"/>
    <w:rsid w:val="00236682"/>
    <w:rsid w:val="002374F2"/>
    <w:rsid w:val="00237EFB"/>
    <w:rsid w:val="00240677"/>
    <w:rsid w:val="00241AF4"/>
    <w:rsid w:val="00242198"/>
    <w:rsid w:val="00242B9A"/>
    <w:rsid w:val="00242C57"/>
    <w:rsid w:val="00243271"/>
    <w:rsid w:val="002433BC"/>
    <w:rsid w:val="002437F2"/>
    <w:rsid w:val="00244209"/>
    <w:rsid w:val="002448A5"/>
    <w:rsid w:val="0024628E"/>
    <w:rsid w:val="00247A14"/>
    <w:rsid w:val="00250363"/>
    <w:rsid w:val="00250A66"/>
    <w:rsid w:val="002511CB"/>
    <w:rsid w:val="0025182D"/>
    <w:rsid w:val="00251982"/>
    <w:rsid w:val="00251CE8"/>
    <w:rsid w:val="00252618"/>
    <w:rsid w:val="00252706"/>
    <w:rsid w:val="00252B24"/>
    <w:rsid w:val="00253797"/>
    <w:rsid w:val="00253F57"/>
    <w:rsid w:val="0025462F"/>
    <w:rsid w:val="002557A8"/>
    <w:rsid w:val="00255A37"/>
    <w:rsid w:val="00255E44"/>
    <w:rsid w:val="00260FF7"/>
    <w:rsid w:val="00261C9E"/>
    <w:rsid w:val="002626D6"/>
    <w:rsid w:val="002633EA"/>
    <w:rsid w:val="0026354E"/>
    <w:rsid w:val="0026406E"/>
    <w:rsid w:val="002642E6"/>
    <w:rsid w:val="00264F48"/>
    <w:rsid w:val="0026698B"/>
    <w:rsid w:val="00267430"/>
    <w:rsid w:val="00267B03"/>
    <w:rsid w:val="00267F22"/>
    <w:rsid w:val="00271203"/>
    <w:rsid w:val="00272E84"/>
    <w:rsid w:val="002733C7"/>
    <w:rsid w:val="00273812"/>
    <w:rsid w:val="00273E08"/>
    <w:rsid w:val="00276ECD"/>
    <w:rsid w:val="00277024"/>
    <w:rsid w:val="002773CA"/>
    <w:rsid w:val="00277C78"/>
    <w:rsid w:val="00277CBC"/>
    <w:rsid w:val="00277D08"/>
    <w:rsid w:val="00280C84"/>
    <w:rsid w:val="002816C0"/>
    <w:rsid w:val="00282184"/>
    <w:rsid w:val="0028356B"/>
    <w:rsid w:val="00283939"/>
    <w:rsid w:val="00284D6A"/>
    <w:rsid w:val="00285225"/>
    <w:rsid w:val="002858D6"/>
    <w:rsid w:val="00285C8A"/>
    <w:rsid w:val="002868C1"/>
    <w:rsid w:val="002871B5"/>
    <w:rsid w:val="0028726A"/>
    <w:rsid w:val="002874EB"/>
    <w:rsid w:val="00287CE6"/>
    <w:rsid w:val="0029220B"/>
    <w:rsid w:val="002938FB"/>
    <w:rsid w:val="00293C70"/>
    <w:rsid w:val="0029667E"/>
    <w:rsid w:val="00296EEB"/>
    <w:rsid w:val="00297FBB"/>
    <w:rsid w:val="002A0346"/>
    <w:rsid w:val="002A0B38"/>
    <w:rsid w:val="002A0D10"/>
    <w:rsid w:val="002A182D"/>
    <w:rsid w:val="002A1D35"/>
    <w:rsid w:val="002A22F8"/>
    <w:rsid w:val="002A2787"/>
    <w:rsid w:val="002A2B4A"/>
    <w:rsid w:val="002A2D7E"/>
    <w:rsid w:val="002A31B8"/>
    <w:rsid w:val="002A4734"/>
    <w:rsid w:val="002A5440"/>
    <w:rsid w:val="002A6215"/>
    <w:rsid w:val="002A6674"/>
    <w:rsid w:val="002A67DB"/>
    <w:rsid w:val="002A68BF"/>
    <w:rsid w:val="002B0F7F"/>
    <w:rsid w:val="002B15CF"/>
    <w:rsid w:val="002B226B"/>
    <w:rsid w:val="002B2388"/>
    <w:rsid w:val="002B2802"/>
    <w:rsid w:val="002B3A81"/>
    <w:rsid w:val="002B3BBB"/>
    <w:rsid w:val="002B3CA8"/>
    <w:rsid w:val="002B3D22"/>
    <w:rsid w:val="002B3F9F"/>
    <w:rsid w:val="002B41DC"/>
    <w:rsid w:val="002B44FE"/>
    <w:rsid w:val="002B45DA"/>
    <w:rsid w:val="002B4D76"/>
    <w:rsid w:val="002B5318"/>
    <w:rsid w:val="002B5D6A"/>
    <w:rsid w:val="002B6F00"/>
    <w:rsid w:val="002C0FB9"/>
    <w:rsid w:val="002C1F1D"/>
    <w:rsid w:val="002C21C6"/>
    <w:rsid w:val="002C2217"/>
    <w:rsid w:val="002C2960"/>
    <w:rsid w:val="002C2D2F"/>
    <w:rsid w:val="002C3D78"/>
    <w:rsid w:val="002C50E3"/>
    <w:rsid w:val="002C5315"/>
    <w:rsid w:val="002C57C4"/>
    <w:rsid w:val="002C5C60"/>
    <w:rsid w:val="002C6798"/>
    <w:rsid w:val="002D112A"/>
    <w:rsid w:val="002D3CE0"/>
    <w:rsid w:val="002D3D99"/>
    <w:rsid w:val="002D4045"/>
    <w:rsid w:val="002D4ED2"/>
    <w:rsid w:val="002D50D4"/>
    <w:rsid w:val="002D514F"/>
    <w:rsid w:val="002D67BC"/>
    <w:rsid w:val="002D6929"/>
    <w:rsid w:val="002D757B"/>
    <w:rsid w:val="002E031E"/>
    <w:rsid w:val="002E07CC"/>
    <w:rsid w:val="002E0DFD"/>
    <w:rsid w:val="002E16CF"/>
    <w:rsid w:val="002E2086"/>
    <w:rsid w:val="002E2439"/>
    <w:rsid w:val="002E3E28"/>
    <w:rsid w:val="002E42A8"/>
    <w:rsid w:val="002E4435"/>
    <w:rsid w:val="002E5997"/>
    <w:rsid w:val="002E6194"/>
    <w:rsid w:val="002E6669"/>
    <w:rsid w:val="002E689A"/>
    <w:rsid w:val="002F0596"/>
    <w:rsid w:val="002F2FCB"/>
    <w:rsid w:val="002F314D"/>
    <w:rsid w:val="002F4A11"/>
    <w:rsid w:val="002F6671"/>
    <w:rsid w:val="003007AA"/>
    <w:rsid w:val="00301EDD"/>
    <w:rsid w:val="003023D8"/>
    <w:rsid w:val="00303138"/>
    <w:rsid w:val="003046B4"/>
    <w:rsid w:val="00305AC9"/>
    <w:rsid w:val="00305C34"/>
    <w:rsid w:val="00305FE1"/>
    <w:rsid w:val="003065F9"/>
    <w:rsid w:val="00306D12"/>
    <w:rsid w:val="00310396"/>
    <w:rsid w:val="0031056B"/>
    <w:rsid w:val="003105D2"/>
    <w:rsid w:val="00310744"/>
    <w:rsid w:val="00310BC3"/>
    <w:rsid w:val="00310CF8"/>
    <w:rsid w:val="00311807"/>
    <w:rsid w:val="003120A2"/>
    <w:rsid w:val="0031237B"/>
    <w:rsid w:val="00312572"/>
    <w:rsid w:val="003137FC"/>
    <w:rsid w:val="00314189"/>
    <w:rsid w:val="00315CE9"/>
    <w:rsid w:val="0031654E"/>
    <w:rsid w:val="0031664E"/>
    <w:rsid w:val="0031733A"/>
    <w:rsid w:val="00320A14"/>
    <w:rsid w:val="00320A92"/>
    <w:rsid w:val="00320DAA"/>
    <w:rsid w:val="00320FFB"/>
    <w:rsid w:val="00321290"/>
    <w:rsid w:val="00321FC3"/>
    <w:rsid w:val="00323957"/>
    <w:rsid w:val="00325DC4"/>
    <w:rsid w:val="0032618E"/>
    <w:rsid w:val="00326AE1"/>
    <w:rsid w:val="00326E60"/>
    <w:rsid w:val="00330031"/>
    <w:rsid w:val="00330521"/>
    <w:rsid w:val="0033068C"/>
    <w:rsid w:val="00330DC8"/>
    <w:rsid w:val="00331674"/>
    <w:rsid w:val="0033228B"/>
    <w:rsid w:val="003325DF"/>
    <w:rsid w:val="00332C97"/>
    <w:rsid w:val="003336A9"/>
    <w:rsid w:val="00333C66"/>
    <w:rsid w:val="0033419F"/>
    <w:rsid w:val="003357B9"/>
    <w:rsid w:val="00335A56"/>
    <w:rsid w:val="003364FB"/>
    <w:rsid w:val="00336FA6"/>
    <w:rsid w:val="00337026"/>
    <w:rsid w:val="0034025C"/>
    <w:rsid w:val="00342741"/>
    <w:rsid w:val="0034373B"/>
    <w:rsid w:val="0034396F"/>
    <w:rsid w:val="00344965"/>
    <w:rsid w:val="00345B52"/>
    <w:rsid w:val="00346623"/>
    <w:rsid w:val="003467A9"/>
    <w:rsid w:val="00346D87"/>
    <w:rsid w:val="00346E9B"/>
    <w:rsid w:val="00346F75"/>
    <w:rsid w:val="00351E86"/>
    <w:rsid w:val="00352426"/>
    <w:rsid w:val="00352C2C"/>
    <w:rsid w:val="00352EE1"/>
    <w:rsid w:val="00354F9A"/>
    <w:rsid w:val="00355BF7"/>
    <w:rsid w:val="00356C7B"/>
    <w:rsid w:val="00356F68"/>
    <w:rsid w:val="00357296"/>
    <w:rsid w:val="00357DB6"/>
    <w:rsid w:val="00357F2C"/>
    <w:rsid w:val="0036207D"/>
    <w:rsid w:val="00362145"/>
    <w:rsid w:val="0036317D"/>
    <w:rsid w:val="00363E97"/>
    <w:rsid w:val="003656BE"/>
    <w:rsid w:val="0036594A"/>
    <w:rsid w:val="00365EBD"/>
    <w:rsid w:val="003670A5"/>
    <w:rsid w:val="00370DD9"/>
    <w:rsid w:val="00371007"/>
    <w:rsid w:val="00372AB0"/>
    <w:rsid w:val="00373345"/>
    <w:rsid w:val="00373888"/>
    <w:rsid w:val="00373CB2"/>
    <w:rsid w:val="00375131"/>
    <w:rsid w:val="00375301"/>
    <w:rsid w:val="00375CF2"/>
    <w:rsid w:val="00380EBD"/>
    <w:rsid w:val="00382433"/>
    <w:rsid w:val="003833E4"/>
    <w:rsid w:val="00383A64"/>
    <w:rsid w:val="003842FD"/>
    <w:rsid w:val="00384302"/>
    <w:rsid w:val="00384E17"/>
    <w:rsid w:val="00385083"/>
    <w:rsid w:val="003853A0"/>
    <w:rsid w:val="00385CAB"/>
    <w:rsid w:val="003900AE"/>
    <w:rsid w:val="00391791"/>
    <w:rsid w:val="0039257D"/>
    <w:rsid w:val="00393288"/>
    <w:rsid w:val="0039366D"/>
    <w:rsid w:val="00393A3B"/>
    <w:rsid w:val="00393EDC"/>
    <w:rsid w:val="00394C36"/>
    <w:rsid w:val="00394FD1"/>
    <w:rsid w:val="00396050"/>
    <w:rsid w:val="00396DA3"/>
    <w:rsid w:val="003975E2"/>
    <w:rsid w:val="00397BDC"/>
    <w:rsid w:val="00397DF7"/>
    <w:rsid w:val="00397ECA"/>
    <w:rsid w:val="003A0B47"/>
    <w:rsid w:val="003A2142"/>
    <w:rsid w:val="003A2869"/>
    <w:rsid w:val="003A3631"/>
    <w:rsid w:val="003A40A3"/>
    <w:rsid w:val="003A4F68"/>
    <w:rsid w:val="003A5101"/>
    <w:rsid w:val="003A571F"/>
    <w:rsid w:val="003A615C"/>
    <w:rsid w:val="003A6752"/>
    <w:rsid w:val="003A79EC"/>
    <w:rsid w:val="003A7E9E"/>
    <w:rsid w:val="003B0B32"/>
    <w:rsid w:val="003B2248"/>
    <w:rsid w:val="003B2FFA"/>
    <w:rsid w:val="003B370E"/>
    <w:rsid w:val="003B399B"/>
    <w:rsid w:val="003B500D"/>
    <w:rsid w:val="003B5A6F"/>
    <w:rsid w:val="003B6742"/>
    <w:rsid w:val="003B716F"/>
    <w:rsid w:val="003B7486"/>
    <w:rsid w:val="003B7847"/>
    <w:rsid w:val="003C06FF"/>
    <w:rsid w:val="003C0C67"/>
    <w:rsid w:val="003C0FBE"/>
    <w:rsid w:val="003C4805"/>
    <w:rsid w:val="003C5D04"/>
    <w:rsid w:val="003C6229"/>
    <w:rsid w:val="003C67F7"/>
    <w:rsid w:val="003C703C"/>
    <w:rsid w:val="003C77A4"/>
    <w:rsid w:val="003D1007"/>
    <w:rsid w:val="003D1383"/>
    <w:rsid w:val="003D212A"/>
    <w:rsid w:val="003D32DB"/>
    <w:rsid w:val="003D3EEC"/>
    <w:rsid w:val="003D48CB"/>
    <w:rsid w:val="003D4BA2"/>
    <w:rsid w:val="003D6379"/>
    <w:rsid w:val="003D6639"/>
    <w:rsid w:val="003D71B6"/>
    <w:rsid w:val="003D79A2"/>
    <w:rsid w:val="003E06AC"/>
    <w:rsid w:val="003E12FC"/>
    <w:rsid w:val="003E1639"/>
    <w:rsid w:val="003E3258"/>
    <w:rsid w:val="003E3E3A"/>
    <w:rsid w:val="003E45F0"/>
    <w:rsid w:val="003E53D7"/>
    <w:rsid w:val="003E5D55"/>
    <w:rsid w:val="003E5DBF"/>
    <w:rsid w:val="003E6BC0"/>
    <w:rsid w:val="003E762B"/>
    <w:rsid w:val="003E78FE"/>
    <w:rsid w:val="003F02E7"/>
    <w:rsid w:val="003F0327"/>
    <w:rsid w:val="003F2C8A"/>
    <w:rsid w:val="003F3DC8"/>
    <w:rsid w:val="003F4475"/>
    <w:rsid w:val="003F5E16"/>
    <w:rsid w:val="003F63CE"/>
    <w:rsid w:val="003F768C"/>
    <w:rsid w:val="003F7805"/>
    <w:rsid w:val="003F7EA9"/>
    <w:rsid w:val="0040016F"/>
    <w:rsid w:val="00400570"/>
    <w:rsid w:val="00400D00"/>
    <w:rsid w:val="00400DBB"/>
    <w:rsid w:val="0040152B"/>
    <w:rsid w:val="004019F9"/>
    <w:rsid w:val="00401D96"/>
    <w:rsid w:val="004028EB"/>
    <w:rsid w:val="00402DC5"/>
    <w:rsid w:val="0040384D"/>
    <w:rsid w:val="00404656"/>
    <w:rsid w:val="00404944"/>
    <w:rsid w:val="004062A5"/>
    <w:rsid w:val="00406B17"/>
    <w:rsid w:val="004075AC"/>
    <w:rsid w:val="0040774D"/>
    <w:rsid w:val="00410697"/>
    <w:rsid w:val="00410F25"/>
    <w:rsid w:val="00412B99"/>
    <w:rsid w:val="00413279"/>
    <w:rsid w:val="00413F3D"/>
    <w:rsid w:val="00414D68"/>
    <w:rsid w:val="00414DD9"/>
    <w:rsid w:val="0041587B"/>
    <w:rsid w:val="00415C6E"/>
    <w:rsid w:val="00416210"/>
    <w:rsid w:val="0041678E"/>
    <w:rsid w:val="00416B9E"/>
    <w:rsid w:val="004178F7"/>
    <w:rsid w:val="00417A65"/>
    <w:rsid w:val="00420C22"/>
    <w:rsid w:val="00420FF5"/>
    <w:rsid w:val="00422EFB"/>
    <w:rsid w:val="00423E25"/>
    <w:rsid w:val="00424286"/>
    <w:rsid w:val="00424E8B"/>
    <w:rsid w:val="004250D3"/>
    <w:rsid w:val="004273B4"/>
    <w:rsid w:val="00432559"/>
    <w:rsid w:val="00432944"/>
    <w:rsid w:val="00433222"/>
    <w:rsid w:val="00433D61"/>
    <w:rsid w:val="00434A10"/>
    <w:rsid w:val="00434A25"/>
    <w:rsid w:val="004369B4"/>
    <w:rsid w:val="00436D67"/>
    <w:rsid w:val="004374C4"/>
    <w:rsid w:val="004378FC"/>
    <w:rsid w:val="00440CD8"/>
    <w:rsid w:val="004413C6"/>
    <w:rsid w:val="004415F5"/>
    <w:rsid w:val="00442805"/>
    <w:rsid w:val="00442B8A"/>
    <w:rsid w:val="00444802"/>
    <w:rsid w:val="00444C6D"/>
    <w:rsid w:val="00445E83"/>
    <w:rsid w:val="00446730"/>
    <w:rsid w:val="00446BF2"/>
    <w:rsid w:val="00446D5F"/>
    <w:rsid w:val="00450C45"/>
    <w:rsid w:val="00450C74"/>
    <w:rsid w:val="00451DA4"/>
    <w:rsid w:val="00451F15"/>
    <w:rsid w:val="00452463"/>
    <w:rsid w:val="004548CA"/>
    <w:rsid w:val="00455053"/>
    <w:rsid w:val="004554C5"/>
    <w:rsid w:val="00455EAD"/>
    <w:rsid w:val="004562CA"/>
    <w:rsid w:val="0045632C"/>
    <w:rsid w:val="004569DE"/>
    <w:rsid w:val="004574A9"/>
    <w:rsid w:val="00461478"/>
    <w:rsid w:val="00461E7C"/>
    <w:rsid w:val="00462F08"/>
    <w:rsid w:val="00463569"/>
    <w:rsid w:val="00463F64"/>
    <w:rsid w:val="0046542C"/>
    <w:rsid w:val="00465456"/>
    <w:rsid w:val="00465771"/>
    <w:rsid w:val="00465B46"/>
    <w:rsid w:val="0047029F"/>
    <w:rsid w:val="00471A88"/>
    <w:rsid w:val="00471F4A"/>
    <w:rsid w:val="00473246"/>
    <w:rsid w:val="004755CF"/>
    <w:rsid w:val="0047731D"/>
    <w:rsid w:val="00477731"/>
    <w:rsid w:val="004778E3"/>
    <w:rsid w:val="00477FE6"/>
    <w:rsid w:val="00481D6A"/>
    <w:rsid w:val="00482422"/>
    <w:rsid w:val="00483020"/>
    <w:rsid w:val="004834FA"/>
    <w:rsid w:val="00483EB6"/>
    <w:rsid w:val="004841FB"/>
    <w:rsid w:val="00484DA4"/>
    <w:rsid w:val="00485373"/>
    <w:rsid w:val="00485A61"/>
    <w:rsid w:val="004862B2"/>
    <w:rsid w:val="004865BA"/>
    <w:rsid w:val="004865D1"/>
    <w:rsid w:val="00486ACB"/>
    <w:rsid w:val="00486D9D"/>
    <w:rsid w:val="004875C7"/>
    <w:rsid w:val="004906B9"/>
    <w:rsid w:val="00490978"/>
    <w:rsid w:val="00491783"/>
    <w:rsid w:val="00493A62"/>
    <w:rsid w:val="004943A1"/>
    <w:rsid w:val="004944FB"/>
    <w:rsid w:val="004951F7"/>
    <w:rsid w:val="00495340"/>
    <w:rsid w:val="00496309"/>
    <w:rsid w:val="004A0250"/>
    <w:rsid w:val="004A0FF9"/>
    <w:rsid w:val="004A185D"/>
    <w:rsid w:val="004A330E"/>
    <w:rsid w:val="004A36DC"/>
    <w:rsid w:val="004A3C7B"/>
    <w:rsid w:val="004A46B2"/>
    <w:rsid w:val="004A4F52"/>
    <w:rsid w:val="004A6A00"/>
    <w:rsid w:val="004B0196"/>
    <w:rsid w:val="004B285F"/>
    <w:rsid w:val="004B37B4"/>
    <w:rsid w:val="004B3A4E"/>
    <w:rsid w:val="004B3CFE"/>
    <w:rsid w:val="004B47BD"/>
    <w:rsid w:val="004B4D1A"/>
    <w:rsid w:val="004B6139"/>
    <w:rsid w:val="004B6568"/>
    <w:rsid w:val="004B6DB3"/>
    <w:rsid w:val="004B791D"/>
    <w:rsid w:val="004B7B75"/>
    <w:rsid w:val="004B7EE0"/>
    <w:rsid w:val="004C1420"/>
    <w:rsid w:val="004C196A"/>
    <w:rsid w:val="004C20BA"/>
    <w:rsid w:val="004C2352"/>
    <w:rsid w:val="004C4141"/>
    <w:rsid w:val="004C4BAE"/>
    <w:rsid w:val="004C628F"/>
    <w:rsid w:val="004C66AA"/>
    <w:rsid w:val="004C71E4"/>
    <w:rsid w:val="004D0941"/>
    <w:rsid w:val="004D0EAA"/>
    <w:rsid w:val="004D1A4D"/>
    <w:rsid w:val="004D2B3E"/>
    <w:rsid w:val="004D2F77"/>
    <w:rsid w:val="004D3561"/>
    <w:rsid w:val="004D457F"/>
    <w:rsid w:val="004D5E3E"/>
    <w:rsid w:val="004D62B4"/>
    <w:rsid w:val="004D6D1A"/>
    <w:rsid w:val="004D760D"/>
    <w:rsid w:val="004E0B93"/>
    <w:rsid w:val="004E0F91"/>
    <w:rsid w:val="004E1A33"/>
    <w:rsid w:val="004E1BDB"/>
    <w:rsid w:val="004E24FA"/>
    <w:rsid w:val="004E5DFB"/>
    <w:rsid w:val="004E6570"/>
    <w:rsid w:val="004E7153"/>
    <w:rsid w:val="004F01DE"/>
    <w:rsid w:val="004F0205"/>
    <w:rsid w:val="004F030B"/>
    <w:rsid w:val="004F0719"/>
    <w:rsid w:val="004F1B30"/>
    <w:rsid w:val="004F24BF"/>
    <w:rsid w:val="004F25CF"/>
    <w:rsid w:val="004F2A2E"/>
    <w:rsid w:val="004F334E"/>
    <w:rsid w:val="004F41FB"/>
    <w:rsid w:val="004F4F5A"/>
    <w:rsid w:val="004F698F"/>
    <w:rsid w:val="004F6E1A"/>
    <w:rsid w:val="00500663"/>
    <w:rsid w:val="00500DAB"/>
    <w:rsid w:val="005015D7"/>
    <w:rsid w:val="00502485"/>
    <w:rsid w:val="00502CDB"/>
    <w:rsid w:val="0050396F"/>
    <w:rsid w:val="0050398D"/>
    <w:rsid w:val="00504844"/>
    <w:rsid w:val="005049FE"/>
    <w:rsid w:val="005057F9"/>
    <w:rsid w:val="005063C7"/>
    <w:rsid w:val="00506F6E"/>
    <w:rsid w:val="005070E8"/>
    <w:rsid w:val="005073F5"/>
    <w:rsid w:val="00510A40"/>
    <w:rsid w:val="00510E13"/>
    <w:rsid w:val="00510E54"/>
    <w:rsid w:val="00510E92"/>
    <w:rsid w:val="00511184"/>
    <w:rsid w:val="00511534"/>
    <w:rsid w:val="00512329"/>
    <w:rsid w:val="00514A6B"/>
    <w:rsid w:val="005159C9"/>
    <w:rsid w:val="005166FB"/>
    <w:rsid w:val="005167F6"/>
    <w:rsid w:val="00517958"/>
    <w:rsid w:val="005204B7"/>
    <w:rsid w:val="00521660"/>
    <w:rsid w:val="005221AF"/>
    <w:rsid w:val="00526896"/>
    <w:rsid w:val="00527163"/>
    <w:rsid w:val="005272AB"/>
    <w:rsid w:val="00531AAE"/>
    <w:rsid w:val="0053208D"/>
    <w:rsid w:val="005330D3"/>
    <w:rsid w:val="00534857"/>
    <w:rsid w:val="00534AEA"/>
    <w:rsid w:val="0053571C"/>
    <w:rsid w:val="00536AAF"/>
    <w:rsid w:val="00540726"/>
    <w:rsid w:val="005410CD"/>
    <w:rsid w:val="00541B94"/>
    <w:rsid w:val="005428B4"/>
    <w:rsid w:val="00544032"/>
    <w:rsid w:val="00544533"/>
    <w:rsid w:val="00544849"/>
    <w:rsid w:val="005477CD"/>
    <w:rsid w:val="00552814"/>
    <w:rsid w:val="0055295C"/>
    <w:rsid w:val="00554C04"/>
    <w:rsid w:val="00555CBB"/>
    <w:rsid w:val="00555CDE"/>
    <w:rsid w:val="00556527"/>
    <w:rsid w:val="0055700C"/>
    <w:rsid w:val="0055750A"/>
    <w:rsid w:val="005604CC"/>
    <w:rsid w:val="00562254"/>
    <w:rsid w:val="0056241E"/>
    <w:rsid w:val="005624D7"/>
    <w:rsid w:val="0056282A"/>
    <w:rsid w:val="00562CC8"/>
    <w:rsid w:val="00562DC3"/>
    <w:rsid w:val="00563507"/>
    <w:rsid w:val="005651E6"/>
    <w:rsid w:val="00565C6E"/>
    <w:rsid w:val="00566305"/>
    <w:rsid w:val="00567B35"/>
    <w:rsid w:val="005702EF"/>
    <w:rsid w:val="0057083B"/>
    <w:rsid w:val="00570C71"/>
    <w:rsid w:val="005711EC"/>
    <w:rsid w:val="005719F2"/>
    <w:rsid w:val="005723D6"/>
    <w:rsid w:val="0057291D"/>
    <w:rsid w:val="00574511"/>
    <w:rsid w:val="0057460E"/>
    <w:rsid w:val="0057526E"/>
    <w:rsid w:val="00575508"/>
    <w:rsid w:val="00580923"/>
    <w:rsid w:val="00580F7A"/>
    <w:rsid w:val="00581EAA"/>
    <w:rsid w:val="00582169"/>
    <w:rsid w:val="00582CD3"/>
    <w:rsid w:val="00584FC1"/>
    <w:rsid w:val="005867C3"/>
    <w:rsid w:val="00586B3A"/>
    <w:rsid w:val="00590388"/>
    <w:rsid w:val="00590A88"/>
    <w:rsid w:val="00590D9B"/>
    <w:rsid w:val="0059282E"/>
    <w:rsid w:val="0059293D"/>
    <w:rsid w:val="00592CEB"/>
    <w:rsid w:val="00593399"/>
    <w:rsid w:val="0059498D"/>
    <w:rsid w:val="00594A2C"/>
    <w:rsid w:val="00594F03"/>
    <w:rsid w:val="00594F46"/>
    <w:rsid w:val="00595B6A"/>
    <w:rsid w:val="00596057"/>
    <w:rsid w:val="00597154"/>
    <w:rsid w:val="005A0AA8"/>
    <w:rsid w:val="005A1171"/>
    <w:rsid w:val="005A1561"/>
    <w:rsid w:val="005A1A47"/>
    <w:rsid w:val="005A1CE9"/>
    <w:rsid w:val="005A24EF"/>
    <w:rsid w:val="005A2E49"/>
    <w:rsid w:val="005A46F5"/>
    <w:rsid w:val="005A5847"/>
    <w:rsid w:val="005A630E"/>
    <w:rsid w:val="005A7F0A"/>
    <w:rsid w:val="005B0C14"/>
    <w:rsid w:val="005B0D54"/>
    <w:rsid w:val="005B1326"/>
    <w:rsid w:val="005B1B58"/>
    <w:rsid w:val="005B2E19"/>
    <w:rsid w:val="005B476B"/>
    <w:rsid w:val="005B5F15"/>
    <w:rsid w:val="005B6350"/>
    <w:rsid w:val="005B646A"/>
    <w:rsid w:val="005C0134"/>
    <w:rsid w:val="005C0916"/>
    <w:rsid w:val="005C09DE"/>
    <w:rsid w:val="005C19EF"/>
    <w:rsid w:val="005C3662"/>
    <w:rsid w:val="005C4023"/>
    <w:rsid w:val="005C4F33"/>
    <w:rsid w:val="005C5FF0"/>
    <w:rsid w:val="005C700D"/>
    <w:rsid w:val="005C72C1"/>
    <w:rsid w:val="005C786D"/>
    <w:rsid w:val="005D00ED"/>
    <w:rsid w:val="005D065A"/>
    <w:rsid w:val="005D197B"/>
    <w:rsid w:val="005D1D4E"/>
    <w:rsid w:val="005D4B52"/>
    <w:rsid w:val="005D5981"/>
    <w:rsid w:val="005D5DF6"/>
    <w:rsid w:val="005D6021"/>
    <w:rsid w:val="005D765E"/>
    <w:rsid w:val="005E0173"/>
    <w:rsid w:val="005E1024"/>
    <w:rsid w:val="005E2E21"/>
    <w:rsid w:val="005E3154"/>
    <w:rsid w:val="005E3BFF"/>
    <w:rsid w:val="005E3FD0"/>
    <w:rsid w:val="005E5318"/>
    <w:rsid w:val="005E58B1"/>
    <w:rsid w:val="005E718E"/>
    <w:rsid w:val="005E732B"/>
    <w:rsid w:val="005F0B88"/>
    <w:rsid w:val="005F0D2C"/>
    <w:rsid w:val="005F16F6"/>
    <w:rsid w:val="005F21C9"/>
    <w:rsid w:val="005F33F1"/>
    <w:rsid w:val="005F382D"/>
    <w:rsid w:val="005F4894"/>
    <w:rsid w:val="005F4F9D"/>
    <w:rsid w:val="005F5036"/>
    <w:rsid w:val="005F7666"/>
    <w:rsid w:val="005F77FE"/>
    <w:rsid w:val="00601783"/>
    <w:rsid w:val="00602932"/>
    <w:rsid w:val="00603EF6"/>
    <w:rsid w:val="006040D5"/>
    <w:rsid w:val="00604874"/>
    <w:rsid w:val="0060618B"/>
    <w:rsid w:val="00606B7C"/>
    <w:rsid w:val="00606D01"/>
    <w:rsid w:val="00607CC6"/>
    <w:rsid w:val="0061098C"/>
    <w:rsid w:val="00611F05"/>
    <w:rsid w:val="00613B84"/>
    <w:rsid w:val="00614020"/>
    <w:rsid w:val="00614B98"/>
    <w:rsid w:val="00614EB9"/>
    <w:rsid w:val="00614F82"/>
    <w:rsid w:val="00615F91"/>
    <w:rsid w:val="00616043"/>
    <w:rsid w:val="0061612A"/>
    <w:rsid w:val="00616A29"/>
    <w:rsid w:val="00616B33"/>
    <w:rsid w:val="006222BA"/>
    <w:rsid w:val="00622449"/>
    <w:rsid w:val="006239AA"/>
    <w:rsid w:val="00623D03"/>
    <w:rsid w:val="006246B5"/>
    <w:rsid w:val="00624E01"/>
    <w:rsid w:val="00625B18"/>
    <w:rsid w:val="00626384"/>
    <w:rsid w:val="006264D4"/>
    <w:rsid w:val="006278B7"/>
    <w:rsid w:val="00627DDB"/>
    <w:rsid w:val="00627F0B"/>
    <w:rsid w:val="00630F92"/>
    <w:rsid w:val="00631563"/>
    <w:rsid w:val="006315E3"/>
    <w:rsid w:val="00631655"/>
    <w:rsid w:val="00631804"/>
    <w:rsid w:val="00632568"/>
    <w:rsid w:val="00632686"/>
    <w:rsid w:val="006333B1"/>
    <w:rsid w:val="006338CB"/>
    <w:rsid w:val="0063392F"/>
    <w:rsid w:val="0063403A"/>
    <w:rsid w:val="0063653C"/>
    <w:rsid w:val="00637335"/>
    <w:rsid w:val="006375E6"/>
    <w:rsid w:val="006376BB"/>
    <w:rsid w:val="006402CB"/>
    <w:rsid w:val="006405E4"/>
    <w:rsid w:val="0064082A"/>
    <w:rsid w:val="0064109B"/>
    <w:rsid w:val="0064171C"/>
    <w:rsid w:val="00641A59"/>
    <w:rsid w:val="00641B1A"/>
    <w:rsid w:val="00642356"/>
    <w:rsid w:val="00645236"/>
    <w:rsid w:val="006456CB"/>
    <w:rsid w:val="0064573C"/>
    <w:rsid w:val="006457C4"/>
    <w:rsid w:val="00645971"/>
    <w:rsid w:val="006466F9"/>
    <w:rsid w:val="00646D5D"/>
    <w:rsid w:val="006474EC"/>
    <w:rsid w:val="006477A6"/>
    <w:rsid w:val="00650388"/>
    <w:rsid w:val="0065059A"/>
    <w:rsid w:val="006512DC"/>
    <w:rsid w:val="00651634"/>
    <w:rsid w:val="006516FD"/>
    <w:rsid w:val="006534B8"/>
    <w:rsid w:val="00653550"/>
    <w:rsid w:val="00654529"/>
    <w:rsid w:val="00654578"/>
    <w:rsid w:val="00654825"/>
    <w:rsid w:val="006570BA"/>
    <w:rsid w:val="006579AE"/>
    <w:rsid w:val="00657A98"/>
    <w:rsid w:val="00660220"/>
    <w:rsid w:val="00660447"/>
    <w:rsid w:val="006605C2"/>
    <w:rsid w:val="00662821"/>
    <w:rsid w:val="0066342F"/>
    <w:rsid w:val="00663596"/>
    <w:rsid w:val="006639E0"/>
    <w:rsid w:val="00663C32"/>
    <w:rsid w:val="00664462"/>
    <w:rsid w:val="00666F2D"/>
    <w:rsid w:val="00667084"/>
    <w:rsid w:val="00667AC1"/>
    <w:rsid w:val="00670595"/>
    <w:rsid w:val="0067069F"/>
    <w:rsid w:val="006713A9"/>
    <w:rsid w:val="00671E65"/>
    <w:rsid w:val="00672550"/>
    <w:rsid w:val="00672869"/>
    <w:rsid w:val="00673388"/>
    <w:rsid w:val="00673723"/>
    <w:rsid w:val="00673B29"/>
    <w:rsid w:val="00673B54"/>
    <w:rsid w:val="00673BAB"/>
    <w:rsid w:val="00673D38"/>
    <w:rsid w:val="00674DDB"/>
    <w:rsid w:val="006750D1"/>
    <w:rsid w:val="00675B3C"/>
    <w:rsid w:val="00675CEE"/>
    <w:rsid w:val="00676882"/>
    <w:rsid w:val="0067704D"/>
    <w:rsid w:val="00677D6A"/>
    <w:rsid w:val="00680EDB"/>
    <w:rsid w:val="0068191C"/>
    <w:rsid w:val="00681EB7"/>
    <w:rsid w:val="00682084"/>
    <w:rsid w:val="006849C7"/>
    <w:rsid w:val="00685B1F"/>
    <w:rsid w:val="00685C4F"/>
    <w:rsid w:val="006867F5"/>
    <w:rsid w:val="006901DA"/>
    <w:rsid w:val="0069037C"/>
    <w:rsid w:val="0069127B"/>
    <w:rsid w:val="0069179F"/>
    <w:rsid w:val="00691C5A"/>
    <w:rsid w:val="006921C3"/>
    <w:rsid w:val="006925C7"/>
    <w:rsid w:val="00692C8C"/>
    <w:rsid w:val="00692CB2"/>
    <w:rsid w:val="00692FA0"/>
    <w:rsid w:val="00693499"/>
    <w:rsid w:val="00693503"/>
    <w:rsid w:val="00693983"/>
    <w:rsid w:val="00694BAD"/>
    <w:rsid w:val="006976A8"/>
    <w:rsid w:val="006A06F2"/>
    <w:rsid w:val="006A0C80"/>
    <w:rsid w:val="006A0E0B"/>
    <w:rsid w:val="006A137A"/>
    <w:rsid w:val="006A1C29"/>
    <w:rsid w:val="006A223A"/>
    <w:rsid w:val="006A279D"/>
    <w:rsid w:val="006A33E5"/>
    <w:rsid w:val="006A38A3"/>
    <w:rsid w:val="006A595C"/>
    <w:rsid w:val="006A5DDC"/>
    <w:rsid w:val="006A6358"/>
    <w:rsid w:val="006A7135"/>
    <w:rsid w:val="006A7838"/>
    <w:rsid w:val="006B0117"/>
    <w:rsid w:val="006B0A34"/>
    <w:rsid w:val="006B3222"/>
    <w:rsid w:val="006B4A99"/>
    <w:rsid w:val="006B6E01"/>
    <w:rsid w:val="006C0865"/>
    <w:rsid w:val="006C091F"/>
    <w:rsid w:val="006C0D9B"/>
    <w:rsid w:val="006C1C72"/>
    <w:rsid w:val="006C27B4"/>
    <w:rsid w:val="006C2A23"/>
    <w:rsid w:val="006C2AC3"/>
    <w:rsid w:val="006C34EB"/>
    <w:rsid w:val="006C3FDD"/>
    <w:rsid w:val="006C5A5D"/>
    <w:rsid w:val="006C5D69"/>
    <w:rsid w:val="006C6790"/>
    <w:rsid w:val="006C6A8E"/>
    <w:rsid w:val="006C6BF8"/>
    <w:rsid w:val="006D24FF"/>
    <w:rsid w:val="006D25FD"/>
    <w:rsid w:val="006D26C3"/>
    <w:rsid w:val="006D350C"/>
    <w:rsid w:val="006D42DC"/>
    <w:rsid w:val="006D4678"/>
    <w:rsid w:val="006D50AF"/>
    <w:rsid w:val="006D63CD"/>
    <w:rsid w:val="006D6799"/>
    <w:rsid w:val="006D6E70"/>
    <w:rsid w:val="006D741B"/>
    <w:rsid w:val="006D7D43"/>
    <w:rsid w:val="006E0378"/>
    <w:rsid w:val="006E0467"/>
    <w:rsid w:val="006E0C01"/>
    <w:rsid w:val="006E0FBA"/>
    <w:rsid w:val="006E146E"/>
    <w:rsid w:val="006E19BD"/>
    <w:rsid w:val="006E22DA"/>
    <w:rsid w:val="006E2934"/>
    <w:rsid w:val="006E3774"/>
    <w:rsid w:val="006E3DE0"/>
    <w:rsid w:val="006E48BA"/>
    <w:rsid w:val="006E4EB0"/>
    <w:rsid w:val="006E5671"/>
    <w:rsid w:val="006E5E8C"/>
    <w:rsid w:val="006E6373"/>
    <w:rsid w:val="006E6BCD"/>
    <w:rsid w:val="006E705F"/>
    <w:rsid w:val="006E719F"/>
    <w:rsid w:val="006E74E3"/>
    <w:rsid w:val="006E78D0"/>
    <w:rsid w:val="006F06D9"/>
    <w:rsid w:val="006F0A96"/>
    <w:rsid w:val="006F1774"/>
    <w:rsid w:val="006F2F21"/>
    <w:rsid w:val="006F404B"/>
    <w:rsid w:val="006F459A"/>
    <w:rsid w:val="006F5AE3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BB9"/>
    <w:rsid w:val="00703BC9"/>
    <w:rsid w:val="007047A6"/>
    <w:rsid w:val="00704D01"/>
    <w:rsid w:val="00705468"/>
    <w:rsid w:val="00705696"/>
    <w:rsid w:val="007060A6"/>
    <w:rsid w:val="00706B17"/>
    <w:rsid w:val="0070722B"/>
    <w:rsid w:val="00707C9E"/>
    <w:rsid w:val="00710584"/>
    <w:rsid w:val="007110B9"/>
    <w:rsid w:val="00712298"/>
    <w:rsid w:val="0071283D"/>
    <w:rsid w:val="00712E2B"/>
    <w:rsid w:val="0071316C"/>
    <w:rsid w:val="007131D3"/>
    <w:rsid w:val="00715008"/>
    <w:rsid w:val="0071566C"/>
    <w:rsid w:val="00715C64"/>
    <w:rsid w:val="00715DFE"/>
    <w:rsid w:val="007160A8"/>
    <w:rsid w:val="0071612F"/>
    <w:rsid w:val="0071698E"/>
    <w:rsid w:val="007179F1"/>
    <w:rsid w:val="00717E48"/>
    <w:rsid w:val="0072198A"/>
    <w:rsid w:val="00721C73"/>
    <w:rsid w:val="00721D54"/>
    <w:rsid w:val="00721E8C"/>
    <w:rsid w:val="00722608"/>
    <w:rsid w:val="00722D0B"/>
    <w:rsid w:val="00722DD3"/>
    <w:rsid w:val="0072374E"/>
    <w:rsid w:val="00724288"/>
    <w:rsid w:val="00724A81"/>
    <w:rsid w:val="00725296"/>
    <w:rsid w:val="00725F96"/>
    <w:rsid w:val="00726182"/>
    <w:rsid w:val="007269F2"/>
    <w:rsid w:val="00726AD1"/>
    <w:rsid w:val="00727008"/>
    <w:rsid w:val="007272AA"/>
    <w:rsid w:val="00727705"/>
    <w:rsid w:val="0072770A"/>
    <w:rsid w:val="00730FC3"/>
    <w:rsid w:val="00731149"/>
    <w:rsid w:val="007312A3"/>
    <w:rsid w:val="007315D6"/>
    <w:rsid w:val="00731810"/>
    <w:rsid w:val="00733273"/>
    <w:rsid w:val="007337F1"/>
    <w:rsid w:val="00734687"/>
    <w:rsid w:val="00734C4B"/>
    <w:rsid w:val="00734DC9"/>
    <w:rsid w:val="00734E4C"/>
    <w:rsid w:val="00735080"/>
    <w:rsid w:val="00735175"/>
    <w:rsid w:val="007359A6"/>
    <w:rsid w:val="00737DFF"/>
    <w:rsid w:val="00737F86"/>
    <w:rsid w:val="00740DAB"/>
    <w:rsid w:val="00740E9D"/>
    <w:rsid w:val="007412D6"/>
    <w:rsid w:val="007420AC"/>
    <w:rsid w:val="007429B6"/>
    <w:rsid w:val="00743654"/>
    <w:rsid w:val="007439FF"/>
    <w:rsid w:val="00744330"/>
    <w:rsid w:val="00744924"/>
    <w:rsid w:val="00745886"/>
    <w:rsid w:val="00745C8E"/>
    <w:rsid w:val="00745D6E"/>
    <w:rsid w:val="00745F67"/>
    <w:rsid w:val="007464B9"/>
    <w:rsid w:val="0074760E"/>
    <w:rsid w:val="00747C04"/>
    <w:rsid w:val="007504E4"/>
    <w:rsid w:val="00751173"/>
    <w:rsid w:val="007513EF"/>
    <w:rsid w:val="0075194A"/>
    <w:rsid w:val="00752C78"/>
    <w:rsid w:val="00752CD7"/>
    <w:rsid w:val="00752E1B"/>
    <w:rsid w:val="0075331B"/>
    <w:rsid w:val="0075337E"/>
    <w:rsid w:val="007533E1"/>
    <w:rsid w:val="00753B80"/>
    <w:rsid w:val="00753CA5"/>
    <w:rsid w:val="00754718"/>
    <w:rsid w:val="00755041"/>
    <w:rsid w:val="007556C8"/>
    <w:rsid w:val="00756CF2"/>
    <w:rsid w:val="007575FE"/>
    <w:rsid w:val="00757CA8"/>
    <w:rsid w:val="0076094B"/>
    <w:rsid w:val="007614C1"/>
    <w:rsid w:val="00761DC6"/>
    <w:rsid w:val="00762BC1"/>
    <w:rsid w:val="00762C88"/>
    <w:rsid w:val="00762CCF"/>
    <w:rsid w:val="00763060"/>
    <w:rsid w:val="007636CC"/>
    <w:rsid w:val="00763A3A"/>
    <w:rsid w:val="00763CAC"/>
    <w:rsid w:val="00763D4F"/>
    <w:rsid w:val="00764400"/>
    <w:rsid w:val="00765625"/>
    <w:rsid w:val="00765748"/>
    <w:rsid w:val="00765F2A"/>
    <w:rsid w:val="0076797C"/>
    <w:rsid w:val="007705AE"/>
    <w:rsid w:val="007709C0"/>
    <w:rsid w:val="0077109C"/>
    <w:rsid w:val="007713EE"/>
    <w:rsid w:val="007714FD"/>
    <w:rsid w:val="0077212A"/>
    <w:rsid w:val="007735FB"/>
    <w:rsid w:val="007749B9"/>
    <w:rsid w:val="0077780C"/>
    <w:rsid w:val="00777DF6"/>
    <w:rsid w:val="0078023B"/>
    <w:rsid w:val="00780681"/>
    <w:rsid w:val="0078085C"/>
    <w:rsid w:val="00780D14"/>
    <w:rsid w:val="00781309"/>
    <w:rsid w:val="0078144A"/>
    <w:rsid w:val="00781727"/>
    <w:rsid w:val="00781A0F"/>
    <w:rsid w:val="0078308D"/>
    <w:rsid w:val="00783CF0"/>
    <w:rsid w:val="00783E1A"/>
    <w:rsid w:val="00783F82"/>
    <w:rsid w:val="00783FF2"/>
    <w:rsid w:val="0078495C"/>
    <w:rsid w:val="007854DD"/>
    <w:rsid w:val="00786217"/>
    <w:rsid w:val="00786503"/>
    <w:rsid w:val="007875E9"/>
    <w:rsid w:val="00787F82"/>
    <w:rsid w:val="007907B3"/>
    <w:rsid w:val="00790B5A"/>
    <w:rsid w:val="00790E41"/>
    <w:rsid w:val="007912F0"/>
    <w:rsid w:val="00791B26"/>
    <w:rsid w:val="0079205B"/>
    <w:rsid w:val="00792164"/>
    <w:rsid w:val="00792691"/>
    <w:rsid w:val="00793DC2"/>
    <w:rsid w:val="007942D3"/>
    <w:rsid w:val="00794477"/>
    <w:rsid w:val="007961FA"/>
    <w:rsid w:val="00796658"/>
    <w:rsid w:val="0079775D"/>
    <w:rsid w:val="00797F75"/>
    <w:rsid w:val="007A1D18"/>
    <w:rsid w:val="007A2193"/>
    <w:rsid w:val="007A2994"/>
    <w:rsid w:val="007A3987"/>
    <w:rsid w:val="007A4213"/>
    <w:rsid w:val="007A4AA7"/>
    <w:rsid w:val="007A5132"/>
    <w:rsid w:val="007A5234"/>
    <w:rsid w:val="007A5F3E"/>
    <w:rsid w:val="007A77B7"/>
    <w:rsid w:val="007B1758"/>
    <w:rsid w:val="007B291B"/>
    <w:rsid w:val="007B40FF"/>
    <w:rsid w:val="007B4137"/>
    <w:rsid w:val="007B495E"/>
    <w:rsid w:val="007B52AE"/>
    <w:rsid w:val="007B5967"/>
    <w:rsid w:val="007B63CF"/>
    <w:rsid w:val="007B75BE"/>
    <w:rsid w:val="007B77EF"/>
    <w:rsid w:val="007C078C"/>
    <w:rsid w:val="007C101B"/>
    <w:rsid w:val="007C178D"/>
    <w:rsid w:val="007C205A"/>
    <w:rsid w:val="007C4455"/>
    <w:rsid w:val="007C44B0"/>
    <w:rsid w:val="007C4861"/>
    <w:rsid w:val="007C6465"/>
    <w:rsid w:val="007C6FFA"/>
    <w:rsid w:val="007C71D2"/>
    <w:rsid w:val="007C78E4"/>
    <w:rsid w:val="007C7F35"/>
    <w:rsid w:val="007D21C1"/>
    <w:rsid w:val="007D2B5A"/>
    <w:rsid w:val="007D39A5"/>
    <w:rsid w:val="007D4E33"/>
    <w:rsid w:val="007D4E56"/>
    <w:rsid w:val="007D55FB"/>
    <w:rsid w:val="007D56E6"/>
    <w:rsid w:val="007D5F99"/>
    <w:rsid w:val="007D6D96"/>
    <w:rsid w:val="007D7E8F"/>
    <w:rsid w:val="007E01A5"/>
    <w:rsid w:val="007E1B3D"/>
    <w:rsid w:val="007E1D87"/>
    <w:rsid w:val="007E2539"/>
    <w:rsid w:val="007E2EA7"/>
    <w:rsid w:val="007E3420"/>
    <w:rsid w:val="007E4575"/>
    <w:rsid w:val="007E4718"/>
    <w:rsid w:val="007E48FB"/>
    <w:rsid w:val="007E507E"/>
    <w:rsid w:val="007E63F5"/>
    <w:rsid w:val="007E7F6B"/>
    <w:rsid w:val="007F0DFA"/>
    <w:rsid w:val="007F10B9"/>
    <w:rsid w:val="007F129F"/>
    <w:rsid w:val="007F1DC0"/>
    <w:rsid w:val="007F21E9"/>
    <w:rsid w:val="007F3056"/>
    <w:rsid w:val="007F307E"/>
    <w:rsid w:val="007F3396"/>
    <w:rsid w:val="007F5D22"/>
    <w:rsid w:val="007F63E1"/>
    <w:rsid w:val="007F7A35"/>
    <w:rsid w:val="007F7AA9"/>
    <w:rsid w:val="00801056"/>
    <w:rsid w:val="00803F4C"/>
    <w:rsid w:val="008050AE"/>
    <w:rsid w:val="00805C67"/>
    <w:rsid w:val="00805E32"/>
    <w:rsid w:val="0080621E"/>
    <w:rsid w:val="0080652B"/>
    <w:rsid w:val="008071A9"/>
    <w:rsid w:val="00807606"/>
    <w:rsid w:val="00810FDA"/>
    <w:rsid w:val="008111A9"/>
    <w:rsid w:val="0081160D"/>
    <w:rsid w:val="008128AB"/>
    <w:rsid w:val="0081340E"/>
    <w:rsid w:val="00814F53"/>
    <w:rsid w:val="00815F1B"/>
    <w:rsid w:val="00817067"/>
    <w:rsid w:val="00817C22"/>
    <w:rsid w:val="008206F3"/>
    <w:rsid w:val="008211EE"/>
    <w:rsid w:val="008212F5"/>
    <w:rsid w:val="008215B5"/>
    <w:rsid w:val="0082245B"/>
    <w:rsid w:val="008226EC"/>
    <w:rsid w:val="0082522D"/>
    <w:rsid w:val="0082549A"/>
    <w:rsid w:val="00825552"/>
    <w:rsid w:val="00825FF2"/>
    <w:rsid w:val="0082623E"/>
    <w:rsid w:val="00830214"/>
    <w:rsid w:val="00830376"/>
    <w:rsid w:val="00832287"/>
    <w:rsid w:val="00832880"/>
    <w:rsid w:val="008329CC"/>
    <w:rsid w:val="008337AB"/>
    <w:rsid w:val="00834C27"/>
    <w:rsid w:val="00836851"/>
    <w:rsid w:val="008370EA"/>
    <w:rsid w:val="00840815"/>
    <w:rsid w:val="00840A40"/>
    <w:rsid w:val="00840ACC"/>
    <w:rsid w:val="00840D07"/>
    <w:rsid w:val="008413C8"/>
    <w:rsid w:val="008418D4"/>
    <w:rsid w:val="00841F42"/>
    <w:rsid w:val="00841F6D"/>
    <w:rsid w:val="00841F8D"/>
    <w:rsid w:val="008426CE"/>
    <w:rsid w:val="00843961"/>
    <w:rsid w:val="008439F2"/>
    <w:rsid w:val="00844BED"/>
    <w:rsid w:val="0084504F"/>
    <w:rsid w:val="00845C23"/>
    <w:rsid w:val="00846182"/>
    <w:rsid w:val="008468DF"/>
    <w:rsid w:val="00846D7C"/>
    <w:rsid w:val="00846D84"/>
    <w:rsid w:val="00847110"/>
    <w:rsid w:val="008478A4"/>
    <w:rsid w:val="00847DF1"/>
    <w:rsid w:val="008515F2"/>
    <w:rsid w:val="00853722"/>
    <w:rsid w:val="00853935"/>
    <w:rsid w:val="00853C73"/>
    <w:rsid w:val="008540E4"/>
    <w:rsid w:val="008541CD"/>
    <w:rsid w:val="0085539C"/>
    <w:rsid w:val="00855EF7"/>
    <w:rsid w:val="00856A84"/>
    <w:rsid w:val="008602E2"/>
    <w:rsid w:val="0086077E"/>
    <w:rsid w:val="0086086D"/>
    <w:rsid w:val="00860EEC"/>
    <w:rsid w:val="00861632"/>
    <w:rsid w:val="00862896"/>
    <w:rsid w:val="00862A32"/>
    <w:rsid w:val="008639DA"/>
    <w:rsid w:val="00865E3A"/>
    <w:rsid w:val="00866310"/>
    <w:rsid w:val="00866D8A"/>
    <w:rsid w:val="00870A24"/>
    <w:rsid w:val="00872520"/>
    <w:rsid w:val="00873291"/>
    <w:rsid w:val="00875FEA"/>
    <w:rsid w:val="00876909"/>
    <w:rsid w:val="008806DC"/>
    <w:rsid w:val="00880EAB"/>
    <w:rsid w:val="00880FED"/>
    <w:rsid w:val="0088108F"/>
    <w:rsid w:val="008813BD"/>
    <w:rsid w:val="0088140B"/>
    <w:rsid w:val="008816B8"/>
    <w:rsid w:val="00883158"/>
    <w:rsid w:val="008834C3"/>
    <w:rsid w:val="008854D4"/>
    <w:rsid w:val="00886ADC"/>
    <w:rsid w:val="008918E2"/>
    <w:rsid w:val="008924E4"/>
    <w:rsid w:val="00892D43"/>
    <w:rsid w:val="00895422"/>
    <w:rsid w:val="008957F0"/>
    <w:rsid w:val="00896058"/>
    <w:rsid w:val="00896290"/>
    <w:rsid w:val="00896BF9"/>
    <w:rsid w:val="00897A19"/>
    <w:rsid w:val="008A060F"/>
    <w:rsid w:val="008A0C3D"/>
    <w:rsid w:val="008A1560"/>
    <w:rsid w:val="008A1ADF"/>
    <w:rsid w:val="008A31C1"/>
    <w:rsid w:val="008A36F8"/>
    <w:rsid w:val="008A3944"/>
    <w:rsid w:val="008A415A"/>
    <w:rsid w:val="008A46FA"/>
    <w:rsid w:val="008A5FE7"/>
    <w:rsid w:val="008A6AD4"/>
    <w:rsid w:val="008B00BE"/>
    <w:rsid w:val="008B0C93"/>
    <w:rsid w:val="008B1094"/>
    <w:rsid w:val="008B1871"/>
    <w:rsid w:val="008B21B5"/>
    <w:rsid w:val="008B2598"/>
    <w:rsid w:val="008B2A26"/>
    <w:rsid w:val="008B38B2"/>
    <w:rsid w:val="008B5C5F"/>
    <w:rsid w:val="008B604D"/>
    <w:rsid w:val="008B7027"/>
    <w:rsid w:val="008B7285"/>
    <w:rsid w:val="008B7F09"/>
    <w:rsid w:val="008C07E7"/>
    <w:rsid w:val="008C0814"/>
    <w:rsid w:val="008C0B1F"/>
    <w:rsid w:val="008C24BA"/>
    <w:rsid w:val="008C2AE7"/>
    <w:rsid w:val="008C2C4C"/>
    <w:rsid w:val="008C406D"/>
    <w:rsid w:val="008C582D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5CF4"/>
    <w:rsid w:val="008D62FD"/>
    <w:rsid w:val="008D7BA0"/>
    <w:rsid w:val="008E0005"/>
    <w:rsid w:val="008E026D"/>
    <w:rsid w:val="008E0516"/>
    <w:rsid w:val="008E09C8"/>
    <w:rsid w:val="008E2C09"/>
    <w:rsid w:val="008E3625"/>
    <w:rsid w:val="008E3D97"/>
    <w:rsid w:val="008E475F"/>
    <w:rsid w:val="008E47DE"/>
    <w:rsid w:val="008E68AE"/>
    <w:rsid w:val="008E6C51"/>
    <w:rsid w:val="008E74A5"/>
    <w:rsid w:val="008E7E1B"/>
    <w:rsid w:val="008F033A"/>
    <w:rsid w:val="008F133F"/>
    <w:rsid w:val="008F20AC"/>
    <w:rsid w:val="008F2606"/>
    <w:rsid w:val="008F29C9"/>
    <w:rsid w:val="008F4285"/>
    <w:rsid w:val="008F5326"/>
    <w:rsid w:val="008F566D"/>
    <w:rsid w:val="008F5AC6"/>
    <w:rsid w:val="008F5CA4"/>
    <w:rsid w:val="008F5FC5"/>
    <w:rsid w:val="008F5FCD"/>
    <w:rsid w:val="008F6398"/>
    <w:rsid w:val="008F7ED6"/>
    <w:rsid w:val="009005F4"/>
    <w:rsid w:val="0090080E"/>
    <w:rsid w:val="009029A8"/>
    <w:rsid w:val="00903173"/>
    <w:rsid w:val="0090327C"/>
    <w:rsid w:val="00905069"/>
    <w:rsid w:val="0090596D"/>
    <w:rsid w:val="00906D10"/>
    <w:rsid w:val="00907F1A"/>
    <w:rsid w:val="0091061F"/>
    <w:rsid w:val="009109E0"/>
    <w:rsid w:val="00910F95"/>
    <w:rsid w:val="00911650"/>
    <w:rsid w:val="00912639"/>
    <w:rsid w:val="00912B0B"/>
    <w:rsid w:val="009134E1"/>
    <w:rsid w:val="00914799"/>
    <w:rsid w:val="00914C89"/>
    <w:rsid w:val="00914F1D"/>
    <w:rsid w:val="009151E7"/>
    <w:rsid w:val="0091654A"/>
    <w:rsid w:val="00916C2C"/>
    <w:rsid w:val="009173BF"/>
    <w:rsid w:val="00917896"/>
    <w:rsid w:val="00921A1C"/>
    <w:rsid w:val="00922C16"/>
    <w:rsid w:val="0092410B"/>
    <w:rsid w:val="00925A7B"/>
    <w:rsid w:val="00925CC8"/>
    <w:rsid w:val="00927451"/>
    <w:rsid w:val="00927B61"/>
    <w:rsid w:val="00930588"/>
    <w:rsid w:val="00931716"/>
    <w:rsid w:val="00931C84"/>
    <w:rsid w:val="00932600"/>
    <w:rsid w:val="00932FF4"/>
    <w:rsid w:val="00933ED9"/>
    <w:rsid w:val="00933F94"/>
    <w:rsid w:val="0093456B"/>
    <w:rsid w:val="00935371"/>
    <w:rsid w:val="00935682"/>
    <w:rsid w:val="00937AA9"/>
    <w:rsid w:val="00937E20"/>
    <w:rsid w:val="0094059C"/>
    <w:rsid w:val="00940CE9"/>
    <w:rsid w:val="00940D06"/>
    <w:rsid w:val="0094122D"/>
    <w:rsid w:val="00941DE2"/>
    <w:rsid w:val="00941F05"/>
    <w:rsid w:val="00942778"/>
    <w:rsid w:val="0094281D"/>
    <w:rsid w:val="00942BAD"/>
    <w:rsid w:val="00942DD4"/>
    <w:rsid w:val="009436D1"/>
    <w:rsid w:val="00943816"/>
    <w:rsid w:val="00943C4A"/>
    <w:rsid w:val="009440DB"/>
    <w:rsid w:val="009441F5"/>
    <w:rsid w:val="00944D9B"/>
    <w:rsid w:val="009450AF"/>
    <w:rsid w:val="009458B4"/>
    <w:rsid w:val="00945B3B"/>
    <w:rsid w:val="00945DCC"/>
    <w:rsid w:val="009507D1"/>
    <w:rsid w:val="0095116F"/>
    <w:rsid w:val="0095119C"/>
    <w:rsid w:val="00952465"/>
    <w:rsid w:val="00952E70"/>
    <w:rsid w:val="0095351A"/>
    <w:rsid w:val="00957BAB"/>
    <w:rsid w:val="00957E04"/>
    <w:rsid w:val="00957FE7"/>
    <w:rsid w:val="00961FD1"/>
    <w:rsid w:val="00962176"/>
    <w:rsid w:val="009623BF"/>
    <w:rsid w:val="00963F5A"/>
    <w:rsid w:val="00964854"/>
    <w:rsid w:val="00967B04"/>
    <w:rsid w:val="0097020A"/>
    <w:rsid w:val="00973539"/>
    <w:rsid w:val="009737FD"/>
    <w:rsid w:val="009751FE"/>
    <w:rsid w:val="00976960"/>
    <w:rsid w:val="00976C71"/>
    <w:rsid w:val="00976ED7"/>
    <w:rsid w:val="00980451"/>
    <w:rsid w:val="009815FE"/>
    <w:rsid w:val="00983C2D"/>
    <w:rsid w:val="009847D2"/>
    <w:rsid w:val="00984CD2"/>
    <w:rsid w:val="00985051"/>
    <w:rsid w:val="009852C2"/>
    <w:rsid w:val="00985BBC"/>
    <w:rsid w:val="0099059D"/>
    <w:rsid w:val="009909AF"/>
    <w:rsid w:val="009915B9"/>
    <w:rsid w:val="00991FDD"/>
    <w:rsid w:val="00992CB5"/>
    <w:rsid w:val="0099336F"/>
    <w:rsid w:val="0099525E"/>
    <w:rsid w:val="00995329"/>
    <w:rsid w:val="009974E1"/>
    <w:rsid w:val="00997820"/>
    <w:rsid w:val="009A00A7"/>
    <w:rsid w:val="009A2763"/>
    <w:rsid w:val="009A32B5"/>
    <w:rsid w:val="009A390F"/>
    <w:rsid w:val="009A4766"/>
    <w:rsid w:val="009A49E4"/>
    <w:rsid w:val="009A4DD6"/>
    <w:rsid w:val="009A4EE9"/>
    <w:rsid w:val="009A4F5E"/>
    <w:rsid w:val="009A567C"/>
    <w:rsid w:val="009A5844"/>
    <w:rsid w:val="009A6791"/>
    <w:rsid w:val="009B0A3C"/>
    <w:rsid w:val="009B117A"/>
    <w:rsid w:val="009B11A5"/>
    <w:rsid w:val="009B2185"/>
    <w:rsid w:val="009B4618"/>
    <w:rsid w:val="009B5846"/>
    <w:rsid w:val="009B7224"/>
    <w:rsid w:val="009C0C81"/>
    <w:rsid w:val="009C1494"/>
    <w:rsid w:val="009C161D"/>
    <w:rsid w:val="009C1D93"/>
    <w:rsid w:val="009C2523"/>
    <w:rsid w:val="009C301F"/>
    <w:rsid w:val="009C384D"/>
    <w:rsid w:val="009C39EA"/>
    <w:rsid w:val="009C3E34"/>
    <w:rsid w:val="009C461C"/>
    <w:rsid w:val="009C46AF"/>
    <w:rsid w:val="009C5854"/>
    <w:rsid w:val="009C58F9"/>
    <w:rsid w:val="009C5E30"/>
    <w:rsid w:val="009C676C"/>
    <w:rsid w:val="009D065C"/>
    <w:rsid w:val="009D0980"/>
    <w:rsid w:val="009D1AB8"/>
    <w:rsid w:val="009D1D88"/>
    <w:rsid w:val="009D38E2"/>
    <w:rsid w:val="009D43BB"/>
    <w:rsid w:val="009D4498"/>
    <w:rsid w:val="009D5C5C"/>
    <w:rsid w:val="009D5FAE"/>
    <w:rsid w:val="009D70E3"/>
    <w:rsid w:val="009E0817"/>
    <w:rsid w:val="009E0B99"/>
    <w:rsid w:val="009E15C4"/>
    <w:rsid w:val="009E17DF"/>
    <w:rsid w:val="009E2A8F"/>
    <w:rsid w:val="009E2BDE"/>
    <w:rsid w:val="009E2F11"/>
    <w:rsid w:val="009E3E80"/>
    <w:rsid w:val="009E4360"/>
    <w:rsid w:val="009E571F"/>
    <w:rsid w:val="009E592E"/>
    <w:rsid w:val="009E65EE"/>
    <w:rsid w:val="009E7B22"/>
    <w:rsid w:val="009F29A3"/>
    <w:rsid w:val="009F2D2E"/>
    <w:rsid w:val="009F3227"/>
    <w:rsid w:val="009F5EC2"/>
    <w:rsid w:val="009F71A2"/>
    <w:rsid w:val="009F76EA"/>
    <w:rsid w:val="009F786A"/>
    <w:rsid w:val="00A001F3"/>
    <w:rsid w:val="00A00602"/>
    <w:rsid w:val="00A0164D"/>
    <w:rsid w:val="00A01CB9"/>
    <w:rsid w:val="00A03729"/>
    <w:rsid w:val="00A03D26"/>
    <w:rsid w:val="00A0407F"/>
    <w:rsid w:val="00A04842"/>
    <w:rsid w:val="00A06152"/>
    <w:rsid w:val="00A06774"/>
    <w:rsid w:val="00A0733E"/>
    <w:rsid w:val="00A07F0A"/>
    <w:rsid w:val="00A11D35"/>
    <w:rsid w:val="00A122FF"/>
    <w:rsid w:val="00A1419D"/>
    <w:rsid w:val="00A1442C"/>
    <w:rsid w:val="00A15292"/>
    <w:rsid w:val="00A159D7"/>
    <w:rsid w:val="00A16555"/>
    <w:rsid w:val="00A1666A"/>
    <w:rsid w:val="00A16EC5"/>
    <w:rsid w:val="00A1742D"/>
    <w:rsid w:val="00A21D68"/>
    <w:rsid w:val="00A22F46"/>
    <w:rsid w:val="00A23428"/>
    <w:rsid w:val="00A23896"/>
    <w:rsid w:val="00A23CD5"/>
    <w:rsid w:val="00A24165"/>
    <w:rsid w:val="00A2586A"/>
    <w:rsid w:val="00A258AE"/>
    <w:rsid w:val="00A25B03"/>
    <w:rsid w:val="00A26D78"/>
    <w:rsid w:val="00A26EFA"/>
    <w:rsid w:val="00A30A06"/>
    <w:rsid w:val="00A30AA5"/>
    <w:rsid w:val="00A30D03"/>
    <w:rsid w:val="00A31532"/>
    <w:rsid w:val="00A323D2"/>
    <w:rsid w:val="00A327DA"/>
    <w:rsid w:val="00A33843"/>
    <w:rsid w:val="00A33B75"/>
    <w:rsid w:val="00A3512D"/>
    <w:rsid w:val="00A35294"/>
    <w:rsid w:val="00A35ADA"/>
    <w:rsid w:val="00A37D1D"/>
    <w:rsid w:val="00A40422"/>
    <w:rsid w:val="00A410D9"/>
    <w:rsid w:val="00A43425"/>
    <w:rsid w:val="00A43BFE"/>
    <w:rsid w:val="00A445BC"/>
    <w:rsid w:val="00A44A0C"/>
    <w:rsid w:val="00A44CF2"/>
    <w:rsid w:val="00A456DB"/>
    <w:rsid w:val="00A458B0"/>
    <w:rsid w:val="00A46522"/>
    <w:rsid w:val="00A47138"/>
    <w:rsid w:val="00A4727A"/>
    <w:rsid w:val="00A475EB"/>
    <w:rsid w:val="00A50118"/>
    <w:rsid w:val="00A50F13"/>
    <w:rsid w:val="00A51057"/>
    <w:rsid w:val="00A5227A"/>
    <w:rsid w:val="00A5309B"/>
    <w:rsid w:val="00A53288"/>
    <w:rsid w:val="00A534E2"/>
    <w:rsid w:val="00A53B4C"/>
    <w:rsid w:val="00A545DF"/>
    <w:rsid w:val="00A54ADC"/>
    <w:rsid w:val="00A55871"/>
    <w:rsid w:val="00A55B6A"/>
    <w:rsid w:val="00A563D0"/>
    <w:rsid w:val="00A5687C"/>
    <w:rsid w:val="00A56B47"/>
    <w:rsid w:val="00A5755C"/>
    <w:rsid w:val="00A575FD"/>
    <w:rsid w:val="00A577F1"/>
    <w:rsid w:val="00A57C91"/>
    <w:rsid w:val="00A60406"/>
    <w:rsid w:val="00A60670"/>
    <w:rsid w:val="00A60AF1"/>
    <w:rsid w:val="00A62809"/>
    <w:rsid w:val="00A62BF5"/>
    <w:rsid w:val="00A642EA"/>
    <w:rsid w:val="00A64689"/>
    <w:rsid w:val="00A650E6"/>
    <w:rsid w:val="00A6621F"/>
    <w:rsid w:val="00A66667"/>
    <w:rsid w:val="00A67156"/>
    <w:rsid w:val="00A71B2E"/>
    <w:rsid w:val="00A71FD9"/>
    <w:rsid w:val="00A72D4C"/>
    <w:rsid w:val="00A7353A"/>
    <w:rsid w:val="00A73D07"/>
    <w:rsid w:val="00A74D56"/>
    <w:rsid w:val="00A7595A"/>
    <w:rsid w:val="00A767A0"/>
    <w:rsid w:val="00A7746E"/>
    <w:rsid w:val="00A82F5E"/>
    <w:rsid w:val="00A831FA"/>
    <w:rsid w:val="00A83283"/>
    <w:rsid w:val="00A85343"/>
    <w:rsid w:val="00A85C08"/>
    <w:rsid w:val="00A85CE6"/>
    <w:rsid w:val="00A86574"/>
    <w:rsid w:val="00A87368"/>
    <w:rsid w:val="00A90EDA"/>
    <w:rsid w:val="00A9140F"/>
    <w:rsid w:val="00A916C2"/>
    <w:rsid w:val="00A91FAD"/>
    <w:rsid w:val="00A92180"/>
    <w:rsid w:val="00A93F14"/>
    <w:rsid w:val="00A93F60"/>
    <w:rsid w:val="00A942FD"/>
    <w:rsid w:val="00A94880"/>
    <w:rsid w:val="00A95312"/>
    <w:rsid w:val="00A97455"/>
    <w:rsid w:val="00A97E1E"/>
    <w:rsid w:val="00AA08DC"/>
    <w:rsid w:val="00AA18E3"/>
    <w:rsid w:val="00AA2913"/>
    <w:rsid w:val="00AA2B4A"/>
    <w:rsid w:val="00AA2E56"/>
    <w:rsid w:val="00AA334A"/>
    <w:rsid w:val="00AA3456"/>
    <w:rsid w:val="00AA361B"/>
    <w:rsid w:val="00AA3777"/>
    <w:rsid w:val="00AA4166"/>
    <w:rsid w:val="00AA49F0"/>
    <w:rsid w:val="00AA5451"/>
    <w:rsid w:val="00AA6CF9"/>
    <w:rsid w:val="00AA7AC8"/>
    <w:rsid w:val="00AB0003"/>
    <w:rsid w:val="00AB0475"/>
    <w:rsid w:val="00AB070A"/>
    <w:rsid w:val="00AB0C37"/>
    <w:rsid w:val="00AB20B7"/>
    <w:rsid w:val="00AB2BA6"/>
    <w:rsid w:val="00AB2C17"/>
    <w:rsid w:val="00AB3013"/>
    <w:rsid w:val="00AB3DA0"/>
    <w:rsid w:val="00AB3EEA"/>
    <w:rsid w:val="00AB44B8"/>
    <w:rsid w:val="00AB4B0D"/>
    <w:rsid w:val="00AB4C5C"/>
    <w:rsid w:val="00AB6CA7"/>
    <w:rsid w:val="00AB6FCB"/>
    <w:rsid w:val="00AB710B"/>
    <w:rsid w:val="00AB7526"/>
    <w:rsid w:val="00AB7639"/>
    <w:rsid w:val="00AC0399"/>
    <w:rsid w:val="00AC0564"/>
    <w:rsid w:val="00AC0C88"/>
    <w:rsid w:val="00AC192C"/>
    <w:rsid w:val="00AC2A72"/>
    <w:rsid w:val="00AC2B07"/>
    <w:rsid w:val="00AC5D73"/>
    <w:rsid w:val="00AC682E"/>
    <w:rsid w:val="00AC710A"/>
    <w:rsid w:val="00AC7243"/>
    <w:rsid w:val="00AD02E4"/>
    <w:rsid w:val="00AD048E"/>
    <w:rsid w:val="00AD1420"/>
    <w:rsid w:val="00AD1A09"/>
    <w:rsid w:val="00AD5ADE"/>
    <w:rsid w:val="00AD5E50"/>
    <w:rsid w:val="00AD637B"/>
    <w:rsid w:val="00AD66F4"/>
    <w:rsid w:val="00AD6717"/>
    <w:rsid w:val="00AD6FAA"/>
    <w:rsid w:val="00AD759C"/>
    <w:rsid w:val="00AD7A8D"/>
    <w:rsid w:val="00AE0282"/>
    <w:rsid w:val="00AE12B6"/>
    <w:rsid w:val="00AE18EC"/>
    <w:rsid w:val="00AE2252"/>
    <w:rsid w:val="00AE2A88"/>
    <w:rsid w:val="00AE40D5"/>
    <w:rsid w:val="00AE499A"/>
    <w:rsid w:val="00AE6BE7"/>
    <w:rsid w:val="00AE6CDC"/>
    <w:rsid w:val="00AE7E13"/>
    <w:rsid w:val="00AF1382"/>
    <w:rsid w:val="00AF23DF"/>
    <w:rsid w:val="00AF296C"/>
    <w:rsid w:val="00AF2983"/>
    <w:rsid w:val="00AF3E8C"/>
    <w:rsid w:val="00AF40B5"/>
    <w:rsid w:val="00AF4214"/>
    <w:rsid w:val="00AF634A"/>
    <w:rsid w:val="00AF67AA"/>
    <w:rsid w:val="00AF68C7"/>
    <w:rsid w:val="00AF6B86"/>
    <w:rsid w:val="00AF6D3C"/>
    <w:rsid w:val="00AF738D"/>
    <w:rsid w:val="00B00624"/>
    <w:rsid w:val="00B0252A"/>
    <w:rsid w:val="00B026A6"/>
    <w:rsid w:val="00B02784"/>
    <w:rsid w:val="00B02A30"/>
    <w:rsid w:val="00B034C2"/>
    <w:rsid w:val="00B0612C"/>
    <w:rsid w:val="00B06436"/>
    <w:rsid w:val="00B0752E"/>
    <w:rsid w:val="00B075B1"/>
    <w:rsid w:val="00B147CE"/>
    <w:rsid w:val="00B14AB7"/>
    <w:rsid w:val="00B14C6F"/>
    <w:rsid w:val="00B15040"/>
    <w:rsid w:val="00B15347"/>
    <w:rsid w:val="00B15BEC"/>
    <w:rsid w:val="00B16169"/>
    <w:rsid w:val="00B1703F"/>
    <w:rsid w:val="00B17CBF"/>
    <w:rsid w:val="00B20392"/>
    <w:rsid w:val="00B208E7"/>
    <w:rsid w:val="00B21542"/>
    <w:rsid w:val="00B22862"/>
    <w:rsid w:val="00B22D32"/>
    <w:rsid w:val="00B22F16"/>
    <w:rsid w:val="00B24C56"/>
    <w:rsid w:val="00B26336"/>
    <w:rsid w:val="00B266E1"/>
    <w:rsid w:val="00B31F59"/>
    <w:rsid w:val="00B32F23"/>
    <w:rsid w:val="00B33563"/>
    <w:rsid w:val="00B34DC0"/>
    <w:rsid w:val="00B3587E"/>
    <w:rsid w:val="00B35C3A"/>
    <w:rsid w:val="00B362A9"/>
    <w:rsid w:val="00B37BC4"/>
    <w:rsid w:val="00B37C49"/>
    <w:rsid w:val="00B41266"/>
    <w:rsid w:val="00B41392"/>
    <w:rsid w:val="00B41840"/>
    <w:rsid w:val="00B42231"/>
    <w:rsid w:val="00B44371"/>
    <w:rsid w:val="00B45130"/>
    <w:rsid w:val="00B45E58"/>
    <w:rsid w:val="00B4725E"/>
    <w:rsid w:val="00B50A51"/>
    <w:rsid w:val="00B50DA4"/>
    <w:rsid w:val="00B50FAE"/>
    <w:rsid w:val="00B525D4"/>
    <w:rsid w:val="00B53F19"/>
    <w:rsid w:val="00B54315"/>
    <w:rsid w:val="00B56638"/>
    <w:rsid w:val="00B567CB"/>
    <w:rsid w:val="00B61200"/>
    <w:rsid w:val="00B617F0"/>
    <w:rsid w:val="00B61E63"/>
    <w:rsid w:val="00B622FF"/>
    <w:rsid w:val="00B6308F"/>
    <w:rsid w:val="00B63234"/>
    <w:rsid w:val="00B63BA4"/>
    <w:rsid w:val="00B6599B"/>
    <w:rsid w:val="00B659C0"/>
    <w:rsid w:val="00B67383"/>
    <w:rsid w:val="00B6741A"/>
    <w:rsid w:val="00B67B37"/>
    <w:rsid w:val="00B67B39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C36"/>
    <w:rsid w:val="00B751B1"/>
    <w:rsid w:val="00B7612F"/>
    <w:rsid w:val="00B7626A"/>
    <w:rsid w:val="00B76AC7"/>
    <w:rsid w:val="00B76B78"/>
    <w:rsid w:val="00B776DE"/>
    <w:rsid w:val="00B77813"/>
    <w:rsid w:val="00B80CC6"/>
    <w:rsid w:val="00B81132"/>
    <w:rsid w:val="00B812B1"/>
    <w:rsid w:val="00B822FB"/>
    <w:rsid w:val="00B828AD"/>
    <w:rsid w:val="00B834E6"/>
    <w:rsid w:val="00B8468B"/>
    <w:rsid w:val="00B84921"/>
    <w:rsid w:val="00B84A64"/>
    <w:rsid w:val="00B84C81"/>
    <w:rsid w:val="00B85846"/>
    <w:rsid w:val="00B86298"/>
    <w:rsid w:val="00B86602"/>
    <w:rsid w:val="00B87070"/>
    <w:rsid w:val="00B87269"/>
    <w:rsid w:val="00B90724"/>
    <w:rsid w:val="00B90801"/>
    <w:rsid w:val="00B919E3"/>
    <w:rsid w:val="00B9239F"/>
    <w:rsid w:val="00B92968"/>
    <w:rsid w:val="00B93A2D"/>
    <w:rsid w:val="00B95C9D"/>
    <w:rsid w:val="00B96F2B"/>
    <w:rsid w:val="00B970F6"/>
    <w:rsid w:val="00BA0769"/>
    <w:rsid w:val="00BA359F"/>
    <w:rsid w:val="00BA4346"/>
    <w:rsid w:val="00BA4F9A"/>
    <w:rsid w:val="00BA51FB"/>
    <w:rsid w:val="00BA5D8C"/>
    <w:rsid w:val="00BA5F4D"/>
    <w:rsid w:val="00BA6B8C"/>
    <w:rsid w:val="00BA7011"/>
    <w:rsid w:val="00BA7203"/>
    <w:rsid w:val="00BA72F2"/>
    <w:rsid w:val="00BA7FB7"/>
    <w:rsid w:val="00BB04BF"/>
    <w:rsid w:val="00BB0503"/>
    <w:rsid w:val="00BB19E6"/>
    <w:rsid w:val="00BB26CE"/>
    <w:rsid w:val="00BB2ACD"/>
    <w:rsid w:val="00BB2B83"/>
    <w:rsid w:val="00BB4075"/>
    <w:rsid w:val="00BB55B3"/>
    <w:rsid w:val="00BB6120"/>
    <w:rsid w:val="00BB6352"/>
    <w:rsid w:val="00BB6B8E"/>
    <w:rsid w:val="00BB76D9"/>
    <w:rsid w:val="00BB794E"/>
    <w:rsid w:val="00BB7D23"/>
    <w:rsid w:val="00BC09BE"/>
    <w:rsid w:val="00BC0A4F"/>
    <w:rsid w:val="00BC11F4"/>
    <w:rsid w:val="00BC16FA"/>
    <w:rsid w:val="00BC1B65"/>
    <w:rsid w:val="00BC3110"/>
    <w:rsid w:val="00BC3DFA"/>
    <w:rsid w:val="00BC454F"/>
    <w:rsid w:val="00BC4DAD"/>
    <w:rsid w:val="00BC550D"/>
    <w:rsid w:val="00BC5A64"/>
    <w:rsid w:val="00BC5FD9"/>
    <w:rsid w:val="00BC6242"/>
    <w:rsid w:val="00BC67C3"/>
    <w:rsid w:val="00BC74F8"/>
    <w:rsid w:val="00BC79AF"/>
    <w:rsid w:val="00BD0EAE"/>
    <w:rsid w:val="00BD31AC"/>
    <w:rsid w:val="00BD452A"/>
    <w:rsid w:val="00BD4B6D"/>
    <w:rsid w:val="00BD4B9D"/>
    <w:rsid w:val="00BD556B"/>
    <w:rsid w:val="00BD55D4"/>
    <w:rsid w:val="00BD56AA"/>
    <w:rsid w:val="00BD6513"/>
    <w:rsid w:val="00BD7036"/>
    <w:rsid w:val="00BD7DBF"/>
    <w:rsid w:val="00BE01E5"/>
    <w:rsid w:val="00BE049B"/>
    <w:rsid w:val="00BE0766"/>
    <w:rsid w:val="00BE10C8"/>
    <w:rsid w:val="00BE16EB"/>
    <w:rsid w:val="00BE17A4"/>
    <w:rsid w:val="00BE1800"/>
    <w:rsid w:val="00BE29BA"/>
    <w:rsid w:val="00BE312E"/>
    <w:rsid w:val="00BE3DFF"/>
    <w:rsid w:val="00BE40E3"/>
    <w:rsid w:val="00BE5F69"/>
    <w:rsid w:val="00BE61CC"/>
    <w:rsid w:val="00BE69D6"/>
    <w:rsid w:val="00BE789F"/>
    <w:rsid w:val="00BE7A73"/>
    <w:rsid w:val="00BF08B4"/>
    <w:rsid w:val="00BF0AC0"/>
    <w:rsid w:val="00BF146C"/>
    <w:rsid w:val="00BF39B4"/>
    <w:rsid w:val="00BF43D2"/>
    <w:rsid w:val="00BF4D9C"/>
    <w:rsid w:val="00BF512B"/>
    <w:rsid w:val="00BF5694"/>
    <w:rsid w:val="00BF5AB0"/>
    <w:rsid w:val="00BF65DB"/>
    <w:rsid w:val="00BF7402"/>
    <w:rsid w:val="00BF769D"/>
    <w:rsid w:val="00BF7779"/>
    <w:rsid w:val="00C00625"/>
    <w:rsid w:val="00C01AF4"/>
    <w:rsid w:val="00C01EC8"/>
    <w:rsid w:val="00C0252B"/>
    <w:rsid w:val="00C04018"/>
    <w:rsid w:val="00C04DE2"/>
    <w:rsid w:val="00C04E93"/>
    <w:rsid w:val="00C05751"/>
    <w:rsid w:val="00C06B67"/>
    <w:rsid w:val="00C07527"/>
    <w:rsid w:val="00C07FD5"/>
    <w:rsid w:val="00C11D72"/>
    <w:rsid w:val="00C1212E"/>
    <w:rsid w:val="00C125FA"/>
    <w:rsid w:val="00C1302A"/>
    <w:rsid w:val="00C1371C"/>
    <w:rsid w:val="00C13758"/>
    <w:rsid w:val="00C13A3C"/>
    <w:rsid w:val="00C13F75"/>
    <w:rsid w:val="00C14102"/>
    <w:rsid w:val="00C14547"/>
    <w:rsid w:val="00C146E3"/>
    <w:rsid w:val="00C14EA1"/>
    <w:rsid w:val="00C151A4"/>
    <w:rsid w:val="00C15E77"/>
    <w:rsid w:val="00C15FB4"/>
    <w:rsid w:val="00C16FE7"/>
    <w:rsid w:val="00C213F4"/>
    <w:rsid w:val="00C23153"/>
    <w:rsid w:val="00C235AD"/>
    <w:rsid w:val="00C23BB5"/>
    <w:rsid w:val="00C253BC"/>
    <w:rsid w:val="00C25A83"/>
    <w:rsid w:val="00C26628"/>
    <w:rsid w:val="00C276D3"/>
    <w:rsid w:val="00C304DF"/>
    <w:rsid w:val="00C32D5C"/>
    <w:rsid w:val="00C33093"/>
    <w:rsid w:val="00C33A13"/>
    <w:rsid w:val="00C34324"/>
    <w:rsid w:val="00C35CFC"/>
    <w:rsid w:val="00C36634"/>
    <w:rsid w:val="00C37FA3"/>
    <w:rsid w:val="00C40819"/>
    <w:rsid w:val="00C41409"/>
    <w:rsid w:val="00C43A32"/>
    <w:rsid w:val="00C4472B"/>
    <w:rsid w:val="00C4618B"/>
    <w:rsid w:val="00C4620D"/>
    <w:rsid w:val="00C465CC"/>
    <w:rsid w:val="00C465F3"/>
    <w:rsid w:val="00C46E99"/>
    <w:rsid w:val="00C47067"/>
    <w:rsid w:val="00C47659"/>
    <w:rsid w:val="00C47A22"/>
    <w:rsid w:val="00C5234E"/>
    <w:rsid w:val="00C55618"/>
    <w:rsid w:val="00C55B08"/>
    <w:rsid w:val="00C564F7"/>
    <w:rsid w:val="00C56507"/>
    <w:rsid w:val="00C5670A"/>
    <w:rsid w:val="00C5768A"/>
    <w:rsid w:val="00C60021"/>
    <w:rsid w:val="00C60D7B"/>
    <w:rsid w:val="00C6177F"/>
    <w:rsid w:val="00C642D2"/>
    <w:rsid w:val="00C65318"/>
    <w:rsid w:val="00C664E0"/>
    <w:rsid w:val="00C70834"/>
    <w:rsid w:val="00C70CB8"/>
    <w:rsid w:val="00C711B3"/>
    <w:rsid w:val="00C71F96"/>
    <w:rsid w:val="00C72B8F"/>
    <w:rsid w:val="00C73BDC"/>
    <w:rsid w:val="00C74798"/>
    <w:rsid w:val="00C74F27"/>
    <w:rsid w:val="00C75230"/>
    <w:rsid w:val="00C7535A"/>
    <w:rsid w:val="00C7586F"/>
    <w:rsid w:val="00C75AAC"/>
    <w:rsid w:val="00C76617"/>
    <w:rsid w:val="00C76E66"/>
    <w:rsid w:val="00C77E7C"/>
    <w:rsid w:val="00C80215"/>
    <w:rsid w:val="00C808EA"/>
    <w:rsid w:val="00C822D0"/>
    <w:rsid w:val="00C83238"/>
    <w:rsid w:val="00C83BC2"/>
    <w:rsid w:val="00C84256"/>
    <w:rsid w:val="00C84795"/>
    <w:rsid w:val="00C8597B"/>
    <w:rsid w:val="00C860B3"/>
    <w:rsid w:val="00C86EC4"/>
    <w:rsid w:val="00C87036"/>
    <w:rsid w:val="00C872D1"/>
    <w:rsid w:val="00C8778F"/>
    <w:rsid w:val="00C90085"/>
    <w:rsid w:val="00C9044C"/>
    <w:rsid w:val="00C90A2E"/>
    <w:rsid w:val="00C913D0"/>
    <w:rsid w:val="00C92089"/>
    <w:rsid w:val="00C934DD"/>
    <w:rsid w:val="00C94F29"/>
    <w:rsid w:val="00C94FAC"/>
    <w:rsid w:val="00C952EC"/>
    <w:rsid w:val="00C954DC"/>
    <w:rsid w:val="00C95C64"/>
    <w:rsid w:val="00C95E61"/>
    <w:rsid w:val="00C95FAA"/>
    <w:rsid w:val="00C9740C"/>
    <w:rsid w:val="00C9771B"/>
    <w:rsid w:val="00C97F27"/>
    <w:rsid w:val="00CA0149"/>
    <w:rsid w:val="00CA018C"/>
    <w:rsid w:val="00CA0DA9"/>
    <w:rsid w:val="00CA20A5"/>
    <w:rsid w:val="00CA2324"/>
    <w:rsid w:val="00CA2D12"/>
    <w:rsid w:val="00CA2E38"/>
    <w:rsid w:val="00CA341B"/>
    <w:rsid w:val="00CA3AC4"/>
    <w:rsid w:val="00CA44BA"/>
    <w:rsid w:val="00CA469B"/>
    <w:rsid w:val="00CA481D"/>
    <w:rsid w:val="00CA4913"/>
    <w:rsid w:val="00CA6F89"/>
    <w:rsid w:val="00CA7279"/>
    <w:rsid w:val="00CB0571"/>
    <w:rsid w:val="00CB0EA0"/>
    <w:rsid w:val="00CB1EFB"/>
    <w:rsid w:val="00CB380A"/>
    <w:rsid w:val="00CB3935"/>
    <w:rsid w:val="00CB3A87"/>
    <w:rsid w:val="00CB4736"/>
    <w:rsid w:val="00CB4744"/>
    <w:rsid w:val="00CB48ED"/>
    <w:rsid w:val="00CB56A7"/>
    <w:rsid w:val="00CB5842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A24"/>
    <w:rsid w:val="00CC3FF3"/>
    <w:rsid w:val="00CC40A0"/>
    <w:rsid w:val="00CC505E"/>
    <w:rsid w:val="00CC67AB"/>
    <w:rsid w:val="00CC6FE2"/>
    <w:rsid w:val="00CC7BB7"/>
    <w:rsid w:val="00CD17C9"/>
    <w:rsid w:val="00CD1D04"/>
    <w:rsid w:val="00CD2D63"/>
    <w:rsid w:val="00CD2FE4"/>
    <w:rsid w:val="00CD34AC"/>
    <w:rsid w:val="00CD3604"/>
    <w:rsid w:val="00CD4FB4"/>
    <w:rsid w:val="00CD501D"/>
    <w:rsid w:val="00CD61A3"/>
    <w:rsid w:val="00CD7FFE"/>
    <w:rsid w:val="00CE01C1"/>
    <w:rsid w:val="00CE049E"/>
    <w:rsid w:val="00CE0734"/>
    <w:rsid w:val="00CE09B6"/>
    <w:rsid w:val="00CE1B9E"/>
    <w:rsid w:val="00CE2A73"/>
    <w:rsid w:val="00CE32B8"/>
    <w:rsid w:val="00CE4004"/>
    <w:rsid w:val="00CE5BCD"/>
    <w:rsid w:val="00CE659A"/>
    <w:rsid w:val="00CE6A2D"/>
    <w:rsid w:val="00CF0293"/>
    <w:rsid w:val="00CF2E4B"/>
    <w:rsid w:val="00CF30DD"/>
    <w:rsid w:val="00CF395C"/>
    <w:rsid w:val="00CF40AF"/>
    <w:rsid w:val="00CF69D5"/>
    <w:rsid w:val="00D0015E"/>
    <w:rsid w:val="00D0044A"/>
    <w:rsid w:val="00D01717"/>
    <w:rsid w:val="00D03167"/>
    <w:rsid w:val="00D0349A"/>
    <w:rsid w:val="00D03F20"/>
    <w:rsid w:val="00D04014"/>
    <w:rsid w:val="00D04026"/>
    <w:rsid w:val="00D040D8"/>
    <w:rsid w:val="00D041E3"/>
    <w:rsid w:val="00D04FDF"/>
    <w:rsid w:val="00D06689"/>
    <w:rsid w:val="00D07F1A"/>
    <w:rsid w:val="00D11335"/>
    <w:rsid w:val="00D113B4"/>
    <w:rsid w:val="00D11840"/>
    <w:rsid w:val="00D12588"/>
    <w:rsid w:val="00D1294E"/>
    <w:rsid w:val="00D130F3"/>
    <w:rsid w:val="00D13DF3"/>
    <w:rsid w:val="00D143EF"/>
    <w:rsid w:val="00D156B1"/>
    <w:rsid w:val="00D15DCF"/>
    <w:rsid w:val="00D15F9B"/>
    <w:rsid w:val="00D16195"/>
    <w:rsid w:val="00D16589"/>
    <w:rsid w:val="00D1674A"/>
    <w:rsid w:val="00D16FF3"/>
    <w:rsid w:val="00D171C8"/>
    <w:rsid w:val="00D17519"/>
    <w:rsid w:val="00D17958"/>
    <w:rsid w:val="00D17D79"/>
    <w:rsid w:val="00D20358"/>
    <w:rsid w:val="00D20F26"/>
    <w:rsid w:val="00D2109B"/>
    <w:rsid w:val="00D21DF4"/>
    <w:rsid w:val="00D223C3"/>
    <w:rsid w:val="00D22841"/>
    <w:rsid w:val="00D22B1B"/>
    <w:rsid w:val="00D23209"/>
    <w:rsid w:val="00D23718"/>
    <w:rsid w:val="00D2452C"/>
    <w:rsid w:val="00D25CEE"/>
    <w:rsid w:val="00D267B7"/>
    <w:rsid w:val="00D3000A"/>
    <w:rsid w:val="00D30358"/>
    <w:rsid w:val="00D30D8F"/>
    <w:rsid w:val="00D314E2"/>
    <w:rsid w:val="00D32294"/>
    <w:rsid w:val="00D3378D"/>
    <w:rsid w:val="00D340B7"/>
    <w:rsid w:val="00D34400"/>
    <w:rsid w:val="00D3584D"/>
    <w:rsid w:val="00D361D0"/>
    <w:rsid w:val="00D37170"/>
    <w:rsid w:val="00D3770A"/>
    <w:rsid w:val="00D37811"/>
    <w:rsid w:val="00D4032C"/>
    <w:rsid w:val="00D40746"/>
    <w:rsid w:val="00D4211A"/>
    <w:rsid w:val="00D42334"/>
    <w:rsid w:val="00D45163"/>
    <w:rsid w:val="00D45454"/>
    <w:rsid w:val="00D457A8"/>
    <w:rsid w:val="00D46B03"/>
    <w:rsid w:val="00D47741"/>
    <w:rsid w:val="00D47751"/>
    <w:rsid w:val="00D50927"/>
    <w:rsid w:val="00D52538"/>
    <w:rsid w:val="00D53154"/>
    <w:rsid w:val="00D54506"/>
    <w:rsid w:val="00D54FD1"/>
    <w:rsid w:val="00D550D3"/>
    <w:rsid w:val="00D55396"/>
    <w:rsid w:val="00D56FB0"/>
    <w:rsid w:val="00D5791E"/>
    <w:rsid w:val="00D57920"/>
    <w:rsid w:val="00D6041E"/>
    <w:rsid w:val="00D604F8"/>
    <w:rsid w:val="00D61922"/>
    <w:rsid w:val="00D61B75"/>
    <w:rsid w:val="00D61CC0"/>
    <w:rsid w:val="00D62BB0"/>
    <w:rsid w:val="00D63105"/>
    <w:rsid w:val="00D6338F"/>
    <w:rsid w:val="00D643D2"/>
    <w:rsid w:val="00D646B3"/>
    <w:rsid w:val="00D663F4"/>
    <w:rsid w:val="00D67721"/>
    <w:rsid w:val="00D677E9"/>
    <w:rsid w:val="00D67D3F"/>
    <w:rsid w:val="00D718C6"/>
    <w:rsid w:val="00D72AFC"/>
    <w:rsid w:val="00D72C25"/>
    <w:rsid w:val="00D736BD"/>
    <w:rsid w:val="00D73F4A"/>
    <w:rsid w:val="00D74A04"/>
    <w:rsid w:val="00D75377"/>
    <w:rsid w:val="00D75ABB"/>
    <w:rsid w:val="00D75E49"/>
    <w:rsid w:val="00D76B73"/>
    <w:rsid w:val="00D77F5B"/>
    <w:rsid w:val="00D8022F"/>
    <w:rsid w:val="00D80D96"/>
    <w:rsid w:val="00D81AF9"/>
    <w:rsid w:val="00D81D38"/>
    <w:rsid w:val="00D84363"/>
    <w:rsid w:val="00D868C5"/>
    <w:rsid w:val="00D8703C"/>
    <w:rsid w:val="00D87361"/>
    <w:rsid w:val="00D87536"/>
    <w:rsid w:val="00D87BCE"/>
    <w:rsid w:val="00D87C14"/>
    <w:rsid w:val="00D90732"/>
    <w:rsid w:val="00D90DCD"/>
    <w:rsid w:val="00D91A95"/>
    <w:rsid w:val="00D923CE"/>
    <w:rsid w:val="00D92D46"/>
    <w:rsid w:val="00D934D3"/>
    <w:rsid w:val="00D936C5"/>
    <w:rsid w:val="00D9499C"/>
    <w:rsid w:val="00D949FE"/>
    <w:rsid w:val="00D95FD0"/>
    <w:rsid w:val="00D96122"/>
    <w:rsid w:val="00D96E85"/>
    <w:rsid w:val="00D970D7"/>
    <w:rsid w:val="00DA00C5"/>
    <w:rsid w:val="00DA0A6D"/>
    <w:rsid w:val="00DA1563"/>
    <w:rsid w:val="00DA1C79"/>
    <w:rsid w:val="00DA2030"/>
    <w:rsid w:val="00DA2319"/>
    <w:rsid w:val="00DA2953"/>
    <w:rsid w:val="00DA2FD4"/>
    <w:rsid w:val="00DA36FD"/>
    <w:rsid w:val="00DA390D"/>
    <w:rsid w:val="00DA4151"/>
    <w:rsid w:val="00DA5A52"/>
    <w:rsid w:val="00DA5B11"/>
    <w:rsid w:val="00DA5BBC"/>
    <w:rsid w:val="00DA7AF3"/>
    <w:rsid w:val="00DB0921"/>
    <w:rsid w:val="00DB0CA3"/>
    <w:rsid w:val="00DB21C3"/>
    <w:rsid w:val="00DB3EA7"/>
    <w:rsid w:val="00DB4F76"/>
    <w:rsid w:val="00DB59F3"/>
    <w:rsid w:val="00DC3AC0"/>
    <w:rsid w:val="00DC3DAB"/>
    <w:rsid w:val="00DC60C5"/>
    <w:rsid w:val="00DC6C92"/>
    <w:rsid w:val="00DC6CD9"/>
    <w:rsid w:val="00DD1877"/>
    <w:rsid w:val="00DD1F0B"/>
    <w:rsid w:val="00DD1F2F"/>
    <w:rsid w:val="00DD27F0"/>
    <w:rsid w:val="00DD335E"/>
    <w:rsid w:val="00DD4252"/>
    <w:rsid w:val="00DD5839"/>
    <w:rsid w:val="00DD5AEA"/>
    <w:rsid w:val="00DD60D7"/>
    <w:rsid w:val="00DD63ED"/>
    <w:rsid w:val="00DD7BCC"/>
    <w:rsid w:val="00DD7FEB"/>
    <w:rsid w:val="00DE1594"/>
    <w:rsid w:val="00DE3CD4"/>
    <w:rsid w:val="00DE43DA"/>
    <w:rsid w:val="00DE476E"/>
    <w:rsid w:val="00DE4C6D"/>
    <w:rsid w:val="00DE4FFD"/>
    <w:rsid w:val="00DE501D"/>
    <w:rsid w:val="00DE592C"/>
    <w:rsid w:val="00DE7605"/>
    <w:rsid w:val="00DE7F30"/>
    <w:rsid w:val="00DF022C"/>
    <w:rsid w:val="00DF0D99"/>
    <w:rsid w:val="00DF409D"/>
    <w:rsid w:val="00DF43B0"/>
    <w:rsid w:val="00DF4622"/>
    <w:rsid w:val="00DF49BC"/>
    <w:rsid w:val="00DF5A12"/>
    <w:rsid w:val="00DF5FC4"/>
    <w:rsid w:val="00DF62AA"/>
    <w:rsid w:val="00DF6716"/>
    <w:rsid w:val="00E000E9"/>
    <w:rsid w:val="00E00F65"/>
    <w:rsid w:val="00E015B8"/>
    <w:rsid w:val="00E018A3"/>
    <w:rsid w:val="00E01F52"/>
    <w:rsid w:val="00E021B0"/>
    <w:rsid w:val="00E0251B"/>
    <w:rsid w:val="00E02C23"/>
    <w:rsid w:val="00E03150"/>
    <w:rsid w:val="00E03879"/>
    <w:rsid w:val="00E03A75"/>
    <w:rsid w:val="00E03E9C"/>
    <w:rsid w:val="00E041A8"/>
    <w:rsid w:val="00E05668"/>
    <w:rsid w:val="00E057C1"/>
    <w:rsid w:val="00E06DC9"/>
    <w:rsid w:val="00E06FA6"/>
    <w:rsid w:val="00E111D9"/>
    <w:rsid w:val="00E12653"/>
    <w:rsid w:val="00E12A34"/>
    <w:rsid w:val="00E132E3"/>
    <w:rsid w:val="00E158D3"/>
    <w:rsid w:val="00E160C2"/>
    <w:rsid w:val="00E16EBD"/>
    <w:rsid w:val="00E17177"/>
    <w:rsid w:val="00E207A3"/>
    <w:rsid w:val="00E21899"/>
    <w:rsid w:val="00E22069"/>
    <w:rsid w:val="00E22914"/>
    <w:rsid w:val="00E22FF7"/>
    <w:rsid w:val="00E2399F"/>
    <w:rsid w:val="00E24377"/>
    <w:rsid w:val="00E2437E"/>
    <w:rsid w:val="00E25207"/>
    <w:rsid w:val="00E254E0"/>
    <w:rsid w:val="00E27047"/>
    <w:rsid w:val="00E27162"/>
    <w:rsid w:val="00E304F3"/>
    <w:rsid w:val="00E30AE4"/>
    <w:rsid w:val="00E30DD2"/>
    <w:rsid w:val="00E31022"/>
    <w:rsid w:val="00E32C25"/>
    <w:rsid w:val="00E335A1"/>
    <w:rsid w:val="00E33662"/>
    <w:rsid w:val="00E33CEE"/>
    <w:rsid w:val="00E3431E"/>
    <w:rsid w:val="00E349C9"/>
    <w:rsid w:val="00E34FC6"/>
    <w:rsid w:val="00E35E9E"/>
    <w:rsid w:val="00E37420"/>
    <w:rsid w:val="00E40862"/>
    <w:rsid w:val="00E41729"/>
    <w:rsid w:val="00E41AA5"/>
    <w:rsid w:val="00E41E80"/>
    <w:rsid w:val="00E4220B"/>
    <w:rsid w:val="00E43E10"/>
    <w:rsid w:val="00E45846"/>
    <w:rsid w:val="00E45FCC"/>
    <w:rsid w:val="00E462FC"/>
    <w:rsid w:val="00E46704"/>
    <w:rsid w:val="00E46782"/>
    <w:rsid w:val="00E47084"/>
    <w:rsid w:val="00E47E16"/>
    <w:rsid w:val="00E47EA6"/>
    <w:rsid w:val="00E5023A"/>
    <w:rsid w:val="00E5032F"/>
    <w:rsid w:val="00E514A5"/>
    <w:rsid w:val="00E51C8A"/>
    <w:rsid w:val="00E5202F"/>
    <w:rsid w:val="00E52119"/>
    <w:rsid w:val="00E52492"/>
    <w:rsid w:val="00E52C8F"/>
    <w:rsid w:val="00E54102"/>
    <w:rsid w:val="00E55119"/>
    <w:rsid w:val="00E55852"/>
    <w:rsid w:val="00E55E1C"/>
    <w:rsid w:val="00E56160"/>
    <w:rsid w:val="00E56ED5"/>
    <w:rsid w:val="00E57612"/>
    <w:rsid w:val="00E5785B"/>
    <w:rsid w:val="00E57E88"/>
    <w:rsid w:val="00E60FC6"/>
    <w:rsid w:val="00E62B30"/>
    <w:rsid w:val="00E6428B"/>
    <w:rsid w:val="00E64D6D"/>
    <w:rsid w:val="00E656DC"/>
    <w:rsid w:val="00E65A8F"/>
    <w:rsid w:val="00E70466"/>
    <w:rsid w:val="00E70E8C"/>
    <w:rsid w:val="00E71AF0"/>
    <w:rsid w:val="00E73134"/>
    <w:rsid w:val="00E7398B"/>
    <w:rsid w:val="00E75520"/>
    <w:rsid w:val="00E760DF"/>
    <w:rsid w:val="00E76419"/>
    <w:rsid w:val="00E7646F"/>
    <w:rsid w:val="00E77D15"/>
    <w:rsid w:val="00E802B2"/>
    <w:rsid w:val="00E803C6"/>
    <w:rsid w:val="00E81630"/>
    <w:rsid w:val="00E81743"/>
    <w:rsid w:val="00E835BC"/>
    <w:rsid w:val="00E83807"/>
    <w:rsid w:val="00E8462D"/>
    <w:rsid w:val="00E84D70"/>
    <w:rsid w:val="00E8504D"/>
    <w:rsid w:val="00E852C3"/>
    <w:rsid w:val="00E85E72"/>
    <w:rsid w:val="00E867F8"/>
    <w:rsid w:val="00E875A8"/>
    <w:rsid w:val="00E90B0B"/>
    <w:rsid w:val="00E912E1"/>
    <w:rsid w:val="00E91F0B"/>
    <w:rsid w:val="00E923E7"/>
    <w:rsid w:val="00E93051"/>
    <w:rsid w:val="00E949FB"/>
    <w:rsid w:val="00E94A07"/>
    <w:rsid w:val="00E94A1F"/>
    <w:rsid w:val="00E94A92"/>
    <w:rsid w:val="00E96704"/>
    <w:rsid w:val="00E979E2"/>
    <w:rsid w:val="00E97FE2"/>
    <w:rsid w:val="00EA0265"/>
    <w:rsid w:val="00EA22E6"/>
    <w:rsid w:val="00EA49F9"/>
    <w:rsid w:val="00EA4C5D"/>
    <w:rsid w:val="00EA5723"/>
    <w:rsid w:val="00EA68C2"/>
    <w:rsid w:val="00EA6FC4"/>
    <w:rsid w:val="00EB02C9"/>
    <w:rsid w:val="00EB073C"/>
    <w:rsid w:val="00EB0C67"/>
    <w:rsid w:val="00EB28D2"/>
    <w:rsid w:val="00EB2FD0"/>
    <w:rsid w:val="00EB40BD"/>
    <w:rsid w:val="00EB40DB"/>
    <w:rsid w:val="00EB4659"/>
    <w:rsid w:val="00EB5267"/>
    <w:rsid w:val="00EB6D23"/>
    <w:rsid w:val="00EB7C47"/>
    <w:rsid w:val="00EC0907"/>
    <w:rsid w:val="00EC11DF"/>
    <w:rsid w:val="00EC2889"/>
    <w:rsid w:val="00EC2B12"/>
    <w:rsid w:val="00EC31E2"/>
    <w:rsid w:val="00EC3E76"/>
    <w:rsid w:val="00EC5343"/>
    <w:rsid w:val="00EC5589"/>
    <w:rsid w:val="00EC571A"/>
    <w:rsid w:val="00EC5EC5"/>
    <w:rsid w:val="00EC68D4"/>
    <w:rsid w:val="00EC6D0D"/>
    <w:rsid w:val="00ED0585"/>
    <w:rsid w:val="00ED0CAA"/>
    <w:rsid w:val="00ED1205"/>
    <w:rsid w:val="00ED13A4"/>
    <w:rsid w:val="00ED211B"/>
    <w:rsid w:val="00ED2776"/>
    <w:rsid w:val="00ED2A1F"/>
    <w:rsid w:val="00ED3284"/>
    <w:rsid w:val="00ED3A1A"/>
    <w:rsid w:val="00ED4882"/>
    <w:rsid w:val="00ED53AC"/>
    <w:rsid w:val="00ED6FA7"/>
    <w:rsid w:val="00ED7DC8"/>
    <w:rsid w:val="00EE0A0C"/>
    <w:rsid w:val="00EE1015"/>
    <w:rsid w:val="00EE2B46"/>
    <w:rsid w:val="00EE3462"/>
    <w:rsid w:val="00EE4945"/>
    <w:rsid w:val="00EE6073"/>
    <w:rsid w:val="00EE66FD"/>
    <w:rsid w:val="00EE68D8"/>
    <w:rsid w:val="00EE69E6"/>
    <w:rsid w:val="00EE6BE9"/>
    <w:rsid w:val="00EE6E2A"/>
    <w:rsid w:val="00EE7C14"/>
    <w:rsid w:val="00EE7E51"/>
    <w:rsid w:val="00EF0156"/>
    <w:rsid w:val="00EF01F3"/>
    <w:rsid w:val="00EF079E"/>
    <w:rsid w:val="00EF0FA1"/>
    <w:rsid w:val="00EF1031"/>
    <w:rsid w:val="00EF107F"/>
    <w:rsid w:val="00EF1CD2"/>
    <w:rsid w:val="00EF2EF6"/>
    <w:rsid w:val="00EF3788"/>
    <w:rsid w:val="00EF3A30"/>
    <w:rsid w:val="00EF3D4C"/>
    <w:rsid w:val="00EF4BE1"/>
    <w:rsid w:val="00F0051A"/>
    <w:rsid w:val="00F016DD"/>
    <w:rsid w:val="00F017DA"/>
    <w:rsid w:val="00F01DD4"/>
    <w:rsid w:val="00F0296C"/>
    <w:rsid w:val="00F034BA"/>
    <w:rsid w:val="00F03DEE"/>
    <w:rsid w:val="00F05E4C"/>
    <w:rsid w:val="00F06613"/>
    <w:rsid w:val="00F06D07"/>
    <w:rsid w:val="00F0724C"/>
    <w:rsid w:val="00F07BDE"/>
    <w:rsid w:val="00F07FC5"/>
    <w:rsid w:val="00F11E79"/>
    <w:rsid w:val="00F12764"/>
    <w:rsid w:val="00F12E16"/>
    <w:rsid w:val="00F14F98"/>
    <w:rsid w:val="00F15B84"/>
    <w:rsid w:val="00F16698"/>
    <w:rsid w:val="00F21FDC"/>
    <w:rsid w:val="00F22814"/>
    <w:rsid w:val="00F23134"/>
    <w:rsid w:val="00F23CB3"/>
    <w:rsid w:val="00F23E68"/>
    <w:rsid w:val="00F24230"/>
    <w:rsid w:val="00F258AA"/>
    <w:rsid w:val="00F25B72"/>
    <w:rsid w:val="00F25EF9"/>
    <w:rsid w:val="00F25F92"/>
    <w:rsid w:val="00F2696E"/>
    <w:rsid w:val="00F26CCE"/>
    <w:rsid w:val="00F30D85"/>
    <w:rsid w:val="00F3300F"/>
    <w:rsid w:val="00F330A0"/>
    <w:rsid w:val="00F347C6"/>
    <w:rsid w:val="00F34A1A"/>
    <w:rsid w:val="00F36859"/>
    <w:rsid w:val="00F36F4F"/>
    <w:rsid w:val="00F376D9"/>
    <w:rsid w:val="00F37E19"/>
    <w:rsid w:val="00F40112"/>
    <w:rsid w:val="00F41026"/>
    <w:rsid w:val="00F41E8B"/>
    <w:rsid w:val="00F43807"/>
    <w:rsid w:val="00F43876"/>
    <w:rsid w:val="00F44483"/>
    <w:rsid w:val="00F468DE"/>
    <w:rsid w:val="00F472E4"/>
    <w:rsid w:val="00F502F8"/>
    <w:rsid w:val="00F50523"/>
    <w:rsid w:val="00F5079A"/>
    <w:rsid w:val="00F51129"/>
    <w:rsid w:val="00F511CF"/>
    <w:rsid w:val="00F51291"/>
    <w:rsid w:val="00F51D90"/>
    <w:rsid w:val="00F51DD0"/>
    <w:rsid w:val="00F51F15"/>
    <w:rsid w:val="00F52A78"/>
    <w:rsid w:val="00F53291"/>
    <w:rsid w:val="00F53D1F"/>
    <w:rsid w:val="00F544C3"/>
    <w:rsid w:val="00F54F42"/>
    <w:rsid w:val="00F551F4"/>
    <w:rsid w:val="00F553D9"/>
    <w:rsid w:val="00F57164"/>
    <w:rsid w:val="00F57609"/>
    <w:rsid w:val="00F6032D"/>
    <w:rsid w:val="00F6156E"/>
    <w:rsid w:val="00F62441"/>
    <w:rsid w:val="00F63F20"/>
    <w:rsid w:val="00F656C6"/>
    <w:rsid w:val="00F6628A"/>
    <w:rsid w:val="00F6673E"/>
    <w:rsid w:val="00F66DC4"/>
    <w:rsid w:val="00F66E85"/>
    <w:rsid w:val="00F6764D"/>
    <w:rsid w:val="00F67757"/>
    <w:rsid w:val="00F6790C"/>
    <w:rsid w:val="00F679D8"/>
    <w:rsid w:val="00F70D76"/>
    <w:rsid w:val="00F71892"/>
    <w:rsid w:val="00F71F2A"/>
    <w:rsid w:val="00F71FC9"/>
    <w:rsid w:val="00F72DFC"/>
    <w:rsid w:val="00F730DA"/>
    <w:rsid w:val="00F731A5"/>
    <w:rsid w:val="00F73B02"/>
    <w:rsid w:val="00F7592B"/>
    <w:rsid w:val="00F75F6B"/>
    <w:rsid w:val="00F76455"/>
    <w:rsid w:val="00F802BE"/>
    <w:rsid w:val="00F808A8"/>
    <w:rsid w:val="00F80A1C"/>
    <w:rsid w:val="00F818AE"/>
    <w:rsid w:val="00F8214F"/>
    <w:rsid w:val="00F82BAD"/>
    <w:rsid w:val="00F839B3"/>
    <w:rsid w:val="00F84EB2"/>
    <w:rsid w:val="00F84FD7"/>
    <w:rsid w:val="00F8543A"/>
    <w:rsid w:val="00F86077"/>
    <w:rsid w:val="00F879A6"/>
    <w:rsid w:val="00F90155"/>
    <w:rsid w:val="00F9087B"/>
    <w:rsid w:val="00F90EDB"/>
    <w:rsid w:val="00F91AD1"/>
    <w:rsid w:val="00F91BC4"/>
    <w:rsid w:val="00F92BA9"/>
    <w:rsid w:val="00F95815"/>
    <w:rsid w:val="00F96912"/>
    <w:rsid w:val="00F96BD2"/>
    <w:rsid w:val="00F97950"/>
    <w:rsid w:val="00FA113F"/>
    <w:rsid w:val="00FA2A12"/>
    <w:rsid w:val="00FA2BA0"/>
    <w:rsid w:val="00FA3791"/>
    <w:rsid w:val="00FA38B7"/>
    <w:rsid w:val="00FA3F05"/>
    <w:rsid w:val="00FA5B35"/>
    <w:rsid w:val="00FA5D7D"/>
    <w:rsid w:val="00FA6683"/>
    <w:rsid w:val="00FB0741"/>
    <w:rsid w:val="00FB09A5"/>
    <w:rsid w:val="00FB2554"/>
    <w:rsid w:val="00FB26F9"/>
    <w:rsid w:val="00FB2B2E"/>
    <w:rsid w:val="00FB3774"/>
    <w:rsid w:val="00FB3C37"/>
    <w:rsid w:val="00FB3DA3"/>
    <w:rsid w:val="00FB49FC"/>
    <w:rsid w:val="00FB56CC"/>
    <w:rsid w:val="00FB5B39"/>
    <w:rsid w:val="00FB687C"/>
    <w:rsid w:val="00FB68B0"/>
    <w:rsid w:val="00FB7388"/>
    <w:rsid w:val="00FB7F59"/>
    <w:rsid w:val="00FC0787"/>
    <w:rsid w:val="00FC0D5C"/>
    <w:rsid w:val="00FC13B5"/>
    <w:rsid w:val="00FC1AC9"/>
    <w:rsid w:val="00FC565B"/>
    <w:rsid w:val="00FC5A8B"/>
    <w:rsid w:val="00FC669E"/>
    <w:rsid w:val="00FC6739"/>
    <w:rsid w:val="00FC77A5"/>
    <w:rsid w:val="00FD0037"/>
    <w:rsid w:val="00FD0BF7"/>
    <w:rsid w:val="00FD0CF8"/>
    <w:rsid w:val="00FD27FF"/>
    <w:rsid w:val="00FD29BA"/>
    <w:rsid w:val="00FD2DF7"/>
    <w:rsid w:val="00FD38AC"/>
    <w:rsid w:val="00FD40FF"/>
    <w:rsid w:val="00FD4D0D"/>
    <w:rsid w:val="00FD52A7"/>
    <w:rsid w:val="00FD52BA"/>
    <w:rsid w:val="00FD681A"/>
    <w:rsid w:val="00FD782C"/>
    <w:rsid w:val="00FE0897"/>
    <w:rsid w:val="00FE3C62"/>
    <w:rsid w:val="00FE3FDD"/>
    <w:rsid w:val="00FE5075"/>
    <w:rsid w:val="00FE645B"/>
    <w:rsid w:val="00FE75C0"/>
    <w:rsid w:val="00FE76BD"/>
    <w:rsid w:val="00FE7E65"/>
    <w:rsid w:val="00FE7F07"/>
    <w:rsid w:val="00FF17FC"/>
    <w:rsid w:val="00FF2C3A"/>
    <w:rsid w:val="00FF30F5"/>
    <w:rsid w:val="00FF4D25"/>
    <w:rsid w:val="00FF56BF"/>
    <w:rsid w:val="00FF5872"/>
    <w:rsid w:val="00FF638A"/>
    <w:rsid w:val="00FF64A3"/>
    <w:rsid w:val="00FF7399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BC3DFA"/>
    <w:rPr>
      <w:color w:val="605E5C"/>
      <w:shd w:val="clear" w:color="auto" w:fill="E1DFDD"/>
    </w:rPr>
  </w:style>
  <w:style w:type="paragraph" w:styleId="af3">
    <w:name w:val="Revision"/>
    <w:hidden/>
    <w:uiPriority w:val="99"/>
    <w:semiHidden/>
    <w:rsid w:val="001B0A52"/>
    <w:pPr>
      <w:spacing w:after="0" w:line="240" w:lineRule="auto"/>
    </w:pPr>
  </w:style>
  <w:style w:type="character" w:customStyle="1" w:styleId="13">
    <w:name w:val="확인되지 않은 멘션1"/>
    <w:basedOn w:val="a0"/>
    <w:uiPriority w:val="99"/>
    <w:semiHidden/>
    <w:unhideWhenUsed/>
    <w:rsid w:val="001B0A52"/>
    <w:rPr>
      <w:color w:val="605E5C"/>
      <w:shd w:val="clear" w:color="auto" w:fill="E1DFDD"/>
    </w:rPr>
  </w:style>
  <w:style w:type="character" w:styleId="af4">
    <w:name w:val="Unresolved Mention"/>
    <w:basedOn w:val="a0"/>
    <w:uiPriority w:val="99"/>
    <w:semiHidden/>
    <w:unhideWhenUsed/>
    <w:rsid w:val="003C67F7"/>
    <w:rPr>
      <w:color w:val="605E5C"/>
      <w:shd w:val="clear" w:color="auto" w:fill="E1DFDD"/>
    </w:rPr>
  </w:style>
  <w:style w:type="paragraph" w:styleId="af5">
    <w:name w:val="Title"/>
    <w:basedOn w:val="a"/>
    <w:next w:val="a"/>
    <w:link w:val="Char6"/>
    <w:uiPriority w:val="10"/>
    <w:qFormat/>
    <w:rsid w:val="00C94F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6">
    <w:name w:val="제목 Char"/>
    <w:basedOn w:val="a0"/>
    <w:link w:val="af5"/>
    <w:uiPriority w:val="10"/>
    <w:rsid w:val="00C94F2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61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5366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27C69"/>
    <w:rsid w:val="0003304F"/>
    <w:rsid w:val="00035AB7"/>
    <w:rsid w:val="00036179"/>
    <w:rsid w:val="00067A0F"/>
    <w:rsid w:val="000725B5"/>
    <w:rsid w:val="00087715"/>
    <w:rsid w:val="0009513F"/>
    <w:rsid w:val="000C47E2"/>
    <w:rsid w:val="000E2DE2"/>
    <w:rsid w:val="0014046E"/>
    <w:rsid w:val="00155744"/>
    <w:rsid w:val="00157211"/>
    <w:rsid w:val="001632AB"/>
    <w:rsid w:val="00173E99"/>
    <w:rsid w:val="00196FCF"/>
    <w:rsid w:val="001B54B9"/>
    <w:rsid w:val="001C4B84"/>
    <w:rsid w:val="0020525A"/>
    <w:rsid w:val="002257E2"/>
    <w:rsid w:val="00230B40"/>
    <w:rsid w:val="00246C75"/>
    <w:rsid w:val="00251108"/>
    <w:rsid w:val="00254B25"/>
    <w:rsid w:val="0025745E"/>
    <w:rsid w:val="00262722"/>
    <w:rsid w:val="002705F6"/>
    <w:rsid w:val="002765F5"/>
    <w:rsid w:val="002A326E"/>
    <w:rsid w:val="002B1BFE"/>
    <w:rsid w:val="002B2B37"/>
    <w:rsid w:val="002D036E"/>
    <w:rsid w:val="002F076A"/>
    <w:rsid w:val="00310ECB"/>
    <w:rsid w:val="003241E4"/>
    <w:rsid w:val="00325C3B"/>
    <w:rsid w:val="00327612"/>
    <w:rsid w:val="00334D57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23AC"/>
    <w:rsid w:val="003C31A8"/>
    <w:rsid w:val="003E6ECE"/>
    <w:rsid w:val="00403861"/>
    <w:rsid w:val="004074FC"/>
    <w:rsid w:val="00422BC2"/>
    <w:rsid w:val="00422E65"/>
    <w:rsid w:val="00437AFC"/>
    <w:rsid w:val="00450F53"/>
    <w:rsid w:val="00452DAA"/>
    <w:rsid w:val="0046748A"/>
    <w:rsid w:val="00485BD5"/>
    <w:rsid w:val="004A51D0"/>
    <w:rsid w:val="004B62A2"/>
    <w:rsid w:val="004C4026"/>
    <w:rsid w:val="004C699A"/>
    <w:rsid w:val="00501D5A"/>
    <w:rsid w:val="005318B7"/>
    <w:rsid w:val="00534AD7"/>
    <w:rsid w:val="005473E2"/>
    <w:rsid w:val="005478EE"/>
    <w:rsid w:val="00562A10"/>
    <w:rsid w:val="00563F6C"/>
    <w:rsid w:val="005B3255"/>
    <w:rsid w:val="005D1E09"/>
    <w:rsid w:val="005D2029"/>
    <w:rsid w:val="00607983"/>
    <w:rsid w:val="006174D6"/>
    <w:rsid w:val="00617DA6"/>
    <w:rsid w:val="006548DA"/>
    <w:rsid w:val="0068048A"/>
    <w:rsid w:val="006A5C89"/>
    <w:rsid w:val="006C3583"/>
    <w:rsid w:val="00711263"/>
    <w:rsid w:val="007126BC"/>
    <w:rsid w:val="00713406"/>
    <w:rsid w:val="0071545A"/>
    <w:rsid w:val="00767FFB"/>
    <w:rsid w:val="00776AB4"/>
    <w:rsid w:val="007803E4"/>
    <w:rsid w:val="00782AB0"/>
    <w:rsid w:val="00790C50"/>
    <w:rsid w:val="00793E33"/>
    <w:rsid w:val="007A357A"/>
    <w:rsid w:val="007D59F8"/>
    <w:rsid w:val="00800F37"/>
    <w:rsid w:val="00800F53"/>
    <w:rsid w:val="00804B9B"/>
    <w:rsid w:val="00807C97"/>
    <w:rsid w:val="0082051B"/>
    <w:rsid w:val="00861699"/>
    <w:rsid w:val="00865899"/>
    <w:rsid w:val="00885044"/>
    <w:rsid w:val="00896803"/>
    <w:rsid w:val="008A5951"/>
    <w:rsid w:val="008E0F41"/>
    <w:rsid w:val="008F053B"/>
    <w:rsid w:val="008F14DB"/>
    <w:rsid w:val="009020C5"/>
    <w:rsid w:val="00930681"/>
    <w:rsid w:val="00947F20"/>
    <w:rsid w:val="009521AB"/>
    <w:rsid w:val="00954929"/>
    <w:rsid w:val="00955CA9"/>
    <w:rsid w:val="00962CBE"/>
    <w:rsid w:val="00982AC7"/>
    <w:rsid w:val="009B6E92"/>
    <w:rsid w:val="009C1D90"/>
    <w:rsid w:val="009E15CB"/>
    <w:rsid w:val="009E1929"/>
    <w:rsid w:val="009E457F"/>
    <w:rsid w:val="009E7E1B"/>
    <w:rsid w:val="00A12091"/>
    <w:rsid w:val="00A2456B"/>
    <w:rsid w:val="00A27307"/>
    <w:rsid w:val="00A57E94"/>
    <w:rsid w:val="00A70E68"/>
    <w:rsid w:val="00AA2780"/>
    <w:rsid w:val="00AB64F6"/>
    <w:rsid w:val="00AB727D"/>
    <w:rsid w:val="00AB7F40"/>
    <w:rsid w:val="00AC1C5D"/>
    <w:rsid w:val="00B42DFF"/>
    <w:rsid w:val="00B60EBA"/>
    <w:rsid w:val="00B8139A"/>
    <w:rsid w:val="00BB3FCF"/>
    <w:rsid w:val="00BE17B1"/>
    <w:rsid w:val="00BF689A"/>
    <w:rsid w:val="00C00D23"/>
    <w:rsid w:val="00C01A52"/>
    <w:rsid w:val="00C0388A"/>
    <w:rsid w:val="00C12149"/>
    <w:rsid w:val="00C30658"/>
    <w:rsid w:val="00C329B3"/>
    <w:rsid w:val="00C44B05"/>
    <w:rsid w:val="00C46ACD"/>
    <w:rsid w:val="00C7040E"/>
    <w:rsid w:val="00C85D12"/>
    <w:rsid w:val="00C86157"/>
    <w:rsid w:val="00C9501F"/>
    <w:rsid w:val="00C96CA8"/>
    <w:rsid w:val="00CA7803"/>
    <w:rsid w:val="00CB453F"/>
    <w:rsid w:val="00CC2C80"/>
    <w:rsid w:val="00CD2407"/>
    <w:rsid w:val="00CD3587"/>
    <w:rsid w:val="00CD7D36"/>
    <w:rsid w:val="00CE3869"/>
    <w:rsid w:val="00CE639A"/>
    <w:rsid w:val="00CF3594"/>
    <w:rsid w:val="00D620E9"/>
    <w:rsid w:val="00D65D88"/>
    <w:rsid w:val="00D87771"/>
    <w:rsid w:val="00D929EE"/>
    <w:rsid w:val="00D94A52"/>
    <w:rsid w:val="00D9610C"/>
    <w:rsid w:val="00DC29A5"/>
    <w:rsid w:val="00DD6F07"/>
    <w:rsid w:val="00DE52A7"/>
    <w:rsid w:val="00E01A51"/>
    <w:rsid w:val="00E12998"/>
    <w:rsid w:val="00E14097"/>
    <w:rsid w:val="00E169ED"/>
    <w:rsid w:val="00E269F3"/>
    <w:rsid w:val="00E37496"/>
    <w:rsid w:val="00E41D53"/>
    <w:rsid w:val="00E46E17"/>
    <w:rsid w:val="00E501FE"/>
    <w:rsid w:val="00E6349E"/>
    <w:rsid w:val="00E76D6B"/>
    <w:rsid w:val="00EB50FC"/>
    <w:rsid w:val="00ED06B6"/>
    <w:rsid w:val="00ED1601"/>
    <w:rsid w:val="00ED28B9"/>
    <w:rsid w:val="00EE30BD"/>
    <w:rsid w:val="00EF6D3E"/>
    <w:rsid w:val="00EF7322"/>
    <w:rsid w:val="00F1441E"/>
    <w:rsid w:val="00F36F98"/>
    <w:rsid w:val="00F5283E"/>
    <w:rsid w:val="00F73F57"/>
    <w:rsid w:val="00F77181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8B8F60-686F-4A52-AEA7-4D0088A593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21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11</cp:revision>
  <cp:lastPrinted>2016-05-11T05:52:00Z</cp:lastPrinted>
  <dcterms:created xsi:type="dcterms:W3CDTF">2020-02-24T01:48:00Z</dcterms:created>
  <dcterms:modified xsi:type="dcterms:W3CDTF">2020-02-24T02:08:00Z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