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FC0271" w14:textId="77777777" w:rsidR="00A33843" w:rsidRDefault="00A33843" w:rsidP="00A33843">
      <w:pPr>
        <w:rPr>
          <w:lang w:eastAsia="ko-KR"/>
        </w:rPr>
      </w:pPr>
    </w:p>
    <w:p w14:paraId="7AFC0272" w14:textId="77777777" w:rsidR="00763D4F" w:rsidRPr="00A33843" w:rsidRDefault="00763D4F" w:rsidP="00A33843">
      <w:pPr>
        <w:rPr>
          <w:lang w:eastAsia="ko-KR"/>
        </w:rPr>
      </w:pPr>
    </w:p>
    <w:tbl>
      <w:tblPr>
        <w:tblW w:w="9927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600"/>
        <w:gridCol w:w="6327"/>
      </w:tblGrid>
      <w:tr w:rsidR="00A33843" w14:paraId="7AFC0275" w14:textId="77777777" w:rsidTr="00B1703F">
        <w:trPr>
          <w:trHeight w:val="386"/>
        </w:trPr>
        <w:tc>
          <w:tcPr>
            <w:tcW w:w="3600" w:type="dxa"/>
            <w:shd w:val="clear" w:color="auto" w:fill="auto"/>
          </w:tcPr>
          <w:p w14:paraId="7AFC0273" w14:textId="77777777" w:rsidR="00A33843" w:rsidRPr="00ED3A1A" w:rsidRDefault="00A33843" w:rsidP="00ED3A1A">
            <w:pPr>
              <w:rPr>
                <w:b/>
              </w:rPr>
            </w:pPr>
            <w:r w:rsidRPr="00ED3A1A">
              <w:rPr>
                <w:b/>
              </w:rPr>
              <w:t>Program / Project Name</w:t>
            </w:r>
            <w:r w:rsidR="00F731A5" w:rsidRPr="00ED3A1A">
              <w:rPr>
                <w:b/>
              </w:rPr>
              <w:t>:</w:t>
            </w:r>
          </w:p>
        </w:tc>
        <w:tc>
          <w:tcPr>
            <w:tcW w:w="6327" w:type="dxa"/>
            <w:shd w:val="clear" w:color="auto" w:fill="auto"/>
            <w:vAlign w:val="center"/>
          </w:tcPr>
          <w:p w14:paraId="7AFC0274" w14:textId="283B118B" w:rsidR="00A33843" w:rsidRPr="0001032B" w:rsidRDefault="00D30CE6" w:rsidP="005624D7">
            <w:pPr>
              <w:rPr>
                <w:rFonts w:cstheme="minorHAnsi"/>
                <w:lang w:eastAsia="ko-KR"/>
              </w:rPr>
            </w:pPr>
            <w:r>
              <w:rPr>
                <w:rFonts w:cstheme="minorHAnsi"/>
                <w:lang w:eastAsia="ko-KR"/>
              </w:rPr>
              <w:t>Useful Tips</w:t>
            </w:r>
          </w:p>
        </w:tc>
      </w:tr>
      <w:tr w:rsidR="006C0865" w14:paraId="7AFC0278" w14:textId="77777777" w:rsidTr="00B1703F">
        <w:trPr>
          <w:trHeight w:val="485"/>
        </w:trPr>
        <w:tc>
          <w:tcPr>
            <w:tcW w:w="3600" w:type="dxa"/>
            <w:shd w:val="clear" w:color="auto" w:fill="auto"/>
          </w:tcPr>
          <w:p w14:paraId="7AFC0276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Checklist / Template Completed by:</w:t>
            </w:r>
          </w:p>
        </w:tc>
        <w:tc>
          <w:tcPr>
            <w:tcW w:w="6327" w:type="dxa"/>
            <w:shd w:val="clear" w:color="auto" w:fill="auto"/>
          </w:tcPr>
          <w:p w14:paraId="7AFC0277" w14:textId="77777777" w:rsidR="006C0865" w:rsidRPr="00411A5C" w:rsidRDefault="006C0865" w:rsidP="006C0865">
            <w:pPr>
              <w:spacing w:after="0" w:line="240" w:lineRule="auto"/>
              <w:rPr>
                <w:rFonts w:cstheme="minorHAnsi"/>
                <w:lang w:eastAsia="ko-KR"/>
              </w:rPr>
            </w:pPr>
            <w:r>
              <w:rPr>
                <w:rFonts w:cstheme="minorHAnsi" w:hint="eastAsia"/>
                <w:lang w:eastAsia="ko-KR"/>
              </w:rPr>
              <w:t>TBD</w:t>
            </w:r>
          </w:p>
        </w:tc>
      </w:tr>
      <w:tr w:rsidR="006C0865" w14:paraId="7AFC027B" w14:textId="77777777" w:rsidTr="00B1703F">
        <w:trPr>
          <w:trHeight w:val="539"/>
        </w:trPr>
        <w:tc>
          <w:tcPr>
            <w:tcW w:w="3600" w:type="dxa"/>
            <w:shd w:val="clear" w:color="auto" w:fill="auto"/>
          </w:tcPr>
          <w:p w14:paraId="7AFC0279" w14:textId="77777777" w:rsidR="006C0865" w:rsidRPr="00ED3A1A" w:rsidRDefault="006C0865" w:rsidP="00ED3A1A">
            <w:pPr>
              <w:rPr>
                <w:b/>
              </w:rPr>
            </w:pPr>
            <w:r w:rsidRPr="00ED3A1A">
              <w:rPr>
                <w:b/>
              </w:rPr>
              <w:t>Date Completed:</w:t>
            </w:r>
          </w:p>
        </w:tc>
        <w:sdt>
          <w:sdtPr>
            <w:rPr>
              <w:rFonts w:cstheme="minorHAnsi"/>
            </w:rPr>
            <w:id w:val="547270274"/>
            <w:placeholder>
              <w:docPart w:val="0FDFCE1E000849B987FFECC371ED523A"/>
            </w:placeholder>
            <w:showingPlcHdr/>
            <w:date w:fullDate="2016-01-19T00:00:00Z">
              <w:dateFormat w:val="M/d/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6327" w:type="dxa"/>
                <w:shd w:val="clear" w:color="auto" w:fill="auto"/>
                <w:vAlign w:val="center"/>
              </w:tcPr>
              <w:p w14:paraId="7AFC027A" w14:textId="77777777" w:rsidR="006C0865" w:rsidRPr="00411A5C" w:rsidRDefault="00A03729" w:rsidP="00A03729">
                <w:pPr>
                  <w:spacing w:after="0" w:line="240" w:lineRule="auto"/>
                  <w:rPr>
                    <w:rFonts w:cstheme="minorHAnsi"/>
                  </w:rPr>
                </w:pPr>
                <w:r w:rsidRPr="00C137AC">
                  <w:rPr>
                    <w:rStyle w:val="a8"/>
                  </w:rPr>
                  <w:t>Click here to enter a date.</w:t>
                </w:r>
              </w:p>
            </w:tc>
          </w:sdtContent>
        </w:sdt>
      </w:tr>
    </w:tbl>
    <w:p w14:paraId="7AFC027C" w14:textId="77777777" w:rsidR="00A33843" w:rsidRDefault="00A33843"/>
    <w:p w14:paraId="7AFC027D" w14:textId="25925BA0" w:rsidR="006C0865" w:rsidRPr="00411A5C" w:rsidRDefault="00D30CE6" w:rsidP="006C0865">
      <w:pPr>
        <w:jc w:val="center"/>
        <w:rPr>
          <w:b/>
          <w:sz w:val="52"/>
          <w:szCs w:val="52"/>
          <w:lang w:eastAsia="ko-KR"/>
        </w:rPr>
      </w:pPr>
      <w:r>
        <w:rPr>
          <w:b/>
          <w:sz w:val="52"/>
          <w:szCs w:val="52"/>
          <w:lang w:eastAsia="ko-KR"/>
        </w:rPr>
        <w:t>Useful Tips</w:t>
      </w:r>
    </w:p>
    <w:p w14:paraId="7AFC027E" w14:textId="1C9040E9" w:rsidR="006C0865" w:rsidRPr="00411A5C" w:rsidRDefault="006C0865" w:rsidP="006C0865">
      <w:pPr>
        <w:jc w:val="center"/>
        <w:rPr>
          <w:sz w:val="52"/>
          <w:szCs w:val="52"/>
          <w:lang w:eastAsia="ko-KR"/>
        </w:rPr>
      </w:pPr>
      <w:r w:rsidRPr="00411A5C">
        <w:rPr>
          <w:sz w:val="52"/>
          <w:szCs w:val="52"/>
        </w:rPr>
        <w:t xml:space="preserve">Revision: </w:t>
      </w:r>
      <w:r w:rsidR="001A260C">
        <w:rPr>
          <w:sz w:val="52"/>
          <w:szCs w:val="52"/>
          <w:lang w:eastAsia="ko-KR"/>
        </w:rPr>
        <w:t>A.0</w:t>
      </w:r>
    </w:p>
    <w:p w14:paraId="7AFC027F" w14:textId="77777777" w:rsidR="003E53D7" w:rsidRDefault="003E53D7">
      <w:r>
        <w:br w:type="page"/>
      </w:r>
    </w:p>
    <w:p w14:paraId="7AFC0280" w14:textId="77777777" w:rsidR="003E53D7" w:rsidRDefault="003E53D7" w:rsidP="003E53D7"/>
    <w:p w14:paraId="7AFC0281" w14:textId="77777777" w:rsidR="003E53D7" w:rsidRPr="003E53D7" w:rsidRDefault="003E53D7" w:rsidP="003E53D7">
      <w:pPr>
        <w:jc w:val="center"/>
        <w:rPr>
          <w:b/>
          <w:sz w:val="28"/>
          <w:szCs w:val="28"/>
        </w:rPr>
      </w:pPr>
      <w:r w:rsidRPr="003E53D7">
        <w:rPr>
          <w:b/>
          <w:sz w:val="28"/>
          <w:szCs w:val="28"/>
        </w:rPr>
        <w:t>Detailed Revision History</w:t>
      </w:r>
    </w:p>
    <w:tbl>
      <w:tblPr>
        <w:tblStyle w:val="a9"/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731"/>
        <w:gridCol w:w="1463"/>
        <w:gridCol w:w="1808"/>
        <w:gridCol w:w="5328"/>
      </w:tblGrid>
      <w:tr w:rsidR="00F51F15" w14:paraId="7AFC0286" w14:textId="77777777" w:rsidTr="00385083">
        <w:trPr>
          <w:trHeight w:val="537"/>
        </w:trPr>
        <w:tc>
          <w:tcPr>
            <w:tcW w:w="738" w:type="dxa"/>
            <w:tcBorders>
              <w:top w:val="single" w:sz="12" w:space="0" w:color="auto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2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Rev</w:t>
            </w:r>
          </w:p>
        </w:tc>
        <w:tc>
          <w:tcPr>
            <w:tcW w:w="1497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3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Date</w:t>
            </w:r>
          </w:p>
        </w:tc>
        <w:tc>
          <w:tcPr>
            <w:tcW w:w="1842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  <w:right w:val="single" w:sz="4" w:space="0" w:color="FFFFFF" w:themeColor="background1"/>
            </w:tcBorders>
            <w:shd w:val="clear" w:color="auto" w:fill="094891"/>
            <w:vAlign w:val="center"/>
          </w:tcPr>
          <w:p w14:paraId="7AFC0284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Editor(s)</w:t>
            </w:r>
          </w:p>
        </w:tc>
        <w:tc>
          <w:tcPr>
            <w:tcW w:w="5499" w:type="dxa"/>
            <w:tcBorders>
              <w:top w:val="single" w:sz="12" w:space="0" w:color="auto"/>
              <w:left w:val="single" w:sz="4" w:space="0" w:color="FFFFFF" w:themeColor="background1"/>
              <w:bottom w:val="single" w:sz="12" w:space="0" w:color="000000" w:themeColor="text1"/>
            </w:tcBorders>
            <w:shd w:val="clear" w:color="auto" w:fill="094891"/>
            <w:vAlign w:val="center"/>
          </w:tcPr>
          <w:p w14:paraId="7AFC0285" w14:textId="77777777" w:rsidR="00F51F15" w:rsidRPr="003E53D7" w:rsidRDefault="00F51F15" w:rsidP="00385083">
            <w:pPr>
              <w:jc w:val="center"/>
              <w:rPr>
                <w:b/>
                <w:color w:val="FFFFFF" w:themeColor="background1"/>
              </w:rPr>
            </w:pPr>
            <w:r w:rsidRPr="003E53D7">
              <w:rPr>
                <w:b/>
                <w:color w:val="FFFFFF" w:themeColor="background1"/>
              </w:rPr>
              <w:t>Description of change</w:t>
            </w:r>
          </w:p>
        </w:tc>
      </w:tr>
      <w:tr w:rsidR="00F51F15" w14:paraId="7AFC028B" w14:textId="77777777" w:rsidTr="00385083">
        <w:tc>
          <w:tcPr>
            <w:tcW w:w="738" w:type="dxa"/>
            <w:tcBorders>
              <w:top w:val="single" w:sz="12" w:space="0" w:color="000000" w:themeColor="text1"/>
            </w:tcBorders>
          </w:tcPr>
          <w:p w14:paraId="7AFC0287" w14:textId="3555021D" w:rsidR="00F51F15" w:rsidRPr="00411A5C" w:rsidRDefault="001A260C" w:rsidP="00D30CE6">
            <w:pPr>
              <w:jc w:val="center"/>
              <w:rPr>
                <w:lang w:eastAsia="ko-KR"/>
              </w:rPr>
            </w:pPr>
            <w:r>
              <w:rPr>
                <w:lang w:eastAsia="ko-KR"/>
              </w:rPr>
              <w:t>A</w:t>
            </w:r>
            <w:r w:rsidR="00A03729"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>0</w:t>
            </w:r>
          </w:p>
        </w:tc>
        <w:tc>
          <w:tcPr>
            <w:tcW w:w="1497" w:type="dxa"/>
            <w:tcBorders>
              <w:top w:val="single" w:sz="12" w:space="0" w:color="000000" w:themeColor="text1"/>
            </w:tcBorders>
          </w:tcPr>
          <w:p w14:paraId="7AFC0288" w14:textId="7AA71600" w:rsidR="00F51F15" w:rsidRPr="00411A5C" w:rsidRDefault="00D30CE6" w:rsidP="005624D7">
            <w:pPr>
              <w:rPr>
                <w:lang w:eastAsia="ko-KR"/>
              </w:rPr>
            </w:pPr>
            <w:r>
              <w:rPr>
                <w:lang w:eastAsia="ko-KR"/>
              </w:rPr>
              <w:t>04</w:t>
            </w:r>
            <w:r w:rsidR="00FB09A5">
              <w:rPr>
                <w:rFonts w:hint="eastAsia"/>
                <w:lang w:eastAsia="ko-KR"/>
              </w:rPr>
              <w:t>-</w:t>
            </w:r>
            <w:r>
              <w:rPr>
                <w:lang w:eastAsia="ko-KR"/>
              </w:rPr>
              <w:t>JUN</w:t>
            </w:r>
            <w:r w:rsidR="00F51F15">
              <w:rPr>
                <w:rFonts w:hint="eastAsia"/>
                <w:lang w:eastAsia="ko-KR"/>
              </w:rPr>
              <w:t>-</w:t>
            </w:r>
            <w:r w:rsidR="00F51F15" w:rsidRPr="00411A5C">
              <w:t>20</w:t>
            </w:r>
            <w:r>
              <w:t>20</w:t>
            </w:r>
          </w:p>
        </w:tc>
        <w:tc>
          <w:tcPr>
            <w:tcW w:w="1842" w:type="dxa"/>
            <w:tcBorders>
              <w:top w:val="single" w:sz="12" w:space="0" w:color="000000" w:themeColor="text1"/>
            </w:tcBorders>
          </w:tcPr>
          <w:p w14:paraId="7AFC0289" w14:textId="77777777" w:rsidR="00F51F15" w:rsidRPr="00411A5C" w:rsidRDefault="000311E3" w:rsidP="000311E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Sang</w:t>
            </w:r>
            <w:r w:rsidR="00A03729">
              <w:rPr>
                <w:rFonts w:hint="eastAsia"/>
                <w:lang w:eastAsia="ko-KR"/>
              </w:rPr>
              <w:t>-</w:t>
            </w:r>
            <w:r>
              <w:rPr>
                <w:rFonts w:hint="eastAsia"/>
                <w:lang w:eastAsia="ko-KR"/>
              </w:rPr>
              <w:t>Gu</w:t>
            </w:r>
            <w:r w:rsidR="00A03729">
              <w:rPr>
                <w:rFonts w:hint="eastAsia"/>
                <w:lang w:eastAsia="ko-KR"/>
              </w:rPr>
              <w:t xml:space="preserve"> K</w:t>
            </w:r>
            <w:r>
              <w:rPr>
                <w:rFonts w:hint="eastAsia"/>
                <w:lang w:eastAsia="ko-KR"/>
              </w:rPr>
              <w:t>ang</w:t>
            </w:r>
          </w:p>
        </w:tc>
        <w:tc>
          <w:tcPr>
            <w:tcW w:w="5499" w:type="dxa"/>
            <w:tcBorders>
              <w:top w:val="single" w:sz="12" w:space="0" w:color="000000" w:themeColor="text1"/>
            </w:tcBorders>
          </w:tcPr>
          <w:p w14:paraId="7AFC028A" w14:textId="494C5E19" w:rsidR="00F51F15" w:rsidRPr="00411A5C" w:rsidRDefault="00D30CE6" w:rsidP="00385083">
            <w:pPr>
              <w:rPr>
                <w:lang w:eastAsia="ko-KR"/>
              </w:rPr>
            </w:pPr>
            <w:r>
              <w:rPr>
                <w:lang w:eastAsia="ko-KR"/>
              </w:rPr>
              <w:t>Initial Draft</w:t>
            </w:r>
          </w:p>
        </w:tc>
      </w:tr>
      <w:tr w:rsidR="00F51F15" w14:paraId="7AFC0290" w14:textId="77777777" w:rsidTr="00385083">
        <w:tc>
          <w:tcPr>
            <w:tcW w:w="738" w:type="dxa"/>
          </w:tcPr>
          <w:p w14:paraId="7AFC028C" w14:textId="27BB5B07" w:rsidR="00F51F15" w:rsidRDefault="00F51F15" w:rsidP="00D30CE6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8D" w14:textId="2E91BAE3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8E" w14:textId="0A530920" w:rsidR="00F51F15" w:rsidRDefault="00F51F15" w:rsidP="00385083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8F" w14:textId="0EF93AD7" w:rsidR="00F51F15" w:rsidRDefault="00F51F15" w:rsidP="00385083">
            <w:pPr>
              <w:rPr>
                <w:lang w:eastAsia="ko-KR"/>
              </w:rPr>
            </w:pPr>
          </w:p>
        </w:tc>
      </w:tr>
      <w:tr w:rsidR="00E2399F" w14:paraId="7AFC0295" w14:textId="77777777" w:rsidTr="00385083">
        <w:tc>
          <w:tcPr>
            <w:tcW w:w="738" w:type="dxa"/>
          </w:tcPr>
          <w:p w14:paraId="7AFC0291" w14:textId="20DB7396" w:rsidR="00E2399F" w:rsidRDefault="00E2399F" w:rsidP="00D30CE6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92" w14:textId="1C34638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3" w14:textId="63FDD72A" w:rsidR="00E2399F" w:rsidRDefault="00E2399F" w:rsidP="00CA6F89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4" w14:textId="599FD6BC" w:rsidR="00E2399F" w:rsidRDefault="00E2399F" w:rsidP="0017250A">
            <w:pPr>
              <w:rPr>
                <w:lang w:eastAsia="ko-KR"/>
              </w:rPr>
            </w:pPr>
          </w:p>
        </w:tc>
      </w:tr>
      <w:tr w:rsidR="002158DC" w14:paraId="7AFC029A" w14:textId="77777777" w:rsidTr="00385083">
        <w:tc>
          <w:tcPr>
            <w:tcW w:w="738" w:type="dxa"/>
          </w:tcPr>
          <w:p w14:paraId="7AFC0296" w14:textId="77777777" w:rsidR="002158DC" w:rsidRDefault="002158DC" w:rsidP="00D30CE6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97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8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9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9F" w14:textId="77777777" w:rsidTr="00385083">
        <w:tc>
          <w:tcPr>
            <w:tcW w:w="738" w:type="dxa"/>
          </w:tcPr>
          <w:p w14:paraId="7AFC029B" w14:textId="77777777" w:rsidR="002158DC" w:rsidRDefault="002158DC" w:rsidP="00D30CE6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9C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9D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9E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4" w14:textId="77777777" w:rsidTr="00385083">
        <w:tc>
          <w:tcPr>
            <w:tcW w:w="738" w:type="dxa"/>
          </w:tcPr>
          <w:p w14:paraId="7AFC02A0" w14:textId="77777777" w:rsidR="002158DC" w:rsidRDefault="002158DC" w:rsidP="00D30CE6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A1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2" w14:textId="77777777" w:rsidR="002158DC" w:rsidRDefault="002158DC" w:rsidP="002158DC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3" w14:textId="77777777" w:rsidR="002158DC" w:rsidRDefault="002158DC" w:rsidP="002158DC">
            <w:pPr>
              <w:rPr>
                <w:lang w:eastAsia="ko-KR"/>
              </w:rPr>
            </w:pPr>
          </w:p>
        </w:tc>
      </w:tr>
      <w:tr w:rsidR="002158DC" w14:paraId="7AFC02A9" w14:textId="77777777" w:rsidTr="00385083">
        <w:tc>
          <w:tcPr>
            <w:tcW w:w="738" w:type="dxa"/>
          </w:tcPr>
          <w:p w14:paraId="7AFC02A5" w14:textId="77777777" w:rsidR="002158DC" w:rsidRDefault="002158DC" w:rsidP="00D30CE6">
            <w:pPr>
              <w:jc w:val="center"/>
              <w:rPr>
                <w:lang w:eastAsia="ko-KR"/>
              </w:rPr>
            </w:pPr>
          </w:p>
        </w:tc>
        <w:tc>
          <w:tcPr>
            <w:tcW w:w="1497" w:type="dxa"/>
          </w:tcPr>
          <w:p w14:paraId="7AFC02A6" w14:textId="77777777" w:rsidR="002158DC" w:rsidRDefault="002158DC" w:rsidP="00385083">
            <w:pPr>
              <w:rPr>
                <w:lang w:eastAsia="ko-KR"/>
              </w:rPr>
            </w:pPr>
          </w:p>
        </w:tc>
        <w:tc>
          <w:tcPr>
            <w:tcW w:w="1842" w:type="dxa"/>
          </w:tcPr>
          <w:p w14:paraId="7AFC02A7" w14:textId="77777777" w:rsidR="002158DC" w:rsidRDefault="002158DC" w:rsidP="002204F5">
            <w:pPr>
              <w:rPr>
                <w:lang w:eastAsia="ko-KR"/>
              </w:rPr>
            </w:pPr>
          </w:p>
        </w:tc>
        <w:tc>
          <w:tcPr>
            <w:tcW w:w="5499" w:type="dxa"/>
          </w:tcPr>
          <w:p w14:paraId="7AFC02A8" w14:textId="77777777" w:rsidR="002158DC" w:rsidRDefault="002158DC" w:rsidP="002204F5">
            <w:pPr>
              <w:rPr>
                <w:lang w:eastAsia="ko-KR"/>
              </w:rPr>
            </w:pPr>
          </w:p>
        </w:tc>
      </w:tr>
    </w:tbl>
    <w:p w14:paraId="7AFC02AA" w14:textId="77777777" w:rsidR="000F3143" w:rsidRDefault="000F3143">
      <w:pPr>
        <w:rPr>
          <w:lang w:eastAsia="ko-KR"/>
        </w:rPr>
      </w:pPr>
      <w:r>
        <w:rPr>
          <w:lang w:eastAsia="ko-KR"/>
        </w:rPr>
        <w:br w:type="page"/>
      </w:r>
    </w:p>
    <w:p w14:paraId="7AFC02AB" w14:textId="77777777" w:rsidR="005A1CE9" w:rsidRPr="005A1CE9" w:rsidRDefault="000F3143" w:rsidP="005A1CE9">
      <w:pPr>
        <w:tabs>
          <w:tab w:val="left" w:pos="2006"/>
        </w:tabs>
        <w:jc w:val="center"/>
        <w:rPr>
          <w:b/>
          <w:sz w:val="32"/>
          <w:szCs w:val="32"/>
        </w:rPr>
      </w:pPr>
      <w:r w:rsidRPr="005A1CE9">
        <w:rPr>
          <w:b/>
          <w:sz w:val="32"/>
          <w:szCs w:val="32"/>
        </w:rPr>
        <w:lastRenderedPageBreak/>
        <w:t>Table of Contents</w:t>
      </w:r>
    </w:p>
    <w:sdt>
      <w:sdtPr>
        <w:rPr>
          <w:rFonts w:eastAsiaTheme="minorEastAsia"/>
          <w:sz w:val="22"/>
          <w:lang w:eastAsia="ja-JP"/>
        </w:rPr>
        <w:id w:val="39224764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A9C5E3B" w14:textId="6BF87E0B" w:rsidR="00D30CE6" w:rsidRDefault="00793DC2">
          <w:pPr>
            <w:pStyle w:val="10"/>
            <w:rPr>
              <w:rFonts w:eastAsiaTheme="minorEastAsia"/>
              <w:noProof/>
              <w:sz w:val="22"/>
              <w:lang w:eastAsia="ko-KR"/>
            </w:rPr>
          </w:pPr>
          <w:r>
            <w:rPr>
              <w:rFonts w:eastAsiaTheme="minorHAnsi"/>
            </w:rPr>
            <w:fldChar w:fldCharType="begin"/>
          </w:r>
          <w:r w:rsidR="006264D4">
            <w:instrText xml:space="preserve"> TOC \o "1-3" \h \z \u </w:instrText>
          </w:r>
          <w:r>
            <w:rPr>
              <w:rFonts w:eastAsiaTheme="minorHAnsi"/>
            </w:rPr>
            <w:fldChar w:fldCharType="separate"/>
          </w:r>
          <w:hyperlink w:anchor="_Toc42158033" w:history="1">
            <w:r w:rsidR="00D30CE6" w:rsidRPr="003E3B04">
              <w:rPr>
                <w:rStyle w:val="a6"/>
                <w:noProof/>
                <w:lang w:eastAsia="ko-KR"/>
              </w:rPr>
              <w:t>1</w:t>
            </w:r>
            <w:r w:rsidR="00D30CE6">
              <w:rPr>
                <w:rFonts w:eastAsiaTheme="minorEastAsia"/>
                <w:noProof/>
                <w:sz w:val="22"/>
                <w:lang w:eastAsia="ko-KR"/>
              </w:rPr>
              <w:tab/>
            </w:r>
            <w:r w:rsidR="00D30CE6" w:rsidRPr="003E3B04">
              <w:rPr>
                <w:rStyle w:val="a6"/>
                <w:rFonts w:hint="eastAsia"/>
                <w:noProof/>
                <w:lang w:eastAsia="ko-KR"/>
              </w:rPr>
              <w:t>검색</w:t>
            </w:r>
            <w:r w:rsidR="00D30CE6">
              <w:rPr>
                <w:noProof/>
                <w:webHidden/>
              </w:rPr>
              <w:tab/>
            </w:r>
            <w:r w:rsidR="00D30CE6">
              <w:rPr>
                <w:noProof/>
                <w:webHidden/>
              </w:rPr>
              <w:fldChar w:fldCharType="begin"/>
            </w:r>
            <w:r w:rsidR="00D30CE6">
              <w:rPr>
                <w:noProof/>
                <w:webHidden/>
              </w:rPr>
              <w:instrText xml:space="preserve"> PAGEREF _Toc42158033 \h </w:instrText>
            </w:r>
            <w:r w:rsidR="00D30CE6">
              <w:rPr>
                <w:noProof/>
                <w:webHidden/>
              </w:rPr>
            </w:r>
            <w:r w:rsidR="00D30CE6">
              <w:rPr>
                <w:noProof/>
                <w:webHidden/>
              </w:rPr>
              <w:fldChar w:fldCharType="separate"/>
            </w:r>
            <w:r w:rsidR="00D30CE6">
              <w:rPr>
                <w:noProof/>
                <w:webHidden/>
              </w:rPr>
              <w:t>4</w:t>
            </w:r>
            <w:r w:rsidR="00D30CE6">
              <w:rPr>
                <w:noProof/>
                <w:webHidden/>
              </w:rPr>
              <w:fldChar w:fldCharType="end"/>
            </w:r>
          </w:hyperlink>
        </w:p>
        <w:p w14:paraId="2BD7BFF9" w14:textId="21FF8914" w:rsidR="00D30CE6" w:rsidRDefault="00D30CE6">
          <w:pPr>
            <w:pStyle w:val="20"/>
            <w:tabs>
              <w:tab w:val="left" w:pos="1275"/>
              <w:tab w:val="right" w:leader="dot" w:pos="9350"/>
            </w:tabs>
            <w:rPr>
              <w:noProof/>
              <w:lang w:eastAsia="ko-KR"/>
            </w:rPr>
          </w:pPr>
          <w:hyperlink w:anchor="_Toc42158034" w:history="1">
            <w:r w:rsidRPr="003E3B04">
              <w:rPr>
                <w:rStyle w:val="a6"/>
                <w:noProof/>
                <w:lang w:eastAsia="ko-KR"/>
              </w:rPr>
              <w:t>1.1</w:t>
            </w:r>
            <w:r>
              <w:rPr>
                <w:noProof/>
                <w:lang w:eastAsia="ko-KR"/>
              </w:rPr>
              <w:tab/>
            </w:r>
            <w:r w:rsidRPr="003E3B04">
              <w:rPr>
                <w:rStyle w:val="a6"/>
                <w:noProof/>
                <w:lang w:eastAsia="ko-KR"/>
              </w:rPr>
              <w:t xml:space="preserve">Google </w:t>
            </w:r>
            <w:r w:rsidRPr="003E3B04">
              <w:rPr>
                <w:rStyle w:val="a6"/>
                <w:rFonts w:hint="eastAsia"/>
                <w:noProof/>
                <w:lang w:eastAsia="ko-KR"/>
              </w:rPr>
              <w:t>검색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_Toc42158034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FC02C8" w14:textId="0EEC7253" w:rsidR="006264D4" w:rsidRDefault="00793DC2" w:rsidP="00B1703F">
          <w:pPr>
            <w:pStyle w:val="20"/>
            <w:tabs>
              <w:tab w:val="left" w:pos="880"/>
              <w:tab w:val="right" w:leader="dot" w:pos="9350"/>
            </w:tabs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AFC02C9" w14:textId="77777777" w:rsidR="006264D4" w:rsidRDefault="006264D4">
      <w:r>
        <w:br w:type="page"/>
      </w:r>
    </w:p>
    <w:p w14:paraId="7AFC02CA" w14:textId="61316881" w:rsidR="006C0865" w:rsidRDefault="00D30CE6" w:rsidP="00733273">
      <w:pPr>
        <w:pStyle w:val="1"/>
        <w:rPr>
          <w:lang w:eastAsia="ko-KR"/>
        </w:rPr>
      </w:pPr>
      <w:bookmarkStart w:id="0" w:name="_Toc42158033"/>
      <w:r>
        <w:rPr>
          <w:rFonts w:hint="eastAsia"/>
          <w:lang w:eastAsia="ko-KR"/>
        </w:rPr>
        <w:lastRenderedPageBreak/>
        <w:t>검색</w:t>
      </w:r>
      <w:bookmarkEnd w:id="0"/>
    </w:p>
    <w:p w14:paraId="7FB9296C" w14:textId="29014481" w:rsidR="004F5E31" w:rsidRPr="004F5E31" w:rsidRDefault="00D30CE6" w:rsidP="00DF504D">
      <w:pPr>
        <w:pStyle w:val="2"/>
        <w:rPr>
          <w:lang w:eastAsia="ko-KR"/>
        </w:rPr>
      </w:pPr>
      <w:bookmarkStart w:id="1" w:name="_Toc42158034"/>
      <w:r>
        <w:rPr>
          <w:rFonts w:hint="eastAsia"/>
          <w:lang w:eastAsia="ko-KR"/>
        </w:rPr>
        <w:t>G</w:t>
      </w:r>
      <w:r>
        <w:rPr>
          <w:lang w:eastAsia="ko-KR"/>
        </w:rPr>
        <w:t xml:space="preserve">oogle </w:t>
      </w:r>
      <w:r>
        <w:rPr>
          <w:rFonts w:hint="eastAsia"/>
          <w:lang w:eastAsia="ko-KR"/>
        </w:rPr>
        <w:t>검색</w:t>
      </w:r>
      <w:bookmarkEnd w:id="1"/>
    </w:p>
    <w:p w14:paraId="6292239B" w14:textId="2545496E" w:rsidR="0079721A" w:rsidRDefault="009067A0" w:rsidP="006C0865">
      <w:pPr>
        <w:rPr>
          <w:lang w:eastAsia="ko-KR"/>
        </w:rPr>
      </w:pPr>
      <w:hyperlink r:id="rId11" w:history="1">
        <w:r>
          <w:rPr>
            <w:rStyle w:val="a6"/>
          </w:rPr>
          <w:t>https://makemoneyskills.com/googling-31-tips/</w:t>
        </w:r>
      </w:hyperlink>
    </w:p>
    <w:p w14:paraId="6C049A62" w14:textId="06E11E22" w:rsidR="009067A0" w:rsidRDefault="009067A0" w:rsidP="006C0865">
      <w:pPr>
        <w:rPr>
          <w:lang w:eastAsia="ko-KR"/>
        </w:rPr>
      </w:pPr>
      <w:hyperlink r:id="rId12" w:history="1">
        <w:r>
          <w:rPr>
            <w:rStyle w:val="a6"/>
          </w:rPr>
          <w:t>https://yclick.co.kr/entry/%EA%B5%AC%EA%B8%80%EB%A7%81-%EB%B0%8F-%EA%B5%AC%EA%B8%80-%EA%B2%80%EC%83%89-%ED%8C%81-21%EA%B0%80%EC%A7%80%EB%A1%9C-%EA%B5%AC%EA%B8%80%EA%B2%80%EC%83%89%EC%9D%98-%EB%8B%AC%EC%9D%</w:t>
        </w:r>
        <w:r>
          <w:rPr>
            <w:rStyle w:val="a6"/>
          </w:rPr>
          <w:t>B</w:t>
        </w:r>
        <w:r>
          <w:rPr>
            <w:rStyle w:val="a6"/>
          </w:rPr>
          <w:t>8%EB%90%98%EA%B8%B0-1</w:t>
        </w:r>
      </w:hyperlink>
    </w:p>
    <w:p w14:paraId="27501DF4" w14:textId="60F2758D" w:rsidR="009067A0" w:rsidRDefault="009067A0" w:rsidP="006C0865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구글에서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“</w:t>
      </w:r>
      <w:r>
        <w:rPr>
          <w:rFonts w:hint="eastAsia"/>
          <w:lang w:eastAsia="ko-KR"/>
        </w:rPr>
        <w:t>구글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방법</w:t>
      </w:r>
      <w:r>
        <w:rPr>
          <w:lang w:eastAsia="ko-KR"/>
        </w:rPr>
        <w:t>”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  <w:bookmarkStart w:id="2" w:name="_GoBack"/>
      <w:bookmarkEnd w:id="2"/>
    </w:p>
    <w:p w14:paraId="51054612" w14:textId="525E0AB6" w:rsidR="006C2551" w:rsidRDefault="006C2551" w:rsidP="006C0865">
      <w:pPr>
        <w:rPr>
          <w:lang w:eastAsia="ko-KR"/>
        </w:rPr>
      </w:pPr>
    </w:p>
    <w:p w14:paraId="7CCDD0B7" w14:textId="7ECCEC32" w:rsidR="006C2551" w:rsidRDefault="006C2551" w:rsidP="006C0865">
      <w:pPr>
        <w:rPr>
          <w:lang w:eastAsia="ko-KR"/>
        </w:rPr>
      </w:pPr>
    </w:p>
    <w:p w14:paraId="168E33C7" w14:textId="34903A52" w:rsidR="006C2551" w:rsidRDefault="006C2551" w:rsidP="006C0865">
      <w:pPr>
        <w:rPr>
          <w:lang w:eastAsia="ko-KR"/>
        </w:rPr>
      </w:pPr>
      <w:r>
        <w:rPr>
          <w:lang w:eastAsia="ko-KR"/>
        </w:rPr>
        <w:t>“”</w:t>
      </w:r>
    </w:p>
    <w:p w14:paraId="1C1A3388" w14:textId="586BF058" w:rsidR="006C2551" w:rsidRDefault="006C2551" w:rsidP="006C0865">
      <w:pPr>
        <w:rPr>
          <w:lang w:eastAsia="ko-KR"/>
        </w:rPr>
      </w:pPr>
      <w:r>
        <w:rPr>
          <w:lang w:eastAsia="ko-KR"/>
        </w:rPr>
        <w:t>*</w:t>
      </w:r>
    </w:p>
    <w:p w14:paraId="3FF04A11" w14:textId="0A4085AE" w:rsidR="006C2551" w:rsidRDefault="006C2551" w:rsidP="006C0865">
      <w:pPr>
        <w:rPr>
          <w:lang w:eastAsia="ko-KR"/>
        </w:rPr>
      </w:pPr>
      <w:r>
        <w:rPr>
          <w:lang w:eastAsia="ko-KR"/>
        </w:rPr>
        <w:t>~</w:t>
      </w:r>
    </w:p>
    <w:p w14:paraId="685510A5" w14:textId="33BDBF7F" w:rsidR="006C2551" w:rsidRDefault="006C2551" w:rsidP="006C0865">
      <w:pPr>
        <w:rPr>
          <w:lang w:eastAsia="ko-KR"/>
        </w:rPr>
      </w:pPr>
      <w:r>
        <w:rPr>
          <w:lang w:eastAsia="ko-KR"/>
        </w:rPr>
        <w:t>-</w:t>
      </w:r>
    </w:p>
    <w:p w14:paraId="116848CD" w14:textId="4C2C5F96" w:rsidR="006C2551" w:rsidRDefault="006C2551" w:rsidP="006C0865">
      <w:pPr>
        <w:rPr>
          <w:lang w:eastAsia="ko-KR"/>
        </w:rPr>
      </w:pPr>
      <w:r>
        <w:rPr>
          <w:lang w:eastAsia="ko-KR"/>
        </w:rPr>
        <w:t>=</w:t>
      </w:r>
    </w:p>
    <w:p w14:paraId="5D5BDED3" w14:textId="3ABB892B" w:rsidR="006C2551" w:rsidRDefault="006C2551" w:rsidP="006C0865">
      <w:pPr>
        <w:rPr>
          <w:lang w:eastAsia="ko-KR"/>
        </w:rPr>
      </w:pPr>
      <w:r>
        <w:rPr>
          <w:rFonts w:hint="eastAsia"/>
          <w:lang w:eastAsia="ko-KR"/>
        </w:rPr>
        <w:t>단위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돈</w:t>
      </w:r>
      <w:r>
        <w:rPr>
          <w:lang w:eastAsia="ko-KR"/>
        </w:rPr>
        <w:t xml:space="preserve">, </w:t>
      </w:r>
      <w:r>
        <w:rPr>
          <w:rFonts w:hint="eastAsia"/>
          <w:lang w:eastAsia="ko-KR"/>
        </w:rPr>
        <w:t>길이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무게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온도</w:t>
      </w:r>
      <w:r>
        <w:rPr>
          <w:rFonts w:hint="eastAsia"/>
          <w:lang w:eastAsia="ko-KR"/>
        </w:rPr>
        <w:t>)</w:t>
      </w:r>
    </w:p>
    <w:p w14:paraId="4789FE07" w14:textId="06A8AC07" w:rsidR="006C2551" w:rsidRDefault="006C2551" w:rsidP="006C0865">
      <w:pPr>
        <w:rPr>
          <w:lang w:eastAsia="ko-KR"/>
        </w:rPr>
      </w:pPr>
      <w:r>
        <w:rPr>
          <w:lang w:eastAsia="ko-KR"/>
        </w:rPr>
        <w:t>..</w:t>
      </w:r>
    </w:p>
    <w:p w14:paraId="0FDC4444" w14:textId="6B54B184" w:rsidR="006C2551" w:rsidRDefault="006C2551" w:rsidP="006C0865">
      <w:pPr>
        <w:rPr>
          <w:lang w:eastAsia="ko-KR"/>
        </w:rPr>
      </w:pPr>
      <w:r>
        <w:rPr>
          <w:rFonts w:hint="eastAsia"/>
          <w:lang w:eastAsia="ko-KR"/>
        </w:rPr>
        <w:t>d</w:t>
      </w:r>
      <w:r>
        <w:rPr>
          <w:lang w:eastAsia="ko-KR"/>
        </w:rPr>
        <w:t>efine:</w:t>
      </w:r>
    </w:p>
    <w:p w14:paraId="2B2AF95C" w14:textId="5EEBAA27" w:rsidR="006C2551" w:rsidRDefault="006C2551" w:rsidP="006C0865">
      <w:pPr>
        <w:rPr>
          <w:lang w:eastAsia="ko-KR"/>
        </w:rPr>
      </w:pPr>
      <w:r>
        <w:rPr>
          <w:lang w:eastAsia="ko-KR"/>
        </w:rPr>
        <w:t>or</w:t>
      </w:r>
    </w:p>
    <w:p w14:paraId="11EB8E76" w14:textId="045ED9D0" w:rsidR="006C2551" w:rsidRDefault="006C2551" w:rsidP="006C0865">
      <w:pPr>
        <w:rPr>
          <w:lang w:eastAsia="ko-KR"/>
        </w:rPr>
      </w:pPr>
      <w:r>
        <w:rPr>
          <w:rFonts w:hint="eastAsia"/>
          <w:lang w:eastAsia="ko-KR"/>
        </w:rPr>
        <w:t>최신자료</w:t>
      </w:r>
    </w:p>
    <w:p w14:paraId="45D6BA42" w14:textId="49DC3DF9" w:rsidR="006C2551" w:rsidRDefault="006C2551" w:rsidP="006C0865">
      <w:pPr>
        <w:rPr>
          <w:lang w:eastAsia="ko-KR"/>
        </w:rPr>
      </w:pPr>
      <w:r>
        <w:rPr>
          <w:rFonts w:hint="eastAsia"/>
          <w:lang w:eastAsia="ko-KR"/>
        </w:rPr>
        <w:t>공휴일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날짜</w:t>
      </w:r>
    </w:p>
    <w:p w14:paraId="21424BF5" w14:textId="3D608668" w:rsidR="006C2551" w:rsidRDefault="006C2551" w:rsidP="006C0865">
      <w:pPr>
        <w:rPr>
          <w:lang w:eastAsia="ko-KR"/>
        </w:rPr>
      </w:pPr>
      <w:r>
        <w:rPr>
          <w:lang w:eastAsia="ko-KR"/>
        </w:rPr>
        <w:t>Filetype:</w:t>
      </w:r>
    </w:p>
    <w:p w14:paraId="3B11203E" w14:textId="5FE00F21" w:rsidR="006C2551" w:rsidRDefault="006C2551" w:rsidP="006C0865">
      <w:pPr>
        <w:rPr>
          <w:lang w:eastAsia="ko-KR"/>
        </w:rPr>
      </w:pPr>
      <w:r>
        <w:rPr>
          <w:rFonts w:hint="eastAsia"/>
          <w:lang w:eastAsia="ko-KR"/>
        </w:rPr>
        <w:t>수학계산</w:t>
      </w:r>
    </w:p>
    <w:p w14:paraId="31B14E6A" w14:textId="52BEC53B" w:rsidR="006C2551" w:rsidRDefault="006C2551" w:rsidP="006C0865">
      <w:pPr>
        <w:rPr>
          <w:lang w:eastAsia="ko-KR"/>
        </w:rPr>
      </w:pPr>
      <w:r>
        <w:rPr>
          <w:rFonts w:hint="eastAsia"/>
          <w:lang w:eastAsia="ko-KR"/>
        </w:rPr>
        <w:lastRenderedPageBreak/>
        <w:t>노래</w:t>
      </w:r>
    </w:p>
    <w:p w14:paraId="7BA15573" w14:textId="7B4D387B" w:rsidR="006C2551" w:rsidRDefault="006C2551" w:rsidP="006C0865">
      <w:pPr>
        <w:rPr>
          <w:lang w:eastAsia="ko-KR"/>
        </w:rPr>
      </w:pPr>
      <w:r>
        <w:rPr>
          <w:rFonts w:hint="eastAsia"/>
          <w:lang w:eastAsia="ko-KR"/>
        </w:rPr>
        <w:t>영화</w:t>
      </w:r>
    </w:p>
    <w:p w14:paraId="5C7CC469" w14:textId="00A9A522" w:rsidR="006C2551" w:rsidRDefault="006C2551" w:rsidP="006C0865">
      <w:pPr>
        <w:rPr>
          <w:lang w:eastAsia="ko-KR"/>
        </w:rPr>
      </w:pPr>
      <w:r>
        <w:rPr>
          <w:rFonts w:hint="eastAsia"/>
          <w:lang w:eastAsia="ko-KR"/>
        </w:rPr>
        <w:t>뜻</w:t>
      </w:r>
    </w:p>
    <w:p w14:paraId="0730C0E1" w14:textId="5AB7B4CB" w:rsidR="006C2551" w:rsidRDefault="006C2551" w:rsidP="006C0865">
      <w:pPr>
        <w:rPr>
          <w:lang w:eastAsia="ko-KR"/>
        </w:rPr>
      </w:pPr>
      <w:r>
        <w:rPr>
          <w:rFonts w:hint="eastAsia"/>
          <w:lang w:eastAsia="ko-KR"/>
        </w:rPr>
        <w:t>시간</w:t>
      </w:r>
    </w:p>
    <w:p w14:paraId="549FC7C8" w14:textId="33181E6E" w:rsidR="006C2551" w:rsidRDefault="006C2551" w:rsidP="006C0865">
      <w:pPr>
        <w:rPr>
          <w:lang w:eastAsia="ko-KR"/>
        </w:rPr>
      </w:pPr>
      <w:r>
        <w:rPr>
          <w:rFonts w:hint="eastAsia"/>
          <w:lang w:eastAsia="ko-KR"/>
        </w:rPr>
        <w:t>일출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일몰</w:t>
      </w:r>
    </w:p>
    <w:p w14:paraId="3F541F7A" w14:textId="3BCA13E3" w:rsidR="006C2551" w:rsidRDefault="006C2551" w:rsidP="006C0865">
      <w:pPr>
        <w:rPr>
          <w:lang w:eastAsia="ko-KR"/>
        </w:rPr>
      </w:pPr>
      <w:r>
        <w:rPr>
          <w:rFonts w:hint="eastAsia"/>
          <w:lang w:eastAsia="ko-KR"/>
        </w:rPr>
        <w:t>날씨</w:t>
      </w:r>
    </w:p>
    <w:p w14:paraId="5269B053" w14:textId="75060B5D" w:rsidR="006C2551" w:rsidRDefault="006C2551" w:rsidP="006C0865">
      <w:pPr>
        <w:rPr>
          <w:lang w:eastAsia="ko-KR"/>
        </w:rPr>
      </w:pPr>
      <w:r>
        <w:rPr>
          <w:rFonts w:hint="eastAsia"/>
          <w:lang w:eastAsia="ko-KR"/>
        </w:rPr>
        <w:t>영화시간표</w:t>
      </w:r>
    </w:p>
    <w:p w14:paraId="03EEEA1F" w14:textId="43E85FC8" w:rsidR="006C2551" w:rsidRDefault="006C2551" w:rsidP="006C0865">
      <w:pPr>
        <w:rPr>
          <w:lang w:eastAsia="ko-KR"/>
        </w:rPr>
      </w:pPr>
      <w:r>
        <w:rPr>
          <w:rFonts w:hint="eastAsia"/>
          <w:lang w:eastAsia="ko-KR"/>
        </w:rPr>
        <w:t>특정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사이트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검색</w:t>
      </w:r>
    </w:p>
    <w:p w14:paraId="44AF563F" w14:textId="77777777" w:rsidR="006C2551" w:rsidRDefault="006C2551" w:rsidP="006C0865">
      <w:pPr>
        <w:rPr>
          <w:rFonts w:hint="eastAsia"/>
          <w:lang w:eastAsia="ko-KR"/>
        </w:rPr>
      </w:pPr>
    </w:p>
    <w:p w14:paraId="0688402D" w14:textId="3412A77C" w:rsidR="006C2551" w:rsidRDefault="006C2551" w:rsidP="006C0865">
      <w:pPr>
        <w:rPr>
          <w:lang w:eastAsia="ko-KR"/>
        </w:rPr>
      </w:pPr>
    </w:p>
    <w:p w14:paraId="4AB00F2C" w14:textId="77777777" w:rsidR="006C2551" w:rsidRDefault="006C2551" w:rsidP="006C0865">
      <w:pPr>
        <w:rPr>
          <w:rFonts w:hint="eastAsia"/>
          <w:lang w:eastAsia="ko-KR"/>
        </w:rPr>
      </w:pPr>
    </w:p>
    <w:p w14:paraId="5E8C822D" w14:textId="23C87C57" w:rsidR="00D30CE6" w:rsidRDefault="00D30CE6" w:rsidP="006C0865">
      <w:pPr>
        <w:rPr>
          <w:lang w:eastAsia="ko-KR"/>
        </w:rPr>
      </w:pPr>
    </w:p>
    <w:p w14:paraId="5D56E601" w14:textId="69C28A61" w:rsidR="00D30CE6" w:rsidRDefault="00D30CE6" w:rsidP="006C0865">
      <w:pPr>
        <w:rPr>
          <w:lang w:eastAsia="ko-KR"/>
        </w:rPr>
      </w:pPr>
    </w:p>
    <w:p w14:paraId="67439928" w14:textId="27577F48" w:rsidR="00D30CE6" w:rsidRDefault="00D30CE6" w:rsidP="006C0865">
      <w:pPr>
        <w:rPr>
          <w:lang w:eastAsia="ko-KR"/>
        </w:rPr>
      </w:pPr>
    </w:p>
    <w:p w14:paraId="62BAA846" w14:textId="2DD66B55" w:rsidR="00D30CE6" w:rsidRDefault="00D30CE6" w:rsidP="006C0865">
      <w:pPr>
        <w:rPr>
          <w:lang w:eastAsia="ko-KR"/>
        </w:rPr>
      </w:pPr>
    </w:p>
    <w:p w14:paraId="15E076EB" w14:textId="5F3EE372" w:rsidR="00D30CE6" w:rsidRDefault="00D30CE6" w:rsidP="006C0865">
      <w:pPr>
        <w:rPr>
          <w:lang w:eastAsia="ko-KR"/>
        </w:rPr>
      </w:pPr>
    </w:p>
    <w:p w14:paraId="0AA87099" w14:textId="7AF44B6F" w:rsidR="00D30CE6" w:rsidRDefault="00D30CE6" w:rsidP="006C0865">
      <w:pPr>
        <w:rPr>
          <w:lang w:eastAsia="ko-KR"/>
        </w:rPr>
      </w:pPr>
    </w:p>
    <w:p w14:paraId="08FEE7D3" w14:textId="36103EED" w:rsidR="00D30CE6" w:rsidRDefault="00D30CE6" w:rsidP="006C0865">
      <w:pPr>
        <w:rPr>
          <w:lang w:eastAsia="ko-KR"/>
        </w:rPr>
      </w:pPr>
    </w:p>
    <w:p w14:paraId="284AE98F" w14:textId="5CEED629" w:rsidR="00D30CE6" w:rsidRDefault="00D30CE6" w:rsidP="006C0865">
      <w:pPr>
        <w:rPr>
          <w:lang w:eastAsia="ko-KR"/>
        </w:rPr>
      </w:pPr>
    </w:p>
    <w:p w14:paraId="519ABA1C" w14:textId="37E2AE7F" w:rsidR="00D30CE6" w:rsidRDefault="00D30CE6" w:rsidP="006C0865">
      <w:pPr>
        <w:rPr>
          <w:lang w:eastAsia="ko-KR"/>
        </w:rPr>
      </w:pPr>
    </w:p>
    <w:p w14:paraId="0E4D0E50" w14:textId="3D2AD42D" w:rsidR="00D30CE6" w:rsidRDefault="00D30CE6" w:rsidP="006C0865">
      <w:pPr>
        <w:rPr>
          <w:lang w:eastAsia="ko-KR"/>
        </w:rPr>
      </w:pPr>
    </w:p>
    <w:p w14:paraId="2F1A9645" w14:textId="2A039954" w:rsidR="00D30CE6" w:rsidRDefault="00D30CE6" w:rsidP="006C0865">
      <w:pPr>
        <w:rPr>
          <w:lang w:eastAsia="ko-KR"/>
        </w:rPr>
      </w:pPr>
    </w:p>
    <w:p w14:paraId="671DF132" w14:textId="02BB0886" w:rsidR="00D30CE6" w:rsidRDefault="00D30CE6" w:rsidP="006C0865">
      <w:pPr>
        <w:rPr>
          <w:lang w:eastAsia="ko-KR"/>
        </w:rPr>
      </w:pPr>
    </w:p>
    <w:p w14:paraId="5C42ABBC" w14:textId="04C327D7" w:rsidR="00D30CE6" w:rsidRDefault="00D30CE6" w:rsidP="006C0865">
      <w:pPr>
        <w:rPr>
          <w:lang w:eastAsia="ko-KR"/>
        </w:rPr>
      </w:pPr>
    </w:p>
    <w:p w14:paraId="4DDC13BC" w14:textId="0EEDE8B8" w:rsidR="00D30CE6" w:rsidRDefault="00D30CE6" w:rsidP="006C0865">
      <w:pPr>
        <w:rPr>
          <w:lang w:eastAsia="ko-KR"/>
        </w:rPr>
      </w:pPr>
    </w:p>
    <w:p w14:paraId="58059104" w14:textId="68992CCE" w:rsidR="00D30CE6" w:rsidRDefault="00D30CE6" w:rsidP="006C0865">
      <w:pPr>
        <w:rPr>
          <w:lang w:eastAsia="ko-KR"/>
        </w:rPr>
      </w:pPr>
    </w:p>
    <w:sectPr w:rsidR="00D30CE6" w:rsidSect="002E5997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77B86F5" w14:textId="77777777" w:rsidR="004F4F5C" w:rsidRDefault="004F4F5C" w:rsidP="00A33843">
      <w:pPr>
        <w:spacing w:after="0" w:line="240" w:lineRule="auto"/>
      </w:pPr>
      <w:r>
        <w:separator/>
      </w:r>
    </w:p>
  </w:endnote>
  <w:endnote w:type="continuationSeparator" w:id="0">
    <w:p w14:paraId="48C2993A" w14:textId="77777777" w:rsidR="004F4F5C" w:rsidRDefault="004F4F5C" w:rsidP="00A338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540" w:type="dxa"/>
      <w:tblInd w:w="18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  <w:tblLook w:val="0000" w:firstRow="0" w:lastRow="0" w:firstColumn="0" w:lastColumn="0" w:noHBand="0" w:noVBand="0"/>
    </w:tblPr>
    <w:tblGrid>
      <w:gridCol w:w="2263"/>
      <w:gridCol w:w="272"/>
      <w:gridCol w:w="1448"/>
      <w:gridCol w:w="2898"/>
      <w:gridCol w:w="453"/>
      <w:gridCol w:w="2206"/>
    </w:tblGrid>
    <w:tr w:rsidR="00105FF1" w14:paraId="7AFC0726" w14:textId="77777777" w:rsidTr="001A0EF6">
      <w:trPr>
        <w:cantSplit/>
        <w:trHeight w:val="206"/>
      </w:trPr>
      <w:tc>
        <w:tcPr>
          <w:tcW w:w="2535" w:type="dxa"/>
          <w:gridSpan w:val="2"/>
          <w:tcBorders>
            <w:top w:val="single" w:sz="12" w:space="0" w:color="auto"/>
          </w:tcBorders>
        </w:tcPr>
        <w:p w14:paraId="7AFC0722" w14:textId="0975481F" w:rsidR="00105FF1" w:rsidRPr="003F3259" w:rsidRDefault="00105FF1" w:rsidP="00BF08B4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Document Number: </w:t>
          </w:r>
          <w:r>
            <w:rPr>
              <w:rFonts w:eastAsiaTheme="minorEastAsia"/>
              <w:sz w:val="20"/>
              <w:lang w:eastAsia="ko-KR"/>
            </w:rPr>
            <w:t>S</w:t>
          </w:r>
          <w:r>
            <w:rPr>
              <w:rFonts w:eastAsiaTheme="minorEastAsia" w:hint="eastAsia"/>
              <w:sz w:val="20"/>
              <w:lang w:eastAsia="ko-KR"/>
            </w:rPr>
            <w:t>00</w:t>
          </w:r>
          <w:r>
            <w:rPr>
              <w:rFonts w:eastAsiaTheme="minorEastAsia"/>
              <w:sz w:val="20"/>
              <w:lang w:eastAsia="ko-KR"/>
            </w:rPr>
            <w:t>4</w:t>
          </w:r>
          <w:r w:rsidRPr="003F3259">
            <w:rPr>
              <w:b w:val="0"/>
              <w:sz w:val="20"/>
            </w:rPr>
            <w:t xml:space="preserve"> </w:t>
          </w:r>
        </w:p>
      </w:tc>
      <w:tc>
        <w:tcPr>
          <w:tcW w:w="1448" w:type="dxa"/>
          <w:tcBorders>
            <w:top w:val="single" w:sz="12" w:space="0" w:color="auto"/>
          </w:tcBorders>
        </w:tcPr>
        <w:p w14:paraId="7AFC0723" w14:textId="49D23918" w:rsidR="00105FF1" w:rsidRPr="003F3259" w:rsidRDefault="00105FF1" w:rsidP="008E3625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>Revision</w:t>
          </w:r>
          <w:r w:rsidRPr="003F3259">
            <w:rPr>
              <w:b w:val="0"/>
              <w:color w:val="000000"/>
              <w:sz w:val="20"/>
            </w:rPr>
            <w:t xml:space="preserve">:  </w:t>
          </w:r>
          <w:r>
            <w:rPr>
              <w:rFonts w:eastAsiaTheme="minorEastAsia" w:hint="eastAsia"/>
              <w:color w:val="000000"/>
              <w:sz w:val="20"/>
              <w:lang w:eastAsia="ko-KR"/>
            </w:rPr>
            <w:t>0.</w:t>
          </w:r>
          <w:r>
            <w:rPr>
              <w:rFonts w:eastAsiaTheme="minorEastAsia"/>
              <w:color w:val="000000"/>
              <w:sz w:val="20"/>
              <w:lang w:eastAsia="ko-KR"/>
            </w:rPr>
            <w:t>1</w:t>
          </w:r>
          <w:r>
            <w:rPr>
              <w:color w:val="000000"/>
              <w:sz w:val="20"/>
            </w:rPr>
            <w:t xml:space="preserve"> </w:t>
          </w:r>
        </w:p>
      </w:tc>
      <w:tc>
        <w:tcPr>
          <w:tcW w:w="3351" w:type="dxa"/>
          <w:gridSpan w:val="2"/>
          <w:tcBorders>
            <w:top w:val="single" w:sz="12" w:space="0" w:color="auto"/>
          </w:tcBorders>
        </w:tcPr>
        <w:p w14:paraId="7AFC0724" w14:textId="29911DEF" w:rsidR="00105FF1" w:rsidRPr="00AB710B" w:rsidRDefault="00105FF1" w:rsidP="008E3625">
          <w:pPr>
            <w:pStyle w:val="FooterInfo"/>
            <w:ind w:left="0"/>
            <w:rPr>
              <w:rFonts w:eastAsiaTheme="minorEastAsia"/>
              <w:b w:val="0"/>
              <w:kern w:val="24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Revision date: </w:t>
          </w:r>
          <w:r>
            <w:rPr>
              <w:rFonts w:eastAsiaTheme="minorEastAsia"/>
              <w:kern w:val="24"/>
              <w:sz w:val="20"/>
              <w:lang w:eastAsia="ko-KR"/>
            </w:rPr>
            <w:t>06</w:t>
          </w:r>
          <w:r>
            <w:rPr>
              <w:kern w:val="24"/>
              <w:sz w:val="20"/>
            </w:rPr>
            <w:t>-</w:t>
          </w:r>
          <w:r>
            <w:rPr>
              <w:rFonts w:asciiTheme="minorEastAsia" w:eastAsiaTheme="minorEastAsia" w:hAnsiTheme="minorEastAsia"/>
              <w:kern w:val="24"/>
              <w:sz w:val="20"/>
              <w:lang w:eastAsia="ko-KR"/>
            </w:rPr>
            <w:t>SEP</w:t>
          </w:r>
          <w:r>
            <w:rPr>
              <w:kern w:val="24"/>
              <w:sz w:val="20"/>
            </w:rPr>
            <w:t>-</w:t>
          </w:r>
          <w:r>
            <w:rPr>
              <w:rFonts w:eastAsiaTheme="minorEastAsia" w:hint="eastAsia"/>
              <w:kern w:val="24"/>
              <w:sz w:val="20"/>
              <w:lang w:eastAsia="ko-KR"/>
            </w:rPr>
            <w:t>1</w:t>
          </w:r>
          <w:r>
            <w:rPr>
              <w:rFonts w:eastAsiaTheme="minorEastAsia"/>
              <w:kern w:val="24"/>
              <w:sz w:val="20"/>
              <w:lang w:eastAsia="ko-KR"/>
            </w:rPr>
            <w:t>7</w:t>
          </w:r>
        </w:p>
      </w:tc>
      <w:tc>
        <w:tcPr>
          <w:tcW w:w="2206" w:type="dxa"/>
          <w:tcBorders>
            <w:top w:val="single" w:sz="12" w:space="0" w:color="auto"/>
          </w:tcBorders>
        </w:tcPr>
        <w:p w14:paraId="7AFC0725" w14:textId="77777777" w:rsidR="00105FF1" w:rsidRPr="003F3259" w:rsidRDefault="00105FF1" w:rsidP="00D6041E">
          <w:pPr>
            <w:pStyle w:val="FooterInfo"/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Swimlane Box #: </w:t>
          </w:r>
          <w:r w:rsidRPr="003F3259">
            <w:rPr>
              <w:rFonts w:cs="Arial"/>
              <w:sz w:val="20"/>
            </w:rPr>
            <w:t>1</w:t>
          </w:r>
        </w:p>
      </w:tc>
    </w:tr>
    <w:tr w:rsidR="00105FF1" w14:paraId="7AFC0729" w14:textId="77777777" w:rsidTr="001A0EF6">
      <w:trPr>
        <w:trHeight w:val="194"/>
      </w:trPr>
      <w:tc>
        <w:tcPr>
          <w:tcW w:w="2263" w:type="dxa"/>
        </w:tcPr>
        <w:p w14:paraId="7AFC0727" w14:textId="77777777" w:rsidR="00105FF1" w:rsidRPr="003F3259" w:rsidRDefault="00105FF1" w:rsidP="006D42DC">
          <w:pPr>
            <w:pStyle w:val="FooterInfo"/>
            <w:tabs>
              <w:tab w:val="clear" w:pos="567"/>
              <w:tab w:val="left" w:pos="0"/>
            </w:tabs>
            <w:ind w:left="0"/>
            <w:rPr>
              <w:b w:val="0"/>
              <w:kern w:val="24"/>
              <w:sz w:val="20"/>
            </w:rPr>
          </w:pPr>
          <w:r w:rsidRPr="003F3259">
            <w:rPr>
              <w:b w:val="0"/>
              <w:sz w:val="20"/>
            </w:rPr>
            <w:t xml:space="preserve">Record required: </w:t>
          </w:r>
        </w:p>
      </w:tc>
      <w:tc>
        <w:tcPr>
          <w:tcW w:w="7277" w:type="dxa"/>
          <w:gridSpan w:val="5"/>
        </w:tcPr>
        <w:p w14:paraId="7AFC0728" w14:textId="77777777" w:rsidR="00105FF1" w:rsidRPr="003F3259" w:rsidRDefault="00105FF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Storage Location: </w:t>
          </w:r>
        </w:p>
      </w:tc>
    </w:tr>
    <w:tr w:rsidR="00105FF1" w14:paraId="7AFC072C" w14:textId="77777777" w:rsidTr="001A0EF6">
      <w:trPr>
        <w:trHeight w:val="194"/>
      </w:trPr>
      <w:tc>
        <w:tcPr>
          <w:tcW w:w="6881" w:type="dxa"/>
          <w:gridSpan w:val="4"/>
        </w:tcPr>
        <w:p w14:paraId="7AFC072A" w14:textId="77777777" w:rsidR="00105FF1" w:rsidRPr="003F3259" w:rsidRDefault="00105FF1" w:rsidP="006D42DC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b w:val="0"/>
              <w:kern w:val="24"/>
              <w:sz w:val="20"/>
            </w:rPr>
          </w:pPr>
          <w:r w:rsidRPr="003F3259">
            <w:rPr>
              <w:b w:val="0"/>
              <w:kern w:val="24"/>
              <w:sz w:val="20"/>
            </w:rPr>
            <w:t xml:space="preserve">Record Approver: </w:t>
          </w:r>
        </w:p>
      </w:tc>
      <w:tc>
        <w:tcPr>
          <w:tcW w:w="2659" w:type="dxa"/>
          <w:gridSpan w:val="2"/>
        </w:tcPr>
        <w:p w14:paraId="7AFC072B" w14:textId="77777777" w:rsidR="00105FF1" w:rsidRPr="000311E3" w:rsidRDefault="00105FF1" w:rsidP="00D6041E">
          <w:pPr>
            <w:pStyle w:val="FooterInfo"/>
            <w:tabs>
              <w:tab w:val="clear" w:pos="567"/>
              <w:tab w:val="left" w:pos="0"/>
            </w:tabs>
            <w:ind w:left="0" w:right="-260"/>
            <w:rPr>
              <w:rFonts w:eastAsiaTheme="minorEastAsia"/>
              <w:b w:val="0"/>
              <w:sz w:val="20"/>
              <w:lang w:eastAsia="ko-KR"/>
            </w:rPr>
          </w:pPr>
          <w:r w:rsidRPr="003F3259">
            <w:rPr>
              <w:b w:val="0"/>
              <w:kern w:val="24"/>
              <w:sz w:val="20"/>
            </w:rPr>
            <w:t xml:space="preserve">PDP Phase: </w:t>
          </w:r>
        </w:p>
      </w:tc>
    </w:tr>
  </w:tbl>
  <w:tbl>
    <w:tblPr>
      <w:tblStyle w:val="a9"/>
      <w:tblW w:w="9540" w:type="dxa"/>
      <w:tblInd w:w="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580"/>
      <w:gridCol w:w="3960"/>
    </w:tblGrid>
    <w:tr w:rsidR="00105FF1" w14:paraId="7AFC072F" w14:textId="77777777" w:rsidTr="001A0EF6">
      <w:tc>
        <w:tcPr>
          <w:tcW w:w="9540" w:type="dxa"/>
          <w:gridSpan w:val="2"/>
        </w:tcPr>
        <w:p w14:paraId="7AFC072D" w14:textId="77777777" w:rsidR="00105FF1" w:rsidRPr="001A0EF6" w:rsidRDefault="00105FF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This document is controlled by JDSU BMS document control. By printing this document, it will become a “Reference” copy.</w:t>
          </w:r>
        </w:p>
        <w:p w14:paraId="7AFC072E" w14:textId="77777777" w:rsidR="00105FF1" w:rsidRDefault="00105FF1" w:rsidP="001A0EF6">
          <w:pPr>
            <w:jc w:val="center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>Users are responsible for verifying that it is the latest revision available.</w:t>
          </w:r>
        </w:p>
      </w:tc>
    </w:tr>
    <w:tr w:rsidR="00105FF1" w14:paraId="7AFC0732" w14:textId="77777777" w:rsidTr="001A0EF6">
      <w:tc>
        <w:tcPr>
          <w:tcW w:w="5580" w:type="dxa"/>
        </w:tcPr>
        <w:p w14:paraId="7AFC0730" w14:textId="77777777" w:rsidR="00105FF1" w:rsidRDefault="00105FF1" w:rsidP="001A0EF6">
          <w:pPr>
            <w:jc w:val="right"/>
            <w:rPr>
              <w:sz w:val="16"/>
              <w:szCs w:val="16"/>
            </w:rPr>
          </w:pPr>
          <w:r w:rsidRPr="001A0EF6">
            <w:rPr>
              <w:sz w:val="16"/>
              <w:szCs w:val="16"/>
            </w:rPr>
            <w:t xml:space="preserve">JDSU CONFIDENTIAL                                                                                       </w:t>
          </w:r>
        </w:p>
      </w:tc>
      <w:tc>
        <w:tcPr>
          <w:tcW w:w="3960" w:type="dxa"/>
          <w:vAlign w:val="bottom"/>
        </w:tcPr>
        <w:p w14:paraId="7AFC0731" w14:textId="21730A0F" w:rsidR="00105FF1" w:rsidRDefault="00105FF1" w:rsidP="001A0EF6">
          <w:pPr>
            <w:jc w:val="right"/>
            <w:rPr>
              <w:sz w:val="16"/>
              <w:szCs w:val="16"/>
            </w:rPr>
          </w:pPr>
          <w:r>
            <w:rPr>
              <w:sz w:val="16"/>
              <w:szCs w:val="16"/>
            </w:rPr>
            <w:t xml:space="preserve">Page </w:t>
          </w:r>
          <w:r w:rsidRPr="00EA49F9">
            <w:rPr>
              <w:sz w:val="16"/>
              <w:szCs w:val="16"/>
            </w:rPr>
            <w:fldChar w:fldCharType="begin"/>
          </w:r>
          <w:r w:rsidRPr="00EA49F9">
            <w:rPr>
              <w:sz w:val="16"/>
              <w:szCs w:val="16"/>
            </w:rPr>
            <w:instrText xml:space="preserve"> PAGE   \* MERGEFORMAT </w:instrText>
          </w:r>
          <w:r w:rsidRPr="00EA49F9">
            <w:rPr>
              <w:sz w:val="16"/>
              <w:szCs w:val="16"/>
            </w:rPr>
            <w:fldChar w:fldCharType="separate"/>
          </w:r>
          <w:r w:rsidR="003A2135">
            <w:rPr>
              <w:noProof/>
              <w:sz w:val="16"/>
              <w:szCs w:val="16"/>
            </w:rPr>
            <w:t>7</w:t>
          </w:r>
          <w:r w:rsidRPr="00EA49F9">
            <w:rPr>
              <w:noProof/>
              <w:sz w:val="16"/>
              <w:szCs w:val="16"/>
            </w:rPr>
            <w:fldChar w:fldCharType="end"/>
          </w:r>
          <w:r>
            <w:rPr>
              <w:noProof/>
              <w:sz w:val="16"/>
              <w:szCs w:val="16"/>
            </w:rPr>
            <w:t xml:space="preserve"> of </w:t>
          </w:r>
          <w:fldSimple w:instr=" NUMPAGES  \* Arabic  \* MERGEFORMAT ">
            <w:r w:rsidR="003A2135">
              <w:rPr>
                <w:noProof/>
              </w:rPr>
              <w:t>103</w:t>
            </w:r>
          </w:fldSimple>
        </w:p>
      </w:tc>
    </w:tr>
  </w:tbl>
  <w:p w14:paraId="7AFC0733" w14:textId="77777777" w:rsidR="00105FF1" w:rsidRPr="004906B9" w:rsidRDefault="00105FF1" w:rsidP="001A0EF6">
    <w:pPr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ABAADA" w14:textId="77777777" w:rsidR="004F4F5C" w:rsidRDefault="004F4F5C" w:rsidP="00A33843">
      <w:pPr>
        <w:spacing w:after="0" w:line="240" w:lineRule="auto"/>
      </w:pPr>
      <w:r>
        <w:separator/>
      </w:r>
    </w:p>
  </w:footnote>
  <w:footnote w:type="continuationSeparator" w:id="0">
    <w:p w14:paraId="7FDF8A1D" w14:textId="77777777" w:rsidR="004F4F5C" w:rsidRDefault="004F4F5C" w:rsidP="00A3384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FC0720" w14:textId="387F4CF6" w:rsidR="00105FF1" w:rsidRPr="00385CAB" w:rsidRDefault="00105FF1" w:rsidP="00385CAB">
    <w:pPr>
      <w:jc w:val="right"/>
      <w:rPr>
        <w:b/>
        <w:lang w:eastAsia="ko-KR"/>
      </w:rPr>
    </w:pPr>
    <w:r>
      <w:rPr>
        <w:noProof/>
        <w:sz w:val="28"/>
        <w:lang w:eastAsia="ko-KR"/>
      </w:rPr>
      <w:drawing>
        <wp:anchor distT="0" distB="0" distL="114300" distR="114300" simplePos="0" relativeHeight="251658240" behindDoc="0" locked="0" layoutInCell="1" allowOverlap="1" wp14:anchorId="237346F4" wp14:editId="02487E70">
          <wp:simplePos x="0" y="0"/>
          <wp:positionH relativeFrom="column">
            <wp:posOffset>76200</wp:posOffset>
          </wp:positionH>
          <wp:positionV relativeFrom="paragraph">
            <wp:posOffset>-38100</wp:posOffset>
          </wp:positionV>
          <wp:extent cx="1438476" cy="495369"/>
          <wp:effectExtent l="0" t="0" r="9525" b="0"/>
          <wp:wrapThrough wrapText="bothSides">
            <wp:wrapPolygon edited="0">
              <wp:start x="0" y="0"/>
              <wp:lineTo x="0" y="20769"/>
              <wp:lineTo x="21457" y="20769"/>
              <wp:lineTo x="21457" y="0"/>
              <wp:lineTo x="0" y="0"/>
            </wp:wrapPolygon>
          </wp:wrapThrough>
          <wp:docPr id="2" name="그림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38476" cy="49536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D30CE6">
      <w:rPr>
        <w:noProof/>
        <w:sz w:val="28"/>
        <w:lang w:eastAsia="ko-KR"/>
      </w:rPr>
      <w:t>Useful Tips</w:t>
    </w:r>
  </w:p>
  <w:p w14:paraId="7AFC0721" w14:textId="77777777" w:rsidR="00105FF1" w:rsidRDefault="00105FF1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4B5930"/>
    <w:multiLevelType w:val="hybridMultilevel"/>
    <w:tmpl w:val="8240685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0FA09AF"/>
    <w:multiLevelType w:val="hybridMultilevel"/>
    <w:tmpl w:val="71AC4B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A6D51"/>
    <w:multiLevelType w:val="hybridMultilevel"/>
    <w:tmpl w:val="0B10A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B624D"/>
    <w:multiLevelType w:val="hybridMultilevel"/>
    <w:tmpl w:val="D8920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425443"/>
    <w:multiLevelType w:val="hybridMultilevel"/>
    <w:tmpl w:val="D26880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42B08"/>
    <w:multiLevelType w:val="multilevel"/>
    <w:tmpl w:val="81C4DA9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1B164483"/>
    <w:multiLevelType w:val="hybridMultilevel"/>
    <w:tmpl w:val="23FA6F7E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1C3B2FEE"/>
    <w:multiLevelType w:val="hybridMultilevel"/>
    <w:tmpl w:val="E7762D6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1EB41CF5"/>
    <w:multiLevelType w:val="hybridMultilevel"/>
    <w:tmpl w:val="1EBA443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1EFF593D"/>
    <w:multiLevelType w:val="hybridMultilevel"/>
    <w:tmpl w:val="639E2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74A0DBC"/>
    <w:multiLevelType w:val="hybridMultilevel"/>
    <w:tmpl w:val="414437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46222F"/>
    <w:multiLevelType w:val="hybridMultilevel"/>
    <w:tmpl w:val="3F643B0E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AB93416"/>
    <w:multiLevelType w:val="hybridMultilevel"/>
    <w:tmpl w:val="F4B2F2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BC77F4"/>
    <w:multiLevelType w:val="hybridMultilevel"/>
    <w:tmpl w:val="27180F98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BCB3AC5"/>
    <w:multiLevelType w:val="hybridMultilevel"/>
    <w:tmpl w:val="88D4BE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9F7A66"/>
    <w:multiLevelType w:val="hybridMultilevel"/>
    <w:tmpl w:val="EA0EA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2A4033"/>
    <w:multiLevelType w:val="hybridMultilevel"/>
    <w:tmpl w:val="5754C2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4F71E99"/>
    <w:multiLevelType w:val="hybridMultilevel"/>
    <w:tmpl w:val="291C8E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B795CA8"/>
    <w:multiLevelType w:val="hybridMultilevel"/>
    <w:tmpl w:val="C20030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1E303C"/>
    <w:multiLevelType w:val="hybridMultilevel"/>
    <w:tmpl w:val="3D12450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1BC17AE"/>
    <w:multiLevelType w:val="hybridMultilevel"/>
    <w:tmpl w:val="EA569CFC"/>
    <w:lvl w:ilvl="0" w:tplc="040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3A54DBE"/>
    <w:multiLevelType w:val="hybridMultilevel"/>
    <w:tmpl w:val="7624B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C5B55A8"/>
    <w:multiLevelType w:val="hybridMultilevel"/>
    <w:tmpl w:val="D1E4A1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E594DCF"/>
    <w:multiLevelType w:val="hybridMultilevel"/>
    <w:tmpl w:val="794819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71E56"/>
    <w:multiLevelType w:val="hybridMultilevel"/>
    <w:tmpl w:val="C4F6B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9E57CB"/>
    <w:multiLevelType w:val="hybridMultilevel"/>
    <w:tmpl w:val="F48053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E0F01"/>
    <w:multiLevelType w:val="hybridMultilevel"/>
    <w:tmpl w:val="9C26DBF0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7" w15:restartNumberingAfterBreak="0">
    <w:nsid w:val="6504221C"/>
    <w:multiLevelType w:val="hybridMultilevel"/>
    <w:tmpl w:val="A7B090AA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65357156"/>
    <w:multiLevelType w:val="hybridMultilevel"/>
    <w:tmpl w:val="6CC43DF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69524CE"/>
    <w:multiLevelType w:val="hybridMultilevel"/>
    <w:tmpl w:val="FB6612A8"/>
    <w:lvl w:ilvl="0" w:tplc="702A8BBA">
      <w:start w:val="1"/>
      <w:numFmt w:val="bullet"/>
      <w:pStyle w:val="Bullet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6E47708"/>
    <w:multiLevelType w:val="hybridMultilevel"/>
    <w:tmpl w:val="8EEEAB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D6B5E00"/>
    <w:multiLevelType w:val="hybridMultilevel"/>
    <w:tmpl w:val="9BEC2DA4"/>
    <w:lvl w:ilvl="0" w:tplc="04090001">
      <w:start w:val="1"/>
      <w:numFmt w:val="bullet"/>
      <w:lvlText w:val=""/>
      <w:lvlJc w:val="left"/>
      <w:pPr>
        <w:ind w:left="800" w:hanging="400"/>
      </w:pPr>
      <w:rPr>
        <w:rFonts w:ascii="Symbol" w:hAnsi="Symbo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2" w15:restartNumberingAfterBreak="0">
    <w:nsid w:val="6F4A4140"/>
    <w:multiLevelType w:val="hybridMultilevel"/>
    <w:tmpl w:val="CCCE7282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3" w15:restartNumberingAfterBreak="0">
    <w:nsid w:val="74F4761E"/>
    <w:multiLevelType w:val="hybridMultilevel"/>
    <w:tmpl w:val="5EE030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29"/>
  </w:num>
  <w:num w:numId="3">
    <w:abstractNumId w:val="19"/>
  </w:num>
  <w:num w:numId="4">
    <w:abstractNumId w:val="26"/>
  </w:num>
  <w:num w:numId="5">
    <w:abstractNumId w:val="32"/>
  </w:num>
  <w:num w:numId="6">
    <w:abstractNumId w:val="27"/>
  </w:num>
  <w:num w:numId="7">
    <w:abstractNumId w:val="13"/>
  </w:num>
  <w:num w:numId="8">
    <w:abstractNumId w:val="8"/>
  </w:num>
  <w:num w:numId="9">
    <w:abstractNumId w:val="20"/>
  </w:num>
  <w:num w:numId="10">
    <w:abstractNumId w:val="24"/>
  </w:num>
  <w:num w:numId="11">
    <w:abstractNumId w:val="10"/>
  </w:num>
  <w:num w:numId="1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2"/>
  </w:num>
  <w:num w:numId="14">
    <w:abstractNumId w:val="1"/>
  </w:num>
  <w:num w:numId="15">
    <w:abstractNumId w:val="16"/>
  </w:num>
  <w:num w:numId="16">
    <w:abstractNumId w:val="25"/>
  </w:num>
  <w:num w:numId="17">
    <w:abstractNumId w:val="23"/>
  </w:num>
  <w:num w:numId="18">
    <w:abstractNumId w:val="18"/>
  </w:num>
  <w:num w:numId="19">
    <w:abstractNumId w:val="14"/>
  </w:num>
  <w:num w:numId="20">
    <w:abstractNumId w:val="9"/>
  </w:num>
  <w:num w:numId="21">
    <w:abstractNumId w:val="33"/>
  </w:num>
  <w:num w:numId="22">
    <w:abstractNumId w:val="15"/>
  </w:num>
  <w:num w:numId="23">
    <w:abstractNumId w:val="2"/>
  </w:num>
  <w:num w:numId="24">
    <w:abstractNumId w:val="17"/>
  </w:num>
  <w:num w:numId="25">
    <w:abstractNumId w:val="3"/>
  </w:num>
  <w:num w:numId="26">
    <w:abstractNumId w:val="21"/>
  </w:num>
  <w:num w:numId="27">
    <w:abstractNumId w:val="30"/>
  </w:num>
  <w:num w:numId="28">
    <w:abstractNumId w:val="11"/>
  </w:num>
  <w:num w:numId="29">
    <w:abstractNumId w:val="6"/>
  </w:num>
  <w:num w:numId="30">
    <w:abstractNumId w:val="31"/>
  </w:num>
  <w:num w:numId="31">
    <w:abstractNumId w:val="28"/>
  </w:num>
  <w:num w:numId="32">
    <w:abstractNumId w:val="7"/>
  </w:num>
  <w:num w:numId="33">
    <w:abstractNumId w:val="22"/>
  </w:num>
  <w:num w:numId="34">
    <w:abstractNumId w:val="4"/>
  </w:num>
  <w:num w:numId="35">
    <w:abstractNumId w:val="0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hideSpellingErrors/>
  <w:hideGrammaticalErrors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ReqNum" w:val="1"/>
    <w:docVar w:name="ReqPrefix" w:val="DefinePrefix"/>
    <w:docVar w:name="RequirementMenu" w:val="Created"/>
  </w:docVars>
  <w:rsids>
    <w:rsidRoot w:val="0077780C"/>
    <w:rsid w:val="000000CB"/>
    <w:rsid w:val="000004E6"/>
    <w:rsid w:val="0000142C"/>
    <w:rsid w:val="000023D2"/>
    <w:rsid w:val="00004058"/>
    <w:rsid w:val="00004B1F"/>
    <w:rsid w:val="00006BB6"/>
    <w:rsid w:val="0001032B"/>
    <w:rsid w:val="0001045F"/>
    <w:rsid w:val="00011C2B"/>
    <w:rsid w:val="00012AB8"/>
    <w:rsid w:val="00014C55"/>
    <w:rsid w:val="00014E3D"/>
    <w:rsid w:val="00014F64"/>
    <w:rsid w:val="00016073"/>
    <w:rsid w:val="000161D1"/>
    <w:rsid w:val="000167CE"/>
    <w:rsid w:val="00016E14"/>
    <w:rsid w:val="00017116"/>
    <w:rsid w:val="0001789D"/>
    <w:rsid w:val="00020F23"/>
    <w:rsid w:val="00021775"/>
    <w:rsid w:val="000259C0"/>
    <w:rsid w:val="0002650A"/>
    <w:rsid w:val="000278E4"/>
    <w:rsid w:val="00027E80"/>
    <w:rsid w:val="00030925"/>
    <w:rsid w:val="000310C0"/>
    <w:rsid w:val="000311E3"/>
    <w:rsid w:val="000321C1"/>
    <w:rsid w:val="00033530"/>
    <w:rsid w:val="00034C32"/>
    <w:rsid w:val="00035FB8"/>
    <w:rsid w:val="00037C5F"/>
    <w:rsid w:val="00037E4D"/>
    <w:rsid w:val="00037F8B"/>
    <w:rsid w:val="00040F95"/>
    <w:rsid w:val="00042E6D"/>
    <w:rsid w:val="00043DD3"/>
    <w:rsid w:val="0004421B"/>
    <w:rsid w:val="000448F4"/>
    <w:rsid w:val="0004635E"/>
    <w:rsid w:val="00046696"/>
    <w:rsid w:val="000474EB"/>
    <w:rsid w:val="0004774A"/>
    <w:rsid w:val="00047CCC"/>
    <w:rsid w:val="0005163A"/>
    <w:rsid w:val="00051BD4"/>
    <w:rsid w:val="00051CB1"/>
    <w:rsid w:val="000544C5"/>
    <w:rsid w:val="000571C5"/>
    <w:rsid w:val="000610BB"/>
    <w:rsid w:val="00063D65"/>
    <w:rsid w:val="00063FAF"/>
    <w:rsid w:val="00064AC0"/>
    <w:rsid w:val="0006529E"/>
    <w:rsid w:val="00065C1E"/>
    <w:rsid w:val="00066384"/>
    <w:rsid w:val="00066AA3"/>
    <w:rsid w:val="0006747C"/>
    <w:rsid w:val="0007026B"/>
    <w:rsid w:val="000703DC"/>
    <w:rsid w:val="00070574"/>
    <w:rsid w:val="00071DC8"/>
    <w:rsid w:val="00071FB5"/>
    <w:rsid w:val="0007249D"/>
    <w:rsid w:val="0007324E"/>
    <w:rsid w:val="0007479D"/>
    <w:rsid w:val="00074D28"/>
    <w:rsid w:val="00075070"/>
    <w:rsid w:val="00076E75"/>
    <w:rsid w:val="00077EF5"/>
    <w:rsid w:val="00080674"/>
    <w:rsid w:val="00081130"/>
    <w:rsid w:val="000823D3"/>
    <w:rsid w:val="0008241C"/>
    <w:rsid w:val="00082D22"/>
    <w:rsid w:val="00082EEF"/>
    <w:rsid w:val="00083BC1"/>
    <w:rsid w:val="00084B7D"/>
    <w:rsid w:val="000850C2"/>
    <w:rsid w:val="00085137"/>
    <w:rsid w:val="0008596B"/>
    <w:rsid w:val="00086B0D"/>
    <w:rsid w:val="000905C2"/>
    <w:rsid w:val="00091B9C"/>
    <w:rsid w:val="00092A26"/>
    <w:rsid w:val="0009315A"/>
    <w:rsid w:val="00093AD5"/>
    <w:rsid w:val="00096DF7"/>
    <w:rsid w:val="000974AB"/>
    <w:rsid w:val="00097ECC"/>
    <w:rsid w:val="000A2B59"/>
    <w:rsid w:val="000A61B7"/>
    <w:rsid w:val="000A6693"/>
    <w:rsid w:val="000A6AE9"/>
    <w:rsid w:val="000A7068"/>
    <w:rsid w:val="000B0F1E"/>
    <w:rsid w:val="000B1784"/>
    <w:rsid w:val="000B1BBE"/>
    <w:rsid w:val="000B2881"/>
    <w:rsid w:val="000B30DF"/>
    <w:rsid w:val="000B3C3A"/>
    <w:rsid w:val="000B3C5F"/>
    <w:rsid w:val="000B5040"/>
    <w:rsid w:val="000B5508"/>
    <w:rsid w:val="000B5C1F"/>
    <w:rsid w:val="000B61CA"/>
    <w:rsid w:val="000B65BE"/>
    <w:rsid w:val="000B75A3"/>
    <w:rsid w:val="000B7D1A"/>
    <w:rsid w:val="000B7DB6"/>
    <w:rsid w:val="000C0F6C"/>
    <w:rsid w:val="000C2B45"/>
    <w:rsid w:val="000C38A9"/>
    <w:rsid w:val="000C4808"/>
    <w:rsid w:val="000C5D9B"/>
    <w:rsid w:val="000C612A"/>
    <w:rsid w:val="000C6761"/>
    <w:rsid w:val="000C702D"/>
    <w:rsid w:val="000D1621"/>
    <w:rsid w:val="000D19B3"/>
    <w:rsid w:val="000D41C2"/>
    <w:rsid w:val="000D4C46"/>
    <w:rsid w:val="000D4E3D"/>
    <w:rsid w:val="000D520D"/>
    <w:rsid w:val="000D5744"/>
    <w:rsid w:val="000D5E21"/>
    <w:rsid w:val="000D77BB"/>
    <w:rsid w:val="000E01EC"/>
    <w:rsid w:val="000E05B1"/>
    <w:rsid w:val="000E12EF"/>
    <w:rsid w:val="000E153E"/>
    <w:rsid w:val="000E2864"/>
    <w:rsid w:val="000E2C14"/>
    <w:rsid w:val="000E3355"/>
    <w:rsid w:val="000E3AD1"/>
    <w:rsid w:val="000E3FE7"/>
    <w:rsid w:val="000E40E5"/>
    <w:rsid w:val="000E59DB"/>
    <w:rsid w:val="000E629D"/>
    <w:rsid w:val="000F0533"/>
    <w:rsid w:val="000F19D9"/>
    <w:rsid w:val="000F2A58"/>
    <w:rsid w:val="000F2E97"/>
    <w:rsid w:val="000F3143"/>
    <w:rsid w:val="000F3451"/>
    <w:rsid w:val="000F4122"/>
    <w:rsid w:val="000F55D8"/>
    <w:rsid w:val="000F5CF2"/>
    <w:rsid w:val="000F62D9"/>
    <w:rsid w:val="000F6538"/>
    <w:rsid w:val="000F66C3"/>
    <w:rsid w:val="000F6BE0"/>
    <w:rsid w:val="000F6D41"/>
    <w:rsid w:val="000F78E3"/>
    <w:rsid w:val="000F7A9E"/>
    <w:rsid w:val="001009A8"/>
    <w:rsid w:val="00101048"/>
    <w:rsid w:val="0010142F"/>
    <w:rsid w:val="00102137"/>
    <w:rsid w:val="00102318"/>
    <w:rsid w:val="001035BD"/>
    <w:rsid w:val="001036F7"/>
    <w:rsid w:val="001036FD"/>
    <w:rsid w:val="0010423E"/>
    <w:rsid w:val="00104547"/>
    <w:rsid w:val="00104FBD"/>
    <w:rsid w:val="0010545E"/>
    <w:rsid w:val="00105927"/>
    <w:rsid w:val="00105FF1"/>
    <w:rsid w:val="00106124"/>
    <w:rsid w:val="001061D7"/>
    <w:rsid w:val="0010649F"/>
    <w:rsid w:val="00106791"/>
    <w:rsid w:val="00106FCA"/>
    <w:rsid w:val="00107936"/>
    <w:rsid w:val="001104CC"/>
    <w:rsid w:val="00110583"/>
    <w:rsid w:val="0011164D"/>
    <w:rsid w:val="00112984"/>
    <w:rsid w:val="00113DF7"/>
    <w:rsid w:val="001148A6"/>
    <w:rsid w:val="0011526F"/>
    <w:rsid w:val="00115502"/>
    <w:rsid w:val="001159E4"/>
    <w:rsid w:val="00116665"/>
    <w:rsid w:val="00117360"/>
    <w:rsid w:val="0012180B"/>
    <w:rsid w:val="00122AFA"/>
    <w:rsid w:val="001238D1"/>
    <w:rsid w:val="001240F8"/>
    <w:rsid w:val="001265EB"/>
    <w:rsid w:val="00126CAA"/>
    <w:rsid w:val="00127338"/>
    <w:rsid w:val="00127CFA"/>
    <w:rsid w:val="00130120"/>
    <w:rsid w:val="0013128F"/>
    <w:rsid w:val="00131E67"/>
    <w:rsid w:val="0013250F"/>
    <w:rsid w:val="001327D4"/>
    <w:rsid w:val="001334B3"/>
    <w:rsid w:val="00133EBB"/>
    <w:rsid w:val="00134ABB"/>
    <w:rsid w:val="00134F42"/>
    <w:rsid w:val="00137AD7"/>
    <w:rsid w:val="00137D98"/>
    <w:rsid w:val="0014012A"/>
    <w:rsid w:val="00140258"/>
    <w:rsid w:val="00142098"/>
    <w:rsid w:val="001433B7"/>
    <w:rsid w:val="0014509E"/>
    <w:rsid w:val="00145877"/>
    <w:rsid w:val="001472E7"/>
    <w:rsid w:val="00150216"/>
    <w:rsid w:val="00150795"/>
    <w:rsid w:val="00150C00"/>
    <w:rsid w:val="0015141B"/>
    <w:rsid w:val="0015152A"/>
    <w:rsid w:val="001539F8"/>
    <w:rsid w:val="00153C99"/>
    <w:rsid w:val="0015485D"/>
    <w:rsid w:val="00154CFC"/>
    <w:rsid w:val="001561E8"/>
    <w:rsid w:val="00156368"/>
    <w:rsid w:val="0015637F"/>
    <w:rsid w:val="001564B7"/>
    <w:rsid w:val="001600BB"/>
    <w:rsid w:val="0016044B"/>
    <w:rsid w:val="00162169"/>
    <w:rsid w:val="001626B9"/>
    <w:rsid w:val="00162983"/>
    <w:rsid w:val="00163822"/>
    <w:rsid w:val="001639A5"/>
    <w:rsid w:val="00165780"/>
    <w:rsid w:val="00165786"/>
    <w:rsid w:val="001657EB"/>
    <w:rsid w:val="00165E55"/>
    <w:rsid w:val="00166458"/>
    <w:rsid w:val="0016700D"/>
    <w:rsid w:val="001670A0"/>
    <w:rsid w:val="001673C7"/>
    <w:rsid w:val="00167CED"/>
    <w:rsid w:val="00167D15"/>
    <w:rsid w:val="001701E2"/>
    <w:rsid w:val="0017096A"/>
    <w:rsid w:val="00171210"/>
    <w:rsid w:val="00171A36"/>
    <w:rsid w:val="00171CA3"/>
    <w:rsid w:val="0017250A"/>
    <w:rsid w:val="00172D5D"/>
    <w:rsid w:val="001731CD"/>
    <w:rsid w:val="001733CC"/>
    <w:rsid w:val="0017372A"/>
    <w:rsid w:val="00173BF1"/>
    <w:rsid w:val="00176D45"/>
    <w:rsid w:val="00180092"/>
    <w:rsid w:val="00181F62"/>
    <w:rsid w:val="00183846"/>
    <w:rsid w:val="00183F71"/>
    <w:rsid w:val="00184704"/>
    <w:rsid w:val="001854B7"/>
    <w:rsid w:val="00185A90"/>
    <w:rsid w:val="00186691"/>
    <w:rsid w:val="00186C56"/>
    <w:rsid w:val="0018754C"/>
    <w:rsid w:val="001923BB"/>
    <w:rsid w:val="00192469"/>
    <w:rsid w:val="00192A74"/>
    <w:rsid w:val="00193036"/>
    <w:rsid w:val="00193F0F"/>
    <w:rsid w:val="001940C2"/>
    <w:rsid w:val="001941C2"/>
    <w:rsid w:val="001945A7"/>
    <w:rsid w:val="00195069"/>
    <w:rsid w:val="0019539B"/>
    <w:rsid w:val="001954A6"/>
    <w:rsid w:val="001968C4"/>
    <w:rsid w:val="00196912"/>
    <w:rsid w:val="0019708D"/>
    <w:rsid w:val="0019749D"/>
    <w:rsid w:val="00197566"/>
    <w:rsid w:val="001A0125"/>
    <w:rsid w:val="001A03CE"/>
    <w:rsid w:val="001A0D5A"/>
    <w:rsid w:val="001A0EF6"/>
    <w:rsid w:val="001A1B59"/>
    <w:rsid w:val="001A2586"/>
    <w:rsid w:val="001A260C"/>
    <w:rsid w:val="001A33DE"/>
    <w:rsid w:val="001A3B55"/>
    <w:rsid w:val="001A3C47"/>
    <w:rsid w:val="001A4083"/>
    <w:rsid w:val="001A6368"/>
    <w:rsid w:val="001A65AE"/>
    <w:rsid w:val="001A65BE"/>
    <w:rsid w:val="001A6724"/>
    <w:rsid w:val="001A6808"/>
    <w:rsid w:val="001B00E1"/>
    <w:rsid w:val="001B042C"/>
    <w:rsid w:val="001B0460"/>
    <w:rsid w:val="001B11AF"/>
    <w:rsid w:val="001B3A01"/>
    <w:rsid w:val="001B534D"/>
    <w:rsid w:val="001B54E7"/>
    <w:rsid w:val="001B5C95"/>
    <w:rsid w:val="001B5E1C"/>
    <w:rsid w:val="001B601B"/>
    <w:rsid w:val="001B639D"/>
    <w:rsid w:val="001B691A"/>
    <w:rsid w:val="001B7172"/>
    <w:rsid w:val="001B723C"/>
    <w:rsid w:val="001B76AD"/>
    <w:rsid w:val="001B7B69"/>
    <w:rsid w:val="001C0CB9"/>
    <w:rsid w:val="001C1D0D"/>
    <w:rsid w:val="001C24F5"/>
    <w:rsid w:val="001C2EDD"/>
    <w:rsid w:val="001C3BA3"/>
    <w:rsid w:val="001C50F2"/>
    <w:rsid w:val="001C550D"/>
    <w:rsid w:val="001C640D"/>
    <w:rsid w:val="001C6E0E"/>
    <w:rsid w:val="001C70C2"/>
    <w:rsid w:val="001C711A"/>
    <w:rsid w:val="001C7564"/>
    <w:rsid w:val="001C7CDF"/>
    <w:rsid w:val="001D1318"/>
    <w:rsid w:val="001D2106"/>
    <w:rsid w:val="001D29C9"/>
    <w:rsid w:val="001D2C15"/>
    <w:rsid w:val="001D2D86"/>
    <w:rsid w:val="001D35A7"/>
    <w:rsid w:val="001D4C14"/>
    <w:rsid w:val="001D55F9"/>
    <w:rsid w:val="001D619A"/>
    <w:rsid w:val="001D62BF"/>
    <w:rsid w:val="001D7B22"/>
    <w:rsid w:val="001E1367"/>
    <w:rsid w:val="001E1931"/>
    <w:rsid w:val="001E2941"/>
    <w:rsid w:val="001E3191"/>
    <w:rsid w:val="001E3427"/>
    <w:rsid w:val="001E34BB"/>
    <w:rsid w:val="001E35D9"/>
    <w:rsid w:val="001E36C8"/>
    <w:rsid w:val="001E4349"/>
    <w:rsid w:val="001E4351"/>
    <w:rsid w:val="001E4FE3"/>
    <w:rsid w:val="001E5088"/>
    <w:rsid w:val="001E647F"/>
    <w:rsid w:val="001E701E"/>
    <w:rsid w:val="001F01DB"/>
    <w:rsid w:val="001F0DF3"/>
    <w:rsid w:val="001F14BB"/>
    <w:rsid w:val="001F177C"/>
    <w:rsid w:val="001F1A85"/>
    <w:rsid w:val="001F1B25"/>
    <w:rsid w:val="001F2071"/>
    <w:rsid w:val="001F224A"/>
    <w:rsid w:val="001F3A4A"/>
    <w:rsid w:val="001F4588"/>
    <w:rsid w:val="001F4B60"/>
    <w:rsid w:val="001F73DB"/>
    <w:rsid w:val="0020009D"/>
    <w:rsid w:val="0020114F"/>
    <w:rsid w:val="00201F58"/>
    <w:rsid w:val="00202A3E"/>
    <w:rsid w:val="00202B95"/>
    <w:rsid w:val="00203D25"/>
    <w:rsid w:val="00204389"/>
    <w:rsid w:val="00204F7F"/>
    <w:rsid w:val="00205981"/>
    <w:rsid w:val="00206030"/>
    <w:rsid w:val="002066F9"/>
    <w:rsid w:val="00206744"/>
    <w:rsid w:val="0020679B"/>
    <w:rsid w:val="002106D9"/>
    <w:rsid w:val="00210C60"/>
    <w:rsid w:val="00214432"/>
    <w:rsid w:val="00214A29"/>
    <w:rsid w:val="00214F1C"/>
    <w:rsid w:val="00214FC4"/>
    <w:rsid w:val="002151B2"/>
    <w:rsid w:val="002158DC"/>
    <w:rsid w:val="002159A3"/>
    <w:rsid w:val="00217295"/>
    <w:rsid w:val="00217BB1"/>
    <w:rsid w:val="002204F5"/>
    <w:rsid w:val="00220F7D"/>
    <w:rsid w:val="0022273F"/>
    <w:rsid w:val="002230F2"/>
    <w:rsid w:val="00223D0E"/>
    <w:rsid w:val="00225285"/>
    <w:rsid w:val="00225C3F"/>
    <w:rsid w:val="00226CB0"/>
    <w:rsid w:val="002279EC"/>
    <w:rsid w:val="00230322"/>
    <w:rsid w:val="002308D0"/>
    <w:rsid w:val="00232EA2"/>
    <w:rsid w:val="0023308C"/>
    <w:rsid w:val="00234135"/>
    <w:rsid w:val="002342A2"/>
    <w:rsid w:val="002352FF"/>
    <w:rsid w:val="002355A6"/>
    <w:rsid w:val="00236255"/>
    <w:rsid w:val="00236682"/>
    <w:rsid w:val="00236A5A"/>
    <w:rsid w:val="00236F29"/>
    <w:rsid w:val="00242B9A"/>
    <w:rsid w:val="00242C57"/>
    <w:rsid w:val="00243271"/>
    <w:rsid w:val="002435D7"/>
    <w:rsid w:val="002437F2"/>
    <w:rsid w:val="002448A5"/>
    <w:rsid w:val="0024628E"/>
    <w:rsid w:val="00247A14"/>
    <w:rsid w:val="00250363"/>
    <w:rsid w:val="002505EB"/>
    <w:rsid w:val="00250A66"/>
    <w:rsid w:val="0025182D"/>
    <w:rsid w:val="00251CE8"/>
    <w:rsid w:val="00252618"/>
    <w:rsid w:val="00252706"/>
    <w:rsid w:val="00253797"/>
    <w:rsid w:val="00253F57"/>
    <w:rsid w:val="0025462F"/>
    <w:rsid w:val="002557A8"/>
    <w:rsid w:val="00255A37"/>
    <w:rsid w:val="00255E44"/>
    <w:rsid w:val="0025732A"/>
    <w:rsid w:val="00260500"/>
    <w:rsid w:val="002626D6"/>
    <w:rsid w:val="002633EA"/>
    <w:rsid w:val="0026354E"/>
    <w:rsid w:val="00263DA5"/>
    <w:rsid w:val="00264F48"/>
    <w:rsid w:val="0026698B"/>
    <w:rsid w:val="00267430"/>
    <w:rsid w:val="00267B03"/>
    <w:rsid w:val="00267F22"/>
    <w:rsid w:val="00271203"/>
    <w:rsid w:val="00272A03"/>
    <w:rsid w:val="00272E84"/>
    <w:rsid w:val="00273812"/>
    <w:rsid w:val="00273B12"/>
    <w:rsid w:val="00273BE0"/>
    <w:rsid w:val="00273E08"/>
    <w:rsid w:val="00276ECD"/>
    <w:rsid w:val="00277024"/>
    <w:rsid w:val="00277CBC"/>
    <w:rsid w:val="00282184"/>
    <w:rsid w:val="0028356B"/>
    <w:rsid w:val="00283BFF"/>
    <w:rsid w:val="00284D6A"/>
    <w:rsid w:val="00285225"/>
    <w:rsid w:val="00286727"/>
    <w:rsid w:val="002868C1"/>
    <w:rsid w:val="002874EB"/>
    <w:rsid w:val="00290F3A"/>
    <w:rsid w:val="002938FB"/>
    <w:rsid w:val="00293C70"/>
    <w:rsid w:val="00296EEB"/>
    <w:rsid w:val="00297BB1"/>
    <w:rsid w:val="00297FBB"/>
    <w:rsid w:val="002A0346"/>
    <w:rsid w:val="002A0C84"/>
    <w:rsid w:val="002A1D35"/>
    <w:rsid w:val="002A2B4A"/>
    <w:rsid w:val="002A2E73"/>
    <w:rsid w:val="002A4734"/>
    <w:rsid w:val="002A5440"/>
    <w:rsid w:val="002A6215"/>
    <w:rsid w:val="002A6674"/>
    <w:rsid w:val="002A67DB"/>
    <w:rsid w:val="002A68BF"/>
    <w:rsid w:val="002B01A3"/>
    <w:rsid w:val="002B15CF"/>
    <w:rsid w:val="002B226B"/>
    <w:rsid w:val="002B2388"/>
    <w:rsid w:val="002B2802"/>
    <w:rsid w:val="002B34E8"/>
    <w:rsid w:val="002B3825"/>
    <w:rsid w:val="002B3A81"/>
    <w:rsid w:val="002B3BBB"/>
    <w:rsid w:val="002B3CA8"/>
    <w:rsid w:val="002B41DC"/>
    <w:rsid w:val="002B4210"/>
    <w:rsid w:val="002B4D76"/>
    <w:rsid w:val="002B5318"/>
    <w:rsid w:val="002B6E92"/>
    <w:rsid w:val="002B6F00"/>
    <w:rsid w:val="002B71B7"/>
    <w:rsid w:val="002C1DE5"/>
    <w:rsid w:val="002C1EDB"/>
    <w:rsid w:val="002C1F1D"/>
    <w:rsid w:val="002C21C6"/>
    <w:rsid w:val="002C3D78"/>
    <w:rsid w:val="002C50E3"/>
    <w:rsid w:val="002C5315"/>
    <w:rsid w:val="002C5C60"/>
    <w:rsid w:val="002C6798"/>
    <w:rsid w:val="002D112A"/>
    <w:rsid w:val="002D3D99"/>
    <w:rsid w:val="002D4045"/>
    <w:rsid w:val="002D4ED2"/>
    <w:rsid w:val="002D514F"/>
    <w:rsid w:val="002D67BC"/>
    <w:rsid w:val="002D6929"/>
    <w:rsid w:val="002E07CC"/>
    <w:rsid w:val="002E0DFD"/>
    <w:rsid w:val="002E16CF"/>
    <w:rsid w:val="002E2086"/>
    <w:rsid w:val="002E2439"/>
    <w:rsid w:val="002E3E28"/>
    <w:rsid w:val="002E42A8"/>
    <w:rsid w:val="002E4435"/>
    <w:rsid w:val="002E4628"/>
    <w:rsid w:val="002E5899"/>
    <w:rsid w:val="002E5997"/>
    <w:rsid w:val="002E6194"/>
    <w:rsid w:val="002E6669"/>
    <w:rsid w:val="002F0596"/>
    <w:rsid w:val="002F314D"/>
    <w:rsid w:val="002F463B"/>
    <w:rsid w:val="002F4A11"/>
    <w:rsid w:val="002F4EFC"/>
    <w:rsid w:val="002F50B0"/>
    <w:rsid w:val="002F6671"/>
    <w:rsid w:val="002F7637"/>
    <w:rsid w:val="002F7C48"/>
    <w:rsid w:val="00301EDD"/>
    <w:rsid w:val="00301F0F"/>
    <w:rsid w:val="00302195"/>
    <w:rsid w:val="00303138"/>
    <w:rsid w:val="00304491"/>
    <w:rsid w:val="0030594E"/>
    <w:rsid w:val="00305AC9"/>
    <w:rsid w:val="00305C34"/>
    <w:rsid w:val="00305FE1"/>
    <w:rsid w:val="00306E7E"/>
    <w:rsid w:val="003075F0"/>
    <w:rsid w:val="003078CD"/>
    <w:rsid w:val="00310396"/>
    <w:rsid w:val="0031056B"/>
    <w:rsid w:val="00310744"/>
    <w:rsid w:val="00311807"/>
    <w:rsid w:val="00312460"/>
    <w:rsid w:val="00312FD4"/>
    <w:rsid w:val="00314189"/>
    <w:rsid w:val="00315953"/>
    <w:rsid w:val="0031664E"/>
    <w:rsid w:val="0031733A"/>
    <w:rsid w:val="00320DAA"/>
    <w:rsid w:val="00320FFB"/>
    <w:rsid w:val="0032120B"/>
    <w:rsid w:val="00321FC3"/>
    <w:rsid w:val="00323957"/>
    <w:rsid w:val="00325DC4"/>
    <w:rsid w:val="0032618E"/>
    <w:rsid w:val="003268A8"/>
    <w:rsid w:val="00326AE1"/>
    <w:rsid w:val="00326AED"/>
    <w:rsid w:val="00326E60"/>
    <w:rsid w:val="00330031"/>
    <w:rsid w:val="00330521"/>
    <w:rsid w:val="0033068C"/>
    <w:rsid w:val="00330DC8"/>
    <w:rsid w:val="0033228B"/>
    <w:rsid w:val="003325DF"/>
    <w:rsid w:val="003326A0"/>
    <w:rsid w:val="00332C97"/>
    <w:rsid w:val="003333CB"/>
    <w:rsid w:val="003336A9"/>
    <w:rsid w:val="00333C66"/>
    <w:rsid w:val="0033419F"/>
    <w:rsid w:val="003357B9"/>
    <w:rsid w:val="00335A56"/>
    <w:rsid w:val="003361FB"/>
    <w:rsid w:val="003364FB"/>
    <w:rsid w:val="00342222"/>
    <w:rsid w:val="00342741"/>
    <w:rsid w:val="0034373B"/>
    <w:rsid w:val="0034396F"/>
    <w:rsid w:val="00345B52"/>
    <w:rsid w:val="003467A9"/>
    <w:rsid w:val="00346D87"/>
    <w:rsid w:val="00346F75"/>
    <w:rsid w:val="00350DAF"/>
    <w:rsid w:val="00352426"/>
    <w:rsid w:val="0035292D"/>
    <w:rsid w:val="00355832"/>
    <w:rsid w:val="00355D1F"/>
    <w:rsid w:val="00356594"/>
    <w:rsid w:val="00356C7B"/>
    <w:rsid w:val="00356F68"/>
    <w:rsid w:val="00357296"/>
    <w:rsid w:val="00357DB6"/>
    <w:rsid w:val="00357F2C"/>
    <w:rsid w:val="00362145"/>
    <w:rsid w:val="0036317D"/>
    <w:rsid w:val="00363E97"/>
    <w:rsid w:val="00365B5B"/>
    <w:rsid w:val="00365EBD"/>
    <w:rsid w:val="003670A5"/>
    <w:rsid w:val="00370B84"/>
    <w:rsid w:val="00370DD9"/>
    <w:rsid w:val="00371007"/>
    <w:rsid w:val="00372AB0"/>
    <w:rsid w:val="00373888"/>
    <w:rsid w:val="00373C99"/>
    <w:rsid w:val="00373CB2"/>
    <w:rsid w:val="00375131"/>
    <w:rsid w:val="00375301"/>
    <w:rsid w:val="00375CF2"/>
    <w:rsid w:val="00376284"/>
    <w:rsid w:val="00377953"/>
    <w:rsid w:val="00380EBD"/>
    <w:rsid w:val="00381F36"/>
    <w:rsid w:val="00382433"/>
    <w:rsid w:val="00384302"/>
    <w:rsid w:val="00384E17"/>
    <w:rsid w:val="00385083"/>
    <w:rsid w:val="003853A0"/>
    <w:rsid w:val="00385CAB"/>
    <w:rsid w:val="003900AE"/>
    <w:rsid w:val="00392C30"/>
    <w:rsid w:val="00393288"/>
    <w:rsid w:val="0039366D"/>
    <w:rsid w:val="00393803"/>
    <w:rsid w:val="00393EDC"/>
    <w:rsid w:val="00394BED"/>
    <w:rsid w:val="00394C36"/>
    <w:rsid w:val="00394FD1"/>
    <w:rsid w:val="0039568B"/>
    <w:rsid w:val="00396050"/>
    <w:rsid w:val="00396C04"/>
    <w:rsid w:val="00396DA3"/>
    <w:rsid w:val="003975E2"/>
    <w:rsid w:val="00397BDC"/>
    <w:rsid w:val="00397DF7"/>
    <w:rsid w:val="003A0B47"/>
    <w:rsid w:val="003A162E"/>
    <w:rsid w:val="003A2135"/>
    <w:rsid w:val="003A2142"/>
    <w:rsid w:val="003A3631"/>
    <w:rsid w:val="003A40A3"/>
    <w:rsid w:val="003A50DC"/>
    <w:rsid w:val="003A5101"/>
    <w:rsid w:val="003A615C"/>
    <w:rsid w:val="003A6772"/>
    <w:rsid w:val="003B0B32"/>
    <w:rsid w:val="003B2248"/>
    <w:rsid w:val="003B2FFA"/>
    <w:rsid w:val="003B370E"/>
    <w:rsid w:val="003B4F0A"/>
    <w:rsid w:val="003B500D"/>
    <w:rsid w:val="003B5A6F"/>
    <w:rsid w:val="003B6742"/>
    <w:rsid w:val="003B716F"/>
    <w:rsid w:val="003B7847"/>
    <w:rsid w:val="003C0FBE"/>
    <w:rsid w:val="003C4805"/>
    <w:rsid w:val="003C5D04"/>
    <w:rsid w:val="003C5D7E"/>
    <w:rsid w:val="003C6229"/>
    <w:rsid w:val="003C6565"/>
    <w:rsid w:val="003C703C"/>
    <w:rsid w:val="003D08BE"/>
    <w:rsid w:val="003D1007"/>
    <w:rsid w:val="003D1383"/>
    <w:rsid w:val="003D1D12"/>
    <w:rsid w:val="003D32DB"/>
    <w:rsid w:val="003D4BA2"/>
    <w:rsid w:val="003D6379"/>
    <w:rsid w:val="003D71B6"/>
    <w:rsid w:val="003E12FC"/>
    <w:rsid w:val="003E3258"/>
    <w:rsid w:val="003E3E3A"/>
    <w:rsid w:val="003E45F0"/>
    <w:rsid w:val="003E4AEC"/>
    <w:rsid w:val="003E53D7"/>
    <w:rsid w:val="003E5D55"/>
    <w:rsid w:val="003E5DBF"/>
    <w:rsid w:val="003E6501"/>
    <w:rsid w:val="003E7599"/>
    <w:rsid w:val="003E762B"/>
    <w:rsid w:val="003E78FE"/>
    <w:rsid w:val="003E7DAD"/>
    <w:rsid w:val="003F02E7"/>
    <w:rsid w:val="003F0327"/>
    <w:rsid w:val="003F12E1"/>
    <w:rsid w:val="003F2A33"/>
    <w:rsid w:val="003F3DC8"/>
    <w:rsid w:val="003F4475"/>
    <w:rsid w:val="003F4D97"/>
    <w:rsid w:val="003F5E16"/>
    <w:rsid w:val="003F63CE"/>
    <w:rsid w:val="003F6D70"/>
    <w:rsid w:val="003F768C"/>
    <w:rsid w:val="003F7805"/>
    <w:rsid w:val="003F7EA9"/>
    <w:rsid w:val="0040016F"/>
    <w:rsid w:val="00400570"/>
    <w:rsid w:val="00400D00"/>
    <w:rsid w:val="0040152B"/>
    <w:rsid w:val="004028EB"/>
    <w:rsid w:val="00402DC5"/>
    <w:rsid w:val="00404944"/>
    <w:rsid w:val="004062A5"/>
    <w:rsid w:val="004064B7"/>
    <w:rsid w:val="004075AC"/>
    <w:rsid w:val="00413279"/>
    <w:rsid w:val="00413F3D"/>
    <w:rsid w:val="0041587B"/>
    <w:rsid w:val="00415C6E"/>
    <w:rsid w:val="00416210"/>
    <w:rsid w:val="0041678E"/>
    <w:rsid w:val="00420FF5"/>
    <w:rsid w:val="00422EFB"/>
    <w:rsid w:val="00423E25"/>
    <w:rsid w:val="00424E8B"/>
    <w:rsid w:val="004250D3"/>
    <w:rsid w:val="004273B4"/>
    <w:rsid w:val="00432944"/>
    <w:rsid w:val="00433326"/>
    <w:rsid w:val="004335FE"/>
    <w:rsid w:val="00433D61"/>
    <w:rsid w:val="00434A25"/>
    <w:rsid w:val="004369B4"/>
    <w:rsid w:val="00436D67"/>
    <w:rsid w:val="00436DA6"/>
    <w:rsid w:val="004374C4"/>
    <w:rsid w:val="00440CD8"/>
    <w:rsid w:val="004413C6"/>
    <w:rsid w:val="004415F5"/>
    <w:rsid w:val="00442805"/>
    <w:rsid w:val="00442B37"/>
    <w:rsid w:val="00442B8A"/>
    <w:rsid w:val="00444802"/>
    <w:rsid w:val="00445E83"/>
    <w:rsid w:val="00450C74"/>
    <w:rsid w:val="00451DA4"/>
    <w:rsid w:val="00451F15"/>
    <w:rsid w:val="00452FF8"/>
    <w:rsid w:val="00453139"/>
    <w:rsid w:val="004535B0"/>
    <w:rsid w:val="00453BD7"/>
    <w:rsid w:val="00455053"/>
    <w:rsid w:val="00455EAD"/>
    <w:rsid w:val="004562CA"/>
    <w:rsid w:val="004569DE"/>
    <w:rsid w:val="00461478"/>
    <w:rsid w:val="00461E7C"/>
    <w:rsid w:val="00462F08"/>
    <w:rsid w:val="00463569"/>
    <w:rsid w:val="00463785"/>
    <w:rsid w:val="00463F64"/>
    <w:rsid w:val="0046414F"/>
    <w:rsid w:val="0046542C"/>
    <w:rsid w:val="00465456"/>
    <w:rsid w:val="00465B46"/>
    <w:rsid w:val="00466327"/>
    <w:rsid w:val="00467DDF"/>
    <w:rsid w:val="0047029F"/>
    <w:rsid w:val="00471A88"/>
    <w:rsid w:val="00471F4A"/>
    <w:rsid w:val="004720ED"/>
    <w:rsid w:val="004755CF"/>
    <w:rsid w:val="0047731D"/>
    <w:rsid w:val="00477731"/>
    <w:rsid w:val="00477FE6"/>
    <w:rsid w:val="00480CE9"/>
    <w:rsid w:val="0048110A"/>
    <w:rsid w:val="00481D4E"/>
    <w:rsid w:val="00481D6A"/>
    <w:rsid w:val="00482422"/>
    <w:rsid w:val="00483020"/>
    <w:rsid w:val="004834FA"/>
    <w:rsid w:val="00484DA4"/>
    <w:rsid w:val="00485373"/>
    <w:rsid w:val="00485672"/>
    <w:rsid w:val="004865D1"/>
    <w:rsid w:val="004869BF"/>
    <w:rsid w:val="00486ACB"/>
    <w:rsid w:val="00486D9D"/>
    <w:rsid w:val="004875C7"/>
    <w:rsid w:val="004906B9"/>
    <w:rsid w:val="00490978"/>
    <w:rsid w:val="00491783"/>
    <w:rsid w:val="0049367A"/>
    <w:rsid w:val="00493A3E"/>
    <w:rsid w:val="004943A1"/>
    <w:rsid w:val="004951F7"/>
    <w:rsid w:val="00495340"/>
    <w:rsid w:val="00496309"/>
    <w:rsid w:val="00496A01"/>
    <w:rsid w:val="004A0250"/>
    <w:rsid w:val="004A0C2C"/>
    <w:rsid w:val="004A0DEB"/>
    <w:rsid w:val="004A0FF9"/>
    <w:rsid w:val="004A185D"/>
    <w:rsid w:val="004A313A"/>
    <w:rsid w:val="004A330E"/>
    <w:rsid w:val="004A3F21"/>
    <w:rsid w:val="004A46B2"/>
    <w:rsid w:val="004A4F52"/>
    <w:rsid w:val="004A651C"/>
    <w:rsid w:val="004B261C"/>
    <w:rsid w:val="004B285F"/>
    <w:rsid w:val="004B37B4"/>
    <w:rsid w:val="004B3A4E"/>
    <w:rsid w:val="004B47BD"/>
    <w:rsid w:val="004B4D1A"/>
    <w:rsid w:val="004B6139"/>
    <w:rsid w:val="004B6F3B"/>
    <w:rsid w:val="004B7EE0"/>
    <w:rsid w:val="004C1420"/>
    <w:rsid w:val="004C196A"/>
    <w:rsid w:val="004C20BA"/>
    <w:rsid w:val="004C2122"/>
    <w:rsid w:val="004C2352"/>
    <w:rsid w:val="004C2CC2"/>
    <w:rsid w:val="004C3065"/>
    <w:rsid w:val="004C4141"/>
    <w:rsid w:val="004C628F"/>
    <w:rsid w:val="004C66AA"/>
    <w:rsid w:val="004C71E4"/>
    <w:rsid w:val="004D0941"/>
    <w:rsid w:val="004D17A3"/>
    <w:rsid w:val="004D2B3E"/>
    <w:rsid w:val="004D2F77"/>
    <w:rsid w:val="004D3561"/>
    <w:rsid w:val="004D457F"/>
    <w:rsid w:val="004D556D"/>
    <w:rsid w:val="004D62B4"/>
    <w:rsid w:val="004D69D9"/>
    <w:rsid w:val="004D760D"/>
    <w:rsid w:val="004E0B93"/>
    <w:rsid w:val="004E0F91"/>
    <w:rsid w:val="004E1A33"/>
    <w:rsid w:val="004E24FA"/>
    <w:rsid w:val="004E3512"/>
    <w:rsid w:val="004E39D8"/>
    <w:rsid w:val="004E6570"/>
    <w:rsid w:val="004E7153"/>
    <w:rsid w:val="004F01DE"/>
    <w:rsid w:val="004F0205"/>
    <w:rsid w:val="004F030B"/>
    <w:rsid w:val="004F160C"/>
    <w:rsid w:val="004F24BF"/>
    <w:rsid w:val="004F25CF"/>
    <w:rsid w:val="004F334E"/>
    <w:rsid w:val="004F41FB"/>
    <w:rsid w:val="004F4F5A"/>
    <w:rsid w:val="004F4F5C"/>
    <w:rsid w:val="004F53A0"/>
    <w:rsid w:val="004F5E31"/>
    <w:rsid w:val="004F698F"/>
    <w:rsid w:val="004F6E1A"/>
    <w:rsid w:val="004F7157"/>
    <w:rsid w:val="00500360"/>
    <w:rsid w:val="005015D7"/>
    <w:rsid w:val="00502485"/>
    <w:rsid w:val="00502CDB"/>
    <w:rsid w:val="00502E99"/>
    <w:rsid w:val="0050396F"/>
    <w:rsid w:val="0050398D"/>
    <w:rsid w:val="00503F90"/>
    <w:rsid w:val="00504844"/>
    <w:rsid w:val="005057F9"/>
    <w:rsid w:val="00505B92"/>
    <w:rsid w:val="005063C7"/>
    <w:rsid w:val="005070E8"/>
    <w:rsid w:val="005073F5"/>
    <w:rsid w:val="00510609"/>
    <w:rsid w:val="00510A40"/>
    <w:rsid w:val="00510E13"/>
    <w:rsid w:val="00510E92"/>
    <w:rsid w:val="00511534"/>
    <w:rsid w:val="00512E31"/>
    <w:rsid w:val="00514A6B"/>
    <w:rsid w:val="00514C6B"/>
    <w:rsid w:val="00515F84"/>
    <w:rsid w:val="00517958"/>
    <w:rsid w:val="005204B7"/>
    <w:rsid w:val="00521660"/>
    <w:rsid w:val="005221AF"/>
    <w:rsid w:val="00525202"/>
    <w:rsid w:val="00526896"/>
    <w:rsid w:val="005272AB"/>
    <w:rsid w:val="00527ADB"/>
    <w:rsid w:val="00530C22"/>
    <w:rsid w:val="0053208D"/>
    <w:rsid w:val="005330D3"/>
    <w:rsid w:val="00533A1F"/>
    <w:rsid w:val="00534AEA"/>
    <w:rsid w:val="00540F07"/>
    <w:rsid w:val="00544032"/>
    <w:rsid w:val="0054423F"/>
    <w:rsid w:val="00544849"/>
    <w:rsid w:val="00545576"/>
    <w:rsid w:val="00545618"/>
    <w:rsid w:val="005477CD"/>
    <w:rsid w:val="00552814"/>
    <w:rsid w:val="00554C04"/>
    <w:rsid w:val="00555CBB"/>
    <w:rsid w:val="00556527"/>
    <w:rsid w:val="00557142"/>
    <w:rsid w:val="0055750A"/>
    <w:rsid w:val="00561AA0"/>
    <w:rsid w:val="00562254"/>
    <w:rsid w:val="005624D7"/>
    <w:rsid w:val="00562CC8"/>
    <w:rsid w:val="00563507"/>
    <w:rsid w:val="005651E6"/>
    <w:rsid w:val="00565C6E"/>
    <w:rsid w:val="00566305"/>
    <w:rsid w:val="00567370"/>
    <w:rsid w:val="00567B35"/>
    <w:rsid w:val="005702EF"/>
    <w:rsid w:val="005711EC"/>
    <w:rsid w:val="005723D6"/>
    <w:rsid w:val="0057291D"/>
    <w:rsid w:val="00574511"/>
    <w:rsid w:val="0057460E"/>
    <w:rsid w:val="0057526E"/>
    <w:rsid w:val="00580923"/>
    <w:rsid w:val="00580F7A"/>
    <w:rsid w:val="0058130F"/>
    <w:rsid w:val="005820B4"/>
    <w:rsid w:val="00582169"/>
    <w:rsid w:val="00582A03"/>
    <w:rsid w:val="00582CD3"/>
    <w:rsid w:val="005867C3"/>
    <w:rsid w:val="00586B3A"/>
    <w:rsid w:val="005870C8"/>
    <w:rsid w:val="00590388"/>
    <w:rsid w:val="00590A88"/>
    <w:rsid w:val="00590C13"/>
    <w:rsid w:val="00590D9B"/>
    <w:rsid w:val="00592CEB"/>
    <w:rsid w:val="00594A2C"/>
    <w:rsid w:val="00594F03"/>
    <w:rsid w:val="00595B6A"/>
    <w:rsid w:val="00595DF7"/>
    <w:rsid w:val="00596057"/>
    <w:rsid w:val="005A0AA8"/>
    <w:rsid w:val="005A0E2B"/>
    <w:rsid w:val="005A134F"/>
    <w:rsid w:val="005A1561"/>
    <w:rsid w:val="005A1CE9"/>
    <w:rsid w:val="005A2E49"/>
    <w:rsid w:val="005A43BF"/>
    <w:rsid w:val="005A4A65"/>
    <w:rsid w:val="005A5261"/>
    <w:rsid w:val="005A5847"/>
    <w:rsid w:val="005A630E"/>
    <w:rsid w:val="005A7F0A"/>
    <w:rsid w:val="005B0D54"/>
    <w:rsid w:val="005B1326"/>
    <w:rsid w:val="005B1B58"/>
    <w:rsid w:val="005B274E"/>
    <w:rsid w:val="005B2E19"/>
    <w:rsid w:val="005B476B"/>
    <w:rsid w:val="005B5F15"/>
    <w:rsid w:val="005B6350"/>
    <w:rsid w:val="005B6E82"/>
    <w:rsid w:val="005C01CA"/>
    <w:rsid w:val="005C0916"/>
    <w:rsid w:val="005C09DE"/>
    <w:rsid w:val="005C1A24"/>
    <w:rsid w:val="005C3662"/>
    <w:rsid w:val="005C3845"/>
    <w:rsid w:val="005C4023"/>
    <w:rsid w:val="005C5158"/>
    <w:rsid w:val="005C64F5"/>
    <w:rsid w:val="005C700D"/>
    <w:rsid w:val="005C72C1"/>
    <w:rsid w:val="005C786D"/>
    <w:rsid w:val="005D00ED"/>
    <w:rsid w:val="005D065A"/>
    <w:rsid w:val="005D43A4"/>
    <w:rsid w:val="005D4B52"/>
    <w:rsid w:val="005D5981"/>
    <w:rsid w:val="005D5DF6"/>
    <w:rsid w:val="005D6021"/>
    <w:rsid w:val="005D765E"/>
    <w:rsid w:val="005E1AC4"/>
    <w:rsid w:val="005E3026"/>
    <w:rsid w:val="005E3BFF"/>
    <w:rsid w:val="005E3FD0"/>
    <w:rsid w:val="005E5318"/>
    <w:rsid w:val="005E6E0C"/>
    <w:rsid w:val="005E718E"/>
    <w:rsid w:val="005E732B"/>
    <w:rsid w:val="005F0D2C"/>
    <w:rsid w:val="005F16F6"/>
    <w:rsid w:val="005F21C9"/>
    <w:rsid w:val="005F33F1"/>
    <w:rsid w:val="005F382D"/>
    <w:rsid w:val="005F3EB8"/>
    <w:rsid w:val="005F42D4"/>
    <w:rsid w:val="005F4894"/>
    <w:rsid w:val="005F4A3B"/>
    <w:rsid w:val="005F5036"/>
    <w:rsid w:val="005F6F91"/>
    <w:rsid w:val="005F7319"/>
    <w:rsid w:val="005F7666"/>
    <w:rsid w:val="005F77FE"/>
    <w:rsid w:val="005F7969"/>
    <w:rsid w:val="0060202A"/>
    <w:rsid w:val="00602932"/>
    <w:rsid w:val="00603EF6"/>
    <w:rsid w:val="006040D5"/>
    <w:rsid w:val="00604874"/>
    <w:rsid w:val="00606B7C"/>
    <w:rsid w:val="00606D01"/>
    <w:rsid w:val="0061098C"/>
    <w:rsid w:val="006119A9"/>
    <w:rsid w:val="00611F05"/>
    <w:rsid w:val="00613B84"/>
    <w:rsid w:val="00614003"/>
    <w:rsid w:val="00614B98"/>
    <w:rsid w:val="00614EB9"/>
    <w:rsid w:val="006153FD"/>
    <w:rsid w:val="00616043"/>
    <w:rsid w:val="0061612A"/>
    <w:rsid w:val="00616B33"/>
    <w:rsid w:val="006207EF"/>
    <w:rsid w:val="006210BC"/>
    <w:rsid w:val="00621797"/>
    <w:rsid w:val="006222BA"/>
    <w:rsid w:val="00622449"/>
    <w:rsid w:val="00623D03"/>
    <w:rsid w:val="00624071"/>
    <w:rsid w:val="006246B5"/>
    <w:rsid w:val="00624E01"/>
    <w:rsid w:val="00625B18"/>
    <w:rsid w:val="00626384"/>
    <w:rsid w:val="006264D4"/>
    <w:rsid w:val="006273EE"/>
    <w:rsid w:val="006278B7"/>
    <w:rsid w:val="00627DBC"/>
    <w:rsid w:val="00627DDB"/>
    <w:rsid w:val="00627F0B"/>
    <w:rsid w:val="00631655"/>
    <w:rsid w:val="00632686"/>
    <w:rsid w:val="0063403A"/>
    <w:rsid w:val="0063440E"/>
    <w:rsid w:val="006376BB"/>
    <w:rsid w:val="00640214"/>
    <w:rsid w:val="006402CB"/>
    <w:rsid w:val="006405E4"/>
    <w:rsid w:val="0064082A"/>
    <w:rsid w:val="0064108B"/>
    <w:rsid w:val="0064109B"/>
    <w:rsid w:val="00641A59"/>
    <w:rsid w:val="00641B1A"/>
    <w:rsid w:val="00642356"/>
    <w:rsid w:val="00644AA6"/>
    <w:rsid w:val="006456CB"/>
    <w:rsid w:val="0064573C"/>
    <w:rsid w:val="00645971"/>
    <w:rsid w:val="006466F9"/>
    <w:rsid w:val="00646D5D"/>
    <w:rsid w:val="00650388"/>
    <w:rsid w:val="0065059A"/>
    <w:rsid w:val="00651230"/>
    <w:rsid w:val="006512DC"/>
    <w:rsid w:val="00651358"/>
    <w:rsid w:val="006516FD"/>
    <w:rsid w:val="006532F7"/>
    <w:rsid w:val="006534B8"/>
    <w:rsid w:val="00653550"/>
    <w:rsid w:val="00654529"/>
    <w:rsid w:val="00654578"/>
    <w:rsid w:val="00654825"/>
    <w:rsid w:val="00655811"/>
    <w:rsid w:val="00657A98"/>
    <w:rsid w:val="00660220"/>
    <w:rsid w:val="00660447"/>
    <w:rsid w:val="006605C2"/>
    <w:rsid w:val="00662821"/>
    <w:rsid w:val="0066342F"/>
    <w:rsid w:val="00663596"/>
    <w:rsid w:val="00663C32"/>
    <w:rsid w:val="0066507C"/>
    <w:rsid w:val="00670242"/>
    <w:rsid w:val="006713A9"/>
    <w:rsid w:val="00671788"/>
    <w:rsid w:val="00671E65"/>
    <w:rsid w:val="00672550"/>
    <w:rsid w:val="00672869"/>
    <w:rsid w:val="00673388"/>
    <w:rsid w:val="00673B29"/>
    <w:rsid w:val="00673B54"/>
    <w:rsid w:val="00673BAB"/>
    <w:rsid w:val="00673D38"/>
    <w:rsid w:val="00674DDB"/>
    <w:rsid w:val="006750D1"/>
    <w:rsid w:val="00675B3C"/>
    <w:rsid w:val="00675CEE"/>
    <w:rsid w:val="00675E61"/>
    <w:rsid w:val="00676882"/>
    <w:rsid w:val="0067704D"/>
    <w:rsid w:val="006773E6"/>
    <w:rsid w:val="00680EDB"/>
    <w:rsid w:val="006816D6"/>
    <w:rsid w:val="0068191C"/>
    <w:rsid w:val="00681EB7"/>
    <w:rsid w:val="00682084"/>
    <w:rsid w:val="006849C7"/>
    <w:rsid w:val="00685C4F"/>
    <w:rsid w:val="00687F06"/>
    <w:rsid w:val="006901DA"/>
    <w:rsid w:val="0069037C"/>
    <w:rsid w:val="0069055F"/>
    <w:rsid w:val="0069127B"/>
    <w:rsid w:val="00691C5A"/>
    <w:rsid w:val="00692CB2"/>
    <w:rsid w:val="00692FA0"/>
    <w:rsid w:val="00693499"/>
    <w:rsid w:val="00693503"/>
    <w:rsid w:val="00693850"/>
    <w:rsid w:val="00693983"/>
    <w:rsid w:val="00694BAD"/>
    <w:rsid w:val="00694D49"/>
    <w:rsid w:val="006976A8"/>
    <w:rsid w:val="006A0C80"/>
    <w:rsid w:val="006A0E0B"/>
    <w:rsid w:val="006A137A"/>
    <w:rsid w:val="006A16FE"/>
    <w:rsid w:val="006A1C29"/>
    <w:rsid w:val="006A279D"/>
    <w:rsid w:val="006A33E5"/>
    <w:rsid w:val="006A38A3"/>
    <w:rsid w:val="006A595C"/>
    <w:rsid w:val="006A5DDC"/>
    <w:rsid w:val="006B0769"/>
    <w:rsid w:val="006B0A34"/>
    <w:rsid w:val="006B2342"/>
    <w:rsid w:val="006B27B0"/>
    <w:rsid w:val="006B4A99"/>
    <w:rsid w:val="006B5423"/>
    <w:rsid w:val="006B6E01"/>
    <w:rsid w:val="006C0823"/>
    <w:rsid w:val="006C0865"/>
    <w:rsid w:val="006C091F"/>
    <w:rsid w:val="006C0B08"/>
    <w:rsid w:val="006C0D9B"/>
    <w:rsid w:val="006C1C72"/>
    <w:rsid w:val="006C2551"/>
    <w:rsid w:val="006C27B4"/>
    <w:rsid w:val="006C34EB"/>
    <w:rsid w:val="006C3FDD"/>
    <w:rsid w:val="006C5D5B"/>
    <w:rsid w:val="006C5D69"/>
    <w:rsid w:val="006C6790"/>
    <w:rsid w:val="006C6A8E"/>
    <w:rsid w:val="006C6BF8"/>
    <w:rsid w:val="006C6E87"/>
    <w:rsid w:val="006D1890"/>
    <w:rsid w:val="006D1EFD"/>
    <w:rsid w:val="006D24FF"/>
    <w:rsid w:val="006D25FD"/>
    <w:rsid w:val="006D350C"/>
    <w:rsid w:val="006D42DC"/>
    <w:rsid w:val="006D4777"/>
    <w:rsid w:val="006D63CD"/>
    <w:rsid w:val="006D6C78"/>
    <w:rsid w:val="006D6E70"/>
    <w:rsid w:val="006D77AF"/>
    <w:rsid w:val="006D7D43"/>
    <w:rsid w:val="006D7D9A"/>
    <w:rsid w:val="006E0378"/>
    <w:rsid w:val="006E0467"/>
    <w:rsid w:val="006E0DF0"/>
    <w:rsid w:val="006E19BD"/>
    <w:rsid w:val="006E2934"/>
    <w:rsid w:val="006E3774"/>
    <w:rsid w:val="006E5671"/>
    <w:rsid w:val="006E5E8C"/>
    <w:rsid w:val="006E6373"/>
    <w:rsid w:val="006E705F"/>
    <w:rsid w:val="006E719F"/>
    <w:rsid w:val="006F06D9"/>
    <w:rsid w:val="006F07E7"/>
    <w:rsid w:val="006F0A96"/>
    <w:rsid w:val="006F1774"/>
    <w:rsid w:val="006F2F21"/>
    <w:rsid w:val="006F6C82"/>
    <w:rsid w:val="006F782F"/>
    <w:rsid w:val="006F7C3D"/>
    <w:rsid w:val="00700823"/>
    <w:rsid w:val="00700C39"/>
    <w:rsid w:val="00700C41"/>
    <w:rsid w:val="00701234"/>
    <w:rsid w:val="00701C84"/>
    <w:rsid w:val="00702DA3"/>
    <w:rsid w:val="007038D3"/>
    <w:rsid w:val="00703BC9"/>
    <w:rsid w:val="007047A6"/>
    <w:rsid w:val="00704D01"/>
    <w:rsid w:val="00705468"/>
    <w:rsid w:val="007060A6"/>
    <w:rsid w:val="0070722B"/>
    <w:rsid w:val="00707C9E"/>
    <w:rsid w:val="00710584"/>
    <w:rsid w:val="007110B9"/>
    <w:rsid w:val="0071283D"/>
    <w:rsid w:val="00712E2B"/>
    <w:rsid w:val="0071316C"/>
    <w:rsid w:val="007131D3"/>
    <w:rsid w:val="00715008"/>
    <w:rsid w:val="00715DFE"/>
    <w:rsid w:val="0071698E"/>
    <w:rsid w:val="007176ED"/>
    <w:rsid w:val="007179F1"/>
    <w:rsid w:val="00717FF2"/>
    <w:rsid w:val="00720C84"/>
    <w:rsid w:val="0072198A"/>
    <w:rsid w:val="00721C73"/>
    <w:rsid w:val="00721D54"/>
    <w:rsid w:val="00721E8C"/>
    <w:rsid w:val="00722608"/>
    <w:rsid w:val="00722E41"/>
    <w:rsid w:val="0072374E"/>
    <w:rsid w:val="00723D8E"/>
    <w:rsid w:val="00724288"/>
    <w:rsid w:val="00725F96"/>
    <w:rsid w:val="00726182"/>
    <w:rsid w:val="00726675"/>
    <w:rsid w:val="00726AD1"/>
    <w:rsid w:val="00727008"/>
    <w:rsid w:val="007272AA"/>
    <w:rsid w:val="007273F4"/>
    <w:rsid w:val="00727705"/>
    <w:rsid w:val="0072770A"/>
    <w:rsid w:val="00730FC3"/>
    <w:rsid w:val="007312A3"/>
    <w:rsid w:val="007315D6"/>
    <w:rsid w:val="00731810"/>
    <w:rsid w:val="00731BB5"/>
    <w:rsid w:val="00731E8A"/>
    <w:rsid w:val="00733273"/>
    <w:rsid w:val="007337F1"/>
    <w:rsid w:val="00733960"/>
    <w:rsid w:val="00734DC9"/>
    <w:rsid w:val="00734E4C"/>
    <w:rsid w:val="00740343"/>
    <w:rsid w:val="00740E9D"/>
    <w:rsid w:val="007411B1"/>
    <w:rsid w:val="00743654"/>
    <w:rsid w:val="007438D0"/>
    <w:rsid w:val="007439FF"/>
    <w:rsid w:val="00744330"/>
    <w:rsid w:val="00744924"/>
    <w:rsid w:val="00744AB8"/>
    <w:rsid w:val="00745886"/>
    <w:rsid w:val="00745C8E"/>
    <w:rsid w:val="007464B9"/>
    <w:rsid w:val="00747ABB"/>
    <w:rsid w:val="00747C04"/>
    <w:rsid w:val="00751173"/>
    <w:rsid w:val="0075194A"/>
    <w:rsid w:val="00752CD7"/>
    <w:rsid w:val="00752E1B"/>
    <w:rsid w:val="0075331B"/>
    <w:rsid w:val="0075337E"/>
    <w:rsid w:val="007533E1"/>
    <w:rsid w:val="00753B80"/>
    <w:rsid w:val="00753CA5"/>
    <w:rsid w:val="00754718"/>
    <w:rsid w:val="00754CAD"/>
    <w:rsid w:val="00755041"/>
    <w:rsid w:val="00756CF2"/>
    <w:rsid w:val="007575FE"/>
    <w:rsid w:val="00757CA8"/>
    <w:rsid w:val="0076094B"/>
    <w:rsid w:val="007611CA"/>
    <w:rsid w:val="007614C1"/>
    <w:rsid w:val="00762BC1"/>
    <w:rsid w:val="00762C88"/>
    <w:rsid w:val="00762CCE"/>
    <w:rsid w:val="00762CCF"/>
    <w:rsid w:val="00763060"/>
    <w:rsid w:val="007630CD"/>
    <w:rsid w:val="007636CC"/>
    <w:rsid w:val="00763D4F"/>
    <w:rsid w:val="007650FB"/>
    <w:rsid w:val="00765625"/>
    <w:rsid w:val="00765748"/>
    <w:rsid w:val="007709C0"/>
    <w:rsid w:val="00770C9D"/>
    <w:rsid w:val="007713EE"/>
    <w:rsid w:val="007714FD"/>
    <w:rsid w:val="00771D30"/>
    <w:rsid w:val="0077212A"/>
    <w:rsid w:val="007721CD"/>
    <w:rsid w:val="007735FB"/>
    <w:rsid w:val="00776886"/>
    <w:rsid w:val="00776DA1"/>
    <w:rsid w:val="0077780C"/>
    <w:rsid w:val="00777DF6"/>
    <w:rsid w:val="00780681"/>
    <w:rsid w:val="0078085C"/>
    <w:rsid w:val="00780D14"/>
    <w:rsid w:val="0078144A"/>
    <w:rsid w:val="00781A0F"/>
    <w:rsid w:val="00783FF2"/>
    <w:rsid w:val="007843E8"/>
    <w:rsid w:val="0078495C"/>
    <w:rsid w:val="007854DD"/>
    <w:rsid w:val="0078579D"/>
    <w:rsid w:val="00786875"/>
    <w:rsid w:val="00786F76"/>
    <w:rsid w:val="007875E9"/>
    <w:rsid w:val="007907B3"/>
    <w:rsid w:val="007912F0"/>
    <w:rsid w:val="007915AD"/>
    <w:rsid w:val="00792691"/>
    <w:rsid w:val="0079271F"/>
    <w:rsid w:val="00793DC2"/>
    <w:rsid w:val="007942D3"/>
    <w:rsid w:val="007948B6"/>
    <w:rsid w:val="00796658"/>
    <w:rsid w:val="0079721A"/>
    <w:rsid w:val="00797F75"/>
    <w:rsid w:val="007A1D18"/>
    <w:rsid w:val="007A2905"/>
    <w:rsid w:val="007A4AA7"/>
    <w:rsid w:val="007A5132"/>
    <w:rsid w:val="007A5234"/>
    <w:rsid w:val="007A5F3E"/>
    <w:rsid w:val="007B15AB"/>
    <w:rsid w:val="007B291B"/>
    <w:rsid w:val="007B40FF"/>
    <w:rsid w:val="007B4137"/>
    <w:rsid w:val="007B495E"/>
    <w:rsid w:val="007B52AE"/>
    <w:rsid w:val="007B55A6"/>
    <w:rsid w:val="007B5967"/>
    <w:rsid w:val="007B60F8"/>
    <w:rsid w:val="007B63CF"/>
    <w:rsid w:val="007B75BE"/>
    <w:rsid w:val="007B770D"/>
    <w:rsid w:val="007C078C"/>
    <w:rsid w:val="007C205A"/>
    <w:rsid w:val="007C4455"/>
    <w:rsid w:val="007C44B0"/>
    <w:rsid w:val="007C4861"/>
    <w:rsid w:val="007C6465"/>
    <w:rsid w:val="007C6AB6"/>
    <w:rsid w:val="007C7264"/>
    <w:rsid w:val="007C78E4"/>
    <w:rsid w:val="007D1BEE"/>
    <w:rsid w:val="007D2528"/>
    <w:rsid w:val="007D2901"/>
    <w:rsid w:val="007D2B5A"/>
    <w:rsid w:val="007D3152"/>
    <w:rsid w:val="007D3756"/>
    <w:rsid w:val="007D39A5"/>
    <w:rsid w:val="007D5F99"/>
    <w:rsid w:val="007D6D96"/>
    <w:rsid w:val="007D7E8F"/>
    <w:rsid w:val="007E01A5"/>
    <w:rsid w:val="007E1B3D"/>
    <w:rsid w:val="007E1D87"/>
    <w:rsid w:val="007E2539"/>
    <w:rsid w:val="007E3883"/>
    <w:rsid w:val="007E3942"/>
    <w:rsid w:val="007E4575"/>
    <w:rsid w:val="007E48FB"/>
    <w:rsid w:val="007E507E"/>
    <w:rsid w:val="007E63F5"/>
    <w:rsid w:val="007E773A"/>
    <w:rsid w:val="007E7F6B"/>
    <w:rsid w:val="007F0DFA"/>
    <w:rsid w:val="007F10B9"/>
    <w:rsid w:val="007F129F"/>
    <w:rsid w:val="007F21E9"/>
    <w:rsid w:val="007F307E"/>
    <w:rsid w:val="007F3396"/>
    <w:rsid w:val="007F49BF"/>
    <w:rsid w:val="007F63E1"/>
    <w:rsid w:val="007F6968"/>
    <w:rsid w:val="007F7AA9"/>
    <w:rsid w:val="007F7ADE"/>
    <w:rsid w:val="00803F4C"/>
    <w:rsid w:val="00805C67"/>
    <w:rsid w:val="00805E32"/>
    <w:rsid w:val="0080621E"/>
    <w:rsid w:val="00810FDA"/>
    <w:rsid w:val="0081340E"/>
    <w:rsid w:val="00814F53"/>
    <w:rsid w:val="00817067"/>
    <w:rsid w:val="0082026C"/>
    <w:rsid w:val="008206F3"/>
    <w:rsid w:val="008211EE"/>
    <w:rsid w:val="008212F5"/>
    <w:rsid w:val="0082245B"/>
    <w:rsid w:val="008226EC"/>
    <w:rsid w:val="00824219"/>
    <w:rsid w:val="008250A6"/>
    <w:rsid w:val="0082522D"/>
    <w:rsid w:val="0082549A"/>
    <w:rsid w:val="00825552"/>
    <w:rsid w:val="00825FF2"/>
    <w:rsid w:val="00830214"/>
    <w:rsid w:val="0083070D"/>
    <w:rsid w:val="00830729"/>
    <w:rsid w:val="00832287"/>
    <w:rsid w:val="008329CC"/>
    <w:rsid w:val="0083375D"/>
    <w:rsid w:val="0083441C"/>
    <w:rsid w:val="00834C27"/>
    <w:rsid w:val="0083584A"/>
    <w:rsid w:val="00835CB4"/>
    <w:rsid w:val="00836851"/>
    <w:rsid w:val="008370EA"/>
    <w:rsid w:val="00840815"/>
    <w:rsid w:val="00840ACC"/>
    <w:rsid w:val="00840D07"/>
    <w:rsid w:val="00840DE2"/>
    <w:rsid w:val="00840FB4"/>
    <w:rsid w:val="00841F6D"/>
    <w:rsid w:val="00841F8D"/>
    <w:rsid w:val="008426CE"/>
    <w:rsid w:val="00843094"/>
    <w:rsid w:val="008432EA"/>
    <w:rsid w:val="0084336B"/>
    <w:rsid w:val="00843961"/>
    <w:rsid w:val="00843E5D"/>
    <w:rsid w:val="00844BED"/>
    <w:rsid w:val="0084504F"/>
    <w:rsid w:val="00845827"/>
    <w:rsid w:val="00845C23"/>
    <w:rsid w:val="00846182"/>
    <w:rsid w:val="00846D7C"/>
    <w:rsid w:val="00847110"/>
    <w:rsid w:val="00847DF1"/>
    <w:rsid w:val="008515F2"/>
    <w:rsid w:val="008528BB"/>
    <w:rsid w:val="00853722"/>
    <w:rsid w:val="008551C6"/>
    <w:rsid w:val="0085539C"/>
    <w:rsid w:val="00855EDF"/>
    <w:rsid w:val="00855EF7"/>
    <w:rsid w:val="00856209"/>
    <w:rsid w:val="00856A84"/>
    <w:rsid w:val="008600C4"/>
    <w:rsid w:val="008602E2"/>
    <w:rsid w:val="0086077E"/>
    <w:rsid w:val="0086110F"/>
    <w:rsid w:val="00861632"/>
    <w:rsid w:val="00862A32"/>
    <w:rsid w:val="00864A16"/>
    <w:rsid w:val="00865909"/>
    <w:rsid w:val="00865E3A"/>
    <w:rsid w:val="00866310"/>
    <w:rsid w:val="00866D8A"/>
    <w:rsid w:val="00870A24"/>
    <w:rsid w:val="00872520"/>
    <w:rsid w:val="00873291"/>
    <w:rsid w:val="008734A8"/>
    <w:rsid w:val="00874AFA"/>
    <w:rsid w:val="00875A41"/>
    <w:rsid w:val="008800E7"/>
    <w:rsid w:val="008806DC"/>
    <w:rsid w:val="00880FED"/>
    <w:rsid w:val="0088108F"/>
    <w:rsid w:val="0088140B"/>
    <w:rsid w:val="008816B8"/>
    <w:rsid w:val="00881A6C"/>
    <w:rsid w:val="00883158"/>
    <w:rsid w:val="008834C3"/>
    <w:rsid w:val="008854D4"/>
    <w:rsid w:val="008918E2"/>
    <w:rsid w:val="00892D43"/>
    <w:rsid w:val="00895422"/>
    <w:rsid w:val="008957F0"/>
    <w:rsid w:val="00896058"/>
    <w:rsid w:val="00896BF9"/>
    <w:rsid w:val="00897A19"/>
    <w:rsid w:val="008A0C3D"/>
    <w:rsid w:val="008A1ADF"/>
    <w:rsid w:val="008A279E"/>
    <w:rsid w:val="008A36F8"/>
    <w:rsid w:val="008A3944"/>
    <w:rsid w:val="008A4ADB"/>
    <w:rsid w:val="008A5FE7"/>
    <w:rsid w:val="008A6AD4"/>
    <w:rsid w:val="008B0C93"/>
    <w:rsid w:val="008B1094"/>
    <w:rsid w:val="008B1871"/>
    <w:rsid w:val="008B21B5"/>
    <w:rsid w:val="008B2598"/>
    <w:rsid w:val="008B38B2"/>
    <w:rsid w:val="008B3A05"/>
    <w:rsid w:val="008B5C5F"/>
    <w:rsid w:val="008B604D"/>
    <w:rsid w:val="008B7027"/>
    <w:rsid w:val="008B7285"/>
    <w:rsid w:val="008B7F09"/>
    <w:rsid w:val="008C0814"/>
    <w:rsid w:val="008C0B1F"/>
    <w:rsid w:val="008C116D"/>
    <w:rsid w:val="008C2C4C"/>
    <w:rsid w:val="008C30F4"/>
    <w:rsid w:val="008C3ED9"/>
    <w:rsid w:val="008C406D"/>
    <w:rsid w:val="008C40C0"/>
    <w:rsid w:val="008C5345"/>
    <w:rsid w:val="008C561E"/>
    <w:rsid w:val="008C582D"/>
    <w:rsid w:val="008C6789"/>
    <w:rsid w:val="008C7ACC"/>
    <w:rsid w:val="008D066B"/>
    <w:rsid w:val="008D1864"/>
    <w:rsid w:val="008D1EE9"/>
    <w:rsid w:val="008D33B7"/>
    <w:rsid w:val="008D3B77"/>
    <w:rsid w:val="008D3BC3"/>
    <w:rsid w:val="008D4C18"/>
    <w:rsid w:val="008D4D95"/>
    <w:rsid w:val="008D54B7"/>
    <w:rsid w:val="008D597D"/>
    <w:rsid w:val="008D5B53"/>
    <w:rsid w:val="008D62FD"/>
    <w:rsid w:val="008D76A9"/>
    <w:rsid w:val="008D7715"/>
    <w:rsid w:val="008E026D"/>
    <w:rsid w:val="008E0516"/>
    <w:rsid w:val="008E09C8"/>
    <w:rsid w:val="008E2418"/>
    <w:rsid w:val="008E2C09"/>
    <w:rsid w:val="008E3625"/>
    <w:rsid w:val="008E475F"/>
    <w:rsid w:val="008E47DE"/>
    <w:rsid w:val="008E68AE"/>
    <w:rsid w:val="008E6C51"/>
    <w:rsid w:val="008E74A5"/>
    <w:rsid w:val="008F0330"/>
    <w:rsid w:val="008F033A"/>
    <w:rsid w:val="008F133F"/>
    <w:rsid w:val="008F203B"/>
    <w:rsid w:val="008F20AC"/>
    <w:rsid w:val="008F29C9"/>
    <w:rsid w:val="008F4DF3"/>
    <w:rsid w:val="008F5326"/>
    <w:rsid w:val="008F5AC6"/>
    <w:rsid w:val="008F5CA4"/>
    <w:rsid w:val="008F5FC5"/>
    <w:rsid w:val="008F62CA"/>
    <w:rsid w:val="008F7ED6"/>
    <w:rsid w:val="009005F4"/>
    <w:rsid w:val="009006FF"/>
    <w:rsid w:val="0090080E"/>
    <w:rsid w:val="00903173"/>
    <w:rsid w:val="009067A0"/>
    <w:rsid w:val="00906D10"/>
    <w:rsid w:val="009109E0"/>
    <w:rsid w:val="00910D4C"/>
    <w:rsid w:val="00910F95"/>
    <w:rsid w:val="00911650"/>
    <w:rsid w:val="00912B0B"/>
    <w:rsid w:val="00913620"/>
    <w:rsid w:val="00913910"/>
    <w:rsid w:val="00914F1D"/>
    <w:rsid w:val="009151E7"/>
    <w:rsid w:val="0091768E"/>
    <w:rsid w:val="00917896"/>
    <w:rsid w:val="00920D5A"/>
    <w:rsid w:val="00921A1C"/>
    <w:rsid w:val="00922C16"/>
    <w:rsid w:val="0092410B"/>
    <w:rsid w:val="009248AD"/>
    <w:rsid w:val="00924A8F"/>
    <w:rsid w:val="00925A7B"/>
    <w:rsid w:val="00925CC8"/>
    <w:rsid w:val="00927451"/>
    <w:rsid w:val="00927B61"/>
    <w:rsid w:val="00927D34"/>
    <w:rsid w:val="009300F8"/>
    <w:rsid w:val="00930588"/>
    <w:rsid w:val="00931716"/>
    <w:rsid w:val="00932600"/>
    <w:rsid w:val="00932FF4"/>
    <w:rsid w:val="00933ED9"/>
    <w:rsid w:val="0093456B"/>
    <w:rsid w:val="00935371"/>
    <w:rsid w:val="00935682"/>
    <w:rsid w:val="00937AA9"/>
    <w:rsid w:val="00937E20"/>
    <w:rsid w:val="0094059C"/>
    <w:rsid w:val="00940CE9"/>
    <w:rsid w:val="00940D06"/>
    <w:rsid w:val="00941887"/>
    <w:rsid w:val="00941DE2"/>
    <w:rsid w:val="00941F05"/>
    <w:rsid w:val="00942BAD"/>
    <w:rsid w:val="009436D1"/>
    <w:rsid w:val="009440DB"/>
    <w:rsid w:val="009441F5"/>
    <w:rsid w:val="00944703"/>
    <w:rsid w:val="00944D9B"/>
    <w:rsid w:val="009458B4"/>
    <w:rsid w:val="00945B3B"/>
    <w:rsid w:val="00945C54"/>
    <w:rsid w:val="0095116F"/>
    <w:rsid w:val="00952115"/>
    <w:rsid w:val="00952465"/>
    <w:rsid w:val="00952E70"/>
    <w:rsid w:val="0095351A"/>
    <w:rsid w:val="0095732A"/>
    <w:rsid w:val="00957BAB"/>
    <w:rsid w:val="00957E04"/>
    <w:rsid w:val="00957FE7"/>
    <w:rsid w:val="00961FD1"/>
    <w:rsid w:val="00962176"/>
    <w:rsid w:val="00963015"/>
    <w:rsid w:val="00963F5A"/>
    <w:rsid w:val="00964854"/>
    <w:rsid w:val="00967B04"/>
    <w:rsid w:val="00973539"/>
    <w:rsid w:val="009737CF"/>
    <w:rsid w:val="00973E75"/>
    <w:rsid w:val="00976C71"/>
    <w:rsid w:val="009815FE"/>
    <w:rsid w:val="009835A3"/>
    <w:rsid w:val="009847D2"/>
    <w:rsid w:val="00985051"/>
    <w:rsid w:val="009852C2"/>
    <w:rsid w:val="0098642C"/>
    <w:rsid w:val="0099059D"/>
    <w:rsid w:val="009915B9"/>
    <w:rsid w:val="00991BAE"/>
    <w:rsid w:val="00992CB5"/>
    <w:rsid w:val="0099336F"/>
    <w:rsid w:val="00995065"/>
    <w:rsid w:val="0099525E"/>
    <w:rsid w:val="009962D6"/>
    <w:rsid w:val="00997820"/>
    <w:rsid w:val="009A00A7"/>
    <w:rsid w:val="009A1D52"/>
    <w:rsid w:val="009A37D1"/>
    <w:rsid w:val="009A390F"/>
    <w:rsid w:val="009A3B93"/>
    <w:rsid w:val="009A4766"/>
    <w:rsid w:val="009A49E4"/>
    <w:rsid w:val="009A4DD6"/>
    <w:rsid w:val="009A4EE9"/>
    <w:rsid w:val="009A567C"/>
    <w:rsid w:val="009A5844"/>
    <w:rsid w:val="009A589D"/>
    <w:rsid w:val="009A678C"/>
    <w:rsid w:val="009B0A3C"/>
    <w:rsid w:val="009B117A"/>
    <w:rsid w:val="009B11A5"/>
    <w:rsid w:val="009B1728"/>
    <w:rsid w:val="009B2185"/>
    <w:rsid w:val="009B381F"/>
    <w:rsid w:val="009B56FD"/>
    <w:rsid w:val="009B5846"/>
    <w:rsid w:val="009B6107"/>
    <w:rsid w:val="009B6372"/>
    <w:rsid w:val="009B7224"/>
    <w:rsid w:val="009C0C81"/>
    <w:rsid w:val="009C1D93"/>
    <w:rsid w:val="009C1D96"/>
    <w:rsid w:val="009C2523"/>
    <w:rsid w:val="009C294A"/>
    <w:rsid w:val="009C301F"/>
    <w:rsid w:val="009C39EA"/>
    <w:rsid w:val="009C3E34"/>
    <w:rsid w:val="009C461C"/>
    <w:rsid w:val="009C46AF"/>
    <w:rsid w:val="009C5854"/>
    <w:rsid w:val="009C58F9"/>
    <w:rsid w:val="009C5E30"/>
    <w:rsid w:val="009C6011"/>
    <w:rsid w:val="009C676C"/>
    <w:rsid w:val="009C7A33"/>
    <w:rsid w:val="009D0980"/>
    <w:rsid w:val="009D1331"/>
    <w:rsid w:val="009D329C"/>
    <w:rsid w:val="009D38E2"/>
    <w:rsid w:val="009D43BB"/>
    <w:rsid w:val="009D4498"/>
    <w:rsid w:val="009D5C5C"/>
    <w:rsid w:val="009D5FD6"/>
    <w:rsid w:val="009E0817"/>
    <w:rsid w:val="009E0873"/>
    <w:rsid w:val="009E0B99"/>
    <w:rsid w:val="009E15C4"/>
    <w:rsid w:val="009E17DF"/>
    <w:rsid w:val="009E1886"/>
    <w:rsid w:val="009E2A8F"/>
    <w:rsid w:val="009E2BDE"/>
    <w:rsid w:val="009E3E80"/>
    <w:rsid w:val="009E4360"/>
    <w:rsid w:val="009E4CDA"/>
    <w:rsid w:val="009E4E93"/>
    <w:rsid w:val="009E54E3"/>
    <w:rsid w:val="009E571F"/>
    <w:rsid w:val="009E592E"/>
    <w:rsid w:val="009E5FAA"/>
    <w:rsid w:val="009E65EE"/>
    <w:rsid w:val="009E6F38"/>
    <w:rsid w:val="009E7B22"/>
    <w:rsid w:val="009F0BC7"/>
    <w:rsid w:val="009F29A3"/>
    <w:rsid w:val="009F2D2E"/>
    <w:rsid w:val="009F3227"/>
    <w:rsid w:val="009F5EC2"/>
    <w:rsid w:val="009F76EA"/>
    <w:rsid w:val="009F786A"/>
    <w:rsid w:val="00A001F3"/>
    <w:rsid w:val="00A00602"/>
    <w:rsid w:val="00A0135D"/>
    <w:rsid w:val="00A0164D"/>
    <w:rsid w:val="00A01CB9"/>
    <w:rsid w:val="00A03729"/>
    <w:rsid w:val="00A03D26"/>
    <w:rsid w:val="00A0407F"/>
    <w:rsid w:val="00A04842"/>
    <w:rsid w:val="00A0560F"/>
    <w:rsid w:val="00A06774"/>
    <w:rsid w:val="00A0733E"/>
    <w:rsid w:val="00A10FC0"/>
    <w:rsid w:val="00A11D35"/>
    <w:rsid w:val="00A122FF"/>
    <w:rsid w:val="00A1442C"/>
    <w:rsid w:val="00A15292"/>
    <w:rsid w:val="00A159D7"/>
    <w:rsid w:val="00A16555"/>
    <w:rsid w:val="00A1666A"/>
    <w:rsid w:val="00A16EC5"/>
    <w:rsid w:val="00A17AAB"/>
    <w:rsid w:val="00A21019"/>
    <w:rsid w:val="00A21D68"/>
    <w:rsid w:val="00A23428"/>
    <w:rsid w:val="00A23896"/>
    <w:rsid w:val="00A23976"/>
    <w:rsid w:val="00A23CD5"/>
    <w:rsid w:val="00A24165"/>
    <w:rsid w:val="00A2586A"/>
    <w:rsid w:val="00A258AE"/>
    <w:rsid w:val="00A26BF4"/>
    <w:rsid w:val="00A26EFA"/>
    <w:rsid w:val="00A30A06"/>
    <w:rsid w:val="00A30D03"/>
    <w:rsid w:val="00A31532"/>
    <w:rsid w:val="00A33843"/>
    <w:rsid w:val="00A33B75"/>
    <w:rsid w:val="00A34B1D"/>
    <w:rsid w:val="00A3512D"/>
    <w:rsid w:val="00A35ADA"/>
    <w:rsid w:val="00A365EF"/>
    <w:rsid w:val="00A4021E"/>
    <w:rsid w:val="00A402B0"/>
    <w:rsid w:val="00A40422"/>
    <w:rsid w:val="00A41AE9"/>
    <w:rsid w:val="00A42C90"/>
    <w:rsid w:val="00A43425"/>
    <w:rsid w:val="00A43A01"/>
    <w:rsid w:val="00A43BFE"/>
    <w:rsid w:val="00A445BC"/>
    <w:rsid w:val="00A44A0C"/>
    <w:rsid w:val="00A456DB"/>
    <w:rsid w:val="00A458B0"/>
    <w:rsid w:val="00A47138"/>
    <w:rsid w:val="00A4727A"/>
    <w:rsid w:val="00A475EB"/>
    <w:rsid w:val="00A50118"/>
    <w:rsid w:val="00A50F13"/>
    <w:rsid w:val="00A51057"/>
    <w:rsid w:val="00A5227A"/>
    <w:rsid w:val="00A5309B"/>
    <w:rsid w:val="00A530A6"/>
    <w:rsid w:val="00A534E2"/>
    <w:rsid w:val="00A53B4C"/>
    <w:rsid w:val="00A545DF"/>
    <w:rsid w:val="00A54838"/>
    <w:rsid w:val="00A54ADC"/>
    <w:rsid w:val="00A55871"/>
    <w:rsid w:val="00A563D0"/>
    <w:rsid w:val="00A56A24"/>
    <w:rsid w:val="00A5755C"/>
    <w:rsid w:val="00A575FD"/>
    <w:rsid w:val="00A60195"/>
    <w:rsid w:val="00A60AF1"/>
    <w:rsid w:val="00A60C1B"/>
    <w:rsid w:val="00A62A20"/>
    <w:rsid w:val="00A62BF5"/>
    <w:rsid w:val="00A642EA"/>
    <w:rsid w:val="00A650E6"/>
    <w:rsid w:val="00A66667"/>
    <w:rsid w:val="00A67012"/>
    <w:rsid w:val="00A71B2E"/>
    <w:rsid w:val="00A72D4C"/>
    <w:rsid w:val="00A7353A"/>
    <w:rsid w:val="00A73990"/>
    <w:rsid w:val="00A73D07"/>
    <w:rsid w:val="00A73E1B"/>
    <w:rsid w:val="00A749B0"/>
    <w:rsid w:val="00A74D56"/>
    <w:rsid w:val="00A7746E"/>
    <w:rsid w:val="00A82E2A"/>
    <w:rsid w:val="00A831FA"/>
    <w:rsid w:val="00A83F11"/>
    <w:rsid w:val="00A85343"/>
    <w:rsid w:val="00A8576D"/>
    <w:rsid w:val="00A85C08"/>
    <w:rsid w:val="00A86574"/>
    <w:rsid w:val="00A90EDA"/>
    <w:rsid w:val="00A916C2"/>
    <w:rsid w:val="00A92180"/>
    <w:rsid w:val="00A93F60"/>
    <w:rsid w:val="00A942FD"/>
    <w:rsid w:val="00A94880"/>
    <w:rsid w:val="00A95312"/>
    <w:rsid w:val="00A95D44"/>
    <w:rsid w:val="00A95EF3"/>
    <w:rsid w:val="00A96E27"/>
    <w:rsid w:val="00A97E1E"/>
    <w:rsid w:val="00AA048C"/>
    <w:rsid w:val="00AA2913"/>
    <w:rsid w:val="00AA2B4A"/>
    <w:rsid w:val="00AA2E56"/>
    <w:rsid w:val="00AA334A"/>
    <w:rsid w:val="00AA3456"/>
    <w:rsid w:val="00AA3777"/>
    <w:rsid w:val="00AA4166"/>
    <w:rsid w:val="00AA49F0"/>
    <w:rsid w:val="00AA4CB3"/>
    <w:rsid w:val="00AA6CF9"/>
    <w:rsid w:val="00AB0003"/>
    <w:rsid w:val="00AB0475"/>
    <w:rsid w:val="00AB074F"/>
    <w:rsid w:val="00AB0C37"/>
    <w:rsid w:val="00AB20B7"/>
    <w:rsid w:val="00AB26F2"/>
    <w:rsid w:val="00AB3013"/>
    <w:rsid w:val="00AB3DA0"/>
    <w:rsid w:val="00AB3EEA"/>
    <w:rsid w:val="00AB44B8"/>
    <w:rsid w:val="00AB4B0D"/>
    <w:rsid w:val="00AB4C5C"/>
    <w:rsid w:val="00AB6CA7"/>
    <w:rsid w:val="00AB710B"/>
    <w:rsid w:val="00AB7526"/>
    <w:rsid w:val="00AB7639"/>
    <w:rsid w:val="00AC0399"/>
    <w:rsid w:val="00AC0564"/>
    <w:rsid w:val="00AC0C88"/>
    <w:rsid w:val="00AC24CD"/>
    <w:rsid w:val="00AC284F"/>
    <w:rsid w:val="00AC2A72"/>
    <w:rsid w:val="00AC2B07"/>
    <w:rsid w:val="00AC5D73"/>
    <w:rsid w:val="00AC710A"/>
    <w:rsid w:val="00AC7243"/>
    <w:rsid w:val="00AD02E4"/>
    <w:rsid w:val="00AD048E"/>
    <w:rsid w:val="00AD1420"/>
    <w:rsid w:val="00AD1A09"/>
    <w:rsid w:val="00AD5E50"/>
    <w:rsid w:val="00AD6717"/>
    <w:rsid w:val="00AD6FAA"/>
    <w:rsid w:val="00AD759C"/>
    <w:rsid w:val="00AE097B"/>
    <w:rsid w:val="00AE12B6"/>
    <w:rsid w:val="00AE17CC"/>
    <w:rsid w:val="00AE2A88"/>
    <w:rsid w:val="00AE3D6A"/>
    <w:rsid w:val="00AE40D5"/>
    <w:rsid w:val="00AE499A"/>
    <w:rsid w:val="00AE6CDC"/>
    <w:rsid w:val="00AE7E13"/>
    <w:rsid w:val="00AF1382"/>
    <w:rsid w:val="00AF2748"/>
    <w:rsid w:val="00AF2983"/>
    <w:rsid w:val="00AF3E8C"/>
    <w:rsid w:val="00AF3F76"/>
    <w:rsid w:val="00AF40B5"/>
    <w:rsid w:val="00AF4214"/>
    <w:rsid w:val="00AF5967"/>
    <w:rsid w:val="00AF6226"/>
    <w:rsid w:val="00AF634A"/>
    <w:rsid w:val="00AF67AA"/>
    <w:rsid w:val="00AF68C7"/>
    <w:rsid w:val="00AF6B86"/>
    <w:rsid w:val="00AF738D"/>
    <w:rsid w:val="00B02784"/>
    <w:rsid w:val="00B02830"/>
    <w:rsid w:val="00B02A30"/>
    <w:rsid w:val="00B034C2"/>
    <w:rsid w:val="00B04256"/>
    <w:rsid w:val="00B0509D"/>
    <w:rsid w:val="00B075B1"/>
    <w:rsid w:val="00B07D4A"/>
    <w:rsid w:val="00B147CE"/>
    <w:rsid w:val="00B14AB7"/>
    <w:rsid w:val="00B14C6F"/>
    <w:rsid w:val="00B15040"/>
    <w:rsid w:val="00B15347"/>
    <w:rsid w:val="00B16169"/>
    <w:rsid w:val="00B1703F"/>
    <w:rsid w:val="00B17CBF"/>
    <w:rsid w:val="00B20368"/>
    <w:rsid w:val="00B20BE1"/>
    <w:rsid w:val="00B21542"/>
    <w:rsid w:val="00B22421"/>
    <w:rsid w:val="00B22D32"/>
    <w:rsid w:val="00B26336"/>
    <w:rsid w:val="00B266E1"/>
    <w:rsid w:val="00B26763"/>
    <w:rsid w:val="00B26D6B"/>
    <w:rsid w:val="00B310B6"/>
    <w:rsid w:val="00B32415"/>
    <w:rsid w:val="00B32F23"/>
    <w:rsid w:val="00B33447"/>
    <w:rsid w:val="00B33563"/>
    <w:rsid w:val="00B34DC0"/>
    <w:rsid w:val="00B35C3A"/>
    <w:rsid w:val="00B36046"/>
    <w:rsid w:val="00B362A9"/>
    <w:rsid w:val="00B37D79"/>
    <w:rsid w:val="00B41266"/>
    <w:rsid w:val="00B41840"/>
    <w:rsid w:val="00B44371"/>
    <w:rsid w:val="00B45130"/>
    <w:rsid w:val="00B45E58"/>
    <w:rsid w:val="00B50A51"/>
    <w:rsid w:val="00B50DA4"/>
    <w:rsid w:val="00B50FAE"/>
    <w:rsid w:val="00B525D4"/>
    <w:rsid w:val="00B54315"/>
    <w:rsid w:val="00B56638"/>
    <w:rsid w:val="00B567CB"/>
    <w:rsid w:val="00B61200"/>
    <w:rsid w:val="00B617F0"/>
    <w:rsid w:val="00B622FF"/>
    <w:rsid w:val="00B62BF9"/>
    <w:rsid w:val="00B6308F"/>
    <w:rsid w:val="00B6599B"/>
    <w:rsid w:val="00B659C0"/>
    <w:rsid w:val="00B663AF"/>
    <w:rsid w:val="00B67383"/>
    <w:rsid w:val="00B6741A"/>
    <w:rsid w:val="00B700D0"/>
    <w:rsid w:val="00B71901"/>
    <w:rsid w:val="00B719EF"/>
    <w:rsid w:val="00B72303"/>
    <w:rsid w:val="00B72A37"/>
    <w:rsid w:val="00B72A72"/>
    <w:rsid w:val="00B72CD5"/>
    <w:rsid w:val="00B73078"/>
    <w:rsid w:val="00B73C5C"/>
    <w:rsid w:val="00B7408A"/>
    <w:rsid w:val="00B74630"/>
    <w:rsid w:val="00B751B1"/>
    <w:rsid w:val="00B7626A"/>
    <w:rsid w:val="00B76AC7"/>
    <w:rsid w:val="00B776DE"/>
    <w:rsid w:val="00B80CC6"/>
    <w:rsid w:val="00B812B1"/>
    <w:rsid w:val="00B822FB"/>
    <w:rsid w:val="00B834E6"/>
    <w:rsid w:val="00B8468B"/>
    <w:rsid w:val="00B84921"/>
    <w:rsid w:val="00B84C81"/>
    <w:rsid w:val="00B85846"/>
    <w:rsid w:val="00B86298"/>
    <w:rsid w:val="00B865EF"/>
    <w:rsid w:val="00B86602"/>
    <w:rsid w:val="00B87070"/>
    <w:rsid w:val="00B8778D"/>
    <w:rsid w:val="00B90801"/>
    <w:rsid w:val="00B919E3"/>
    <w:rsid w:val="00B9239F"/>
    <w:rsid w:val="00B92968"/>
    <w:rsid w:val="00B952F1"/>
    <w:rsid w:val="00B95C9D"/>
    <w:rsid w:val="00B96F2B"/>
    <w:rsid w:val="00B970F6"/>
    <w:rsid w:val="00B976A4"/>
    <w:rsid w:val="00BA0769"/>
    <w:rsid w:val="00BA4346"/>
    <w:rsid w:val="00BA4AB3"/>
    <w:rsid w:val="00BA4F9A"/>
    <w:rsid w:val="00BA5D8C"/>
    <w:rsid w:val="00BA7FB7"/>
    <w:rsid w:val="00BB04BF"/>
    <w:rsid w:val="00BB0503"/>
    <w:rsid w:val="00BB26CE"/>
    <w:rsid w:val="00BB2ACD"/>
    <w:rsid w:val="00BB2B83"/>
    <w:rsid w:val="00BB3EFC"/>
    <w:rsid w:val="00BB4075"/>
    <w:rsid w:val="00BB55B3"/>
    <w:rsid w:val="00BB6120"/>
    <w:rsid w:val="00BB6352"/>
    <w:rsid w:val="00BB6B8E"/>
    <w:rsid w:val="00BB75DA"/>
    <w:rsid w:val="00BB76D9"/>
    <w:rsid w:val="00BB794E"/>
    <w:rsid w:val="00BB7D23"/>
    <w:rsid w:val="00BC11F4"/>
    <w:rsid w:val="00BC146E"/>
    <w:rsid w:val="00BC16FA"/>
    <w:rsid w:val="00BC1B65"/>
    <w:rsid w:val="00BC1E4A"/>
    <w:rsid w:val="00BC3110"/>
    <w:rsid w:val="00BC3920"/>
    <w:rsid w:val="00BC454F"/>
    <w:rsid w:val="00BC5A64"/>
    <w:rsid w:val="00BC5FD9"/>
    <w:rsid w:val="00BC6242"/>
    <w:rsid w:val="00BC7209"/>
    <w:rsid w:val="00BC74F8"/>
    <w:rsid w:val="00BD0EAE"/>
    <w:rsid w:val="00BD31AC"/>
    <w:rsid w:val="00BD330A"/>
    <w:rsid w:val="00BD3C9A"/>
    <w:rsid w:val="00BD4B6D"/>
    <w:rsid w:val="00BD4B9D"/>
    <w:rsid w:val="00BD4FE6"/>
    <w:rsid w:val="00BD56AA"/>
    <w:rsid w:val="00BD7036"/>
    <w:rsid w:val="00BD717B"/>
    <w:rsid w:val="00BE01E5"/>
    <w:rsid w:val="00BE049B"/>
    <w:rsid w:val="00BE0766"/>
    <w:rsid w:val="00BE10C8"/>
    <w:rsid w:val="00BE17A4"/>
    <w:rsid w:val="00BE29BA"/>
    <w:rsid w:val="00BE35FF"/>
    <w:rsid w:val="00BE3DFF"/>
    <w:rsid w:val="00BE40E3"/>
    <w:rsid w:val="00BE45E9"/>
    <w:rsid w:val="00BE52B2"/>
    <w:rsid w:val="00BE5F69"/>
    <w:rsid w:val="00BE69D6"/>
    <w:rsid w:val="00BE789F"/>
    <w:rsid w:val="00BF08B4"/>
    <w:rsid w:val="00BF146C"/>
    <w:rsid w:val="00BF19BE"/>
    <w:rsid w:val="00BF39B4"/>
    <w:rsid w:val="00BF4D9C"/>
    <w:rsid w:val="00BF512B"/>
    <w:rsid w:val="00BF5AB0"/>
    <w:rsid w:val="00BF65DB"/>
    <w:rsid w:val="00BF7402"/>
    <w:rsid w:val="00BF769D"/>
    <w:rsid w:val="00BF7779"/>
    <w:rsid w:val="00C00D0D"/>
    <w:rsid w:val="00C00F11"/>
    <w:rsid w:val="00C01AF4"/>
    <w:rsid w:val="00C01EC8"/>
    <w:rsid w:val="00C0252B"/>
    <w:rsid w:val="00C04018"/>
    <w:rsid w:val="00C04E93"/>
    <w:rsid w:val="00C05751"/>
    <w:rsid w:val="00C06B67"/>
    <w:rsid w:val="00C07527"/>
    <w:rsid w:val="00C07FD5"/>
    <w:rsid w:val="00C10B0B"/>
    <w:rsid w:val="00C11D72"/>
    <w:rsid w:val="00C1212E"/>
    <w:rsid w:val="00C125FA"/>
    <w:rsid w:val="00C1302A"/>
    <w:rsid w:val="00C13758"/>
    <w:rsid w:val="00C13E90"/>
    <w:rsid w:val="00C13F75"/>
    <w:rsid w:val="00C14102"/>
    <w:rsid w:val="00C146E3"/>
    <w:rsid w:val="00C14EA1"/>
    <w:rsid w:val="00C15E77"/>
    <w:rsid w:val="00C15FB4"/>
    <w:rsid w:val="00C17B88"/>
    <w:rsid w:val="00C213F4"/>
    <w:rsid w:val="00C21814"/>
    <w:rsid w:val="00C218F1"/>
    <w:rsid w:val="00C23153"/>
    <w:rsid w:val="00C235AD"/>
    <w:rsid w:val="00C23BB5"/>
    <w:rsid w:val="00C253BC"/>
    <w:rsid w:val="00C25A83"/>
    <w:rsid w:val="00C26628"/>
    <w:rsid w:val="00C279A4"/>
    <w:rsid w:val="00C304DF"/>
    <w:rsid w:val="00C327B8"/>
    <w:rsid w:val="00C32D5C"/>
    <w:rsid w:val="00C33093"/>
    <w:rsid w:val="00C33A13"/>
    <w:rsid w:val="00C33C1F"/>
    <w:rsid w:val="00C35A91"/>
    <w:rsid w:val="00C36634"/>
    <w:rsid w:val="00C36E32"/>
    <w:rsid w:val="00C37FA3"/>
    <w:rsid w:val="00C40819"/>
    <w:rsid w:val="00C42FD5"/>
    <w:rsid w:val="00C4472B"/>
    <w:rsid w:val="00C4618B"/>
    <w:rsid w:val="00C4620D"/>
    <w:rsid w:val="00C465CC"/>
    <w:rsid w:val="00C46E99"/>
    <w:rsid w:val="00C47A22"/>
    <w:rsid w:val="00C515C1"/>
    <w:rsid w:val="00C524B4"/>
    <w:rsid w:val="00C528E2"/>
    <w:rsid w:val="00C53799"/>
    <w:rsid w:val="00C55B08"/>
    <w:rsid w:val="00C56507"/>
    <w:rsid w:val="00C5670A"/>
    <w:rsid w:val="00C57F4F"/>
    <w:rsid w:val="00C60021"/>
    <w:rsid w:val="00C60D7B"/>
    <w:rsid w:val="00C6177F"/>
    <w:rsid w:val="00C642D2"/>
    <w:rsid w:val="00C65318"/>
    <w:rsid w:val="00C65B45"/>
    <w:rsid w:val="00C664E0"/>
    <w:rsid w:val="00C67FE1"/>
    <w:rsid w:val="00C70834"/>
    <w:rsid w:val="00C70CB8"/>
    <w:rsid w:val="00C711B3"/>
    <w:rsid w:val="00C71F96"/>
    <w:rsid w:val="00C729DB"/>
    <w:rsid w:val="00C72A49"/>
    <w:rsid w:val="00C73BDC"/>
    <w:rsid w:val="00C74798"/>
    <w:rsid w:val="00C74F27"/>
    <w:rsid w:val="00C75230"/>
    <w:rsid w:val="00C7586F"/>
    <w:rsid w:val="00C75AAC"/>
    <w:rsid w:val="00C75B8E"/>
    <w:rsid w:val="00C76617"/>
    <w:rsid w:val="00C76E66"/>
    <w:rsid w:val="00C773CE"/>
    <w:rsid w:val="00C77E7C"/>
    <w:rsid w:val="00C80215"/>
    <w:rsid w:val="00C808EA"/>
    <w:rsid w:val="00C822D0"/>
    <w:rsid w:val="00C82DD8"/>
    <w:rsid w:val="00C83920"/>
    <w:rsid w:val="00C83BC2"/>
    <w:rsid w:val="00C84256"/>
    <w:rsid w:val="00C860B3"/>
    <w:rsid w:val="00C872D1"/>
    <w:rsid w:val="00C8778F"/>
    <w:rsid w:val="00C9044C"/>
    <w:rsid w:val="00C90A2E"/>
    <w:rsid w:val="00C913D0"/>
    <w:rsid w:val="00C92089"/>
    <w:rsid w:val="00C939F4"/>
    <w:rsid w:val="00C952EC"/>
    <w:rsid w:val="00C95E61"/>
    <w:rsid w:val="00C96F14"/>
    <w:rsid w:val="00C9771B"/>
    <w:rsid w:val="00C97F27"/>
    <w:rsid w:val="00CA0149"/>
    <w:rsid w:val="00CA018C"/>
    <w:rsid w:val="00CA07E6"/>
    <w:rsid w:val="00CA0DA9"/>
    <w:rsid w:val="00CA20A5"/>
    <w:rsid w:val="00CA2324"/>
    <w:rsid w:val="00CA2D12"/>
    <w:rsid w:val="00CA3AC4"/>
    <w:rsid w:val="00CA44BA"/>
    <w:rsid w:val="00CA469B"/>
    <w:rsid w:val="00CA481D"/>
    <w:rsid w:val="00CA4913"/>
    <w:rsid w:val="00CA4D41"/>
    <w:rsid w:val="00CA6F89"/>
    <w:rsid w:val="00CA7279"/>
    <w:rsid w:val="00CB0571"/>
    <w:rsid w:val="00CB0E5F"/>
    <w:rsid w:val="00CB1EFB"/>
    <w:rsid w:val="00CB3935"/>
    <w:rsid w:val="00CB4736"/>
    <w:rsid w:val="00CB48ED"/>
    <w:rsid w:val="00CB5809"/>
    <w:rsid w:val="00CB5901"/>
    <w:rsid w:val="00CB63E4"/>
    <w:rsid w:val="00CB6A6A"/>
    <w:rsid w:val="00CB6CBE"/>
    <w:rsid w:val="00CB6E7F"/>
    <w:rsid w:val="00CB797D"/>
    <w:rsid w:val="00CB7DC9"/>
    <w:rsid w:val="00CC026B"/>
    <w:rsid w:val="00CC094D"/>
    <w:rsid w:val="00CC0F31"/>
    <w:rsid w:val="00CC0F5E"/>
    <w:rsid w:val="00CC3FF3"/>
    <w:rsid w:val="00CC40A0"/>
    <w:rsid w:val="00CC6679"/>
    <w:rsid w:val="00CC7BB7"/>
    <w:rsid w:val="00CD17C9"/>
    <w:rsid w:val="00CD1D04"/>
    <w:rsid w:val="00CD2D63"/>
    <w:rsid w:val="00CD2FE4"/>
    <w:rsid w:val="00CD34AC"/>
    <w:rsid w:val="00CD3604"/>
    <w:rsid w:val="00CD3BDF"/>
    <w:rsid w:val="00CD4F66"/>
    <w:rsid w:val="00CD61A3"/>
    <w:rsid w:val="00CE01C1"/>
    <w:rsid w:val="00CE09B6"/>
    <w:rsid w:val="00CE1B9E"/>
    <w:rsid w:val="00CE242F"/>
    <w:rsid w:val="00CE2A73"/>
    <w:rsid w:val="00CE32B8"/>
    <w:rsid w:val="00CE4004"/>
    <w:rsid w:val="00CE5BCD"/>
    <w:rsid w:val="00CE6A2D"/>
    <w:rsid w:val="00CF0293"/>
    <w:rsid w:val="00CF0330"/>
    <w:rsid w:val="00CF2E4B"/>
    <w:rsid w:val="00CF69D5"/>
    <w:rsid w:val="00CF6C7E"/>
    <w:rsid w:val="00D0015E"/>
    <w:rsid w:val="00D0044A"/>
    <w:rsid w:val="00D03167"/>
    <w:rsid w:val="00D03F20"/>
    <w:rsid w:val="00D04014"/>
    <w:rsid w:val="00D041E3"/>
    <w:rsid w:val="00D04A5E"/>
    <w:rsid w:val="00D04EB0"/>
    <w:rsid w:val="00D0579C"/>
    <w:rsid w:val="00D06E00"/>
    <w:rsid w:val="00D10AC6"/>
    <w:rsid w:val="00D11335"/>
    <w:rsid w:val="00D113B4"/>
    <w:rsid w:val="00D11840"/>
    <w:rsid w:val="00D119B6"/>
    <w:rsid w:val="00D12588"/>
    <w:rsid w:val="00D1294E"/>
    <w:rsid w:val="00D13DF3"/>
    <w:rsid w:val="00D14FFC"/>
    <w:rsid w:val="00D156B1"/>
    <w:rsid w:val="00D1574B"/>
    <w:rsid w:val="00D15DCF"/>
    <w:rsid w:val="00D15F1A"/>
    <w:rsid w:val="00D1674A"/>
    <w:rsid w:val="00D16FF3"/>
    <w:rsid w:val="00D171C8"/>
    <w:rsid w:val="00D17519"/>
    <w:rsid w:val="00D17927"/>
    <w:rsid w:val="00D17958"/>
    <w:rsid w:val="00D20243"/>
    <w:rsid w:val="00D2109B"/>
    <w:rsid w:val="00D23209"/>
    <w:rsid w:val="00D23718"/>
    <w:rsid w:val="00D23EF2"/>
    <w:rsid w:val="00D2401E"/>
    <w:rsid w:val="00D2452C"/>
    <w:rsid w:val="00D24DB3"/>
    <w:rsid w:val="00D25CEE"/>
    <w:rsid w:val="00D27CC7"/>
    <w:rsid w:val="00D3000A"/>
    <w:rsid w:val="00D30CE6"/>
    <w:rsid w:val="00D314E2"/>
    <w:rsid w:val="00D32294"/>
    <w:rsid w:val="00D34400"/>
    <w:rsid w:val="00D3584D"/>
    <w:rsid w:val="00D365DB"/>
    <w:rsid w:val="00D37170"/>
    <w:rsid w:val="00D4032C"/>
    <w:rsid w:val="00D40746"/>
    <w:rsid w:val="00D4211A"/>
    <w:rsid w:val="00D45163"/>
    <w:rsid w:val="00D45454"/>
    <w:rsid w:val="00D457A8"/>
    <w:rsid w:val="00D46B03"/>
    <w:rsid w:val="00D47741"/>
    <w:rsid w:val="00D47751"/>
    <w:rsid w:val="00D50927"/>
    <w:rsid w:val="00D52538"/>
    <w:rsid w:val="00D54506"/>
    <w:rsid w:val="00D550D3"/>
    <w:rsid w:val="00D55396"/>
    <w:rsid w:val="00D563E3"/>
    <w:rsid w:val="00D56FB0"/>
    <w:rsid w:val="00D5791E"/>
    <w:rsid w:val="00D6041E"/>
    <w:rsid w:val="00D604F8"/>
    <w:rsid w:val="00D60539"/>
    <w:rsid w:val="00D606C3"/>
    <w:rsid w:val="00D61CC0"/>
    <w:rsid w:val="00D63105"/>
    <w:rsid w:val="00D6338F"/>
    <w:rsid w:val="00D643D2"/>
    <w:rsid w:val="00D646B3"/>
    <w:rsid w:val="00D66373"/>
    <w:rsid w:val="00D67721"/>
    <w:rsid w:val="00D677E9"/>
    <w:rsid w:val="00D67D3F"/>
    <w:rsid w:val="00D73F4A"/>
    <w:rsid w:val="00D75377"/>
    <w:rsid w:val="00D75ABB"/>
    <w:rsid w:val="00D75E49"/>
    <w:rsid w:val="00D76B73"/>
    <w:rsid w:val="00D76C2A"/>
    <w:rsid w:val="00D8022F"/>
    <w:rsid w:val="00D81AF9"/>
    <w:rsid w:val="00D81D38"/>
    <w:rsid w:val="00D84363"/>
    <w:rsid w:val="00D868C5"/>
    <w:rsid w:val="00D86D0A"/>
    <w:rsid w:val="00D8703C"/>
    <w:rsid w:val="00D87361"/>
    <w:rsid w:val="00D87536"/>
    <w:rsid w:val="00D87BCE"/>
    <w:rsid w:val="00D87C14"/>
    <w:rsid w:val="00D90DCD"/>
    <w:rsid w:val="00D91A95"/>
    <w:rsid w:val="00D91F5C"/>
    <w:rsid w:val="00D923CE"/>
    <w:rsid w:val="00D931AC"/>
    <w:rsid w:val="00D934D3"/>
    <w:rsid w:val="00D936C5"/>
    <w:rsid w:val="00D93BFC"/>
    <w:rsid w:val="00D9499C"/>
    <w:rsid w:val="00D949FE"/>
    <w:rsid w:val="00D95FD0"/>
    <w:rsid w:val="00D96122"/>
    <w:rsid w:val="00D970D7"/>
    <w:rsid w:val="00DA00C5"/>
    <w:rsid w:val="00DA059E"/>
    <w:rsid w:val="00DA0A6D"/>
    <w:rsid w:val="00DA2030"/>
    <w:rsid w:val="00DA2319"/>
    <w:rsid w:val="00DA2953"/>
    <w:rsid w:val="00DA2FD4"/>
    <w:rsid w:val="00DA5B11"/>
    <w:rsid w:val="00DA5BBC"/>
    <w:rsid w:val="00DA7AF3"/>
    <w:rsid w:val="00DB0CA3"/>
    <w:rsid w:val="00DB43E9"/>
    <w:rsid w:val="00DB4BF1"/>
    <w:rsid w:val="00DB4F76"/>
    <w:rsid w:val="00DB5F7E"/>
    <w:rsid w:val="00DC2764"/>
    <w:rsid w:val="00DC3AC0"/>
    <w:rsid w:val="00DC3DAB"/>
    <w:rsid w:val="00DC60C5"/>
    <w:rsid w:val="00DC6C92"/>
    <w:rsid w:val="00DC70A4"/>
    <w:rsid w:val="00DD1877"/>
    <w:rsid w:val="00DD1F0B"/>
    <w:rsid w:val="00DD1F2F"/>
    <w:rsid w:val="00DD22B8"/>
    <w:rsid w:val="00DD27F0"/>
    <w:rsid w:val="00DD4252"/>
    <w:rsid w:val="00DD4A69"/>
    <w:rsid w:val="00DD5AEA"/>
    <w:rsid w:val="00DD6053"/>
    <w:rsid w:val="00DD63ED"/>
    <w:rsid w:val="00DD7BCC"/>
    <w:rsid w:val="00DD7FEB"/>
    <w:rsid w:val="00DE0C45"/>
    <w:rsid w:val="00DE1594"/>
    <w:rsid w:val="00DE1BF2"/>
    <w:rsid w:val="00DE3CD4"/>
    <w:rsid w:val="00DE501D"/>
    <w:rsid w:val="00DE59A3"/>
    <w:rsid w:val="00DE5F9F"/>
    <w:rsid w:val="00DE7605"/>
    <w:rsid w:val="00DF022C"/>
    <w:rsid w:val="00DF0D99"/>
    <w:rsid w:val="00DF428A"/>
    <w:rsid w:val="00DF43B0"/>
    <w:rsid w:val="00DF4622"/>
    <w:rsid w:val="00DF49BC"/>
    <w:rsid w:val="00DF504D"/>
    <w:rsid w:val="00DF5104"/>
    <w:rsid w:val="00DF5A12"/>
    <w:rsid w:val="00DF5FC4"/>
    <w:rsid w:val="00E000E9"/>
    <w:rsid w:val="00E00F65"/>
    <w:rsid w:val="00E0142F"/>
    <w:rsid w:val="00E015B8"/>
    <w:rsid w:val="00E021B0"/>
    <w:rsid w:val="00E0251B"/>
    <w:rsid w:val="00E03E9C"/>
    <w:rsid w:val="00E057C1"/>
    <w:rsid w:val="00E06BDE"/>
    <w:rsid w:val="00E06DC9"/>
    <w:rsid w:val="00E10028"/>
    <w:rsid w:val="00E12A34"/>
    <w:rsid w:val="00E136BD"/>
    <w:rsid w:val="00E158D3"/>
    <w:rsid w:val="00E164EC"/>
    <w:rsid w:val="00E16DF3"/>
    <w:rsid w:val="00E16EBD"/>
    <w:rsid w:val="00E17177"/>
    <w:rsid w:val="00E172BB"/>
    <w:rsid w:val="00E17B11"/>
    <w:rsid w:val="00E216BB"/>
    <w:rsid w:val="00E21899"/>
    <w:rsid w:val="00E22069"/>
    <w:rsid w:val="00E22914"/>
    <w:rsid w:val="00E229D1"/>
    <w:rsid w:val="00E22FF7"/>
    <w:rsid w:val="00E231D7"/>
    <w:rsid w:val="00E2399F"/>
    <w:rsid w:val="00E24377"/>
    <w:rsid w:val="00E2437E"/>
    <w:rsid w:val="00E25207"/>
    <w:rsid w:val="00E254E0"/>
    <w:rsid w:val="00E25516"/>
    <w:rsid w:val="00E27047"/>
    <w:rsid w:val="00E27162"/>
    <w:rsid w:val="00E304F3"/>
    <w:rsid w:val="00E30AE4"/>
    <w:rsid w:val="00E30DAA"/>
    <w:rsid w:val="00E30DD2"/>
    <w:rsid w:val="00E32C25"/>
    <w:rsid w:val="00E335A1"/>
    <w:rsid w:val="00E33662"/>
    <w:rsid w:val="00E33F91"/>
    <w:rsid w:val="00E3431E"/>
    <w:rsid w:val="00E34FC6"/>
    <w:rsid w:val="00E35A27"/>
    <w:rsid w:val="00E35E9E"/>
    <w:rsid w:val="00E361AF"/>
    <w:rsid w:val="00E36372"/>
    <w:rsid w:val="00E40862"/>
    <w:rsid w:val="00E41729"/>
    <w:rsid w:val="00E41AA5"/>
    <w:rsid w:val="00E41E80"/>
    <w:rsid w:val="00E4220B"/>
    <w:rsid w:val="00E43CB6"/>
    <w:rsid w:val="00E43E10"/>
    <w:rsid w:val="00E448D4"/>
    <w:rsid w:val="00E44C46"/>
    <w:rsid w:val="00E45846"/>
    <w:rsid w:val="00E462FC"/>
    <w:rsid w:val="00E46782"/>
    <w:rsid w:val="00E46F0D"/>
    <w:rsid w:val="00E47084"/>
    <w:rsid w:val="00E47E16"/>
    <w:rsid w:val="00E47EA6"/>
    <w:rsid w:val="00E5023A"/>
    <w:rsid w:val="00E5032F"/>
    <w:rsid w:val="00E506D1"/>
    <w:rsid w:val="00E51C8A"/>
    <w:rsid w:val="00E5202F"/>
    <w:rsid w:val="00E52492"/>
    <w:rsid w:val="00E54006"/>
    <w:rsid w:val="00E54102"/>
    <w:rsid w:val="00E55119"/>
    <w:rsid w:val="00E55852"/>
    <w:rsid w:val="00E55E1C"/>
    <w:rsid w:val="00E56ED5"/>
    <w:rsid w:val="00E57612"/>
    <w:rsid w:val="00E5785B"/>
    <w:rsid w:val="00E57E88"/>
    <w:rsid w:val="00E60051"/>
    <w:rsid w:val="00E60FC6"/>
    <w:rsid w:val="00E62B2F"/>
    <w:rsid w:val="00E62B30"/>
    <w:rsid w:val="00E644CC"/>
    <w:rsid w:val="00E64D6D"/>
    <w:rsid w:val="00E656DC"/>
    <w:rsid w:val="00E65A8F"/>
    <w:rsid w:val="00E66C0A"/>
    <w:rsid w:val="00E6730C"/>
    <w:rsid w:val="00E675E4"/>
    <w:rsid w:val="00E70466"/>
    <w:rsid w:val="00E70E8C"/>
    <w:rsid w:val="00E71AF0"/>
    <w:rsid w:val="00E71DD8"/>
    <w:rsid w:val="00E72592"/>
    <w:rsid w:val="00E72E22"/>
    <w:rsid w:val="00E73134"/>
    <w:rsid w:val="00E76419"/>
    <w:rsid w:val="00E7646F"/>
    <w:rsid w:val="00E7679E"/>
    <w:rsid w:val="00E77701"/>
    <w:rsid w:val="00E77D15"/>
    <w:rsid w:val="00E803C6"/>
    <w:rsid w:val="00E81415"/>
    <w:rsid w:val="00E83807"/>
    <w:rsid w:val="00E84003"/>
    <w:rsid w:val="00E8462D"/>
    <w:rsid w:val="00E8504D"/>
    <w:rsid w:val="00E85513"/>
    <w:rsid w:val="00E85E72"/>
    <w:rsid w:val="00E867F8"/>
    <w:rsid w:val="00E875A8"/>
    <w:rsid w:val="00E90B0B"/>
    <w:rsid w:val="00E93051"/>
    <w:rsid w:val="00E949FB"/>
    <w:rsid w:val="00E94A1F"/>
    <w:rsid w:val="00E96704"/>
    <w:rsid w:val="00E979A1"/>
    <w:rsid w:val="00E979E2"/>
    <w:rsid w:val="00E97A3B"/>
    <w:rsid w:val="00E97FE2"/>
    <w:rsid w:val="00EA1249"/>
    <w:rsid w:val="00EA1F2C"/>
    <w:rsid w:val="00EA3358"/>
    <w:rsid w:val="00EA49F9"/>
    <w:rsid w:val="00EA4C5D"/>
    <w:rsid w:val="00EA4CB8"/>
    <w:rsid w:val="00EA68C2"/>
    <w:rsid w:val="00EB02C9"/>
    <w:rsid w:val="00EB0C67"/>
    <w:rsid w:val="00EB28D2"/>
    <w:rsid w:val="00EB3AB3"/>
    <w:rsid w:val="00EB40DB"/>
    <w:rsid w:val="00EB5267"/>
    <w:rsid w:val="00EB55D2"/>
    <w:rsid w:val="00EB6D23"/>
    <w:rsid w:val="00EB7C47"/>
    <w:rsid w:val="00EC11DF"/>
    <w:rsid w:val="00EC3E76"/>
    <w:rsid w:val="00EC5343"/>
    <w:rsid w:val="00EC571A"/>
    <w:rsid w:val="00EC6D0D"/>
    <w:rsid w:val="00EC71CF"/>
    <w:rsid w:val="00ED0585"/>
    <w:rsid w:val="00ED0F98"/>
    <w:rsid w:val="00ED1205"/>
    <w:rsid w:val="00ED22DF"/>
    <w:rsid w:val="00ED2776"/>
    <w:rsid w:val="00ED3A1A"/>
    <w:rsid w:val="00ED4882"/>
    <w:rsid w:val="00ED4C4C"/>
    <w:rsid w:val="00ED53F1"/>
    <w:rsid w:val="00ED552B"/>
    <w:rsid w:val="00ED6FA7"/>
    <w:rsid w:val="00ED7DC8"/>
    <w:rsid w:val="00EE04A6"/>
    <w:rsid w:val="00EE0A0C"/>
    <w:rsid w:val="00EE3462"/>
    <w:rsid w:val="00EE3815"/>
    <w:rsid w:val="00EE6073"/>
    <w:rsid w:val="00EE6082"/>
    <w:rsid w:val="00EE66FD"/>
    <w:rsid w:val="00EE68D8"/>
    <w:rsid w:val="00EE69E6"/>
    <w:rsid w:val="00EE6E2A"/>
    <w:rsid w:val="00EE7C14"/>
    <w:rsid w:val="00EE7E51"/>
    <w:rsid w:val="00EF009C"/>
    <w:rsid w:val="00EF0156"/>
    <w:rsid w:val="00EF0FA1"/>
    <w:rsid w:val="00EF1031"/>
    <w:rsid w:val="00EF1CD2"/>
    <w:rsid w:val="00EF2EF6"/>
    <w:rsid w:val="00EF3788"/>
    <w:rsid w:val="00EF3D4C"/>
    <w:rsid w:val="00EF4BE1"/>
    <w:rsid w:val="00F016DD"/>
    <w:rsid w:val="00F017DA"/>
    <w:rsid w:val="00F01DD4"/>
    <w:rsid w:val="00F0296C"/>
    <w:rsid w:val="00F034BA"/>
    <w:rsid w:val="00F03DEE"/>
    <w:rsid w:val="00F05662"/>
    <w:rsid w:val="00F05E4C"/>
    <w:rsid w:val="00F06D07"/>
    <w:rsid w:val="00F07BDE"/>
    <w:rsid w:val="00F07FC5"/>
    <w:rsid w:val="00F121C7"/>
    <w:rsid w:val="00F12764"/>
    <w:rsid w:val="00F12E16"/>
    <w:rsid w:val="00F1310E"/>
    <w:rsid w:val="00F14F98"/>
    <w:rsid w:val="00F15B84"/>
    <w:rsid w:val="00F16698"/>
    <w:rsid w:val="00F17BDD"/>
    <w:rsid w:val="00F20236"/>
    <w:rsid w:val="00F22814"/>
    <w:rsid w:val="00F23134"/>
    <w:rsid w:val="00F23CB3"/>
    <w:rsid w:val="00F24780"/>
    <w:rsid w:val="00F24901"/>
    <w:rsid w:val="00F25EF9"/>
    <w:rsid w:val="00F25F92"/>
    <w:rsid w:val="00F2696E"/>
    <w:rsid w:val="00F30D85"/>
    <w:rsid w:val="00F318CD"/>
    <w:rsid w:val="00F3300F"/>
    <w:rsid w:val="00F347C6"/>
    <w:rsid w:val="00F34A1A"/>
    <w:rsid w:val="00F36859"/>
    <w:rsid w:val="00F36F4F"/>
    <w:rsid w:val="00F37E0C"/>
    <w:rsid w:val="00F43876"/>
    <w:rsid w:val="00F44A40"/>
    <w:rsid w:val="00F45D18"/>
    <w:rsid w:val="00F468DE"/>
    <w:rsid w:val="00F46D8C"/>
    <w:rsid w:val="00F472E4"/>
    <w:rsid w:val="00F473DD"/>
    <w:rsid w:val="00F502F8"/>
    <w:rsid w:val="00F50523"/>
    <w:rsid w:val="00F5079A"/>
    <w:rsid w:val="00F511CF"/>
    <w:rsid w:val="00F51291"/>
    <w:rsid w:val="00F51D90"/>
    <w:rsid w:val="00F51DD0"/>
    <w:rsid w:val="00F51F15"/>
    <w:rsid w:val="00F52EBB"/>
    <w:rsid w:val="00F53291"/>
    <w:rsid w:val="00F53D1F"/>
    <w:rsid w:val="00F544C3"/>
    <w:rsid w:val="00F54A52"/>
    <w:rsid w:val="00F54F42"/>
    <w:rsid w:val="00F553D9"/>
    <w:rsid w:val="00F55CBA"/>
    <w:rsid w:val="00F561CC"/>
    <w:rsid w:val="00F56AED"/>
    <w:rsid w:val="00F57609"/>
    <w:rsid w:val="00F61B51"/>
    <w:rsid w:val="00F62508"/>
    <w:rsid w:val="00F63F20"/>
    <w:rsid w:val="00F6628A"/>
    <w:rsid w:val="00F66E85"/>
    <w:rsid w:val="00F671A1"/>
    <w:rsid w:val="00F6764D"/>
    <w:rsid w:val="00F67757"/>
    <w:rsid w:val="00F6790C"/>
    <w:rsid w:val="00F67DAB"/>
    <w:rsid w:val="00F707EF"/>
    <w:rsid w:val="00F70D6D"/>
    <w:rsid w:val="00F70D76"/>
    <w:rsid w:val="00F71892"/>
    <w:rsid w:val="00F71FC9"/>
    <w:rsid w:val="00F731A5"/>
    <w:rsid w:val="00F73B02"/>
    <w:rsid w:val="00F7592B"/>
    <w:rsid w:val="00F75F6B"/>
    <w:rsid w:val="00F76B6A"/>
    <w:rsid w:val="00F802BE"/>
    <w:rsid w:val="00F818AE"/>
    <w:rsid w:val="00F82BAD"/>
    <w:rsid w:val="00F83B74"/>
    <w:rsid w:val="00F8404F"/>
    <w:rsid w:val="00F84EB2"/>
    <w:rsid w:val="00F84FD7"/>
    <w:rsid w:val="00F85303"/>
    <w:rsid w:val="00F90155"/>
    <w:rsid w:val="00F90EDB"/>
    <w:rsid w:val="00F91BC4"/>
    <w:rsid w:val="00F92BA9"/>
    <w:rsid w:val="00F96912"/>
    <w:rsid w:val="00F96BD2"/>
    <w:rsid w:val="00F97950"/>
    <w:rsid w:val="00FA113F"/>
    <w:rsid w:val="00FA2A12"/>
    <w:rsid w:val="00FA2BA0"/>
    <w:rsid w:val="00FA38B7"/>
    <w:rsid w:val="00FA572A"/>
    <w:rsid w:val="00FA5B35"/>
    <w:rsid w:val="00FA5D7D"/>
    <w:rsid w:val="00FA6683"/>
    <w:rsid w:val="00FA7AD0"/>
    <w:rsid w:val="00FB09A5"/>
    <w:rsid w:val="00FB2554"/>
    <w:rsid w:val="00FB2B2E"/>
    <w:rsid w:val="00FB3774"/>
    <w:rsid w:val="00FB3C37"/>
    <w:rsid w:val="00FB3DA3"/>
    <w:rsid w:val="00FB448A"/>
    <w:rsid w:val="00FB7141"/>
    <w:rsid w:val="00FB7388"/>
    <w:rsid w:val="00FB7566"/>
    <w:rsid w:val="00FB7F59"/>
    <w:rsid w:val="00FC0787"/>
    <w:rsid w:val="00FC09F6"/>
    <w:rsid w:val="00FC0D5C"/>
    <w:rsid w:val="00FC1AC9"/>
    <w:rsid w:val="00FC3FA6"/>
    <w:rsid w:val="00FC77A5"/>
    <w:rsid w:val="00FD0CF8"/>
    <w:rsid w:val="00FD2DF7"/>
    <w:rsid w:val="00FD4088"/>
    <w:rsid w:val="00FD40FF"/>
    <w:rsid w:val="00FD487E"/>
    <w:rsid w:val="00FD52A7"/>
    <w:rsid w:val="00FD782C"/>
    <w:rsid w:val="00FD7CA0"/>
    <w:rsid w:val="00FE0897"/>
    <w:rsid w:val="00FE3C62"/>
    <w:rsid w:val="00FE3FDD"/>
    <w:rsid w:val="00FE479E"/>
    <w:rsid w:val="00FE5075"/>
    <w:rsid w:val="00FE76BD"/>
    <w:rsid w:val="00FE7CCB"/>
    <w:rsid w:val="00FE7D61"/>
    <w:rsid w:val="00FE7E65"/>
    <w:rsid w:val="00FE7F07"/>
    <w:rsid w:val="00FF30F5"/>
    <w:rsid w:val="00FF56BF"/>
    <w:rsid w:val="00FF638A"/>
    <w:rsid w:val="00FF6B35"/>
    <w:rsid w:val="00FF770B"/>
    <w:rsid w:val="00FF79C8"/>
    <w:rsid w:val="00FF7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FC0271"/>
  <w15:docId w15:val="{06FBDFA6-8395-4B14-AB38-A241A8643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바탕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C5D5B"/>
  </w:style>
  <w:style w:type="paragraph" w:styleId="1">
    <w:name w:val="heading 1"/>
    <w:aliases w:val="BMS: Heading 1"/>
    <w:basedOn w:val="a"/>
    <w:next w:val="a"/>
    <w:link w:val="1Char"/>
    <w:uiPriority w:val="9"/>
    <w:qFormat/>
    <w:rsid w:val="006264D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aliases w:val="BMS: Heading 2"/>
    <w:basedOn w:val="a"/>
    <w:next w:val="a"/>
    <w:link w:val="2Char"/>
    <w:uiPriority w:val="9"/>
    <w:unhideWhenUsed/>
    <w:qFormat/>
    <w:rsid w:val="000F3143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aliases w:val="BMS: Heading 3"/>
    <w:basedOn w:val="a"/>
    <w:next w:val="a"/>
    <w:link w:val="3Char"/>
    <w:uiPriority w:val="9"/>
    <w:unhideWhenUsed/>
    <w:qFormat/>
    <w:rsid w:val="000F3143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aliases w:val="BMS: Heading 4"/>
    <w:basedOn w:val="a"/>
    <w:next w:val="a"/>
    <w:link w:val="4Char"/>
    <w:uiPriority w:val="9"/>
    <w:unhideWhenUsed/>
    <w:qFormat/>
    <w:rsid w:val="000F3143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aliases w:val="BMS: Heading 5"/>
    <w:basedOn w:val="a"/>
    <w:next w:val="a"/>
    <w:link w:val="5Char"/>
    <w:uiPriority w:val="9"/>
    <w:unhideWhenUsed/>
    <w:qFormat/>
    <w:rsid w:val="000F314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aliases w:val="BMS: Heading 6"/>
    <w:basedOn w:val="a"/>
    <w:next w:val="a"/>
    <w:link w:val="6Char"/>
    <w:uiPriority w:val="9"/>
    <w:unhideWhenUsed/>
    <w:qFormat/>
    <w:rsid w:val="000F314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aliases w:val="BMS: Heading 7"/>
    <w:basedOn w:val="a"/>
    <w:next w:val="a"/>
    <w:link w:val="7Char"/>
    <w:uiPriority w:val="9"/>
    <w:unhideWhenUsed/>
    <w:qFormat/>
    <w:rsid w:val="000F314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aliases w:val="BMS: Heading 8"/>
    <w:basedOn w:val="a"/>
    <w:next w:val="a"/>
    <w:link w:val="8Char"/>
    <w:uiPriority w:val="9"/>
    <w:unhideWhenUsed/>
    <w:qFormat/>
    <w:rsid w:val="000F314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aliases w:val="BMS: Heading 9"/>
    <w:basedOn w:val="a"/>
    <w:next w:val="a"/>
    <w:link w:val="9Char"/>
    <w:uiPriority w:val="9"/>
    <w:unhideWhenUsed/>
    <w:qFormat/>
    <w:rsid w:val="000F314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3"/>
    <w:uiPriority w:val="99"/>
    <w:rsid w:val="00A33843"/>
  </w:style>
  <w:style w:type="paragraph" w:styleId="a4">
    <w:name w:val="footer"/>
    <w:basedOn w:val="a"/>
    <w:link w:val="Char0"/>
    <w:uiPriority w:val="99"/>
    <w:unhideWhenUsed/>
    <w:rsid w:val="00A3384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4"/>
    <w:uiPriority w:val="99"/>
    <w:rsid w:val="00A33843"/>
  </w:style>
  <w:style w:type="paragraph" w:styleId="a5">
    <w:name w:val="Balloon Text"/>
    <w:basedOn w:val="a"/>
    <w:link w:val="Char1"/>
    <w:uiPriority w:val="99"/>
    <w:semiHidden/>
    <w:unhideWhenUsed/>
    <w:rsid w:val="00A338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풍선 도움말 텍스트 Char"/>
    <w:basedOn w:val="a0"/>
    <w:link w:val="a5"/>
    <w:uiPriority w:val="99"/>
    <w:semiHidden/>
    <w:rsid w:val="00A33843"/>
    <w:rPr>
      <w:rFonts w:ascii="Tahoma" w:hAnsi="Tahoma" w:cs="Tahoma"/>
      <w:sz w:val="16"/>
      <w:szCs w:val="16"/>
    </w:rPr>
  </w:style>
  <w:style w:type="character" w:styleId="a6">
    <w:name w:val="Hyperlink"/>
    <w:uiPriority w:val="99"/>
    <w:rsid w:val="00A33843"/>
    <w:rPr>
      <w:color w:val="0000FF"/>
      <w:u w:val="single"/>
    </w:rPr>
  </w:style>
  <w:style w:type="character" w:customStyle="1" w:styleId="NormalActernaChar">
    <w:name w:val="NormalActerna Char"/>
    <w:link w:val="NormalActerna"/>
    <w:rsid w:val="00A33843"/>
    <w:rPr>
      <w:rFonts w:ascii="Arial" w:hAnsi="Arial" w:cs="Arial"/>
    </w:rPr>
  </w:style>
  <w:style w:type="paragraph" w:customStyle="1" w:styleId="NormalActerna">
    <w:name w:val="NormalActerna"/>
    <w:basedOn w:val="a"/>
    <w:link w:val="NormalActernaChar"/>
    <w:qFormat/>
    <w:rsid w:val="00A33843"/>
    <w:pPr>
      <w:spacing w:after="0" w:line="240" w:lineRule="auto"/>
    </w:pPr>
    <w:rPr>
      <w:rFonts w:ascii="Arial" w:hAnsi="Arial" w:cs="Arial"/>
    </w:rPr>
  </w:style>
  <w:style w:type="paragraph" w:styleId="a7">
    <w:name w:val="No Spacing"/>
    <w:uiPriority w:val="1"/>
    <w:qFormat/>
    <w:rsid w:val="00A33843"/>
    <w:pPr>
      <w:spacing w:after="0" w:line="240" w:lineRule="auto"/>
    </w:pPr>
  </w:style>
  <w:style w:type="paragraph" w:customStyle="1" w:styleId="FooterInfo">
    <w:name w:val="Footer Info"/>
    <w:basedOn w:val="a4"/>
    <w:uiPriority w:val="99"/>
    <w:rsid w:val="004906B9"/>
    <w:pPr>
      <w:tabs>
        <w:tab w:val="clear" w:pos="4680"/>
        <w:tab w:val="clear" w:pos="9360"/>
        <w:tab w:val="left" w:pos="567"/>
        <w:tab w:val="left" w:pos="4536"/>
        <w:tab w:val="right" w:pos="8640"/>
      </w:tabs>
      <w:ind w:left="720"/>
    </w:pPr>
    <w:rPr>
      <w:rFonts w:ascii="Arial" w:eastAsia="Times New Roman" w:hAnsi="Arial" w:cs="Times New Roman"/>
      <w:b/>
      <w:sz w:val="24"/>
      <w:szCs w:val="20"/>
    </w:rPr>
  </w:style>
  <w:style w:type="paragraph" w:customStyle="1" w:styleId="Hdr1">
    <w:name w:val="Hdr1"/>
    <w:basedOn w:val="a"/>
    <w:next w:val="a"/>
    <w:locked/>
    <w:rsid w:val="004906B9"/>
    <w:pPr>
      <w:pBdr>
        <w:bottom w:val="single" w:sz="12" w:space="1" w:color="000080"/>
      </w:pBdr>
      <w:spacing w:before="240" w:after="60" w:line="240" w:lineRule="auto"/>
      <w:outlineLvl w:val="0"/>
    </w:pPr>
    <w:rPr>
      <w:rFonts w:ascii="Arial" w:eastAsia="SimSun" w:hAnsi="Arial" w:cs="Times New Roman"/>
      <w:b/>
      <w:bCs/>
      <w:noProof/>
      <w:color w:val="000080"/>
      <w:sz w:val="24"/>
      <w:szCs w:val="20"/>
      <w:lang w:bidi="en-US"/>
    </w:rPr>
  </w:style>
  <w:style w:type="character" w:styleId="a8">
    <w:name w:val="Placeholder Text"/>
    <w:basedOn w:val="a0"/>
    <w:uiPriority w:val="99"/>
    <w:semiHidden/>
    <w:rsid w:val="004906B9"/>
    <w:rPr>
      <w:color w:val="808080"/>
    </w:rPr>
  </w:style>
  <w:style w:type="table" w:styleId="a9">
    <w:name w:val="Table Grid"/>
    <w:basedOn w:val="a1"/>
    <w:uiPriority w:val="59"/>
    <w:rsid w:val="003E53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aliases w:val="BMS: Heading 1 Char"/>
    <w:basedOn w:val="a0"/>
    <w:link w:val="1"/>
    <w:uiPriority w:val="9"/>
    <w:rsid w:val="006264D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6264D4"/>
    <w:pPr>
      <w:outlineLvl w:val="9"/>
    </w:pPr>
    <w:rPr>
      <w:lang w:eastAsia="ja-JP"/>
    </w:rPr>
  </w:style>
  <w:style w:type="character" w:customStyle="1" w:styleId="2Char">
    <w:name w:val="제목 2 Char"/>
    <w:aliases w:val="BMS: Heading 2 Char"/>
    <w:basedOn w:val="a0"/>
    <w:link w:val="2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제목 3 Char"/>
    <w:aliases w:val="BMS: Heading 3 Char"/>
    <w:basedOn w:val="a0"/>
    <w:link w:val="3"/>
    <w:uiPriority w:val="9"/>
    <w:rsid w:val="000F314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Char">
    <w:name w:val="제목 4 Char"/>
    <w:aliases w:val="BMS: Heading 4 Char"/>
    <w:basedOn w:val="a0"/>
    <w:link w:val="4"/>
    <w:uiPriority w:val="9"/>
    <w:rsid w:val="000F314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제목 5 Char"/>
    <w:aliases w:val="BMS: Heading 5 Char"/>
    <w:basedOn w:val="a0"/>
    <w:link w:val="5"/>
    <w:uiPriority w:val="9"/>
    <w:rsid w:val="000F314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제목 6 Char"/>
    <w:aliases w:val="BMS: Heading 6 Char"/>
    <w:basedOn w:val="a0"/>
    <w:link w:val="6"/>
    <w:uiPriority w:val="9"/>
    <w:rsid w:val="000F314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제목 7 Char"/>
    <w:aliases w:val="BMS: Heading 7 Char"/>
    <w:basedOn w:val="a0"/>
    <w:link w:val="7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제목 8 Char"/>
    <w:aliases w:val="BMS: Heading 8 Char"/>
    <w:basedOn w:val="a0"/>
    <w:link w:val="8"/>
    <w:uiPriority w:val="9"/>
    <w:rsid w:val="000F314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Char">
    <w:name w:val="제목 9 Char"/>
    <w:aliases w:val="BMS: Heading 9 Char"/>
    <w:basedOn w:val="a0"/>
    <w:link w:val="9"/>
    <w:uiPriority w:val="9"/>
    <w:rsid w:val="000F314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10">
    <w:name w:val="toc 1"/>
    <w:basedOn w:val="a"/>
    <w:next w:val="a"/>
    <w:autoRedefine/>
    <w:uiPriority w:val="39"/>
    <w:unhideWhenUsed/>
    <w:qFormat/>
    <w:rsid w:val="005A1CE9"/>
    <w:pPr>
      <w:tabs>
        <w:tab w:val="left" w:pos="440"/>
        <w:tab w:val="right" w:leader="dot" w:pos="9350"/>
      </w:tabs>
      <w:spacing w:after="100"/>
    </w:pPr>
    <w:rPr>
      <w:sz w:val="24"/>
    </w:rPr>
  </w:style>
  <w:style w:type="paragraph" w:styleId="20">
    <w:name w:val="toc 2"/>
    <w:basedOn w:val="a"/>
    <w:next w:val="a"/>
    <w:autoRedefine/>
    <w:uiPriority w:val="39"/>
    <w:unhideWhenUsed/>
    <w:qFormat/>
    <w:rsid w:val="000F3143"/>
    <w:pPr>
      <w:spacing w:after="100"/>
      <w:ind w:left="220"/>
    </w:pPr>
    <w:rPr>
      <w:rFonts w:eastAsiaTheme="minorEastAsia"/>
      <w:lang w:eastAsia="ja-JP"/>
    </w:rPr>
  </w:style>
  <w:style w:type="paragraph" w:styleId="30">
    <w:name w:val="toc 3"/>
    <w:basedOn w:val="a"/>
    <w:next w:val="a"/>
    <w:autoRedefine/>
    <w:uiPriority w:val="39"/>
    <w:unhideWhenUsed/>
    <w:qFormat/>
    <w:rsid w:val="000F3143"/>
    <w:pPr>
      <w:spacing w:after="100"/>
      <w:ind w:left="440"/>
    </w:pPr>
    <w:rPr>
      <w:rFonts w:eastAsiaTheme="minorEastAsia"/>
      <w:lang w:eastAsia="ja-JP"/>
    </w:rPr>
  </w:style>
  <w:style w:type="paragraph" w:customStyle="1" w:styleId="ActernaSmallItalic">
    <w:name w:val="ActernaSmallItalic"/>
    <w:basedOn w:val="a"/>
    <w:rsid w:val="00B1703F"/>
    <w:pPr>
      <w:spacing w:after="0" w:line="240" w:lineRule="auto"/>
    </w:pPr>
    <w:rPr>
      <w:rFonts w:ascii="Arial" w:eastAsia="SimSun" w:hAnsi="Arial" w:cs="Times New Roman"/>
      <w:i/>
      <w:iCs/>
      <w:color w:val="FF0000"/>
      <w:sz w:val="16"/>
      <w:szCs w:val="16"/>
      <w:lang w:bidi="en-US"/>
    </w:rPr>
  </w:style>
  <w:style w:type="paragraph" w:customStyle="1" w:styleId="ActernaSmallBold">
    <w:name w:val="ActernaSmallBold"/>
    <w:basedOn w:val="a"/>
    <w:rsid w:val="00B1703F"/>
    <w:pPr>
      <w:spacing w:after="0" w:line="240" w:lineRule="auto"/>
    </w:pPr>
    <w:rPr>
      <w:rFonts w:ascii="Arial" w:eastAsia="SimSun" w:hAnsi="Arial" w:cs="Times New Roman"/>
      <w:b/>
      <w:bCs/>
      <w:sz w:val="16"/>
      <w:szCs w:val="16"/>
      <w:lang w:bidi="en-US"/>
    </w:rPr>
  </w:style>
  <w:style w:type="character" w:styleId="aa">
    <w:name w:val="FollowedHyperlink"/>
    <w:basedOn w:val="a0"/>
    <w:uiPriority w:val="99"/>
    <w:semiHidden/>
    <w:unhideWhenUsed/>
    <w:rsid w:val="00142098"/>
    <w:rPr>
      <w:color w:val="800080" w:themeColor="followedHyperlink"/>
      <w:u w:val="single"/>
    </w:rPr>
  </w:style>
  <w:style w:type="paragraph" w:customStyle="1" w:styleId="BulletStyle1">
    <w:name w:val="Bullet Style1"/>
    <w:basedOn w:val="ab"/>
    <w:rsid w:val="00D6041E"/>
    <w:pPr>
      <w:numPr>
        <w:numId w:val="2"/>
      </w:numPr>
      <w:spacing w:after="0" w:line="240" w:lineRule="auto"/>
      <w:ind w:left="432" w:hanging="432"/>
      <w:contextualSpacing w:val="0"/>
    </w:pPr>
    <w:rPr>
      <w:rFonts w:ascii="Calibri" w:eastAsia="SimSun" w:hAnsi="Calibri" w:cs="Times New Roman"/>
      <w:sz w:val="18"/>
      <w:szCs w:val="24"/>
      <w:lang w:bidi="en-US"/>
    </w:rPr>
  </w:style>
  <w:style w:type="paragraph" w:styleId="ab">
    <w:name w:val="List Paragraph"/>
    <w:basedOn w:val="a"/>
    <w:link w:val="Char2"/>
    <w:uiPriority w:val="34"/>
    <w:qFormat/>
    <w:rsid w:val="00D6041E"/>
    <w:pPr>
      <w:ind w:left="720"/>
      <w:contextualSpacing/>
    </w:pPr>
  </w:style>
  <w:style w:type="paragraph" w:customStyle="1" w:styleId="Requirement">
    <w:name w:val="Requirement"/>
    <w:basedOn w:val="a"/>
    <w:link w:val="RequirementChar"/>
    <w:qFormat/>
    <w:rsid w:val="00BE17A4"/>
    <w:rPr>
      <w:i/>
    </w:rPr>
  </w:style>
  <w:style w:type="character" w:customStyle="1" w:styleId="RequirementChar">
    <w:name w:val="Requirement Char"/>
    <w:basedOn w:val="a0"/>
    <w:link w:val="Requirement"/>
    <w:rsid w:val="00BE17A4"/>
    <w:rPr>
      <w:i/>
    </w:rPr>
  </w:style>
  <w:style w:type="paragraph" w:styleId="ac">
    <w:name w:val="Body Text"/>
    <w:basedOn w:val="a"/>
    <w:link w:val="Char3"/>
    <w:uiPriority w:val="99"/>
    <w:semiHidden/>
    <w:unhideWhenUsed/>
    <w:rsid w:val="00FD782C"/>
    <w:pPr>
      <w:spacing w:after="120"/>
    </w:pPr>
    <w:rPr>
      <w:rFonts w:eastAsiaTheme="minorEastAsia"/>
      <w:lang w:eastAsia="ko-KR"/>
    </w:rPr>
  </w:style>
  <w:style w:type="character" w:customStyle="1" w:styleId="Char3">
    <w:name w:val="본문 Char"/>
    <w:basedOn w:val="a0"/>
    <w:link w:val="ac"/>
    <w:uiPriority w:val="99"/>
    <w:semiHidden/>
    <w:rsid w:val="00FD782C"/>
    <w:rPr>
      <w:rFonts w:eastAsiaTheme="minorEastAsia"/>
      <w:lang w:eastAsia="ko-KR"/>
    </w:rPr>
  </w:style>
  <w:style w:type="paragraph" w:customStyle="1" w:styleId="NormalActerna2">
    <w:name w:val="NormalActerna2"/>
    <w:basedOn w:val="a"/>
    <w:uiPriority w:val="99"/>
    <w:rsid w:val="00FD782C"/>
    <w:pPr>
      <w:spacing w:after="0" w:line="240" w:lineRule="auto"/>
      <w:ind w:left="144"/>
    </w:pPr>
    <w:rPr>
      <w:rFonts w:ascii="Arial" w:eastAsia="SimSun" w:hAnsi="Arial" w:cs="Arial"/>
      <w:sz w:val="20"/>
      <w:szCs w:val="20"/>
    </w:rPr>
  </w:style>
  <w:style w:type="character" w:customStyle="1" w:styleId="hps">
    <w:name w:val="hps"/>
    <w:basedOn w:val="a0"/>
    <w:rsid w:val="004562CA"/>
  </w:style>
  <w:style w:type="character" w:customStyle="1" w:styleId="Char2">
    <w:name w:val="목록 단락 Char"/>
    <w:link w:val="ab"/>
    <w:uiPriority w:val="34"/>
    <w:locked/>
    <w:rsid w:val="00250A66"/>
  </w:style>
  <w:style w:type="paragraph" w:styleId="ad">
    <w:name w:val="caption"/>
    <w:basedOn w:val="a"/>
    <w:next w:val="a"/>
    <w:uiPriority w:val="99"/>
    <w:unhideWhenUsed/>
    <w:qFormat/>
    <w:rsid w:val="00CC7BB7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shorttext">
    <w:name w:val="short_text"/>
    <w:basedOn w:val="a0"/>
    <w:rsid w:val="00B15347"/>
  </w:style>
  <w:style w:type="paragraph" w:customStyle="1" w:styleId="Default">
    <w:name w:val="Default"/>
    <w:basedOn w:val="a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color w:val="000000"/>
      <w:sz w:val="24"/>
      <w:szCs w:val="24"/>
      <w:lang w:eastAsia="ko-KR"/>
    </w:rPr>
  </w:style>
  <w:style w:type="paragraph" w:customStyle="1" w:styleId="Textkorper2">
    <w:name w:val="Textkorper 2"/>
    <w:basedOn w:val="a"/>
    <w:uiPriority w:val="99"/>
    <w:rsid w:val="003B2FFA"/>
    <w:pPr>
      <w:autoSpaceDE w:val="0"/>
      <w:autoSpaceDN w:val="0"/>
      <w:spacing w:after="0" w:line="240" w:lineRule="auto"/>
    </w:pPr>
    <w:rPr>
      <w:rFonts w:ascii="Arial" w:eastAsia="굴림" w:hAnsi="Arial" w:cs="Arial"/>
      <w:sz w:val="24"/>
      <w:szCs w:val="24"/>
      <w:lang w:eastAsia="ko-KR"/>
    </w:rPr>
  </w:style>
  <w:style w:type="paragraph" w:styleId="ae">
    <w:name w:val="Normal (Web)"/>
    <w:basedOn w:val="a"/>
    <w:uiPriority w:val="99"/>
    <w:semiHidden/>
    <w:unhideWhenUsed/>
    <w:rsid w:val="00961FD1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ko-KR"/>
    </w:rPr>
  </w:style>
  <w:style w:type="character" w:styleId="af">
    <w:name w:val="Strong"/>
    <w:basedOn w:val="a0"/>
    <w:uiPriority w:val="22"/>
    <w:qFormat/>
    <w:rsid w:val="00672869"/>
    <w:rPr>
      <w:b/>
      <w:bCs/>
    </w:rPr>
  </w:style>
  <w:style w:type="character" w:styleId="af0">
    <w:name w:val="annotation reference"/>
    <w:basedOn w:val="a0"/>
    <w:uiPriority w:val="99"/>
    <w:semiHidden/>
    <w:unhideWhenUsed/>
    <w:rsid w:val="00CE6A2D"/>
    <w:rPr>
      <w:sz w:val="16"/>
      <w:szCs w:val="16"/>
    </w:rPr>
  </w:style>
  <w:style w:type="paragraph" w:styleId="af1">
    <w:name w:val="annotation text"/>
    <w:basedOn w:val="a"/>
    <w:link w:val="Char4"/>
    <w:uiPriority w:val="99"/>
    <w:semiHidden/>
    <w:unhideWhenUsed/>
    <w:rsid w:val="00CE6A2D"/>
    <w:pPr>
      <w:spacing w:line="240" w:lineRule="auto"/>
    </w:pPr>
    <w:rPr>
      <w:sz w:val="20"/>
      <w:szCs w:val="20"/>
    </w:rPr>
  </w:style>
  <w:style w:type="character" w:customStyle="1" w:styleId="Char4">
    <w:name w:val="메모 텍스트 Char"/>
    <w:basedOn w:val="a0"/>
    <w:link w:val="af1"/>
    <w:uiPriority w:val="99"/>
    <w:semiHidden/>
    <w:rsid w:val="00CE6A2D"/>
    <w:rPr>
      <w:sz w:val="20"/>
      <w:szCs w:val="20"/>
    </w:rPr>
  </w:style>
  <w:style w:type="paragraph" w:styleId="af2">
    <w:name w:val="annotation subject"/>
    <w:basedOn w:val="af1"/>
    <w:next w:val="af1"/>
    <w:link w:val="Char5"/>
    <w:uiPriority w:val="99"/>
    <w:semiHidden/>
    <w:unhideWhenUsed/>
    <w:rsid w:val="00CE6A2D"/>
    <w:rPr>
      <w:b/>
      <w:bCs/>
    </w:rPr>
  </w:style>
  <w:style w:type="character" w:customStyle="1" w:styleId="Char5">
    <w:name w:val="메모 주제 Char"/>
    <w:basedOn w:val="Char4"/>
    <w:link w:val="af2"/>
    <w:uiPriority w:val="99"/>
    <w:semiHidden/>
    <w:rsid w:val="00CE6A2D"/>
    <w:rPr>
      <w:b/>
      <w:bCs/>
      <w:sz w:val="20"/>
      <w:szCs w:val="20"/>
    </w:rPr>
  </w:style>
  <w:style w:type="paragraph" w:customStyle="1" w:styleId="NormalActerna3">
    <w:name w:val="NormalActerna3"/>
    <w:basedOn w:val="NormalActerna"/>
    <w:link w:val="NormalActerna3Char"/>
    <w:rsid w:val="00D5791E"/>
    <w:pPr>
      <w:ind w:left="288"/>
    </w:pPr>
    <w:rPr>
      <w:rFonts w:eastAsia="SimSun"/>
      <w:sz w:val="20"/>
      <w:szCs w:val="20"/>
      <w:lang w:bidi="en-US"/>
    </w:rPr>
  </w:style>
  <w:style w:type="character" w:customStyle="1" w:styleId="NormalActerna3Char">
    <w:name w:val="NormalActerna3 Char"/>
    <w:basedOn w:val="NormalActernaChar"/>
    <w:link w:val="NormalActerna3"/>
    <w:rsid w:val="00D5791E"/>
    <w:rPr>
      <w:rFonts w:ascii="Arial" w:eastAsia="SimSun" w:hAnsi="Arial" w:cs="Arial"/>
      <w:sz w:val="20"/>
      <w:szCs w:val="20"/>
      <w:lang w:bidi="en-US"/>
    </w:rPr>
  </w:style>
  <w:style w:type="paragraph" w:styleId="40">
    <w:name w:val="toc 4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600" w:left="1275"/>
      <w:jc w:val="both"/>
    </w:pPr>
    <w:rPr>
      <w:rFonts w:eastAsiaTheme="minorEastAsia"/>
      <w:kern w:val="2"/>
      <w:sz w:val="20"/>
      <w:lang w:eastAsia="ko-KR"/>
    </w:rPr>
  </w:style>
  <w:style w:type="paragraph" w:styleId="50">
    <w:name w:val="toc 5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800" w:left="1700"/>
      <w:jc w:val="both"/>
    </w:pPr>
    <w:rPr>
      <w:rFonts w:eastAsiaTheme="minorEastAsia"/>
      <w:kern w:val="2"/>
      <w:sz w:val="20"/>
      <w:lang w:eastAsia="ko-KR"/>
    </w:rPr>
  </w:style>
  <w:style w:type="paragraph" w:styleId="60">
    <w:name w:val="toc 6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000" w:left="2125"/>
      <w:jc w:val="both"/>
    </w:pPr>
    <w:rPr>
      <w:rFonts w:eastAsiaTheme="minorEastAsia"/>
      <w:kern w:val="2"/>
      <w:sz w:val="20"/>
      <w:lang w:eastAsia="ko-KR"/>
    </w:rPr>
  </w:style>
  <w:style w:type="paragraph" w:styleId="70">
    <w:name w:val="toc 7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200" w:left="2550"/>
      <w:jc w:val="both"/>
    </w:pPr>
    <w:rPr>
      <w:rFonts w:eastAsiaTheme="minorEastAsia"/>
      <w:kern w:val="2"/>
      <w:sz w:val="20"/>
      <w:lang w:eastAsia="ko-KR"/>
    </w:rPr>
  </w:style>
  <w:style w:type="paragraph" w:styleId="80">
    <w:name w:val="toc 8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400" w:left="2975"/>
      <w:jc w:val="both"/>
    </w:pPr>
    <w:rPr>
      <w:rFonts w:eastAsiaTheme="minorEastAsia"/>
      <w:kern w:val="2"/>
      <w:sz w:val="20"/>
      <w:lang w:eastAsia="ko-KR"/>
    </w:rPr>
  </w:style>
  <w:style w:type="paragraph" w:styleId="90">
    <w:name w:val="toc 9"/>
    <w:basedOn w:val="a"/>
    <w:next w:val="a"/>
    <w:autoRedefine/>
    <w:uiPriority w:val="39"/>
    <w:unhideWhenUsed/>
    <w:rsid w:val="00A0164D"/>
    <w:pPr>
      <w:widowControl w:val="0"/>
      <w:wordWrap w:val="0"/>
      <w:autoSpaceDE w:val="0"/>
      <w:autoSpaceDN w:val="0"/>
      <w:ind w:leftChars="1600" w:left="3400"/>
      <w:jc w:val="both"/>
    </w:pPr>
    <w:rPr>
      <w:rFonts w:eastAsiaTheme="minorEastAsia"/>
      <w:kern w:val="2"/>
      <w:sz w:val="20"/>
      <w:lang w:eastAsia="ko-KR"/>
    </w:rPr>
  </w:style>
  <w:style w:type="paragraph" w:styleId="HTML">
    <w:name w:val="HTML Preformatted"/>
    <w:basedOn w:val="a"/>
    <w:link w:val="HTMLChar"/>
    <w:uiPriority w:val="99"/>
    <w:semiHidden/>
    <w:unhideWhenUsed/>
    <w:rsid w:val="00821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8211EE"/>
    <w:rPr>
      <w:rFonts w:ascii="굴림체" w:eastAsia="굴림체" w:hAnsi="굴림체" w:cs="굴림체"/>
      <w:sz w:val="24"/>
      <w:szCs w:val="24"/>
      <w:lang w:eastAsia="ko-KR"/>
    </w:rPr>
  </w:style>
  <w:style w:type="character" w:customStyle="1" w:styleId="11">
    <w:name w:val="멘션1"/>
    <w:basedOn w:val="a0"/>
    <w:uiPriority w:val="99"/>
    <w:semiHidden/>
    <w:unhideWhenUsed/>
    <w:rsid w:val="00F70D76"/>
    <w:rPr>
      <w:color w:val="2B579A"/>
      <w:shd w:val="clear" w:color="auto" w:fill="E6E6E6"/>
    </w:rPr>
  </w:style>
  <w:style w:type="character" w:customStyle="1" w:styleId="12">
    <w:name w:val="확인되지 않은 멘션1"/>
    <w:basedOn w:val="a0"/>
    <w:uiPriority w:val="99"/>
    <w:semiHidden/>
    <w:unhideWhenUsed/>
    <w:rsid w:val="004E3512"/>
    <w:rPr>
      <w:color w:val="605E5C"/>
      <w:shd w:val="clear" w:color="auto" w:fill="E1DFDD"/>
    </w:rPr>
  </w:style>
  <w:style w:type="character" w:customStyle="1" w:styleId="light">
    <w:name w:val="light"/>
    <w:basedOn w:val="a0"/>
    <w:rsid w:val="00204F7F"/>
  </w:style>
  <w:style w:type="character" w:styleId="HTML0">
    <w:name w:val="HTML Code"/>
    <w:basedOn w:val="a0"/>
    <w:uiPriority w:val="99"/>
    <w:semiHidden/>
    <w:unhideWhenUsed/>
    <w:rsid w:val="00204F7F"/>
    <w:rPr>
      <w:rFonts w:ascii="Courier New" w:eastAsia="Times New Roman" w:hAnsi="Courier New" w:cs="Courier New"/>
      <w:sz w:val="20"/>
      <w:szCs w:val="20"/>
    </w:rPr>
  </w:style>
  <w:style w:type="character" w:customStyle="1" w:styleId="21">
    <w:name w:val="확인되지 않은 멘션2"/>
    <w:basedOn w:val="a0"/>
    <w:uiPriority w:val="99"/>
    <w:semiHidden/>
    <w:unhideWhenUsed/>
    <w:rsid w:val="008C7A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26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5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4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91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5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1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2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45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3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50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8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62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2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69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2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43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48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72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45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49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95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50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1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26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69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2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1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1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29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5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695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1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6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0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0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53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4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18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37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70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93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5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41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66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59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63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8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6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08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47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0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71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9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17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1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8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75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532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82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4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6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1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67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89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5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9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51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4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3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9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6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82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6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1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80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5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0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7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0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8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8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7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1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04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56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0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43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75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72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2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2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3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5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1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62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9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72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1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3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7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76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85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49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5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8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42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8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25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5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3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0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66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48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6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7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7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3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67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41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9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76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1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07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yclick.co.kr/entry/%EA%B5%AC%EA%B8%80%EB%A7%81-%EB%B0%8F-%EA%B5%AC%EA%B8%80-%EA%B2%80%EC%83%89-%ED%8C%81-21%EA%B0%80%EC%A7%80%EB%A1%9C-%EA%B5%AC%EA%B8%80%EA%B2%80%EC%83%89%EC%9D%98-%EB%8B%AC%EC%9D%B8%EB%90%98%EA%B8%B0-1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makemoneyskills.com/googling-31-tips/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GenComm\work\SW\LKIIB\PDP\4T01_Functional_Specification_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FDFCE1E000849B987FFECC371ED523A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673D4BD1-D18C-4795-A5A7-2922CF3A8315}"/>
      </w:docPartPr>
      <w:docPartBody>
        <w:p w:rsidR="00C01A52" w:rsidRDefault="00C01A52" w:rsidP="00C01A52">
          <w:pPr>
            <w:pStyle w:val="0FDFCE1E000849B987FFECC371ED523A"/>
          </w:pPr>
          <w:r w:rsidRPr="00C137AC">
            <w:rPr>
              <w:rStyle w:val="a3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revisionView w:inkAnnotations="0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B1BFE"/>
    <w:rsid w:val="00006E44"/>
    <w:rsid w:val="00010E89"/>
    <w:rsid w:val="0003304F"/>
    <w:rsid w:val="00035AB7"/>
    <w:rsid w:val="000424D2"/>
    <w:rsid w:val="00067A0F"/>
    <w:rsid w:val="000725B5"/>
    <w:rsid w:val="0007607F"/>
    <w:rsid w:val="000E2C2B"/>
    <w:rsid w:val="000E2DE2"/>
    <w:rsid w:val="001011B9"/>
    <w:rsid w:val="00101A37"/>
    <w:rsid w:val="0014046E"/>
    <w:rsid w:val="00154047"/>
    <w:rsid w:val="00155744"/>
    <w:rsid w:val="00157211"/>
    <w:rsid w:val="001632AB"/>
    <w:rsid w:val="00173E99"/>
    <w:rsid w:val="0017691B"/>
    <w:rsid w:val="00196FCF"/>
    <w:rsid w:val="001B54B9"/>
    <w:rsid w:val="001E1845"/>
    <w:rsid w:val="0020525A"/>
    <w:rsid w:val="00230B40"/>
    <w:rsid w:val="00246C75"/>
    <w:rsid w:val="00251108"/>
    <w:rsid w:val="00254B25"/>
    <w:rsid w:val="0025745E"/>
    <w:rsid w:val="002705F6"/>
    <w:rsid w:val="002B1BFE"/>
    <w:rsid w:val="002B2B37"/>
    <w:rsid w:val="002D036E"/>
    <w:rsid w:val="002E7535"/>
    <w:rsid w:val="002F076A"/>
    <w:rsid w:val="00310ECB"/>
    <w:rsid w:val="00325C3B"/>
    <w:rsid w:val="00327612"/>
    <w:rsid w:val="00334D57"/>
    <w:rsid w:val="00341652"/>
    <w:rsid w:val="00341669"/>
    <w:rsid w:val="0034504A"/>
    <w:rsid w:val="003478D8"/>
    <w:rsid w:val="003525CF"/>
    <w:rsid w:val="00384E4B"/>
    <w:rsid w:val="0039738F"/>
    <w:rsid w:val="003973C0"/>
    <w:rsid w:val="003A12A7"/>
    <w:rsid w:val="003A24DC"/>
    <w:rsid w:val="003B22F1"/>
    <w:rsid w:val="003B7D65"/>
    <w:rsid w:val="003C31A8"/>
    <w:rsid w:val="003D1090"/>
    <w:rsid w:val="003E6ECE"/>
    <w:rsid w:val="00403861"/>
    <w:rsid w:val="004074FC"/>
    <w:rsid w:val="00437AFC"/>
    <w:rsid w:val="00441992"/>
    <w:rsid w:val="00452DAA"/>
    <w:rsid w:val="0046748A"/>
    <w:rsid w:val="00485BD5"/>
    <w:rsid w:val="004A51D0"/>
    <w:rsid w:val="004C4026"/>
    <w:rsid w:val="004C699A"/>
    <w:rsid w:val="00501D5A"/>
    <w:rsid w:val="005318B7"/>
    <w:rsid w:val="00534AD7"/>
    <w:rsid w:val="00563F6C"/>
    <w:rsid w:val="005A2675"/>
    <w:rsid w:val="005D2029"/>
    <w:rsid w:val="005D45DC"/>
    <w:rsid w:val="00617DA6"/>
    <w:rsid w:val="006548DA"/>
    <w:rsid w:val="0068048A"/>
    <w:rsid w:val="006A5C89"/>
    <w:rsid w:val="006C3583"/>
    <w:rsid w:val="007126BC"/>
    <w:rsid w:val="00762631"/>
    <w:rsid w:val="00776AB4"/>
    <w:rsid w:val="007803E4"/>
    <w:rsid w:val="00793E33"/>
    <w:rsid w:val="007A357A"/>
    <w:rsid w:val="007B6865"/>
    <w:rsid w:val="007B6CB7"/>
    <w:rsid w:val="007C197F"/>
    <w:rsid w:val="007D59F8"/>
    <w:rsid w:val="007F074E"/>
    <w:rsid w:val="00800F53"/>
    <w:rsid w:val="008125C9"/>
    <w:rsid w:val="0082051B"/>
    <w:rsid w:val="00847F0F"/>
    <w:rsid w:val="00886254"/>
    <w:rsid w:val="008A5951"/>
    <w:rsid w:val="008F053B"/>
    <w:rsid w:val="009020C5"/>
    <w:rsid w:val="0091669D"/>
    <w:rsid w:val="009256D4"/>
    <w:rsid w:val="00930681"/>
    <w:rsid w:val="00947F20"/>
    <w:rsid w:val="009521AB"/>
    <w:rsid w:val="00954929"/>
    <w:rsid w:val="009751D9"/>
    <w:rsid w:val="00982AC7"/>
    <w:rsid w:val="009A51EA"/>
    <w:rsid w:val="009B199E"/>
    <w:rsid w:val="009B6E92"/>
    <w:rsid w:val="009C1D90"/>
    <w:rsid w:val="009E15CB"/>
    <w:rsid w:val="009E7E1B"/>
    <w:rsid w:val="00A03B63"/>
    <w:rsid w:val="00A1151B"/>
    <w:rsid w:val="00A12091"/>
    <w:rsid w:val="00A2456B"/>
    <w:rsid w:val="00A70E68"/>
    <w:rsid w:val="00AB727D"/>
    <w:rsid w:val="00AB7F40"/>
    <w:rsid w:val="00AC1C5D"/>
    <w:rsid w:val="00AF1D27"/>
    <w:rsid w:val="00B60EBA"/>
    <w:rsid w:val="00BB3FCF"/>
    <w:rsid w:val="00C00D23"/>
    <w:rsid w:val="00C01A52"/>
    <w:rsid w:val="00C03097"/>
    <w:rsid w:val="00C30658"/>
    <w:rsid w:val="00C44B05"/>
    <w:rsid w:val="00C77BBF"/>
    <w:rsid w:val="00C80BDE"/>
    <w:rsid w:val="00C85D12"/>
    <w:rsid w:val="00C9501F"/>
    <w:rsid w:val="00C96CA8"/>
    <w:rsid w:val="00CA7803"/>
    <w:rsid w:val="00CB453F"/>
    <w:rsid w:val="00CC2C80"/>
    <w:rsid w:val="00CD2407"/>
    <w:rsid w:val="00CD3587"/>
    <w:rsid w:val="00CF3594"/>
    <w:rsid w:val="00D1568C"/>
    <w:rsid w:val="00D45891"/>
    <w:rsid w:val="00D620E9"/>
    <w:rsid w:val="00D87771"/>
    <w:rsid w:val="00D94A52"/>
    <w:rsid w:val="00DA23F7"/>
    <w:rsid w:val="00DD6F07"/>
    <w:rsid w:val="00E14097"/>
    <w:rsid w:val="00E169ED"/>
    <w:rsid w:val="00E269F3"/>
    <w:rsid w:val="00E37496"/>
    <w:rsid w:val="00E37A25"/>
    <w:rsid w:val="00E41D53"/>
    <w:rsid w:val="00E501FE"/>
    <w:rsid w:val="00E6349E"/>
    <w:rsid w:val="00E76D6B"/>
    <w:rsid w:val="00EB50FC"/>
    <w:rsid w:val="00ED06B6"/>
    <w:rsid w:val="00ED1601"/>
    <w:rsid w:val="00EE30BD"/>
    <w:rsid w:val="00EF6D3E"/>
    <w:rsid w:val="00EF7322"/>
    <w:rsid w:val="00F1441E"/>
    <w:rsid w:val="00F254AE"/>
    <w:rsid w:val="00F3668D"/>
    <w:rsid w:val="00F36F98"/>
    <w:rsid w:val="00F5283E"/>
    <w:rsid w:val="00F73F57"/>
    <w:rsid w:val="00F77181"/>
    <w:rsid w:val="00F80644"/>
    <w:rsid w:val="00FA5CB4"/>
    <w:rsid w:val="00FD1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A5951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01A52"/>
    <w:rPr>
      <w:color w:val="808080"/>
    </w:rPr>
  </w:style>
  <w:style w:type="paragraph" w:customStyle="1" w:styleId="6C182A8DA1824525A32AC6CECFDC5B69">
    <w:name w:val="6C182A8DA1824525A32AC6CECFDC5B69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79EFC5999E594CCDB4E15C75FD6EC6AB">
    <w:name w:val="79EFC5999E594CCDB4E15C75FD6EC6AB"/>
    <w:rsid w:val="008A5951"/>
    <w:pPr>
      <w:widowControl w:val="0"/>
      <w:wordWrap w:val="0"/>
      <w:autoSpaceDE w:val="0"/>
      <w:autoSpaceDN w:val="0"/>
      <w:jc w:val="both"/>
    </w:pPr>
  </w:style>
  <w:style w:type="paragraph" w:customStyle="1" w:styleId="0FDFCE1E000849B987FFECC371ED523A">
    <w:name w:val="0FDFCE1E000849B987FFECC371ED523A"/>
    <w:rsid w:val="00C01A52"/>
    <w:pPr>
      <w:widowControl w:val="0"/>
      <w:wordWrap w:val="0"/>
      <w:autoSpaceDE w:val="0"/>
      <w:autoSpaceDN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12960106A3E4F47BFB96C9FCD053E8D" ma:contentTypeVersion="5" ma:contentTypeDescription="Create a new document." ma:contentTypeScope="" ma:versionID="2de3f926a3c0f17089feb522e9b09ab1">
  <xsd:schema xmlns:xsd="http://www.w3.org/2001/XMLSchema" xmlns:p="http://schemas.microsoft.com/office/2006/metadata/properties" xmlns:ns2="2ec1ac2a-4cb5-40a4-b122-7712fb276773" targetNamespace="http://schemas.microsoft.com/office/2006/metadata/properties" ma:root="true" ma:fieldsID="e1f24f6a315dc27bce075d22310a17a5" ns2:_="">
    <xsd:import namespace="2ec1ac2a-4cb5-40a4-b122-7712fb276773"/>
    <xsd:element name="properties">
      <xsd:complexType>
        <xsd:sequence>
          <xsd:element name="documentManagement">
            <xsd:complexType>
              <xsd:all>
                <xsd:element ref="ns2:Gat"/>
                <xsd:element ref="ns2:Status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2ec1ac2a-4cb5-40a4-b122-7712fb276773" elementFormDefault="qualified">
    <xsd:import namespace="http://schemas.microsoft.com/office/2006/documentManagement/types"/>
    <xsd:element name="Gat" ma:index="9" ma:displayName="Gate" ma:default="PI" ma:description="Select gate for which the deliverable is expected to be approved" ma:format="Dropdown" ma:internalName="Gat">
      <xsd:simpleType>
        <xsd:restriction base="dms:Choice">
          <xsd:enumeration value="---"/>
          <xsd:enumeration value="PI"/>
          <xsd:enumeration value="PP"/>
          <xsd:enumeration value="PC"/>
          <xsd:enumeration value="IC"/>
          <xsd:enumeration value="FCS"/>
          <xsd:enumeration value="Launch"/>
          <xsd:enumeration value="VP"/>
        </xsd:restriction>
      </xsd:simpleType>
    </xsd:element>
    <xsd:element name="Status" ma:index="10" ma:displayName="Status" ma:default="---" ma:format="Dropdown" ma:internalName="Status">
      <xsd:simpleType>
        <xsd:restriction base="dms:Choice">
          <xsd:enumeration value="---"/>
          <xsd:enumeration value="Draft"/>
          <xsd:enumeration value="Ready for Review"/>
          <xsd:enumeration value="Ready for Approval"/>
          <xsd:enumeration value="Approve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Gat xmlns="2ec1ac2a-4cb5-40a4-b122-7712fb276773">IC</Gat>
    <Status xmlns="2ec1ac2a-4cb5-40a4-b122-7712fb276773">Ready for Review</Status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13738C2-4739-401D-BFAC-3D8C20A1C92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ec1ac2a-4cb5-40a4-b122-7712fb276773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7D4FE01D-1055-48A2-B526-C8AAEA4E33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2EF12C5-4EE5-401D-AF32-34459B235CB4}">
  <ds:schemaRefs>
    <ds:schemaRef ds:uri="http://schemas.microsoft.com/office/2006/metadata/properties"/>
    <ds:schemaRef ds:uri="2ec1ac2a-4cb5-40a4-b122-7712fb276773"/>
  </ds:schemaRefs>
</ds:datastoreItem>
</file>

<file path=customXml/itemProps4.xml><?xml version="1.0" encoding="utf-8"?>
<ds:datastoreItem xmlns:ds="http://schemas.openxmlformats.org/officeDocument/2006/customXml" ds:itemID="{A7636DC9-EF03-4F4D-A543-8C32A3D959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4T01_Functional_Specification_Template.dotm</Template>
  <TotalTime>1645</TotalTime>
  <Pages>6</Pages>
  <Words>186</Words>
  <Characters>1061</Characters>
  <Application>Microsoft Office Word</Application>
  <DocSecurity>0</DocSecurity>
  <Lines>8</Lines>
  <Paragraphs>2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Functional Specification</vt:lpstr>
      <vt:lpstr>Functional Specification</vt:lpstr>
    </vt:vector>
  </TitlesOfParts>
  <Company>JDSU</Company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Functional Specification</dc:title>
  <dc:subject>Saunders Project</dc:subject>
  <dc:creator>Hans-Joerg Wolf;Jim Rayno</dc:creator>
  <cp:lastModifiedBy>Sang-Gu Kang</cp:lastModifiedBy>
  <cp:revision>4</cp:revision>
  <cp:lastPrinted>2016-05-11T05:52:00Z</cp:lastPrinted>
  <dcterms:created xsi:type="dcterms:W3CDTF">2020-06-04T01:08:00Z</dcterms:created>
  <dcterms:modified xsi:type="dcterms:W3CDTF">2020-06-05T04:27:00Z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0x010100912960106A3E4F47BFB96C9FCD053E8D</vt:lpwstr>
  </property>
  <property fmtid="{D5CDD505-2E9C-101B-9397-08002B2CF9AE}" pid="3" name="ProjectPhases">
    <vt:lpwstr>Planning</vt:lpwstr>
  </property>
  <property fmtid="{D5CDD505-2E9C-101B-9397-08002B2CF9AE}" pid="4" name="DocumentType">
    <vt:lpwstr>Template</vt:lpwstr>
  </property>
  <property fmtid="{D5CDD505-2E9C-101B-9397-08002B2CF9AE}" pid="5" name="DocumentTypeTemplates">
    <vt:lpwstr>Template</vt:lpwstr>
  </property>
  <property fmtid="{D5CDD505-2E9C-101B-9397-08002B2CF9AE}" pid="6" name="FunctionalAreas">
    <vt:lpwstr>R&amp;D</vt:lpwstr>
  </property>
  <property fmtid="{D5CDD505-2E9C-101B-9397-08002B2CF9AE}" pid="7" name="DLCPolicyLabelValue">
    <vt:lpwstr>This is a controlled Document. Printed copies are for 'Reference Only'. Verify version before using.     Version: {VersionLabel}</vt:lpwstr>
  </property>
  <property fmtid="{D5CDD505-2E9C-101B-9397-08002B2CF9AE}" pid="8" name="DocumentOwner">
    <vt:lpwstr>Hans-Joerg Wolf421</vt:lpwstr>
  </property>
  <property fmtid="{D5CDD505-2E9C-101B-9397-08002B2CF9AE}" pid="9" name="DLCPolicyLabelClientValue">
    <vt:lpwstr>This is a controlled Document. Printed copies are for 'Reference Only'. Verify version before using.     Version: {VersionLabel}</vt:lpwstr>
  </property>
</Properties>
</file>