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1D62B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1D62B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1D62B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1D62BF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  <w:bookmarkStart w:id="3" w:name="_GoBack"/>
      <w:bookmarkEnd w:id="3"/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4" w:name="_Toc19782299"/>
      <w:r>
        <w:rPr>
          <w:lang w:eastAsia="ko-KR"/>
        </w:rPr>
        <w:lastRenderedPageBreak/>
        <w:t>VirtualBox</w:t>
      </w:r>
      <w:bookmarkEnd w:id="4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5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5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1D62BF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1D62BF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6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6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7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7"/>
    </w:p>
    <w:p w14:paraId="7F40473B" w14:textId="62563BA0" w:rsidR="00AB26F2" w:rsidRPr="00B0509D" w:rsidRDefault="001D62BF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8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8"/>
    </w:p>
    <w:p w14:paraId="65376249" w14:textId="464D5917" w:rsidR="00644AA6" w:rsidRDefault="001D62BF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9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9"/>
    </w:p>
    <w:p w14:paraId="603DD339" w14:textId="6BFF54FA" w:rsidR="00644AA6" w:rsidRDefault="001D62BF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10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10"/>
    </w:p>
    <w:p w14:paraId="3817B820" w14:textId="571041FE" w:rsidR="00644AA6" w:rsidRDefault="001D62BF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1" w:name="_Toc19782306"/>
      <w:r>
        <w:rPr>
          <w:rFonts w:hint="eastAsia"/>
          <w:lang w:eastAsia="ko-KR"/>
        </w:rPr>
        <w:t>주의사항</w:t>
      </w:r>
      <w:bookmarkEnd w:id="11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2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2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3" w:name="_Toc19782308"/>
      <w:r>
        <w:rPr>
          <w:lang w:eastAsia="ko-KR"/>
        </w:rPr>
        <w:t>reference</w:t>
      </w:r>
      <w:bookmarkEnd w:id="13"/>
    </w:p>
    <w:p w14:paraId="532072BF" w14:textId="39A8F499" w:rsidR="001C3BA3" w:rsidRDefault="001D62BF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1D62BF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1D62BF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4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4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1D62BF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5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5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6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6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7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7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8" w:name="_Toc19782313"/>
      <w:r>
        <w:rPr>
          <w:lang w:eastAsia="ko-KR"/>
        </w:rPr>
        <w:t>Simple Compile example</w:t>
      </w:r>
      <w:bookmarkEnd w:id="18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9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9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20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20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1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1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2" w:name="_Toc19782317"/>
      <w:r>
        <w:rPr>
          <w:rFonts w:hint="eastAsia"/>
          <w:lang w:eastAsia="ko-KR"/>
        </w:rPr>
        <w:t>내보내기</w:t>
      </w:r>
      <w:bookmarkEnd w:id="22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3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3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4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4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5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5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6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6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7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7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8" w:name="_Toc19782323"/>
      <w:r>
        <w:rPr>
          <w:lang w:eastAsia="ko-KR"/>
        </w:rPr>
        <w:t>Window serial port setup check</w:t>
      </w:r>
      <w:bookmarkEnd w:id="28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9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9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30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30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1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1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2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2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3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3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4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4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5" w:name="_Toc19782330"/>
      <w:r>
        <w:rPr>
          <w:lang w:eastAsia="ko-KR"/>
        </w:rPr>
        <w:t>SSH Key Gen</w:t>
      </w:r>
      <w:bookmarkEnd w:id="35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6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6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7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7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8" w:name="_Toc19782333"/>
      <w:r>
        <w:rPr>
          <w:lang w:eastAsia="ko-KR"/>
        </w:rPr>
        <w:t>Overview</w:t>
      </w:r>
      <w:bookmarkEnd w:id="38"/>
    </w:p>
    <w:p w14:paraId="4B66B856" w14:textId="629C3932" w:rsidR="005F6F91" w:rsidRDefault="002B6E92" w:rsidP="002B6E92">
      <w:pPr>
        <w:pStyle w:val="3"/>
      </w:pPr>
      <w:bookmarkStart w:id="39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9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40" w:name="_Toc19782335"/>
      <w:r>
        <w:t xml:space="preserve">What can’t be done with </w:t>
      </w:r>
      <w:proofErr w:type="spellStart"/>
      <w:r>
        <w:t>CMake</w:t>
      </w:r>
      <w:bookmarkEnd w:id="40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1" w:name="_Affecting_workflow"/>
      <w:bookmarkEnd w:id="41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2" w:name="_Tutorials"/>
      <w:bookmarkEnd w:id="42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3" w:name="_Workflow"/>
      <w:bookmarkEnd w:id="43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1D62B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1D62B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r w:rsidR="004E39D8" w:rsidRPr="00744AB8">
          <w:rPr>
            <w:rStyle w:val="a6"/>
            <w:lang w:eastAsia="ko-KR"/>
          </w:rPr>
          <w:t xml:space="preserve">CMake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4" w:name="_Platforms"/>
      <w:bookmarkEnd w:id="44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5" w:name="_Generators"/>
      <w:bookmarkEnd w:id="45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6" w:name="_Compilers"/>
      <w:bookmarkEnd w:id="46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7" w:name="_CMake_Options"/>
      <w:bookmarkEnd w:id="47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8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8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9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9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1D62BF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1D62BF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50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50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1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1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2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2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3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3"/>
    </w:p>
    <w:p w14:paraId="720CC9A1" w14:textId="3B85B1EF" w:rsidR="00283BFF" w:rsidRDefault="001D62BF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54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54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5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5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6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6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7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7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lastRenderedPageBreak/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8" w:name="_Native_build_tool"/>
      <w:bookmarkStart w:id="59" w:name="_Toc19782352"/>
      <w:bookmarkEnd w:id="58"/>
      <w:r>
        <w:rPr>
          <w:lang w:eastAsia="ko-KR"/>
        </w:rPr>
        <w:t>Native build tool</w:t>
      </w:r>
      <w:bookmarkEnd w:id="59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844AFC" w14:textId="77777777" w:rsidR="001D62BF" w:rsidRDefault="001D62BF" w:rsidP="00A33843">
      <w:pPr>
        <w:spacing w:after="0" w:line="240" w:lineRule="auto"/>
      </w:pPr>
      <w:r>
        <w:separator/>
      </w:r>
    </w:p>
  </w:endnote>
  <w:endnote w:type="continuationSeparator" w:id="0">
    <w:p w14:paraId="1643D428" w14:textId="77777777" w:rsidR="001D62BF" w:rsidRDefault="001D62BF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4A313A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4A313A" w:rsidRPr="003F3259" w:rsidRDefault="004A313A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4A313A" w:rsidRPr="003F3259" w:rsidRDefault="004A313A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4A313A" w:rsidRPr="00AB710B" w:rsidRDefault="004A313A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4A313A" w:rsidRPr="003F3259" w:rsidRDefault="004A313A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4A313A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4A313A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4A313A" w:rsidRPr="003F3259" w:rsidRDefault="004A313A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4A313A" w:rsidRPr="000311E3" w:rsidRDefault="004A313A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4A313A" w14:paraId="7AFC072F" w14:textId="77777777" w:rsidTr="001A0EF6">
      <w:tc>
        <w:tcPr>
          <w:tcW w:w="9540" w:type="dxa"/>
          <w:gridSpan w:val="2"/>
        </w:tcPr>
        <w:p w14:paraId="7AFC072D" w14:textId="77777777" w:rsidR="004A313A" w:rsidRPr="001A0EF6" w:rsidRDefault="004A313A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4A313A" w:rsidRDefault="004A313A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4A313A" w14:paraId="7AFC0732" w14:textId="77777777" w:rsidTr="001A0EF6">
      <w:tc>
        <w:tcPr>
          <w:tcW w:w="5580" w:type="dxa"/>
        </w:tcPr>
        <w:p w14:paraId="7AFC0730" w14:textId="77777777" w:rsidR="004A313A" w:rsidRDefault="004A313A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4A313A" w:rsidRDefault="004A313A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9B1728"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1D62BF">
            <w:fldChar w:fldCharType="begin"/>
          </w:r>
          <w:r w:rsidR="001D62BF">
            <w:instrText xml:space="preserve"> NUMPAGES  \* Arabic  \* MERGEFORMAT </w:instrText>
          </w:r>
          <w:r w:rsidR="001D62BF">
            <w:fldChar w:fldCharType="separate"/>
          </w:r>
          <w:r w:rsidR="009B1728">
            <w:rPr>
              <w:noProof/>
            </w:rPr>
            <w:t>103</w:t>
          </w:r>
          <w:r w:rsidR="001D62BF">
            <w:rPr>
              <w:noProof/>
            </w:rPr>
            <w:fldChar w:fldCharType="end"/>
          </w:r>
        </w:p>
      </w:tc>
    </w:tr>
  </w:tbl>
  <w:p w14:paraId="7AFC0733" w14:textId="77777777" w:rsidR="004A313A" w:rsidRPr="004906B9" w:rsidRDefault="004A313A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69C720" w14:textId="77777777" w:rsidR="001D62BF" w:rsidRDefault="001D62BF" w:rsidP="00A33843">
      <w:pPr>
        <w:spacing w:after="0" w:line="240" w:lineRule="auto"/>
      </w:pPr>
      <w:r>
        <w:separator/>
      </w:r>
    </w:p>
  </w:footnote>
  <w:footnote w:type="continuationSeparator" w:id="0">
    <w:p w14:paraId="3F7F05A6" w14:textId="77777777" w:rsidR="001D62BF" w:rsidRDefault="001D62BF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4A313A" w:rsidRPr="00385CAB" w:rsidRDefault="004A313A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4A313A" w:rsidRDefault="004A313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6"/>
  </w:num>
  <w:num w:numId="3">
    <w:abstractNumId w:val="17"/>
  </w:num>
  <w:num w:numId="4">
    <w:abstractNumId w:val="23"/>
  </w:num>
  <w:num w:numId="5">
    <w:abstractNumId w:val="29"/>
  </w:num>
  <w:num w:numId="6">
    <w:abstractNumId w:val="24"/>
  </w:num>
  <w:num w:numId="7">
    <w:abstractNumId w:val="11"/>
  </w:num>
  <w:num w:numId="8">
    <w:abstractNumId w:val="6"/>
  </w:num>
  <w:num w:numId="9">
    <w:abstractNumId w:val="18"/>
  </w:num>
  <w:num w:numId="10">
    <w:abstractNumId w:val="21"/>
  </w:num>
  <w:num w:numId="11">
    <w:abstractNumId w:val="8"/>
  </w:num>
  <w:num w:numId="12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0"/>
  </w:num>
  <w:num w:numId="15">
    <w:abstractNumId w:val="14"/>
  </w:num>
  <w:num w:numId="16">
    <w:abstractNumId w:val="22"/>
  </w:num>
  <w:num w:numId="17">
    <w:abstractNumId w:val="20"/>
  </w:num>
  <w:num w:numId="18">
    <w:abstractNumId w:val="16"/>
  </w:num>
  <w:num w:numId="19">
    <w:abstractNumId w:val="12"/>
  </w:num>
  <w:num w:numId="20">
    <w:abstractNumId w:val="7"/>
  </w:num>
  <w:num w:numId="21">
    <w:abstractNumId w:val="30"/>
  </w:num>
  <w:num w:numId="22">
    <w:abstractNumId w:val="13"/>
  </w:num>
  <w:num w:numId="23">
    <w:abstractNumId w:val="1"/>
  </w:num>
  <w:num w:numId="24">
    <w:abstractNumId w:val="15"/>
  </w:num>
  <w:num w:numId="25">
    <w:abstractNumId w:val="2"/>
  </w:num>
  <w:num w:numId="26">
    <w:abstractNumId w:val="19"/>
  </w:num>
  <w:num w:numId="27">
    <w:abstractNumId w:val="27"/>
  </w:num>
  <w:num w:numId="28">
    <w:abstractNumId w:val="9"/>
  </w:num>
  <w:num w:numId="29">
    <w:abstractNumId w:val="4"/>
  </w:num>
  <w:num w:numId="30">
    <w:abstractNumId w:val="28"/>
  </w:num>
  <w:num w:numId="31">
    <w:abstractNumId w:val="25"/>
  </w:num>
  <w:num w:numId="32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hyperlink" Target="https://cmake.org/cmake/help/latest/variable/CMAKE_SOURCE_DIR.html" TargetMode="External"/><Relationship Id="rId175" Type="http://schemas.openxmlformats.org/officeDocument/2006/relationships/header" Target="header1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71" Type="http://schemas.openxmlformats.org/officeDocument/2006/relationships/image" Target="media/image140.png"/><Relationship Id="rId176" Type="http://schemas.openxmlformats.org/officeDocument/2006/relationships/footer" Target="footer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08" Type="http://schemas.openxmlformats.org/officeDocument/2006/relationships/hyperlink" Target="https://cmake.org/cmake/help/latest/command/cmake_minimum_required.html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hyperlink" Target="https://codeday.me/ko/qa/20190307/19538.html" TargetMode="External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177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2BDCC73C-CDC1-40D6-9ED4-5C3BFA2A3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1288</TotalTime>
  <Pages>103</Pages>
  <Words>5009</Words>
  <Characters>28555</Characters>
  <Application>Microsoft Office Word</Application>
  <DocSecurity>0</DocSecurity>
  <Lines>237</Lines>
  <Paragraphs>66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강 상구</cp:lastModifiedBy>
  <cp:revision>155</cp:revision>
  <cp:lastPrinted>2016-05-11T05:52:00Z</cp:lastPrinted>
  <dcterms:created xsi:type="dcterms:W3CDTF">2019-09-24T01:12:00Z</dcterms:created>
  <dcterms:modified xsi:type="dcterms:W3CDTF">2020-02-05T10:05:00Z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