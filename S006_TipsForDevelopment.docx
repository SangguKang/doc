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VirtualBox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D10AC6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D10AC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D10AC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D10AC6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r>
        <w:rPr>
          <w:lang w:eastAsia="ko-KR"/>
        </w:rPr>
        <w:lastRenderedPageBreak/>
        <w:t>VirtualBox</w:t>
      </w:r>
      <w:bookmarkEnd w:id="3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r>
        <w:rPr>
          <w:rFonts w:hint="eastAsia"/>
          <w:lang w:eastAsia="ko-KR"/>
        </w:rPr>
        <w:t>V</w:t>
      </w:r>
      <w:r>
        <w:rPr>
          <w:lang w:eastAsia="ko-KR"/>
        </w:rPr>
        <w:t>irtualBox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D10AC6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D10AC6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D10AC6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D10AC6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D10AC6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D10AC6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D10AC6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D10AC6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D10AC6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D10AC6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r>
        <w:rPr>
          <w:rFonts w:hint="eastAsia"/>
          <w:lang w:eastAsia="ko-KR"/>
        </w:rPr>
        <w:t>권한변경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proofErr w:type="gramEnd"/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헤더파일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t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qt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passwd: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proofErr w:type="gramStart"/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단방향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VirtualBox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가상머신들과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r>
        <w:rPr>
          <w:rFonts w:hint="eastAsia"/>
          <w:lang w:eastAsia="ko-KR"/>
        </w:rPr>
        <w:t>V</w:t>
      </w:r>
      <w:r>
        <w:rPr>
          <w:lang w:eastAsia="ko-KR"/>
        </w:rPr>
        <w:t>irtualBox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직렬포트를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>sing minicom</w:t>
      </w:r>
      <w:bookmarkEnd w:id="29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스크린샷이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minicom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minicom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r>
        <w:rPr>
          <w:lang w:eastAsia="ko-KR"/>
        </w:rPr>
        <w:t>minicom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</w:t>
      </w:r>
      <w:proofErr w:type="gramStart"/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git</w:t>
      </w:r>
    </w:p>
    <w:p w14:paraId="790A4D76" w14:textId="79C9DC94" w:rsidR="0010142F" w:rsidRDefault="0010142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r>
        <w:rPr>
          <w:rFonts w:hint="eastAsia"/>
          <w:lang w:eastAsia="ko-KR"/>
        </w:rPr>
        <w:t>G</w:t>
      </w:r>
      <w:r>
        <w:rPr>
          <w:lang w:eastAsia="ko-KR"/>
        </w:rPr>
        <w:t>it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>-. Git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cross-flatform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r w:rsidR="003268A8">
        <w:rPr>
          <w:rFonts w:hint="eastAsia"/>
          <w:lang w:eastAsia="ko-KR"/>
        </w:rPr>
        <w:t>구성으로부터</w:t>
      </w:r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작성해야하는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제품군이다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config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</w:t>
      </w:r>
      <w:proofErr w:type="gramStart"/>
      <w:r w:rsidR="00D04EB0" w:rsidRPr="00D04EB0">
        <w:rPr>
          <w:lang w:eastAsia="ko-KR"/>
        </w:rPr>
        <w:t>actually version.h.in</w:t>
      </w:r>
      <w:proofErr w:type="gramEnd"/>
      <w:r w:rsidR="00D04EB0" w:rsidRPr="00D04EB0">
        <w:rPr>
          <w:lang w:eastAsia="ko-KR"/>
        </w:rPr>
        <w:t>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r>
        <w:rPr>
          <w:rFonts w:hint="eastAsia"/>
          <w:lang w:eastAsia="ko-KR"/>
        </w:rPr>
        <w:t>생성기로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Unrelocatable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생성기를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실행파일과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</w:t>
        </w:r>
        <w:proofErr w:type="spellStart"/>
        <w:r w:rsidR="006D77AF" w:rsidRPr="00E60051">
          <w:rPr>
            <w:rStyle w:val="a6"/>
            <w:lang w:eastAsia="ko-KR"/>
          </w:rPr>
          <w:t>B</w:t>
        </w:r>
      </w:hyperlink>
      <w:r w:rsidR="006D77AF">
        <w:rPr>
          <w:lang w:eastAsia="ko-KR"/>
        </w:rPr>
        <w:t>_Builds</w:t>
      </w:r>
      <w:proofErr w:type="spellEnd"/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생성기에</w:t>
      </w:r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foo.cpp.o</w:t>
      </w:r>
      <w:proofErr w:type="spellEnd"/>
      <w:proofErr w:type="gram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플로우가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저장해야한다는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수정해보기</w:t>
      </w:r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rFonts w:hint="eastAsia"/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엔티티가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744AB8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proofErr w:type="spellStart"/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  <w:proofErr w:type="spellEnd"/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744AB8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proofErr w:type="spellStart"/>
        <w:r w:rsidR="004E39D8" w:rsidRPr="00744AB8">
          <w:rPr>
            <w:rStyle w:val="a6"/>
            <w:lang w:eastAsia="ko-KR"/>
          </w:rPr>
          <w:t>CMake</w:t>
        </w:r>
        <w:proofErr w:type="spellEnd"/>
        <w:r w:rsidR="004E39D8" w:rsidRPr="00744AB8">
          <w:rPr>
            <w:rStyle w:val="a6"/>
            <w:lang w:eastAsia="ko-KR"/>
          </w:rPr>
          <w:t xml:space="preserve">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결정이다</w:t>
      </w:r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무해해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툴체인이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rFonts w:hint="eastAsia"/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 xml:space="preserve">: message(“This is </w:t>
      </w:r>
      <w:proofErr w:type="gramStart"/>
      <w:r>
        <w:rPr>
          <w:lang w:eastAsia="ko-KR"/>
        </w:rPr>
        <w:t>A:$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set(… CACHE …)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rFonts w:hint="eastAsia"/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set(… CACHE …)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rFonts w:hint="eastAsia"/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rFonts w:hint="eastAsia"/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rFonts w:hint="eastAsia"/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 xml:space="preserve">$ENV{…}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 xml:space="preserve">Set(ENV{…})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77777777" w:rsidR="00DF428A" w:rsidRDefault="00DF428A" w:rsidP="005F6F91">
      <w:pPr>
        <w:rPr>
          <w:lang w:eastAsia="ko-KR"/>
        </w:rPr>
      </w:pPr>
      <w:bookmarkStart w:id="43" w:name="_GoBack"/>
      <w:bookmarkEnd w:id="43"/>
    </w:p>
    <w:p w14:paraId="152DFA09" w14:textId="1FDDDEBF" w:rsidR="00527ADB" w:rsidRDefault="00527ADB" w:rsidP="005F6F91">
      <w:pPr>
        <w:rPr>
          <w:lang w:eastAsia="ko-KR"/>
        </w:rPr>
      </w:pPr>
    </w:p>
    <w:p w14:paraId="1DB71710" w14:textId="13FC73D7" w:rsidR="00527ADB" w:rsidRDefault="00527ADB" w:rsidP="005F6F91">
      <w:pPr>
        <w:rPr>
          <w:lang w:eastAsia="ko-KR"/>
        </w:rPr>
      </w:pPr>
    </w:p>
    <w:p w14:paraId="56F4CD54" w14:textId="087601A3" w:rsidR="00527ADB" w:rsidRDefault="00527ADB" w:rsidP="005F6F91">
      <w:pPr>
        <w:rPr>
          <w:lang w:eastAsia="ko-KR"/>
        </w:rPr>
      </w:pPr>
    </w:p>
    <w:p w14:paraId="32296FD4" w14:textId="7AB3F8E5" w:rsidR="00527ADB" w:rsidRDefault="00527ADB" w:rsidP="005F6F91">
      <w:pPr>
        <w:rPr>
          <w:lang w:eastAsia="ko-KR"/>
        </w:rPr>
      </w:pPr>
    </w:p>
    <w:p w14:paraId="65606412" w14:textId="3DEC028C" w:rsidR="00527ADB" w:rsidRDefault="00527ADB" w:rsidP="005F6F91">
      <w:pPr>
        <w:rPr>
          <w:lang w:eastAsia="ko-KR"/>
        </w:rPr>
      </w:pPr>
    </w:p>
    <w:p w14:paraId="222A7FF1" w14:textId="537AF42D" w:rsidR="00527ADB" w:rsidRDefault="00527ADB" w:rsidP="005F6F91">
      <w:pPr>
        <w:rPr>
          <w:lang w:eastAsia="ko-KR"/>
        </w:rPr>
      </w:pPr>
    </w:p>
    <w:p w14:paraId="2EF641F5" w14:textId="384D2527" w:rsidR="00527ADB" w:rsidRDefault="00527ADB" w:rsidP="005F6F91">
      <w:pPr>
        <w:rPr>
          <w:lang w:eastAsia="ko-KR"/>
        </w:rPr>
      </w:pPr>
    </w:p>
    <w:p w14:paraId="02971825" w14:textId="79860826" w:rsidR="00527ADB" w:rsidRDefault="00527ADB" w:rsidP="005F6F91">
      <w:pPr>
        <w:rPr>
          <w:lang w:eastAsia="ko-KR"/>
        </w:rPr>
      </w:pPr>
    </w:p>
    <w:p w14:paraId="25F3894D" w14:textId="0AE72452" w:rsidR="00527ADB" w:rsidRDefault="00527ADB" w:rsidP="005F6F91">
      <w:pPr>
        <w:rPr>
          <w:lang w:eastAsia="ko-KR"/>
        </w:rPr>
      </w:pPr>
    </w:p>
    <w:p w14:paraId="60690CFE" w14:textId="77777777" w:rsidR="00527ADB" w:rsidRDefault="00527ADB" w:rsidP="005F6F91">
      <w:pPr>
        <w:rPr>
          <w:lang w:eastAsia="ko-KR"/>
        </w:rPr>
      </w:pPr>
    </w:p>
    <w:p w14:paraId="36B74B41" w14:textId="77777777" w:rsidR="00910D4C" w:rsidRDefault="00910D4C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4" w:name="_Platforms"/>
      <w:bookmarkEnd w:id="44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5" w:name="_Generators"/>
      <w:bookmarkEnd w:id="45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6" w:name="_Compilers"/>
      <w:bookmarkEnd w:id="46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7" w:name="_CMake_Options"/>
      <w:bookmarkEnd w:id="47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17" w:anchor="manual:cmake-generators(7)" w:history="1">
        <w:proofErr w:type="spellStart"/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</w:t>
        </w:r>
        <w:proofErr w:type="spellEnd"/>
        <w:r w:rsidRPr="00515F84">
          <w:rPr>
            <w:rStyle w:val="a6"/>
            <w:lang w:eastAsia="ko-KR"/>
          </w:rPr>
          <w:t>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r w:rsidR="003078CD">
        <w:rPr>
          <w:lang w:eastAsia="ko-KR"/>
        </w:rPr>
        <w:t>./CMakeLists.txt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proofErr w:type="gramStart"/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</w:t>
      </w:r>
      <w:proofErr w:type="gramEnd"/>
      <w:r w:rsidR="003078CD">
        <w:rPr>
          <w:lang w:eastAsia="ko-KR"/>
        </w:rPr>
        <w:t>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1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lastRenderedPageBreak/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2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5AC9E6AB" w:rsidR="009006FF" w:rsidRDefault="009006FF" w:rsidP="007C6465">
      <w:pPr>
        <w:rPr>
          <w:lang w:eastAsia="ko-KR"/>
        </w:rPr>
      </w:pPr>
    </w:p>
    <w:p w14:paraId="0EA31C0B" w14:textId="093A89C0" w:rsidR="009006FF" w:rsidRDefault="009006FF" w:rsidP="007C6465">
      <w:pPr>
        <w:rPr>
          <w:lang w:eastAsia="ko-KR"/>
        </w:rPr>
      </w:pPr>
    </w:p>
    <w:p w14:paraId="25C33F6D" w14:textId="522DC5FA" w:rsidR="009006FF" w:rsidRDefault="009006FF" w:rsidP="007C6465">
      <w:pPr>
        <w:rPr>
          <w:lang w:eastAsia="ko-KR"/>
        </w:rPr>
      </w:pPr>
    </w:p>
    <w:p w14:paraId="4110E7F4" w14:textId="77777777" w:rsidR="009006FF" w:rsidRDefault="009006FF" w:rsidP="007C6465">
      <w:pPr>
        <w:rPr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8" w:name="_Toc19782336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8"/>
    </w:p>
    <w:p w14:paraId="3BFD55AD" w14:textId="129A059F" w:rsidR="005E3026" w:rsidRDefault="005E3026" w:rsidP="005E3026">
      <w:pPr>
        <w:pStyle w:val="2"/>
        <w:rPr>
          <w:lang w:eastAsia="ko-KR"/>
        </w:rPr>
      </w:pPr>
      <w:bookmarkStart w:id="49" w:name="_Toc19782337"/>
      <w:r>
        <w:rPr>
          <w:rFonts w:hint="eastAsia"/>
          <w:lang w:eastAsia="ko-KR"/>
        </w:rPr>
        <w:t>L</w:t>
      </w:r>
      <w:r>
        <w:rPr>
          <w:lang w:eastAsia="ko-KR"/>
        </w:rPr>
        <w:t>KII using library</w:t>
      </w:r>
      <w:bookmarkEnd w:id="49"/>
    </w:p>
    <w:p w14:paraId="39D655B1" w14:textId="4B3E8B34" w:rsidR="005E3026" w:rsidRDefault="008C6789" w:rsidP="008C6789">
      <w:pPr>
        <w:pStyle w:val="3"/>
        <w:rPr>
          <w:lang w:eastAsia="ko-KR"/>
        </w:rPr>
      </w:pPr>
      <w:bookmarkStart w:id="50" w:name="_Toc19782338"/>
      <w:r>
        <w:rPr>
          <w:rFonts w:hint="eastAsia"/>
          <w:lang w:eastAsia="ko-KR"/>
        </w:rPr>
        <w:t>L</w:t>
      </w:r>
      <w:r>
        <w:rPr>
          <w:lang w:eastAsia="ko-KR"/>
        </w:rPr>
        <w:t>K2.pro</w:t>
      </w:r>
      <w:bookmarkEnd w:id="50"/>
    </w:p>
    <w:p w14:paraId="5F6DCD7C" w14:textId="2334D706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B54D6" wp14:editId="3BAAD186">
            <wp:extent cx="5939790" cy="160655"/>
            <wp:effectExtent l="0" t="0" r="381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128" w14:textId="3C4E3F4D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DD7434" wp14:editId="0443E8FF">
            <wp:extent cx="5939790" cy="358140"/>
            <wp:effectExtent l="0" t="0" r="381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3D93" w14:textId="387DE6A0" w:rsidR="005E3026" w:rsidRDefault="00B20BE1" w:rsidP="00B20BE1">
      <w:pPr>
        <w:pStyle w:val="3"/>
        <w:rPr>
          <w:lang w:eastAsia="ko-KR"/>
        </w:rPr>
      </w:pPr>
      <w:bookmarkStart w:id="51" w:name="_Toc19782339"/>
      <w:r>
        <w:rPr>
          <w:lang w:eastAsia="ko-KR"/>
        </w:rPr>
        <w:t>LKII Source driver</w:t>
      </w:r>
      <w:bookmarkEnd w:id="51"/>
    </w:p>
    <w:p w14:paraId="5D10B7E1" w14:textId="2CBF8103" w:rsidR="005E3026" w:rsidRDefault="00B20BE1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D4C867" wp14:editId="59299ED7">
            <wp:extent cx="5939790" cy="870585"/>
            <wp:effectExtent l="0" t="0" r="3810" b="571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D8ED" w14:textId="7E976626" w:rsidR="005E3026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EDF99C" wp14:editId="4C6CA233">
            <wp:extent cx="5939790" cy="1221740"/>
            <wp:effectExtent l="0" t="0" r="381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70A7" w14:textId="754B160A" w:rsidR="00B20BE1" w:rsidRDefault="00A73990" w:rsidP="005E3026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DC4D432" wp14:editId="265DBDE7">
            <wp:extent cx="5939790" cy="885190"/>
            <wp:effectExtent l="0" t="0" r="381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52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52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>qt</w:t>
      </w:r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D10AC6" w:rsidP="007C6465">
      <w:pPr>
        <w:rPr>
          <w:lang w:eastAsia="ko-KR"/>
        </w:rPr>
      </w:pPr>
      <w:hyperlink r:id="rId12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D10AC6" w:rsidP="007C6465">
      <w:pPr>
        <w:rPr>
          <w:lang w:eastAsia="ko-KR"/>
        </w:rPr>
      </w:pPr>
      <w:hyperlink r:id="rId12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3F6401BB" w14:textId="7592DFB6" w:rsidR="0030594E" w:rsidRDefault="0030594E" w:rsidP="0030594E">
      <w:pPr>
        <w:pStyle w:val="3"/>
        <w:rPr>
          <w:lang w:eastAsia="ko-KR"/>
        </w:rPr>
      </w:pPr>
      <w:bookmarkStart w:id="53" w:name="_Toc19782341"/>
      <w:r>
        <w:rPr>
          <w:lang w:eastAsia="ko-KR"/>
        </w:rPr>
        <w:lastRenderedPageBreak/>
        <w:t>Directory and source</w:t>
      </w:r>
      <w:bookmarkEnd w:id="53"/>
    </w:p>
    <w:p w14:paraId="64A6FADB" w14:textId="786E2529" w:rsidR="0030594E" w:rsidRDefault="0030594E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A5CC74" wp14:editId="34068020">
            <wp:extent cx="5939790" cy="4893945"/>
            <wp:effectExtent l="0" t="0" r="3810" b="190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371B" w14:textId="6372834C" w:rsidR="000167CE" w:rsidRDefault="00840DE2" w:rsidP="00840DE2">
      <w:pPr>
        <w:pStyle w:val="3"/>
        <w:rPr>
          <w:lang w:eastAsia="ko-KR"/>
        </w:rPr>
      </w:pPr>
      <w:bookmarkStart w:id="54" w:name="_Toc19782342"/>
      <w:r>
        <w:rPr>
          <w:lang w:eastAsia="ko-KR"/>
        </w:rPr>
        <w:lastRenderedPageBreak/>
        <w:t>Terminal.pro</w:t>
      </w:r>
      <w:bookmarkEnd w:id="54"/>
    </w:p>
    <w:p w14:paraId="6BE1269C" w14:textId="2B513532" w:rsidR="000167CE" w:rsidRDefault="00840DE2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78093" wp14:editId="76DD8556">
            <wp:extent cx="5939790" cy="2655570"/>
            <wp:effectExtent l="0" t="0" r="381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15B" w14:textId="7AA82E73" w:rsidR="005E1AC4" w:rsidRDefault="005E1AC4" w:rsidP="007C6465">
      <w:pPr>
        <w:rPr>
          <w:lang w:eastAsia="ko-KR"/>
        </w:rPr>
      </w:pPr>
    </w:p>
    <w:p w14:paraId="210AE4B8" w14:textId="0E1F3190" w:rsidR="00C57F4F" w:rsidRDefault="00C57F4F" w:rsidP="00C57F4F">
      <w:pPr>
        <w:pStyle w:val="3"/>
        <w:rPr>
          <w:lang w:eastAsia="ko-KR"/>
        </w:rPr>
      </w:pPr>
      <w:bookmarkStart w:id="55" w:name="_Toc19782343"/>
      <w:r>
        <w:rPr>
          <w:rFonts w:hint="eastAsia"/>
          <w:lang w:eastAsia="ko-KR"/>
        </w:rPr>
        <w:t>I</w:t>
      </w:r>
      <w:r>
        <w:rPr>
          <w:lang w:eastAsia="ko-KR"/>
        </w:rPr>
        <w:t>nclude terminal program</w:t>
      </w:r>
      <w:bookmarkEnd w:id="55"/>
    </w:p>
    <w:p w14:paraId="7E8BE962" w14:textId="6D920DD5" w:rsidR="005E1AC4" w:rsidRDefault="00C57F4F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29A808" wp14:editId="292BB767">
                <wp:simplePos x="0" y="0"/>
                <wp:positionH relativeFrom="column">
                  <wp:posOffset>534010</wp:posOffset>
                </wp:positionH>
                <wp:positionV relativeFrom="paragraph">
                  <wp:posOffset>3453943</wp:posOffset>
                </wp:positionV>
                <wp:extent cx="1997049" cy="160934"/>
                <wp:effectExtent l="0" t="0" r="22860" b="107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49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EB9D2" id="직사각형 135" o:spid="_x0000_s1026" style="position:absolute;left:0;text-align:left;margin-left:42.05pt;margin-top:271.95pt;width:157.25pt;height:1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CD9E4F0" wp14:editId="799858FD">
            <wp:extent cx="5939790" cy="36652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8596" w14:textId="3AF6132A" w:rsidR="00C57F4F" w:rsidRDefault="00C00D0D" w:rsidP="007C6465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4A0967" wp14:editId="63F97FF0">
                <wp:simplePos x="0" y="0"/>
                <wp:positionH relativeFrom="column">
                  <wp:posOffset>541324</wp:posOffset>
                </wp:positionH>
                <wp:positionV relativeFrom="paragraph">
                  <wp:posOffset>1102208</wp:posOffset>
                </wp:positionV>
                <wp:extent cx="2348179" cy="197510"/>
                <wp:effectExtent l="0" t="0" r="14605" b="1206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CCD3A" id="직사각형 137" o:spid="_x0000_s1026" style="position:absolute;left:0;text-align:left;margin-left:42.6pt;margin-top:86.8pt;width:184.9pt;height:1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8242359" wp14:editId="54AB3FD4">
            <wp:extent cx="5647055" cy="1755775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AE82" w14:textId="0818FC93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9E4A06" wp14:editId="0FF458CE">
                <wp:simplePos x="0" y="0"/>
                <wp:positionH relativeFrom="column">
                  <wp:posOffset>541325</wp:posOffset>
                </wp:positionH>
                <wp:positionV relativeFrom="paragraph">
                  <wp:posOffset>642468</wp:posOffset>
                </wp:positionV>
                <wp:extent cx="2348179" cy="197510"/>
                <wp:effectExtent l="0" t="0" r="14605" b="1206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C0B74" id="직사각형 139" o:spid="_x0000_s1026" style="position:absolute;left:0;text-align:left;margin-left:42.6pt;margin-top:50.6pt;width:184.9pt;height:15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D399709" wp14:editId="3FA6A572">
            <wp:extent cx="5888990" cy="1880235"/>
            <wp:effectExtent l="0" t="0" r="0" b="571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571A" w14:textId="03E0D97B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2AE16C" wp14:editId="6403F4FC">
                <wp:simplePos x="0" y="0"/>
                <wp:positionH relativeFrom="margin">
                  <wp:align>left</wp:align>
                </wp:positionH>
                <wp:positionV relativeFrom="paragraph">
                  <wp:posOffset>1698396</wp:posOffset>
                </wp:positionV>
                <wp:extent cx="2348179" cy="197510"/>
                <wp:effectExtent l="0" t="0" r="14605" b="12065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DFDE" id="직사각형 142" o:spid="_x0000_s1026" style="position:absolute;left:0;text-align:left;margin-left:0;margin-top:133.75pt;width:184.9pt;height:15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6C4D52" wp14:editId="071A020A">
                <wp:simplePos x="0" y="0"/>
                <wp:positionH relativeFrom="column">
                  <wp:posOffset>548640</wp:posOffset>
                </wp:positionH>
                <wp:positionV relativeFrom="paragraph">
                  <wp:posOffset>15926</wp:posOffset>
                </wp:positionV>
                <wp:extent cx="3540557" cy="775411"/>
                <wp:effectExtent l="0" t="0" r="22225" b="24765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557" cy="77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E7C89" id="직사각형 141" o:spid="_x0000_s1026" style="position:absolute;left:0;text-align:left;margin-left:43.2pt;margin-top:1.25pt;width:278.8pt;height:6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B7C37BE" wp14:editId="0FAAE3CE">
            <wp:extent cx="5756910" cy="2084705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81A4" w14:textId="624F438C" w:rsidR="00C57F4F" w:rsidRDefault="00C57F4F" w:rsidP="007C6465">
      <w:pPr>
        <w:rPr>
          <w:lang w:eastAsia="ko-KR"/>
        </w:rPr>
      </w:pPr>
    </w:p>
    <w:p w14:paraId="15DF34FE" w14:textId="2F00B3AA" w:rsidR="00283BFF" w:rsidRDefault="00283BFF" w:rsidP="007C6465">
      <w:pPr>
        <w:rPr>
          <w:lang w:eastAsia="ko-KR"/>
        </w:rPr>
      </w:pPr>
    </w:p>
    <w:p w14:paraId="48F94DDC" w14:textId="1F2CC73E" w:rsidR="00283BFF" w:rsidRDefault="00283BFF" w:rsidP="007C6465">
      <w:pPr>
        <w:rPr>
          <w:lang w:eastAsia="ko-KR"/>
        </w:rPr>
      </w:pPr>
    </w:p>
    <w:p w14:paraId="13E45298" w14:textId="3941461E" w:rsidR="00283BFF" w:rsidRDefault="00283BFF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56" w:name="_Toc19782344"/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odeBlocks</w:t>
      </w:r>
      <w:bookmarkEnd w:id="56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7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7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8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8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9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9"/>
    </w:p>
    <w:p w14:paraId="720CC9A1" w14:textId="3B85B1EF" w:rsidR="00283BFF" w:rsidRDefault="00D10AC6" w:rsidP="007C6465">
      <w:pPr>
        <w:rPr>
          <w:lang w:eastAsia="ko-KR"/>
        </w:rPr>
      </w:pPr>
      <w:hyperlink r:id="rId12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60" w:name="_Toc19782348"/>
      <w:r>
        <w:rPr>
          <w:rFonts w:hint="eastAsia"/>
          <w:lang w:eastAsia="ko-KR"/>
        </w:rPr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60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61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61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62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62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proofErr w:type="gramStart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&gt;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확장자는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63" w:name="_Toc19782351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lossary</w:t>
      </w:r>
      <w:bookmarkEnd w:id="6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64" w:name="_Native_build_tool"/>
      <w:bookmarkStart w:id="65" w:name="_Toc19782352"/>
      <w:bookmarkEnd w:id="64"/>
      <w:r>
        <w:rPr>
          <w:lang w:eastAsia="ko-KR"/>
        </w:rPr>
        <w:t>Native build tool</w:t>
      </w:r>
      <w:bookmarkEnd w:id="6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35"/>
      <w:footerReference w:type="default" r:id="rId1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115AB" w14:textId="77777777" w:rsidR="00770C9D" w:rsidRDefault="00770C9D" w:rsidP="00A33843">
      <w:pPr>
        <w:spacing w:after="0" w:line="240" w:lineRule="auto"/>
      </w:pPr>
      <w:r>
        <w:separator/>
      </w:r>
    </w:p>
  </w:endnote>
  <w:endnote w:type="continuationSeparator" w:id="0">
    <w:p w14:paraId="0BD25D2A" w14:textId="77777777" w:rsidR="00770C9D" w:rsidRDefault="00770C9D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D10AC6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D10AC6" w:rsidRPr="003F3259" w:rsidRDefault="00D10AC6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D10AC6" w:rsidRPr="003F3259" w:rsidRDefault="00D10AC6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D10AC6" w:rsidRPr="00AB710B" w:rsidRDefault="00D10AC6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D10AC6" w:rsidRPr="003F3259" w:rsidRDefault="00D10AC6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D10AC6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D10AC6" w:rsidRPr="003F3259" w:rsidRDefault="00D10AC6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D10AC6" w:rsidRPr="003F3259" w:rsidRDefault="00D10A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D10AC6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D10AC6" w:rsidRPr="003F3259" w:rsidRDefault="00D10AC6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D10AC6" w:rsidRPr="000311E3" w:rsidRDefault="00D10AC6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D10AC6" w14:paraId="7AFC072F" w14:textId="77777777" w:rsidTr="001A0EF6">
      <w:tc>
        <w:tcPr>
          <w:tcW w:w="9540" w:type="dxa"/>
          <w:gridSpan w:val="2"/>
        </w:tcPr>
        <w:p w14:paraId="7AFC072D" w14:textId="77777777" w:rsidR="00D10AC6" w:rsidRPr="001A0EF6" w:rsidRDefault="00D10A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D10AC6" w:rsidRDefault="00D10AC6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D10AC6" w14:paraId="7AFC0732" w14:textId="77777777" w:rsidTr="001A0EF6">
      <w:tc>
        <w:tcPr>
          <w:tcW w:w="5580" w:type="dxa"/>
        </w:tcPr>
        <w:p w14:paraId="7AFC0730" w14:textId="77777777" w:rsidR="00D10AC6" w:rsidRDefault="00D10AC6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5332018E" w:rsidR="00D10AC6" w:rsidRDefault="00D10AC6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66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75</w:t>
            </w:r>
          </w:fldSimple>
        </w:p>
      </w:tc>
    </w:tr>
  </w:tbl>
  <w:p w14:paraId="7AFC0733" w14:textId="77777777" w:rsidR="00D10AC6" w:rsidRPr="004906B9" w:rsidRDefault="00D10AC6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DB7211" w14:textId="77777777" w:rsidR="00770C9D" w:rsidRDefault="00770C9D" w:rsidP="00A33843">
      <w:pPr>
        <w:spacing w:after="0" w:line="240" w:lineRule="auto"/>
      </w:pPr>
      <w:r>
        <w:separator/>
      </w:r>
    </w:p>
  </w:footnote>
  <w:footnote w:type="continuationSeparator" w:id="0">
    <w:p w14:paraId="23B70665" w14:textId="77777777" w:rsidR="00770C9D" w:rsidRDefault="00770C9D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3FE25472" w:rsidR="00D10AC6" w:rsidRPr="00385CAB" w:rsidRDefault="00D10AC6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D10AC6" w:rsidRDefault="00D10AC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8"/>
  </w:num>
  <w:num w:numId="3">
    <w:abstractNumId w:val="11"/>
  </w:num>
  <w:num w:numId="4">
    <w:abstractNumId w:val="16"/>
  </w:num>
  <w:num w:numId="5">
    <w:abstractNumId w:val="19"/>
  </w:num>
  <w:num w:numId="6">
    <w:abstractNumId w:val="17"/>
  </w:num>
  <w:num w:numId="7">
    <w:abstractNumId w:val="6"/>
  </w:num>
  <w:num w:numId="8">
    <w:abstractNumId w:val="2"/>
  </w:num>
  <w:num w:numId="9">
    <w:abstractNumId w:val="12"/>
  </w:num>
  <w:num w:numId="10">
    <w:abstractNumId w:val="14"/>
  </w:num>
  <w:num w:numId="11">
    <w:abstractNumId w:val="4"/>
  </w:num>
  <w:num w:numId="12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0"/>
  </w:num>
  <w:num w:numId="15">
    <w:abstractNumId w:val="9"/>
  </w:num>
  <w:num w:numId="16">
    <w:abstractNumId w:val="15"/>
  </w:num>
  <w:num w:numId="17">
    <w:abstractNumId w:val="13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4D28"/>
    <w:rsid w:val="00075070"/>
    <w:rsid w:val="00076E75"/>
    <w:rsid w:val="00077EF5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637"/>
    <w:rsid w:val="002F7C48"/>
    <w:rsid w:val="00301EDD"/>
    <w:rsid w:val="00301F0F"/>
    <w:rsid w:val="00303138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4FB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55CF"/>
    <w:rsid w:val="0047731D"/>
    <w:rsid w:val="00477731"/>
    <w:rsid w:val="00477FE6"/>
    <w:rsid w:val="00480CE9"/>
    <w:rsid w:val="0048110A"/>
    <w:rsid w:val="00481D6A"/>
    <w:rsid w:val="00482422"/>
    <w:rsid w:val="00483020"/>
    <w:rsid w:val="004834FA"/>
    <w:rsid w:val="00484DA4"/>
    <w:rsid w:val="00485373"/>
    <w:rsid w:val="00485672"/>
    <w:rsid w:val="004865D1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6F91"/>
    <w:rsid w:val="005F7319"/>
    <w:rsid w:val="005F7666"/>
    <w:rsid w:val="005F77FE"/>
    <w:rsid w:val="005F7969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4DC9"/>
    <w:rsid w:val="00734E4C"/>
    <w:rsid w:val="00740343"/>
    <w:rsid w:val="00740E9D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625"/>
    <w:rsid w:val="00765748"/>
    <w:rsid w:val="007709C0"/>
    <w:rsid w:val="00770C9D"/>
    <w:rsid w:val="007713EE"/>
    <w:rsid w:val="007714FD"/>
    <w:rsid w:val="00771D30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39C"/>
    <w:rsid w:val="00855EDF"/>
    <w:rsid w:val="00855EF7"/>
    <w:rsid w:val="00856A8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D5C"/>
    <w:rsid w:val="00C33093"/>
    <w:rsid w:val="00C33A13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4F66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D1877"/>
    <w:rsid w:val="00DD1F0B"/>
    <w:rsid w:val="00DD1F2F"/>
    <w:rsid w:val="00DD22B8"/>
    <w:rsid w:val="00DD27F0"/>
    <w:rsid w:val="00DD4252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3358"/>
    <w:rsid w:val="00EA49F9"/>
    <w:rsid w:val="00EA4C5D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6FA7"/>
    <w:rsid w:val="00ED7DC8"/>
    <w:rsid w:val="00EE04A6"/>
    <w:rsid w:val="00EE0A0C"/>
    <w:rsid w:val="00EE3462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styleId="af3">
    <w:name w:val="Unresolved Mention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hyperlink" Target="https://cmake.org/cmake/help/v3.5/manual/cmake-generators.7.html" TargetMode="External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2.png"/><Relationship Id="rId138" Type="http://schemas.openxmlformats.org/officeDocument/2006/relationships/glossaryDocument" Target="glossary/document.xml"/><Relationship Id="rId16" Type="http://schemas.openxmlformats.org/officeDocument/2006/relationships/hyperlink" Target="https://makingrobot.tistory.com/18?category=801859" TargetMode="External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3.png"/><Relationship Id="rId128" Type="http://schemas.openxmlformats.org/officeDocument/2006/relationships/image" Target="media/image97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yperlink" Target="https://download.qt.io/official_releases/qt/5.12/5.12.3/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18" Type="http://schemas.openxmlformats.org/officeDocument/2006/relationships/image" Target="media/image92.png"/><Relationship Id="rId134" Type="http://schemas.openxmlformats.org/officeDocument/2006/relationships/image" Target="media/image103.png"/><Relationship Id="rId13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s://codeday.me/ko/qa/20190307/19538.html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makingrobot.tistory.com/11?category=801859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NULL"/><Relationship Id="rId67" Type="http://schemas.openxmlformats.org/officeDocument/2006/relationships/image" Target="media/image45.png"/><Relationship Id="rId103" Type="http://schemas.openxmlformats.org/officeDocument/2006/relationships/image" Target="media/image80.png"/><Relationship Id="rId108" Type="http://schemas.openxmlformats.org/officeDocument/2006/relationships/hyperlink" Target="https://cmake.org/cmake/help/latest/command/cmake_minimum_required.html" TargetMode="External"/><Relationship Id="rId116" Type="http://schemas.openxmlformats.org/officeDocument/2006/relationships/image" Target="media/image91.png"/><Relationship Id="rId124" Type="http://schemas.openxmlformats.org/officeDocument/2006/relationships/hyperlink" Target="https://github.com/naver/d2codingfont/releases" TargetMode="External"/><Relationship Id="rId129" Type="http://schemas.openxmlformats.org/officeDocument/2006/relationships/image" Target="media/image98.png"/><Relationship Id="rId137" Type="http://schemas.openxmlformats.org/officeDocument/2006/relationships/fontTable" Target="fontTable.xml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11" Type="http://schemas.openxmlformats.org/officeDocument/2006/relationships/image" Target="media/image86.png"/><Relationship Id="rId132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makingrobot.tistory.com/15?category=801859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14" Type="http://schemas.openxmlformats.org/officeDocument/2006/relationships/image" Target="media/image89.png"/><Relationship Id="rId119" Type="http://schemas.openxmlformats.org/officeDocument/2006/relationships/hyperlink" Target="https://cmake.org/cmake/help/latest/variable/CMAKE_SOURCE_DIR.html" TargetMode="External"/><Relationship Id="rId127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hyperlink" Target="https://swstar.tistory.com/96" TargetMode="External"/><Relationship Id="rId130" Type="http://schemas.openxmlformats.org/officeDocument/2006/relationships/image" Target="media/image99.png"/><Relationship Id="rId135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hyperlink" Target="https://cmake.org/cmake/help/latest/variable/CMAKE_BINARY_DIR.html" TargetMode="External"/><Relationship Id="rId125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0.png"/><Relationship Id="rId136" Type="http://schemas.openxmlformats.org/officeDocument/2006/relationships/footer" Target="footer1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9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82AC7"/>
    <w:rsid w:val="009A51EA"/>
    <w:rsid w:val="009B6E92"/>
    <w:rsid w:val="009C1D90"/>
    <w:rsid w:val="009E15CB"/>
    <w:rsid w:val="009E7E1B"/>
    <w:rsid w:val="00A03B63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D3A57FF9-C449-480B-B02C-96C8D56DE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461</TotalTime>
  <Pages>94</Pages>
  <Words>4390</Words>
  <Characters>25023</Characters>
  <Application>Microsoft Office Word</Application>
  <DocSecurity>0</DocSecurity>
  <Lines>208</Lines>
  <Paragraphs>58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29355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76</cp:revision>
  <cp:lastPrinted>2016-05-11T05:52:00Z</cp:lastPrinted>
  <dcterms:created xsi:type="dcterms:W3CDTF">2019-09-24T01:12:00Z</dcterms:created>
  <dcterms:modified xsi:type="dcterms:W3CDTF">2019-09-24T08:56:00Z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