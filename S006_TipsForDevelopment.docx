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467DD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467DD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467DD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467DD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467DD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467DD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467DD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467DD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467DD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467DDF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21C079CE" w:rsidR="0079721A" w:rsidRDefault="00080674" w:rsidP="00080674">
      <w:pPr>
        <w:pStyle w:val="3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80674" w14:paraId="0D77B16E" w14:textId="77777777" w:rsidTr="00080674">
        <w:tc>
          <w:tcPr>
            <w:tcW w:w="1838" w:type="dxa"/>
            <w:shd w:val="clear" w:color="auto" w:fill="EAF1DD" w:themeFill="accent3" w:themeFillTint="33"/>
          </w:tcPr>
          <w:p w14:paraId="64D91330" w14:textId="5F1D1729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o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ption</w:t>
            </w:r>
          </w:p>
        </w:tc>
        <w:tc>
          <w:tcPr>
            <w:tcW w:w="7512" w:type="dxa"/>
            <w:shd w:val="clear" w:color="auto" w:fill="EAF1DD" w:themeFill="accent3" w:themeFillTint="33"/>
          </w:tcPr>
          <w:p w14:paraId="76C20CF3" w14:textId="21A82098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d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escription</w:t>
            </w:r>
          </w:p>
        </w:tc>
      </w:tr>
      <w:tr w:rsidR="00080674" w14:paraId="45BDFECE" w14:textId="77777777" w:rsidTr="00080674">
        <w:tc>
          <w:tcPr>
            <w:tcW w:w="1838" w:type="dxa"/>
          </w:tcPr>
          <w:p w14:paraId="43DE72D9" w14:textId="4EAAE8B6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a</w:t>
            </w:r>
          </w:p>
        </w:tc>
        <w:tc>
          <w:tcPr>
            <w:tcW w:w="7512" w:type="dxa"/>
          </w:tcPr>
          <w:p w14:paraId="47E8B6EA" w14:textId="7D3BE8C6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proofErr w:type="spellStart"/>
            <w:r>
              <w:rPr>
                <w:rFonts w:hint="eastAsia"/>
                <w:sz w:val="18"/>
                <w:szCs w:val="18"/>
                <w:lang w:eastAsia="ko-KR"/>
              </w:rPr>
              <w:t>숨김파일</w:t>
            </w:r>
            <w:proofErr w:type="spellEnd"/>
            <w:r>
              <w:rPr>
                <w:rFonts w:hint="eastAsia"/>
                <w:sz w:val="18"/>
                <w:szCs w:val="18"/>
                <w:lang w:eastAsia="ko-KR"/>
              </w:rPr>
              <w:t>,</w:t>
            </w:r>
            <w:r>
              <w:rPr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디렉토리도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66B5F4AA" w14:textId="77777777" w:rsidTr="00080674">
        <w:tc>
          <w:tcPr>
            <w:tcW w:w="1838" w:type="dxa"/>
          </w:tcPr>
          <w:p w14:paraId="24E50FD6" w14:textId="78CDFD0A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l</w:t>
            </w:r>
          </w:p>
        </w:tc>
        <w:tc>
          <w:tcPr>
            <w:tcW w:w="7512" w:type="dxa"/>
          </w:tcPr>
          <w:p w14:paraId="029D46E8" w14:textId="569D64C4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상세정보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7DE5191C" w14:textId="77777777" w:rsidTr="00080674">
        <w:tc>
          <w:tcPr>
            <w:tcW w:w="1838" w:type="dxa"/>
          </w:tcPr>
          <w:p w14:paraId="6D781B6A" w14:textId="47E67EDF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r</w:t>
            </w:r>
          </w:p>
        </w:tc>
        <w:tc>
          <w:tcPr>
            <w:tcW w:w="7512" w:type="dxa"/>
          </w:tcPr>
          <w:p w14:paraId="33C09371" w14:textId="0CAFD395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정렬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순서를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거꾸로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1763CD28" w14:textId="77777777" w:rsidTr="00080674">
        <w:tc>
          <w:tcPr>
            <w:tcW w:w="1838" w:type="dxa"/>
          </w:tcPr>
          <w:p w14:paraId="590136D0" w14:textId="7797DB72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t</w:t>
            </w:r>
          </w:p>
        </w:tc>
        <w:tc>
          <w:tcPr>
            <w:tcW w:w="7512" w:type="dxa"/>
          </w:tcPr>
          <w:p w14:paraId="1EA0BC48" w14:textId="7A487AA0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작성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시간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순으로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</w:tbl>
    <w:p w14:paraId="6292239B" w14:textId="6601BB21" w:rsidR="0079721A" w:rsidRDefault="0079721A" w:rsidP="006C0865">
      <w:pPr>
        <w:rPr>
          <w:lang w:eastAsia="ko-KR"/>
        </w:rPr>
      </w:pPr>
    </w:p>
    <w:p w14:paraId="6B74D0B4" w14:textId="304A7369" w:rsidR="0079721A" w:rsidRDefault="0079721A" w:rsidP="006C0865">
      <w:pPr>
        <w:rPr>
          <w:lang w:eastAsia="ko-KR"/>
        </w:rPr>
      </w:pPr>
    </w:p>
    <w:p w14:paraId="333A4169" w14:textId="5CEC30CF" w:rsidR="008D7715" w:rsidRDefault="008D7715" w:rsidP="006C0865">
      <w:pPr>
        <w:rPr>
          <w:lang w:eastAsia="ko-KR"/>
        </w:rPr>
      </w:pPr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3" w:name="_Toc19782299"/>
      <w:r>
        <w:rPr>
          <w:lang w:eastAsia="ko-KR"/>
        </w:rPr>
        <w:lastRenderedPageBreak/>
        <w:t>VirtualBox</w:t>
      </w:r>
      <w:bookmarkEnd w:id="3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4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4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467DDF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467DDF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5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5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6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6"/>
    </w:p>
    <w:p w14:paraId="7F40473B" w14:textId="62563BA0" w:rsidR="00AB26F2" w:rsidRPr="00B0509D" w:rsidRDefault="00467DDF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7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7"/>
    </w:p>
    <w:p w14:paraId="65376249" w14:textId="464D5917" w:rsidR="00644AA6" w:rsidRDefault="00467DDF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8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8"/>
    </w:p>
    <w:p w14:paraId="603DD339" w14:textId="6BFF54FA" w:rsidR="00644AA6" w:rsidRDefault="00467DDF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9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9"/>
    </w:p>
    <w:p w14:paraId="3817B820" w14:textId="571041FE" w:rsidR="00644AA6" w:rsidRDefault="00467DDF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0" w:name="_Toc19782306"/>
      <w:r>
        <w:rPr>
          <w:rFonts w:hint="eastAsia"/>
          <w:lang w:eastAsia="ko-KR"/>
        </w:rPr>
        <w:t>주의사항</w:t>
      </w:r>
      <w:bookmarkEnd w:id="10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1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1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2" w:name="_Toc19782308"/>
      <w:r>
        <w:rPr>
          <w:lang w:eastAsia="ko-KR"/>
        </w:rPr>
        <w:t>reference</w:t>
      </w:r>
      <w:bookmarkEnd w:id="12"/>
    </w:p>
    <w:p w14:paraId="532072BF" w14:textId="39A8F499" w:rsidR="001C3BA3" w:rsidRDefault="00467DDF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467DDF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467DDF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3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3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467DDF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4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4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5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5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6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6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7" w:name="_Toc19782313"/>
      <w:r>
        <w:rPr>
          <w:lang w:eastAsia="ko-KR"/>
        </w:rPr>
        <w:t>Simple Compile example</w:t>
      </w:r>
      <w:bookmarkEnd w:id="17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8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8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passwd: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19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19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0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0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1" w:name="_Toc19782317"/>
      <w:r>
        <w:rPr>
          <w:rFonts w:hint="eastAsia"/>
          <w:lang w:eastAsia="ko-KR"/>
        </w:rPr>
        <w:t>내보내기</w:t>
      </w:r>
      <w:bookmarkEnd w:id="21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2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2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3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3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4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4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5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5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6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6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7" w:name="_Toc19782323"/>
      <w:r>
        <w:rPr>
          <w:lang w:eastAsia="ko-KR"/>
        </w:rPr>
        <w:t>Window serial port setup check</w:t>
      </w:r>
      <w:bookmarkEnd w:id="27"/>
    </w:p>
    <w:p w14:paraId="5FB2A02F" w14:textId="30709925" w:rsidR="007E773A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8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8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29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29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6A2861D" w14:textId="6225CE86" w:rsidR="00C279A4" w:rsidRDefault="00C279A4" w:rsidP="007C6465">
      <w:pPr>
        <w:rPr>
          <w:lang w:eastAsia="ko-KR"/>
        </w:rPr>
      </w:pPr>
    </w:p>
    <w:p w14:paraId="5F70D680" w14:textId="60138B87" w:rsidR="00F76B6A" w:rsidRDefault="00F76B6A" w:rsidP="00F76B6A">
      <w:pPr>
        <w:pStyle w:val="2"/>
        <w:rPr>
          <w:lang w:eastAsia="ko-KR"/>
        </w:rPr>
      </w:pPr>
      <w:bookmarkStart w:id="30" w:name="_Toc19782326"/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  <w:bookmarkEnd w:id="30"/>
    </w:p>
    <w:p w14:paraId="20B35010" w14:textId="0DB52DD3" w:rsidR="00F76B6A" w:rsidRDefault="00F76B6A" w:rsidP="00F76B6A">
      <w:pPr>
        <w:pStyle w:val="3"/>
        <w:rPr>
          <w:lang w:eastAsia="ko-KR"/>
        </w:rPr>
      </w:pPr>
      <w:bookmarkStart w:id="31" w:name="_Toc19782327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설치</w:t>
      </w:r>
      <w:bookmarkEnd w:id="31"/>
    </w:p>
    <w:p w14:paraId="160F6E75" w14:textId="3D6223F5" w:rsidR="00F76B6A" w:rsidRDefault="0010142F" w:rsidP="007C6465">
      <w:pPr>
        <w:rPr>
          <w:lang w:eastAsia="ko-KR"/>
        </w:rPr>
      </w:pP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apt-get install git</w:t>
      </w:r>
    </w:p>
    <w:p w14:paraId="790A4D76" w14:textId="79C9DC94" w:rsidR="0010142F" w:rsidRDefault="0010142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it version</w:t>
      </w:r>
    </w:p>
    <w:p w14:paraId="07CE1441" w14:textId="6A23B5F5" w:rsidR="0010142F" w:rsidRDefault="0010142F" w:rsidP="0010142F">
      <w:pPr>
        <w:pStyle w:val="3"/>
        <w:rPr>
          <w:lang w:eastAsia="ko-KR"/>
        </w:rPr>
      </w:pPr>
      <w:bookmarkStart w:id="32" w:name="_Toc19782328"/>
      <w:r>
        <w:rPr>
          <w:rFonts w:hint="eastAsia"/>
          <w:lang w:eastAsia="ko-KR"/>
        </w:rPr>
        <w:t>G</w:t>
      </w:r>
      <w:r>
        <w:rPr>
          <w:lang w:eastAsia="ko-KR"/>
        </w:rPr>
        <w:t>it Hosting</w:t>
      </w:r>
      <w:bookmarkEnd w:id="32"/>
    </w:p>
    <w:p w14:paraId="781EEA11" w14:textId="211F007B" w:rsidR="0010142F" w:rsidRDefault="0010142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F04093" wp14:editId="0DC6DD28">
            <wp:extent cx="5939790" cy="97282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21E2" w14:textId="4EDACB5E" w:rsidR="0010142F" w:rsidRDefault="00AC284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8034D42" wp14:editId="31A98186">
            <wp:extent cx="5939790" cy="9728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16A" w14:textId="01364E27" w:rsidR="0010142F" w:rsidRDefault="00762CCE" w:rsidP="00762CCE">
      <w:pPr>
        <w:pStyle w:val="3"/>
        <w:rPr>
          <w:lang w:eastAsia="ko-KR"/>
        </w:rPr>
      </w:pPr>
      <w:bookmarkStart w:id="33" w:name="_Toc19782329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설정</w:t>
      </w:r>
      <w:bookmarkEnd w:id="33"/>
    </w:p>
    <w:p w14:paraId="04708FCD" w14:textId="77C3D642" w:rsidR="0010142F" w:rsidRDefault="00762CC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7C4B3F" wp14:editId="3564D172">
            <wp:extent cx="5939790" cy="78994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9B0E" w14:textId="0BA305D5" w:rsidR="00D66373" w:rsidRDefault="00D66373" w:rsidP="00D66373">
      <w:pPr>
        <w:pStyle w:val="3"/>
        <w:rPr>
          <w:lang w:eastAsia="ko-KR"/>
        </w:rPr>
      </w:pPr>
      <w:bookmarkStart w:id="34" w:name="_Toc19782330"/>
      <w:r>
        <w:rPr>
          <w:lang w:eastAsia="ko-KR"/>
        </w:rPr>
        <w:t>SSH Key Gen</w:t>
      </w:r>
      <w:bookmarkEnd w:id="34"/>
    </w:p>
    <w:p w14:paraId="08236DAF" w14:textId="66AF8031" w:rsidR="000A61B7" w:rsidRPr="000A61B7" w:rsidRDefault="000A61B7" w:rsidP="000A61B7">
      <w:pPr>
        <w:rPr>
          <w:lang w:eastAsia="ko-KR"/>
        </w:rPr>
      </w:pPr>
      <w:r>
        <w:rPr>
          <w:lang w:eastAsia="ko-KR"/>
        </w:rPr>
        <w:t>-. Key gen</w:t>
      </w:r>
    </w:p>
    <w:p w14:paraId="59CBF62D" w14:textId="543D9DB6" w:rsidR="00D66373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88A32C8" wp14:editId="3070035C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8EB1" w14:textId="73E7EA98" w:rsidR="00D66373" w:rsidRDefault="000A61B7" w:rsidP="007C6465">
      <w:pPr>
        <w:rPr>
          <w:lang w:eastAsia="ko-KR"/>
        </w:rPr>
      </w:pPr>
      <w:r>
        <w:rPr>
          <w:lang w:eastAsia="ko-KR"/>
        </w:rPr>
        <w:lastRenderedPageBreak/>
        <w:t>-. Confirm</w:t>
      </w:r>
    </w:p>
    <w:p w14:paraId="231FC4C7" w14:textId="72B0C157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AABA638" wp14:editId="5D6B2BE1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0B3D" w14:textId="1864E526" w:rsidR="000A61B7" w:rsidRDefault="000A61B7" w:rsidP="007C6465">
      <w:pPr>
        <w:rPr>
          <w:lang w:eastAsia="ko-KR"/>
        </w:rPr>
      </w:pPr>
      <w:r>
        <w:rPr>
          <w:lang w:eastAsia="ko-KR"/>
        </w:rPr>
        <w:t>-. Global setup</w:t>
      </w:r>
    </w:p>
    <w:p w14:paraId="71B7ABDB" w14:textId="6092D126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A0DB0E" wp14:editId="79A50ED2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775E" w14:textId="4A40A1A7" w:rsidR="000A61B7" w:rsidRDefault="000A61B7" w:rsidP="007C6465">
      <w:pPr>
        <w:rPr>
          <w:lang w:eastAsia="ko-KR"/>
        </w:rPr>
      </w:pPr>
      <w:r>
        <w:rPr>
          <w:lang w:eastAsia="ko-KR"/>
        </w:rPr>
        <w:t>-. Git Host Add SSH Key</w:t>
      </w:r>
    </w:p>
    <w:p w14:paraId="2C866813" w14:textId="1C6D8BB9" w:rsidR="000A61B7" w:rsidRDefault="00B62BF9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F0A378" wp14:editId="02F17F86">
                <wp:simplePos x="0" y="0"/>
                <wp:positionH relativeFrom="column">
                  <wp:posOffset>104775</wp:posOffset>
                </wp:positionH>
                <wp:positionV relativeFrom="paragraph">
                  <wp:posOffset>2283460</wp:posOffset>
                </wp:positionV>
                <wp:extent cx="1866900" cy="209550"/>
                <wp:effectExtent l="0" t="0" r="19050" b="1905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F8CC8" id="직사각형 130" o:spid="_x0000_s1026" style="position:absolute;margin-left:8.25pt;margin-top:179.8pt;width:147pt;height:16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" filled="f" strokecolor="red" strokeweight="2pt"/>
            </w:pict>
          </mc:Fallback>
        </mc:AlternateContent>
      </w:r>
      <w:r w:rsidR="000A61B7">
        <w:rPr>
          <w:noProof/>
          <w:lang w:eastAsia="ko-KR"/>
        </w:rPr>
        <w:drawing>
          <wp:inline distT="0" distB="0" distL="0" distR="0" wp14:anchorId="4CCB5EFC" wp14:editId="24D072ED">
            <wp:extent cx="2271855" cy="290512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643" cy="292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095B" w14:textId="12A5D184" w:rsidR="00493A3E" w:rsidRDefault="00493A3E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40D937" wp14:editId="4F232741">
            <wp:extent cx="1944629" cy="6848475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453" cy="68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73D1" w14:textId="687398AA" w:rsidR="00493A3E" w:rsidRDefault="00493A3E" w:rsidP="007C6465">
      <w:pPr>
        <w:rPr>
          <w:lang w:eastAsia="ko-KR"/>
        </w:rPr>
      </w:pPr>
      <w:r>
        <w:rPr>
          <w:lang w:eastAsia="ko-KR"/>
        </w:rPr>
        <w:t xml:space="preserve">Copy from </w:t>
      </w:r>
      <w:r w:rsidR="00204F7F">
        <w:rPr>
          <w:lang w:eastAsia="ko-KR"/>
        </w:rPr>
        <w:t>~/.</w:t>
      </w:r>
      <w:proofErr w:type="spellStart"/>
      <w:r w:rsidR="00204F7F">
        <w:rPr>
          <w:lang w:eastAsia="ko-KR"/>
        </w:rPr>
        <w:t>ssh</w:t>
      </w:r>
      <w:proofErr w:type="spellEnd"/>
      <w:r w:rsidR="00204F7F">
        <w:rPr>
          <w:lang w:eastAsia="ko-KR"/>
        </w:rPr>
        <w:t>/id_rsa.pub</w:t>
      </w:r>
    </w:p>
    <w:p w14:paraId="35B48DC5" w14:textId="1A9C01CF" w:rsidR="00204F7F" w:rsidRDefault="00204F7F" w:rsidP="007C6465">
      <w:pPr>
        <w:rPr>
          <w:lang w:eastAsia="ko-KR"/>
        </w:rPr>
      </w:pPr>
      <w:proofErr w:type="spellStart"/>
      <w:r w:rsidRPr="00204F7F">
        <w:rPr>
          <w:lang w:eastAsia="ko-KR"/>
        </w:rPr>
        <w:lastRenderedPageBreak/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DFE288E" w14:textId="48331608" w:rsidR="00204F7F" w:rsidRDefault="00204F7F" w:rsidP="007C6465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1EF2E8AB" w14:textId="67D4AFFA" w:rsidR="00D66373" w:rsidRDefault="00D66373" w:rsidP="007C6465">
      <w:pPr>
        <w:rPr>
          <w:lang w:eastAsia="ko-KR"/>
        </w:rPr>
      </w:pPr>
    </w:p>
    <w:p w14:paraId="656FEB13" w14:textId="77777777" w:rsidR="00D66373" w:rsidRDefault="00D66373" w:rsidP="007C6465">
      <w:pPr>
        <w:rPr>
          <w:lang w:eastAsia="ko-KR"/>
        </w:rPr>
      </w:pPr>
    </w:p>
    <w:p w14:paraId="615F153F" w14:textId="77777777" w:rsidR="00D66373" w:rsidRDefault="00D66373" w:rsidP="007C6465">
      <w:pPr>
        <w:rPr>
          <w:lang w:eastAsia="ko-KR"/>
        </w:rPr>
      </w:pP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5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5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044CAA86" w:rsidR="0010142F" w:rsidRDefault="006A16F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3680A5" wp14:editId="3478D20A">
            <wp:extent cx="4208207" cy="2567636"/>
            <wp:effectExtent l="0" t="0" r="1905" b="4445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514" cy="25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6" w:name="_Toc19782332"/>
      <w:proofErr w:type="spellStart"/>
      <w:r>
        <w:rPr>
          <w:lang w:eastAsia="ko-KR"/>
        </w:rPr>
        <w:lastRenderedPageBreak/>
        <w:t>C</w:t>
      </w:r>
      <w:r w:rsidR="005F6F91">
        <w:rPr>
          <w:lang w:eastAsia="ko-KR"/>
        </w:rPr>
        <w:t>Make</w:t>
      </w:r>
      <w:bookmarkEnd w:id="36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cross-flatform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5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7" w:name="_Toc19782333"/>
      <w:r>
        <w:rPr>
          <w:lang w:eastAsia="ko-KR"/>
        </w:rPr>
        <w:t>Overview</w:t>
      </w:r>
      <w:bookmarkEnd w:id="37"/>
    </w:p>
    <w:p w14:paraId="4B66B856" w14:textId="629C3932" w:rsidR="005F6F91" w:rsidRDefault="002B6E92" w:rsidP="002B6E92">
      <w:pPr>
        <w:pStyle w:val="3"/>
      </w:pPr>
      <w:bookmarkStart w:id="38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8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r w:rsidR="003268A8">
        <w:rPr>
          <w:rFonts w:hint="eastAsia"/>
          <w:lang w:eastAsia="ko-KR"/>
        </w:rPr>
        <w:t>구성으로부터</w:t>
      </w:r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작성해야하는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9" w:name="_Toc19782335"/>
      <w:r>
        <w:t xml:space="preserve">What can’t be done with </w:t>
      </w:r>
      <w:proofErr w:type="spellStart"/>
      <w:r>
        <w:t>CMake</w:t>
      </w:r>
      <w:bookmarkEnd w:id="39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config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40" w:name="_Affecting_workflow"/>
      <w:bookmarkEnd w:id="40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actually version.h.in.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생성기를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8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</w:t>
        </w:r>
        <w:proofErr w:type="spellStart"/>
        <w:r w:rsidR="006D77AF" w:rsidRPr="00E60051">
          <w:rPr>
            <w:rStyle w:val="a6"/>
            <w:lang w:eastAsia="ko-KR"/>
          </w:rPr>
          <w:t>B</w:t>
        </w:r>
      </w:hyperlink>
      <w:r w:rsidR="006D77AF">
        <w:rPr>
          <w:lang w:eastAsia="ko-KR"/>
        </w:rPr>
        <w:t>_Builds</w:t>
      </w:r>
      <w:proofErr w:type="spellEnd"/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생성기에</w:t>
      </w:r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41" w:name="_Tutorials"/>
      <w:bookmarkEnd w:id="41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foo.cpp.o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플로우가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저장해야한다는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42" w:name="_Workflow"/>
      <w:bookmarkEnd w:id="42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467DDF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8" w:history="1">
        <w:proofErr w:type="spellStart"/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  <w:proofErr w:type="spellEnd"/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467DDF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9" w:history="1">
        <w:proofErr w:type="spellStart"/>
        <w:r w:rsidR="004E39D8" w:rsidRPr="00744AB8">
          <w:rPr>
            <w:rStyle w:val="a6"/>
            <w:lang w:eastAsia="ko-KR"/>
          </w:rPr>
          <w:t>CMake</w:t>
        </w:r>
        <w:proofErr w:type="spellEnd"/>
        <w:r w:rsidR="004E39D8" w:rsidRPr="00744AB8">
          <w:rPr>
            <w:rStyle w:val="a6"/>
            <w:lang w:eastAsia="ko-KR"/>
          </w:rPr>
          <w:t xml:space="preserve">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결정이다</w:t>
      </w:r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 xml:space="preserve">: message(“This is </w:t>
      </w:r>
      <w:proofErr w:type="gramStart"/>
      <w:r>
        <w:rPr>
          <w:lang w:eastAsia="ko-KR"/>
        </w:rPr>
        <w:t>A:$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CMAKE_CURRENT_SOURCE_DIR</w:t>
      </w:r>
    </w:p>
    <w:p w14:paraId="231CF404" w14:textId="0C0B0472" w:rsidR="00BA4AB3" w:rsidRDefault="00621797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r w:rsidRPr="00066AA3">
        <w:rPr>
          <w:rFonts w:hint="eastAsia"/>
          <w:lang w:eastAsia="ko-KR"/>
        </w:rPr>
        <w:t>somemodule.cmake</w:t>
      </w:r>
      <w:proofErr w:type="spell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rm /</w:t>
      </w:r>
      <w:proofErr w:type="gramEnd"/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NO /</w:t>
      </w:r>
      <w:proofErr w:type="gramEnd"/>
      <w:r w:rsidRPr="00342222">
        <w:rPr>
          <w:rFonts w:hint="eastAsia"/>
          <w:lang w:eastAsia="ko-KR"/>
        </w:rPr>
        <w:t xml:space="preserve">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else /</w:t>
      </w:r>
      <w:proofErr w:type="gramEnd"/>
      <w:r w:rsidRPr="00342222">
        <w:rPr>
          <w:rFonts w:hint="eastAsia"/>
          <w:lang w:eastAsia="ko-KR"/>
        </w:rPr>
        <w:t xml:space="preserve"> elseif </w:t>
      </w:r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43" w:name="_Platforms"/>
      <w:bookmarkEnd w:id="43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44" w:name="_Generators"/>
      <w:bookmarkEnd w:id="44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5" w:name="_Compilers"/>
      <w:bookmarkEnd w:id="45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6" w:name="_CMake_Options"/>
      <w:bookmarkEnd w:id="46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7" w:anchor="manual:cmake-generators(7)" w:history="1"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r w:rsidR="003078CD">
        <w:rPr>
          <w:lang w:eastAsia="ko-KR"/>
        </w:rPr>
        <w:t>./CMakeLists.txt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proofErr w:type="gramStart"/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</w:t>
      </w:r>
      <w:proofErr w:type="gramEnd"/>
      <w:r w:rsidR="003078CD">
        <w:rPr>
          <w:lang w:eastAsia="ko-KR"/>
        </w:rPr>
        <w:t>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9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60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2EF2C2B7" w:rsidR="009006FF" w:rsidRDefault="00F37E0C" w:rsidP="00F37E0C">
      <w:pPr>
        <w:pStyle w:val="1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gile</w:t>
      </w:r>
    </w:p>
    <w:p w14:paraId="3224B275" w14:textId="5EB42E71" w:rsidR="00F37E0C" w:rsidRDefault="00F37E0C" w:rsidP="00F37E0C">
      <w:pPr>
        <w:rPr>
          <w:lang w:eastAsia="ko-KR"/>
        </w:rPr>
      </w:pPr>
      <w:r>
        <w:rPr>
          <w:rFonts w:hint="eastAsia"/>
          <w:lang w:eastAsia="ko-KR"/>
        </w:rPr>
        <w:t>애자일에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방법론들에는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practice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1669CC9" w14:textId="1FFE1A57" w:rsidR="009D329C" w:rsidRDefault="009D329C" w:rsidP="00F37E0C">
      <w:pPr>
        <w:rPr>
          <w:lang w:eastAsia="ko-KR"/>
        </w:rPr>
      </w:pPr>
      <w:r>
        <w:rPr>
          <w:lang w:eastAsia="ko-KR"/>
        </w:rPr>
        <w:t>Agile Manifesto</w:t>
      </w:r>
    </w:p>
    <w:p w14:paraId="72453440" w14:textId="1DF5F02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공정과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상호작용을</w:t>
      </w:r>
    </w:p>
    <w:p w14:paraId="7F0AADEE" w14:textId="2B929ECC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포괄적인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</w:p>
    <w:p w14:paraId="32E2C9A2" w14:textId="7B36F669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협상보다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협력을</w:t>
      </w:r>
    </w:p>
    <w:p w14:paraId="256AFAEC" w14:textId="340A999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계획을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따르기보다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대응을</w:t>
      </w:r>
    </w:p>
    <w:p w14:paraId="15B2D88D" w14:textId="64879D30" w:rsidR="004A313A" w:rsidRDefault="004A313A" w:rsidP="004A313A">
      <w:pPr>
        <w:ind w:left="4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ACDD525" w14:textId="448E1DED" w:rsidR="00FC3FA6" w:rsidRDefault="00FC3FA6" w:rsidP="00FC3FA6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Agile </w:t>
      </w:r>
      <w:r>
        <w:rPr>
          <w:rFonts w:hint="eastAsia"/>
          <w:lang w:eastAsia="ko-KR"/>
        </w:rPr>
        <w:t>방법론</w:t>
      </w:r>
    </w:p>
    <w:p w14:paraId="10CB02B5" w14:textId="48967B06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crum</w:t>
      </w:r>
    </w:p>
    <w:p w14:paraId="4FFA6CD8" w14:textId="35FEA17D" w:rsidR="00C327B8" w:rsidRPr="00C33C1F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프로젝트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관리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및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제품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개발에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중점을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둔</w:t>
      </w:r>
      <w:r w:rsidR="00EA124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D91F5C">
        <w:rPr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프로젝트에서는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패턴을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따르는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동일한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기간</w:t>
      </w:r>
      <w:r w:rsidR="00D91F5C">
        <w:rPr>
          <w:rFonts w:hint="eastAsia"/>
          <w:lang w:eastAsia="ko-KR"/>
        </w:rPr>
        <w:t>(</w:t>
      </w:r>
      <w:r w:rsidR="00D91F5C">
        <w:rPr>
          <w:rFonts w:hint="eastAsia"/>
          <w:lang w:eastAsia="ko-KR"/>
        </w:rPr>
        <w:t>보통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30</w:t>
      </w:r>
      <w:r w:rsidR="00D91F5C">
        <w:rPr>
          <w:rFonts w:hint="eastAsia"/>
          <w:lang w:eastAsia="ko-KR"/>
        </w:rPr>
        <w:t>일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의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주기인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sprint(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팀이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시간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단위로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나눈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것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작업을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분할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한다</w:t>
      </w:r>
      <w:r w:rsidR="00D91F5C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모든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 xml:space="preserve">sprint planning </w:t>
      </w:r>
      <w:r w:rsidR="00C33C1F">
        <w:rPr>
          <w:rFonts w:hint="eastAsia"/>
          <w:lang w:eastAsia="ko-KR"/>
        </w:rPr>
        <w:t>세션으로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시작하면서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기간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동안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작업할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범위를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결정한다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통해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프로젝트를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진행하며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날마다</w:t>
      </w:r>
      <w:r w:rsidR="00C33C1F">
        <w:rPr>
          <w:rFonts w:hint="eastAsia"/>
          <w:lang w:eastAsia="ko-KR"/>
        </w:rPr>
        <w:t xml:space="preserve"> d</w:t>
      </w:r>
      <w:r w:rsidR="00C33C1F">
        <w:rPr>
          <w:lang w:eastAsia="ko-KR"/>
        </w:rPr>
        <w:t>aily scrum</w:t>
      </w:r>
      <w:r w:rsidR="00C33C1F">
        <w:rPr>
          <w:rFonts w:hint="eastAsia"/>
          <w:lang w:eastAsia="ko-KR"/>
        </w:rPr>
        <w:t>이라는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짧은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미팅을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가진다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후반에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lastRenderedPageBreak/>
        <w:t>이해관계자들과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함께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>sprint review</w:t>
      </w:r>
      <w:r w:rsidR="00C33C1F">
        <w:rPr>
          <w:rFonts w:hint="eastAsia"/>
          <w:lang w:eastAsia="ko-KR"/>
        </w:rPr>
        <w:t>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실시하면서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지금까지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만들어온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실행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가능한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소프트웨어를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시연한다</w:t>
      </w:r>
      <w:r w:rsidR="00C33C1F">
        <w:rPr>
          <w:rFonts w:hint="eastAsia"/>
          <w:lang w:eastAsia="ko-KR"/>
        </w:rPr>
        <w:t>.</w:t>
      </w:r>
    </w:p>
    <w:p w14:paraId="71AEA9D6" w14:textId="662AB1EC" w:rsidR="004D17A3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스크럼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</w:p>
    <w:p w14:paraId="0EF88B78" w14:textId="27B38759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 xml:space="preserve">roduct </w:t>
      </w:r>
      <w:r>
        <w:rPr>
          <w:lang w:eastAsia="ko-KR"/>
        </w:rPr>
        <w:t>owner: product backlog(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p w14:paraId="2D5C1D80" w14:textId="4F27B6FC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crum </w:t>
      </w:r>
      <w:r>
        <w:rPr>
          <w:lang w:eastAsia="ko-KR"/>
        </w:rPr>
        <w:t xml:space="preserve">master: </w:t>
      </w:r>
      <w:r>
        <w:rPr>
          <w:rFonts w:hint="eastAsia"/>
          <w:lang w:eastAsia="ko-KR"/>
        </w:rPr>
        <w:t>가시화된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 w:rsidR="00557142">
        <w:rPr>
          <w:rFonts w:hint="eastAsia"/>
          <w:lang w:eastAsia="ko-KR"/>
        </w:rPr>
        <w:t xml:space="preserve">. </w:t>
      </w:r>
      <w:r w:rsidR="00557142">
        <w:rPr>
          <w:rFonts w:hint="eastAsia"/>
          <w:lang w:eastAsia="ko-KR"/>
        </w:rPr>
        <w:t>팀이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문제점들을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해결하면서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스크럼을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진행할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있도록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도와준다</w:t>
      </w:r>
      <w:r w:rsidR="00557142">
        <w:rPr>
          <w:rFonts w:hint="eastAsia"/>
          <w:lang w:eastAsia="ko-KR"/>
        </w:rPr>
        <w:t>.</w:t>
      </w:r>
    </w:p>
    <w:p w14:paraId="427F816D" w14:textId="4F52660A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 xml:space="preserve">evelopment </w:t>
      </w:r>
      <w:r>
        <w:rPr>
          <w:lang w:eastAsia="ko-KR"/>
        </w:rPr>
        <w:t xml:space="preserve">team members: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</w:p>
    <w:p w14:paraId="477EDF18" w14:textId="5A0B0F2B" w:rsidR="004D17A3" w:rsidRPr="004D17A3" w:rsidRDefault="004D17A3" w:rsidP="00C327B8">
      <w:pPr>
        <w:rPr>
          <w:lang w:eastAsia="ko-KR"/>
        </w:rPr>
      </w:pPr>
    </w:p>
    <w:p w14:paraId="2581708D" w14:textId="6080BE21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XP</w:t>
      </w:r>
    </w:p>
    <w:p w14:paraId="460AF2DF" w14:textId="6CE074AA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맞춘다</w:t>
      </w:r>
      <w:r>
        <w:rPr>
          <w:rFonts w:hint="eastAsia"/>
          <w:lang w:eastAsia="ko-KR"/>
        </w:rPr>
        <w:t>.</w:t>
      </w:r>
    </w:p>
    <w:p w14:paraId="359374FD" w14:textId="227436E5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Lean/Kanban</w:t>
      </w:r>
    </w:p>
    <w:p w14:paraId="5F6AA79C" w14:textId="537541D1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집중한다</w:t>
      </w:r>
      <w:r>
        <w:rPr>
          <w:rFonts w:hint="eastAsia"/>
          <w:lang w:eastAsia="ko-KR"/>
        </w:rPr>
        <w:t>.</w:t>
      </w:r>
    </w:p>
    <w:p w14:paraId="69EBDB14" w14:textId="23E6E02D" w:rsidR="00FC3FA6" w:rsidRDefault="00EA1249" w:rsidP="00F37E0C">
      <w:pPr>
        <w:rPr>
          <w:lang w:eastAsia="ko-KR"/>
        </w:rPr>
      </w:pPr>
      <w:r>
        <w:rPr>
          <w:rFonts w:hint="eastAsia"/>
          <w:lang w:eastAsia="ko-KR"/>
        </w:rPr>
        <w:t>Kanban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</w:p>
    <w:p w14:paraId="0EA31C0B" w14:textId="57A2EB58" w:rsidR="009006FF" w:rsidRDefault="00F37E0C" w:rsidP="00F37E0C">
      <w:pPr>
        <w:pStyle w:val="2"/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ractice</w:t>
      </w:r>
    </w:p>
    <w:p w14:paraId="202B6CDB" w14:textId="05C15CC6" w:rsidR="00567370" w:rsidRPr="00567370" w:rsidRDefault="00567370" w:rsidP="00567370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7C126782" w14:textId="41B3A0EB" w:rsidR="00F37E0C" w:rsidRDefault="00376284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>efactoring</w:t>
      </w:r>
      <w:r w:rsidR="00BE45E9">
        <w:rPr>
          <w:lang w:eastAsia="ko-KR"/>
        </w:rPr>
        <w:t xml:space="preserve">: </w:t>
      </w:r>
      <w:r w:rsidR="007721CD">
        <w:rPr>
          <w:lang w:eastAsia="ko-KR"/>
        </w:rPr>
        <w:t xml:space="preserve">XP </w:t>
      </w:r>
      <w:r w:rsidR="007721CD">
        <w:rPr>
          <w:rFonts w:hint="eastAsia"/>
          <w:lang w:eastAsia="ko-KR"/>
        </w:rPr>
        <w:t>팀이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코드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구조를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개선하기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위해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지속적으로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수행하는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</w:t>
      </w:r>
    </w:p>
    <w:p w14:paraId="5A0C4231" w14:textId="15113C0F" w:rsidR="00376284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U</w:t>
      </w:r>
      <w:r>
        <w:rPr>
          <w:rFonts w:hint="eastAsia"/>
          <w:lang w:eastAsia="ko-KR"/>
        </w:rPr>
        <w:t xml:space="preserve">ser </w:t>
      </w:r>
      <w:r>
        <w:rPr>
          <w:lang w:eastAsia="ko-KR"/>
        </w:rPr>
        <w:t>story</w:t>
      </w:r>
      <w:r w:rsidR="00BE45E9">
        <w:rPr>
          <w:lang w:eastAsia="ko-KR"/>
        </w:rPr>
        <w:t xml:space="preserve">: </w:t>
      </w:r>
      <w:r w:rsidR="00BE45E9">
        <w:rPr>
          <w:rFonts w:hint="eastAsia"/>
          <w:lang w:eastAsia="ko-KR"/>
        </w:rPr>
        <w:t>팀이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사용자의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요구사항을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이해할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있게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도와주는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것</w:t>
      </w:r>
    </w:p>
    <w:p w14:paraId="4727A5B8" w14:textId="7159A494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Task board</w:t>
      </w:r>
      <w:r w:rsidR="00C327B8">
        <w:rPr>
          <w:lang w:eastAsia="ko-KR"/>
        </w:rPr>
        <w:t xml:space="preserve">: </w:t>
      </w:r>
      <w:r w:rsidR="00C327B8">
        <w:rPr>
          <w:rFonts w:hint="eastAsia"/>
          <w:lang w:eastAsia="ko-KR"/>
        </w:rPr>
        <w:t>애자일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계획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지원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도구</w:t>
      </w:r>
    </w:p>
    <w:p w14:paraId="56BFFA6E" w14:textId="15B22F12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Burndown chart</w:t>
      </w:r>
      <w:r w:rsidR="007721CD">
        <w:rPr>
          <w:lang w:eastAsia="ko-KR"/>
        </w:rPr>
        <w:t xml:space="preserve">: </w:t>
      </w:r>
      <w:r w:rsidR="007721CD">
        <w:rPr>
          <w:rFonts w:hint="eastAsia"/>
          <w:lang w:eastAsia="ko-KR"/>
        </w:rPr>
        <w:t>프로젝트에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남은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작업량을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추적하는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차트</w:t>
      </w:r>
    </w:p>
    <w:p w14:paraId="14F86830" w14:textId="71F5452F" w:rsidR="006F07E7" w:rsidRDefault="007721CD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 w:rsidR="006F07E7">
        <w:rPr>
          <w:lang w:eastAsia="ko-KR"/>
        </w:rPr>
        <w:t>etrospective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696BFFBA" w14:textId="5BF85471" w:rsidR="00B32415" w:rsidRDefault="00B32415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Daily standup</w:t>
      </w:r>
    </w:p>
    <w:p w14:paraId="25C33F6D" w14:textId="1D559BE5" w:rsidR="009006FF" w:rsidRDefault="009006FF" w:rsidP="007C6465">
      <w:pPr>
        <w:rPr>
          <w:lang w:eastAsia="ko-KR"/>
        </w:rPr>
      </w:pPr>
    </w:p>
    <w:p w14:paraId="5F579587" w14:textId="1016F9AC" w:rsidR="00BE45E9" w:rsidRDefault="00BE45E9" w:rsidP="007C6465">
      <w:pPr>
        <w:rPr>
          <w:lang w:eastAsia="ko-KR"/>
        </w:rPr>
      </w:pPr>
    </w:p>
    <w:p w14:paraId="4460B107" w14:textId="73E5D02E" w:rsidR="000448F4" w:rsidRPr="00BE45E9" w:rsidRDefault="000448F4" w:rsidP="007C6465">
      <w:pPr>
        <w:rPr>
          <w:lang w:eastAsia="ko-KR"/>
        </w:rPr>
      </w:pPr>
    </w:p>
    <w:p w14:paraId="67DCAA34" w14:textId="237FA829" w:rsidR="00BE45E9" w:rsidRDefault="00BE45E9" w:rsidP="007C6465">
      <w:pPr>
        <w:rPr>
          <w:lang w:eastAsia="ko-KR"/>
        </w:rPr>
      </w:pPr>
    </w:p>
    <w:p w14:paraId="7362FFB0" w14:textId="70D8F701" w:rsidR="00BE45E9" w:rsidRDefault="00BE45E9" w:rsidP="007C6465">
      <w:pPr>
        <w:rPr>
          <w:lang w:eastAsia="ko-KR"/>
        </w:rPr>
      </w:pPr>
    </w:p>
    <w:p w14:paraId="4E88D9EC" w14:textId="77777777" w:rsidR="00BE45E9" w:rsidRDefault="00BE45E9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7" w:name="_Toc19782336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7"/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48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48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467DDF" w:rsidP="007C6465">
      <w:pPr>
        <w:rPr>
          <w:lang w:eastAsia="ko-KR"/>
        </w:rPr>
      </w:pPr>
      <w:hyperlink r:id="rId161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467DDF" w:rsidP="007C6465">
      <w:pPr>
        <w:rPr>
          <w:lang w:eastAsia="ko-KR"/>
        </w:rPr>
      </w:pPr>
      <w:hyperlink r:id="rId162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49" w:name="_Toc19782344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odeBlocks</w:t>
      </w:r>
      <w:bookmarkEnd w:id="49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50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50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51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51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52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52"/>
    </w:p>
    <w:p w14:paraId="720CC9A1" w14:textId="3B85B1EF" w:rsidR="00283BFF" w:rsidRDefault="00467DDF" w:rsidP="007C6465">
      <w:pPr>
        <w:rPr>
          <w:lang w:eastAsia="ko-KR"/>
        </w:rPr>
      </w:pPr>
      <w:hyperlink r:id="rId164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53" w:name="_Toc19782348"/>
      <w:r>
        <w:rPr>
          <w:rFonts w:hint="eastAsia"/>
          <w:lang w:eastAsia="ko-KR"/>
        </w:rPr>
        <w:lastRenderedPageBreak/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53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54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54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55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55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698F6D5F" w:rsidR="00E164EC" w:rsidRDefault="00E164EC" w:rsidP="007C6465">
      <w:pPr>
        <w:rPr>
          <w:lang w:eastAsia="ko-KR"/>
        </w:rPr>
      </w:pPr>
    </w:p>
    <w:p w14:paraId="3E63B3D9" w14:textId="11F7599C" w:rsidR="006C5D5B" w:rsidRDefault="006C5D5B" w:rsidP="007C6465">
      <w:pPr>
        <w:rPr>
          <w:lang w:eastAsia="ko-KR"/>
        </w:rPr>
      </w:pPr>
    </w:p>
    <w:p w14:paraId="59357DFA" w14:textId="742EC485" w:rsidR="006C5D5B" w:rsidRDefault="006C5D5B" w:rsidP="007C6465">
      <w:pPr>
        <w:rPr>
          <w:lang w:eastAsia="ko-KR"/>
        </w:rPr>
      </w:pPr>
    </w:p>
    <w:p w14:paraId="41362750" w14:textId="558F11C9" w:rsidR="006C5D5B" w:rsidRDefault="006C5D5B" w:rsidP="007C6465">
      <w:pPr>
        <w:rPr>
          <w:lang w:eastAsia="ko-KR"/>
        </w:rPr>
      </w:pPr>
    </w:p>
    <w:p w14:paraId="6CAA312C" w14:textId="582D4710" w:rsidR="006C5D5B" w:rsidRDefault="006C5D5B" w:rsidP="007C6465">
      <w:pPr>
        <w:rPr>
          <w:lang w:eastAsia="ko-KR"/>
        </w:rPr>
      </w:pPr>
    </w:p>
    <w:p w14:paraId="5C0C282C" w14:textId="596E0762" w:rsidR="006C5D5B" w:rsidRDefault="006C5D5B" w:rsidP="007C6465">
      <w:pPr>
        <w:rPr>
          <w:lang w:eastAsia="ko-KR"/>
        </w:rPr>
      </w:pPr>
    </w:p>
    <w:p w14:paraId="6D1E2DEA" w14:textId="39D458C1" w:rsidR="006C5D5B" w:rsidRDefault="006C5D5B" w:rsidP="007C6465">
      <w:pPr>
        <w:rPr>
          <w:lang w:eastAsia="ko-KR"/>
        </w:rPr>
      </w:pPr>
    </w:p>
    <w:p w14:paraId="225DA993" w14:textId="7E3F2E7C" w:rsidR="006C5D5B" w:rsidRDefault="006C5D5B" w:rsidP="007C6465">
      <w:pPr>
        <w:rPr>
          <w:lang w:eastAsia="ko-KR"/>
        </w:rPr>
      </w:pPr>
    </w:p>
    <w:p w14:paraId="58E75331" w14:textId="3D6F5A4A" w:rsidR="006C5D5B" w:rsidRDefault="006C5D5B" w:rsidP="007C6465">
      <w:pPr>
        <w:rPr>
          <w:lang w:eastAsia="ko-KR"/>
        </w:rPr>
      </w:pPr>
    </w:p>
    <w:p w14:paraId="73E79A67" w14:textId="171B533D" w:rsidR="006C5D5B" w:rsidRDefault="006C5D5B" w:rsidP="007C6465">
      <w:pPr>
        <w:rPr>
          <w:lang w:eastAsia="ko-KR"/>
        </w:rPr>
      </w:pPr>
    </w:p>
    <w:p w14:paraId="0E54FB58" w14:textId="77777777" w:rsidR="006C5D5B" w:rsidRDefault="006C5D5B" w:rsidP="007C6465">
      <w:pPr>
        <w:rPr>
          <w:lang w:eastAsia="ko-KR"/>
        </w:rPr>
      </w:pPr>
    </w:p>
    <w:p w14:paraId="04B64795" w14:textId="51B7C3F4" w:rsidR="00E164EC" w:rsidRDefault="00EB3AB3" w:rsidP="00EB3AB3">
      <w:pPr>
        <w:pStyle w:val="1"/>
        <w:rPr>
          <w:lang w:eastAsia="ko-KR"/>
        </w:rPr>
      </w:pPr>
      <w:r>
        <w:rPr>
          <w:lang w:eastAsia="ko-KR"/>
        </w:rPr>
        <w:lastRenderedPageBreak/>
        <w:t>RF</w:t>
      </w:r>
    </w:p>
    <w:p w14:paraId="69028CE5" w14:textId="1B18B60A" w:rsidR="00865909" w:rsidRDefault="00EB3AB3" w:rsidP="00EB3AB3">
      <w:pPr>
        <w:pStyle w:val="2"/>
        <w:rPr>
          <w:lang w:eastAsia="ko-KR"/>
        </w:rPr>
      </w:pPr>
      <w:r>
        <w:rPr>
          <w:lang w:eastAsia="ko-KR"/>
        </w:rPr>
        <w:t>Spectrum Analyzer</w:t>
      </w:r>
    </w:p>
    <w:p w14:paraId="464194CF" w14:textId="335A0933" w:rsidR="00865909" w:rsidRDefault="00EB3AB3" w:rsidP="00EB3AB3">
      <w:pPr>
        <w:pStyle w:val="3"/>
        <w:rPr>
          <w:lang w:eastAsia="ko-KR"/>
        </w:rPr>
      </w:pPr>
      <w:r>
        <w:rPr>
          <w:lang w:eastAsia="ko-KR"/>
        </w:rPr>
        <w:t>Span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EB3AB3" w14:paraId="47C6780F" w14:textId="77777777" w:rsidTr="00EB3AB3">
        <w:trPr>
          <w:jc w:val="center"/>
        </w:trPr>
        <w:tc>
          <w:tcPr>
            <w:tcW w:w="2553" w:type="dxa"/>
          </w:tcPr>
          <w:p w14:paraId="14ED8AE7" w14:textId="205D309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 WIDTH</w:t>
            </w:r>
          </w:p>
        </w:tc>
        <w:tc>
          <w:tcPr>
            <w:tcW w:w="4675" w:type="dxa"/>
          </w:tcPr>
          <w:p w14:paraId="77F687D9" w14:textId="048438D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SPAN </w:t>
            </w:r>
            <w:r>
              <w:rPr>
                <w:rFonts w:hint="eastAsia"/>
                <w:sz w:val="20"/>
                <w:szCs w:val="20"/>
                <w:lang w:eastAsia="ko-KR"/>
              </w:rPr>
              <w:t>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4FE23CC8" w14:textId="77777777" w:rsidTr="00EB3AB3">
        <w:trPr>
          <w:jc w:val="center"/>
        </w:trPr>
        <w:tc>
          <w:tcPr>
            <w:tcW w:w="2553" w:type="dxa"/>
          </w:tcPr>
          <w:p w14:paraId="23F8A467" w14:textId="5FF05E9C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F</w:t>
            </w:r>
            <w:r>
              <w:rPr>
                <w:sz w:val="20"/>
                <w:szCs w:val="20"/>
                <w:lang w:eastAsia="ko-KR"/>
              </w:rPr>
              <w:t>ULL SPAN</w:t>
            </w:r>
          </w:p>
        </w:tc>
        <w:tc>
          <w:tcPr>
            <w:tcW w:w="4675" w:type="dxa"/>
          </w:tcPr>
          <w:p w14:paraId="14C7CBCD" w14:textId="33CB19E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전체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주파수의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대역을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72617A9A" w14:textId="77777777" w:rsidTr="00EB3AB3">
        <w:trPr>
          <w:jc w:val="center"/>
        </w:trPr>
        <w:tc>
          <w:tcPr>
            <w:tcW w:w="2553" w:type="dxa"/>
          </w:tcPr>
          <w:p w14:paraId="35429F2C" w14:textId="2DE87F7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ZERO SPAN</w:t>
            </w:r>
          </w:p>
        </w:tc>
        <w:tc>
          <w:tcPr>
            <w:tcW w:w="4675" w:type="dxa"/>
          </w:tcPr>
          <w:p w14:paraId="52F54B2C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0Hz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  <w:p w14:paraId="57E11EA5" w14:textId="574DE9C8" w:rsidR="00EB3AB3" w:rsidRPr="00EB3AB3" w:rsidRDefault="00EB3AB3" w:rsidP="00EB3AB3">
            <w:pPr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횡축이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시간축으로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가능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1D5B2E9C" w14:textId="77777777" w:rsidTr="00EB3AB3">
        <w:trPr>
          <w:jc w:val="center"/>
        </w:trPr>
        <w:tc>
          <w:tcPr>
            <w:tcW w:w="2553" w:type="dxa"/>
          </w:tcPr>
          <w:p w14:paraId="20A95DE8" w14:textId="58760793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LAST SPAN</w:t>
            </w:r>
          </w:p>
        </w:tc>
        <w:tc>
          <w:tcPr>
            <w:tcW w:w="4675" w:type="dxa"/>
          </w:tcPr>
          <w:p w14:paraId="1C845FC8" w14:textId="1E4ACC8D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으로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EB3AB3" w14:paraId="7FB785D7" w14:textId="77777777" w:rsidTr="00EB3AB3">
        <w:trPr>
          <w:jc w:val="center"/>
        </w:trPr>
        <w:tc>
          <w:tcPr>
            <w:tcW w:w="2553" w:type="dxa"/>
          </w:tcPr>
          <w:p w14:paraId="4E17DDEE" w14:textId="0B21E5C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IN</w:t>
            </w:r>
          </w:p>
        </w:tc>
        <w:tc>
          <w:tcPr>
            <w:tcW w:w="4675" w:type="dxa"/>
          </w:tcPr>
          <w:p w14:paraId="653A07B5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1/2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줄임</w:t>
            </w:r>
          </w:p>
          <w:p w14:paraId="04A9C357" w14:textId="4DCD999B" w:rsidR="00EB3AB3" w:rsidRPr="00EB3AB3" w:rsidRDefault="00EB3AB3" w:rsidP="00EB3AB3">
            <w:pPr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(1kHz</w:t>
            </w:r>
            <w:r>
              <w:rPr>
                <w:rFonts w:hint="eastAsia"/>
                <w:sz w:val="20"/>
                <w:szCs w:val="20"/>
                <w:lang w:eastAsia="ko-KR"/>
              </w:rPr>
              <w:t>까지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줄어듬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571F017C" w14:textId="77777777" w:rsidTr="00EB3AB3">
        <w:trPr>
          <w:jc w:val="center"/>
        </w:trPr>
        <w:tc>
          <w:tcPr>
            <w:tcW w:w="2553" w:type="dxa"/>
          </w:tcPr>
          <w:p w14:paraId="3E9693E0" w14:textId="4E49DC87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OUT</w:t>
            </w:r>
          </w:p>
        </w:tc>
        <w:tc>
          <w:tcPr>
            <w:tcW w:w="4675" w:type="dxa"/>
          </w:tcPr>
          <w:p w14:paraId="31B3BB23" w14:textId="6A62487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2</w:t>
            </w:r>
            <w:r>
              <w:rPr>
                <w:rFonts w:hint="eastAsia"/>
                <w:sz w:val="20"/>
                <w:szCs w:val="20"/>
                <w:lang w:eastAsia="ko-KR"/>
              </w:rPr>
              <w:t>배로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증가</w:t>
            </w:r>
          </w:p>
        </w:tc>
      </w:tr>
    </w:tbl>
    <w:p w14:paraId="06BEAC16" w14:textId="77777777" w:rsidR="00EB3AB3" w:rsidRPr="00EB3AB3" w:rsidRDefault="00EB3AB3" w:rsidP="00EB3AB3">
      <w:pPr>
        <w:rPr>
          <w:lang w:eastAsia="ko-KR"/>
        </w:rPr>
      </w:pPr>
    </w:p>
    <w:p w14:paraId="7B6C78BA" w14:textId="1E518FE8" w:rsidR="00865909" w:rsidRDefault="00F1310E" w:rsidP="00F1310E">
      <w:pPr>
        <w:pStyle w:val="3"/>
        <w:rPr>
          <w:lang w:eastAsia="ko-KR"/>
        </w:rPr>
      </w:pPr>
      <w:proofErr w:type="spellStart"/>
      <w:r>
        <w:rPr>
          <w:lang w:eastAsia="ko-KR"/>
        </w:rPr>
        <w:t>Ampl</w:t>
      </w:r>
      <w:proofErr w:type="spellEnd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6C5D5B" w14:paraId="3376A122" w14:textId="77777777" w:rsidTr="00467DDF">
        <w:trPr>
          <w:jc w:val="center"/>
        </w:trPr>
        <w:tc>
          <w:tcPr>
            <w:tcW w:w="2553" w:type="dxa"/>
          </w:tcPr>
          <w:p w14:paraId="79276B39" w14:textId="34BCB6A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LEVEL</w:t>
            </w:r>
          </w:p>
        </w:tc>
        <w:tc>
          <w:tcPr>
            <w:tcW w:w="4675" w:type="dxa"/>
          </w:tcPr>
          <w:p w14:paraId="78496A0E" w14:textId="33C55DB1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격자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상단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6654EDC0" w14:textId="77777777" w:rsidTr="00467DDF">
        <w:trPr>
          <w:jc w:val="center"/>
        </w:trPr>
        <w:tc>
          <w:tcPr>
            <w:tcW w:w="2553" w:type="dxa"/>
          </w:tcPr>
          <w:p w14:paraId="69106D8A" w14:textId="5CC92E4E" w:rsidR="006C5D5B" w:rsidRPr="00EB3AB3" w:rsidRDefault="006C5D5B" w:rsidP="00467DDF">
            <w:pPr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A</w:t>
            </w:r>
            <w:r>
              <w:rPr>
                <w:sz w:val="20"/>
                <w:szCs w:val="20"/>
                <w:lang w:eastAsia="ko-KR"/>
              </w:rPr>
              <w:t>TTEN[AUTO/MANUAL]</w:t>
            </w:r>
          </w:p>
        </w:tc>
        <w:tc>
          <w:tcPr>
            <w:tcW w:w="4675" w:type="dxa"/>
          </w:tcPr>
          <w:p w14:paraId="36473F52" w14:textId="50C9ABC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입력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감쇠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sz w:val="20"/>
                <w:szCs w:val="20"/>
                <w:lang w:eastAsia="ko-KR"/>
              </w:rPr>
              <w:t>Auto/Manual)</w:t>
            </w:r>
          </w:p>
        </w:tc>
      </w:tr>
      <w:tr w:rsidR="006C5D5B" w14:paraId="057230A3" w14:textId="77777777" w:rsidTr="00467DDF">
        <w:trPr>
          <w:jc w:val="center"/>
        </w:trPr>
        <w:tc>
          <w:tcPr>
            <w:tcW w:w="2553" w:type="dxa"/>
          </w:tcPr>
          <w:p w14:paraId="6331CB18" w14:textId="788C1214" w:rsidR="006C5D5B" w:rsidRPr="00EB3AB3" w:rsidRDefault="006C5D5B" w:rsidP="00467DDF">
            <w:pPr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L</w:t>
            </w:r>
            <w:r>
              <w:rPr>
                <w:sz w:val="20"/>
                <w:szCs w:val="20"/>
                <w:lang w:eastAsia="ko-KR"/>
              </w:rPr>
              <w:t>OG</w:t>
            </w:r>
          </w:p>
        </w:tc>
        <w:tc>
          <w:tcPr>
            <w:tcW w:w="4675" w:type="dxa"/>
          </w:tcPr>
          <w:p w14:paraId="7EBF216C" w14:textId="66876E47" w:rsidR="006C5D5B" w:rsidRPr="00EB3AB3" w:rsidRDefault="006C5D5B" w:rsidP="00467DDF">
            <w:pPr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로그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2B678F09" w14:textId="77777777" w:rsidTr="00467DDF">
        <w:trPr>
          <w:jc w:val="center"/>
        </w:trPr>
        <w:tc>
          <w:tcPr>
            <w:tcW w:w="2553" w:type="dxa"/>
          </w:tcPr>
          <w:p w14:paraId="08C08F32" w14:textId="7DD9653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LINEAR</w:t>
            </w:r>
          </w:p>
        </w:tc>
        <w:tc>
          <w:tcPr>
            <w:tcW w:w="4675" w:type="dxa"/>
          </w:tcPr>
          <w:p w14:paraId="5E422A8F" w14:textId="0E46674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선형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1686F672" w14:textId="77777777" w:rsidTr="00467DDF">
        <w:trPr>
          <w:jc w:val="center"/>
        </w:trPr>
        <w:tc>
          <w:tcPr>
            <w:tcW w:w="2553" w:type="dxa"/>
          </w:tcPr>
          <w:p w14:paraId="3EE71301" w14:textId="170252E3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SCALE</w:t>
            </w:r>
          </w:p>
        </w:tc>
        <w:tc>
          <w:tcPr>
            <w:tcW w:w="4675" w:type="dxa"/>
          </w:tcPr>
          <w:p w14:paraId="1D2E1D64" w14:textId="77777777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10dB, 5dB, 2dB, 1dB/DIV</w:t>
            </w:r>
          </w:p>
          <w:p w14:paraId="0334AABE" w14:textId="558BA6EB" w:rsidR="006C5D5B" w:rsidRPr="00EB3AB3" w:rsidRDefault="006C5D5B" w:rsidP="00467DDF">
            <w:pPr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RETURN</w:t>
            </w:r>
          </w:p>
        </w:tc>
      </w:tr>
      <w:tr w:rsidR="006C5D5B" w14:paraId="25AF91E4" w14:textId="77777777" w:rsidTr="00467DDF">
        <w:trPr>
          <w:jc w:val="center"/>
        </w:trPr>
        <w:tc>
          <w:tcPr>
            <w:tcW w:w="2553" w:type="dxa"/>
          </w:tcPr>
          <w:p w14:paraId="52A92877" w14:textId="5069A26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UNIT</w:t>
            </w:r>
          </w:p>
        </w:tc>
        <w:tc>
          <w:tcPr>
            <w:tcW w:w="4675" w:type="dxa"/>
          </w:tcPr>
          <w:p w14:paraId="3E823ECA" w14:textId="75C1410A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dBm / </w:t>
            </w:r>
            <w:proofErr w:type="spellStart"/>
            <w:r>
              <w:rPr>
                <w:sz w:val="20"/>
                <w:szCs w:val="20"/>
                <w:lang w:eastAsia="ko-KR"/>
              </w:rPr>
              <w:t>dBmV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</w:t>
            </w:r>
            <w:proofErr w:type="spellStart"/>
            <w:r>
              <w:rPr>
                <w:sz w:val="20"/>
                <w:szCs w:val="20"/>
                <w:lang w:eastAsia="ko-KR"/>
              </w:rPr>
              <w:t>dBuV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 VOLTS / WATTS / RETURN</w:t>
            </w:r>
          </w:p>
        </w:tc>
      </w:tr>
      <w:tr w:rsidR="006C5D5B" w14:paraId="4C1BBB50" w14:textId="77777777" w:rsidTr="00467DDF">
        <w:trPr>
          <w:jc w:val="center"/>
        </w:trPr>
        <w:tc>
          <w:tcPr>
            <w:tcW w:w="2553" w:type="dxa"/>
          </w:tcPr>
          <w:p w14:paraId="10C603F0" w14:textId="659C27E3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LVL OFFSET</w:t>
            </w:r>
          </w:p>
        </w:tc>
        <w:tc>
          <w:tcPr>
            <w:tcW w:w="4675" w:type="dxa"/>
          </w:tcPr>
          <w:p w14:paraId="1791B6BA" w14:textId="645AF299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레벨에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관련된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표시값에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의해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적용되어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“</w:t>
            </w:r>
            <w:r>
              <w:rPr>
                <w:rFonts w:hint="eastAsia"/>
                <w:sz w:val="20"/>
                <w:szCs w:val="20"/>
                <w:lang w:eastAsia="ko-KR"/>
              </w:rPr>
              <w:t>R</w:t>
            </w:r>
            <w:r>
              <w:rPr>
                <w:sz w:val="20"/>
                <w:szCs w:val="20"/>
                <w:lang w:eastAsia="ko-KR"/>
              </w:rPr>
              <w:t>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이득과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손실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보상등의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이용에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용이</w:t>
            </w:r>
          </w:p>
        </w:tc>
      </w:tr>
    </w:tbl>
    <w:p w14:paraId="0CC07133" w14:textId="25A7794D" w:rsidR="00865909" w:rsidRDefault="00865909" w:rsidP="007C6465">
      <w:pPr>
        <w:rPr>
          <w:lang w:eastAsia="ko-KR"/>
        </w:rPr>
      </w:pPr>
    </w:p>
    <w:p w14:paraId="4ECB3C55" w14:textId="7D2F15AA" w:rsidR="00467DDF" w:rsidRDefault="007C6AB6" w:rsidP="007C6AB6">
      <w:pPr>
        <w:pStyle w:val="ab"/>
        <w:numPr>
          <w:ilvl w:val="0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TTEN</w:t>
      </w:r>
    </w:p>
    <w:p w14:paraId="125F1711" w14:textId="3C0C78C9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</w:t>
      </w:r>
    </w:p>
    <w:p w14:paraId="7C693C9E" w14:textId="5696C089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uto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reference level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최적값에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0651910" w14:textId="45C99054" w:rsidR="00A365EF" w:rsidRDefault="00A365EF" w:rsidP="00A365EF">
      <w:pPr>
        <w:pStyle w:val="ab"/>
        <w:ind w:left="2160"/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>9</w:t>
      </w:r>
      <w:r>
        <w:rPr>
          <w:lang w:eastAsia="ko-KR"/>
        </w:rPr>
        <w:t xml:space="preserve">-1&gt; Auto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감쇠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595"/>
        <w:gridCol w:w="3595"/>
      </w:tblGrid>
      <w:tr w:rsidR="00A365EF" w14:paraId="623A493B" w14:textId="77777777" w:rsidTr="00A365EF">
        <w:tc>
          <w:tcPr>
            <w:tcW w:w="4675" w:type="dxa"/>
          </w:tcPr>
          <w:p w14:paraId="256895C0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  <w:bookmarkStart w:id="56" w:name="_Hlk31996803"/>
          </w:p>
        </w:tc>
        <w:tc>
          <w:tcPr>
            <w:tcW w:w="4675" w:type="dxa"/>
          </w:tcPr>
          <w:p w14:paraId="3845A0E5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345F6DF7" w14:textId="77777777" w:rsidTr="00A365EF">
        <w:tc>
          <w:tcPr>
            <w:tcW w:w="4675" w:type="dxa"/>
          </w:tcPr>
          <w:p w14:paraId="711846AE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4B5C70C7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74FD2885" w14:textId="77777777" w:rsidTr="00A365EF">
        <w:tc>
          <w:tcPr>
            <w:tcW w:w="4675" w:type="dxa"/>
          </w:tcPr>
          <w:p w14:paraId="4C0A773E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488D6F8C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26F62C33" w14:textId="77777777" w:rsidTr="00A365EF">
        <w:tc>
          <w:tcPr>
            <w:tcW w:w="4675" w:type="dxa"/>
          </w:tcPr>
          <w:p w14:paraId="2F086E47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717B6C49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5D5171CB" w14:textId="77777777" w:rsidTr="00A365EF">
        <w:tc>
          <w:tcPr>
            <w:tcW w:w="4675" w:type="dxa"/>
          </w:tcPr>
          <w:p w14:paraId="4D0A67C9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233C59E5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48BF753B" w14:textId="77777777" w:rsidTr="00A365EF">
        <w:tc>
          <w:tcPr>
            <w:tcW w:w="4675" w:type="dxa"/>
          </w:tcPr>
          <w:p w14:paraId="18875D27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1C0D63EE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482B5BBD" w14:textId="77777777" w:rsidTr="00A365EF">
        <w:tc>
          <w:tcPr>
            <w:tcW w:w="4675" w:type="dxa"/>
          </w:tcPr>
          <w:p w14:paraId="0B906BAF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3E7FCEBF" w14:textId="77777777" w:rsidR="00A365EF" w:rsidRDefault="00A365EF" w:rsidP="00A365EF">
            <w:pPr>
              <w:pStyle w:val="ab"/>
              <w:ind w:left="0"/>
              <w:rPr>
                <w:lang w:eastAsia="ko-KR"/>
              </w:rPr>
            </w:pPr>
          </w:p>
        </w:tc>
      </w:tr>
      <w:bookmarkEnd w:id="56"/>
    </w:tbl>
    <w:p w14:paraId="288D1532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7D48461C" w14:textId="3B36982A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Manual </w:t>
      </w:r>
      <w:r>
        <w:rPr>
          <w:rFonts w:hint="eastAsia"/>
          <w:lang w:eastAsia="ko-KR"/>
        </w:rPr>
        <w:t>모드</w:t>
      </w:r>
    </w:p>
    <w:p w14:paraId="3878548E" w14:textId="60B2B018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</w:t>
      </w:r>
      <w:r>
        <w:rPr>
          <w:rFonts w:hint="eastAsia"/>
          <w:lang w:eastAsia="ko-KR"/>
        </w:rPr>
        <w:t>(</w:t>
      </w:r>
      <w:r>
        <w:rPr>
          <w:lang w:eastAsia="ko-KR"/>
        </w:rPr>
        <w:t>gain compression)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영향받지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high accuracy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noise </w:t>
      </w:r>
      <w:r>
        <w:rPr>
          <w:rFonts w:hint="eastAsia"/>
          <w:lang w:eastAsia="ko-KR"/>
        </w:rPr>
        <w:t>레벨이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감쇠되도록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input attenuator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</w:t>
      </w:r>
      <w:r w:rsidR="00A60C1B"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 attenuator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421A70CB" w14:textId="4D25EBB5" w:rsidR="00A365EF" w:rsidRDefault="00A365EF" w:rsidP="00A365EF">
      <w:pPr>
        <w:pStyle w:val="ab"/>
        <w:ind w:left="2160"/>
        <w:rPr>
          <w:rFonts w:hint="eastAsia"/>
          <w:lang w:eastAsia="ko-KR"/>
        </w:rPr>
      </w:pPr>
      <w:r>
        <w:rPr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9-2&gt; Manual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Start w:id="57" w:name="_GoBack"/>
      <w:bookmarkEnd w:id="57"/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595"/>
        <w:gridCol w:w="3595"/>
      </w:tblGrid>
      <w:tr w:rsidR="00A365EF" w14:paraId="4F0A885B" w14:textId="77777777" w:rsidTr="004C5E58">
        <w:tc>
          <w:tcPr>
            <w:tcW w:w="4675" w:type="dxa"/>
          </w:tcPr>
          <w:p w14:paraId="4B80A7E3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21B59B10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736F2BD4" w14:textId="77777777" w:rsidTr="004C5E58">
        <w:tc>
          <w:tcPr>
            <w:tcW w:w="4675" w:type="dxa"/>
          </w:tcPr>
          <w:p w14:paraId="621DF934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32EE1A2E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45B97973" w14:textId="77777777" w:rsidTr="004C5E58">
        <w:tc>
          <w:tcPr>
            <w:tcW w:w="4675" w:type="dxa"/>
          </w:tcPr>
          <w:p w14:paraId="0AF14B0C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65D8B58B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1AE7E3A8" w14:textId="77777777" w:rsidTr="004C5E58">
        <w:tc>
          <w:tcPr>
            <w:tcW w:w="4675" w:type="dxa"/>
          </w:tcPr>
          <w:p w14:paraId="77751674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61EB4CA3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6D041C7E" w14:textId="77777777" w:rsidTr="004C5E58">
        <w:tc>
          <w:tcPr>
            <w:tcW w:w="4675" w:type="dxa"/>
          </w:tcPr>
          <w:p w14:paraId="4D1560B9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482C77FE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2BE275B8" w14:textId="77777777" w:rsidTr="004C5E58">
        <w:tc>
          <w:tcPr>
            <w:tcW w:w="4675" w:type="dxa"/>
          </w:tcPr>
          <w:p w14:paraId="51C60A14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357D884B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</w:tr>
      <w:tr w:rsidR="00A365EF" w14:paraId="4FC1BDAF" w14:textId="77777777" w:rsidTr="004C5E58">
        <w:tc>
          <w:tcPr>
            <w:tcW w:w="4675" w:type="dxa"/>
          </w:tcPr>
          <w:p w14:paraId="29CAF0D5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  <w:tc>
          <w:tcPr>
            <w:tcW w:w="4675" w:type="dxa"/>
          </w:tcPr>
          <w:p w14:paraId="6985DED0" w14:textId="77777777" w:rsidR="00A365EF" w:rsidRDefault="00A365EF" w:rsidP="004C5E58">
            <w:pPr>
              <w:pStyle w:val="ab"/>
              <w:ind w:left="0"/>
              <w:rPr>
                <w:lang w:eastAsia="ko-KR"/>
              </w:rPr>
            </w:pPr>
          </w:p>
        </w:tc>
      </w:tr>
    </w:tbl>
    <w:p w14:paraId="2788A728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6B962A06" w14:textId="7AD71712" w:rsidR="00467DDF" w:rsidRDefault="00467DDF" w:rsidP="007C6465">
      <w:pPr>
        <w:rPr>
          <w:lang w:eastAsia="ko-KR"/>
        </w:rPr>
      </w:pPr>
    </w:p>
    <w:p w14:paraId="289D0726" w14:textId="2B280F27" w:rsidR="00467DDF" w:rsidRDefault="00467DDF" w:rsidP="007C6465">
      <w:pPr>
        <w:rPr>
          <w:lang w:eastAsia="ko-KR"/>
        </w:rPr>
      </w:pPr>
    </w:p>
    <w:p w14:paraId="3ADA168C" w14:textId="5B9FC85B" w:rsidR="00467DDF" w:rsidRDefault="00467DDF" w:rsidP="007C6465">
      <w:pPr>
        <w:rPr>
          <w:lang w:eastAsia="ko-KR"/>
        </w:rPr>
      </w:pPr>
    </w:p>
    <w:p w14:paraId="1BD6408C" w14:textId="77777777" w:rsidR="00467DDF" w:rsidRDefault="00467DDF" w:rsidP="007C6465">
      <w:pPr>
        <w:rPr>
          <w:lang w:eastAsia="ko-KR"/>
        </w:rPr>
      </w:pPr>
    </w:p>
    <w:p w14:paraId="5A09DFED" w14:textId="47E06103" w:rsidR="00865909" w:rsidRDefault="00865909" w:rsidP="007C6465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58" w:name="_Toc19782351"/>
      <w:r>
        <w:rPr>
          <w:rFonts w:hint="eastAsia"/>
          <w:lang w:eastAsia="ko-KR"/>
        </w:rPr>
        <w:t>G</w:t>
      </w:r>
      <w:r>
        <w:rPr>
          <w:lang w:eastAsia="ko-KR"/>
        </w:rPr>
        <w:t>lossary</w:t>
      </w:r>
      <w:bookmarkEnd w:id="58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59" w:name="_Native_build_tool"/>
      <w:bookmarkStart w:id="60" w:name="_Toc19782352"/>
      <w:bookmarkEnd w:id="59"/>
      <w:r>
        <w:rPr>
          <w:lang w:eastAsia="ko-KR"/>
        </w:rPr>
        <w:lastRenderedPageBreak/>
        <w:t>Native build tool</w:t>
      </w:r>
      <w:bookmarkEnd w:id="60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5"/>
      <w:footerReference w:type="default" r:id="rId1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4405C6" w14:textId="77777777" w:rsidR="00E44C46" w:rsidRDefault="00E44C46" w:rsidP="00A33843">
      <w:pPr>
        <w:spacing w:after="0" w:line="240" w:lineRule="auto"/>
      </w:pPr>
      <w:r>
        <w:separator/>
      </w:r>
    </w:p>
  </w:endnote>
  <w:endnote w:type="continuationSeparator" w:id="0">
    <w:p w14:paraId="7AFD0C7F" w14:textId="77777777" w:rsidR="00E44C46" w:rsidRDefault="00E44C46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467DDF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467DDF" w:rsidRPr="003F3259" w:rsidRDefault="00467DDF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467DDF" w:rsidRPr="003F3259" w:rsidRDefault="00467DDF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467DDF" w:rsidRPr="00AB710B" w:rsidRDefault="00467DDF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467DDF" w:rsidRPr="003F3259" w:rsidRDefault="00467DDF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467DDF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467DDF" w:rsidRPr="003F3259" w:rsidRDefault="00467DDF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467DDF" w:rsidRPr="003F3259" w:rsidRDefault="00467DDF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467DDF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467DDF" w:rsidRPr="003F3259" w:rsidRDefault="00467DDF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467DDF" w:rsidRPr="000311E3" w:rsidRDefault="00467DDF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467DDF" w14:paraId="7AFC072F" w14:textId="77777777" w:rsidTr="001A0EF6">
      <w:tc>
        <w:tcPr>
          <w:tcW w:w="9540" w:type="dxa"/>
          <w:gridSpan w:val="2"/>
        </w:tcPr>
        <w:p w14:paraId="7AFC072D" w14:textId="77777777" w:rsidR="00467DDF" w:rsidRPr="001A0EF6" w:rsidRDefault="00467DDF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467DDF" w:rsidRDefault="00467DDF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467DDF" w14:paraId="7AFC0732" w14:textId="77777777" w:rsidTr="001A0EF6">
      <w:tc>
        <w:tcPr>
          <w:tcW w:w="5580" w:type="dxa"/>
        </w:tcPr>
        <w:p w14:paraId="7AFC0730" w14:textId="77777777" w:rsidR="00467DDF" w:rsidRDefault="00467DDF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38FED133" w:rsidR="00467DDF" w:rsidRDefault="00467DDF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101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103</w:t>
            </w:r>
          </w:fldSimple>
        </w:p>
      </w:tc>
    </w:tr>
  </w:tbl>
  <w:p w14:paraId="7AFC0733" w14:textId="77777777" w:rsidR="00467DDF" w:rsidRPr="004906B9" w:rsidRDefault="00467DDF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054AEC" w14:textId="77777777" w:rsidR="00E44C46" w:rsidRDefault="00E44C46" w:rsidP="00A33843">
      <w:pPr>
        <w:spacing w:after="0" w:line="240" w:lineRule="auto"/>
      </w:pPr>
      <w:r>
        <w:separator/>
      </w:r>
    </w:p>
  </w:footnote>
  <w:footnote w:type="continuationSeparator" w:id="0">
    <w:p w14:paraId="5045E3C9" w14:textId="77777777" w:rsidR="00E44C46" w:rsidRDefault="00E44C46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467DDF" w:rsidRPr="00385CAB" w:rsidRDefault="00467DDF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467DDF" w:rsidRDefault="00467DD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425443"/>
    <w:multiLevelType w:val="hybridMultilevel"/>
    <w:tmpl w:val="D2688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B164483"/>
    <w:multiLevelType w:val="hybridMultilevel"/>
    <w:tmpl w:val="23FA6F7E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3B2FEE"/>
    <w:multiLevelType w:val="hybridMultilevel"/>
    <w:tmpl w:val="E7762D6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46222F"/>
    <w:multiLevelType w:val="hybridMultilevel"/>
    <w:tmpl w:val="3F643B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5B55A8"/>
    <w:multiLevelType w:val="hybridMultilevel"/>
    <w:tmpl w:val="D1E4A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5357156"/>
    <w:multiLevelType w:val="hybridMultilevel"/>
    <w:tmpl w:val="6CC43D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6B5E00"/>
    <w:multiLevelType w:val="hybridMultilevel"/>
    <w:tmpl w:val="9BEC2DA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8"/>
  </w:num>
  <w:num w:numId="3">
    <w:abstractNumId w:val="18"/>
  </w:num>
  <w:num w:numId="4">
    <w:abstractNumId w:val="25"/>
  </w:num>
  <w:num w:numId="5">
    <w:abstractNumId w:val="31"/>
  </w:num>
  <w:num w:numId="6">
    <w:abstractNumId w:val="26"/>
  </w:num>
  <w:num w:numId="7">
    <w:abstractNumId w:val="12"/>
  </w:num>
  <w:num w:numId="8">
    <w:abstractNumId w:val="7"/>
  </w:num>
  <w:num w:numId="9">
    <w:abstractNumId w:val="19"/>
  </w:num>
  <w:num w:numId="10">
    <w:abstractNumId w:val="23"/>
  </w:num>
  <w:num w:numId="11">
    <w:abstractNumId w:val="9"/>
  </w:num>
  <w:num w:numId="12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0"/>
  </w:num>
  <w:num w:numId="15">
    <w:abstractNumId w:val="15"/>
  </w:num>
  <w:num w:numId="16">
    <w:abstractNumId w:val="24"/>
  </w:num>
  <w:num w:numId="17">
    <w:abstractNumId w:val="22"/>
  </w:num>
  <w:num w:numId="18">
    <w:abstractNumId w:val="17"/>
  </w:num>
  <w:num w:numId="19">
    <w:abstractNumId w:val="13"/>
  </w:num>
  <w:num w:numId="20">
    <w:abstractNumId w:val="8"/>
  </w:num>
  <w:num w:numId="21">
    <w:abstractNumId w:val="32"/>
  </w:num>
  <w:num w:numId="22">
    <w:abstractNumId w:val="14"/>
  </w:num>
  <w:num w:numId="23">
    <w:abstractNumId w:val="1"/>
  </w:num>
  <w:num w:numId="24">
    <w:abstractNumId w:val="16"/>
  </w:num>
  <w:num w:numId="25">
    <w:abstractNumId w:val="2"/>
  </w:num>
  <w:num w:numId="26">
    <w:abstractNumId w:val="20"/>
  </w:num>
  <w:num w:numId="27">
    <w:abstractNumId w:val="29"/>
  </w:num>
  <w:num w:numId="28">
    <w:abstractNumId w:val="10"/>
  </w:num>
  <w:num w:numId="29">
    <w:abstractNumId w:val="5"/>
  </w:num>
  <w:num w:numId="30">
    <w:abstractNumId w:val="30"/>
  </w:num>
  <w:num w:numId="31">
    <w:abstractNumId w:val="27"/>
  </w:num>
  <w:num w:numId="32">
    <w:abstractNumId w:val="6"/>
  </w:num>
  <w:num w:numId="33">
    <w:abstractNumId w:val="21"/>
  </w:num>
  <w:num w:numId="34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48F4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249D"/>
    <w:rsid w:val="0007324E"/>
    <w:rsid w:val="0007479D"/>
    <w:rsid w:val="00074D28"/>
    <w:rsid w:val="00075070"/>
    <w:rsid w:val="00076E75"/>
    <w:rsid w:val="00077EF5"/>
    <w:rsid w:val="00080674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044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62BF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C1DE5"/>
    <w:rsid w:val="002C1EDB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6284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67DDF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13A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17A3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6896"/>
    <w:rsid w:val="005272AB"/>
    <w:rsid w:val="00527ADB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142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370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5036"/>
    <w:rsid w:val="005F6F91"/>
    <w:rsid w:val="005F7319"/>
    <w:rsid w:val="005F7666"/>
    <w:rsid w:val="005F77FE"/>
    <w:rsid w:val="005F7969"/>
    <w:rsid w:val="0060202A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797"/>
    <w:rsid w:val="006222BA"/>
    <w:rsid w:val="00622449"/>
    <w:rsid w:val="00623D03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5B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7E7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11B1"/>
    <w:rsid w:val="00743654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21CD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6AB6"/>
    <w:rsid w:val="007C7264"/>
    <w:rsid w:val="007C78E4"/>
    <w:rsid w:val="007D1BEE"/>
    <w:rsid w:val="007D2528"/>
    <w:rsid w:val="007D2901"/>
    <w:rsid w:val="007D2B5A"/>
    <w:rsid w:val="007D3152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29"/>
    <w:rsid w:val="00832287"/>
    <w:rsid w:val="008329CC"/>
    <w:rsid w:val="0083375D"/>
    <w:rsid w:val="0083441C"/>
    <w:rsid w:val="00834C27"/>
    <w:rsid w:val="0083584A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1A6C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5A7B"/>
    <w:rsid w:val="00925CC8"/>
    <w:rsid w:val="00927451"/>
    <w:rsid w:val="00927B61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1728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29C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365EF"/>
    <w:rsid w:val="00A4021E"/>
    <w:rsid w:val="00A402B0"/>
    <w:rsid w:val="00A40422"/>
    <w:rsid w:val="00A41AE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0C1B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26D6B"/>
    <w:rsid w:val="00B310B6"/>
    <w:rsid w:val="00B32415"/>
    <w:rsid w:val="00B32F23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45E9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7B8"/>
    <w:rsid w:val="00C32D5C"/>
    <w:rsid w:val="00C33093"/>
    <w:rsid w:val="00C33A13"/>
    <w:rsid w:val="00C33C1F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1F5C"/>
    <w:rsid w:val="00D923CE"/>
    <w:rsid w:val="00D931AC"/>
    <w:rsid w:val="00D934D3"/>
    <w:rsid w:val="00D936C5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4A69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4C46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249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3AB3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310E"/>
    <w:rsid w:val="00F14F98"/>
    <w:rsid w:val="00F15B84"/>
    <w:rsid w:val="00F16698"/>
    <w:rsid w:val="00F17BDD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37E0C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3FA6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5D5B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확인되지 않은 멘션2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image" Target="media/image129.png"/><Relationship Id="rId159" Type="http://schemas.openxmlformats.org/officeDocument/2006/relationships/hyperlink" Target="https://cmake.org/cmake/help/latest/variable/CMAKE_SOURCE_DIR.html" TargetMode="External"/><Relationship Id="rId175" Type="http://schemas.openxmlformats.org/officeDocument/2006/relationships/header" Target="header1.xml"/><Relationship Id="rId170" Type="http://schemas.openxmlformats.org/officeDocument/2006/relationships/image" Target="media/image139.png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4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60" Type="http://schemas.openxmlformats.org/officeDocument/2006/relationships/hyperlink" Target="https://cmake.org/cmake/help/latest/variable/CMAKE_BINARY_DIR.html" TargetMode="External"/><Relationship Id="rId165" Type="http://schemas.openxmlformats.org/officeDocument/2006/relationships/image" Target="media/image134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71" Type="http://schemas.openxmlformats.org/officeDocument/2006/relationships/image" Target="media/image140.png"/><Relationship Id="rId176" Type="http://schemas.openxmlformats.org/officeDocument/2006/relationships/footer" Target="footer1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image" Target="media/image80.png"/><Relationship Id="rId108" Type="http://schemas.openxmlformats.org/officeDocument/2006/relationships/hyperlink" Target="https://cmake.org/cmake/help/latest/command/cmake_minimum_required.html" TargetMode="External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hyperlink" Target="https://codeday.me/ko/qa/20190307/19538.html" TargetMode="External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cgold.readthedocs.io/en/latest/" TargetMode="External"/><Relationship Id="rId73" Type="http://schemas.openxmlformats.org/officeDocument/2006/relationships/image" Target="media/image51.png"/><Relationship Id="rId78" Type="http://schemas.openxmlformats.org/officeDocument/2006/relationships/hyperlink" Target="https://github.com/cgold-examples/minimal-example" TargetMode="External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64" Type="http://schemas.openxmlformats.org/officeDocument/2006/relationships/hyperlink" Target="https://github.com/naver/d2codingfont/releases" TargetMode="External"/><Relationship Id="rId169" Type="http://schemas.openxmlformats.org/officeDocument/2006/relationships/image" Target="media/image138.png"/><Relationship Id="rId177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image" Target="media/image141.png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cmake.org/cmake/help/latest/manual/cmake-policies.7.html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hyperlink" Target="https://swstar.tistory.com/96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cmake.org/cmake/help/v3.5/manual/cmake-generators.7.html" TargetMode="External"/><Relationship Id="rId178" Type="http://schemas.openxmlformats.org/officeDocument/2006/relationships/glossaryDocument" Target="glossary/document.xml"/><Relationship Id="rId61" Type="http://schemas.openxmlformats.org/officeDocument/2006/relationships/image" Target="media/image40.png"/><Relationship Id="rId82" Type="http://schemas.openxmlformats.org/officeDocument/2006/relationships/image" Target="media/image59.png"/><Relationship Id="rId152" Type="http://schemas.openxmlformats.org/officeDocument/2006/relationships/image" Target="media/image127.png"/><Relationship Id="rId173" Type="http://schemas.openxmlformats.org/officeDocument/2006/relationships/image" Target="media/image142.png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5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3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32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1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3.png"/><Relationship Id="rId179" Type="http://schemas.openxmlformats.org/officeDocument/2006/relationships/theme" Target="theme/theme1.xml"/><Relationship Id="rId15" Type="http://schemas.openxmlformats.org/officeDocument/2006/relationships/hyperlink" Target="https://makingrobot.tistory.com/15?category=801859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3.png"/><Relationship Id="rId127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10E89"/>
    <w:rsid w:val="0003304F"/>
    <w:rsid w:val="00035AB7"/>
    <w:rsid w:val="000424D2"/>
    <w:rsid w:val="00067A0F"/>
    <w:rsid w:val="000725B5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E7535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B6CB7"/>
    <w:rsid w:val="007D59F8"/>
    <w:rsid w:val="00800F53"/>
    <w:rsid w:val="008125C9"/>
    <w:rsid w:val="0082051B"/>
    <w:rsid w:val="00847F0F"/>
    <w:rsid w:val="00886254"/>
    <w:rsid w:val="008A5951"/>
    <w:rsid w:val="008F053B"/>
    <w:rsid w:val="009020C5"/>
    <w:rsid w:val="009256D4"/>
    <w:rsid w:val="00930681"/>
    <w:rsid w:val="00947F20"/>
    <w:rsid w:val="009521AB"/>
    <w:rsid w:val="00954929"/>
    <w:rsid w:val="009751D9"/>
    <w:rsid w:val="00982AC7"/>
    <w:rsid w:val="009A51EA"/>
    <w:rsid w:val="009B6E92"/>
    <w:rsid w:val="009C1D90"/>
    <w:rsid w:val="009E15CB"/>
    <w:rsid w:val="009E7E1B"/>
    <w:rsid w:val="00A03B63"/>
    <w:rsid w:val="00A1151B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03097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DE486C29-DF8F-475D-9BB1-B6EC46E88D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16</TotalTime>
  <Pages>105</Pages>
  <Words>5135</Words>
  <Characters>29274</Characters>
  <Application>Microsoft Office Word</Application>
  <DocSecurity>0</DocSecurity>
  <Lines>243</Lines>
  <Paragraphs>68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34341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5</cp:revision>
  <cp:lastPrinted>2016-05-11T05:52:00Z</cp:lastPrinted>
  <dcterms:created xsi:type="dcterms:W3CDTF">2020-02-07T10:31:00Z</dcterms:created>
  <dcterms:modified xsi:type="dcterms:W3CDTF">2020-02-07T10:41:00Z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