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105FF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105FF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105FF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105FF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105FF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105FF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105FF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105FF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105FF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105FF1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21C079CE" w:rsidR="0079721A" w:rsidRDefault="00080674" w:rsidP="00080674">
      <w:pPr>
        <w:pStyle w:val="3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80674" w14:paraId="0D77B16E" w14:textId="77777777" w:rsidTr="00080674">
        <w:tc>
          <w:tcPr>
            <w:tcW w:w="1838" w:type="dxa"/>
            <w:shd w:val="clear" w:color="auto" w:fill="EAF1DD" w:themeFill="accent3" w:themeFillTint="33"/>
          </w:tcPr>
          <w:p w14:paraId="64D91330" w14:textId="5F1D1729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o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ption</w:t>
            </w:r>
          </w:p>
        </w:tc>
        <w:tc>
          <w:tcPr>
            <w:tcW w:w="7512" w:type="dxa"/>
            <w:shd w:val="clear" w:color="auto" w:fill="EAF1DD" w:themeFill="accent3" w:themeFillTint="33"/>
          </w:tcPr>
          <w:p w14:paraId="76C20CF3" w14:textId="21A82098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d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escription</w:t>
            </w:r>
          </w:p>
        </w:tc>
      </w:tr>
      <w:tr w:rsidR="00080674" w14:paraId="45BDFECE" w14:textId="77777777" w:rsidTr="00080674">
        <w:tc>
          <w:tcPr>
            <w:tcW w:w="1838" w:type="dxa"/>
          </w:tcPr>
          <w:p w14:paraId="43DE72D9" w14:textId="4EAAE8B6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a</w:t>
            </w:r>
          </w:p>
        </w:tc>
        <w:tc>
          <w:tcPr>
            <w:tcW w:w="7512" w:type="dxa"/>
          </w:tcPr>
          <w:p w14:paraId="47E8B6EA" w14:textId="7D3BE8C6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ko-KR"/>
              </w:rPr>
              <w:t>숨김파일</w:t>
            </w:r>
            <w:proofErr w:type="spellEnd"/>
            <w:r>
              <w:rPr>
                <w:rFonts w:hint="eastAsia"/>
                <w:sz w:val="18"/>
                <w:szCs w:val="18"/>
                <w:lang w:eastAsia="ko-KR"/>
              </w:rPr>
              <w:t>,</w:t>
            </w:r>
            <w:r>
              <w:rPr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디렉토리도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66B5F4AA" w14:textId="77777777" w:rsidTr="00080674">
        <w:tc>
          <w:tcPr>
            <w:tcW w:w="1838" w:type="dxa"/>
          </w:tcPr>
          <w:p w14:paraId="24E50FD6" w14:textId="78CDFD0A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l</w:t>
            </w:r>
          </w:p>
        </w:tc>
        <w:tc>
          <w:tcPr>
            <w:tcW w:w="7512" w:type="dxa"/>
          </w:tcPr>
          <w:p w14:paraId="029D46E8" w14:textId="569D64C4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상세정보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7DE5191C" w14:textId="77777777" w:rsidTr="00080674">
        <w:tc>
          <w:tcPr>
            <w:tcW w:w="1838" w:type="dxa"/>
          </w:tcPr>
          <w:p w14:paraId="6D781B6A" w14:textId="47E67EDF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r</w:t>
            </w:r>
          </w:p>
        </w:tc>
        <w:tc>
          <w:tcPr>
            <w:tcW w:w="7512" w:type="dxa"/>
          </w:tcPr>
          <w:p w14:paraId="33C09371" w14:textId="0CAFD395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정렬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순서를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거꾸로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1763CD28" w14:textId="77777777" w:rsidTr="00080674">
        <w:tc>
          <w:tcPr>
            <w:tcW w:w="1838" w:type="dxa"/>
          </w:tcPr>
          <w:p w14:paraId="590136D0" w14:textId="7797DB72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t</w:t>
            </w:r>
          </w:p>
        </w:tc>
        <w:tc>
          <w:tcPr>
            <w:tcW w:w="7512" w:type="dxa"/>
          </w:tcPr>
          <w:p w14:paraId="1EA0BC48" w14:textId="7A487AA0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작성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시간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순으로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</w:tbl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9782299"/>
      <w:r>
        <w:rPr>
          <w:lang w:eastAsia="ko-KR"/>
        </w:rPr>
        <w:lastRenderedPageBreak/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105FF1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105FF1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105FF1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105FF1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105FF1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105FF1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9782306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9782308"/>
      <w:r>
        <w:rPr>
          <w:lang w:eastAsia="ko-KR"/>
        </w:rPr>
        <w:t>reference</w:t>
      </w:r>
      <w:bookmarkEnd w:id="12"/>
    </w:p>
    <w:p w14:paraId="532072BF" w14:textId="39A8F499" w:rsidR="001C3BA3" w:rsidRDefault="00105FF1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105FF1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105FF1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3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3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105FF1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4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4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5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5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6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6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7" w:name="_Toc19782313"/>
      <w:r>
        <w:rPr>
          <w:lang w:eastAsia="ko-KR"/>
        </w:rPr>
        <w:t>Simple Compile example</w:t>
      </w:r>
      <w:bookmarkEnd w:id="17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8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8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9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9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0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0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1" w:name="_Toc19782317"/>
      <w:r>
        <w:rPr>
          <w:rFonts w:hint="eastAsia"/>
          <w:lang w:eastAsia="ko-KR"/>
        </w:rPr>
        <w:t>내보내기</w:t>
      </w:r>
      <w:bookmarkEnd w:id="21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2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2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3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3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4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4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5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5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6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6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7" w:name="_Toc19782323"/>
      <w:r>
        <w:rPr>
          <w:lang w:eastAsia="ko-KR"/>
        </w:rPr>
        <w:t>Window serial port setup check</w:t>
      </w:r>
      <w:bookmarkEnd w:id="27"/>
    </w:p>
    <w:p w14:paraId="5FB2A02F" w14:textId="30709925" w:rsidR="007E773A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8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8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9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9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0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0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5E36816E" w:rsidR="0010142F" w:rsidRDefault="0010142F" w:rsidP="007C6465">
      <w:pPr>
        <w:rPr>
          <w:lang w:eastAsia="ko-KR"/>
        </w:rPr>
      </w:pP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1" w:name="_Toc19782332"/>
      <w:proofErr w:type="spellStart"/>
      <w:r>
        <w:rPr>
          <w:lang w:eastAsia="ko-KR"/>
        </w:rPr>
        <w:t>C</w:t>
      </w:r>
      <w:r w:rsidR="005F6F91">
        <w:rPr>
          <w:lang w:eastAsia="ko-KR"/>
        </w:rPr>
        <w:t>Make</w:t>
      </w:r>
      <w:bookmarkEnd w:id="31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0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2" w:name="_Toc19782333"/>
      <w:r>
        <w:rPr>
          <w:lang w:eastAsia="ko-KR"/>
        </w:rPr>
        <w:t>Overview</w:t>
      </w:r>
      <w:bookmarkEnd w:id="32"/>
    </w:p>
    <w:p w14:paraId="4B66B856" w14:textId="629C3932" w:rsidR="005F6F91" w:rsidRDefault="002B6E92" w:rsidP="002B6E92">
      <w:pPr>
        <w:pStyle w:val="3"/>
      </w:pPr>
      <w:bookmarkStart w:id="33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3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4" w:name="_Toc19782335"/>
      <w:r>
        <w:t xml:space="preserve">What can’t be done with </w:t>
      </w:r>
      <w:proofErr w:type="spellStart"/>
      <w:r>
        <w:t>CMake</w:t>
      </w:r>
      <w:bookmarkEnd w:id="34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35" w:name="_Affecting_workflow"/>
      <w:bookmarkEnd w:id="35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3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</w:t>
        </w:r>
        <w:proofErr w:type="spellStart"/>
        <w:r w:rsidR="006D77AF" w:rsidRPr="00E60051">
          <w:rPr>
            <w:rStyle w:val="a6"/>
            <w:lang w:eastAsia="ko-KR"/>
          </w:rPr>
          <w:t>B</w:t>
        </w:r>
      </w:hyperlink>
      <w:r w:rsidR="006D77AF">
        <w:rPr>
          <w:lang w:eastAsia="ko-KR"/>
        </w:rPr>
        <w:t>_Builds</w:t>
      </w:r>
      <w:proofErr w:type="spellEnd"/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36" w:name="_Tutorials"/>
      <w:bookmarkEnd w:id="36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foo.cpp.o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37" w:name="_Workflow"/>
      <w:bookmarkEnd w:id="37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105FF1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3" w:history="1">
        <w:proofErr w:type="spellStart"/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  <w:proofErr w:type="spellEnd"/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105FF1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4" w:history="1">
        <w:proofErr w:type="spellStart"/>
        <w:r w:rsidR="004E39D8" w:rsidRPr="00744AB8">
          <w:rPr>
            <w:rStyle w:val="a6"/>
            <w:lang w:eastAsia="ko-KR"/>
          </w:rPr>
          <w:t>CMake</w:t>
        </w:r>
        <w:proofErr w:type="spellEnd"/>
        <w:r w:rsidR="004E39D8" w:rsidRPr="00744AB8">
          <w:rPr>
            <w:rStyle w:val="a6"/>
            <w:lang w:eastAsia="ko-KR"/>
          </w:rPr>
          <w:t xml:space="preserve">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r w:rsidRPr="00066AA3">
        <w:rPr>
          <w:rFonts w:hint="eastAsia"/>
          <w:lang w:eastAsia="ko-KR"/>
        </w:rPr>
        <w:t>somemodule.cmake</w:t>
      </w:r>
      <w:proofErr w:type="spell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38" w:name="_Platforms"/>
      <w:bookmarkEnd w:id="38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39" w:name="_Generators"/>
      <w:bookmarkEnd w:id="39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0" w:name="_Compilers"/>
      <w:bookmarkEnd w:id="40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1" w:name="_CMake_Options"/>
      <w:bookmarkEnd w:id="41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2" w:anchor="manual:cmake-generators(7)" w:history="1"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4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5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5EB42E71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669CC9" w14:textId="1FFE1A57" w:rsidR="009D329C" w:rsidRDefault="009D329C" w:rsidP="00F37E0C">
      <w:pPr>
        <w:rPr>
          <w:lang w:eastAsia="ko-KR"/>
        </w:rPr>
      </w:pPr>
      <w:r>
        <w:rPr>
          <w:lang w:eastAsia="ko-KR"/>
        </w:rPr>
        <w:t>Agile Manifesto</w:t>
      </w:r>
    </w:p>
    <w:p w14:paraId="72453440" w14:textId="1DF5F02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공정과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</w:p>
    <w:p w14:paraId="7F0AADEE" w14:textId="2B929ECC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</w:p>
    <w:p w14:paraId="32E2C9A2" w14:textId="7B36F669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협상보다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협력을</w:t>
      </w:r>
    </w:p>
    <w:p w14:paraId="256AFAEC" w14:textId="340A999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따르기보다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</w:p>
    <w:p w14:paraId="15B2D88D" w14:textId="64879D30" w:rsidR="004A313A" w:rsidRDefault="004A313A" w:rsidP="004A313A">
      <w:pPr>
        <w:ind w:left="4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lastRenderedPageBreak/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71F5452F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696BFFBA" w14:textId="5BF85471" w:rsidR="00B32415" w:rsidRDefault="00B32415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Daily standup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2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2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3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3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105FF1" w:rsidP="007C6465">
      <w:pPr>
        <w:rPr>
          <w:lang w:eastAsia="ko-KR"/>
        </w:rPr>
      </w:pPr>
      <w:hyperlink r:id="rId156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105FF1" w:rsidP="007C6465">
      <w:pPr>
        <w:rPr>
          <w:lang w:eastAsia="ko-KR"/>
        </w:rPr>
      </w:pPr>
      <w:hyperlink r:id="rId157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44" w:name="_Toc19782344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44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45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45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46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46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47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47"/>
    </w:p>
    <w:p w14:paraId="720CC9A1" w14:textId="3B85B1EF" w:rsidR="00283BFF" w:rsidRDefault="00105FF1" w:rsidP="007C6465">
      <w:pPr>
        <w:rPr>
          <w:lang w:eastAsia="ko-KR"/>
        </w:rPr>
      </w:pPr>
      <w:hyperlink r:id="rId159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48" w:name="_Toc19782348"/>
      <w:r>
        <w:rPr>
          <w:rFonts w:hint="eastAsia"/>
          <w:lang w:eastAsia="ko-KR"/>
        </w:rPr>
        <w:lastRenderedPageBreak/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48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49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49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0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0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698F6D5F" w:rsidR="00E164EC" w:rsidRDefault="00E164EC" w:rsidP="007C6465">
      <w:pPr>
        <w:rPr>
          <w:lang w:eastAsia="ko-KR"/>
        </w:rPr>
      </w:pPr>
    </w:p>
    <w:p w14:paraId="3E63B3D9" w14:textId="11F7599C" w:rsidR="006C5D5B" w:rsidRDefault="006C5D5B" w:rsidP="007C6465">
      <w:pPr>
        <w:rPr>
          <w:lang w:eastAsia="ko-KR"/>
        </w:rPr>
      </w:pPr>
    </w:p>
    <w:p w14:paraId="59357DFA" w14:textId="742EC485" w:rsidR="006C5D5B" w:rsidRDefault="006C5D5B" w:rsidP="007C6465">
      <w:pPr>
        <w:rPr>
          <w:lang w:eastAsia="ko-KR"/>
        </w:rPr>
      </w:pPr>
    </w:p>
    <w:p w14:paraId="41362750" w14:textId="558F11C9" w:rsidR="006C5D5B" w:rsidRDefault="006C5D5B" w:rsidP="007C6465">
      <w:pPr>
        <w:rPr>
          <w:lang w:eastAsia="ko-KR"/>
        </w:rPr>
      </w:pPr>
    </w:p>
    <w:p w14:paraId="6CAA312C" w14:textId="582D4710" w:rsidR="006C5D5B" w:rsidRDefault="006C5D5B" w:rsidP="007C6465">
      <w:pPr>
        <w:rPr>
          <w:lang w:eastAsia="ko-KR"/>
        </w:rPr>
      </w:pPr>
    </w:p>
    <w:p w14:paraId="5C0C282C" w14:textId="596E0762" w:rsidR="006C5D5B" w:rsidRDefault="006C5D5B" w:rsidP="007C6465">
      <w:pPr>
        <w:rPr>
          <w:lang w:eastAsia="ko-KR"/>
        </w:rPr>
      </w:pPr>
    </w:p>
    <w:p w14:paraId="6D1E2DEA" w14:textId="39D458C1" w:rsidR="006C5D5B" w:rsidRDefault="006C5D5B" w:rsidP="007C6465">
      <w:pPr>
        <w:rPr>
          <w:lang w:eastAsia="ko-KR"/>
        </w:rPr>
      </w:pPr>
    </w:p>
    <w:p w14:paraId="225DA993" w14:textId="7E3F2E7C" w:rsidR="006C5D5B" w:rsidRDefault="006C5D5B" w:rsidP="007C6465">
      <w:pPr>
        <w:rPr>
          <w:lang w:eastAsia="ko-KR"/>
        </w:rPr>
      </w:pPr>
    </w:p>
    <w:p w14:paraId="58E75331" w14:textId="3D6F5A4A" w:rsidR="006C5D5B" w:rsidRDefault="006C5D5B" w:rsidP="007C6465">
      <w:pPr>
        <w:rPr>
          <w:lang w:eastAsia="ko-KR"/>
        </w:rPr>
      </w:pPr>
    </w:p>
    <w:p w14:paraId="73E79A67" w14:textId="171B533D" w:rsidR="006C5D5B" w:rsidRDefault="006C5D5B" w:rsidP="007C6465">
      <w:pPr>
        <w:rPr>
          <w:lang w:eastAsia="ko-KR"/>
        </w:rPr>
      </w:pPr>
    </w:p>
    <w:p w14:paraId="0E54FB58" w14:textId="77777777" w:rsidR="006C5D5B" w:rsidRDefault="006C5D5B" w:rsidP="007C6465">
      <w:pPr>
        <w:rPr>
          <w:lang w:eastAsia="ko-KR"/>
        </w:rPr>
      </w:pPr>
    </w:p>
    <w:p w14:paraId="04B64795" w14:textId="51B7C3F4" w:rsidR="00E164EC" w:rsidRDefault="00EB3AB3" w:rsidP="00EB3AB3">
      <w:pPr>
        <w:pStyle w:val="1"/>
        <w:rPr>
          <w:lang w:eastAsia="ko-KR"/>
        </w:rPr>
      </w:pPr>
      <w:r>
        <w:rPr>
          <w:lang w:eastAsia="ko-KR"/>
        </w:rPr>
        <w:lastRenderedPageBreak/>
        <w:t>RF</w:t>
      </w:r>
    </w:p>
    <w:p w14:paraId="69028CE5" w14:textId="1B18B60A" w:rsidR="00865909" w:rsidRDefault="00EB3AB3" w:rsidP="00EB3AB3">
      <w:pPr>
        <w:pStyle w:val="2"/>
        <w:rPr>
          <w:lang w:eastAsia="ko-KR"/>
        </w:rPr>
      </w:pPr>
      <w:r>
        <w:rPr>
          <w:lang w:eastAsia="ko-KR"/>
        </w:rPr>
        <w:t>Spectrum Analyzer</w:t>
      </w:r>
    </w:p>
    <w:p w14:paraId="464194CF" w14:textId="335A0933" w:rsidR="00865909" w:rsidRDefault="00EB3AB3" w:rsidP="00EB3AB3">
      <w:pPr>
        <w:pStyle w:val="3"/>
        <w:rPr>
          <w:lang w:eastAsia="ko-KR"/>
        </w:rPr>
      </w:pPr>
      <w:r>
        <w:rPr>
          <w:lang w:eastAsia="ko-KR"/>
        </w:rPr>
        <w:t>Span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EB3AB3" w14:paraId="47C6780F" w14:textId="77777777" w:rsidTr="00EB3AB3">
        <w:trPr>
          <w:jc w:val="center"/>
        </w:trPr>
        <w:tc>
          <w:tcPr>
            <w:tcW w:w="2553" w:type="dxa"/>
          </w:tcPr>
          <w:p w14:paraId="14ED8AE7" w14:textId="205D309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 WIDTH</w:t>
            </w:r>
          </w:p>
        </w:tc>
        <w:tc>
          <w:tcPr>
            <w:tcW w:w="4675" w:type="dxa"/>
          </w:tcPr>
          <w:p w14:paraId="77F687D9" w14:textId="048438D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SPAN </w:t>
            </w:r>
            <w:r>
              <w:rPr>
                <w:rFonts w:hint="eastAsia"/>
                <w:sz w:val="20"/>
                <w:szCs w:val="20"/>
                <w:lang w:eastAsia="ko-KR"/>
              </w:rPr>
              <w:t>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4FE23CC8" w14:textId="77777777" w:rsidTr="00EB3AB3">
        <w:trPr>
          <w:jc w:val="center"/>
        </w:trPr>
        <w:tc>
          <w:tcPr>
            <w:tcW w:w="2553" w:type="dxa"/>
          </w:tcPr>
          <w:p w14:paraId="23F8A467" w14:textId="5FF05E9C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F</w:t>
            </w:r>
            <w:r>
              <w:rPr>
                <w:sz w:val="20"/>
                <w:szCs w:val="20"/>
                <w:lang w:eastAsia="ko-KR"/>
              </w:rPr>
              <w:t>ULL SPAN</w:t>
            </w:r>
          </w:p>
        </w:tc>
        <w:tc>
          <w:tcPr>
            <w:tcW w:w="4675" w:type="dxa"/>
          </w:tcPr>
          <w:p w14:paraId="14C7CBCD" w14:textId="33CB19E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전체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주파수의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대역을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72617A9A" w14:textId="77777777" w:rsidTr="00EB3AB3">
        <w:trPr>
          <w:jc w:val="center"/>
        </w:trPr>
        <w:tc>
          <w:tcPr>
            <w:tcW w:w="2553" w:type="dxa"/>
          </w:tcPr>
          <w:p w14:paraId="35429F2C" w14:textId="2DE87F7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ZERO SPAN</w:t>
            </w:r>
          </w:p>
        </w:tc>
        <w:tc>
          <w:tcPr>
            <w:tcW w:w="4675" w:type="dxa"/>
          </w:tcPr>
          <w:p w14:paraId="52F54B2C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0Hz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  <w:p w14:paraId="57E11EA5" w14:textId="574DE9C8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횡축이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시간축으로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가능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1D5B2E9C" w14:textId="77777777" w:rsidTr="00EB3AB3">
        <w:trPr>
          <w:jc w:val="center"/>
        </w:trPr>
        <w:tc>
          <w:tcPr>
            <w:tcW w:w="2553" w:type="dxa"/>
          </w:tcPr>
          <w:p w14:paraId="20A95DE8" w14:textId="58760793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LAST SPAN</w:t>
            </w:r>
          </w:p>
        </w:tc>
        <w:tc>
          <w:tcPr>
            <w:tcW w:w="4675" w:type="dxa"/>
          </w:tcPr>
          <w:p w14:paraId="1C845FC8" w14:textId="1E4ACC8D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으로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EB3AB3" w14:paraId="7FB785D7" w14:textId="77777777" w:rsidTr="00EB3AB3">
        <w:trPr>
          <w:jc w:val="center"/>
        </w:trPr>
        <w:tc>
          <w:tcPr>
            <w:tcW w:w="2553" w:type="dxa"/>
          </w:tcPr>
          <w:p w14:paraId="4E17DDEE" w14:textId="0B21E5C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IN</w:t>
            </w:r>
          </w:p>
        </w:tc>
        <w:tc>
          <w:tcPr>
            <w:tcW w:w="4675" w:type="dxa"/>
          </w:tcPr>
          <w:p w14:paraId="653A07B5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1/2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줄임</w:t>
            </w:r>
          </w:p>
          <w:p w14:paraId="04A9C357" w14:textId="4DCD999B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(1kHz</w:t>
            </w:r>
            <w:r>
              <w:rPr>
                <w:rFonts w:hint="eastAsia"/>
                <w:sz w:val="20"/>
                <w:szCs w:val="20"/>
                <w:lang w:eastAsia="ko-KR"/>
              </w:rPr>
              <w:t>까지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줄어듬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571F017C" w14:textId="77777777" w:rsidTr="00EB3AB3">
        <w:trPr>
          <w:jc w:val="center"/>
        </w:trPr>
        <w:tc>
          <w:tcPr>
            <w:tcW w:w="2553" w:type="dxa"/>
          </w:tcPr>
          <w:p w14:paraId="3E9693E0" w14:textId="4E49DC87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OUT</w:t>
            </w:r>
          </w:p>
        </w:tc>
        <w:tc>
          <w:tcPr>
            <w:tcW w:w="4675" w:type="dxa"/>
          </w:tcPr>
          <w:p w14:paraId="31B3BB23" w14:textId="6A62487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2</w:t>
            </w:r>
            <w:r>
              <w:rPr>
                <w:rFonts w:hint="eastAsia"/>
                <w:sz w:val="20"/>
                <w:szCs w:val="20"/>
                <w:lang w:eastAsia="ko-KR"/>
              </w:rPr>
              <w:t>배로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증가</w:t>
            </w:r>
          </w:p>
        </w:tc>
      </w:tr>
    </w:tbl>
    <w:p w14:paraId="06BEAC16" w14:textId="77777777" w:rsidR="00EB3AB3" w:rsidRPr="00EB3AB3" w:rsidRDefault="00EB3AB3" w:rsidP="00EB3AB3">
      <w:pPr>
        <w:rPr>
          <w:lang w:eastAsia="ko-KR"/>
        </w:rPr>
      </w:pPr>
    </w:p>
    <w:p w14:paraId="7B6C78BA" w14:textId="1E518FE8" w:rsidR="00865909" w:rsidRDefault="00F1310E" w:rsidP="00F1310E">
      <w:pPr>
        <w:pStyle w:val="3"/>
        <w:rPr>
          <w:lang w:eastAsia="ko-KR"/>
        </w:rPr>
      </w:pPr>
      <w:proofErr w:type="spellStart"/>
      <w:r>
        <w:rPr>
          <w:lang w:eastAsia="ko-KR"/>
        </w:rPr>
        <w:t>Ampl</w:t>
      </w:r>
      <w:proofErr w:type="spellEnd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6C5D5B" w14:paraId="3376A122" w14:textId="77777777" w:rsidTr="00467DDF">
        <w:trPr>
          <w:jc w:val="center"/>
        </w:trPr>
        <w:tc>
          <w:tcPr>
            <w:tcW w:w="2553" w:type="dxa"/>
          </w:tcPr>
          <w:p w14:paraId="79276B39" w14:textId="34BCB6A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LEVEL</w:t>
            </w:r>
          </w:p>
        </w:tc>
        <w:tc>
          <w:tcPr>
            <w:tcW w:w="4675" w:type="dxa"/>
          </w:tcPr>
          <w:p w14:paraId="78496A0E" w14:textId="33C55DB1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격자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상단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6654EDC0" w14:textId="77777777" w:rsidTr="00467DDF">
        <w:trPr>
          <w:jc w:val="center"/>
        </w:trPr>
        <w:tc>
          <w:tcPr>
            <w:tcW w:w="2553" w:type="dxa"/>
          </w:tcPr>
          <w:p w14:paraId="69106D8A" w14:textId="5CC92E4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A</w:t>
            </w:r>
            <w:r>
              <w:rPr>
                <w:sz w:val="20"/>
                <w:szCs w:val="20"/>
                <w:lang w:eastAsia="ko-KR"/>
              </w:rPr>
              <w:t>TTEN[AUTO/MANUAL]</w:t>
            </w:r>
          </w:p>
        </w:tc>
        <w:tc>
          <w:tcPr>
            <w:tcW w:w="4675" w:type="dxa"/>
          </w:tcPr>
          <w:p w14:paraId="36473F52" w14:textId="50C9ABC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입력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감쇠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sz w:val="20"/>
                <w:szCs w:val="20"/>
                <w:lang w:eastAsia="ko-KR"/>
              </w:rPr>
              <w:t>Auto/Manual)</w:t>
            </w:r>
          </w:p>
        </w:tc>
      </w:tr>
      <w:tr w:rsidR="006C5D5B" w14:paraId="057230A3" w14:textId="77777777" w:rsidTr="00467DDF">
        <w:trPr>
          <w:jc w:val="center"/>
        </w:trPr>
        <w:tc>
          <w:tcPr>
            <w:tcW w:w="2553" w:type="dxa"/>
          </w:tcPr>
          <w:p w14:paraId="6331CB18" w14:textId="788C1214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</w:t>
            </w:r>
            <w:r>
              <w:rPr>
                <w:sz w:val="20"/>
                <w:szCs w:val="20"/>
                <w:lang w:eastAsia="ko-KR"/>
              </w:rPr>
              <w:t>OG</w:t>
            </w:r>
          </w:p>
        </w:tc>
        <w:tc>
          <w:tcPr>
            <w:tcW w:w="4675" w:type="dxa"/>
          </w:tcPr>
          <w:p w14:paraId="7EBF216C" w14:textId="66876E47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로그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2B678F09" w14:textId="77777777" w:rsidTr="00467DDF">
        <w:trPr>
          <w:jc w:val="center"/>
        </w:trPr>
        <w:tc>
          <w:tcPr>
            <w:tcW w:w="2553" w:type="dxa"/>
          </w:tcPr>
          <w:p w14:paraId="08C08F32" w14:textId="7DD9653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LINEAR</w:t>
            </w:r>
          </w:p>
        </w:tc>
        <w:tc>
          <w:tcPr>
            <w:tcW w:w="4675" w:type="dxa"/>
          </w:tcPr>
          <w:p w14:paraId="5E422A8F" w14:textId="0E46674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선형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1686F672" w14:textId="77777777" w:rsidTr="00467DDF">
        <w:trPr>
          <w:jc w:val="center"/>
        </w:trPr>
        <w:tc>
          <w:tcPr>
            <w:tcW w:w="2553" w:type="dxa"/>
          </w:tcPr>
          <w:p w14:paraId="3EE71301" w14:textId="170252E3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SCALE</w:t>
            </w:r>
          </w:p>
        </w:tc>
        <w:tc>
          <w:tcPr>
            <w:tcW w:w="4675" w:type="dxa"/>
          </w:tcPr>
          <w:p w14:paraId="1D2E1D64" w14:textId="77777777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10dB, 5dB, 2dB, 1dB/DIV</w:t>
            </w:r>
          </w:p>
          <w:p w14:paraId="0334AABE" w14:textId="558BA6EB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RETURN</w:t>
            </w:r>
          </w:p>
        </w:tc>
      </w:tr>
      <w:tr w:rsidR="006C5D5B" w14:paraId="25AF91E4" w14:textId="77777777" w:rsidTr="00467DDF">
        <w:trPr>
          <w:jc w:val="center"/>
        </w:trPr>
        <w:tc>
          <w:tcPr>
            <w:tcW w:w="2553" w:type="dxa"/>
          </w:tcPr>
          <w:p w14:paraId="52A92877" w14:textId="5069A26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UNIT</w:t>
            </w:r>
          </w:p>
        </w:tc>
        <w:tc>
          <w:tcPr>
            <w:tcW w:w="4675" w:type="dxa"/>
          </w:tcPr>
          <w:p w14:paraId="3E823ECA" w14:textId="75C1410A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dBm / </w:t>
            </w:r>
            <w:proofErr w:type="spellStart"/>
            <w:r>
              <w:rPr>
                <w:sz w:val="20"/>
                <w:szCs w:val="20"/>
                <w:lang w:eastAsia="ko-KR"/>
              </w:rPr>
              <w:t>dBmV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</w:t>
            </w:r>
            <w:proofErr w:type="spellStart"/>
            <w:r>
              <w:rPr>
                <w:sz w:val="20"/>
                <w:szCs w:val="20"/>
                <w:lang w:eastAsia="ko-KR"/>
              </w:rPr>
              <w:t>dBuV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 VOLTS / WATTS / RETURN</w:t>
            </w:r>
          </w:p>
        </w:tc>
      </w:tr>
      <w:tr w:rsidR="006C5D5B" w14:paraId="4C1BBB50" w14:textId="77777777" w:rsidTr="00467DDF">
        <w:trPr>
          <w:jc w:val="center"/>
        </w:trPr>
        <w:tc>
          <w:tcPr>
            <w:tcW w:w="2553" w:type="dxa"/>
          </w:tcPr>
          <w:p w14:paraId="10C603F0" w14:textId="659C27E3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LVL OFFSET</w:t>
            </w:r>
          </w:p>
        </w:tc>
        <w:tc>
          <w:tcPr>
            <w:tcW w:w="4675" w:type="dxa"/>
          </w:tcPr>
          <w:p w14:paraId="1791B6BA" w14:textId="645AF299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레벨에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관련된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표시값에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의해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적용되어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“</w:t>
            </w:r>
            <w:r>
              <w:rPr>
                <w:rFonts w:hint="eastAsia"/>
                <w:sz w:val="20"/>
                <w:szCs w:val="20"/>
                <w:lang w:eastAsia="ko-KR"/>
              </w:rPr>
              <w:t>R</w:t>
            </w:r>
            <w:r>
              <w:rPr>
                <w:sz w:val="20"/>
                <w:szCs w:val="20"/>
                <w:lang w:eastAsia="ko-KR"/>
              </w:rPr>
              <w:t>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이득과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손실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보상등의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이용에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용이</w:t>
            </w:r>
          </w:p>
        </w:tc>
      </w:tr>
    </w:tbl>
    <w:p w14:paraId="0CC07133" w14:textId="25A7794D" w:rsidR="00865909" w:rsidRDefault="00865909" w:rsidP="007C6465">
      <w:pPr>
        <w:rPr>
          <w:lang w:eastAsia="ko-KR"/>
        </w:rPr>
      </w:pPr>
    </w:p>
    <w:p w14:paraId="4ECB3C55" w14:textId="7D2F15AA" w:rsidR="00467DDF" w:rsidRDefault="007C6AB6" w:rsidP="007C6AB6">
      <w:pPr>
        <w:pStyle w:val="ab"/>
        <w:numPr>
          <w:ilvl w:val="0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TTEN</w:t>
      </w:r>
    </w:p>
    <w:p w14:paraId="125F1711" w14:textId="3C0C78C9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</w:t>
      </w:r>
    </w:p>
    <w:p w14:paraId="7C693C9E" w14:textId="5696C089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uto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reference level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최적값에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0651910" w14:textId="45C99054" w:rsidR="00A365EF" w:rsidRDefault="00A365EF" w:rsidP="00A365EF">
      <w:pPr>
        <w:pStyle w:val="ab"/>
        <w:ind w:left="2160"/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>9</w:t>
      </w:r>
      <w:r>
        <w:rPr>
          <w:lang w:eastAsia="ko-KR"/>
        </w:rPr>
        <w:t xml:space="preserve">-1&gt; Auto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감쇠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A365EF" w14:paraId="623A493B" w14:textId="77777777" w:rsidTr="00503F90">
        <w:tc>
          <w:tcPr>
            <w:tcW w:w="3789" w:type="dxa"/>
            <w:shd w:val="clear" w:color="auto" w:fill="EAF1DD" w:themeFill="accent3" w:themeFillTint="33"/>
          </w:tcPr>
          <w:p w14:paraId="256895C0" w14:textId="48F719FA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bookmarkStart w:id="51" w:name="_Hlk31996803"/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3845A0E5" w14:textId="02168057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A365EF" w14:paraId="345F6DF7" w14:textId="77777777" w:rsidTr="00503F90">
        <w:tc>
          <w:tcPr>
            <w:tcW w:w="3789" w:type="dxa"/>
          </w:tcPr>
          <w:p w14:paraId="711846AE" w14:textId="1B31A6B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 xml:space="preserve">30 dBm ~ </w:t>
            </w: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>20.1 dBm</w:t>
            </w:r>
          </w:p>
        </w:tc>
        <w:tc>
          <w:tcPr>
            <w:tcW w:w="2693" w:type="dxa"/>
          </w:tcPr>
          <w:p w14:paraId="4B5C70C7" w14:textId="069D5611" w:rsidR="00A365EF" w:rsidRPr="001240F8" w:rsidRDefault="0083070D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A365EF" w14:paraId="74FD2885" w14:textId="77777777" w:rsidTr="00503F90">
        <w:tc>
          <w:tcPr>
            <w:tcW w:w="3789" w:type="dxa"/>
          </w:tcPr>
          <w:p w14:paraId="4C0A773E" w14:textId="2255C22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+20 dBm ~ +10.1 dBm</w:t>
            </w:r>
          </w:p>
        </w:tc>
        <w:tc>
          <w:tcPr>
            <w:tcW w:w="2693" w:type="dxa"/>
          </w:tcPr>
          <w:p w14:paraId="488D6F8C" w14:textId="464B035B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A365EF" w14:paraId="26F62C33" w14:textId="77777777" w:rsidTr="00503F90">
        <w:tc>
          <w:tcPr>
            <w:tcW w:w="3789" w:type="dxa"/>
          </w:tcPr>
          <w:p w14:paraId="2F086E47" w14:textId="4534A71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+10 dBm ~ +0.1 dBm</w:t>
            </w:r>
          </w:p>
        </w:tc>
        <w:tc>
          <w:tcPr>
            <w:tcW w:w="2693" w:type="dxa"/>
          </w:tcPr>
          <w:p w14:paraId="717B6C49" w14:textId="5B8179A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A365EF" w14:paraId="5D5171CB" w14:textId="77777777" w:rsidTr="00503F90">
        <w:tc>
          <w:tcPr>
            <w:tcW w:w="3789" w:type="dxa"/>
          </w:tcPr>
          <w:p w14:paraId="4D0A67C9" w14:textId="4479CA8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-9.9 dBm</w:t>
            </w:r>
          </w:p>
        </w:tc>
        <w:tc>
          <w:tcPr>
            <w:tcW w:w="2693" w:type="dxa"/>
          </w:tcPr>
          <w:p w14:paraId="233C59E5" w14:textId="46951C7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A365EF" w14:paraId="48BF753B" w14:textId="77777777" w:rsidTr="00503F90">
        <w:tc>
          <w:tcPr>
            <w:tcW w:w="3789" w:type="dxa"/>
          </w:tcPr>
          <w:p w14:paraId="18875D27" w14:textId="5702F9B9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-10 dBm ~ -19.9</w:t>
            </w:r>
          </w:p>
        </w:tc>
        <w:tc>
          <w:tcPr>
            <w:tcW w:w="2693" w:type="dxa"/>
          </w:tcPr>
          <w:p w14:paraId="1C0D63EE" w14:textId="4BDDD510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A365EF" w14:paraId="482B5BBD" w14:textId="77777777" w:rsidTr="00503F90">
        <w:tc>
          <w:tcPr>
            <w:tcW w:w="3789" w:type="dxa"/>
          </w:tcPr>
          <w:p w14:paraId="0B906BAF" w14:textId="053D7B73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-20 dBm ~ -110 dBm</w:t>
            </w:r>
          </w:p>
        </w:tc>
        <w:tc>
          <w:tcPr>
            <w:tcW w:w="2693" w:type="dxa"/>
          </w:tcPr>
          <w:p w14:paraId="3E7FCEBF" w14:textId="22B5AA1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  <w:bookmarkEnd w:id="51"/>
    </w:tbl>
    <w:p w14:paraId="288D1532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7D48461C" w14:textId="3B36982A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Manual </w:t>
      </w:r>
      <w:r>
        <w:rPr>
          <w:rFonts w:hint="eastAsia"/>
          <w:lang w:eastAsia="ko-KR"/>
        </w:rPr>
        <w:t>모드</w:t>
      </w:r>
    </w:p>
    <w:p w14:paraId="3878548E" w14:textId="60B2B018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</w:t>
      </w:r>
      <w:r>
        <w:rPr>
          <w:rFonts w:hint="eastAsia"/>
          <w:lang w:eastAsia="ko-KR"/>
        </w:rPr>
        <w:t>(</w:t>
      </w:r>
      <w:r>
        <w:rPr>
          <w:lang w:eastAsia="ko-KR"/>
        </w:rPr>
        <w:t>gain compression)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영향받지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high accuracy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noise </w:t>
      </w:r>
      <w:r>
        <w:rPr>
          <w:rFonts w:hint="eastAsia"/>
          <w:lang w:eastAsia="ko-KR"/>
        </w:rPr>
        <w:t>레벨이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감쇠되도록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attenuator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</w:t>
      </w:r>
      <w:r w:rsidR="00A60C1B"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 attenuator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421A70CB" w14:textId="4D25EBB5" w:rsidR="00A365EF" w:rsidRDefault="00A365EF" w:rsidP="00A365EF">
      <w:pPr>
        <w:pStyle w:val="ab"/>
        <w:ind w:left="2160"/>
        <w:rPr>
          <w:lang w:eastAsia="ko-KR"/>
        </w:rPr>
      </w:pPr>
      <w:r>
        <w:rPr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9-2&gt; Manual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ED22DF" w14:paraId="1D4A5417" w14:textId="77777777" w:rsidTr="00105FF1">
        <w:tc>
          <w:tcPr>
            <w:tcW w:w="3789" w:type="dxa"/>
            <w:shd w:val="clear" w:color="auto" w:fill="EAF1DD" w:themeFill="accent3" w:themeFillTint="33"/>
          </w:tcPr>
          <w:p w14:paraId="0604ECEF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06023224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ED22DF" w14:paraId="736AC7D1" w14:textId="77777777" w:rsidTr="00105FF1">
        <w:tc>
          <w:tcPr>
            <w:tcW w:w="3789" w:type="dxa"/>
          </w:tcPr>
          <w:p w14:paraId="4788B4FF" w14:textId="5C825350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+30 dBm ~ -60 dBm</w:t>
            </w:r>
          </w:p>
        </w:tc>
        <w:tc>
          <w:tcPr>
            <w:tcW w:w="2693" w:type="dxa"/>
          </w:tcPr>
          <w:p w14:paraId="62946EC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ED22DF" w14:paraId="1AE76C21" w14:textId="77777777" w:rsidTr="00105FF1">
        <w:tc>
          <w:tcPr>
            <w:tcW w:w="3789" w:type="dxa"/>
          </w:tcPr>
          <w:p w14:paraId="6280A2F9" w14:textId="1A0986F3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3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-70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7BF902A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ED22DF" w14:paraId="4508E2A0" w14:textId="77777777" w:rsidTr="00105FF1">
        <w:tc>
          <w:tcPr>
            <w:tcW w:w="3789" w:type="dxa"/>
          </w:tcPr>
          <w:p w14:paraId="3B2BEEF4" w14:textId="123AE1D1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2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-80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1F7ACCA0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ED22DF" w14:paraId="3C581F55" w14:textId="77777777" w:rsidTr="00105FF1">
        <w:tc>
          <w:tcPr>
            <w:tcW w:w="3789" w:type="dxa"/>
          </w:tcPr>
          <w:p w14:paraId="00EAFF6D" w14:textId="336E1D7D" w:rsidR="00ED22DF" w:rsidRPr="001240F8" w:rsidRDefault="00E43CB6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</w:t>
            </w:r>
            <w:r w:rsidR="00ED22DF">
              <w:rPr>
                <w:sz w:val="20"/>
                <w:szCs w:val="20"/>
                <w:lang w:eastAsia="ko-KR"/>
              </w:rPr>
              <w:t>0 dBm ~ -</w:t>
            </w:r>
            <w:r>
              <w:rPr>
                <w:sz w:val="20"/>
                <w:szCs w:val="20"/>
                <w:lang w:eastAsia="ko-KR"/>
              </w:rPr>
              <w:t>90</w:t>
            </w:r>
            <w:r w:rsidR="00ED22DF"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5255B04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ED22DF" w14:paraId="7FA5D524" w14:textId="77777777" w:rsidTr="00105FF1">
        <w:tc>
          <w:tcPr>
            <w:tcW w:w="3789" w:type="dxa"/>
          </w:tcPr>
          <w:p w14:paraId="1BB6E423" w14:textId="08362D8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</w:t>
            </w:r>
            <w:r w:rsidR="00E43CB6">
              <w:rPr>
                <w:sz w:val="20"/>
                <w:szCs w:val="20"/>
                <w:lang w:eastAsia="ko-KR"/>
              </w:rPr>
              <w:t>100 dBm</w:t>
            </w:r>
          </w:p>
        </w:tc>
        <w:tc>
          <w:tcPr>
            <w:tcW w:w="2693" w:type="dxa"/>
          </w:tcPr>
          <w:p w14:paraId="525AC78A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ED22DF" w14:paraId="501FD837" w14:textId="77777777" w:rsidTr="00105FF1">
        <w:tc>
          <w:tcPr>
            <w:tcW w:w="3789" w:type="dxa"/>
          </w:tcPr>
          <w:p w14:paraId="17EEC862" w14:textId="5F587D89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</w:t>
            </w:r>
            <w:r w:rsidR="00E43CB6">
              <w:rPr>
                <w:sz w:val="20"/>
                <w:szCs w:val="20"/>
                <w:lang w:eastAsia="ko-KR"/>
              </w:rPr>
              <w:t>1</w:t>
            </w:r>
            <w:r>
              <w:rPr>
                <w:sz w:val="20"/>
                <w:szCs w:val="20"/>
                <w:lang w:eastAsia="ko-KR"/>
              </w:rPr>
              <w:t>0 dBm ~ -110 dBm</w:t>
            </w:r>
          </w:p>
        </w:tc>
        <w:tc>
          <w:tcPr>
            <w:tcW w:w="2693" w:type="dxa"/>
          </w:tcPr>
          <w:p w14:paraId="3E8A064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</w:tbl>
    <w:p w14:paraId="2788A728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6B962A06" w14:textId="4A657169" w:rsidR="00467DDF" w:rsidRDefault="00651358" w:rsidP="00651358">
      <w:pPr>
        <w:pStyle w:val="3"/>
        <w:rPr>
          <w:lang w:eastAsia="ko-KR"/>
        </w:rPr>
      </w:pPr>
      <w:r>
        <w:rPr>
          <w:lang w:eastAsia="ko-KR"/>
        </w:rPr>
        <w:t>Marker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AA048C" w14:paraId="13F5C8B5" w14:textId="77777777" w:rsidTr="00105FF1">
        <w:trPr>
          <w:jc w:val="center"/>
        </w:trPr>
        <w:tc>
          <w:tcPr>
            <w:tcW w:w="2553" w:type="dxa"/>
          </w:tcPr>
          <w:p w14:paraId="61645765" w14:textId="529AF4F4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NORMAL</w:t>
            </w:r>
          </w:p>
        </w:tc>
        <w:tc>
          <w:tcPr>
            <w:tcW w:w="4675" w:type="dxa"/>
          </w:tcPr>
          <w:p w14:paraId="6179AD2F" w14:textId="0AA256C5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절대값의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진폭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</w:p>
        </w:tc>
      </w:tr>
      <w:tr w:rsidR="00AA048C" w14:paraId="1123DE5F" w14:textId="77777777" w:rsidTr="00105FF1">
        <w:trPr>
          <w:jc w:val="center"/>
        </w:trPr>
        <w:tc>
          <w:tcPr>
            <w:tcW w:w="2553" w:type="dxa"/>
          </w:tcPr>
          <w:p w14:paraId="5721790E" w14:textId="45470D77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∆DELTA</w:t>
            </w:r>
          </w:p>
        </w:tc>
        <w:tc>
          <w:tcPr>
            <w:tcW w:w="4675" w:type="dxa"/>
          </w:tcPr>
          <w:p w14:paraId="3A2DFBDB" w14:textId="3B396508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노멀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차</w:t>
            </w:r>
          </w:p>
        </w:tc>
      </w:tr>
      <w:tr w:rsidR="00AA048C" w14:paraId="275ECA57" w14:textId="77777777" w:rsidTr="00105FF1">
        <w:trPr>
          <w:jc w:val="center"/>
        </w:trPr>
        <w:tc>
          <w:tcPr>
            <w:tcW w:w="2553" w:type="dxa"/>
          </w:tcPr>
          <w:p w14:paraId="2816A5E0" w14:textId="28A3B4F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1/∆</w:t>
            </w:r>
          </w:p>
        </w:tc>
        <w:tc>
          <w:tcPr>
            <w:tcW w:w="4675" w:type="dxa"/>
          </w:tcPr>
          <w:p w14:paraId="07E6412B" w14:textId="0D123CA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1/∆</w:t>
            </w:r>
          </w:p>
        </w:tc>
      </w:tr>
      <w:tr w:rsidR="00AA048C" w14:paraId="34100478" w14:textId="77777777" w:rsidTr="00105FF1">
        <w:trPr>
          <w:jc w:val="center"/>
        </w:trPr>
        <w:tc>
          <w:tcPr>
            <w:tcW w:w="2553" w:type="dxa"/>
          </w:tcPr>
          <w:p w14:paraId="7A853C86" w14:textId="4EDDF70F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PEAK SEARCH</w:t>
            </w:r>
          </w:p>
        </w:tc>
        <w:tc>
          <w:tcPr>
            <w:tcW w:w="4675" w:type="dxa"/>
          </w:tcPr>
          <w:p w14:paraId="646FE779" w14:textId="497DBCB0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최대값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찾음</w:t>
            </w:r>
          </w:p>
        </w:tc>
      </w:tr>
    </w:tbl>
    <w:p w14:paraId="289D0726" w14:textId="2B280F27" w:rsidR="00467DDF" w:rsidRDefault="00467DDF" w:rsidP="007C6465">
      <w:pPr>
        <w:rPr>
          <w:lang w:eastAsia="ko-KR"/>
        </w:rPr>
      </w:pPr>
    </w:p>
    <w:p w14:paraId="3ADA168C" w14:textId="0F6ACD85" w:rsidR="00467DDF" w:rsidRDefault="00105FF1" w:rsidP="00927D34">
      <w:pPr>
        <w:pStyle w:val="3"/>
        <w:rPr>
          <w:lang w:eastAsia="ko-KR"/>
        </w:rPr>
      </w:pPr>
      <w:r>
        <w:rPr>
          <w:lang w:eastAsia="ko-KR"/>
        </w:rPr>
        <w:t>Trace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105FF1" w14:paraId="75D301A8" w14:textId="77777777" w:rsidTr="00105FF1">
        <w:trPr>
          <w:jc w:val="center"/>
        </w:trPr>
        <w:tc>
          <w:tcPr>
            <w:tcW w:w="2553" w:type="dxa"/>
          </w:tcPr>
          <w:p w14:paraId="55E62BFC" w14:textId="02B59BF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CLR &amp; WRT A[B]</w:t>
            </w:r>
          </w:p>
        </w:tc>
        <w:tc>
          <w:tcPr>
            <w:tcW w:w="4675" w:type="dxa"/>
          </w:tcPr>
          <w:p w14:paraId="7A3246CC" w14:textId="6266D3D4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메모리에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지우고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덮어씀</w:t>
            </w:r>
          </w:p>
        </w:tc>
      </w:tr>
      <w:tr w:rsidR="00105FF1" w14:paraId="2721AA93" w14:textId="77777777" w:rsidTr="00105FF1">
        <w:trPr>
          <w:jc w:val="center"/>
        </w:trPr>
        <w:tc>
          <w:tcPr>
            <w:tcW w:w="2553" w:type="dxa"/>
          </w:tcPr>
          <w:p w14:paraId="3AF38C7B" w14:textId="3D79E06F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M</w:t>
            </w:r>
            <w:r>
              <w:rPr>
                <w:sz w:val="20"/>
                <w:szCs w:val="20"/>
                <w:lang w:eastAsia="ko-KR"/>
              </w:rPr>
              <w:t>AX HOLD A[B]</w:t>
            </w:r>
          </w:p>
        </w:tc>
        <w:tc>
          <w:tcPr>
            <w:tcW w:w="4675" w:type="dxa"/>
          </w:tcPr>
          <w:p w14:paraId="2C612DAA" w14:textId="0ED43EE8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비교하여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큰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값을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저장</w:t>
            </w:r>
          </w:p>
        </w:tc>
      </w:tr>
      <w:tr w:rsidR="00105FF1" w14:paraId="7DBBAD1C" w14:textId="77777777" w:rsidTr="00105FF1">
        <w:trPr>
          <w:jc w:val="center"/>
        </w:trPr>
        <w:tc>
          <w:tcPr>
            <w:tcW w:w="2553" w:type="dxa"/>
          </w:tcPr>
          <w:p w14:paraId="51999EBF" w14:textId="08ADE1BD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VIEW A[B]</w:t>
            </w:r>
          </w:p>
        </w:tc>
        <w:tc>
          <w:tcPr>
            <w:tcW w:w="4675" w:type="dxa"/>
          </w:tcPr>
          <w:p w14:paraId="0D6BDAF5" w14:textId="0C4BCC53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write </w:t>
            </w:r>
            <w:r>
              <w:rPr>
                <w:rFonts w:hint="eastAsia"/>
                <w:sz w:val="20"/>
                <w:szCs w:val="20"/>
                <w:lang w:eastAsia="ko-KR"/>
              </w:rPr>
              <w:t>모드를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벗어남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내용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CLR&amp;WRT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누르면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기본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105FF1" w14:paraId="76A5EF03" w14:textId="77777777" w:rsidTr="00105FF1">
        <w:trPr>
          <w:jc w:val="center"/>
        </w:trPr>
        <w:tc>
          <w:tcPr>
            <w:tcW w:w="2553" w:type="dxa"/>
          </w:tcPr>
          <w:p w14:paraId="23ED0FA6" w14:textId="592706C7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 xml:space="preserve">blank </w:t>
            </w:r>
            <w:r>
              <w:rPr>
                <w:sz w:val="20"/>
                <w:szCs w:val="20"/>
                <w:lang w:eastAsia="ko-KR"/>
              </w:rPr>
              <w:t>A[B]</w:t>
            </w:r>
          </w:p>
        </w:tc>
        <w:tc>
          <w:tcPr>
            <w:tcW w:w="4675" w:type="dxa"/>
          </w:tcPr>
          <w:p w14:paraId="587E0C2D" w14:textId="5B1DBD8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t</w:t>
            </w:r>
            <w:r>
              <w:rPr>
                <w:sz w:val="20"/>
                <w:szCs w:val="20"/>
                <w:lang w:eastAsia="ko-KR"/>
              </w:rPr>
              <w:t xml:space="preserve">race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화면에서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지움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남아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. View </w:t>
            </w:r>
            <w:r>
              <w:rPr>
                <w:rFonts w:hint="eastAsia"/>
                <w:sz w:val="20"/>
                <w:szCs w:val="20"/>
                <w:lang w:eastAsia="ko-KR"/>
              </w:rPr>
              <w:t>기능을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</w:p>
        </w:tc>
      </w:tr>
      <w:tr w:rsidR="00105FF1" w14:paraId="55393D49" w14:textId="77777777" w:rsidTr="00105FF1">
        <w:trPr>
          <w:jc w:val="center"/>
        </w:trPr>
        <w:tc>
          <w:tcPr>
            <w:tcW w:w="2553" w:type="dxa"/>
          </w:tcPr>
          <w:p w14:paraId="7ED396A8" w14:textId="7DD07DE0" w:rsidR="00105FF1" w:rsidRDefault="00105FF1" w:rsidP="00105FF1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SELECT B[A]</w:t>
            </w:r>
          </w:p>
        </w:tc>
        <w:tc>
          <w:tcPr>
            <w:tcW w:w="4675" w:type="dxa"/>
          </w:tcPr>
          <w:p w14:paraId="1647A2B2" w14:textId="631B7E47" w:rsidR="00105FF1" w:rsidRDefault="00105FF1" w:rsidP="00105FF1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trace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 xml:space="preserve">A </w:t>
            </w:r>
            <w:r>
              <w:rPr>
                <w:rFonts w:hint="eastAsia"/>
                <w:sz w:val="20"/>
                <w:szCs w:val="20"/>
                <w:lang w:eastAsia="ko-KR"/>
              </w:rPr>
              <w:t>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B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</w:p>
        </w:tc>
      </w:tr>
      <w:tr w:rsidR="00105FF1" w14:paraId="2946F9DE" w14:textId="77777777" w:rsidTr="00105FF1">
        <w:trPr>
          <w:jc w:val="center"/>
        </w:trPr>
        <w:tc>
          <w:tcPr>
            <w:tcW w:w="2553" w:type="dxa"/>
          </w:tcPr>
          <w:p w14:paraId="47F7A36A" w14:textId="41F76E3E" w:rsidR="00105FF1" w:rsidRDefault="00D563E3" w:rsidP="00105FF1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AVERAGE</w:t>
            </w:r>
          </w:p>
        </w:tc>
        <w:tc>
          <w:tcPr>
            <w:tcW w:w="4675" w:type="dxa"/>
          </w:tcPr>
          <w:p w14:paraId="0244ED0F" w14:textId="2E19F8DD" w:rsidR="00105FF1" w:rsidRDefault="00D563E3" w:rsidP="00105FF1">
            <w:pPr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각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스윕의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가로축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포인트에서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평균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계산하고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결과를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</w:p>
        </w:tc>
      </w:tr>
    </w:tbl>
    <w:p w14:paraId="1BD6408C" w14:textId="6DED9076" w:rsidR="00467DDF" w:rsidRDefault="00467DDF" w:rsidP="007C6465">
      <w:pPr>
        <w:rPr>
          <w:lang w:eastAsia="ko-KR"/>
        </w:rPr>
      </w:pPr>
    </w:p>
    <w:p w14:paraId="4DCBFEC5" w14:textId="17B47ECE" w:rsidR="00927D34" w:rsidRDefault="006210BC" w:rsidP="007D3756">
      <w:pPr>
        <w:pStyle w:val="3"/>
        <w:rPr>
          <w:lang w:eastAsia="ko-KR"/>
        </w:rPr>
      </w:pPr>
      <w:r>
        <w:rPr>
          <w:lang w:eastAsia="ko-KR"/>
        </w:rPr>
        <w:t>Save</w:t>
      </w:r>
    </w:p>
    <w:p w14:paraId="75A75450" w14:textId="2F5A7008" w:rsidR="00927D34" w:rsidRDefault="00927D34" w:rsidP="007C6465">
      <w:pPr>
        <w:rPr>
          <w:lang w:eastAsia="ko-KR"/>
        </w:rPr>
      </w:pPr>
      <w:bookmarkStart w:id="52" w:name="_GoBack"/>
      <w:bookmarkEnd w:id="52"/>
    </w:p>
    <w:p w14:paraId="3B88BD32" w14:textId="07CEFC49" w:rsidR="00927D34" w:rsidRDefault="00927D34" w:rsidP="007C6465">
      <w:pPr>
        <w:rPr>
          <w:lang w:eastAsia="ko-KR"/>
        </w:rPr>
      </w:pPr>
    </w:p>
    <w:p w14:paraId="2AB13D2F" w14:textId="77777777" w:rsidR="00927D34" w:rsidRDefault="00927D34" w:rsidP="007C6465">
      <w:pPr>
        <w:rPr>
          <w:lang w:eastAsia="ko-KR"/>
        </w:rPr>
      </w:pPr>
    </w:p>
    <w:p w14:paraId="5A09DFED" w14:textId="47E06103" w:rsidR="00865909" w:rsidRDefault="00865909" w:rsidP="007C6465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3" w:name="_Toc19782351"/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lossary</w:t>
      </w:r>
      <w:bookmarkEnd w:id="53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4" w:name="_Native_build_tool"/>
      <w:bookmarkStart w:id="55" w:name="_Toc19782352"/>
      <w:bookmarkEnd w:id="54"/>
      <w:r>
        <w:rPr>
          <w:lang w:eastAsia="ko-KR"/>
        </w:rPr>
        <w:t>Native build tool</w:t>
      </w:r>
      <w:bookmarkEnd w:id="55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0"/>
      <w:footerReference w:type="default" r:id="rId1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4F5125" w14:textId="77777777" w:rsidR="00A43A01" w:rsidRDefault="00A43A01" w:rsidP="00A33843">
      <w:pPr>
        <w:spacing w:after="0" w:line="240" w:lineRule="auto"/>
      </w:pPr>
      <w:r>
        <w:separator/>
      </w:r>
    </w:p>
  </w:endnote>
  <w:endnote w:type="continuationSeparator" w:id="0">
    <w:p w14:paraId="63E4135A" w14:textId="77777777" w:rsidR="00A43A01" w:rsidRDefault="00A43A01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105FF1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105FF1" w:rsidRPr="003F3259" w:rsidRDefault="00105FF1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105FF1" w:rsidRPr="003F3259" w:rsidRDefault="00105FF1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105FF1" w:rsidRPr="00AB710B" w:rsidRDefault="00105FF1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105FF1" w:rsidRPr="003F3259" w:rsidRDefault="00105FF1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105FF1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105FF1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105FF1" w:rsidRPr="000311E3" w:rsidRDefault="00105FF1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105FF1" w14:paraId="7AFC072F" w14:textId="77777777" w:rsidTr="001A0EF6">
      <w:tc>
        <w:tcPr>
          <w:tcW w:w="9540" w:type="dxa"/>
          <w:gridSpan w:val="2"/>
        </w:tcPr>
        <w:p w14:paraId="7AFC072D" w14:textId="77777777" w:rsidR="00105FF1" w:rsidRPr="001A0EF6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105FF1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105FF1" w14:paraId="7AFC0732" w14:textId="77777777" w:rsidTr="001A0EF6">
      <w:tc>
        <w:tcPr>
          <w:tcW w:w="5580" w:type="dxa"/>
        </w:tcPr>
        <w:p w14:paraId="7AFC0730" w14:textId="77777777" w:rsidR="00105FF1" w:rsidRDefault="00105FF1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38FED133" w:rsidR="00105FF1" w:rsidRDefault="00105FF1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101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103</w:t>
            </w:r>
          </w:fldSimple>
        </w:p>
      </w:tc>
    </w:tr>
  </w:tbl>
  <w:p w14:paraId="7AFC0733" w14:textId="77777777" w:rsidR="00105FF1" w:rsidRPr="004906B9" w:rsidRDefault="00105FF1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A8823E" w14:textId="77777777" w:rsidR="00A43A01" w:rsidRDefault="00A43A01" w:rsidP="00A33843">
      <w:pPr>
        <w:spacing w:after="0" w:line="240" w:lineRule="auto"/>
      </w:pPr>
      <w:r>
        <w:separator/>
      </w:r>
    </w:p>
  </w:footnote>
  <w:footnote w:type="continuationSeparator" w:id="0">
    <w:p w14:paraId="75F8F729" w14:textId="77777777" w:rsidR="00A43A01" w:rsidRDefault="00A43A01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105FF1" w:rsidRPr="00385CAB" w:rsidRDefault="00105FF1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105FF1" w:rsidRDefault="00105FF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425443"/>
    <w:multiLevelType w:val="hybridMultilevel"/>
    <w:tmpl w:val="D2688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3B2FEE"/>
    <w:multiLevelType w:val="hybridMultilevel"/>
    <w:tmpl w:val="E7762D6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5B55A8"/>
    <w:multiLevelType w:val="hybridMultilevel"/>
    <w:tmpl w:val="D1E4A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357156"/>
    <w:multiLevelType w:val="hybridMultilevel"/>
    <w:tmpl w:val="6CC43D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8"/>
  </w:num>
  <w:num w:numId="3">
    <w:abstractNumId w:val="18"/>
  </w:num>
  <w:num w:numId="4">
    <w:abstractNumId w:val="25"/>
  </w:num>
  <w:num w:numId="5">
    <w:abstractNumId w:val="31"/>
  </w:num>
  <w:num w:numId="6">
    <w:abstractNumId w:val="26"/>
  </w:num>
  <w:num w:numId="7">
    <w:abstractNumId w:val="12"/>
  </w:num>
  <w:num w:numId="8">
    <w:abstractNumId w:val="7"/>
  </w:num>
  <w:num w:numId="9">
    <w:abstractNumId w:val="19"/>
  </w:num>
  <w:num w:numId="10">
    <w:abstractNumId w:val="23"/>
  </w:num>
  <w:num w:numId="11">
    <w:abstractNumId w:val="9"/>
  </w:num>
  <w:num w:numId="12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0"/>
  </w:num>
  <w:num w:numId="15">
    <w:abstractNumId w:val="15"/>
  </w:num>
  <w:num w:numId="16">
    <w:abstractNumId w:val="24"/>
  </w:num>
  <w:num w:numId="17">
    <w:abstractNumId w:val="22"/>
  </w:num>
  <w:num w:numId="18">
    <w:abstractNumId w:val="17"/>
  </w:num>
  <w:num w:numId="19">
    <w:abstractNumId w:val="13"/>
  </w:num>
  <w:num w:numId="20">
    <w:abstractNumId w:val="8"/>
  </w:num>
  <w:num w:numId="21">
    <w:abstractNumId w:val="32"/>
  </w:num>
  <w:num w:numId="22">
    <w:abstractNumId w:val="14"/>
  </w:num>
  <w:num w:numId="23">
    <w:abstractNumId w:val="1"/>
  </w:num>
  <w:num w:numId="24">
    <w:abstractNumId w:val="16"/>
  </w:num>
  <w:num w:numId="25">
    <w:abstractNumId w:val="2"/>
  </w:num>
  <w:num w:numId="26">
    <w:abstractNumId w:val="20"/>
  </w:num>
  <w:num w:numId="27">
    <w:abstractNumId w:val="29"/>
  </w:num>
  <w:num w:numId="28">
    <w:abstractNumId w:val="10"/>
  </w:num>
  <w:num w:numId="29">
    <w:abstractNumId w:val="5"/>
  </w:num>
  <w:num w:numId="30">
    <w:abstractNumId w:val="30"/>
  </w:num>
  <w:num w:numId="31">
    <w:abstractNumId w:val="27"/>
  </w:num>
  <w:num w:numId="32">
    <w:abstractNumId w:val="6"/>
  </w:num>
  <w:num w:numId="33">
    <w:abstractNumId w:val="21"/>
  </w:num>
  <w:num w:numId="34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0674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5FF1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40F8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62BF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825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67DDF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13A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3A0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3F90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6896"/>
    <w:rsid w:val="005272AB"/>
    <w:rsid w:val="00527ADB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C13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0BC"/>
    <w:rsid w:val="00621797"/>
    <w:rsid w:val="006222BA"/>
    <w:rsid w:val="00622449"/>
    <w:rsid w:val="00623D03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358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5B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D7D9A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11B1"/>
    <w:rsid w:val="00743654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6AB6"/>
    <w:rsid w:val="007C7264"/>
    <w:rsid w:val="007C78E4"/>
    <w:rsid w:val="007D1BEE"/>
    <w:rsid w:val="007D2528"/>
    <w:rsid w:val="007D2901"/>
    <w:rsid w:val="007D2B5A"/>
    <w:rsid w:val="007D3152"/>
    <w:rsid w:val="007D3756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0D"/>
    <w:rsid w:val="00830729"/>
    <w:rsid w:val="00832287"/>
    <w:rsid w:val="008329CC"/>
    <w:rsid w:val="0083375D"/>
    <w:rsid w:val="0083441C"/>
    <w:rsid w:val="00834C27"/>
    <w:rsid w:val="0083584A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5A7B"/>
    <w:rsid w:val="00925CC8"/>
    <w:rsid w:val="00927451"/>
    <w:rsid w:val="00927B61"/>
    <w:rsid w:val="00927D34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1728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29C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365EF"/>
    <w:rsid w:val="00A4021E"/>
    <w:rsid w:val="00A402B0"/>
    <w:rsid w:val="00A40422"/>
    <w:rsid w:val="00A41AE9"/>
    <w:rsid w:val="00A42C90"/>
    <w:rsid w:val="00A43425"/>
    <w:rsid w:val="00A43A01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0C1B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048C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097B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415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209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3E3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CB6"/>
    <w:rsid w:val="00E43E10"/>
    <w:rsid w:val="00E448D4"/>
    <w:rsid w:val="00E44C46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3AB3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2DF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310E"/>
    <w:rsid w:val="00F14F98"/>
    <w:rsid w:val="00F15B84"/>
    <w:rsid w:val="00F16698"/>
    <w:rsid w:val="00F17BDD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CCB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5D5B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hyperlink" Target="https://cmake.org/cmake/help/latest/variable/CMAKE_SOURCE_DIR.html" TargetMode="External"/><Relationship Id="rId159" Type="http://schemas.openxmlformats.org/officeDocument/2006/relationships/hyperlink" Target="https://github.com/naver/d2codingfont/releases" TargetMode="External"/><Relationship Id="rId170" Type="http://schemas.openxmlformats.org/officeDocument/2006/relationships/header" Target="header1.xml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2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image" Target="media/image129.png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hyperlink" Target="https://cmake.org/cmake/help/latest/variable/CMAKE_BINARY_DIR.html" TargetMode="External"/><Relationship Id="rId171" Type="http://schemas.openxmlformats.org/officeDocument/2006/relationships/footer" Target="footer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hyperlink" Target="https://cmake.org/cmake/help/latest/command/cmake_minimum_required.html" TargetMode="External"/><Relationship Id="rId108" Type="http://schemas.openxmlformats.org/officeDocument/2006/relationships/image" Target="media/image83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0.png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makingrobot.tistory.com/15?category=801859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image" Target="media/image81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27" Type="http://schemas.openxmlformats.org/officeDocument/2006/relationships/image" Target="media/image102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cgold.readthedocs.io/en/latest/" TargetMode="External"/><Relationship Id="rId65" Type="http://schemas.openxmlformats.org/officeDocument/2006/relationships/image" Target="media/image43.png"/><Relationship Id="rId73" Type="http://schemas.openxmlformats.org/officeDocument/2006/relationships/hyperlink" Target="https://github.com/cgold-examples/minimal-example" TargetMode="External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hyperlink" Target="https://codeday.me/ko/qa/20190307/19538.html" TargetMode="External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fontTable" Target="fontTable.xml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84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hyperlink" Target="https://cmake.org/cmake/help/latest/manual/cmake-policies.7.html" TargetMode="External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image" Target="media/image131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swstar.tistory.com/96" TargetMode="External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52" Type="http://schemas.openxmlformats.org/officeDocument/2006/relationships/hyperlink" Target="https://cmake.org/cmake/help/v3.5/manual/cmake-generators.7.html" TargetMode="External"/><Relationship Id="rId173" Type="http://schemas.openxmlformats.org/officeDocument/2006/relationships/glossaryDocument" Target="glossary/document.xml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2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28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7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E7535"/>
    <w:rsid w:val="002F076A"/>
    <w:rsid w:val="00310ECB"/>
    <w:rsid w:val="00325C3B"/>
    <w:rsid w:val="00327612"/>
    <w:rsid w:val="00334D57"/>
    <w:rsid w:val="00341652"/>
    <w:rsid w:val="00341669"/>
    <w:rsid w:val="0034504A"/>
    <w:rsid w:val="003478D8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B6CB7"/>
    <w:rsid w:val="007D59F8"/>
    <w:rsid w:val="00800F53"/>
    <w:rsid w:val="008125C9"/>
    <w:rsid w:val="0082051B"/>
    <w:rsid w:val="00847F0F"/>
    <w:rsid w:val="00886254"/>
    <w:rsid w:val="008A5951"/>
    <w:rsid w:val="008F053B"/>
    <w:rsid w:val="009020C5"/>
    <w:rsid w:val="0091669D"/>
    <w:rsid w:val="009256D4"/>
    <w:rsid w:val="00930681"/>
    <w:rsid w:val="00947F20"/>
    <w:rsid w:val="009521AB"/>
    <w:rsid w:val="00954929"/>
    <w:rsid w:val="009751D9"/>
    <w:rsid w:val="00982AC7"/>
    <w:rsid w:val="009A51EA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03097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2FFD555F-7A06-4E27-AEE6-321C9A68B2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112</TotalTime>
  <Pages>101</Pages>
  <Words>5137</Words>
  <Characters>29287</Characters>
  <Application>Microsoft Office Word</Application>
  <DocSecurity>0</DocSecurity>
  <Lines>244</Lines>
  <Paragraphs>68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34356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22</cp:revision>
  <cp:lastPrinted>2016-05-11T05:52:00Z</cp:lastPrinted>
  <dcterms:created xsi:type="dcterms:W3CDTF">2020-02-07T10:31:00Z</dcterms:created>
  <dcterms:modified xsi:type="dcterms:W3CDTF">2020-02-10T08:31:00Z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