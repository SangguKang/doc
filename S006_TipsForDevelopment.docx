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1FBA675E" w:rsidR="00A33843" w:rsidRPr="0001032B" w:rsidRDefault="00394C3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Tip</w:t>
            </w:r>
            <w:r w:rsidR="001A260C">
              <w:rPr>
                <w:rFonts w:cstheme="minorHAnsi"/>
                <w:lang w:eastAsia="ko-KR"/>
              </w:rPr>
              <w:t>s for Development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3B2C94AA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>s for 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1E4C8D0F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  <w:r w:rsidR="001A260C">
              <w:rPr>
                <w:lang w:eastAsia="ko-KR"/>
              </w:rPr>
              <w:t>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250178B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VirtualBox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A59993" w14:textId="204B9855" w:rsidR="005C1A24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585740" w:history="1">
            <w:r w:rsidR="005C1A24" w:rsidRPr="005119B4">
              <w:rPr>
                <w:rStyle w:val="a6"/>
                <w:noProof/>
                <w:lang w:eastAsia="ko-KR"/>
              </w:rPr>
              <w:t>1</w:t>
            </w:r>
            <w:r w:rsidR="005C1A24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C1A24" w:rsidRPr="005119B4">
              <w:rPr>
                <w:rStyle w:val="a6"/>
                <w:noProof/>
                <w:lang w:eastAsia="ko-KR"/>
              </w:rPr>
              <w:t>Todo</w:t>
            </w:r>
            <w:r w:rsidR="005C1A24">
              <w:rPr>
                <w:noProof/>
                <w:webHidden/>
              </w:rPr>
              <w:tab/>
            </w:r>
            <w:r w:rsidR="005C1A24">
              <w:rPr>
                <w:noProof/>
                <w:webHidden/>
              </w:rPr>
              <w:fldChar w:fldCharType="begin"/>
            </w:r>
            <w:r w:rsidR="005C1A24">
              <w:rPr>
                <w:noProof/>
                <w:webHidden/>
              </w:rPr>
              <w:instrText xml:space="preserve"> PAGEREF _Toc9585740 \h </w:instrText>
            </w:r>
            <w:r w:rsidR="005C1A24">
              <w:rPr>
                <w:noProof/>
                <w:webHidden/>
              </w:rPr>
            </w:r>
            <w:r w:rsidR="005C1A24">
              <w:rPr>
                <w:noProof/>
                <w:webHidden/>
              </w:rPr>
              <w:fldChar w:fldCharType="separate"/>
            </w:r>
            <w:r w:rsidR="005C1A24">
              <w:rPr>
                <w:noProof/>
                <w:webHidden/>
              </w:rPr>
              <w:t>4</w:t>
            </w:r>
            <w:r w:rsidR="005C1A24">
              <w:rPr>
                <w:noProof/>
                <w:webHidden/>
              </w:rPr>
              <w:fldChar w:fldCharType="end"/>
            </w:r>
          </w:hyperlink>
        </w:p>
        <w:p w14:paraId="5C015978" w14:textId="364421E9" w:rsidR="005C1A24" w:rsidRDefault="005C1A2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585741" w:history="1">
            <w:r w:rsidRPr="005119B4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5119B4">
              <w:rPr>
                <w:rStyle w:val="a6"/>
                <w:noProof/>
                <w:lang w:eastAsia="ko-KR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AE2FA3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4DCA42F" w:rsidR="006C0865" w:rsidRDefault="007843E8" w:rsidP="00733273">
      <w:pPr>
        <w:pStyle w:val="1"/>
        <w:rPr>
          <w:lang w:eastAsia="ko-KR"/>
        </w:rPr>
      </w:pPr>
      <w:bookmarkStart w:id="0" w:name="_Toc9585740"/>
      <w:proofErr w:type="spellStart"/>
      <w:r>
        <w:rPr>
          <w:lang w:eastAsia="ko-KR"/>
        </w:rPr>
        <w:lastRenderedPageBreak/>
        <w:t>Todo</w:t>
      </w:r>
      <w:bookmarkEnd w:id="0"/>
      <w:proofErr w:type="spellEnd"/>
    </w:p>
    <w:p w14:paraId="01A6AD53" w14:textId="4AEE1120" w:rsidR="00394C36" w:rsidRDefault="00394C36" w:rsidP="00394C36">
      <w:pPr>
        <w:rPr>
          <w:lang w:eastAsia="ko-KR"/>
        </w:rPr>
      </w:pPr>
    </w:p>
    <w:p w14:paraId="2A13E725" w14:textId="77777777" w:rsidR="0015637F" w:rsidRDefault="0015637F" w:rsidP="00394C36">
      <w:pPr>
        <w:rPr>
          <w:rFonts w:hint="eastAsia"/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0B13B238" w:rsidR="00394C36" w:rsidRDefault="007843E8" w:rsidP="00394C36">
      <w:pPr>
        <w:pStyle w:val="1"/>
        <w:rPr>
          <w:lang w:eastAsia="ko-KR"/>
        </w:rPr>
      </w:pPr>
      <w:bookmarkStart w:id="1" w:name="_Toc9585741"/>
      <w:r>
        <w:rPr>
          <w:lang w:eastAsia="ko-KR"/>
        </w:rPr>
        <w:t>VirtualBox</w:t>
      </w:r>
      <w:bookmarkEnd w:id="1"/>
    </w:p>
    <w:p w14:paraId="40913298" w14:textId="10101CE8" w:rsidR="00394C36" w:rsidRDefault="004E3512" w:rsidP="004E3512">
      <w:pPr>
        <w:pStyle w:val="2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</w:t>
      </w:r>
    </w:p>
    <w:p w14:paraId="55319BF7" w14:textId="615C6EFD" w:rsidR="002C1DE5" w:rsidRDefault="002C1DE5" w:rsidP="002C1DE5">
      <w:pPr>
        <w:pStyle w:val="3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ownload and Install</w:t>
      </w:r>
    </w:p>
    <w:p w14:paraId="321AD3D3" w14:textId="77777777" w:rsidR="00392C30" w:rsidRPr="00392C30" w:rsidRDefault="00392C30" w:rsidP="00392C30">
      <w:pPr>
        <w:rPr>
          <w:rFonts w:hint="eastAsia"/>
          <w:lang w:eastAsia="ko-KR"/>
        </w:rPr>
      </w:pPr>
    </w:p>
    <w:p w14:paraId="4382B500" w14:textId="52336E98" w:rsidR="004E3512" w:rsidRDefault="004E3512" w:rsidP="007C6465">
      <w:hyperlink r:id="rId11" w:history="1">
        <w:r>
          <w:rPr>
            <w:rStyle w:val="a6"/>
          </w:rPr>
          <w:t>https://extrememanual.net/category/server-network/virtualization</w:t>
        </w:r>
      </w:hyperlink>
    </w:p>
    <w:p w14:paraId="7AFC03B2" w14:textId="19A7009E" w:rsidR="00825552" w:rsidRDefault="004E3512" w:rsidP="007C6465">
      <w:hyperlink r:id="rId12" w:history="1">
        <w:r w:rsidRPr="00E10087">
          <w:rPr>
            <w:rStyle w:val="a6"/>
          </w:rPr>
          <w:t>https://extrememanual.net/category/server-network/virtualization/page/2</w:t>
        </w:r>
      </w:hyperlink>
    </w:p>
    <w:p w14:paraId="464E303E" w14:textId="7EE683F5" w:rsidR="004E3512" w:rsidRDefault="00E172BB" w:rsidP="007C6465">
      <w:pPr>
        <w:rPr>
          <w:lang w:eastAsia="ko-KR"/>
        </w:rPr>
      </w:pPr>
      <w:hyperlink r:id="rId13" w:history="1">
        <w:r>
          <w:rPr>
            <w:rStyle w:val="a6"/>
            <w:lang w:eastAsia="ko-KR"/>
          </w:rPr>
          <w:t>https://extrememanual.net/7184</w:t>
        </w:r>
      </w:hyperlink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irtualBox </w:t>
      </w:r>
      <w:r>
        <w:rPr>
          <w:rFonts w:hint="eastAsia"/>
          <w:lang w:eastAsia="ko-KR"/>
        </w:rPr>
        <w:t>다운로드와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AFC03B3" w14:textId="0B72DF3C" w:rsidR="00825552" w:rsidRDefault="00825552" w:rsidP="007C6465">
      <w:pPr>
        <w:rPr>
          <w:lang w:eastAsia="ko-KR"/>
        </w:rPr>
      </w:pPr>
    </w:p>
    <w:p w14:paraId="50EAC907" w14:textId="0805094A" w:rsidR="00701234" w:rsidRDefault="000F62D9" w:rsidP="007C6465">
      <w:pPr>
        <w:rPr>
          <w:lang w:eastAsia="ko-KR"/>
        </w:rPr>
      </w:pPr>
      <w:hyperlink r:id="rId14" w:history="1">
        <w:r>
          <w:rPr>
            <w:rStyle w:val="a6"/>
          </w:rPr>
          <w:t>https://m.blog.naver.com/PostView.nhn?blogId=baljern&amp;logNo=220166417215&amp;proxyReferer=https%3A%2F%2Fwww.google.com%2F</w:t>
        </w:r>
      </w:hyperlink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73B8178F" w:rsidR="00701234" w:rsidRDefault="00171A36" w:rsidP="007C6465">
      <w:hyperlink r:id="rId15" w:history="1">
        <w:r>
          <w:rPr>
            <w:rStyle w:val="a6"/>
          </w:rPr>
          <w:t>https://m.blog.naver.com/PostView.nhn?blogId=alice_k106&amp;logNo=220967706683&amp;proxyReferer=&amp;proxyReferer=https%3A%2F%2Fwww.google.com%2F</w:t>
        </w:r>
      </w:hyperlink>
    </w:p>
    <w:p w14:paraId="786CC900" w14:textId="77777777" w:rsidR="00E979A1" w:rsidRDefault="00E979A1" w:rsidP="007C6465">
      <w:pPr>
        <w:rPr>
          <w:lang w:eastAsia="ko-KR"/>
        </w:rPr>
      </w:pPr>
    </w:p>
    <w:p w14:paraId="5424FC3F" w14:textId="3B263F9A" w:rsidR="00701234" w:rsidRDefault="00E979A1" w:rsidP="007C6465">
      <w:pPr>
        <w:rPr>
          <w:lang w:eastAsia="ko-KR"/>
        </w:rPr>
      </w:pPr>
      <w:hyperlink r:id="rId16" w:history="1">
        <w:r>
          <w:rPr>
            <w:rStyle w:val="a6"/>
          </w:rPr>
          <w:t>https://blog.naver.com/alice_k106/220882666548</w:t>
        </w:r>
      </w:hyperlink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AD5315D" w:rsidR="00701234" w:rsidRDefault="00D20243" w:rsidP="007C6465">
      <w:pPr>
        <w:rPr>
          <w:lang w:eastAsia="ko-KR"/>
        </w:rPr>
      </w:pPr>
      <w:hyperlink r:id="rId17" w:history="1">
        <w:r>
          <w:rPr>
            <w:rStyle w:val="a6"/>
          </w:rPr>
          <w:t>https://itgroovy.tistory.com/826</w:t>
        </w:r>
      </w:hyperlink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77C7C525" w:rsidR="00701234" w:rsidRDefault="007D1BEE" w:rsidP="007D1BEE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내보내기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가져오기</w:t>
      </w:r>
    </w:p>
    <w:p w14:paraId="167356AB" w14:textId="45E303D8" w:rsidR="00701234" w:rsidRDefault="00701234" w:rsidP="007C6465">
      <w:pPr>
        <w:rPr>
          <w:lang w:eastAsia="ko-KR"/>
        </w:rPr>
      </w:pPr>
    </w:p>
    <w:p w14:paraId="3117426C" w14:textId="127AAC25" w:rsidR="007D1BEE" w:rsidRDefault="007D1BEE" w:rsidP="007C6465">
      <w:pPr>
        <w:rPr>
          <w:lang w:eastAsia="ko-KR"/>
        </w:rPr>
      </w:pPr>
      <w:hyperlink r:id="rId18" w:history="1">
        <w:r>
          <w:rPr>
            <w:rStyle w:val="a6"/>
          </w:rPr>
          <w:t>https://dbrang.tistory.com/1280</w:t>
        </w:r>
      </w:hyperlink>
    </w:p>
    <w:p w14:paraId="3650FFB5" w14:textId="5C6E9D44" w:rsidR="007D1BEE" w:rsidRDefault="007D1BEE" w:rsidP="007C6465">
      <w:pPr>
        <w:rPr>
          <w:lang w:eastAsia="ko-KR"/>
        </w:rPr>
      </w:pPr>
    </w:p>
    <w:p w14:paraId="1A9423BB" w14:textId="4D274A96" w:rsidR="007D1BEE" w:rsidRDefault="00864A16" w:rsidP="007C6465">
      <w:pPr>
        <w:rPr>
          <w:lang w:eastAsia="ko-KR"/>
        </w:rPr>
      </w:pPr>
      <w:hyperlink r:id="rId19" w:history="1">
        <w:r>
          <w:rPr>
            <w:rStyle w:val="a6"/>
          </w:rPr>
          <w:t>https://technote.kr/178</w:t>
        </w:r>
      </w:hyperlink>
    </w:p>
    <w:p w14:paraId="5DA3DC64" w14:textId="724AE11C" w:rsidR="007D1BEE" w:rsidRDefault="007D1BEE" w:rsidP="007C6465">
      <w:pPr>
        <w:rPr>
          <w:lang w:eastAsia="ko-KR"/>
        </w:rPr>
      </w:pPr>
    </w:p>
    <w:p w14:paraId="3DAAE7E2" w14:textId="73AF8AB5" w:rsidR="007D1BEE" w:rsidRDefault="00D1574B" w:rsidP="00D1574B">
      <w:pPr>
        <w:pStyle w:val="2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hared Folder</w:t>
      </w:r>
    </w:p>
    <w:p w14:paraId="58E5E20D" w14:textId="4E5316ED" w:rsidR="007D1BEE" w:rsidRDefault="00D1574B" w:rsidP="00D1574B">
      <w:pPr>
        <w:pStyle w:val="3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urrent Shared Folder</w:t>
      </w:r>
    </w:p>
    <w:p w14:paraId="47A98B60" w14:textId="32DF5F28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indows Host: </w:t>
      </w:r>
      <w:r w:rsidRPr="00F17BDD">
        <w:rPr>
          <w:lang w:eastAsia="ko-KR"/>
        </w:rPr>
        <w:t>C:\shared</w:t>
      </w:r>
    </w:p>
    <w:p w14:paraId="252D9C15" w14:textId="538F59FC" w:rsidR="007D1BEE" w:rsidRDefault="00F17BDD" w:rsidP="007C6465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irtualBox Ubuntu Host: </w:t>
      </w:r>
      <w:r w:rsidRPr="00F17BDD">
        <w:rPr>
          <w:lang w:eastAsia="ko-KR"/>
        </w:rPr>
        <w:t>/media/</w:t>
      </w:r>
      <w:proofErr w:type="spellStart"/>
      <w:r w:rsidRPr="00F17BDD">
        <w:rPr>
          <w:lang w:eastAsia="ko-KR"/>
        </w:rPr>
        <w:t>sf_shared</w:t>
      </w:r>
      <w:proofErr w:type="spellEnd"/>
    </w:p>
    <w:p w14:paraId="0FAA38F1" w14:textId="10573CD0" w:rsidR="007D1BEE" w:rsidRDefault="007D1BEE" w:rsidP="007C6465">
      <w:pPr>
        <w:rPr>
          <w:lang w:eastAsia="ko-KR"/>
        </w:rPr>
      </w:pPr>
      <w:bookmarkStart w:id="2" w:name="_GoBack"/>
      <w:bookmarkEnd w:id="2"/>
    </w:p>
    <w:p w14:paraId="7DC4A112" w14:textId="7B642180" w:rsidR="007D1BEE" w:rsidRDefault="007D1BEE" w:rsidP="007C6465">
      <w:pPr>
        <w:rPr>
          <w:lang w:eastAsia="ko-KR"/>
        </w:rPr>
      </w:pPr>
    </w:p>
    <w:p w14:paraId="4B663657" w14:textId="2B3F97C6" w:rsidR="007D1BEE" w:rsidRDefault="007D1BEE" w:rsidP="007C6465">
      <w:pPr>
        <w:rPr>
          <w:lang w:eastAsia="ko-KR"/>
        </w:rPr>
      </w:pPr>
    </w:p>
    <w:p w14:paraId="41AE5D8C" w14:textId="59479CCC" w:rsidR="007D1BEE" w:rsidRDefault="007D1BEE" w:rsidP="007C6465">
      <w:pPr>
        <w:rPr>
          <w:lang w:eastAsia="ko-KR"/>
        </w:rPr>
      </w:pPr>
    </w:p>
    <w:p w14:paraId="2B572F41" w14:textId="4ABC8EBA" w:rsidR="007D1BEE" w:rsidRDefault="007D1BEE" w:rsidP="007C6465">
      <w:pPr>
        <w:rPr>
          <w:lang w:eastAsia="ko-KR"/>
        </w:rPr>
      </w:pPr>
    </w:p>
    <w:p w14:paraId="3EBC65AA" w14:textId="5C94FA68" w:rsidR="007D1BEE" w:rsidRDefault="007D1BEE" w:rsidP="007C6465">
      <w:pPr>
        <w:rPr>
          <w:lang w:eastAsia="ko-KR"/>
        </w:rPr>
      </w:pPr>
    </w:p>
    <w:p w14:paraId="5A5744D7" w14:textId="77777777" w:rsidR="007D1BEE" w:rsidRDefault="007D1BEE" w:rsidP="007C6465">
      <w:pPr>
        <w:rPr>
          <w:rFonts w:hint="eastAsia"/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sectPr w:rsidR="00701234" w:rsidSect="002E59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72ACD" w14:textId="77777777" w:rsidR="007C3588" w:rsidRDefault="007C3588" w:rsidP="00A33843">
      <w:pPr>
        <w:spacing w:after="0" w:line="240" w:lineRule="auto"/>
      </w:pPr>
      <w:r>
        <w:separator/>
      </w:r>
    </w:p>
  </w:endnote>
  <w:endnote w:type="continuationSeparator" w:id="0">
    <w:p w14:paraId="72FDAE5A" w14:textId="77777777" w:rsidR="007C3588" w:rsidRDefault="007C358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1768E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91768E">
              <w:rPr>
                <w:noProof/>
              </w:rPr>
              <w:t>6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9135" w14:textId="77777777" w:rsidR="007C3588" w:rsidRDefault="007C3588" w:rsidP="00A33843">
      <w:pPr>
        <w:spacing w:after="0" w:line="240" w:lineRule="auto"/>
      </w:pPr>
      <w:r>
        <w:separator/>
      </w:r>
    </w:p>
  </w:footnote>
  <w:footnote w:type="continuationSeparator" w:id="0">
    <w:p w14:paraId="378609B1" w14:textId="77777777" w:rsidR="007C3588" w:rsidRDefault="007C358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3FE2547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C36">
      <w:rPr>
        <w:noProof/>
        <w:sz w:val="28"/>
        <w:lang w:eastAsia="ko-KR"/>
      </w:rPr>
      <w:t>Tip</w:t>
    </w:r>
    <w:r w:rsidR="001A260C">
      <w:rPr>
        <w:noProof/>
        <w:sz w:val="28"/>
        <w:lang w:eastAsia="ko-KR"/>
      </w:rPr>
      <w:t>s for Development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1A36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3588"/>
    <w:rsid w:val="007C4455"/>
    <w:rsid w:val="007C44B0"/>
    <w:rsid w:val="007C4861"/>
    <w:rsid w:val="007C6465"/>
    <w:rsid w:val="007C78E4"/>
    <w:rsid w:val="007D1BEE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xtrememanual.net/7184" TargetMode="External"/><Relationship Id="rId18" Type="http://schemas.openxmlformats.org/officeDocument/2006/relationships/hyperlink" Target="https://dbrang.tistory.com/128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extrememanual.net/category/server-network/virtualization/page/2" TargetMode="External"/><Relationship Id="rId17" Type="http://schemas.openxmlformats.org/officeDocument/2006/relationships/hyperlink" Target="https://itgroovy.tistory.com/82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naver.com/alice_k106/22088266654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trememanual.net/category/server-network/virtualizatio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.blog.naver.com/PostView.nhn?blogId=alice_k106&amp;logNo=220967706683&amp;proxyReferer=&amp;proxyReferer=https%3A%2F%2Fwww.google.com%2F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technote.kr/17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.blog.naver.com/PostView.nhn?blogId=baljern&amp;logNo=220166417215&amp;proxyReferer=https%3A%2F%2Fwww.google.com%2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DE2"/>
    <w:rsid w:val="0014046E"/>
    <w:rsid w:val="00155744"/>
    <w:rsid w:val="00157211"/>
    <w:rsid w:val="001632AB"/>
    <w:rsid w:val="00164407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47F0F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7516A80D-4B98-4C2C-889F-3E54F71D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67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17</cp:revision>
  <cp:lastPrinted>2016-05-11T05:52:00Z</cp:lastPrinted>
  <dcterms:created xsi:type="dcterms:W3CDTF">2019-05-23T13:56:00Z</dcterms:created>
  <dcterms:modified xsi:type="dcterms:W3CDTF">2019-05-24T02:25:00Z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