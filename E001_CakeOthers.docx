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2D27C6BF" w:rsidR="00A33843" w:rsidRPr="0001032B" w:rsidRDefault="00E95C1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E</w:t>
            </w:r>
            <w:r w:rsidR="00172DB9">
              <w:rPr>
                <w:rFonts w:cstheme="minorHAnsi"/>
                <w:lang w:eastAsia="ko-KR"/>
              </w:rPr>
              <w:t>00</w:t>
            </w:r>
            <w:r>
              <w:rPr>
                <w:rFonts w:cstheme="minorHAnsi"/>
                <w:lang w:eastAsia="ko-KR"/>
              </w:rPr>
              <w:t>1</w:t>
            </w:r>
            <w:r w:rsidR="00172DB9">
              <w:rPr>
                <w:rFonts w:cstheme="minorHAnsi"/>
                <w:lang w:eastAsia="ko-KR"/>
              </w:rPr>
              <w:t xml:space="preserve"> </w:t>
            </w:r>
            <w:r>
              <w:rPr>
                <w:rFonts w:cstheme="minorHAnsi"/>
                <w:lang w:eastAsia="ko-KR"/>
              </w:rPr>
              <w:t>Cake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169A4393" w:rsidR="006C0865" w:rsidRPr="00411A5C" w:rsidRDefault="00334F12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Cake</w:t>
      </w:r>
    </w:p>
    <w:p w14:paraId="7AFC027E" w14:textId="77777777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8A36F8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39537FA4" w:rsidR="00F51F15" w:rsidRPr="00411A5C" w:rsidRDefault="00334F12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MAY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7777777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7777777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/>
        </w:tc>
        <w:tc>
          <w:tcPr>
            <w:tcW w:w="1497" w:type="dxa"/>
          </w:tcPr>
          <w:p w14:paraId="7AFC0297" w14:textId="77777777" w:rsidR="002158DC" w:rsidRDefault="002158DC" w:rsidP="002158DC"/>
        </w:tc>
        <w:tc>
          <w:tcPr>
            <w:tcW w:w="1842" w:type="dxa"/>
          </w:tcPr>
          <w:p w14:paraId="7AFC0298" w14:textId="77777777" w:rsidR="002158DC" w:rsidRDefault="002158DC" w:rsidP="002158DC"/>
        </w:tc>
        <w:tc>
          <w:tcPr>
            <w:tcW w:w="5499" w:type="dxa"/>
          </w:tcPr>
          <w:p w14:paraId="7AFC0299" w14:textId="77777777" w:rsidR="002158DC" w:rsidRDefault="002158DC" w:rsidP="002158DC"/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/>
        </w:tc>
        <w:tc>
          <w:tcPr>
            <w:tcW w:w="1497" w:type="dxa"/>
          </w:tcPr>
          <w:p w14:paraId="7AFC029C" w14:textId="77777777" w:rsidR="002158DC" w:rsidRDefault="002158DC" w:rsidP="002158DC"/>
        </w:tc>
        <w:tc>
          <w:tcPr>
            <w:tcW w:w="1842" w:type="dxa"/>
          </w:tcPr>
          <w:p w14:paraId="7AFC029D" w14:textId="77777777" w:rsidR="002158DC" w:rsidRDefault="002158DC" w:rsidP="002158DC"/>
        </w:tc>
        <w:tc>
          <w:tcPr>
            <w:tcW w:w="5499" w:type="dxa"/>
          </w:tcPr>
          <w:p w14:paraId="7AFC029E" w14:textId="77777777" w:rsidR="002158DC" w:rsidRDefault="002158DC" w:rsidP="002158DC"/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/>
        </w:tc>
        <w:tc>
          <w:tcPr>
            <w:tcW w:w="5499" w:type="dxa"/>
          </w:tcPr>
          <w:p w14:paraId="7AFC02A3" w14:textId="77777777" w:rsidR="002158DC" w:rsidRDefault="002158DC" w:rsidP="002158DC"/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/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A421B" w14:textId="469F8BD6" w:rsidR="003C28E0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288496" w:history="1">
            <w:r w:rsidR="003C28E0" w:rsidRPr="004528C2">
              <w:rPr>
                <w:rStyle w:val="a6"/>
                <w:noProof/>
                <w:lang w:eastAsia="ko-KR"/>
              </w:rPr>
              <w:t>1</w:t>
            </w:r>
            <w:r w:rsidR="003C28E0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3C28E0" w:rsidRPr="004528C2">
              <w:rPr>
                <w:rStyle w:val="a6"/>
                <w:noProof/>
                <w:lang w:eastAsia="ko-KR"/>
              </w:rPr>
              <w:t>Useful Expression</w:t>
            </w:r>
            <w:r w:rsidR="003C28E0">
              <w:rPr>
                <w:noProof/>
                <w:webHidden/>
              </w:rPr>
              <w:tab/>
            </w:r>
            <w:r w:rsidR="003C28E0">
              <w:rPr>
                <w:noProof/>
                <w:webHidden/>
              </w:rPr>
              <w:fldChar w:fldCharType="begin"/>
            </w:r>
            <w:r w:rsidR="003C28E0">
              <w:rPr>
                <w:noProof/>
                <w:webHidden/>
              </w:rPr>
              <w:instrText xml:space="preserve"> PAGEREF _Toc9288496 \h </w:instrText>
            </w:r>
            <w:r w:rsidR="003C28E0">
              <w:rPr>
                <w:noProof/>
                <w:webHidden/>
              </w:rPr>
            </w:r>
            <w:r w:rsidR="003C28E0">
              <w:rPr>
                <w:noProof/>
                <w:webHidden/>
              </w:rPr>
              <w:fldChar w:fldCharType="separate"/>
            </w:r>
            <w:r w:rsidR="003C28E0">
              <w:rPr>
                <w:noProof/>
                <w:webHidden/>
              </w:rPr>
              <w:t>4</w:t>
            </w:r>
            <w:r w:rsidR="003C28E0">
              <w:rPr>
                <w:noProof/>
                <w:webHidden/>
              </w:rPr>
              <w:fldChar w:fldCharType="end"/>
            </w:r>
          </w:hyperlink>
        </w:p>
        <w:p w14:paraId="3F76CCD7" w14:textId="3BAFF506" w:rsidR="003C28E0" w:rsidRDefault="003C28E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7" w:history="1">
            <w:r w:rsidRPr="004528C2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4528C2">
              <w:rPr>
                <w:rStyle w:val="a6"/>
                <w:noProof/>
                <w:lang w:eastAsia="ko-KR"/>
              </w:rPr>
              <w:t>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D3570" w14:textId="30ED1667" w:rsidR="003C28E0" w:rsidRDefault="003C28E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8" w:history="1">
            <w:r w:rsidRPr="004528C2">
              <w:rPr>
                <w:rStyle w:val="a6"/>
                <w:noProof/>
                <w:lang w:eastAsia="ko-KR"/>
              </w:rPr>
              <w:t>1.2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4528C2">
              <w:rPr>
                <w:rStyle w:val="a6"/>
                <w:noProof/>
                <w:lang w:eastAsia="ko-KR"/>
              </w:rPr>
              <w:t>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E1A7" w14:textId="19344C1A" w:rsidR="003C28E0" w:rsidRDefault="003C28E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499" w:history="1">
            <w:r w:rsidRPr="004528C2">
              <w:rPr>
                <w:rStyle w:val="a6"/>
                <w:noProof/>
                <w:lang w:eastAsia="ko-KR"/>
              </w:rPr>
              <w:t>1.3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4528C2">
              <w:rPr>
                <w:rStyle w:val="a6"/>
                <w:noProof/>
                <w:lang w:eastAsia="ko-KR"/>
              </w:rPr>
              <w:t>Translation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A6F2" w14:textId="31379788" w:rsidR="003C28E0" w:rsidRDefault="003C28E0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88500" w:history="1">
            <w:r w:rsidRPr="004528C2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4528C2">
              <w:rPr>
                <w:rStyle w:val="a6"/>
                <w:noProof/>
                <w:lang w:eastAsia="ko-KR"/>
              </w:rPr>
              <w:t>Conversation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859B" w14:textId="3256359A" w:rsidR="003C28E0" w:rsidRDefault="003C28E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1" w:history="1">
            <w:r w:rsidRPr="004528C2">
              <w:rPr>
                <w:rStyle w:val="a6"/>
                <w:noProof/>
                <w:lang w:eastAsia="ko-KR"/>
              </w:rPr>
              <w:t>2.1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4528C2">
              <w:rPr>
                <w:rStyle w:val="a6"/>
                <w:noProof/>
                <w:lang w:eastAsia="ko-KR"/>
              </w:rPr>
              <w:t>Conversation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502C" w14:textId="3713E936" w:rsidR="003C28E0" w:rsidRDefault="003C28E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2" w:history="1">
            <w:r w:rsidRPr="004528C2">
              <w:rPr>
                <w:rStyle w:val="a6"/>
                <w:noProof/>
                <w:lang w:eastAsia="ko-KR"/>
              </w:rPr>
              <w:t>2.2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4528C2">
              <w:rPr>
                <w:rStyle w:val="a6"/>
                <w:noProof/>
                <w:lang w:eastAsia="ko-KR"/>
              </w:rPr>
              <w:t>More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58B0" w14:textId="55391B0C" w:rsidR="003C28E0" w:rsidRDefault="003C28E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88503" w:history="1">
            <w:r w:rsidRPr="004528C2">
              <w:rPr>
                <w:rStyle w:val="a6"/>
                <w:noProof/>
                <w:lang w:eastAsia="ko-KR"/>
              </w:rPr>
              <w:t>2.3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4528C2">
              <w:rPr>
                <w:rStyle w:val="a6"/>
                <w:noProof/>
                <w:lang w:eastAsia="ko-KR"/>
              </w:rPr>
              <w:t>Translation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4BE7D885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  <w:bookmarkStart w:id="0" w:name="_GoBack"/>
      <w:bookmarkEnd w:id="0"/>
    </w:p>
    <w:p w14:paraId="7AFC02CA" w14:textId="6D125226" w:rsidR="006C0865" w:rsidRDefault="00334F12" w:rsidP="00733273">
      <w:pPr>
        <w:pStyle w:val="1"/>
        <w:rPr>
          <w:lang w:eastAsia="ko-KR"/>
        </w:rPr>
      </w:pPr>
      <w:bookmarkStart w:id="1" w:name="_Toc9288496"/>
      <w:r>
        <w:rPr>
          <w:lang w:eastAsia="ko-KR"/>
        </w:rPr>
        <w:lastRenderedPageBreak/>
        <w:t>Useful Expression</w:t>
      </w:r>
      <w:bookmarkEnd w:id="1"/>
    </w:p>
    <w:p w14:paraId="72E67C27" w14:textId="5EB17217" w:rsidR="00050D25" w:rsidRPr="00050D25" w:rsidRDefault="00050D25" w:rsidP="00050D25">
      <w:pPr>
        <w:pStyle w:val="2"/>
        <w:rPr>
          <w:lang w:eastAsia="ko-KR"/>
        </w:rPr>
      </w:pPr>
      <w:bookmarkStart w:id="2" w:name="_Toc9288497"/>
      <w:r>
        <w:rPr>
          <w:rFonts w:hint="eastAsia"/>
          <w:lang w:eastAsia="ko-KR"/>
        </w:rPr>
        <w:t>E</w:t>
      </w:r>
      <w:r>
        <w:rPr>
          <w:lang w:eastAsia="ko-KR"/>
        </w:rPr>
        <w:t>xpression</w:t>
      </w:r>
      <w:bookmarkEnd w:id="2"/>
    </w:p>
    <w:p w14:paraId="2E0A5C5C" w14:textId="1710B81C" w:rsidR="00235E4B" w:rsidRDefault="00334F12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know how to haggle.</w:t>
      </w:r>
    </w:p>
    <w:p w14:paraId="3995E9C1" w14:textId="77777777" w:rsidR="00334F12" w:rsidRDefault="00334F12" w:rsidP="006C0865">
      <w:pPr>
        <w:rPr>
          <w:lang w:eastAsia="ko-KR"/>
        </w:rPr>
      </w:pPr>
    </w:p>
    <w:p w14:paraId="46BF325F" w14:textId="7152486F" w:rsidR="00792BFD" w:rsidRDefault="00792BFD" w:rsidP="006C0865">
      <w:pPr>
        <w:rPr>
          <w:lang w:eastAsia="ko-KR"/>
        </w:rPr>
      </w:pPr>
    </w:p>
    <w:p w14:paraId="7CB1AE93" w14:textId="3E5865A2" w:rsidR="00050D25" w:rsidRDefault="00050D25" w:rsidP="006C0865">
      <w:pPr>
        <w:rPr>
          <w:lang w:eastAsia="ko-KR"/>
        </w:rPr>
      </w:pPr>
    </w:p>
    <w:p w14:paraId="603FC9E5" w14:textId="4E2F1B80" w:rsidR="00050D25" w:rsidRDefault="00050D25" w:rsidP="006C0865">
      <w:pPr>
        <w:rPr>
          <w:lang w:eastAsia="ko-KR"/>
        </w:rPr>
      </w:pPr>
    </w:p>
    <w:p w14:paraId="003ECBF4" w14:textId="042309F0" w:rsidR="00B31AF5" w:rsidRDefault="00B31AF5" w:rsidP="006C0865">
      <w:pPr>
        <w:rPr>
          <w:lang w:eastAsia="ko-KR"/>
        </w:rPr>
      </w:pPr>
    </w:p>
    <w:p w14:paraId="4F40FBCD" w14:textId="0B08D7DB" w:rsidR="00B31AF5" w:rsidRDefault="00B31AF5" w:rsidP="006C0865">
      <w:pPr>
        <w:rPr>
          <w:lang w:eastAsia="ko-KR"/>
        </w:rPr>
      </w:pPr>
    </w:p>
    <w:p w14:paraId="6D4D9ADD" w14:textId="553AF3DD" w:rsidR="00B31AF5" w:rsidRDefault="00B31AF5" w:rsidP="006C0865">
      <w:pPr>
        <w:rPr>
          <w:lang w:eastAsia="ko-KR"/>
        </w:rPr>
      </w:pPr>
    </w:p>
    <w:p w14:paraId="51AA4E8F" w14:textId="0D94A5A9" w:rsidR="00B31AF5" w:rsidRDefault="00B31AF5" w:rsidP="006C0865">
      <w:pPr>
        <w:rPr>
          <w:lang w:eastAsia="ko-KR"/>
        </w:rPr>
      </w:pPr>
    </w:p>
    <w:p w14:paraId="1AA3F27A" w14:textId="1E9A00FF" w:rsidR="00B31AF5" w:rsidRDefault="00B31AF5" w:rsidP="006C0865">
      <w:pPr>
        <w:rPr>
          <w:lang w:eastAsia="ko-KR"/>
        </w:rPr>
      </w:pPr>
    </w:p>
    <w:p w14:paraId="152505D7" w14:textId="485DBC5B" w:rsidR="00B31AF5" w:rsidRDefault="00B31AF5" w:rsidP="006C0865">
      <w:pPr>
        <w:rPr>
          <w:lang w:eastAsia="ko-KR"/>
        </w:rPr>
      </w:pPr>
    </w:p>
    <w:p w14:paraId="4F0FD230" w14:textId="2CFF6131" w:rsidR="00B31AF5" w:rsidRDefault="00B31AF5" w:rsidP="006C0865">
      <w:pPr>
        <w:rPr>
          <w:lang w:eastAsia="ko-KR"/>
        </w:rPr>
      </w:pPr>
    </w:p>
    <w:p w14:paraId="5C4061E7" w14:textId="2CF8B13D" w:rsidR="00B31AF5" w:rsidRDefault="00B31AF5" w:rsidP="006C0865">
      <w:pPr>
        <w:rPr>
          <w:lang w:eastAsia="ko-KR"/>
        </w:rPr>
      </w:pPr>
    </w:p>
    <w:p w14:paraId="5BB42E3A" w14:textId="2A5E4256" w:rsidR="00B31AF5" w:rsidRDefault="00B31AF5" w:rsidP="006C0865">
      <w:pPr>
        <w:rPr>
          <w:lang w:eastAsia="ko-KR"/>
        </w:rPr>
      </w:pPr>
    </w:p>
    <w:p w14:paraId="7D2399DB" w14:textId="59D264BD" w:rsidR="00B31AF5" w:rsidRDefault="00B31AF5" w:rsidP="006C0865">
      <w:pPr>
        <w:rPr>
          <w:lang w:eastAsia="ko-KR"/>
        </w:rPr>
      </w:pPr>
    </w:p>
    <w:p w14:paraId="776F7C00" w14:textId="0AF507EF" w:rsidR="00B31AF5" w:rsidRDefault="00B31AF5" w:rsidP="006C0865">
      <w:pPr>
        <w:rPr>
          <w:lang w:eastAsia="ko-KR"/>
        </w:rPr>
      </w:pPr>
    </w:p>
    <w:p w14:paraId="753E2015" w14:textId="6B61B1AC" w:rsidR="00B31AF5" w:rsidRDefault="00B31AF5" w:rsidP="006C0865">
      <w:pPr>
        <w:rPr>
          <w:lang w:eastAsia="ko-KR"/>
        </w:rPr>
      </w:pPr>
    </w:p>
    <w:p w14:paraId="1DEA10FE" w14:textId="379A9D57" w:rsidR="00B31AF5" w:rsidRDefault="00B31AF5" w:rsidP="006C0865">
      <w:pPr>
        <w:rPr>
          <w:lang w:eastAsia="ko-KR"/>
        </w:rPr>
      </w:pPr>
    </w:p>
    <w:p w14:paraId="4192EDDE" w14:textId="3CBC40A1" w:rsidR="00B31AF5" w:rsidRDefault="00B31AF5" w:rsidP="006C0865">
      <w:pPr>
        <w:rPr>
          <w:lang w:eastAsia="ko-KR"/>
        </w:rPr>
      </w:pPr>
    </w:p>
    <w:p w14:paraId="1D08384F" w14:textId="5F64DDAD" w:rsidR="00B31AF5" w:rsidRDefault="00B31AF5" w:rsidP="006C0865">
      <w:pPr>
        <w:rPr>
          <w:lang w:eastAsia="ko-KR"/>
        </w:rPr>
      </w:pPr>
    </w:p>
    <w:p w14:paraId="3B9931C8" w14:textId="7F1789C3" w:rsidR="00B31AF5" w:rsidRDefault="00B31AF5" w:rsidP="006C0865">
      <w:pPr>
        <w:rPr>
          <w:lang w:eastAsia="ko-KR"/>
        </w:rPr>
      </w:pPr>
    </w:p>
    <w:p w14:paraId="450D0250" w14:textId="1F1E964C" w:rsidR="00B31AF5" w:rsidRDefault="00B31AF5" w:rsidP="006C0865">
      <w:pPr>
        <w:rPr>
          <w:lang w:eastAsia="ko-KR"/>
        </w:rPr>
      </w:pPr>
    </w:p>
    <w:p w14:paraId="7378B647" w14:textId="78F5A55F" w:rsidR="00B31AF5" w:rsidRDefault="00B31AF5" w:rsidP="006C0865">
      <w:pPr>
        <w:rPr>
          <w:lang w:eastAsia="ko-KR"/>
        </w:rPr>
      </w:pPr>
    </w:p>
    <w:p w14:paraId="02D616CA" w14:textId="6A34FECC" w:rsidR="00B31AF5" w:rsidRDefault="00B31AF5" w:rsidP="006C0865">
      <w:pPr>
        <w:rPr>
          <w:lang w:eastAsia="ko-KR"/>
        </w:rPr>
      </w:pPr>
    </w:p>
    <w:p w14:paraId="0E1FD9E4" w14:textId="76F6BB05" w:rsidR="00B31AF5" w:rsidRDefault="00B31AF5" w:rsidP="006C0865">
      <w:pPr>
        <w:rPr>
          <w:lang w:eastAsia="ko-KR"/>
        </w:rPr>
      </w:pPr>
    </w:p>
    <w:p w14:paraId="72719BAF" w14:textId="0B6E85EF" w:rsidR="00B31AF5" w:rsidRDefault="00B31AF5" w:rsidP="006C0865">
      <w:pPr>
        <w:rPr>
          <w:lang w:eastAsia="ko-KR"/>
        </w:rPr>
      </w:pPr>
    </w:p>
    <w:p w14:paraId="2A14D0F5" w14:textId="7BA10424" w:rsidR="00B31AF5" w:rsidRDefault="00B31AF5" w:rsidP="006C0865">
      <w:pPr>
        <w:rPr>
          <w:lang w:eastAsia="ko-KR"/>
        </w:rPr>
      </w:pPr>
    </w:p>
    <w:p w14:paraId="6B28E1AC" w14:textId="77777777" w:rsidR="00B31AF5" w:rsidRDefault="00B31AF5" w:rsidP="006C0865">
      <w:pPr>
        <w:rPr>
          <w:lang w:eastAsia="ko-KR"/>
        </w:rPr>
      </w:pPr>
    </w:p>
    <w:p w14:paraId="571538D3" w14:textId="57F22D56" w:rsidR="00050D25" w:rsidRDefault="00050D25" w:rsidP="00050D25">
      <w:pPr>
        <w:pStyle w:val="2"/>
        <w:rPr>
          <w:lang w:eastAsia="ko-KR"/>
        </w:rPr>
      </w:pPr>
      <w:bookmarkStart w:id="3" w:name="_Toc9288498"/>
      <w:r>
        <w:rPr>
          <w:lang w:eastAsia="ko-KR"/>
        </w:rPr>
        <w:t>Vocabulary</w:t>
      </w:r>
      <w:bookmarkEnd w:id="3"/>
    </w:p>
    <w:p w14:paraId="2133D938" w14:textId="4C0AD0D5" w:rsidR="00050D25" w:rsidRDefault="00B31AF5" w:rsidP="006C0865">
      <w:pPr>
        <w:rPr>
          <w:lang w:eastAsia="ko-KR"/>
        </w:rPr>
      </w:pPr>
      <w:r>
        <w:rPr>
          <w:lang w:eastAsia="ko-KR"/>
        </w:rPr>
        <w:t>h</w:t>
      </w:r>
      <w:r w:rsidR="00050D25">
        <w:rPr>
          <w:lang w:eastAsia="ko-KR"/>
        </w:rPr>
        <w:t>aggle</w:t>
      </w:r>
      <w:r>
        <w:rPr>
          <w:lang w:eastAsia="ko-KR"/>
        </w:rPr>
        <w:t>: (v)(</w:t>
      </w:r>
      <w:proofErr w:type="spellStart"/>
      <w:r>
        <w:rPr>
          <w:lang w:eastAsia="ko-KR"/>
        </w:rPr>
        <w:t>IorT</w:t>
      </w:r>
      <w:proofErr w:type="spellEnd"/>
      <w:r>
        <w:rPr>
          <w:lang w:eastAsia="ko-KR"/>
        </w:rPr>
        <w:t>) to attempt to decide on a price or conditions that are acceptable to the person selling the goods and the person buying them, usually by arguing</w:t>
      </w:r>
      <w:r w:rsidR="00B55407">
        <w:rPr>
          <w:lang w:eastAsia="ko-KR"/>
        </w:rPr>
        <w:br/>
        <w:t>It’s traditional that you haggle about the price of things in the market.</w:t>
      </w:r>
    </w:p>
    <w:p w14:paraId="1118B279" w14:textId="1A66626C" w:rsidR="00050D25" w:rsidRDefault="00050D25" w:rsidP="006C0865">
      <w:pPr>
        <w:rPr>
          <w:lang w:eastAsia="ko-KR"/>
        </w:rPr>
      </w:pPr>
    </w:p>
    <w:p w14:paraId="64DA821A" w14:textId="2DBE1A7B" w:rsidR="00B31AF5" w:rsidRDefault="00B31AF5" w:rsidP="006C0865">
      <w:pPr>
        <w:rPr>
          <w:lang w:eastAsia="ko-KR"/>
        </w:rPr>
      </w:pPr>
    </w:p>
    <w:p w14:paraId="710A9DE6" w14:textId="3F5869C1" w:rsidR="00B31AF5" w:rsidRDefault="00B31AF5" w:rsidP="006C0865">
      <w:pPr>
        <w:rPr>
          <w:lang w:eastAsia="ko-KR"/>
        </w:rPr>
      </w:pPr>
    </w:p>
    <w:p w14:paraId="3DDDEBDA" w14:textId="05ADE2C4" w:rsidR="00B31AF5" w:rsidRDefault="00B31AF5" w:rsidP="006C0865">
      <w:pPr>
        <w:rPr>
          <w:lang w:eastAsia="ko-KR"/>
        </w:rPr>
      </w:pPr>
    </w:p>
    <w:p w14:paraId="7AE12123" w14:textId="29C134CD" w:rsidR="00B31AF5" w:rsidRDefault="00B31AF5" w:rsidP="006C0865">
      <w:pPr>
        <w:rPr>
          <w:lang w:eastAsia="ko-KR"/>
        </w:rPr>
      </w:pPr>
    </w:p>
    <w:p w14:paraId="74136453" w14:textId="26FCCBC6" w:rsidR="00B31AF5" w:rsidRDefault="00B31AF5" w:rsidP="006C0865">
      <w:pPr>
        <w:rPr>
          <w:lang w:eastAsia="ko-KR"/>
        </w:rPr>
      </w:pPr>
    </w:p>
    <w:p w14:paraId="4B223C14" w14:textId="7B679A3D" w:rsidR="00B31AF5" w:rsidRDefault="00B31AF5" w:rsidP="006C0865">
      <w:pPr>
        <w:rPr>
          <w:lang w:eastAsia="ko-KR"/>
        </w:rPr>
      </w:pPr>
    </w:p>
    <w:p w14:paraId="5095013B" w14:textId="7F5D2400" w:rsidR="00B31AF5" w:rsidRDefault="00B31AF5" w:rsidP="006C0865">
      <w:pPr>
        <w:rPr>
          <w:lang w:eastAsia="ko-KR"/>
        </w:rPr>
      </w:pPr>
    </w:p>
    <w:p w14:paraId="333AFF99" w14:textId="796C6420" w:rsidR="00B31AF5" w:rsidRDefault="00B31AF5" w:rsidP="006C0865">
      <w:pPr>
        <w:rPr>
          <w:lang w:eastAsia="ko-KR"/>
        </w:rPr>
      </w:pPr>
    </w:p>
    <w:p w14:paraId="4E4A0DC5" w14:textId="09FF1902" w:rsidR="00B31AF5" w:rsidRDefault="00B31AF5" w:rsidP="006C0865">
      <w:pPr>
        <w:rPr>
          <w:lang w:eastAsia="ko-KR"/>
        </w:rPr>
      </w:pPr>
    </w:p>
    <w:p w14:paraId="1A6F1E6C" w14:textId="33EECDA8" w:rsidR="00B31AF5" w:rsidRDefault="00B31AF5" w:rsidP="006C0865">
      <w:pPr>
        <w:rPr>
          <w:lang w:eastAsia="ko-KR"/>
        </w:rPr>
      </w:pPr>
    </w:p>
    <w:p w14:paraId="6B547740" w14:textId="226FCE8F" w:rsidR="00B31AF5" w:rsidRDefault="00B31AF5" w:rsidP="006C0865">
      <w:pPr>
        <w:rPr>
          <w:lang w:eastAsia="ko-KR"/>
        </w:rPr>
      </w:pPr>
    </w:p>
    <w:p w14:paraId="3654049D" w14:textId="5041CB82" w:rsidR="00B31AF5" w:rsidRDefault="00B31AF5" w:rsidP="006C0865">
      <w:pPr>
        <w:rPr>
          <w:lang w:eastAsia="ko-KR"/>
        </w:rPr>
      </w:pPr>
    </w:p>
    <w:p w14:paraId="07291737" w14:textId="4E6C5C6A" w:rsidR="00B31AF5" w:rsidRDefault="00B31AF5" w:rsidP="006C0865">
      <w:pPr>
        <w:rPr>
          <w:lang w:eastAsia="ko-KR"/>
        </w:rPr>
      </w:pPr>
    </w:p>
    <w:p w14:paraId="2E223AA1" w14:textId="72301072" w:rsidR="00B31AF5" w:rsidRDefault="00B31AF5" w:rsidP="006C0865">
      <w:pPr>
        <w:rPr>
          <w:lang w:eastAsia="ko-KR"/>
        </w:rPr>
      </w:pPr>
    </w:p>
    <w:p w14:paraId="38F3DD13" w14:textId="7E74FEE3" w:rsidR="00B31AF5" w:rsidRDefault="00B31AF5" w:rsidP="006C0865">
      <w:pPr>
        <w:rPr>
          <w:lang w:eastAsia="ko-KR"/>
        </w:rPr>
      </w:pPr>
    </w:p>
    <w:p w14:paraId="69633443" w14:textId="1DD8DA77" w:rsidR="00B31AF5" w:rsidRDefault="00B31AF5" w:rsidP="006C0865">
      <w:pPr>
        <w:rPr>
          <w:lang w:eastAsia="ko-KR"/>
        </w:rPr>
      </w:pPr>
    </w:p>
    <w:p w14:paraId="2341BED4" w14:textId="2C429C50" w:rsidR="00B31AF5" w:rsidRDefault="00B31AF5" w:rsidP="006C0865">
      <w:pPr>
        <w:rPr>
          <w:lang w:eastAsia="ko-KR"/>
        </w:rPr>
      </w:pPr>
    </w:p>
    <w:p w14:paraId="127385FA" w14:textId="74E78449" w:rsidR="00B31AF5" w:rsidRDefault="00B31AF5" w:rsidP="006C0865">
      <w:pPr>
        <w:rPr>
          <w:lang w:eastAsia="ko-KR"/>
        </w:rPr>
      </w:pPr>
    </w:p>
    <w:p w14:paraId="70CAD4C2" w14:textId="30511A94" w:rsidR="00B31AF5" w:rsidRDefault="00B31AF5" w:rsidP="006C0865">
      <w:pPr>
        <w:rPr>
          <w:lang w:eastAsia="ko-KR"/>
        </w:rPr>
      </w:pPr>
    </w:p>
    <w:p w14:paraId="32755C3C" w14:textId="5B6033AD" w:rsidR="00B31AF5" w:rsidRDefault="00B31AF5" w:rsidP="006C0865">
      <w:pPr>
        <w:rPr>
          <w:lang w:eastAsia="ko-KR"/>
        </w:rPr>
      </w:pPr>
    </w:p>
    <w:p w14:paraId="14AB5170" w14:textId="0B5FE426" w:rsidR="00B31AF5" w:rsidRDefault="00B31AF5" w:rsidP="006C0865">
      <w:pPr>
        <w:rPr>
          <w:lang w:eastAsia="ko-KR"/>
        </w:rPr>
      </w:pPr>
    </w:p>
    <w:p w14:paraId="78C02A97" w14:textId="7F2EEA2C" w:rsidR="00B31AF5" w:rsidRDefault="00B31AF5" w:rsidP="006C0865">
      <w:pPr>
        <w:rPr>
          <w:lang w:eastAsia="ko-KR"/>
        </w:rPr>
      </w:pPr>
    </w:p>
    <w:p w14:paraId="45DA9BFC" w14:textId="6E9EF214" w:rsidR="00B31AF5" w:rsidRDefault="00B31AF5" w:rsidP="006C0865">
      <w:pPr>
        <w:rPr>
          <w:lang w:eastAsia="ko-KR"/>
        </w:rPr>
      </w:pPr>
    </w:p>
    <w:p w14:paraId="62B9D9CE" w14:textId="0EE5AD73" w:rsidR="00B31AF5" w:rsidRDefault="00B31AF5" w:rsidP="006C0865">
      <w:pPr>
        <w:rPr>
          <w:lang w:eastAsia="ko-KR"/>
        </w:rPr>
      </w:pPr>
    </w:p>
    <w:p w14:paraId="1C3BC0B0" w14:textId="3B5BE459" w:rsidR="00B31AF5" w:rsidRDefault="00B31AF5" w:rsidP="006C0865">
      <w:pPr>
        <w:rPr>
          <w:lang w:eastAsia="ko-KR"/>
        </w:rPr>
      </w:pPr>
    </w:p>
    <w:p w14:paraId="4F53FDF4" w14:textId="64424863" w:rsidR="00B31AF5" w:rsidRDefault="00B31AF5" w:rsidP="006C0865">
      <w:pPr>
        <w:rPr>
          <w:lang w:eastAsia="ko-KR"/>
        </w:rPr>
      </w:pPr>
    </w:p>
    <w:p w14:paraId="5DDFFA7F" w14:textId="7499AFA1" w:rsidR="00B31AF5" w:rsidRDefault="00B31AF5" w:rsidP="006C0865">
      <w:pPr>
        <w:rPr>
          <w:lang w:eastAsia="ko-KR"/>
        </w:rPr>
      </w:pPr>
    </w:p>
    <w:p w14:paraId="46F396FE" w14:textId="09F47082" w:rsidR="00B31AF5" w:rsidRDefault="00B31AF5" w:rsidP="006C0865">
      <w:pPr>
        <w:rPr>
          <w:lang w:eastAsia="ko-KR"/>
        </w:rPr>
      </w:pPr>
    </w:p>
    <w:p w14:paraId="018CE3BA" w14:textId="15090867" w:rsidR="00B31AF5" w:rsidRDefault="00B31AF5" w:rsidP="006C0865">
      <w:pPr>
        <w:rPr>
          <w:lang w:eastAsia="ko-KR"/>
        </w:rPr>
      </w:pPr>
    </w:p>
    <w:p w14:paraId="169402E1" w14:textId="473F3E34" w:rsidR="00B31AF5" w:rsidRDefault="00B31AF5" w:rsidP="006C0865">
      <w:pPr>
        <w:rPr>
          <w:lang w:eastAsia="ko-KR"/>
        </w:rPr>
      </w:pPr>
    </w:p>
    <w:p w14:paraId="60422585" w14:textId="64A6528E" w:rsidR="00B31AF5" w:rsidRDefault="00B31AF5" w:rsidP="006C0865">
      <w:pPr>
        <w:rPr>
          <w:lang w:eastAsia="ko-KR"/>
        </w:rPr>
      </w:pPr>
    </w:p>
    <w:p w14:paraId="5BB9F95C" w14:textId="08A02E38" w:rsidR="00B31AF5" w:rsidRDefault="00B31AF5" w:rsidP="006C0865">
      <w:pPr>
        <w:rPr>
          <w:lang w:eastAsia="ko-KR"/>
        </w:rPr>
      </w:pPr>
    </w:p>
    <w:p w14:paraId="0419CE20" w14:textId="6D054271" w:rsidR="00B31AF5" w:rsidRDefault="00B31AF5" w:rsidP="006C0865">
      <w:pPr>
        <w:rPr>
          <w:lang w:eastAsia="ko-KR"/>
        </w:rPr>
      </w:pPr>
    </w:p>
    <w:p w14:paraId="7DD2D851" w14:textId="1CC19197" w:rsidR="00B31AF5" w:rsidRDefault="00B31AF5" w:rsidP="006C0865">
      <w:pPr>
        <w:rPr>
          <w:lang w:eastAsia="ko-KR"/>
        </w:rPr>
      </w:pPr>
    </w:p>
    <w:p w14:paraId="48FB1291" w14:textId="77777777" w:rsidR="00B31AF5" w:rsidRDefault="00B31AF5" w:rsidP="006C0865">
      <w:pPr>
        <w:rPr>
          <w:lang w:eastAsia="ko-KR"/>
        </w:rPr>
      </w:pPr>
    </w:p>
    <w:p w14:paraId="5C14C2F1" w14:textId="0FB1135C" w:rsidR="00050D25" w:rsidRDefault="00050D25" w:rsidP="006C0865">
      <w:pPr>
        <w:rPr>
          <w:lang w:eastAsia="ko-KR"/>
        </w:rPr>
      </w:pPr>
    </w:p>
    <w:p w14:paraId="17406AF2" w14:textId="77777777" w:rsidR="00050D25" w:rsidRDefault="00050D25" w:rsidP="006C0865">
      <w:pPr>
        <w:rPr>
          <w:lang w:eastAsia="ko-KR"/>
        </w:rPr>
      </w:pPr>
    </w:p>
    <w:p w14:paraId="0D96AA57" w14:textId="1A58C3E4" w:rsidR="00792BFD" w:rsidRDefault="00050D25" w:rsidP="005D033C">
      <w:pPr>
        <w:pStyle w:val="2"/>
        <w:rPr>
          <w:lang w:eastAsia="ko-KR"/>
        </w:rPr>
      </w:pPr>
      <w:bookmarkStart w:id="4" w:name="_Toc9288499"/>
      <w:r>
        <w:rPr>
          <w:lang w:eastAsia="ko-KR"/>
        </w:rPr>
        <w:t>Translation</w:t>
      </w:r>
      <w:bookmarkEnd w:id="4"/>
    </w:p>
    <w:p w14:paraId="58A58FCC" w14:textId="2FCB03D3" w:rsidR="00792BFD" w:rsidRDefault="00050D25" w:rsidP="006C0865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 know how to haggle.</w:t>
      </w:r>
      <w:r>
        <w:rPr>
          <w:lang w:eastAsia="ko-KR"/>
        </w:rPr>
        <w:br/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잘해요</w:t>
      </w:r>
      <w:r>
        <w:rPr>
          <w:rFonts w:hint="eastAsia"/>
          <w:lang w:eastAsia="ko-KR"/>
        </w:rPr>
        <w:t>.</w:t>
      </w:r>
    </w:p>
    <w:p w14:paraId="25A138AA" w14:textId="1D6D02E6" w:rsidR="00050D25" w:rsidRDefault="00050D25" w:rsidP="006C0865">
      <w:pPr>
        <w:rPr>
          <w:lang w:eastAsia="ko-KR"/>
        </w:rPr>
      </w:pPr>
    </w:p>
    <w:p w14:paraId="7A14FECD" w14:textId="12800918" w:rsidR="00050D25" w:rsidRDefault="00050D25" w:rsidP="006C0865">
      <w:pPr>
        <w:rPr>
          <w:lang w:eastAsia="ko-KR"/>
        </w:rPr>
      </w:pPr>
    </w:p>
    <w:p w14:paraId="54E992B1" w14:textId="1FAD7A40" w:rsidR="00050D25" w:rsidRDefault="00050D25" w:rsidP="006C0865">
      <w:pPr>
        <w:rPr>
          <w:lang w:eastAsia="ko-KR"/>
        </w:rPr>
      </w:pPr>
    </w:p>
    <w:p w14:paraId="34351A98" w14:textId="40BD89E4" w:rsidR="00FB6AAC" w:rsidRDefault="00FB6AAC" w:rsidP="006C0865">
      <w:pPr>
        <w:rPr>
          <w:lang w:eastAsia="ko-KR"/>
        </w:rPr>
      </w:pPr>
    </w:p>
    <w:p w14:paraId="425FD415" w14:textId="19D7053F" w:rsidR="00FB6AAC" w:rsidRDefault="00FB6AAC" w:rsidP="006C0865">
      <w:pPr>
        <w:rPr>
          <w:lang w:eastAsia="ko-KR"/>
        </w:rPr>
      </w:pPr>
    </w:p>
    <w:p w14:paraId="68F0F549" w14:textId="3BF5C15E" w:rsidR="00FB6AAC" w:rsidRDefault="00FB6AAC" w:rsidP="006C0865">
      <w:pPr>
        <w:rPr>
          <w:lang w:eastAsia="ko-KR"/>
        </w:rPr>
      </w:pPr>
    </w:p>
    <w:p w14:paraId="5E07F888" w14:textId="0824C464" w:rsidR="00FB6AAC" w:rsidRDefault="00FB6AAC" w:rsidP="006C0865">
      <w:pPr>
        <w:rPr>
          <w:lang w:eastAsia="ko-KR"/>
        </w:rPr>
      </w:pPr>
    </w:p>
    <w:p w14:paraId="058EDC04" w14:textId="77777777" w:rsidR="00FB6AAC" w:rsidRDefault="00FB6AAC" w:rsidP="006C0865">
      <w:pPr>
        <w:rPr>
          <w:lang w:eastAsia="ko-KR"/>
        </w:rPr>
      </w:pPr>
    </w:p>
    <w:p w14:paraId="46979F4E" w14:textId="77777777" w:rsidR="007D0C49" w:rsidRDefault="007D0C49" w:rsidP="006C0865">
      <w:pPr>
        <w:rPr>
          <w:lang w:eastAsia="ko-KR"/>
        </w:rPr>
      </w:pPr>
    </w:p>
    <w:p w14:paraId="20778218" w14:textId="77777777" w:rsidR="005D358D" w:rsidRDefault="005D358D" w:rsidP="006C0865">
      <w:pPr>
        <w:rPr>
          <w:lang w:eastAsia="ko-KR"/>
        </w:rPr>
      </w:pPr>
    </w:p>
    <w:p w14:paraId="29B16F96" w14:textId="05C5A53F" w:rsidR="00792BFD" w:rsidRDefault="00792BFD" w:rsidP="006C0865">
      <w:pPr>
        <w:rPr>
          <w:lang w:eastAsia="ko-KR"/>
        </w:rPr>
      </w:pPr>
    </w:p>
    <w:p w14:paraId="0A612600" w14:textId="77777777" w:rsidR="00792BFD" w:rsidRDefault="00792BFD" w:rsidP="006C0865">
      <w:pPr>
        <w:rPr>
          <w:lang w:eastAsia="ko-KR"/>
        </w:rPr>
      </w:pPr>
    </w:p>
    <w:p w14:paraId="7AFC02E0" w14:textId="1F82200D" w:rsidR="007C6465" w:rsidRDefault="00050D25" w:rsidP="00B61200">
      <w:pPr>
        <w:pStyle w:val="1"/>
        <w:rPr>
          <w:lang w:eastAsia="ko-KR"/>
        </w:rPr>
      </w:pPr>
      <w:bookmarkStart w:id="5" w:name="_Toc9288500"/>
      <w:r>
        <w:rPr>
          <w:rFonts w:hint="eastAsia"/>
          <w:lang w:eastAsia="ko-KR"/>
        </w:rPr>
        <w:t>C</w:t>
      </w:r>
      <w:r>
        <w:rPr>
          <w:lang w:eastAsia="ko-KR"/>
        </w:rPr>
        <w:t>onversation</w:t>
      </w:r>
      <w:bookmarkEnd w:id="5"/>
    </w:p>
    <w:p w14:paraId="5E144EE3" w14:textId="21F40C81" w:rsidR="00250BFF" w:rsidRPr="00250BFF" w:rsidRDefault="00250BFF" w:rsidP="00250BFF">
      <w:pPr>
        <w:pStyle w:val="2"/>
        <w:rPr>
          <w:rFonts w:hint="eastAsia"/>
          <w:lang w:eastAsia="ko-KR"/>
        </w:rPr>
      </w:pPr>
      <w:bookmarkStart w:id="6" w:name="_Toc9288501"/>
      <w:r>
        <w:rPr>
          <w:rFonts w:hint="eastAsia"/>
          <w:lang w:eastAsia="ko-KR"/>
        </w:rPr>
        <w:t>Conversation</w:t>
      </w:r>
      <w:bookmarkEnd w:id="6"/>
    </w:p>
    <w:p w14:paraId="567C016E" w14:textId="0DA41706" w:rsidR="007F13F1" w:rsidRDefault="00250BFF" w:rsidP="003C3478">
      <w:pPr>
        <w:rPr>
          <w:lang w:eastAsia="ko-KR"/>
        </w:rPr>
      </w:pPr>
      <w:r>
        <w:rPr>
          <w:lang w:eastAsia="ko-KR"/>
        </w:rPr>
        <w:t>5/20/19</w:t>
      </w:r>
    </w:p>
    <w:p w14:paraId="6B13F8A0" w14:textId="0CC25FC8" w:rsidR="00250BFF" w:rsidRDefault="00250BFF" w:rsidP="003C347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Chaewon</w:t>
      </w:r>
      <w:proofErr w:type="spellEnd"/>
      <w:r>
        <w:rPr>
          <w:rFonts w:hint="eastAsia"/>
          <w:lang w:eastAsia="ko-KR"/>
        </w:rPr>
        <w:t xml:space="preserve">: </w:t>
      </w:r>
      <w:r>
        <w:rPr>
          <w:lang w:eastAsia="ko-KR"/>
        </w:rPr>
        <w:tab/>
      </w:r>
      <w:r>
        <w:rPr>
          <w:rFonts w:hint="eastAsia"/>
          <w:lang w:eastAsia="ko-KR"/>
        </w:rPr>
        <w:t>Honey, Cathy and Jim just called me.</w:t>
      </w:r>
    </w:p>
    <w:p w14:paraId="0BFAB6BF" w14:textId="52B80ED6" w:rsidR="00250BFF" w:rsidRDefault="00250BFF" w:rsidP="003C3478">
      <w:pPr>
        <w:rPr>
          <w:lang w:eastAsia="ko-KR"/>
        </w:rPr>
      </w:pPr>
      <w:r>
        <w:rPr>
          <w:rFonts w:hint="eastAsia"/>
          <w:lang w:eastAsia="ko-KR"/>
        </w:rPr>
        <w:t xml:space="preserve">Mike: 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Oh, really, what did they say?</w:t>
      </w:r>
    </w:p>
    <w:p w14:paraId="4E9261D7" w14:textId="409841ED" w:rsidR="00250BFF" w:rsidRDefault="00250BFF" w:rsidP="003C3478">
      <w:pPr>
        <w:rPr>
          <w:lang w:eastAsia="ko-KR"/>
        </w:rPr>
      </w:pPr>
      <w:proofErr w:type="spellStart"/>
      <w:r>
        <w:rPr>
          <w:lang w:eastAsia="ko-KR"/>
        </w:rPr>
        <w:t>Chaewon</w:t>
      </w:r>
      <w:proofErr w:type="spellEnd"/>
      <w:r>
        <w:rPr>
          <w:lang w:eastAsia="ko-KR"/>
        </w:rPr>
        <w:t>:</w:t>
      </w:r>
      <w:r>
        <w:rPr>
          <w:lang w:eastAsia="ko-KR"/>
        </w:rPr>
        <w:tab/>
        <w:t>I think we need to go back to the store to get more food and drinks.</w:t>
      </w:r>
    </w:p>
    <w:p w14:paraId="2C25E73B" w14:textId="4BB20277" w:rsidR="00563E82" w:rsidRDefault="00563E82" w:rsidP="003C3478">
      <w:pPr>
        <w:rPr>
          <w:lang w:eastAsia="ko-KR"/>
        </w:rPr>
      </w:pPr>
      <w:r>
        <w:rPr>
          <w:lang w:eastAsia="ko-KR"/>
        </w:rPr>
        <w:lastRenderedPageBreak/>
        <w:t>Mike:</w:t>
      </w:r>
      <w:r>
        <w:rPr>
          <w:lang w:eastAsia="ko-KR"/>
        </w:rPr>
        <w:tab/>
      </w:r>
      <w:r>
        <w:rPr>
          <w:lang w:eastAsia="ko-KR"/>
        </w:rPr>
        <w:tab/>
        <w:t>Oh, they are coming now? Don’t worry. I bought extra food, drinks and other supplies. We have more than enough.</w:t>
      </w:r>
    </w:p>
    <w:p w14:paraId="071577E9" w14:textId="19B07C4F" w:rsidR="007F4660" w:rsidRDefault="007F4660" w:rsidP="003C3478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Chaewon</w:t>
      </w:r>
      <w:proofErr w:type="spellEnd"/>
      <w:r>
        <w:rPr>
          <w:lang w:eastAsia="ko-KR"/>
        </w:rPr>
        <w:t>:</w:t>
      </w:r>
      <w:r>
        <w:rPr>
          <w:lang w:eastAsia="ko-KR"/>
        </w:rPr>
        <w:tab/>
        <w:t>You’re always prepared. That’s why I married you.</w:t>
      </w:r>
    </w:p>
    <w:p w14:paraId="2241DB7B" w14:textId="538DC58A" w:rsidR="00050D25" w:rsidRDefault="00050D25" w:rsidP="003C3478">
      <w:pPr>
        <w:rPr>
          <w:lang w:eastAsia="ko-KR"/>
        </w:rPr>
      </w:pPr>
    </w:p>
    <w:p w14:paraId="00E02065" w14:textId="31476D54" w:rsidR="00050D25" w:rsidRDefault="00050D25" w:rsidP="003C3478">
      <w:pPr>
        <w:rPr>
          <w:lang w:eastAsia="ko-KR"/>
        </w:rPr>
      </w:pPr>
    </w:p>
    <w:p w14:paraId="06E166AA" w14:textId="0175096C" w:rsidR="00050D25" w:rsidRDefault="00050D25" w:rsidP="00B61200">
      <w:pPr>
        <w:rPr>
          <w:lang w:eastAsia="ko-KR"/>
        </w:rPr>
      </w:pPr>
    </w:p>
    <w:p w14:paraId="01F7367A" w14:textId="00826ED0" w:rsidR="00EF05A1" w:rsidRDefault="00EF05A1" w:rsidP="00B61200">
      <w:pPr>
        <w:rPr>
          <w:lang w:eastAsia="ko-KR"/>
        </w:rPr>
      </w:pPr>
    </w:p>
    <w:p w14:paraId="26E1C12F" w14:textId="0A9FC9DF" w:rsidR="00EF05A1" w:rsidRDefault="00EF05A1" w:rsidP="00B61200">
      <w:pPr>
        <w:rPr>
          <w:lang w:eastAsia="ko-KR"/>
        </w:rPr>
      </w:pPr>
    </w:p>
    <w:p w14:paraId="2F1037A5" w14:textId="6685B634" w:rsidR="00EF05A1" w:rsidRDefault="00EF05A1" w:rsidP="00B61200">
      <w:pPr>
        <w:rPr>
          <w:lang w:eastAsia="ko-KR"/>
        </w:rPr>
      </w:pPr>
    </w:p>
    <w:p w14:paraId="32ABE4C0" w14:textId="4629001F" w:rsidR="00EF05A1" w:rsidRDefault="00EF05A1" w:rsidP="00B61200">
      <w:pPr>
        <w:rPr>
          <w:lang w:eastAsia="ko-KR"/>
        </w:rPr>
      </w:pPr>
    </w:p>
    <w:p w14:paraId="2DF69282" w14:textId="3F91E827" w:rsidR="00EF05A1" w:rsidRDefault="00EF05A1" w:rsidP="00EF05A1">
      <w:pPr>
        <w:pStyle w:val="2"/>
        <w:rPr>
          <w:rFonts w:hint="eastAsia"/>
          <w:lang w:eastAsia="ko-KR"/>
        </w:rPr>
      </w:pPr>
      <w:bookmarkStart w:id="7" w:name="_Toc9288502"/>
      <w:r>
        <w:rPr>
          <w:rFonts w:hint="eastAsia"/>
          <w:lang w:eastAsia="ko-KR"/>
        </w:rPr>
        <w:t>More Study</w:t>
      </w:r>
      <w:bookmarkEnd w:id="7"/>
    </w:p>
    <w:p w14:paraId="0EA69EEB" w14:textId="3FB349A5" w:rsidR="00050D25" w:rsidRDefault="00EF05A1" w:rsidP="00B61200">
      <w:pPr>
        <w:rPr>
          <w:lang w:eastAsia="ko-KR"/>
        </w:rPr>
      </w:pPr>
      <w:r>
        <w:rPr>
          <w:lang w:eastAsia="ko-KR"/>
        </w:rPr>
        <w:t>5/20/19</w:t>
      </w:r>
    </w:p>
    <w:p w14:paraId="5C1D0A3E" w14:textId="10468506" w:rsidR="00EF05A1" w:rsidRDefault="00EF05A1" w:rsidP="00B61200">
      <w:pPr>
        <w:rPr>
          <w:lang w:eastAsia="ko-KR"/>
        </w:rPr>
      </w:pPr>
      <w:r>
        <w:rPr>
          <w:lang w:eastAsia="ko-KR"/>
        </w:rPr>
        <w:t xml:space="preserve">Have more than enough: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We have more than enough food.</w:t>
      </w:r>
      <w:r>
        <w:rPr>
          <w:lang w:eastAsia="ko-KR"/>
        </w:rPr>
        <w:br/>
        <w:t>That store always has more than enough supplies.</w:t>
      </w:r>
      <w:r>
        <w:rPr>
          <w:lang w:eastAsia="ko-KR"/>
        </w:rPr>
        <w:br/>
        <w:t>It’s okay, I think I have more than enough.</w:t>
      </w:r>
    </w:p>
    <w:p w14:paraId="2BD78D9B" w14:textId="425A09A8" w:rsidR="00250F64" w:rsidRDefault="00250F64" w:rsidP="00B61200">
      <w:pPr>
        <w:rPr>
          <w:lang w:eastAsia="ko-KR"/>
        </w:rPr>
      </w:pPr>
    </w:p>
    <w:p w14:paraId="13314129" w14:textId="0763CE13" w:rsidR="00250F64" w:rsidRDefault="00250F64" w:rsidP="00B61200">
      <w:pPr>
        <w:rPr>
          <w:lang w:eastAsia="ko-KR"/>
        </w:rPr>
      </w:pPr>
    </w:p>
    <w:p w14:paraId="1AE56C33" w14:textId="5380AEC0" w:rsidR="00250F64" w:rsidRDefault="00250F64" w:rsidP="00B61200">
      <w:pPr>
        <w:rPr>
          <w:lang w:eastAsia="ko-KR"/>
        </w:rPr>
      </w:pPr>
    </w:p>
    <w:p w14:paraId="0ABCCC4D" w14:textId="19426569" w:rsidR="00250F64" w:rsidRDefault="00250BFF" w:rsidP="00250BFF">
      <w:pPr>
        <w:pStyle w:val="2"/>
        <w:rPr>
          <w:lang w:eastAsia="ko-KR"/>
        </w:rPr>
      </w:pPr>
      <w:bookmarkStart w:id="8" w:name="_Toc9288503"/>
      <w:r>
        <w:rPr>
          <w:rFonts w:hint="eastAsia"/>
          <w:lang w:eastAsia="ko-KR"/>
        </w:rPr>
        <w:t>Translation</w:t>
      </w:r>
      <w:bookmarkEnd w:id="8"/>
    </w:p>
    <w:p w14:paraId="2339372D" w14:textId="6B9A7619" w:rsidR="00250BFF" w:rsidRPr="00250BFF" w:rsidRDefault="00250BFF" w:rsidP="00250BFF">
      <w:pPr>
        <w:rPr>
          <w:rFonts w:hint="eastAsia"/>
          <w:lang w:eastAsia="ko-KR"/>
        </w:rPr>
      </w:pPr>
      <w:r>
        <w:rPr>
          <w:lang w:eastAsia="ko-KR"/>
        </w:rPr>
        <w:t>5/20/19</w:t>
      </w:r>
    </w:p>
    <w:p w14:paraId="264E5E3C" w14:textId="651A7B3D" w:rsidR="000C3FB9" w:rsidRDefault="00250BFF" w:rsidP="00B61200">
      <w:pPr>
        <w:rPr>
          <w:lang w:eastAsia="ko-KR"/>
        </w:rPr>
      </w:pPr>
      <w:r>
        <w:rPr>
          <w:rFonts w:hint="eastAsia"/>
          <w:lang w:eastAsia="ko-KR"/>
        </w:rPr>
        <w:t>자기야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방금</w:t>
      </w:r>
      <w:r>
        <w:rPr>
          <w:rFonts w:hint="eastAsia"/>
          <w:lang w:eastAsia="ko-KR"/>
        </w:rPr>
        <w:t xml:space="preserve"> Cathy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Jim</w:t>
      </w:r>
      <w:r>
        <w:rPr>
          <w:rFonts w:hint="eastAsia"/>
          <w:lang w:eastAsia="ko-KR"/>
        </w:rPr>
        <w:t>한테서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전화왔어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뭐래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rFonts w:hint="eastAsia"/>
          <w:lang w:eastAsia="ko-KR"/>
        </w:rPr>
        <w:t>가게에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>.</w:t>
      </w:r>
      <w:r w:rsidR="007F4660">
        <w:rPr>
          <w:lang w:eastAsia="ko-KR"/>
        </w:rPr>
        <w:br/>
      </w:r>
      <w:r w:rsidR="007F4660">
        <w:rPr>
          <w:rFonts w:hint="eastAsia"/>
          <w:lang w:eastAsia="ko-KR"/>
        </w:rPr>
        <w:t>아</w:t>
      </w:r>
      <w:r w:rsidR="007F4660">
        <w:rPr>
          <w:rFonts w:hint="eastAsia"/>
          <w:lang w:eastAsia="ko-KR"/>
        </w:rPr>
        <w:t xml:space="preserve">, </w:t>
      </w:r>
      <w:r w:rsidR="007F4660">
        <w:rPr>
          <w:rFonts w:hint="eastAsia"/>
          <w:lang w:eastAsia="ko-KR"/>
        </w:rPr>
        <w:t>이제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온대</w:t>
      </w:r>
      <w:r w:rsidR="007F4660">
        <w:rPr>
          <w:rFonts w:hint="eastAsia"/>
          <w:lang w:eastAsia="ko-KR"/>
        </w:rPr>
        <w:t>?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걱정하지마</w:t>
      </w:r>
      <w:r w:rsidR="007F4660">
        <w:rPr>
          <w:rFonts w:hint="eastAsia"/>
          <w:lang w:eastAsia="ko-KR"/>
        </w:rPr>
        <w:t>.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내가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먹을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것</w:t>
      </w:r>
      <w:r w:rsidR="007F4660">
        <w:rPr>
          <w:rFonts w:hint="eastAsia"/>
          <w:lang w:eastAsia="ko-KR"/>
        </w:rPr>
        <w:t>,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마실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거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그리고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다른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것들도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더</w:t>
      </w:r>
      <w:r w:rsidR="007F4660">
        <w:rPr>
          <w:rFonts w:hint="eastAsia"/>
          <w:lang w:eastAsia="ko-KR"/>
        </w:rPr>
        <w:t xml:space="preserve"> </w:t>
      </w:r>
      <w:proofErr w:type="spellStart"/>
      <w:r w:rsidR="007F4660">
        <w:rPr>
          <w:rFonts w:hint="eastAsia"/>
          <w:lang w:eastAsia="ko-KR"/>
        </w:rPr>
        <w:t>사왔어</w:t>
      </w:r>
      <w:proofErr w:type="spellEnd"/>
      <w:r w:rsidR="007F4660">
        <w:rPr>
          <w:rFonts w:hint="eastAsia"/>
          <w:lang w:eastAsia="ko-KR"/>
        </w:rPr>
        <w:t>.</w:t>
      </w:r>
      <w:r w:rsidR="007F4660">
        <w:rPr>
          <w:lang w:eastAsia="ko-KR"/>
        </w:rPr>
        <w:t xml:space="preserve"> </w:t>
      </w:r>
      <w:r w:rsidR="007F4660">
        <w:rPr>
          <w:rFonts w:hint="eastAsia"/>
          <w:lang w:eastAsia="ko-KR"/>
        </w:rPr>
        <w:t>충분히</w:t>
      </w:r>
      <w:r w:rsidR="007F4660">
        <w:rPr>
          <w:rFonts w:hint="eastAsia"/>
          <w:lang w:eastAsia="ko-KR"/>
        </w:rPr>
        <w:t xml:space="preserve"> </w:t>
      </w:r>
      <w:r w:rsidR="007F4660">
        <w:rPr>
          <w:rFonts w:hint="eastAsia"/>
          <w:lang w:eastAsia="ko-KR"/>
        </w:rPr>
        <w:t>있어</w:t>
      </w:r>
      <w:r w:rsidR="007F4660">
        <w:rPr>
          <w:rFonts w:hint="eastAsia"/>
          <w:lang w:eastAsia="ko-KR"/>
        </w:rPr>
        <w:t>.</w:t>
      </w:r>
    </w:p>
    <w:p w14:paraId="75BF6535" w14:textId="1CE7142D" w:rsidR="00792BFD" w:rsidRDefault="00792BFD" w:rsidP="00B61200">
      <w:pPr>
        <w:rPr>
          <w:lang w:eastAsia="ko-KR"/>
        </w:rPr>
      </w:pPr>
    </w:p>
    <w:p w14:paraId="67FDC82E" w14:textId="77777777" w:rsidR="00CA70EF" w:rsidRDefault="00CA70EF" w:rsidP="00B61200">
      <w:pPr>
        <w:rPr>
          <w:lang w:eastAsia="ko-KR"/>
        </w:rPr>
      </w:pPr>
    </w:p>
    <w:p w14:paraId="74B844BC" w14:textId="5C31D722" w:rsidR="00036244" w:rsidRDefault="00036244" w:rsidP="007C6465">
      <w:pPr>
        <w:rPr>
          <w:lang w:eastAsia="ko-KR"/>
        </w:rPr>
      </w:pPr>
    </w:p>
    <w:p w14:paraId="7F17107C" w14:textId="32E05CC9" w:rsidR="00036244" w:rsidRDefault="00036244" w:rsidP="007C6465">
      <w:pPr>
        <w:rPr>
          <w:lang w:eastAsia="ko-KR"/>
        </w:rPr>
      </w:pPr>
    </w:p>
    <w:p w14:paraId="645448AF" w14:textId="10754E39" w:rsidR="00036244" w:rsidRDefault="00036244" w:rsidP="007C6465">
      <w:pPr>
        <w:rPr>
          <w:lang w:eastAsia="ko-KR"/>
        </w:rPr>
      </w:pPr>
    </w:p>
    <w:p w14:paraId="7F46A2B7" w14:textId="77777777" w:rsidR="00036244" w:rsidRDefault="00036244" w:rsidP="007C6465">
      <w:pPr>
        <w:rPr>
          <w:lang w:eastAsia="ko-KR"/>
        </w:rPr>
      </w:pPr>
    </w:p>
    <w:sectPr w:rsidR="00036244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8A385" w14:textId="77777777" w:rsidR="00112202" w:rsidRDefault="00112202" w:rsidP="00A33843">
      <w:pPr>
        <w:spacing w:after="0" w:line="240" w:lineRule="auto"/>
      </w:pPr>
      <w:r>
        <w:separator/>
      </w:r>
    </w:p>
  </w:endnote>
  <w:endnote w:type="continuationSeparator" w:id="0">
    <w:p w14:paraId="6EEFEC7A" w14:textId="77777777" w:rsidR="00112202" w:rsidRDefault="00112202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5B56A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734C75BB" w:rsidR="005B56A1" w:rsidRPr="003F3259" w:rsidRDefault="005B56A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 w:rsidR="00102584">
            <w:rPr>
              <w:rFonts w:eastAsiaTheme="minorEastAsia"/>
              <w:sz w:val="20"/>
              <w:lang w:eastAsia="ko-KR"/>
            </w:rPr>
            <w:t>B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102584">
            <w:rPr>
              <w:rFonts w:eastAsiaTheme="minorEastAsia"/>
              <w:sz w:val="20"/>
              <w:lang w:eastAsia="ko-KR"/>
            </w:rPr>
            <w:t>2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77777777" w:rsidR="005B56A1" w:rsidRPr="003F3259" w:rsidRDefault="005B56A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BF9577F" w:rsidR="005B56A1" w:rsidRPr="00AB710B" w:rsidRDefault="005B56A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 w:rsidR="00102584">
            <w:rPr>
              <w:rFonts w:eastAsiaTheme="minorEastAsia"/>
              <w:kern w:val="24"/>
              <w:sz w:val="20"/>
              <w:lang w:eastAsia="ko-KR"/>
            </w:rPr>
            <w:t>5</w:t>
          </w:r>
          <w:r>
            <w:rPr>
              <w:kern w:val="24"/>
              <w:sz w:val="20"/>
            </w:rPr>
            <w:t>-</w:t>
          </w:r>
          <w:r w:rsidR="007F13F1"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Apr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5B56A1" w:rsidRPr="003F3259" w:rsidRDefault="005B56A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5B56A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5B56A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5B56A1" w:rsidRPr="003F3259" w:rsidRDefault="005B56A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5B56A1" w:rsidRPr="000311E3" w:rsidRDefault="005B56A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5B56A1" w14:paraId="7AFC072F" w14:textId="77777777" w:rsidTr="001A0EF6">
      <w:tc>
        <w:tcPr>
          <w:tcW w:w="9540" w:type="dxa"/>
          <w:gridSpan w:val="2"/>
        </w:tcPr>
        <w:p w14:paraId="7AFC072D" w14:textId="77777777" w:rsidR="005B56A1" w:rsidRPr="001A0EF6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5B56A1" w:rsidRDefault="005B56A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5B56A1" w14:paraId="7AFC0732" w14:textId="77777777" w:rsidTr="001A0EF6">
      <w:tc>
        <w:tcPr>
          <w:tcW w:w="5580" w:type="dxa"/>
        </w:tcPr>
        <w:p w14:paraId="7AFC0730" w14:textId="77777777" w:rsidR="005B56A1" w:rsidRDefault="005B56A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6901F7E0" w:rsidR="005B56A1" w:rsidRDefault="005B56A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3C28E0">
            <w:rPr>
              <w:noProof/>
              <w:sz w:val="16"/>
              <w:szCs w:val="16"/>
            </w:rPr>
            <w:t>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D52776">
            <w:rPr>
              <w:noProof/>
            </w:rPr>
            <w:fldChar w:fldCharType="begin"/>
          </w:r>
          <w:r w:rsidR="00D52776">
            <w:rPr>
              <w:noProof/>
            </w:rPr>
            <w:instrText xml:space="preserve"> NUMPAGES  \* Arabic  \* MERGEFORMAT </w:instrText>
          </w:r>
          <w:r w:rsidR="00D52776">
            <w:rPr>
              <w:noProof/>
            </w:rPr>
            <w:fldChar w:fldCharType="separate"/>
          </w:r>
          <w:r w:rsidR="003C28E0">
            <w:rPr>
              <w:noProof/>
            </w:rPr>
            <w:t>9</w:t>
          </w:r>
          <w:r w:rsidR="00D52776">
            <w:rPr>
              <w:noProof/>
            </w:rPr>
            <w:fldChar w:fldCharType="end"/>
          </w:r>
        </w:p>
      </w:tc>
    </w:tr>
  </w:tbl>
  <w:p w14:paraId="7AFC0733" w14:textId="77777777" w:rsidR="005B56A1" w:rsidRPr="004906B9" w:rsidRDefault="005B56A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529D0" w14:textId="77777777" w:rsidR="00112202" w:rsidRDefault="00112202" w:rsidP="00A33843">
      <w:pPr>
        <w:spacing w:after="0" w:line="240" w:lineRule="auto"/>
      </w:pPr>
      <w:r>
        <w:separator/>
      </w:r>
    </w:p>
  </w:footnote>
  <w:footnote w:type="continuationSeparator" w:id="0">
    <w:p w14:paraId="21503298" w14:textId="77777777" w:rsidR="00112202" w:rsidRDefault="00112202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09D52FC9" w:rsidR="005B56A1" w:rsidRPr="00385CAB" w:rsidRDefault="005B56A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71552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5C1B">
      <w:rPr>
        <w:noProof/>
        <w:sz w:val="28"/>
        <w:lang w:eastAsia="ko-KR"/>
      </w:rPr>
      <w:t>Cake</w:t>
    </w:r>
  </w:p>
  <w:p w14:paraId="7AFC0721" w14:textId="77777777" w:rsidR="005B56A1" w:rsidRDefault="005B56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5A4A"/>
    <w:multiLevelType w:val="hybridMultilevel"/>
    <w:tmpl w:val="5C92A77E"/>
    <w:lvl w:ilvl="0" w:tplc="BF082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516A4"/>
    <w:multiLevelType w:val="hybridMultilevel"/>
    <w:tmpl w:val="86F28B24"/>
    <w:lvl w:ilvl="0" w:tplc="22F8D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0070B2"/>
    <w:multiLevelType w:val="hybridMultilevel"/>
    <w:tmpl w:val="773255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B113D0"/>
    <w:multiLevelType w:val="hybridMultilevel"/>
    <w:tmpl w:val="34AE40F2"/>
    <w:lvl w:ilvl="0" w:tplc="933E4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890D5D"/>
    <w:multiLevelType w:val="hybridMultilevel"/>
    <w:tmpl w:val="CF44D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6B1BD3"/>
    <w:multiLevelType w:val="hybridMultilevel"/>
    <w:tmpl w:val="58681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C84BAD"/>
    <w:multiLevelType w:val="hybridMultilevel"/>
    <w:tmpl w:val="E40AD3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D07C93"/>
    <w:multiLevelType w:val="hybridMultilevel"/>
    <w:tmpl w:val="C6B00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3D2786"/>
    <w:multiLevelType w:val="hybridMultilevel"/>
    <w:tmpl w:val="D4707D42"/>
    <w:lvl w:ilvl="0" w:tplc="FEC46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EA045E"/>
    <w:multiLevelType w:val="hybridMultilevel"/>
    <w:tmpl w:val="6AE08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BE530F"/>
    <w:multiLevelType w:val="hybridMultilevel"/>
    <w:tmpl w:val="D4F2DA40"/>
    <w:lvl w:ilvl="0" w:tplc="64081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27013A"/>
    <w:multiLevelType w:val="hybridMultilevel"/>
    <w:tmpl w:val="08DC1904"/>
    <w:lvl w:ilvl="0" w:tplc="502C354C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D82071"/>
    <w:multiLevelType w:val="hybridMultilevel"/>
    <w:tmpl w:val="68D6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FB3295"/>
    <w:multiLevelType w:val="hybridMultilevel"/>
    <w:tmpl w:val="839C85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86733B"/>
    <w:multiLevelType w:val="hybridMultilevel"/>
    <w:tmpl w:val="DFAA03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5760E9"/>
    <w:multiLevelType w:val="hybridMultilevel"/>
    <w:tmpl w:val="C608C828"/>
    <w:lvl w:ilvl="0" w:tplc="BF5A64F6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220E07"/>
    <w:multiLevelType w:val="hybridMultilevel"/>
    <w:tmpl w:val="C1B6F2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3E2D59"/>
    <w:multiLevelType w:val="hybridMultilevel"/>
    <w:tmpl w:val="D60AD8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D117BF"/>
    <w:multiLevelType w:val="hybridMultilevel"/>
    <w:tmpl w:val="328C8E26"/>
    <w:lvl w:ilvl="0" w:tplc="5A5CF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AD0180"/>
    <w:multiLevelType w:val="hybridMultilevel"/>
    <w:tmpl w:val="6256D6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85BE4"/>
    <w:multiLevelType w:val="hybridMultilevel"/>
    <w:tmpl w:val="1DFCC17C"/>
    <w:lvl w:ilvl="0" w:tplc="A5EE1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6C3C15"/>
    <w:multiLevelType w:val="hybridMultilevel"/>
    <w:tmpl w:val="462EA2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DBB7D17"/>
    <w:multiLevelType w:val="hybridMultilevel"/>
    <w:tmpl w:val="503A57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80395C"/>
    <w:multiLevelType w:val="hybridMultilevel"/>
    <w:tmpl w:val="65F004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850661A"/>
    <w:multiLevelType w:val="hybridMultilevel"/>
    <w:tmpl w:val="7B2CE7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A932F63"/>
    <w:multiLevelType w:val="hybridMultilevel"/>
    <w:tmpl w:val="610C9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F25752"/>
    <w:multiLevelType w:val="hybridMultilevel"/>
    <w:tmpl w:val="74101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C564EA9"/>
    <w:multiLevelType w:val="hybridMultilevel"/>
    <w:tmpl w:val="D48C98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D3E7D2A"/>
    <w:multiLevelType w:val="hybridMultilevel"/>
    <w:tmpl w:val="15FCE244"/>
    <w:lvl w:ilvl="0" w:tplc="F49E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2D625F"/>
    <w:multiLevelType w:val="hybridMultilevel"/>
    <w:tmpl w:val="3D1A59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30"/>
  </w:num>
  <w:num w:numId="5">
    <w:abstractNumId w:val="11"/>
  </w:num>
  <w:num w:numId="6">
    <w:abstractNumId w:val="22"/>
  </w:num>
  <w:num w:numId="7">
    <w:abstractNumId w:val="1"/>
  </w:num>
  <w:num w:numId="8">
    <w:abstractNumId w:val="0"/>
  </w:num>
  <w:num w:numId="9">
    <w:abstractNumId w:val="17"/>
  </w:num>
  <w:num w:numId="10">
    <w:abstractNumId w:val="2"/>
  </w:num>
  <w:num w:numId="11">
    <w:abstractNumId w:val="31"/>
  </w:num>
  <w:num w:numId="12">
    <w:abstractNumId w:val="14"/>
  </w:num>
  <w:num w:numId="13">
    <w:abstractNumId w:val="19"/>
  </w:num>
  <w:num w:numId="14">
    <w:abstractNumId w:val="7"/>
  </w:num>
  <w:num w:numId="15">
    <w:abstractNumId w:val="8"/>
  </w:num>
  <w:num w:numId="16">
    <w:abstractNumId w:val="20"/>
  </w:num>
  <w:num w:numId="17">
    <w:abstractNumId w:val="28"/>
  </w:num>
  <w:num w:numId="18">
    <w:abstractNumId w:val="24"/>
  </w:num>
  <w:num w:numId="19">
    <w:abstractNumId w:val="4"/>
  </w:num>
  <w:num w:numId="20">
    <w:abstractNumId w:val="26"/>
  </w:num>
  <w:num w:numId="21">
    <w:abstractNumId w:val="5"/>
  </w:num>
  <w:num w:numId="22">
    <w:abstractNumId w:val="23"/>
  </w:num>
  <w:num w:numId="23">
    <w:abstractNumId w:val="18"/>
  </w:num>
  <w:num w:numId="24">
    <w:abstractNumId w:val="29"/>
  </w:num>
  <w:num w:numId="25">
    <w:abstractNumId w:val="27"/>
  </w:num>
  <w:num w:numId="26">
    <w:abstractNumId w:val="13"/>
  </w:num>
  <w:num w:numId="27">
    <w:abstractNumId w:val="25"/>
  </w:num>
  <w:num w:numId="28">
    <w:abstractNumId w:val="10"/>
  </w:num>
  <w:num w:numId="29">
    <w:abstractNumId w:val="6"/>
  </w:num>
  <w:num w:numId="30">
    <w:abstractNumId w:val="12"/>
  </w:num>
  <w:num w:numId="31">
    <w:abstractNumId w:val="16"/>
  </w:num>
  <w:num w:numId="32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38E0"/>
    <w:rsid w:val="00004058"/>
    <w:rsid w:val="00006A66"/>
    <w:rsid w:val="00006EAE"/>
    <w:rsid w:val="00007799"/>
    <w:rsid w:val="0001032B"/>
    <w:rsid w:val="0001045F"/>
    <w:rsid w:val="00012AB8"/>
    <w:rsid w:val="000147A4"/>
    <w:rsid w:val="00014E3D"/>
    <w:rsid w:val="00014F64"/>
    <w:rsid w:val="000161D1"/>
    <w:rsid w:val="00017116"/>
    <w:rsid w:val="0001789D"/>
    <w:rsid w:val="00021694"/>
    <w:rsid w:val="00021775"/>
    <w:rsid w:val="000218CA"/>
    <w:rsid w:val="000252A2"/>
    <w:rsid w:val="00025394"/>
    <w:rsid w:val="000259C0"/>
    <w:rsid w:val="0002650A"/>
    <w:rsid w:val="00026722"/>
    <w:rsid w:val="000278E4"/>
    <w:rsid w:val="00027E80"/>
    <w:rsid w:val="00030925"/>
    <w:rsid w:val="000310C0"/>
    <w:rsid w:val="000311E3"/>
    <w:rsid w:val="000321C1"/>
    <w:rsid w:val="00032CB0"/>
    <w:rsid w:val="00033530"/>
    <w:rsid w:val="000340FE"/>
    <w:rsid w:val="000341C1"/>
    <w:rsid w:val="00034278"/>
    <w:rsid w:val="00034B7F"/>
    <w:rsid w:val="00034C32"/>
    <w:rsid w:val="000356E1"/>
    <w:rsid w:val="00035CCB"/>
    <w:rsid w:val="00035FB8"/>
    <w:rsid w:val="00036244"/>
    <w:rsid w:val="00036B65"/>
    <w:rsid w:val="00037C5F"/>
    <w:rsid w:val="00037CFA"/>
    <w:rsid w:val="00037E4D"/>
    <w:rsid w:val="00037F8B"/>
    <w:rsid w:val="0004088B"/>
    <w:rsid w:val="00040F95"/>
    <w:rsid w:val="00042402"/>
    <w:rsid w:val="00042E6D"/>
    <w:rsid w:val="00043DD3"/>
    <w:rsid w:val="0004421B"/>
    <w:rsid w:val="000447A6"/>
    <w:rsid w:val="00046696"/>
    <w:rsid w:val="00046805"/>
    <w:rsid w:val="0004774A"/>
    <w:rsid w:val="00050D25"/>
    <w:rsid w:val="0005163A"/>
    <w:rsid w:val="00051CB1"/>
    <w:rsid w:val="00054F15"/>
    <w:rsid w:val="00055373"/>
    <w:rsid w:val="000562CA"/>
    <w:rsid w:val="000571C5"/>
    <w:rsid w:val="000610BB"/>
    <w:rsid w:val="00063FAF"/>
    <w:rsid w:val="00064AC0"/>
    <w:rsid w:val="00064B9F"/>
    <w:rsid w:val="00064C56"/>
    <w:rsid w:val="0006529E"/>
    <w:rsid w:val="00066384"/>
    <w:rsid w:val="0006670A"/>
    <w:rsid w:val="0007026B"/>
    <w:rsid w:val="00070346"/>
    <w:rsid w:val="000703DC"/>
    <w:rsid w:val="00070574"/>
    <w:rsid w:val="00071DC8"/>
    <w:rsid w:val="00072F6B"/>
    <w:rsid w:val="0007324E"/>
    <w:rsid w:val="00074109"/>
    <w:rsid w:val="0007479D"/>
    <w:rsid w:val="00075070"/>
    <w:rsid w:val="00076E75"/>
    <w:rsid w:val="00077F03"/>
    <w:rsid w:val="000802A1"/>
    <w:rsid w:val="00081130"/>
    <w:rsid w:val="00082D22"/>
    <w:rsid w:val="00082EEF"/>
    <w:rsid w:val="0008374C"/>
    <w:rsid w:val="00083AA8"/>
    <w:rsid w:val="00083BC1"/>
    <w:rsid w:val="000848E5"/>
    <w:rsid w:val="00084B7D"/>
    <w:rsid w:val="000850C2"/>
    <w:rsid w:val="000905C2"/>
    <w:rsid w:val="00092A26"/>
    <w:rsid w:val="0009315A"/>
    <w:rsid w:val="00093AD5"/>
    <w:rsid w:val="000947CE"/>
    <w:rsid w:val="00094A2B"/>
    <w:rsid w:val="000957BA"/>
    <w:rsid w:val="000974AB"/>
    <w:rsid w:val="000A6AE9"/>
    <w:rsid w:val="000A6C2B"/>
    <w:rsid w:val="000B0F1E"/>
    <w:rsid w:val="000B1271"/>
    <w:rsid w:val="000B1784"/>
    <w:rsid w:val="000B30DF"/>
    <w:rsid w:val="000B3C3A"/>
    <w:rsid w:val="000B46A8"/>
    <w:rsid w:val="000B5040"/>
    <w:rsid w:val="000B5CCF"/>
    <w:rsid w:val="000B65BE"/>
    <w:rsid w:val="000B75A3"/>
    <w:rsid w:val="000B7D1A"/>
    <w:rsid w:val="000B7DB6"/>
    <w:rsid w:val="000C08A3"/>
    <w:rsid w:val="000C11AE"/>
    <w:rsid w:val="000C1200"/>
    <w:rsid w:val="000C15D2"/>
    <w:rsid w:val="000C2575"/>
    <w:rsid w:val="000C2B45"/>
    <w:rsid w:val="000C2DAC"/>
    <w:rsid w:val="000C359D"/>
    <w:rsid w:val="000C38A9"/>
    <w:rsid w:val="000C3FB9"/>
    <w:rsid w:val="000C4808"/>
    <w:rsid w:val="000C512E"/>
    <w:rsid w:val="000C528A"/>
    <w:rsid w:val="000C612A"/>
    <w:rsid w:val="000C6761"/>
    <w:rsid w:val="000C7CB5"/>
    <w:rsid w:val="000D19B3"/>
    <w:rsid w:val="000D2E93"/>
    <w:rsid w:val="000D4E3D"/>
    <w:rsid w:val="000D520D"/>
    <w:rsid w:val="000D5744"/>
    <w:rsid w:val="000D5E21"/>
    <w:rsid w:val="000D77BB"/>
    <w:rsid w:val="000E05B1"/>
    <w:rsid w:val="000E1497"/>
    <w:rsid w:val="000E153E"/>
    <w:rsid w:val="000E2C14"/>
    <w:rsid w:val="000E3355"/>
    <w:rsid w:val="000E3454"/>
    <w:rsid w:val="000E3FE7"/>
    <w:rsid w:val="000F19D9"/>
    <w:rsid w:val="000F2A58"/>
    <w:rsid w:val="000F2E97"/>
    <w:rsid w:val="000F3143"/>
    <w:rsid w:val="000F3451"/>
    <w:rsid w:val="000F4CFD"/>
    <w:rsid w:val="000F5CF2"/>
    <w:rsid w:val="000F6538"/>
    <w:rsid w:val="000F66C3"/>
    <w:rsid w:val="000F6788"/>
    <w:rsid w:val="000F6BE0"/>
    <w:rsid w:val="000F6D41"/>
    <w:rsid w:val="000F78E3"/>
    <w:rsid w:val="00100780"/>
    <w:rsid w:val="00100E6B"/>
    <w:rsid w:val="00102137"/>
    <w:rsid w:val="00102318"/>
    <w:rsid w:val="00102444"/>
    <w:rsid w:val="00102584"/>
    <w:rsid w:val="001035BD"/>
    <w:rsid w:val="001036F7"/>
    <w:rsid w:val="00103915"/>
    <w:rsid w:val="00104547"/>
    <w:rsid w:val="00104FBD"/>
    <w:rsid w:val="00105438"/>
    <w:rsid w:val="0010545E"/>
    <w:rsid w:val="00105927"/>
    <w:rsid w:val="0010649F"/>
    <w:rsid w:val="00106791"/>
    <w:rsid w:val="00106FCA"/>
    <w:rsid w:val="00107936"/>
    <w:rsid w:val="00110583"/>
    <w:rsid w:val="00112202"/>
    <w:rsid w:val="00112984"/>
    <w:rsid w:val="00113DF7"/>
    <w:rsid w:val="00114569"/>
    <w:rsid w:val="00115502"/>
    <w:rsid w:val="001159E4"/>
    <w:rsid w:val="001172DB"/>
    <w:rsid w:val="00117360"/>
    <w:rsid w:val="00117AAC"/>
    <w:rsid w:val="0012065B"/>
    <w:rsid w:val="0012180B"/>
    <w:rsid w:val="00122AFA"/>
    <w:rsid w:val="00125B6D"/>
    <w:rsid w:val="001265EB"/>
    <w:rsid w:val="00126671"/>
    <w:rsid w:val="00126CAA"/>
    <w:rsid w:val="00127338"/>
    <w:rsid w:val="00127CFA"/>
    <w:rsid w:val="00127ED1"/>
    <w:rsid w:val="00130120"/>
    <w:rsid w:val="00130BB5"/>
    <w:rsid w:val="00131E67"/>
    <w:rsid w:val="0013250F"/>
    <w:rsid w:val="0013268B"/>
    <w:rsid w:val="001327D4"/>
    <w:rsid w:val="00132AA8"/>
    <w:rsid w:val="001339BD"/>
    <w:rsid w:val="00134ABB"/>
    <w:rsid w:val="001357A2"/>
    <w:rsid w:val="00137A8B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85D"/>
    <w:rsid w:val="001557CA"/>
    <w:rsid w:val="001561E8"/>
    <w:rsid w:val="00156368"/>
    <w:rsid w:val="001600BB"/>
    <w:rsid w:val="001601D9"/>
    <w:rsid w:val="00160580"/>
    <w:rsid w:val="00162169"/>
    <w:rsid w:val="00162195"/>
    <w:rsid w:val="001626B9"/>
    <w:rsid w:val="00162983"/>
    <w:rsid w:val="00163822"/>
    <w:rsid w:val="001639A5"/>
    <w:rsid w:val="00165786"/>
    <w:rsid w:val="001657EB"/>
    <w:rsid w:val="00165EBB"/>
    <w:rsid w:val="00166458"/>
    <w:rsid w:val="00166740"/>
    <w:rsid w:val="0016700D"/>
    <w:rsid w:val="001670AD"/>
    <w:rsid w:val="00167CED"/>
    <w:rsid w:val="00170A5D"/>
    <w:rsid w:val="00171210"/>
    <w:rsid w:val="00171C9D"/>
    <w:rsid w:val="0017250A"/>
    <w:rsid w:val="00172D5D"/>
    <w:rsid w:val="00172DB9"/>
    <w:rsid w:val="001731CD"/>
    <w:rsid w:val="0017372A"/>
    <w:rsid w:val="00173BF1"/>
    <w:rsid w:val="00174664"/>
    <w:rsid w:val="00177A6A"/>
    <w:rsid w:val="00180092"/>
    <w:rsid w:val="00183846"/>
    <w:rsid w:val="00183F71"/>
    <w:rsid w:val="00184704"/>
    <w:rsid w:val="001850B5"/>
    <w:rsid w:val="001854B7"/>
    <w:rsid w:val="001867C0"/>
    <w:rsid w:val="0018754C"/>
    <w:rsid w:val="00187ADC"/>
    <w:rsid w:val="00190A65"/>
    <w:rsid w:val="001921A1"/>
    <w:rsid w:val="001923BB"/>
    <w:rsid w:val="00192469"/>
    <w:rsid w:val="00193036"/>
    <w:rsid w:val="00193F0F"/>
    <w:rsid w:val="001941C2"/>
    <w:rsid w:val="001945A7"/>
    <w:rsid w:val="00195069"/>
    <w:rsid w:val="001954A6"/>
    <w:rsid w:val="001968C4"/>
    <w:rsid w:val="0019708D"/>
    <w:rsid w:val="0019749D"/>
    <w:rsid w:val="00197566"/>
    <w:rsid w:val="001A03CE"/>
    <w:rsid w:val="001A0411"/>
    <w:rsid w:val="001A0D5A"/>
    <w:rsid w:val="001A0E80"/>
    <w:rsid w:val="001A0EF6"/>
    <w:rsid w:val="001A1B59"/>
    <w:rsid w:val="001A2586"/>
    <w:rsid w:val="001A3B55"/>
    <w:rsid w:val="001A3C47"/>
    <w:rsid w:val="001A441F"/>
    <w:rsid w:val="001A6037"/>
    <w:rsid w:val="001A6368"/>
    <w:rsid w:val="001A65AE"/>
    <w:rsid w:val="001A65BE"/>
    <w:rsid w:val="001A6724"/>
    <w:rsid w:val="001A6808"/>
    <w:rsid w:val="001A7D91"/>
    <w:rsid w:val="001B00E1"/>
    <w:rsid w:val="001B0460"/>
    <w:rsid w:val="001B0B85"/>
    <w:rsid w:val="001B11AF"/>
    <w:rsid w:val="001B2E81"/>
    <w:rsid w:val="001B3A01"/>
    <w:rsid w:val="001B4C22"/>
    <w:rsid w:val="001B4FB7"/>
    <w:rsid w:val="001B533B"/>
    <w:rsid w:val="001B534D"/>
    <w:rsid w:val="001B54E7"/>
    <w:rsid w:val="001B5C95"/>
    <w:rsid w:val="001B5E1C"/>
    <w:rsid w:val="001B601B"/>
    <w:rsid w:val="001B639D"/>
    <w:rsid w:val="001B7172"/>
    <w:rsid w:val="001B723C"/>
    <w:rsid w:val="001B74C3"/>
    <w:rsid w:val="001B76AD"/>
    <w:rsid w:val="001B7B69"/>
    <w:rsid w:val="001C1D0D"/>
    <w:rsid w:val="001C2EDD"/>
    <w:rsid w:val="001C3CA2"/>
    <w:rsid w:val="001C50F2"/>
    <w:rsid w:val="001C550D"/>
    <w:rsid w:val="001C640D"/>
    <w:rsid w:val="001C6E0E"/>
    <w:rsid w:val="001C70C2"/>
    <w:rsid w:val="001C711A"/>
    <w:rsid w:val="001C7564"/>
    <w:rsid w:val="001D1318"/>
    <w:rsid w:val="001D2106"/>
    <w:rsid w:val="001D29C9"/>
    <w:rsid w:val="001D2C15"/>
    <w:rsid w:val="001D35A7"/>
    <w:rsid w:val="001D41D2"/>
    <w:rsid w:val="001D4C14"/>
    <w:rsid w:val="001D4E7B"/>
    <w:rsid w:val="001D4F52"/>
    <w:rsid w:val="001D5134"/>
    <w:rsid w:val="001D55F9"/>
    <w:rsid w:val="001D619A"/>
    <w:rsid w:val="001D7B22"/>
    <w:rsid w:val="001E1367"/>
    <w:rsid w:val="001E1931"/>
    <w:rsid w:val="001E3191"/>
    <w:rsid w:val="001E34BB"/>
    <w:rsid w:val="001E4351"/>
    <w:rsid w:val="001E4692"/>
    <w:rsid w:val="001E4CC3"/>
    <w:rsid w:val="001E5088"/>
    <w:rsid w:val="001E647F"/>
    <w:rsid w:val="001E701E"/>
    <w:rsid w:val="001F01DB"/>
    <w:rsid w:val="001F0DF3"/>
    <w:rsid w:val="001F1440"/>
    <w:rsid w:val="001F177C"/>
    <w:rsid w:val="001F1A85"/>
    <w:rsid w:val="001F1B25"/>
    <w:rsid w:val="001F1F71"/>
    <w:rsid w:val="001F2071"/>
    <w:rsid w:val="001F30F7"/>
    <w:rsid w:val="001F3A4A"/>
    <w:rsid w:val="001F4284"/>
    <w:rsid w:val="001F4588"/>
    <w:rsid w:val="001F4B60"/>
    <w:rsid w:val="001F4DD1"/>
    <w:rsid w:val="001F6976"/>
    <w:rsid w:val="001F73DB"/>
    <w:rsid w:val="001F7840"/>
    <w:rsid w:val="001F7A92"/>
    <w:rsid w:val="001F7C7B"/>
    <w:rsid w:val="00200021"/>
    <w:rsid w:val="0020009D"/>
    <w:rsid w:val="00201852"/>
    <w:rsid w:val="00201F58"/>
    <w:rsid w:val="00202A3E"/>
    <w:rsid w:val="00202A68"/>
    <w:rsid w:val="00202B95"/>
    <w:rsid w:val="00203712"/>
    <w:rsid w:val="00203D25"/>
    <w:rsid w:val="00204389"/>
    <w:rsid w:val="00204BA9"/>
    <w:rsid w:val="00205981"/>
    <w:rsid w:val="00205F90"/>
    <w:rsid w:val="00206030"/>
    <w:rsid w:val="00206677"/>
    <w:rsid w:val="002066F9"/>
    <w:rsid w:val="0020679B"/>
    <w:rsid w:val="002106D9"/>
    <w:rsid w:val="00211ABF"/>
    <w:rsid w:val="00214432"/>
    <w:rsid w:val="00214A29"/>
    <w:rsid w:val="00214F1C"/>
    <w:rsid w:val="00214FC4"/>
    <w:rsid w:val="002151B2"/>
    <w:rsid w:val="002158DC"/>
    <w:rsid w:val="002159A3"/>
    <w:rsid w:val="00215D68"/>
    <w:rsid w:val="00215EAA"/>
    <w:rsid w:val="00217295"/>
    <w:rsid w:val="00220004"/>
    <w:rsid w:val="002204F5"/>
    <w:rsid w:val="0022053B"/>
    <w:rsid w:val="00220F7D"/>
    <w:rsid w:val="0022273F"/>
    <w:rsid w:val="00222BC6"/>
    <w:rsid w:val="002230F2"/>
    <w:rsid w:val="00223D0E"/>
    <w:rsid w:val="00224F4D"/>
    <w:rsid w:val="00225273"/>
    <w:rsid w:val="00225285"/>
    <w:rsid w:val="0022671D"/>
    <w:rsid w:val="00226CB0"/>
    <w:rsid w:val="00230322"/>
    <w:rsid w:val="002308D0"/>
    <w:rsid w:val="002317B4"/>
    <w:rsid w:val="00232EA2"/>
    <w:rsid w:val="0023308C"/>
    <w:rsid w:val="00234135"/>
    <w:rsid w:val="002342A2"/>
    <w:rsid w:val="002352FF"/>
    <w:rsid w:val="002359F1"/>
    <w:rsid w:val="00235A98"/>
    <w:rsid w:val="00235E4B"/>
    <w:rsid w:val="00236255"/>
    <w:rsid w:val="00236682"/>
    <w:rsid w:val="002403EA"/>
    <w:rsid w:val="00240B7D"/>
    <w:rsid w:val="00241CEA"/>
    <w:rsid w:val="00242B9A"/>
    <w:rsid w:val="00242C57"/>
    <w:rsid w:val="00243487"/>
    <w:rsid w:val="002437F2"/>
    <w:rsid w:val="002448A5"/>
    <w:rsid w:val="0024628E"/>
    <w:rsid w:val="00247A14"/>
    <w:rsid w:val="00250189"/>
    <w:rsid w:val="00250A66"/>
    <w:rsid w:val="00250BFF"/>
    <w:rsid w:val="00250F64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D84"/>
    <w:rsid w:val="00255E44"/>
    <w:rsid w:val="0025786A"/>
    <w:rsid w:val="002626D6"/>
    <w:rsid w:val="002626F5"/>
    <w:rsid w:val="002633EA"/>
    <w:rsid w:val="0026354E"/>
    <w:rsid w:val="00264742"/>
    <w:rsid w:val="00264D2B"/>
    <w:rsid w:val="00264F48"/>
    <w:rsid w:val="00266103"/>
    <w:rsid w:val="0026698B"/>
    <w:rsid w:val="00267430"/>
    <w:rsid w:val="00267F22"/>
    <w:rsid w:val="00271203"/>
    <w:rsid w:val="00271DE5"/>
    <w:rsid w:val="00272E84"/>
    <w:rsid w:val="00273088"/>
    <w:rsid w:val="00273E08"/>
    <w:rsid w:val="00274EB9"/>
    <w:rsid w:val="00276ECD"/>
    <w:rsid w:val="00277024"/>
    <w:rsid w:val="00277CBC"/>
    <w:rsid w:val="00282184"/>
    <w:rsid w:val="002829D9"/>
    <w:rsid w:val="00283976"/>
    <w:rsid w:val="00284D6A"/>
    <w:rsid w:val="00285225"/>
    <w:rsid w:val="0028609E"/>
    <w:rsid w:val="002868C1"/>
    <w:rsid w:val="002869AF"/>
    <w:rsid w:val="002874EB"/>
    <w:rsid w:val="0029230A"/>
    <w:rsid w:val="002938FB"/>
    <w:rsid w:val="00293C70"/>
    <w:rsid w:val="00293F96"/>
    <w:rsid w:val="00296187"/>
    <w:rsid w:val="00296EEB"/>
    <w:rsid w:val="00297FBB"/>
    <w:rsid w:val="002A0346"/>
    <w:rsid w:val="002A1D35"/>
    <w:rsid w:val="002A2B46"/>
    <w:rsid w:val="002A2B4A"/>
    <w:rsid w:val="002A35FA"/>
    <w:rsid w:val="002A4734"/>
    <w:rsid w:val="002A4FB9"/>
    <w:rsid w:val="002A5440"/>
    <w:rsid w:val="002A6215"/>
    <w:rsid w:val="002A6674"/>
    <w:rsid w:val="002A67DB"/>
    <w:rsid w:val="002A68BF"/>
    <w:rsid w:val="002A7980"/>
    <w:rsid w:val="002B15CF"/>
    <w:rsid w:val="002B226B"/>
    <w:rsid w:val="002B2388"/>
    <w:rsid w:val="002B2802"/>
    <w:rsid w:val="002B2D14"/>
    <w:rsid w:val="002B3A81"/>
    <w:rsid w:val="002B3BBB"/>
    <w:rsid w:val="002B3CA8"/>
    <w:rsid w:val="002B41DC"/>
    <w:rsid w:val="002B41ED"/>
    <w:rsid w:val="002B4D76"/>
    <w:rsid w:val="002B4D9B"/>
    <w:rsid w:val="002B6C08"/>
    <w:rsid w:val="002B6F00"/>
    <w:rsid w:val="002B78E8"/>
    <w:rsid w:val="002B7C6F"/>
    <w:rsid w:val="002C3025"/>
    <w:rsid w:val="002C50E3"/>
    <w:rsid w:val="002C5315"/>
    <w:rsid w:val="002C56A6"/>
    <w:rsid w:val="002C6798"/>
    <w:rsid w:val="002D112A"/>
    <w:rsid w:val="002D1BD1"/>
    <w:rsid w:val="002D3D99"/>
    <w:rsid w:val="002D3FDA"/>
    <w:rsid w:val="002D4045"/>
    <w:rsid w:val="002D4ED2"/>
    <w:rsid w:val="002D514F"/>
    <w:rsid w:val="002D67BC"/>
    <w:rsid w:val="002D6929"/>
    <w:rsid w:val="002E07CC"/>
    <w:rsid w:val="002E0DFD"/>
    <w:rsid w:val="002E16CF"/>
    <w:rsid w:val="002E2284"/>
    <w:rsid w:val="002E2439"/>
    <w:rsid w:val="002E2927"/>
    <w:rsid w:val="002E3E28"/>
    <w:rsid w:val="002E42A8"/>
    <w:rsid w:val="002E4435"/>
    <w:rsid w:val="002E4DD5"/>
    <w:rsid w:val="002E5997"/>
    <w:rsid w:val="002E6194"/>
    <w:rsid w:val="002E6669"/>
    <w:rsid w:val="002E7745"/>
    <w:rsid w:val="002E7AD3"/>
    <w:rsid w:val="002F02F4"/>
    <w:rsid w:val="002F0596"/>
    <w:rsid w:val="002F0B0C"/>
    <w:rsid w:val="002F314D"/>
    <w:rsid w:val="002F3855"/>
    <w:rsid w:val="002F4A11"/>
    <w:rsid w:val="002F4F82"/>
    <w:rsid w:val="002F6671"/>
    <w:rsid w:val="002F7010"/>
    <w:rsid w:val="002F7872"/>
    <w:rsid w:val="0030102B"/>
    <w:rsid w:val="00301EDD"/>
    <w:rsid w:val="00303138"/>
    <w:rsid w:val="00304F72"/>
    <w:rsid w:val="00305AC9"/>
    <w:rsid w:val="00305C34"/>
    <w:rsid w:val="00305FE1"/>
    <w:rsid w:val="003072ED"/>
    <w:rsid w:val="00310396"/>
    <w:rsid w:val="0031056B"/>
    <w:rsid w:val="00310744"/>
    <w:rsid w:val="00310871"/>
    <w:rsid w:val="00311807"/>
    <w:rsid w:val="00314189"/>
    <w:rsid w:val="00314903"/>
    <w:rsid w:val="003152AA"/>
    <w:rsid w:val="00315A54"/>
    <w:rsid w:val="0031664E"/>
    <w:rsid w:val="0031733A"/>
    <w:rsid w:val="00320DAA"/>
    <w:rsid w:val="00320FFB"/>
    <w:rsid w:val="00321B73"/>
    <w:rsid w:val="00321FC3"/>
    <w:rsid w:val="003224F2"/>
    <w:rsid w:val="003235CC"/>
    <w:rsid w:val="00323957"/>
    <w:rsid w:val="00325FBE"/>
    <w:rsid w:val="0032618E"/>
    <w:rsid w:val="00326AE1"/>
    <w:rsid w:val="00326E60"/>
    <w:rsid w:val="00330031"/>
    <w:rsid w:val="00330521"/>
    <w:rsid w:val="0033068C"/>
    <w:rsid w:val="00330872"/>
    <w:rsid w:val="00330DC8"/>
    <w:rsid w:val="00331493"/>
    <w:rsid w:val="003321CC"/>
    <w:rsid w:val="0033228B"/>
    <w:rsid w:val="003325DF"/>
    <w:rsid w:val="00332C97"/>
    <w:rsid w:val="003336A9"/>
    <w:rsid w:val="003338F7"/>
    <w:rsid w:val="00333C66"/>
    <w:rsid w:val="0033419F"/>
    <w:rsid w:val="00334F12"/>
    <w:rsid w:val="003357B9"/>
    <w:rsid w:val="00335A56"/>
    <w:rsid w:val="003402B4"/>
    <w:rsid w:val="00341ACC"/>
    <w:rsid w:val="00341C10"/>
    <w:rsid w:val="00342741"/>
    <w:rsid w:val="0034373B"/>
    <w:rsid w:val="0034396F"/>
    <w:rsid w:val="00345B52"/>
    <w:rsid w:val="003467A9"/>
    <w:rsid w:val="003468F7"/>
    <w:rsid w:val="00346D87"/>
    <w:rsid w:val="00346F75"/>
    <w:rsid w:val="00350A94"/>
    <w:rsid w:val="00351E3A"/>
    <w:rsid w:val="00352426"/>
    <w:rsid w:val="003525DF"/>
    <w:rsid w:val="00352690"/>
    <w:rsid w:val="00354A52"/>
    <w:rsid w:val="00356C7B"/>
    <w:rsid w:val="00356F68"/>
    <w:rsid w:val="00357296"/>
    <w:rsid w:val="00357CA2"/>
    <w:rsid w:val="00361BD5"/>
    <w:rsid w:val="00362145"/>
    <w:rsid w:val="003627F5"/>
    <w:rsid w:val="0036317D"/>
    <w:rsid w:val="00363565"/>
    <w:rsid w:val="003638E8"/>
    <w:rsid w:val="00363E97"/>
    <w:rsid w:val="00365454"/>
    <w:rsid w:val="00365EBD"/>
    <w:rsid w:val="00366873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1CE1"/>
    <w:rsid w:val="00381F44"/>
    <w:rsid w:val="00382433"/>
    <w:rsid w:val="00384302"/>
    <w:rsid w:val="00384E17"/>
    <w:rsid w:val="00385083"/>
    <w:rsid w:val="003851BB"/>
    <w:rsid w:val="003853A0"/>
    <w:rsid w:val="00385CAB"/>
    <w:rsid w:val="003868A0"/>
    <w:rsid w:val="003900AE"/>
    <w:rsid w:val="003902C4"/>
    <w:rsid w:val="00390DF0"/>
    <w:rsid w:val="00391319"/>
    <w:rsid w:val="00393288"/>
    <w:rsid w:val="003933C5"/>
    <w:rsid w:val="0039366D"/>
    <w:rsid w:val="00393E93"/>
    <w:rsid w:val="00393EDC"/>
    <w:rsid w:val="003959AC"/>
    <w:rsid w:val="00396050"/>
    <w:rsid w:val="00396DA3"/>
    <w:rsid w:val="003975E2"/>
    <w:rsid w:val="00397DF7"/>
    <w:rsid w:val="003A0B47"/>
    <w:rsid w:val="003A2142"/>
    <w:rsid w:val="003A2E9E"/>
    <w:rsid w:val="003A3631"/>
    <w:rsid w:val="003A40A3"/>
    <w:rsid w:val="003A5101"/>
    <w:rsid w:val="003A51AC"/>
    <w:rsid w:val="003A615C"/>
    <w:rsid w:val="003B0B32"/>
    <w:rsid w:val="003B0FC2"/>
    <w:rsid w:val="003B1561"/>
    <w:rsid w:val="003B2248"/>
    <w:rsid w:val="003B2F05"/>
    <w:rsid w:val="003B2FFA"/>
    <w:rsid w:val="003B370E"/>
    <w:rsid w:val="003B500D"/>
    <w:rsid w:val="003B5A6F"/>
    <w:rsid w:val="003B6742"/>
    <w:rsid w:val="003B716F"/>
    <w:rsid w:val="003B7847"/>
    <w:rsid w:val="003B7D2C"/>
    <w:rsid w:val="003C0144"/>
    <w:rsid w:val="003C0343"/>
    <w:rsid w:val="003C0428"/>
    <w:rsid w:val="003C0FBE"/>
    <w:rsid w:val="003C141D"/>
    <w:rsid w:val="003C28E0"/>
    <w:rsid w:val="003C2C77"/>
    <w:rsid w:val="003C2D13"/>
    <w:rsid w:val="003C3478"/>
    <w:rsid w:val="003C3AE1"/>
    <w:rsid w:val="003C3FC8"/>
    <w:rsid w:val="003C4805"/>
    <w:rsid w:val="003C5D04"/>
    <w:rsid w:val="003C6229"/>
    <w:rsid w:val="003C703C"/>
    <w:rsid w:val="003D1007"/>
    <w:rsid w:val="003D1383"/>
    <w:rsid w:val="003D32DB"/>
    <w:rsid w:val="003D4BA2"/>
    <w:rsid w:val="003D4EEC"/>
    <w:rsid w:val="003D59E3"/>
    <w:rsid w:val="003D5E1C"/>
    <w:rsid w:val="003D6379"/>
    <w:rsid w:val="003D6B19"/>
    <w:rsid w:val="003D71B6"/>
    <w:rsid w:val="003E018A"/>
    <w:rsid w:val="003E099D"/>
    <w:rsid w:val="003E12FC"/>
    <w:rsid w:val="003E3258"/>
    <w:rsid w:val="003E3E3A"/>
    <w:rsid w:val="003E45F0"/>
    <w:rsid w:val="003E53D7"/>
    <w:rsid w:val="003E5D55"/>
    <w:rsid w:val="003E5DBF"/>
    <w:rsid w:val="003E6019"/>
    <w:rsid w:val="003E6C8B"/>
    <w:rsid w:val="003E7756"/>
    <w:rsid w:val="003E78FE"/>
    <w:rsid w:val="003F0245"/>
    <w:rsid w:val="003F02E7"/>
    <w:rsid w:val="003F0327"/>
    <w:rsid w:val="003F319E"/>
    <w:rsid w:val="003F3DC8"/>
    <w:rsid w:val="003F4475"/>
    <w:rsid w:val="003F4761"/>
    <w:rsid w:val="003F63CE"/>
    <w:rsid w:val="003F768C"/>
    <w:rsid w:val="003F7805"/>
    <w:rsid w:val="0040016F"/>
    <w:rsid w:val="00400570"/>
    <w:rsid w:val="00400D00"/>
    <w:rsid w:val="0040152B"/>
    <w:rsid w:val="00401C28"/>
    <w:rsid w:val="004021EB"/>
    <w:rsid w:val="004028EB"/>
    <w:rsid w:val="00402DC5"/>
    <w:rsid w:val="004031D4"/>
    <w:rsid w:val="00404944"/>
    <w:rsid w:val="004075AC"/>
    <w:rsid w:val="00410669"/>
    <w:rsid w:val="00411E30"/>
    <w:rsid w:val="004137CA"/>
    <w:rsid w:val="00413F3D"/>
    <w:rsid w:val="0041587B"/>
    <w:rsid w:val="00415C6E"/>
    <w:rsid w:val="00416210"/>
    <w:rsid w:val="0041678E"/>
    <w:rsid w:val="00420FF5"/>
    <w:rsid w:val="00422142"/>
    <w:rsid w:val="004226CC"/>
    <w:rsid w:val="00422B31"/>
    <w:rsid w:val="00422EFB"/>
    <w:rsid w:val="00423E25"/>
    <w:rsid w:val="00424326"/>
    <w:rsid w:val="004250D3"/>
    <w:rsid w:val="004273B4"/>
    <w:rsid w:val="004306B1"/>
    <w:rsid w:val="0043085A"/>
    <w:rsid w:val="00432944"/>
    <w:rsid w:val="0043365E"/>
    <w:rsid w:val="00433D61"/>
    <w:rsid w:val="004345CE"/>
    <w:rsid w:val="00434A25"/>
    <w:rsid w:val="00434D6E"/>
    <w:rsid w:val="00435213"/>
    <w:rsid w:val="00435EA0"/>
    <w:rsid w:val="004369B4"/>
    <w:rsid w:val="00436D67"/>
    <w:rsid w:val="00436FC4"/>
    <w:rsid w:val="004374C4"/>
    <w:rsid w:val="004413C6"/>
    <w:rsid w:val="004415F5"/>
    <w:rsid w:val="00441929"/>
    <w:rsid w:val="00442805"/>
    <w:rsid w:val="00442B8A"/>
    <w:rsid w:val="004444DA"/>
    <w:rsid w:val="00444802"/>
    <w:rsid w:val="00445E83"/>
    <w:rsid w:val="00446EC0"/>
    <w:rsid w:val="00447AD5"/>
    <w:rsid w:val="00450C74"/>
    <w:rsid w:val="00450EEC"/>
    <w:rsid w:val="00451303"/>
    <w:rsid w:val="004517FF"/>
    <w:rsid w:val="00451DA4"/>
    <w:rsid w:val="00451F15"/>
    <w:rsid w:val="00455053"/>
    <w:rsid w:val="004562CA"/>
    <w:rsid w:val="004569DE"/>
    <w:rsid w:val="00461E7C"/>
    <w:rsid w:val="00462F08"/>
    <w:rsid w:val="0046339C"/>
    <w:rsid w:val="00463569"/>
    <w:rsid w:val="00463F64"/>
    <w:rsid w:val="0046542C"/>
    <w:rsid w:val="00465456"/>
    <w:rsid w:val="00465B46"/>
    <w:rsid w:val="0046601A"/>
    <w:rsid w:val="004664DB"/>
    <w:rsid w:val="00466FE7"/>
    <w:rsid w:val="00467190"/>
    <w:rsid w:val="0047029F"/>
    <w:rsid w:val="00471A88"/>
    <w:rsid w:val="00471F4A"/>
    <w:rsid w:val="00473A60"/>
    <w:rsid w:val="00474398"/>
    <w:rsid w:val="004755CF"/>
    <w:rsid w:val="0047731D"/>
    <w:rsid w:val="00477731"/>
    <w:rsid w:val="00477FE6"/>
    <w:rsid w:val="00480054"/>
    <w:rsid w:val="004809A1"/>
    <w:rsid w:val="00481D6A"/>
    <w:rsid w:val="004824B4"/>
    <w:rsid w:val="00483020"/>
    <w:rsid w:val="004834FA"/>
    <w:rsid w:val="00483793"/>
    <w:rsid w:val="00484DA4"/>
    <w:rsid w:val="00485373"/>
    <w:rsid w:val="004860F9"/>
    <w:rsid w:val="004865D1"/>
    <w:rsid w:val="00486ACB"/>
    <w:rsid w:val="00486D9D"/>
    <w:rsid w:val="004875C7"/>
    <w:rsid w:val="004906B9"/>
    <w:rsid w:val="00490725"/>
    <w:rsid w:val="00490978"/>
    <w:rsid w:val="00490EE1"/>
    <w:rsid w:val="00491783"/>
    <w:rsid w:val="00491887"/>
    <w:rsid w:val="004943A1"/>
    <w:rsid w:val="00494ECD"/>
    <w:rsid w:val="00495340"/>
    <w:rsid w:val="00496160"/>
    <w:rsid w:val="004A0250"/>
    <w:rsid w:val="004A0FF9"/>
    <w:rsid w:val="004A185D"/>
    <w:rsid w:val="004A330E"/>
    <w:rsid w:val="004A3337"/>
    <w:rsid w:val="004A46B2"/>
    <w:rsid w:val="004A4F52"/>
    <w:rsid w:val="004A6D2E"/>
    <w:rsid w:val="004B021F"/>
    <w:rsid w:val="004B285F"/>
    <w:rsid w:val="004B37B4"/>
    <w:rsid w:val="004B3A4E"/>
    <w:rsid w:val="004B3CEC"/>
    <w:rsid w:val="004B47BD"/>
    <w:rsid w:val="004B4D1A"/>
    <w:rsid w:val="004B6139"/>
    <w:rsid w:val="004B78E3"/>
    <w:rsid w:val="004B7EE0"/>
    <w:rsid w:val="004C0D8A"/>
    <w:rsid w:val="004C1420"/>
    <w:rsid w:val="004C1464"/>
    <w:rsid w:val="004C20BA"/>
    <w:rsid w:val="004C2352"/>
    <w:rsid w:val="004C2DD9"/>
    <w:rsid w:val="004C381E"/>
    <w:rsid w:val="004C478B"/>
    <w:rsid w:val="004C5BE6"/>
    <w:rsid w:val="004C628F"/>
    <w:rsid w:val="004C633E"/>
    <w:rsid w:val="004C66AA"/>
    <w:rsid w:val="004C71E4"/>
    <w:rsid w:val="004D0941"/>
    <w:rsid w:val="004D153C"/>
    <w:rsid w:val="004D192A"/>
    <w:rsid w:val="004D2370"/>
    <w:rsid w:val="004D2AB5"/>
    <w:rsid w:val="004D2B3E"/>
    <w:rsid w:val="004D2F77"/>
    <w:rsid w:val="004D32CD"/>
    <w:rsid w:val="004D3561"/>
    <w:rsid w:val="004D3CC2"/>
    <w:rsid w:val="004D4785"/>
    <w:rsid w:val="004D5576"/>
    <w:rsid w:val="004D62B4"/>
    <w:rsid w:val="004D6E5F"/>
    <w:rsid w:val="004D6FBC"/>
    <w:rsid w:val="004D760D"/>
    <w:rsid w:val="004D785B"/>
    <w:rsid w:val="004E0B93"/>
    <w:rsid w:val="004E0F91"/>
    <w:rsid w:val="004E1A33"/>
    <w:rsid w:val="004E1C5B"/>
    <w:rsid w:val="004E24FA"/>
    <w:rsid w:val="004E5EFA"/>
    <w:rsid w:val="004E6570"/>
    <w:rsid w:val="004E7153"/>
    <w:rsid w:val="004E72DD"/>
    <w:rsid w:val="004E785E"/>
    <w:rsid w:val="004F01DE"/>
    <w:rsid w:val="004F0205"/>
    <w:rsid w:val="004F030B"/>
    <w:rsid w:val="004F24BF"/>
    <w:rsid w:val="004F25CF"/>
    <w:rsid w:val="004F334E"/>
    <w:rsid w:val="004F41FB"/>
    <w:rsid w:val="004F4F5A"/>
    <w:rsid w:val="004F5C38"/>
    <w:rsid w:val="004F5EA5"/>
    <w:rsid w:val="004F5FC5"/>
    <w:rsid w:val="004F698F"/>
    <w:rsid w:val="004F6E1A"/>
    <w:rsid w:val="00500287"/>
    <w:rsid w:val="005009EA"/>
    <w:rsid w:val="0050140D"/>
    <w:rsid w:val="005015D7"/>
    <w:rsid w:val="00501BC5"/>
    <w:rsid w:val="00502485"/>
    <w:rsid w:val="005024D1"/>
    <w:rsid w:val="00502CDB"/>
    <w:rsid w:val="0050396F"/>
    <w:rsid w:val="0050398D"/>
    <w:rsid w:val="00504844"/>
    <w:rsid w:val="00504C5D"/>
    <w:rsid w:val="005057F9"/>
    <w:rsid w:val="005063C7"/>
    <w:rsid w:val="005066DA"/>
    <w:rsid w:val="005073F5"/>
    <w:rsid w:val="00510A40"/>
    <w:rsid w:val="00510E13"/>
    <w:rsid w:val="00510E92"/>
    <w:rsid w:val="00511140"/>
    <w:rsid w:val="00511534"/>
    <w:rsid w:val="005126B0"/>
    <w:rsid w:val="00514A64"/>
    <w:rsid w:val="00514A6B"/>
    <w:rsid w:val="005156A2"/>
    <w:rsid w:val="00516193"/>
    <w:rsid w:val="00517958"/>
    <w:rsid w:val="00517D9F"/>
    <w:rsid w:val="005204B7"/>
    <w:rsid w:val="00521660"/>
    <w:rsid w:val="00521AA8"/>
    <w:rsid w:val="005221AF"/>
    <w:rsid w:val="00522CB2"/>
    <w:rsid w:val="005265F7"/>
    <w:rsid w:val="00526896"/>
    <w:rsid w:val="00526D77"/>
    <w:rsid w:val="005270A8"/>
    <w:rsid w:val="00531564"/>
    <w:rsid w:val="00531643"/>
    <w:rsid w:val="0053208D"/>
    <w:rsid w:val="00532753"/>
    <w:rsid w:val="005330D3"/>
    <w:rsid w:val="00534AEA"/>
    <w:rsid w:val="00534F3E"/>
    <w:rsid w:val="005365F6"/>
    <w:rsid w:val="005373F4"/>
    <w:rsid w:val="005408C5"/>
    <w:rsid w:val="00544032"/>
    <w:rsid w:val="0054418F"/>
    <w:rsid w:val="00544548"/>
    <w:rsid w:val="00544849"/>
    <w:rsid w:val="005477CD"/>
    <w:rsid w:val="00552814"/>
    <w:rsid w:val="00554C04"/>
    <w:rsid w:val="00555CBB"/>
    <w:rsid w:val="00556527"/>
    <w:rsid w:val="0055670B"/>
    <w:rsid w:val="0055750A"/>
    <w:rsid w:val="00561691"/>
    <w:rsid w:val="00562254"/>
    <w:rsid w:val="005624D7"/>
    <w:rsid w:val="005632E2"/>
    <w:rsid w:val="00563E82"/>
    <w:rsid w:val="00564B1A"/>
    <w:rsid w:val="005651E6"/>
    <w:rsid w:val="00565C6E"/>
    <w:rsid w:val="00566305"/>
    <w:rsid w:val="00567B35"/>
    <w:rsid w:val="00570622"/>
    <w:rsid w:val="005711EC"/>
    <w:rsid w:val="0057291D"/>
    <w:rsid w:val="00573B64"/>
    <w:rsid w:val="00574511"/>
    <w:rsid w:val="0057460E"/>
    <w:rsid w:val="0057526E"/>
    <w:rsid w:val="00575742"/>
    <w:rsid w:val="00576ECC"/>
    <w:rsid w:val="00580B3F"/>
    <w:rsid w:val="00580F7A"/>
    <w:rsid w:val="00582169"/>
    <w:rsid w:val="00582CD3"/>
    <w:rsid w:val="0058308F"/>
    <w:rsid w:val="00584FCC"/>
    <w:rsid w:val="005867C3"/>
    <w:rsid w:val="00586B3A"/>
    <w:rsid w:val="005875E1"/>
    <w:rsid w:val="00590388"/>
    <w:rsid w:val="00590A64"/>
    <w:rsid w:val="00590A88"/>
    <w:rsid w:val="00590D9B"/>
    <w:rsid w:val="00591289"/>
    <w:rsid w:val="005912A7"/>
    <w:rsid w:val="005913AA"/>
    <w:rsid w:val="00592005"/>
    <w:rsid w:val="00592CEB"/>
    <w:rsid w:val="00594979"/>
    <w:rsid w:val="00594A2C"/>
    <w:rsid w:val="00594BA1"/>
    <w:rsid w:val="00595B6A"/>
    <w:rsid w:val="00596057"/>
    <w:rsid w:val="005967BB"/>
    <w:rsid w:val="005A0AA8"/>
    <w:rsid w:val="005A1CE9"/>
    <w:rsid w:val="005A271D"/>
    <w:rsid w:val="005A2CEE"/>
    <w:rsid w:val="005A2E49"/>
    <w:rsid w:val="005A5847"/>
    <w:rsid w:val="005A5CDC"/>
    <w:rsid w:val="005A630E"/>
    <w:rsid w:val="005A755E"/>
    <w:rsid w:val="005A7F0A"/>
    <w:rsid w:val="005B1326"/>
    <w:rsid w:val="005B1B58"/>
    <w:rsid w:val="005B2E19"/>
    <w:rsid w:val="005B2F8E"/>
    <w:rsid w:val="005B476B"/>
    <w:rsid w:val="005B56A1"/>
    <w:rsid w:val="005B5F15"/>
    <w:rsid w:val="005B605B"/>
    <w:rsid w:val="005B6350"/>
    <w:rsid w:val="005C016A"/>
    <w:rsid w:val="005C08BA"/>
    <w:rsid w:val="005C0916"/>
    <w:rsid w:val="005C09DE"/>
    <w:rsid w:val="005C0C01"/>
    <w:rsid w:val="005C1B5A"/>
    <w:rsid w:val="005C24FB"/>
    <w:rsid w:val="005C3662"/>
    <w:rsid w:val="005C43BB"/>
    <w:rsid w:val="005C596E"/>
    <w:rsid w:val="005C6CE7"/>
    <w:rsid w:val="005C700D"/>
    <w:rsid w:val="005C72C1"/>
    <w:rsid w:val="005C786D"/>
    <w:rsid w:val="005D00ED"/>
    <w:rsid w:val="005D0262"/>
    <w:rsid w:val="005D033C"/>
    <w:rsid w:val="005D065A"/>
    <w:rsid w:val="005D23E3"/>
    <w:rsid w:val="005D358D"/>
    <w:rsid w:val="005D4B52"/>
    <w:rsid w:val="005D5DF6"/>
    <w:rsid w:val="005D65FC"/>
    <w:rsid w:val="005D765E"/>
    <w:rsid w:val="005E0058"/>
    <w:rsid w:val="005E0F4F"/>
    <w:rsid w:val="005E22DB"/>
    <w:rsid w:val="005E3BFF"/>
    <w:rsid w:val="005E3CDB"/>
    <w:rsid w:val="005E3DCC"/>
    <w:rsid w:val="005E3FD0"/>
    <w:rsid w:val="005E5318"/>
    <w:rsid w:val="005E732B"/>
    <w:rsid w:val="005F0D2C"/>
    <w:rsid w:val="005F16F6"/>
    <w:rsid w:val="005F21C9"/>
    <w:rsid w:val="005F2499"/>
    <w:rsid w:val="005F33F1"/>
    <w:rsid w:val="005F382D"/>
    <w:rsid w:val="005F5036"/>
    <w:rsid w:val="005F5E33"/>
    <w:rsid w:val="005F7666"/>
    <w:rsid w:val="005F77FE"/>
    <w:rsid w:val="00602399"/>
    <w:rsid w:val="00603EF6"/>
    <w:rsid w:val="006040D5"/>
    <w:rsid w:val="00604874"/>
    <w:rsid w:val="00606183"/>
    <w:rsid w:val="00606D01"/>
    <w:rsid w:val="006108C5"/>
    <w:rsid w:val="0061098C"/>
    <w:rsid w:val="00611C82"/>
    <w:rsid w:val="006138A0"/>
    <w:rsid w:val="00613A53"/>
    <w:rsid w:val="00613B84"/>
    <w:rsid w:val="00614B98"/>
    <w:rsid w:val="00616043"/>
    <w:rsid w:val="0061612A"/>
    <w:rsid w:val="00616B33"/>
    <w:rsid w:val="00622449"/>
    <w:rsid w:val="00623D03"/>
    <w:rsid w:val="006246B5"/>
    <w:rsid w:val="00624E01"/>
    <w:rsid w:val="00626384"/>
    <w:rsid w:val="006264D4"/>
    <w:rsid w:val="0062665A"/>
    <w:rsid w:val="00626845"/>
    <w:rsid w:val="006278B7"/>
    <w:rsid w:val="00627DDB"/>
    <w:rsid w:val="00631655"/>
    <w:rsid w:val="00631D28"/>
    <w:rsid w:val="00632686"/>
    <w:rsid w:val="0063403A"/>
    <w:rsid w:val="0063563B"/>
    <w:rsid w:val="006376BB"/>
    <w:rsid w:val="006402CB"/>
    <w:rsid w:val="006405E4"/>
    <w:rsid w:val="0064080D"/>
    <w:rsid w:val="0064082A"/>
    <w:rsid w:val="00640F23"/>
    <w:rsid w:val="0064109B"/>
    <w:rsid w:val="00641879"/>
    <w:rsid w:val="00641A59"/>
    <w:rsid w:val="00641B1A"/>
    <w:rsid w:val="00642356"/>
    <w:rsid w:val="00642517"/>
    <w:rsid w:val="00642670"/>
    <w:rsid w:val="00643515"/>
    <w:rsid w:val="006436A7"/>
    <w:rsid w:val="00643D4D"/>
    <w:rsid w:val="0064573C"/>
    <w:rsid w:val="00645FE8"/>
    <w:rsid w:val="00646286"/>
    <w:rsid w:val="006466F9"/>
    <w:rsid w:val="00646D5D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4A05"/>
    <w:rsid w:val="00655976"/>
    <w:rsid w:val="006565C2"/>
    <w:rsid w:val="00656F3B"/>
    <w:rsid w:val="00657A98"/>
    <w:rsid w:val="00660447"/>
    <w:rsid w:val="006605C2"/>
    <w:rsid w:val="0066069E"/>
    <w:rsid w:val="00660C8F"/>
    <w:rsid w:val="00661F23"/>
    <w:rsid w:val="00662441"/>
    <w:rsid w:val="00662821"/>
    <w:rsid w:val="00662FC1"/>
    <w:rsid w:val="0066342F"/>
    <w:rsid w:val="00663596"/>
    <w:rsid w:val="00663C32"/>
    <w:rsid w:val="00664F35"/>
    <w:rsid w:val="00665ADD"/>
    <w:rsid w:val="006713A9"/>
    <w:rsid w:val="00671E65"/>
    <w:rsid w:val="00672550"/>
    <w:rsid w:val="00672869"/>
    <w:rsid w:val="0067322D"/>
    <w:rsid w:val="00673388"/>
    <w:rsid w:val="00673B29"/>
    <w:rsid w:val="00673B54"/>
    <w:rsid w:val="00673BAB"/>
    <w:rsid w:val="00673D38"/>
    <w:rsid w:val="0067498F"/>
    <w:rsid w:val="006750D1"/>
    <w:rsid w:val="00675B3C"/>
    <w:rsid w:val="00675CEE"/>
    <w:rsid w:val="00676882"/>
    <w:rsid w:val="0067704D"/>
    <w:rsid w:val="006808FD"/>
    <w:rsid w:val="006809DD"/>
    <w:rsid w:val="00680EDB"/>
    <w:rsid w:val="0068191C"/>
    <w:rsid w:val="00681EB7"/>
    <w:rsid w:val="00682084"/>
    <w:rsid w:val="0068477B"/>
    <w:rsid w:val="00684A44"/>
    <w:rsid w:val="00684EDF"/>
    <w:rsid w:val="00685C4F"/>
    <w:rsid w:val="006901DA"/>
    <w:rsid w:val="0069037C"/>
    <w:rsid w:val="00690594"/>
    <w:rsid w:val="006906D2"/>
    <w:rsid w:val="0069127B"/>
    <w:rsid w:val="00691737"/>
    <w:rsid w:val="00691C5A"/>
    <w:rsid w:val="00692CB2"/>
    <w:rsid w:val="00692CDC"/>
    <w:rsid w:val="00693499"/>
    <w:rsid w:val="00693503"/>
    <w:rsid w:val="00693983"/>
    <w:rsid w:val="00693D62"/>
    <w:rsid w:val="0069427D"/>
    <w:rsid w:val="00694BAD"/>
    <w:rsid w:val="006976A8"/>
    <w:rsid w:val="006A086C"/>
    <w:rsid w:val="006A0E0B"/>
    <w:rsid w:val="006A137A"/>
    <w:rsid w:val="006A1C29"/>
    <w:rsid w:val="006A1C68"/>
    <w:rsid w:val="006A30ED"/>
    <w:rsid w:val="006A33E5"/>
    <w:rsid w:val="006A514E"/>
    <w:rsid w:val="006A595C"/>
    <w:rsid w:val="006A5DDC"/>
    <w:rsid w:val="006A72AD"/>
    <w:rsid w:val="006A797B"/>
    <w:rsid w:val="006B0A34"/>
    <w:rsid w:val="006B1598"/>
    <w:rsid w:val="006B1741"/>
    <w:rsid w:val="006B1B0E"/>
    <w:rsid w:val="006B3438"/>
    <w:rsid w:val="006B37D7"/>
    <w:rsid w:val="006B5C96"/>
    <w:rsid w:val="006B6E01"/>
    <w:rsid w:val="006B7745"/>
    <w:rsid w:val="006B7CCE"/>
    <w:rsid w:val="006C0709"/>
    <w:rsid w:val="006C0865"/>
    <w:rsid w:val="006C091F"/>
    <w:rsid w:val="006C0D9B"/>
    <w:rsid w:val="006C16E0"/>
    <w:rsid w:val="006C1C72"/>
    <w:rsid w:val="006C27B4"/>
    <w:rsid w:val="006C34EB"/>
    <w:rsid w:val="006C3FDD"/>
    <w:rsid w:val="006C5D69"/>
    <w:rsid w:val="006C6790"/>
    <w:rsid w:val="006C6A8E"/>
    <w:rsid w:val="006C6BF8"/>
    <w:rsid w:val="006C7051"/>
    <w:rsid w:val="006D24FF"/>
    <w:rsid w:val="006D25FD"/>
    <w:rsid w:val="006D2D5C"/>
    <w:rsid w:val="006D350C"/>
    <w:rsid w:val="006D42DC"/>
    <w:rsid w:val="006D4A70"/>
    <w:rsid w:val="006D5AAA"/>
    <w:rsid w:val="006D63CD"/>
    <w:rsid w:val="006D6E70"/>
    <w:rsid w:val="006D748B"/>
    <w:rsid w:val="006D7D43"/>
    <w:rsid w:val="006E01FB"/>
    <w:rsid w:val="006E0378"/>
    <w:rsid w:val="006E0467"/>
    <w:rsid w:val="006E04E6"/>
    <w:rsid w:val="006E18BA"/>
    <w:rsid w:val="006E19BD"/>
    <w:rsid w:val="006E260E"/>
    <w:rsid w:val="006E2934"/>
    <w:rsid w:val="006E2A78"/>
    <w:rsid w:val="006E3774"/>
    <w:rsid w:val="006E5671"/>
    <w:rsid w:val="006E5E8C"/>
    <w:rsid w:val="006E6373"/>
    <w:rsid w:val="006E705F"/>
    <w:rsid w:val="006E719F"/>
    <w:rsid w:val="006F06D9"/>
    <w:rsid w:val="006F0A96"/>
    <w:rsid w:val="006F176B"/>
    <w:rsid w:val="006F1774"/>
    <w:rsid w:val="006F44D4"/>
    <w:rsid w:val="006F6C82"/>
    <w:rsid w:val="006F7510"/>
    <w:rsid w:val="006F76F8"/>
    <w:rsid w:val="006F782F"/>
    <w:rsid w:val="006F7C3D"/>
    <w:rsid w:val="00700823"/>
    <w:rsid w:val="00700C39"/>
    <w:rsid w:val="00700C41"/>
    <w:rsid w:val="00701C84"/>
    <w:rsid w:val="00702BCE"/>
    <w:rsid w:val="00703655"/>
    <w:rsid w:val="00703BC9"/>
    <w:rsid w:val="0070407A"/>
    <w:rsid w:val="00704764"/>
    <w:rsid w:val="007047A6"/>
    <w:rsid w:val="00704D01"/>
    <w:rsid w:val="00705468"/>
    <w:rsid w:val="00706CCF"/>
    <w:rsid w:val="00706F60"/>
    <w:rsid w:val="0070722B"/>
    <w:rsid w:val="0070736E"/>
    <w:rsid w:val="00707C9E"/>
    <w:rsid w:val="00710584"/>
    <w:rsid w:val="007110B9"/>
    <w:rsid w:val="0071283D"/>
    <w:rsid w:val="00712930"/>
    <w:rsid w:val="00712C3C"/>
    <w:rsid w:val="00712E2B"/>
    <w:rsid w:val="0071316C"/>
    <w:rsid w:val="007131D3"/>
    <w:rsid w:val="0071445B"/>
    <w:rsid w:val="00715008"/>
    <w:rsid w:val="007156C1"/>
    <w:rsid w:val="00716751"/>
    <w:rsid w:val="0071698E"/>
    <w:rsid w:val="007179F1"/>
    <w:rsid w:val="00720049"/>
    <w:rsid w:val="0072198A"/>
    <w:rsid w:val="00721C73"/>
    <w:rsid w:val="00721D54"/>
    <w:rsid w:val="00721E8C"/>
    <w:rsid w:val="007223D9"/>
    <w:rsid w:val="00722608"/>
    <w:rsid w:val="00722631"/>
    <w:rsid w:val="0072374E"/>
    <w:rsid w:val="00724288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2AA2"/>
    <w:rsid w:val="00733273"/>
    <w:rsid w:val="007337F1"/>
    <w:rsid w:val="007338B3"/>
    <w:rsid w:val="00734DC9"/>
    <w:rsid w:val="00734E4C"/>
    <w:rsid w:val="00735C39"/>
    <w:rsid w:val="00736EE9"/>
    <w:rsid w:val="00740E9D"/>
    <w:rsid w:val="007417AA"/>
    <w:rsid w:val="00743654"/>
    <w:rsid w:val="00744330"/>
    <w:rsid w:val="00744924"/>
    <w:rsid w:val="00745886"/>
    <w:rsid w:val="007464B9"/>
    <w:rsid w:val="007478B6"/>
    <w:rsid w:val="00747C04"/>
    <w:rsid w:val="00750DC3"/>
    <w:rsid w:val="00752CD7"/>
    <w:rsid w:val="00752E1B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0DB8"/>
    <w:rsid w:val="0076126C"/>
    <w:rsid w:val="007614C1"/>
    <w:rsid w:val="00761B7D"/>
    <w:rsid w:val="0076236A"/>
    <w:rsid w:val="00762BC1"/>
    <w:rsid w:val="00762C88"/>
    <w:rsid w:val="00762CCF"/>
    <w:rsid w:val="00762D88"/>
    <w:rsid w:val="00763060"/>
    <w:rsid w:val="00763D4F"/>
    <w:rsid w:val="007641F6"/>
    <w:rsid w:val="00765748"/>
    <w:rsid w:val="007713EE"/>
    <w:rsid w:val="007714FD"/>
    <w:rsid w:val="0077212A"/>
    <w:rsid w:val="00772A56"/>
    <w:rsid w:val="007735FB"/>
    <w:rsid w:val="00775365"/>
    <w:rsid w:val="0077780C"/>
    <w:rsid w:val="00777DF6"/>
    <w:rsid w:val="00780681"/>
    <w:rsid w:val="0078085C"/>
    <w:rsid w:val="00780D14"/>
    <w:rsid w:val="0078144A"/>
    <w:rsid w:val="00781A0F"/>
    <w:rsid w:val="00782259"/>
    <w:rsid w:val="00783FF2"/>
    <w:rsid w:val="0078495C"/>
    <w:rsid w:val="00784CA2"/>
    <w:rsid w:val="00784F90"/>
    <w:rsid w:val="00784FB8"/>
    <w:rsid w:val="007852F3"/>
    <w:rsid w:val="007854DD"/>
    <w:rsid w:val="00785B61"/>
    <w:rsid w:val="00786E9D"/>
    <w:rsid w:val="00786F18"/>
    <w:rsid w:val="007875E9"/>
    <w:rsid w:val="007907B3"/>
    <w:rsid w:val="007912F0"/>
    <w:rsid w:val="007918E6"/>
    <w:rsid w:val="00792691"/>
    <w:rsid w:val="00792BFD"/>
    <w:rsid w:val="00792CD1"/>
    <w:rsid w:val="00793DC2"/>
    <w:rsid w:val="007942A5"/>
    <w:rsid w:val="007942D3"/>
    <w:rsid w:val="00796658"/>
    <w:rsid w:val="00797F75"/>
    <w:rsid w:val="007A4AA7"/>
    <w:rsid w:val="007A4FC3"/>
    <w:rsid w:val="007A5132"/>
    <w:rsid w:val="007A5234"/>
    <w:rsid w:val="007A5E34"/>
    <w:rsid w:val="007A5F3E"/>
    <w:rsid w:val="007A7E4D"/>
    <w:rsid w:val="007B053E"/>
    <w:rsid w:val="007B1031"/>
    <w:rsid w:val="007B1379"/>
    <w:rsid w:val="007B1BA0"/>
    <w:rsid w:val="007B1F59"/>
    <w:rsid w:val="007B206E"/>
    <w:rsid w:val="007B291B"/>
    <w:rsid w:val="007B37C3"/>
    <w:rsid w:val="007B40FF"/>
    <w:rsid w:val="007B4137"/>
    <w:rsid w:val="007B495E"/>
    <w:rsid w:val="007B52AE"/>
    <w:rsid w:val="007B5967"/>
    <w:rsid w:val="007B63CF"/>
    <w:rsid w:val="007B75BE"/>
    <w:rsid w:val="007C078C"/>
    <w:rsid w:val="007C1772"/>
    <w:rsid w:val="007C205A"/>
    <w:rsid w:val="007C2D28"/>
    <w:rsid w:val="007C4455"/>
    <w:rsid w:val="007C4861"/>
    <w:rsid w:val="007C5B0C"/>
    <w:rsid w:val="007C6465"/>
    <w:rsid w:val="007C6994"/>
    <w:rsid w:val="007C7168"/>
    <w:rsid w:val="007C7204"/>
    <w:rsid w:val="007C78E4"/>
    <w:rsid w:val="007D0B87"/>
    <w:rsid w:val="007D0C49"/>
    <w:rsid w:val="007D39A5"/>
    <w:rsid w:val="007D5F99"/>
    <w:rsid w:val="007D697B"/>
    <w:rsid w:val="007D6D96"/>
    <w:rsid w:val="007D7E8F"/>
    <w:rsid w:val="007E01A5"/>
    <w:rsid w:val="007E1806"/>
    <w:rsid w:val="007E1D87"/>
    <w:rsid w:val="007E2539"/>
    <w:rsid w:val="007E4575"/>
    <w:rsid w:val="007E48FB"/>
    <w:rsid w:val="007E507E"/>
    <w:rsid w:val="007E7F6B"/>
    <w:rsid w:val="007F0153"/>
    <w:rsid w:val="007F097E"/>
    <w:rsid w:val="007F0DFA"/>
    <w:rsid w:val="007F129F"/>
    <w:rsid w:val="007F13F1"/>
    <w:rsid w:val="007F14E3"/>
    <w:rsid w:val="007F1924"/>
    <w:rsid w:val="007F21E9"/>
    <w:rsid w:val="007F3396"/>
    <w:rsid w:val="007F4660"/>
    <w:rsid w:val="007F63E1"/>
    <w:rsid w:val="007F6686"/>
    <w:rsid w:val="007F7AA9"/>
    <w:rsid w:val="0080366F"/>
    <w:rsid w:val="00803F4C"/>
    <w:rsid w:val="00804FE2"/>
    <w:rsid w:val="00805A0E"/>
    <w:rsid w:val="00805C67"/>
    <w:rsid w:val="00805E32"/>
    <w:rsid w:val="00806E2D"/>
    <w:rsid w:val="00810518"/>
    <w:rsid w:val="00810FDA"/>
    <w:rsid w:val="008125D4"/>
    <w:rsid w:val="00812BE5"/>
    <w:rsid w:val="0081340E"/>
    <w:rsid w:val="008147A9"/>
    <w:rsid w:val="00814D04"/>
    <w:rsid w:val="00814F53"/>
    <w:rsid w:val="00814FA4"/>
    <w:rsid w:val="00815BE1"/>
    <w:rsid w:val="00817067"/>
    <w:rsid w:val="0082060B"/>
    <w:rsid w:val="008206F3"/>
    <w:rsid w:val="008211EE"/>
    <w:rsid w:val="008212F5"/>
    <w:rsid w:val="0082245B"/>
    <w:rsid w:val="008226EC"/>
    <w:rsid w:val="00822707"/>
    <w:rsid w:val="00822A3E"/>
    <w:rsid w:val="0082347E"/>
    <w:rsid w:val="0082549A"/>
    <w:rsid w:val="00825552"/>
    <w:rsid w:val="00825FF2"/>
    <w:rsid w:val="00830214"/>
    <w:rsid w:val="00831926"/>
    <w:rsid w:val="0083212B"/>
    <w:rsid w:val="00832287"/>
    <w:rsid w:val="008329CC"/>
    <w:rsid w:val="00832C4C"/>
    <w:rsid w:val="00834963"/>
    <w:rsid w:val="00834C27"/>
    <w:rsid w:val="00835319"/>
    <w:rsid w:val="00836851"/>
    <w:rsid w:val="008370EA"/>
    <w:rsid w:val="00840815"/>
    <w:rsid w:val="00840ACC"/>
    <w:rsid w:val="00840CC0"/>
    <w:rsid w:val="00840CE4"/>
    <w:rsid w:val="00840D07"/>
    <w:rsid w:val="00841F6D"/>
    <w:rsid w:val="00841F8D"/>
    <w:rsid w:val="008426CE"/>
    <w:rsid w:val="00843665"/>
    <w:rsid w:val="00843961"/>
    <w:rsid w:val="00844BED"/>
    <w:rsid w:val="0084504F"/>
    <w:rsid w:val="008458FC"/>
    <w:rsid w:val="00845C23"/>
    <w:rsid w:val="00845C73"/>
    <w:rsid w:val="00846182"/>
    <w:rsid w:val="00846D7C"/>
    <w:rsid w:val="00847DF1"/>
    <w:rsid w:val="008515F2"/>
    <w:rsid w:val="0085181C"/>
    <w:rsid w:val="00853722"/>
    <w:rsid w:val="00853B09"/>
    <w:rsid w:val="008541F2"/>
    <w:rsid w:val="0085495C"/>
    <w:rsid w:val="0085539C"/>
    <w:rsid w:val="00855EF7"/>
    <w:rsid w:val="00856736"/>
    <w:rsid w:val="00856A84"/>
    <w:rsid w:val="00857964"/>
    <w:rsid w:val="008602E2"/>
    <w:rsid w:val="0086077E"/>
    <w:rsid w:val="00861632"/>
    <w:rsid w:val="00862A32"/>
    <w:rsid w:val="00862BBD"/>
    <w:rsid w:val="00864371"/>
    <w:rsid w:val="0086471C"/>
    <w:rsid w:val="00865E3A"/>
    <w:rsid w:val="00866310"/>
    <w:rsid w:val="00866D8A"/>
    <w:rsid w:val="00870A24"/>
    <w:rsid w:val="00872520"/>
    <w:rsid w:val="00873291"/>
    <w:rsid w:val="008736F6"/>
    <w:rsid w:val="0088030E"/>
    <w:rsid w:val="008803D0"/>
    <w:rsid w:val="00880FED"/>
    <w:rsid w:val="0088108F"/>
    <w:rsid w:val="0088140B"/>
    <w:rsid w:val="00881F42"/>
    <w:rsid w:val="008821F5"/>
    <w:rsid w:val="008834C3"/>
    <w:rsid w:val="008879AA"/>
    <w:rsid w:val="00894755"/>
    <w:rsid w:val="00895422"/>
    <w:rsid w:val="008957F0"/>
    <w:rsid w:val="00896058"/>
    <w:rsid w:val="00896BF9"/>
    <w:rsid w:val="0089719E"/>
    <w:rsid w:val="00897A19"/>
    <w:rsid w:val="008A0C3D"/>
    <w:rsid w:val="008A1ADF"/>
    <w:rsid w:val="008A28F6"/>
    <w:rsid w:val="008A3034"/>
    <w:rsid w:val="008A352A"/>
    <w:rsid w:val="008A36F8"/>
    <w:rsid w:val="008A3944"/>
    <w:rsid w:val="008A476E"/>
    <w:rsid w:val="008A57A8"/>
    <w:rsid w:val="008A5857"/>
    <w:rsid w:val="008A5D59"/>
    <w:rsid w:val="008A5FE7"/>
    <w:rsid w:val="008A6AD4"/>
    <w:rsid w:val="008B0C93"/>
    <w:rsid w:val="008B0E05"/>
    <w:rsid w:val="008B1094"/>
    <w:rsid w:val="008B144C"/>
    <w:rsid w:val="008B1871"/>
    <w:rsid w:val="008B2598"/>
    <w:rsid w:val="008B3811"/>
    <w:rsid w:val="008B3890"/>
    <w:rsid w:val="008B38B2"/>
    <w:rsid w:val="008B4B3C"/>
    <w:rsid w:val="008B5C5F"/>
    <w:rsid w:val="008B604D"/>
    <w:rsid w:val="008B650C"/>
    <w:rsid w:val="008B69F1"/>
    <w:rsid w:val="008B7027"/>
    <w:rsid w:val="008B725E"/>
    <w:rsid w:val="008B7285"/>
    <w:rsid w:val="008B7CF5"/>
    <w:rsid w:val="008B7ED7"/>
    <w:rsid w:val="008B7F09"/>
    <w:rsid w:val="008C0814"/>
    <w:rsid w:val="008C2C4C"/>
    <w:rsid w:val="008C3F6E"/>
    <w:rsid w:val="008C406D"/>
    <w:rsid w:val="008C582D"/>
    <w:rsid w:val="008C71EA"/>
    <w:rsid w:val="008D066B"/>
    <w:rsid w:val="008D1598"/>
    <w:rsid w:val="008D1864"/>
    <w:rsid w:val="008D1EE9"/>
    <w:rsid w:val="008D344E"/>
    <w:rsid w:val="008D3AC4"/>
    <w:rsid w:val="008D3B77"/>
    <w:rsid w:val="008D3BC3"/>
    <w:rsid w:val="008D3C72"/>
    <w:rsid w:val="008D3D1E"/>
    <w:rsid w:val="008D4C18"/>
    <w:rsid w:val="008D4D95"/>
    <w:rsid w:val="008D54B7"/>
    <w:rsid w:val="008D58AD"/>
    <w:rsid w:val="008D597D"/>
    <w:rsid w:val="008D5B53"/>
    <w:rsid w:val="008D5E23"/>
    <w:rsid w:val="008D6FAF"/>
    <w:rsid w:val="008D7712"/>
    <w:rsid w:val="008E026D"/>
    <w:rsid w:val="008E0516"/>
    <w:rsid w:val="008E09C8"/>
    <w:rsid w:val="008E2C09"/>
    <w:rsid w:val="008E3625"/>
    <w:rsid w:val="008E475F"/>
    <w:rsid w:val="008E47DE"/>
    <w:rsid w:val="008E6C51"/>
    <w:rsid w:val="008E739E"/>
    <w:rsid w:val="008E74A5"/>
    <w:rsid w:val="008F033A"/>
    <w:rsid w:val="008F133F"/>
    <w:rsid w:val="008F20AC"/>
    <w:rsid w:val="008F5326"/>
    <w:rsid w:val="008F5AC6"/>
    <w:rsid w:val="008F5FC5"/>
    <w:rsid w:val="008F7ED6"/>
    <w:rsid w:val="009005F4"/>
    <w:rsid w:val="009022B0"/>
    <w:rsid w:val="0090235A"/>
    <w:rsid w:val="00902981"/>
    <w:rsid w:val="00903130"/>
    <w:rsid w:val="00903173"/>
    <w:rsid w:val="009037DF"/>
    <w:rsid w:val="00905599"/>
    <w:rsid w:val="00905F04"/>
    <w:rsid w:val="009107D1"/>
    <w:rsid w:val="009109E0"/>
    <w:rsid w:val="00910DF3"/>
    <w:rsid w:val="00910F95"/>
    <w:rsid w:val="00911650"/>
    <w:rsid w:val="00911FA9"/>
    <w:rsid w:val="00912B0B"/>
    <w:rsid w:val="00914F1D"/>
    <w:rsid w:val="009151E7"/>
    <w:rsid w:val="00915705"/>
    <w:rsid w:val="00917896"/>
    <w:rsid w:val="00920856"/>
    <w:rsid w:val="00921A1C"/>
    <w:rsid w:val="00922C16"/>
    <w:rsid w:val="0092410B"/>
    <w:rsid w:val="00925A7B"/>
    <w:rsid w:val="00925CC8"/>
    <w:rsid w:val="00927451"/>
    <w:rsid w:val="009304B9"/>
    <w:rsid w:val="00930588"/>
    <w:rsid w:val="00932600"/>
    <w:rsid w:val="00932E0F"/>
    <w:rsid w:val="00932FF4"/>
    <w:rsid w:val="00933ED9"/>
    <w:rsid w:val="0093456B"/>
    <w:rsid w:val="00935371"/>
    <w:rsid w:val="00935682"/>
    <w:rsid w:val="00935939"/>
    <w:rsid w:val="00936BD4"/>
    <w:rsid w:val="00937780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1F7"/>
    <w:rsid w:val="009447E8"/>
    <w:rsid w:val="00944D9B"/>
    <w:rsid w:val="009458B4"/>
    <w:rsid w:val="00945B3B"/>
    <w:rsid w:val="00950075"/>
    <w:rsid w:val="0095057F"/>
    <w:rsid w:val="0095116F"/>
    <w:rsid w:val="00952465"/>
    <w:rsid w:val="00952E70"/>
    <w:rsid w:val="0095351A"/>
    <w:rsid w:val="00954A0F"/>
    <w:rsid w:val="00955E8E"/>
    <w:rsid w:val="00957BAB"/>
    <w:rsid w:val="00957E04"/>
    <w:rsid w:val="00957FE7"/>
    <w:rsid w:val="0096190A"/>
    <w:rsid w:val="00961FD1"/>
    <w:rsid w:val="00962176"/>
    <w:rsid w:val="00964854"/>
    <w:rsid w:val="00964A63"/>
    <w:rsid w:val="00965BE6"/>
    <w:rsid w:val="00965F74"/>
    <w:rsid w:val="00966234"/>
    <w:rsid w:val="00967B04"/>
    <w:rsid w:val="0097209D"/>
    <w:rsid w:val="00973539"/>
    <w:rsid w:val="00973C39"/>
    <w:rsid w:val="00973F7D"/>
    <w:rsid w:val="009748DC"/>
    <w:rsid w:val="00976C71"/>
    <w:rsid w:val="009806DF"/>
    <w:rsid w:val="009815FE"/>
    <w:rsid w:val="00981A4F"/>
    <w:rsid w:val="009847D2"/>
    <w:rsid w:val="009852C2"/>
    <w:rsid w:val="009862E3"/>
    <w:rsid w:val="0099059D"/>
    <w:rsid w:val="00990720"/>
    <w:rsid w:val="009915B9"/>
    <w:rsid w:val="00992CB5"/>
    <w:rsid w:val="009930D6"/>
    <w:rsid w:val="0099336F"/>
    <w:rsid w:val="0099525E"/>
    <w:rsid w:val="009966D6"/>
    <w:rsid w:val="00997820"/>
    <w:rsid w:val="009A00A7"/>
    <w:rsid w:val="009A0F93"/>
    <w:rsid w:val="009A33AC"/>
    <w:rsid w:val="009A3FA2"/>
    <w:rsid w:val="009A46EA"/>
    <w:rsid w:val="009A4DD6"/>
    <w:rsid w:val="009A4EE9"/>
    <w:rsid w:val="009A567C"/>
    <w:rsid w:val="009A5844"/>
    <w:rsid w:val="009A62B0"/>
    <w:rsid w:val="009B0A3C"/>
    <w:rsid w:val="009B0D32"/>
    <w:rsid w:val="009B11A5"/>
    <w:rsid w:val="009B2185"/>
    <w:rsid w:val="009B4C38"/>
    <w:rsid w:val="009B51CC"/>
    <w:rsid w:val="009B5846"/>
    <w:rsid w:val="009C0C81"/>
    <w:rsid w:val="009C1D93"/>
    <w:rsid w:val="009C2447"/>
    <w:rsid w:val="009C2523"/>
    <w:rsid w:val="009C271D"/>
    <w:rsid w:val="009C301F"/>
    <w:rsid w:val="009C39EA"/>
    <w:rsid w:val="009C3E34"/>
    <w:rsid w:val="009C461C"/>
    <w:rsid w:val="009C507A"/>
    <w:rsid w:val="009C5854"/>
    <w:rsid w:val="009C58F9"/>
    <w:rsid w:val="009C5CF1"/>
    <w:rsid w:val="009C5E30"/>
    <w:rsid w:val="009D0872"/>
    <w:rsid w:val="009D0980"/>
    <w:rsid w:val="009D43BB"/>
    <w:rsid w:val="009D4498"/>
    <w:rsid w:val="009D46AD"/>
    <w:rsid w:val="009D5C5C"/>
    <w:rsid w:val="009D5C70"/>
    <w:rsid w:val="009D5E0D"/>
    <w:rsid w:val="009D6A14"/>
    <w:rsid w:val="009E0817"/>
    <w:rsid w:val="009E15C4"/>
    <w:rsid w:val="009E17DF"/>
    <w:rsid w:val="009E246B"/>
    <w:rsid w:val="009E2A8F"/>
    <w:rsid w:val="009E2BDE"/>
    <w:rsid w:val="009E3E80"/>
    <w:rsid w:val="009E40BB"/>
    <w:rsid w:val="009E42CA"/>
    <w:rsid w:val="009E592E"/>
    <w:rsid w:val="009E65EE"/>
    <w:rsid w:val="009E7B22"/>
    <w:rsid w:val="009F0E68"/>
    <w:rsid w:val="009F2343"/>
    <w:rsid w:val="009F29A3"/>
    <w:rsid w:val="009F2D2E"/>
    <w:rsid w:val="009F5671"/>
    <w:rsid w:val="009F5EC2"/>
    <w:rsid w:val="009F6782"/>
    <w:rsid w:val="009F6827"/>
    <w:rsid w:val="009F6C1B"/>
    <w:rsid w:val="009F76EA"/>
    <w:rsid w:val="009F786A"/>
    <w:rsid w:val="00A00602"/>
    <w:rsid w:val="00A0164D"/>
    <w:rsid w:val="00A01CB9"/>
    <w:rsid w:val="00A035FF"/>
    <w:rsid w:val="00A03729"/>
    <w:rsid w:val="00A03D26"/>
    <w:rsid w:val="00A0407F"/>
    <w:rsid w:val="00A04842"/>
    <w:rsid w:val="00A05322"/>
    <w:rsid w:val="00A0637C"/>
    <w:rsid w:val="00A06706"/>
    <w:rsid w:val="00A06774"/>
    <w:rsid w:val="00A0733E"/>
    <w:rsid w:val="00A079EF"/>
    <w:rsid w:val="00A103CA"/>
    <w:rsid w:val="00A11D35"/>
    <w:rsid w:val="00A122FF"/>
    <w:rsid w:val="00A12BEC"/>
    <w:rsid w:val="00A14117"/>
    <w:rsid w:val="00A1442C"/>
    <w:rsid w:val="00A15292"/>
    <w:rsid w:val="00A15694"/>
    <w:rsid w:val="00A159D7"/>
    <w:rsid w:val="00A16555"/>
    <w:rsid w:val="00A1666A"/>
    <w:rsid w:val="00A16EC5"/>
    <w:rsid w:val="00A21072"/>
    <w:rsid w:val="00A2150D"/>
    <w:rsid w:val="00A2153A"/>
    <w:rsid w:val="00A21D68"/>
    <w:rsid w:val="00A22F1F"/>
    <w:rsid w:val="00A22F95"/>
    <w:rsid w:val="00A23428"/>
    <w:rsid w:val="00A23709"/>
    <w:rsid w:val="00A237E1"/>
    <w:rsid w:val="00A23896"/>
    <w:rsid w:val="00A23CD5"/>
    <w:rsid w:val="00A23D8B"/>
    <w:rsid w:val="00A24165"/>
    <w:rsid w:val="00A2586A"/>
    <w:rsid w:val="00A26EFA"/>
    <w:rsid w:val="00A27822"/>
    <w:rsid w:val="00A30A06"/>
    <w:rsid w:val="00A31532"/>
    <w:rsid w:val="00A31659"/>
    <w:rsid w:val="00A31694"/>
    <w:rsid w:val="00A31D83"/>
    <w:rsid w:val="00A33843"/>
    <w:rsid w:val="00A33B75"/>
    <w:rsid w:val="00A3512D"/>
    <w:rsid w:val="00A37C0D"/>
    <w:rsid w:val="00A40422"/>
    <w:rsid w:val="00A40E78"/>
    <w:rsid w:val="00A4129C"/>
    <w:rsid w:val="00A43425"/>
    <w:rsid w:val="00A43F88"/>
    <w:rsid w:val="00A445BC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51A7"/>
    <w:rsid w:val="00A55871"/>
    <w:rsid w:val="00A563D0"/>
    <w:rsid w:val="00A5755C"/>
    <w:rsid w:val="00A575FD"/>
    <w:rsid w:val="00A57B35"/>
    <w:rsid w:val="00A60AF1"/>
    <w:rsid w:val="00A61083"/>
    <w:rsid w:val="00A622B6"/>
    <w:rsid w:val="00A62BCB"/>
    <w:rsid w:val="00A62BF5"/>
    <w:rsid w:val="00A642EA"/>
    <w:rsid w:val="00A647DB"/>
    <w:rsid w:val="00A650E6"/>
    <w:rsid w:val="00A66667"/>
    <w:rsid w:val="00A712F0"/>
    <w:rsid w:val="00A71B2E"/>
    <w:rsid w:val="00A72D4C"/>
    <w:rsid w:val="00A7353A"/>
    <w:rsid w:val="00A74545"/>
    <w:rsid w:val="00A74D56"/>
    <w:rsid w:val="00A76FB8"/>
    <w:rsid w:val="00A7746E"/>
    <w:rsid w:val="00A77767"/>
    <w:rsid w:val="00A82BA1"/>
    <w:rsid w:val="00A831FA"/>
    <w:rsid w:val="00A85343"/>
    <w:rsid w:val="00A85C08"/>
    <w:rsid w:val="00A86574"/>
    <w:rsid w:val="00A870C3"/>
    <w:rsid w:val="00A90EDA"/>
    <w:rsid w:val="00A914BB"/>
    <w:rsid w:val="00A916C2"/>
    <w:rsid w:val="00A92180"/>
    <w:rsid w:val="00A92834"/>
    <w:rsid w:val="00A93A49"/>
    <w:rsid w:val="00A93F60"/>
    <w:rsid w:val="00A945B3"/>
    <w:rsid w:val="00A94880"/>
    <w:rsid w:val="00A95312"/>
    <w:rsid w:val="00A97E1E"/>
    <w:rsid w:val="00AA2913"/>
    <w:rsid w:val="00AA2B4A"/>
    <w:rsid w:val="00AA2E56"/>
    <w:rsid w:val="00AA3456"/>
    <w:rsid w:val="00AA3777"/>
    <w:rsid w:val="00AA4166"/>
    <w:rsid w:val="00AA49F0"/>
    <w:rsid w:val="00AA6CF9"/>
    <w:rsid w:val="00AA7F42"/>
    <w:rsid w:val="00AB0003"/>
    <w:rsid w:val="00AB0475"/>
    <w:rsid w:val="00AB1FA8"/>
    <w:rsid w:val="00AB3013"/>
    <w:rsid w:val="00AB3DA0"/>
    <w:rsid w:val="00AB3EEA"/>
    <w:rsid w:val="00AB44B8"/>
    <w:rsid w:val="00AB4B0D"/>
    <w:rsid w:val="00AB4C5C"/>
    <w:rsid w:val="00AB6CA7"/>
    <w:rsid w:val="00AB710B"/>
    <w:rsid w:val="00AB7723"/>
    <w:rsid w:val="00AC0399"/>
    <w:rsid w:val="00AC0564"/>
    <w:rsid w:val="00AC0C88"/>
    <w:rsid w:val="00AC2A72"/>
    <w:rsid w:val="00AC2B07"/>
    <w:rsid w:val="00AC2D7D"/>
    <w:rsid w:val="00AC468C"/>
    <w:rsid w:val="00AC5D73"/>
    <w:rsid w:val="00AC7243"/>
    <w:rsid w:val="00AC76D1"/>
    <w:rsid w:val="00AC7885"/>
    <w:rsid w:val="00AD02E4"/>
    <w:rsid w:val="00AD048E"/>
    <w:rsid w:val="00AD1420"/>
    <w:rsid w:val="00AD1A09"/>
    <w:rsid w:val="00AD25E7"/>
    <w:rsid w:val="00AD25ED"/>
    <w:rsid w:val="00AD2C44"/>
    <w:rsid w:val="00AD5E50"/>
    <w:rsid w:val="00AD6717"/>
    <w:rsid w:val="00AD6FAA"/>
    <w:rsid w:val="00AD759C"/>
    <w:rsid w:val="00AE101B"/>
    <w:rsid w:val="00AE12B6"/>
    <w:rsid w:val="00AE16E5"/>
    <w:rsid w:val="00AE1E87"/>
    <w:rsid w:val="00AE34A8"/>
    <w:rsid w:val="00AE36F6"/>
    <w:rsid w:val="00AE3B7E"/>
    <w:rsid w:val="00AE3C6D"/>
    <w:rsid w:val="00AE40D5"/>
    <w:rsid w:val="00AE499A"/>
    <w:rsid w:val="00AE6CDC"/>
    <w:rsid w:val="00AE6F6F"/>
    <w:rsid w:val="00AE7E13"/>
    <w:rsid w:val="00AF0994"/>
    <w:rsid w:val="00AF0BC1"/>
    <w:rsid w:val="00AF1382"/>
    <w:rsid w:val="00AF16C0"/>
    <w:rsid w:val="00AF22C7"/>
    <w:rsid w:val="00AF2983"/>
    <w:rsid w:val="00AF3D4B"/>
    <w:rsid w:val="00AF3E8C"/>
    <w:rsid w:val="00AF40B5"/>
    <w:rsid w:val="00AF4214"/>
    <w:rsid w:val="00AF43F0"/>
    <w:rsid w:val="00AF59FA"/>
    <w:rsid w:val="00AF5B10"/>
    <w:rsid w:val="00AF634A"/>
    <w:rsid w:val="00AF67AA"/>
    <w:rsid w:val="00AF68C7"/>
    <w:rsid w:val="00AF6B86"/>
    <w:rsid w:val="00AF738D"/>
    <w:rsid w:val="00AF7FDD"/>
    <w:rsid w:val="00B017D0"/>
    <w:rsid w:val="00B02784"/>
    <w:rsid w:val="00B02A30"/>
    <w:rsid w:val="00B034C2"/>
    <w:rsid w:val="00B035F5"/>
    <w:rsid w:val="00B039AB"/>
    <w:rsid w:val="00B059E4"/>
    <w:rsid w:val="00B07077"/>
    <w:rsid w:val="00B075B1"/>
    <w:rsid w:val="00B07954"/>
    <w:rsid w:val="00B07E8E"/>
    <w:rsid w:val="00B07ED8"/>
    <w:rsid w:val="00B10929"/>
    <w:rsid w:val="00B127B4"/>
    <w:rsid w:val="00B12EAF"/>
    <w:rsid w:val="00B147CE"/>
    <w:rsid w:val="00B148A8"/>
    <w:rsid w:val="00B14AB7"/>
    <w:rsid w:val="00B14C6F"/>
    <w:rsid w:val="00B15040"/>
    <w:rsid w:val="00B15347"/>
    <w:rsid w:val="00B15FB0"/>
    <w:rsid w:val="00B16169"/>
    <w:rsid w:val="00B16A14"/>
    <w:rsid w:val="00B1703F"/>
    <w:rsid w:val="00B21542"/>
    <w:rsid w:val="00B22D32"/>
    <w:rsid w:val="00B26336"/>
    <w:rsid w:val="00B266E1"/>
    <w:rsid w:val="00B27B30"/>
    <w:rsid w:val="00B307BE"/>
    <w:rsid w:val="00B3194F"/>
    <w:rsid w:val="00B31AF5"/>
    <w:rsid w:val="00B32537"/>
    <w:rsid w:val="00B32F23"/>
    <w:rsid w:val="00B33563"/>
    <w:rsid w:val="00B35C3A"/>
    <w:rsid w:val="00B362A9"/>
    <w:rsid w:val="00B37652"/>
    <w:rsid w:val="00B37F4C"/>
    <w:rsid w:val="00B40114"/>
    <w:rsid w:val="00B41266"/>
    <w:rsid w:val="00B4141B"/>
    <w:rsid w:val="00B42970"/>
    <w:rsid w:val="00B42DAF"/>
    <w:rsid w:val="00B44371"/>
    <w:rsid w:val="00B44A8B"/>
    <w:rsid w:val="00B45130"/>
    <w:rsid w:val="00B45E58"/>
    <w:rsid w:val="00B50A51"/>
    <w:rsid w:val="00B50DA4"/>
    <w:rsid w:val="00B50FAE"/>
    <w:rsid w:val="00B51FFC"/>
    <w:rsid w:val="00B533B2"/>
    <w:rsid w:val="00B5365F"/>
    <w:rsid w:val="00B54315"/>
    <w:rsid w:val="00B55407"/>
    <w:rsid w:val="00B559DA"/>
    <w:rsid w:val="00B55B9B"/>
    <w:rsid w:val="00B56638"/>
    <w:rsid w:val="00B57F57"/>
    <w:rsid w:val="00B61200"/>
    <w:rsid w:val="00B617F0"/>
    <w:rsid w:val="00B622FF"/>
    <w:rsid w:val="00B62833"/>
    <w:rsid w:val="00B6308F"/>
    <w:rsid w:val="00B635D8"/>
    <w:rsid w:val="00B6599B"/>
    <w:rsid w:val="00B6741A"/>
    <w:rsid w:val="00B700D0"/>
    <w:rsid w:val="00B71AE2"/>
    <w:rsid w:val="00B71F72"/>
    <w:rsid w:val="00B720FE"/>
    <w:rsid w:val="00B72303"/>
    <w:rsid w:val="00B72A72"/>
    <w:rsid w:val="00B72CD5"/>
    <w:rsid w:val="00B73078"/>
    <w:rsid w:val="00B73C5C"/>
    <w:rsid w:val="00B7408A"/>
    <w:rsid w:val="00B7626A"/>
    <w:rsid w:val="00B776DE"/>
    <w:rsid w:val="00B80CC6"/>
    <w:rsid w:val="00B812B1"/>
    <w:rsid w:val="00B822FB"/>
    <w:rsid w:val="00B8246D"/>
    <w:rsid w:val="00B82478"/>
    <w:rsid w:val="00B83057"/>
    <w:rsid w:val="00B834E6"/>
    <w:rsid w:val="00B83AD1"/>
    <w:rsid w:val="00B8466C"/>
    <w:rsid w:val="00B8468B"/>
    <w:rsid w:val="00B84921"/>
    <w:rsid w:val="00B84C81"/>
    <w:rsid w:val="00B85846"/>
    <w:rsid w:val="00B86298"/>
    <w:rsid w:val="00B86602"/>
    <w:rsid w:val="00B87070"/>
    <w:rsid w:val="00B872C0"/>
    <w:rsid w:val="00B87707"/>
    <w:rsid w:val="00B90801"/>
    <w:rsid w:val="00B90FE3"/>
    <w:rsid w:val="00B919E3"/>
    <w:rsid w:val="00B91C03"/>
    <w:rsid w:val="00B9239F"/>
    <w:rsid w:val="00B92968"/>
    <w:rsid w:val="00B93B97"/>
    <w:rsid w:val="00B95C9D"/>
    <w:rsid w:val="00B96F2B"/>
    <w:rsid w:val="00B970F6"/>
    <w:rsid w:val="00B97EC9"/>
    <w:rsid w:val="00BA0769"/>
    <w:rsid w:val="00BA09FA"/>
    <w:rsid w:val="00BA3195"/>
    <w:rsid w:val="00BA4011"/>
    <w:rsid w:val="00BA4346"/>
    <w:rsid w:val="00BA4F9A"/>
    <w:rsid w:val="00BA5613"/>
    <w:rsid w:val="00BA5D8C"/>
    <w:rsid w:val="00BA7341"/>
    <w:rsid w:val="00BA7701"/>
    <w:rsid w:val="00BA777B"/>
    <w:rsid w:val="00BA7E41"/>
    <w:rsid w:val="00BA7FB7"/>
    <w:rsid w:val="00BB04BF"/>
    <w:rsid w:val="00BB0503"/>
    <w:rsid w:val="00BB0BE0"/>
    <w:rsid w:val="00BB26CE"/>
    <w:rsid w:val="00BB26D1"/>
    <w:rsid w:val="00BB2ACD"/>
    <w:rsid w:val="00BB2B83"/>
    <w:rsid w:val="00BB3A6B"/>
    <w:rsid w:val="00BB4075"/>
    <w:rsid w:val="00BB45CB"/>
    <w:rsid w:val="00BB55B3"/>
    <w:rsid w:val="00BB6120"/>
    <w:rsid w:val="00BB6352"/>
    <w:rsid w:val="00BB6B8E"/>
    <w:rsid w:val="00BB76D9"/>
    <w:rsid w:val="00BB794E"/>
    <w:rsid w:val="00BB7D23"/>
    <w:rsid w:val="00BC006D"/>
    <w:rsid w:val="00BC11F4"/>
    <w:rsid w:val="00BC16FA"/>
    <w:rsid w:val="00BC1B65"/>
    <w:rsid w:val="00BC1F54"/>
    <w:rsid w:val="00BC2700"/>
    <w:rsid w:val="00BC3110"/>
    <w:rsid w:val="00BC454F"/>
    <w:rsid w:val="00BC4B4D"/>
    <w:rsid w:val="00BC5A64"/>
    <w:rsid w:val="00BC5D6C"/>
    <w:rsid w:val="00BC6242"/>
    <w:rsid w:val="00BC74F8"/>
    <w:rsid w:val="00BD0E57"/>
    <w:rsid w:val="00BD0EAE"/>
    <w:rsid w:val="00BD31AC"/>
    <w:rsid w:val="00BD4B9D"/>
    <w:rsid w:val="00BD4DE2"/>
    <w:rsid w:val="00BD56AA"/>
    <w:rsid w:val="00BD6384"/>
    <w:rsid w:val="00BD7036"/>
    <w:rsid w:val="00BD7741"/>
    <w:rsid w:val="00BE01E5"/>
    <w:rsid w:val="00BE049B"/>
    <w:rsid w:val="00BE0766"/>
    <w:rsid w:val="00BE0E22"/>
    <w:rsid w:val="00BE10C8"/>
    <w:rsid w:val="00BE17A4"/>
    <w:rsid w:val="00BE1EC4"/>
    <w:rsid w:val="00BE29BA"/>
    <w:rsid w:val="00BE3DFF"/>
    <w:rsid w:val="00BE40E3"/>
    <w:rsid w:val="00BE4700"/>
    <w:rsid w:val="00BE559B"/>
    <w:rsid w:val="00BE5F69"/>
    <w:rsid w:val="00BF08B4"/>
    <w:rsid w:val="00BF0B04"/>
    <w:rsid w:val="00BF146C"/>
    <w:rsid w:val="00BF1FCC"/>
    <w:rsid w:val="00BF39B4"/>
    <w:rsid w:val="00BF43B0"/>
    <w:rsid w:val="00BF4D9C"/>
    <w:rsid w:val="00BF4E41"/>
    <w:rsid w:val="00BF512B"/>
    <w:rsid w:val="00BF5AB0"/>
    <w:rsid w:val="00BF65DB"/>
    <w:rsid w:val="00BF6859"/>
    <w:rsid w:val="00BF7402"/>
    <w:rsid w:val="00BF769D"/>
    <w:rsid w:val="00BF7779"/>
    <w:rsid w:val="00C005B1"/>
    <w:rsid w:val="00C01AF4"/>
    <w:rsid w:val="00C0252B"/>
    <w:rsid w:val="00C04018"/>
    <w:rsid w:val="00C04E93"/>
    <w:rsid w:val="00C05751"/>
    <w:rsid w:val="00C06B67"/>
    <w:rsid w:val="00C07527"/>
    <w:rsid w:val="00C07FD5"/>
    <w:rsid w:val="00C10F2C"/>
    <w:rsid w:val="00C118B8"/>
    <w:rsid w:val="00C11D72"/>
    <w:rsid w:val="00C1212E"/>
    <w:rsid w:val="00C125FA"/>
    <w:rsid w:val="00C1302A"/>
    <w:rsid w:val="00C13758"/>
    <w:rsid w:val="00C13F75"/>
    <w:rsid w:val="00C146E3"/>
    <w:rsid w:val="00C14EA1"/>
    <w:rsid w:val="00C15A22"/>
    <w:rsid w:val="00C15ABC"/>
    <w:rsid w:val="00C15B9E"/>
    <w:rsid w:val="00C15E77"/>
    <w:rsid w:val="00C15FB4"/>
    <w:rsid w:val="00C17D5D"/>
    <w:rsid w:val="00C2041A"/>
    <w:rsid w:val="00C2108A"/>
    <w:rsid w:val="00C213F4"/>
    <w:rsid w:val="00C222A6"/>
    <w:rsid w:val="00C223CD"/>
    <w:rsid w:val="00C22A7A"/>
    <w:rsid w:val="00C23153"/>
    <w:rsid w:val="00C235AD"/>
    <w:rsid w:val="00C23BB5"/>
    <w:rsid w:val="00C24C60"/>
    <w:rsid w:val="00C253BC"/>
    <w:rsid w:val="00C255AE"/>
    <w:rsid w:val="00C25A83"/>
    <w:rsid w:val="00C26628"/>
    <w:rsid w:val="00C3086E"/>
    <w:rsid w:val="00C30F36"/>
    <w:rsid w:val="00C319AD"/>
    <w:rsid w:val="00C32126"/>
    <w:rsid w:val="00C32D5C"/>
    <w:rsid w:val="00C33093"/>
    <w:rsid w:val="00C33A13"/>
    <w:rsid w:val="00C342CD"/>
    <w:rsid w:val="00C36634"/>
    <w:rsid w:val="00C37839"/>
    <w:rsid w:val="00C37A06"/>
    <w:rsid w:val="00C37FA3"/>
    <w:rsid w:val="00C40604"/>
    <w:rsid w:val="00C40819"/>
    <w:rsid w:val="00C40A57"/>
    <w:rsid w:val="00C4139E"/>
    <w:rsid w:val="00C416D2"/>
    <w:rsid w:val="00C43129"/>
    <w:rsid w:val="00C4472B"/>
    <w:rsid w:val="00C45249"/>
    <w:rsid w:val="00C4618B"/>
    <w:rsid w:val="00C4620D"/>
    <w:rsid w:val="00C465CC"/>
    <w:rsid w:val="00C46E2F"/>
    <w:rsid w:val="00C46E99"/>
    <w:rsid w:val="00C4701A"/>
    <w:rsid w:val="00C470EC"/>
    <w:rsid w:val="00C47A22"/>
    <w:rsid w:val="00C504FE"/>
    <w:rsid w:val="00C50F48"/>
    <w:rsid w:val="00C51DC3"/>
    <w:rsid w:val="00C51F6B"/>
    <w:rsid w:val="00C54E68"/>
    <w:rsid w:val="00C55B08"/>
    <w:rsid w:val="00C56507"/>
    <w:rsid w:val="00C5670A"/>
    <w:rsid w:val="00C60021"/>
    <w:rsid w:val="00C60D7B"/>
    <w:rsid w:val="00C60EE9"/>
    <w:rsid w:val="00C6133D"/>
    <w:rsid w:val="00C6177F"/>
    <w:rsid w:val="00C62752"/>
    <w:rsid w:val="00C62925"/>
    <w:rsid w:val="00C63211"/>
    <w:rsid w:val="00C6327D"/>
    <w:rsid w:val="00C642D2"/>
    <w:rsid w:val="00C65318"/>
    <w:rsid w:val="00C65B40"/>
    <w:rsid w:val="00C65F95"/>
    <w:rsid w:val="00C70834"/>
    <w:rsid w:val="00C70CB4"/>
    <w:rsid w:val="00C70CB8"/>
    <w:rsid w:val="00C711B3"/>
    <w:rsid w:val="00C719CF"/>
    <w:rsid w:val="00C71F96"/>
    <w:rsid w:val="00C74798"/>
    <w:rsid w:val="00C74F27"/>
    <w:rsid w:val="00C75230"/>
    <w:rsid w:val="00C757C2"/>
    <w:rsid w:val="00C7586F"/>
    <w:rsid w:val="00C75AAC"/>
    <w:rsid w:val="00C75F14"/>
    <w:rsid w:val="00C76DD5"/>
    <w:rsid w:val="00C76E66"/>
    <w:rsid w:val="00C76E8B"/>
    <w:rsid w:val="00C773D2"/>
    <w:rsid w:val="00C77E7C"/>
    <w:rsid w:val="00C80215"/>
    <w:rsid w:val="00C808CA"/>
    <w:rsid w:val="00C808EA"/>
    <w:rsid w:val="00C80AC1"/>
    <w:rsid w:val="00C822D0"/>
    <w:rsid w:val="00C8276F"/>
    <w:rsid w:val="00C83BC2"/>
    <w:rsid w:val="00C83C12"/>
    <w:rsid w:val="00C84256"/>
    <w:rsid w:val="00C8484E"/>
    <w:rsid w:val="00C852ED"/>
    <w:rsid w:val="00C860B3"/>
    <w:rsid w:val="00C8778F"/>
    <w:rsid w:val="00C913D0"/>
    <w:rsid w:val="00C91BD2"/>
    <w:rsid w:val="00C92170"/>
    <w:rsid w:val="00C924C9"/>
    <w:rsid w:val="00C95E61"/>
    <w:rsid w:val="00C95E7D"/>
    <w:rsid w:val="00C967D5"/>
    <w:rsid w:val="00C9771B"/>
    <w:rsid w:val="00C97EFA"/>
    <w:rsid w:val="00CA0149"/>
    <w:rsid w:val="00CA018C"/>
    <w:rsid w:val="00CA03BB"/>
    <w:rsid w:val="00CA0AA2"/>
    <w:rsid w:val="00CA0D2C"/>
    <w:rsid w:val="00CA0DA9"/>
    <w:rsid w:val="00CA20A5"/>
    <w:rsid w:val="00CA2D12"/>
    <w:rsid w:val="00CA3222"/>
    <w:rsid w:val="00CA3AC4"/>
    <w:rsid w:val="00CA44BA"/>
    <w:rsid w:val="00CA469B"/>
    <w:rsid w:val="00CA481D"/>
    <w:rsid w:val="00CA4913"/>
    <w:rsid w:val="00CA6F89"/>
    <w:rsid w:val="00CA70EF"/>
    <w:rsid w:val="00CA7279"/>
    <w:rsid w:val="00CB0571"/>
    <w:rsid w:val="00CB1EFB"/>
    <w:rsid w:val="00CB2B5E"/>
    <w:rsid w:val="00CB3935"/>
    <w:rsid w:val="00CB4736"/>
    <w:rsid w:val="00CB48ED"/>
    <w:rsid w:val="00CB530F"/>
    <w:rsid w:val="00CB5901"/>
    <w:rsid w:val="00CB63E4"/>
    <w:rsid w:val="00CB6A6A"/>
    <w:rsid w:val="00CB6CBE"/>
    <w:rsid w:val="00CB7DC9"/>
    <w:rsid w:val="00CC026B"/>
    <w:rsid w:val="00CC094D"/>
    <w:rsid w:val="00CC0F31"/>
    <w:rsid w:val="00CC1D05"/>
    <w:rsid w:val="00CC2AC2"/>
    <w:rsid w:val="00CC2B03"/>
    <w:rsid w:val="00CC3FF3"/>
    <w:rsid w:val="00CC40A0"/>
    <w:rsid w:val="00CC4716"/>
    <w:rsid w:val="00CC55D4"/>
    <w:rsid w:val="00CC7BB7"/>
    <w:rsid w:val="00CC7D0F"/>
    <w:rsid w:val="00CD0EF2"/>
    <w:rsid w:val="00CD1D04"/>
    <w:rsid w:val="00CD2D63"/>
    <w:rsid w:val="00CD2FE4"/>
    <w:rsid w:val="00CD34AC"/>
    <w:rsid w:val="00CD3604"/>
    <w:rsid w:val="00CD473A"/>
    <w:rsid w:val="00CD61A3"/>
    <w:rsid w:val="00CD72F6"/>
    <w:rsid w:val="00CD7DCF"/>
    <w:rsid w:val="00CE01C1"/>
    <w:rsid w:val="00CE1B9E"/>
    <w:rsid w:val="00CE2690"/>
    <w:rsid w:val="00CE2A73"/>
    <w:rsid w:val="00CE3743"/>
    <w:rsid w:val="00CE4004"/>
    <w:rsid w:val="00CE5BCD"/>
    <w:rsid w:val="00CE6712"/>
    <w:rsid w:val="00CE6961"/>
    <w:rsid w:val="00CE6A2D"/>
    <w:rsid w:val="00CF0293"/>
    <w:rsid w:val="00CF0E00"/>
    <w:rsid w:val="00CF1CD8"/>
    <w:rsid w:val="00CF2E4B"/>
    <w:rsid w:val="00CF4EA5"/>
    <w:rsid w:val="00CF5648"/>
    <w:rsid w:val="00CF69D5"/>
    <w:rsid w:val="00CF716A"/>
    <w:rsid w:val="00D0015E"/>
    <w:rsid w:val="00D0044A"/>
    <w:rsid w:val="00D00D25"/>
    <w:rsid w:val="00D00E7D"/>
    <w:rsid w:val="00D01E73"/>
    <w:rsid w:val="00D0306C"/>
    <w:rsid w:val="00D03167"/>
    <w:rsid w:val="00D041E3"/>
    <w:rsid w:val="00D050A0"/>
    <w:rsid w:val="00D07943"/>
    <w:rsid w:val="00D11335"/>
    <w:rsid w:val="00D113B4"/>
    <w:rsid w:val="00D11428"/>
    <w:rsid w:val="00D11840"/>
    <w:rsid w:val="00D12588"/>
    <w:rsid w:val="00D1294E"/>
    <w:rsid w:val="00D12D99"/>
    <w:rsid w:val="00D1387C"/>
    <w:rsid w:val="00D13DF3"/>
    <w:rsid w:val="00D156B1"/>
    <w:rsid w:val="00D15DCF"/>
    <w:rsid w:val="00D164EC"/>
    <w:rsid w:val="00D1674A"/>
    <w:rsid w:val="00D16FF3"/>
    <w:rsid w:val="00D171C8"/>
    <w:rsid w:val="00D172BA"/>
    <w:rsid w:val="00D17519"/>
    <w:rsid w:val="00D178D2"/>
    <w:rsid w:val="00D17958"/>
    <w:rsid w:val="00D20EF6"/>
    <w:rsid w:val="00D2109B"/>
    <w:rsid w:val="00D22E8B"/>
    <w:rsid w:val="00D23209"/>
    <w:rsid w:val="00D23718"/>
    <w:rsid w:val="00D2414D"/>
    <w:rsid w:val="00D2452C"/>
    <w:rsid w:val="00D246AB"/>
    <w:rsid w:val="00D271EF"/>
    <w:rsid w:val="00D32294"/>
    <w:rsid w:val="00D32672"/>
    <w:rsid w:val="00D33207"/>
    <w:rsid w:val="00D33902"/>
    <w:rsid w:val="00D33AED"/>
    <w:rsid w:val="00D34400"/>
    <w:rsid w:val="00D350DA"/>
    <w:rsid w:val="00D3584D"/>
    <w:rsid w:val="00D35CA4"/>
    <w:rsid w:val="00D36FF1"/>
    <w:rsid w:val="00D37170"/>
    <w:rsid w:val="00D4032C"/>
    <w:rsid w:val="00D40746"/>
    <w:rsid w:val="00D42074"/>
    <w:rsid w:val="00D4211A"/>
    <w:rsid w:val="00D4400C"/>
    <w:rsid w:val="00D44A08"/>
    <w:rsid w:val="00D45163"/>
    <w:rsid w:val="00D45454"/>
    <w:rsid w:val="00D457A8"/>
    <w:rsid w:val="00D46446"/>
    <w:rsid w:val="00D4689A"/>
    <w:rsid w:val="00D46B03"/>
    <w:rsid w:val="00D50927"/>
    <w:rsid w:val="00D514D7"/>
    <w:rsid w:val="00D523D8"/>
    <w:rsid w:val="00D52538"/>
    <w:rsid w:val="00D52776"/>
    <w:rsid w:val="00D52F93"/>
    <w:rsid w:val="00D530E0"/>
    <w:rsid w:val="00D53C58"/>
    <w:rsid w:val="00D54506"/>
    <w:rsid w:val="00D550D3"/>
    <w:rsid w:val="00D55396"/>
    <w:rsid w:val="00D56FB0"/>
    <w:rsid w:val="00D5791E"/>
    <w:rsid w:val="00D6041E"/>
    <w:rsid w:val="00D604F8"/>
    <w:rsid w:val="00D60A61"/>
    <w:rsid w:val="00D61CC0"/>
    <w:rsid w:val="00D62008"/>
    <w:rsid w:val="00D63002"/>
    <w:rsid w:val="00D6338F"/>
    <w:rsid w:val="00D6381C"/>
    <w:rsid w:val="00D643D2"/>
    <w:rsid w:val="00D645AE"/>
    <w:rsid w:val="00D646B3"/>
    <w:rsid w:val="00D6532C"/>
    <w:rsid w:val="00D668AC"/>
    <w:rsid w:val="00D67721"/>
    <w:rsid w:val="00D677E9"/>
    <w:rsid w:val="00D67A23"/>
    <w:rsid w:val="00D67D3F"/>
    <w:rsid w:val="00D70555"/>
    <w:rsid w:val="00D7136C"/>
    <w:rsid w:val="00D71D0F"/>
    <w:rsid w:val="00D72775"/>
    <w:rsid w:val="00D73AE9"/>
    <w:rsid w:val="00D73F4A"/>
    <w:rsid w:val="00D75377"/>
    <w:rsid w:val="00D753FE"/>
    <w:rsid w:val="00D75ABB"/>
    <w:rsid w:val="00D75E49"/>
    <w:rsid w:val="00D76438"/>
    <w:rsid w:val="00D76B73"/>
    <w:rsid w:val="00D76D5A"/>
    <w:rsid w:val="00D76F87"/>
    <w:rsid w:val="00D8022F"/>
    <w:rsid w:val="00D809ED"/>
    <w:rsid w:val="00D81AF9"/>
    <w:rsid w:val="00D81F89"/>
    <w:rsid w:val="00D84363"/>
    <w:rsid w:val="00D86056"/>
    <w:rsid w:val="00D866DA"/>
    <w:rsid w:val="00D868C5"/>
    <w:rsid w:val="00D8703C"/>
    <w:rsid w:val="00D87361"/>
    <w:rsid w:val="00D87526"/>
    <w:rsid w:val="00D87536"/>
    <w:rsid w:val="00D87BCE"/>
    <w:rsid w:val="00D87C14"/>
    <w:rsid w:val="00D87DFF"/>
    <w:rsid w:val="00D90BBE"/>
    <w:rsid w:val="00D90DCD"/>
    <w:rsid w:val="00D91939"/>
    <w:rsid w:val="00D91A95"/>
    <w:rsid w:val="00D923CE"/>
    <w:rsid w:val="00D934D3"/>
    <w:rsid w:val="00D936C5"/>
    <w:rsid w:val="00D939A8"/>
    <w:rsid w:val="00D9499C"/>
    <w:rsid w:val="00D949FE"/>
    <w:rsid w:val="00D96122"/>
    <w:rsid w:val="00D962E6"/>
    <w:rsid w:val="00D970D7"/>
    <w:rsid w:val="00D97742"/>
    <w:rsid w:val="00D97BC5"/>
    <w:rsid w:val="00DA00C5"/>
    <w:rsid w:val="00DA0A6D"/>
    <w:rsid w:val="00DA1070"/>
    <w:rsid w:val="00DA2030"/>
    <w:rsid w:val="00DA2319"/>
    <w:rsid w:val="00DA2953"/>
    <w:rsid w:val="00DA2FD4"/>
    <w:rsid w:val="00DA5637"/>
    <w:rsid w:val="00DA5B11"/>
    <w:rsid w:val="00DA5BBC"/>
    <w:rsid w:val="00DB013A"/>
    <w:rsid w:val="00DB0CA3"/>
    <w:rsid w:val="00DB2E00"/>
    <w:rsid w:val="00DB6819"/>
    <w:rsid w:val="00DB68D2"/>
    <w:rsid w:val="00DB78B5"/>
    <w:rsid w:val="00DC0F38"/>
    <w:rsid w:val="00DC3AC0"/>
    <w:rsid w:val="00DC3B93"/>
    <w:rsid w:val="00DC3DAB"/>
    <w:rsid w:val="00DC5C23"/>
    <w:rsid w:val="00DC60C5"/>
    <w:rsid w:val="00DC6C92"/>
    <w:rsid w:val="00DC7026"/>
    <w:rsid w:val="00DC78E3"/>
    <w:rsid w:val="00DD0832"/>
    <w:rsid w:val="00DD1877"/>
    <w:rsid w:val="00DD1F2F"/>
    <w:rsid w:val="00DD27F0"/>
    <w:rsid w:val="00DD2E30"/>
    <w:rsid w:val="00DD5AEA"/>
    <w:rsid w:val="00DD63ED"/>
    <w:rsid w:val="00DD6834"/>
    <w:rsid w:val="00DD6DC3"/>
    <w:rsid w:val="00DD722A"/>
    <w:rsid w:val="00DD7FEB"/>
    <w:rsid w:val="00DE05DB"/>
    <w:rsid w:val="00DE0DE3"/>
    <w:rsid w:val="00DE1594"/>
    <w:rsid w:val="00DE279B"/>
    <w:rsid w:val="00DE36E6"/>
    <w:rsid w:val="00DE3CD4"/>
    <w:rsid w:val="00DE4DB9"/>
    <w:rsid w:val="00DE501D"/>
    <w:rsid w:val="00DE795C"/>
    <w:rsid w:val="00DF022C"/>
    <w:rsid w:val="00DF0D99"/>
    <w:rsid w:val="00DF222C"/>
    <w:rsid w:val="00DF43B0"/>
    <w:rsid w:val="00DF4622"/>
    <w:rsid w:val="00DF49BC"/>
    <w:rsid w:val="00DF5A12"/>
    <w:rsid w:val="00DF61C7"/>
    <w:rsid w:val="00DF7506"/>
    <w:rsid w:val="00DF7672"/>
    <w:rsid w:val="00E0003E"/>
    <w:rsid w:val="00E000E9"/>
    <w:rsid w:val="00E00E07"/>
    <w:rsid w:val="00E00F65"/>
    <w:rsid w:val="00E015B8"/>
    <w:rsid w:val="00E021B0"/>
    <w:rsid w:val="00E0251B"/>
    <w:rsid w:val="00E0383F"/>
    <w:rsid w:val="00E03E9C"/>
    <w:rsid w:val="00E04A9A"/>
    <w:rsid w:val="00E04E3E"/>
    <w:rsid w:val="00E057C1"/>
    <w:rsid w:val="00E05A5F"/>
    <w:rsid w:val="00E05FF6"/>
    <w:rsid w:val="00E07147"/>
    <w:rsid w:val="00E075EE"/>
    <w:rsid w:val="00E10217"/>
    <w:rsid w:val="00E107E7"/>
    <w:rsid w:val="00E12176"/>
    <w:rsid w:val="00E12A34"/>
    <w:rsid w:val="00E12BCD"/>
    <w:rsid w:val="00E157A0"/>
    <w:rsid w:val="00E158D3"/>
    <w:rsid w:val="00E16EBD"/>
    <w:rsid w:val="00E17177"/>
    <w:rsid w:val="00E178F4"/>
    <w:rsid w:val="00E21899"/>
    <w:rsid w:val="00E22914"/>
    <w:rsid w:val="00E22FF7"/>
    <w:rsid w:val="00E2399F"/>
    <w:rsid w:val="00E24377"/>
    <w:rsid w:val="00E2437E"/>
    <w:rsid w:val="00E25207"/>
    <w:rsid w:val="00E25319"/>
    <w:rsid w:val="00E254E0"/>
    <w:rsid w:val="00E2603A"/>
    <w:rsid w:val="00E2705C"/>
    <w:rsid w:val="00E27162"/>
    <w:rsid w:val="00E304F3"/>
    <w:rsid w:val="00E30B0F"/>
    <w:rsid w:val="00E314AC"/>
    <w:rsid w:val="00E32C25"/>
    <w:rsid w:val="00E335A1"/>
    <w:rsid w:val="00E33662"/>
    <w:rsid w:val="00E3431E"/>
    <w:rsid w:val="00E34414"/>
    <w:rsid w:val="00E3625A"/>
    <w:rsid w:val="00E37E42"/>
    <w:rsid w:val="00E40862"/>
    <w:rsid w:val="00E41729"/>
    <w:rsid w:val="00E41AA5"/>
    <w:rsid w:val="00E41E80"/>
    <w:rsid w:val="00E4220B"/>
    <w:rsid w:val="00E43E10"/>
    <w:rsid w:val="00E44B9B"/>
    <w:rsid w:val="00E45846"/>
    <w:rsid w:val="00E462FC"/>
    <w:rsid w:val="00E46782"/>
    <w:rsid w:val="00E47084"/>
    <w:rsid w:val="00E47919"/>
    <w:rsid w:val="00E47E16"/>
    <w:rsid w:val="00E47EA6"/>
    <w:rsid w:val="00E47F26"/>
    <w:rsid w:val="00E5023A"/>
    <w:rsid w:val="00E5032F"/>
    <w:rsid w:val="00E51C8A"/>
    <w:rsid w:val="00E5202F"/>
    <w:rsid w:val="00E52492"/>
    <w:rsid w:val="00E52BF7"/>
    <w:rsid w:val="00E54102"/>
    <w:rsid w:val="00E55119"/>
    <w:rsid w:val="00E55852"/>
    <w:rsid w:val="00E55922"/>
    <w:rsid w:val="00E55E1C"/>
    <w:rsid w:val="00E56C5D"/>
    <w:rsid w:val="00E56D4A"/>
    <w:rsid w:val="00E56ED5"/>
    <w:rsid w:val="00E56FC0"/>
    <w:rsid w:val="00E57612"/>
    <w:rsid w:val="00E5785B"/>
    <w:rsid w:val="00E62766"/>
    <w:rsid w:val="00E62B30"/>
    <w:rsid w:val="00E656DC"/>
    <w:rsid w:val="00E65A8F"/>
    <w:rsid w:val="00E70100"/>
    <w:rsid w:val="00E70466"/>
    <w:rsid w:val="00E70E8C"/>
    <w:rsid w:val="00E7123E"/>
    <w:rsid w:val="00E71AF0"/>
    <w:rsid w:val="00E7259C"/>
    <w:rsid w:val="00E7298A"/>
    <w:rsid w:val="00E73134"/>
    <w:rsid w:val="00E7360E"/>
    <w:rsid w:val="00E74320"/>
    <w:rsid w:val="00E7593E"/>
    <w:rsid w:val="00E759FF"/>
    <w:rsid w:val="00E75B5E"/>
    <w:rsid w:val="00E75C7C"/>
    <w:rsid w:val="00E76419"/>
    <w:rsid w:val="00E7646F"/>
    <w:rsid w:val="00E77D15"/>
    <w:rsid w:val="00E803C6"/>
    <w:rsid w:val="00E81AF6"/>
    <w:rsid w:val="00E81F23"/>
    <w:rsid w:val="00E83404"/>
    <w:rsid w:val="00E83529"/>
    <w:rsid w:val="00E83807"/>
    <w:rsid w:val="00E8462D"/>
    <w:rsid w:val="00E84B7A"/>
    <w:rsid w:val="00E8504D"/>
    <w:rsid w:val="00E85E72"/>
    <w:rsid w:val="00E867F8"/>
    <w:rsid w:val="00E875A8"/>
    <w:rsid w:val="00E92E18"/>
    <w:rsid w:val="00E93051"/>
    <w:rsid w:val="00E949FB"/>
    <w:rsid w:val="00E94A1F"/>
    <w:rsid w:val="00E94A25"/>
    <w:rsid w:val="00E95C1B"/>
    <w:rsid w:val="00E96704"/>
    <w:rsid w:val="00E96AC8"/>
    <w:rsid w:val="00E979E2"/>
    <w:rsid w:val="00E97AAA"/>
    <w:rsid w:val="00E97FE2"/>
    <w:rsid w:val="00EA22C6"/>
    <w:rsid w:val="00EA49F9"/>
    <w:rsid w:val="00EA4C5D"/>
    <w:rsid w:val="00EA68C2"/>
    <w:rsid w:val="00EB02C9"/>
    <w:rsid w:val="00EB0C67"/>
    <w:rsid w:val="00EB18B7"/>
    <w:rsid w:val="00EB1B54"/>
    <w:rsid w:val="00EB40DB"/>
    <w:rsid w:val="00EB5267"/>
    <w:rsid w:val="00EB5322"/>
    <w:rsid w:val="00EB53AB"/>
    <w:rsid w:val="00EB53DD"/>
    <w:rsid w:val="00EB7423"/>
    <w:rsid w:val="00EB7C47"/>
    <w:rsid w:val="00EC024C"/>
    <w:rsid w:val="00EC099B"/>
    <w:rsid w:val="00EC11DF"/>
    <w:rsid w:val="00EC1520"/>
    <w:rsid w:val="00EC21DC"/>
    <w:rsid w:val="00EC3BBD"/>
    <w:rsid w:val="00EC3E76"/>
    <w:rsid w:val="00EC4A84"/>
    <w:rsid w:val="00EC571A"/>
    <w:rsid w:val="00EC5E61"/>
    <w:rsid w:val="00EC6D0D"/>
    <w:rsid w:val="00ED0585"/>
    <w:rsid w:val="00ED1205"/>
    <w:rsid w:val="00ED1AF0"/>
    <w:rsid w:val="00ED2776"/>
    <w:rsid w:val="00ED33FC"/>
    <w:rsid w:val="00ED35C6"/>
    <w:rsid w:val="00ED378C"/>
    <w:rsid w:val="00ED3A1A"/>
    <w:rsid w:val="00ED4882"/>
    <w:rsid w:val="00ED6504"/>
    <w:rsid w:val="00ED6EDD"/>
    <w:rsid w:val="00ED6F30"/>
    <w:rsid w:val="00ED6FA7"/>
    <w:rsid w:val="00ED77C2"/>
    <w:rsid w:val="00ED7DC8"/>
    <w:rsid w:val="00EE0A0C"/>
    <w:rsid w:val="00EE2D19"/>
    <w:rsid w:val="00EE3462"/>
    <w:rsid w:val="00EE50D5"/>
    <w:rsid w:val="00EE66FD"/>
    <w:rsid w:val="00EE68D8"/>
    <w:rsid w:val="00EE69E6"/>
    <w:rsid w:val="00EE7320"/>
    <w:rsid w:val="00EE7C14"/>
    <w:rsid w:val="00EE7E51"/>
    <w:rsid w:val="00EF05A1"/>
    <w:rsid w:val="00EF0FA1"/>
    <w:rsid w:val="00EF1CD2"/>
    <w:rsid w:val="00EF2EF6"/>
    <w:rsid w:val="00EF3788"/>
    <w:rsid w:val="00EF4BE1"/>
    <w:rsid w:val="00EF64D6"/>
    <w:rsid w:val="00F016DD"/>
    <w:rsid w:val="00F017DA"/>
    <w:rsid w:val="00F01C86"/>
    <w:rsid w:val="00F01DD4"/>
    <w:rsid w:val="00F01FF4"/>
    <w:rsid w:val="00F0296C"/>
    <w:rsid w:val="00F0308D"/>
    <w:rsid w:val="00F03DEE"/>
    <w:rsid w:val="00F05E4C"/>
    <w:rsid w:val="00F0610A"/>
    <w:rsid w:val="00F06D07"/>
    <w:rsid w:val="00F07BDE"/>
    <w:rsid w:val="00F07FC5"/>
    <w:rsid w:val="00F10DE3"/>
    <w:rsid w:val="00F1264E"/>
    <w:rsid w:val="00F12764"/>
    <w:rsid w:val="00F12E16"/>
    <w:rsid w:val="00F15225"/>
    <w:rsid w:val="00F15720"/>
    <w:rsid w:val="00F15B84"/>
    <w:rsid w:val="00F16698"/>
    <w:rsid w:val="00F210B3"/>
    <w:rsid w:val="00F22814"/>
    <w:rsid w:val="00F22828"/>
    <w:rsid w:val="00F23134"/>
    <w:rsid w:val="00F23CB3"/>
    <w:rsid w:val="00F24EB8"/>
    <w:rsid w:val="00F25D09"/>
    <w:rsid w:val="00F25EF9"/>
    <w:rsid w:val="00F25F92"/>
    <w:rsid w:val="00F2696E"/>
    <w:rsid w:val="00F26B12"/>
    <w:rsid w:val="00F30D68"/>
    <w:rsid w:val="00F30D85"/>
    <w:rsid w:val="00F31E08"/>
    <w:rsid w:val="00F3300F"/>
    <w:rsid w:val="00F34A1A"/>
    <w:rsid w:val="00F35F04"/>
    <w:rsid w:val="00F3618E"/>
    <w:rsid w:val="00F36859"/>
    <w:rsid w:val="00F36F4F"/>
    <w:rsid w:val="00F41100"/>
    <w:rsid w:val="00F436F1"/>
    <w:rsid w:val="00F43876"/>
    <w:rsid w:val="00F44A62"/>
    <w:rsid w:val="00F468DE"/>
    <w:rsid w:val="00F472E4"/>
    <w:rsid w:val="00F47ECC"/>
    <w:rsid w:val="00F502F8"/>
    <w:rsid w:val="00F50523"/>
    <w:rsid w:val="00F5079A"/>
    <w:rsid w:val="00F50BB8"/>
    <w:rsid w:val="00F51291"/>
    <w:rsid w:val="00F513FC"/>
    <w:rsid w:val="00F51BFD"/>
    <w:rsid w:val="00F51D90"/>
    <w:rsid w:val="00F51DD0"/>
    <w:rsid w:val="00F51F15"/>
    <w:rsid w:val="00F525AA"/>
    <w:rsid w:val="00F53291"/>
    <w:rsid w:val="00F53D1F"/>
    <w:rsid w:val="00F544C3"/>
    <w:rsid w:val="00F54F42"/>
    <w:rsid w:val="00F55610"/>
    <w:rsid w:val="00F56A12"/>
    <w:rsid w:val="00F57235"/>
    <w:rsid w:val="00F57609"/>
    <w:rsid w:val="00F60636"/>
    <w:rsid w:val="00F63F20"/>
    <w:rsid w:val="00F650FC"/>
    <w:rsid w:val="00F65D46"/>
    <w:rsid w:val="00F6628A"/>
    <w:rsid w:val="00F6764D"/>
    <w:rsid w:val="00F67757"/>
    <w:rsid w:val="00F6780F"/>
    <w:rsid w:val="00F6790C"/>
    <w:rsid w:val="00F67E8E"/>
    <w:rsid w:val="00F67F05"/>
    <w:rsid w:val="00F70F3E"/>
    <w:rsid w:val="00F71892"/>
    <w:rsid w:val="00F7196E"/>
    <w:rsid w:val="00F72D50"/>
    <w:rsid w:val="00F731A5"/>
    <w:rsid w:val="00F73351"/>
    <w:rsid w:val="00F73B02"/>
    <w:rsid w:val="00F740D3"/>
    <w:rsid w:val="00F75371"/>
    <w:rsid w:val="00F7592B"/>
    <w:rsid w:val="00F75F6B"/>
    <w:rsid w:val="00F76561"/>
    <w:rsid w:val="00F802BE"/>
    <w:rsid w:val="00F8042C"/>
    <w:rsid w:val="00F818AE"/>
    <w:rsid w:val="00F827F4"/>
    <w:rsid w:val="00F82BAD"/>
    <w:rsid w:val="00F83C20"/>
    <w:rsid w:val="00F8481A"/>
    <w:rsid w:val="00F84EB2"/>
    <w:rsid w:val="00F84FD7"/>
    <w:rsid w:val="00F85BE0"/>
    <w:rsid w:val="00F90155"/>
    <w:rsid w:val="00F90EDB"/>
    <w:rsid w:val="00F91BC4"/>
    <w:rsid w:val="00F92B4E"/>
    <w:rsid w:val="00F92BA9"/>
    <w:rsid w:val="00F934AB"/>
    <w:rsid w:val="00F93775"/>
    <w:rsid w:val="00F938F3"/>
    <w:rsid w:val="00F95A5B"/>
    <w:rsid w:val="00F96912"/>
    <w:rsid w:val="00F97950"/>
    <w:rsid w:val="00FA0C03"/>
    <w:rsid w:val="00FA113F"/>
    <w:rsid w:val="00FA2295"/>
    <w:rsid w:val="00FA2A12"/>
    <w:rsid w:val="00FA2BA0"/>
    <w:rsid w:val="00FA2D9C"/>
    <w:rsid w:val="00FA30F1"/>
    <w:rsid w:val="00FA38B7"/>
    <w:rsid w:val="00FA5B35"/>
    <w:rsid w:val="00FA5D7D"/>
    <w:rsid w:val="00FA6629"/>
    <w:rsid w:val="00FA6683"/>
    <w:rsid w:val="00FA6ADC"/>
    <w:rsid w:val="00FA7382"/>
    <w:rsid w:val="00FB09A5"/>
    <w:rsid w:val="00FB0C3B"/>
    <w:rsid w:val="00FB1A99"/>
    <w:rsid w:val="00FB1F31"/>
    <w:rsid w:val="00FB2554"/>
    <w:rsid w:val="00FB2B2E"/>
    <w:rsid w:val="00FB3774"/>
    <w:rsid w:val="00FB3C37"/>
    <w:rsid w:val="00FB3C97"/>
    <w:rsid w:val="00FB3DA3"/>
    <w:rsid w:val="00FB6AAC"/>
    <w:rsid w:val="00FB7388"/>
    <w:rsid w:val="00FB7F59"/>
    <w:rsid w:val="00FC094D"/>
    <w:rsid w:val="00FC0D5C"/>
    <w:rsid w:val="00FC1AC9"/>
    <w:rsid w:val="00FC3215"/>
    <w:rsid w:val="00FC3794"/>
    <w:rsid w:val="00FC5A80"/>
    <w:rsid w:val="00FC77A5"/>
    <w:rsid w:val="00FD0949"/>
    <w:rsid w:val="00FD0CF8"/>
    <w:rsid w:val="00FD24BA"/>
    <w:rsid w:val="00FD2DF7"/>
    <w:rsid w:val="00FD40FF"/>
    <w:rsid w:val="00FD45E4"/>
    <w:rsid w:val="00FD49C9"/>
    <w:rsid w:val="00FD4FCF"/>
    <w:rsid w:val="00FD52A7"/>
    <w:rsid w:val="00FD59FF"/>
    <w:rsid w:val="00FD782C"/>
    <w:rsid w:val="00FD7E28"/>
    <w:rsid w:val="00FE0897"/>
    <w:rsid w:val="00FE2309"/>
    <w:rsid w:val="00FE2B54"/>
    <w:rsid w:val="00FE2D3D"/>
    <w:rsid w:val="00FE3C62"/>
    <w:rsid w:val="00FE3FDD"/>
    <w:rsid w:val="00FE436A"/>
    <w:rsid w:val="00FE4780"/>
    <w:rsid w:val="00FE5075"/>
    <w:rsid w:val="00FE68B1"/>
    <w:rsid w:val="00FE76BD"/>
    <w:rsid w:val="00FE7E10"/>
    <w:rsid w:val="00FE7E65"/>
    <w:rsid w:val="00FE7F07"/>
    <w:rsid w:val="00FF11B0"/>
    <w:rsid w:val="00FF30F5"/>
    <w:rsid w:val="00FF51A0"/>
    <w:rsid w:val="00FF56BF"/>
    <w:rsid w:val="00FF770B"/>
    <w:rsid w:val="00FF7C7F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7A8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D46446"/>
    <w:rPr>
      <w:color w:val="2B579A"/>
      <w:shd w:val="clear" w:color="auto" w:fill="E6E6E6"/>
    </w:rPr>
  </w:style>
  <w:style w:type="paragraph" w:styleId="af3">
    <w:name w:val="Date"/>
    <w:basedOn w:val="a"/>
    <w:next w:val="a"/>
    <w:link w:val="Char6"/>
    <w:uiPriority w:val="99"/>
    <w:semiHidden/>
    <w:unhideWhenUsed/>
    <w:rsid w:val="00250BFF"/>
  </w:style>
  <w:style w:type="character" w:customStyle="1" w:styleId="Char6">
    <w:name w:val="날짜 Char"/>
    <w:basedOn w:val="a0"/>
    <w:link w:val="af3"/>
    <w:uiPriority w:val="99"/>
    <w:semiHidden/>
    <w:rsid w:val="0025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15FB"/>
    <w:rsid w:val="00017324"/>
    <w:rsid w:val="0003304F"/>
    <w:rsid w:val="00035AB7"/>
    <w:rsid w:val="00067A0F"/>
    <w:rsid w:val="000725B5"/>
    <w:rsid w:val="000B0FC3"/>
    <w:rsid w:val="000E2DE2"/>
    <w:rsid w:val="001323D1"/>
    <w:rsid w:val="0014046E"/>
    <w:rsid w:val="00143E53"/>
    <w:rsid w:val="00155744"/>
    <w:rsid w:val="00157211"/>
    <w:rsid w:val="001632AB"/>
    <w:rsid w:val="00173E99"/>
    <w:rsid w:val="001843F6"/>
    <w:rsid w:val="0018448D"/>
    <w:rsid w:val="00196FCF"/>
    <w:rsid w:val="001D5F8E"/>
    <w:rsid w:val="001D79F3"/>
    <w:rsid w:val="00230B40"/>
    <w:rsid w:val="00246C75"/>
    <w:rsid w:val="00251108"/>
    <w:rsid w:val="00254B25"/>
    <w:rsid w:val="0025745E"/>
    <w:rsid w:val="002705F6"/>
    <w:rsid w:val="00286358"/>
    <w:rsid w:val="002B1BFE"/>
    <w:rsid w:val="002B2B37"/>
    <w:rsid w:val="002D036E"/>
    <w:rsid w:val="002F076A"/>
    <w:rsid w:val="00310ECB"/>
    <w:rsid w:val="00325C3B"/>
    <w:rsid w:val="00327612"/>
    <w:rsid w:val="00334D57"/>
    <w:rsid w:val="003350D7"/>
    <w:rsid w:val="00341669"/>
    <w:rsid w:val="0034504A"/>
    <w:rsid w:val="003525CF"/>
    <w:rsid w:val="00384E4B"/>
    <w:rsid w:val="0039738F"/>
    <w:rsid w:val="003A12A7"/>
    <w:rsid w:val="003A457F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B4F27"/>
    <w:rsid w:val="004C4026"/>
    <w:rsid w:val="004C699A"/>
    <w:rsid w:val="004F6659"/>
    <w:rsid w:val="00520894"/>
    <w:rsid w:val="005318B7"/>
    <w:rsid w:val="00534AD7"/>
    <w:rsid w:val="00563F6C"/>
    <w:rsid w:val="005A4AF3"/>
    <w:rsid w:val="005D2029"/>
    <w:rsid w:val="00617DA6"/>
    <w:rsid w:val="006521AB"/>
    <w:rsid w:val="006548DA"/>
    <w:rsid w:val="0068048A"/>
    <w:rsid w:val="00686428"/>
    <w:rsid w:val="006A5C89"/>
    <w:rsid w:val="006B4CFE"/>
    <w:rsid w:val="006B7EEF"/>
    <w:rsid w:val="006C3583"/>
    <w:rsid w:val="006C4582"/>
    <w:rsid w:val="006C4750"/>
    <w:rsid w:val="006F0F33"/>
    <w:rsid w:val="00705209"/>
    <w:rsid w:val="007126BC"/>
    <w:rsid w:val="00776AB4"/>
    <w:rsid w:val="007803E4"/>
    <w:rsid w:val="00785ED5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96648"/>
    <w:rsid w:val="009A4B3D"/>
    <w:rsid w:val="009C1D90"/>
    <w:rsid w:val="009E15CB"/>
    <w:rsid w:val="00A12091"/>
    <w:rsid w:val="00A2456B"/>
    <w:rsid w:val="00A2668C"/>
    <w:rsid w:val="00A70E68"/>
    <w:rsid w:val="00A84E11"/>
    <w:rsid w:val="00AB727D"/>
    <w:rsid w:val="00AB7F40"/>
    <w:rsid w:val="00AC1C5D"/>
    <w:rsid w:val="00AD69B8"/>
    <w:rsid w:val="00B60EBA"/>
    <w:rsid w:val="00B95A8F"/>
    <w:rsid w:val="00BA7B5C"/>
    <w:rsid w:val="00BB3FCF"/>
    <w:rsid w:val="00BC0FC7"/>
    <w:rsid w:val="00C00D23"/>
    <w:rsid w:val="00C01A52"/>
    <w:rsid w:val="00C14E68"/>
    <w:rsid w:val="00C30658"/>
    <w:rsid w:val="00C44B05"/>
    <w:rsid w:val="00C9501F"/>
    <w:rsid w:val="00CA7803"/>
    <w:rsid w:val="00CB26A7"/>
    <w:rsid w:val="00CB453F"/>
    <w:rsid w:val="00CC2C80"/>
    <w:rsid w:val="00CD2407"/>
    <w:rsid w:val="00CD3587"/>
    <w:rsid w:val="00CF3594"/>
    <w:rsid w:val="00D620E9"/>
    <w:rsid w:val="00D87771"/>
    <w:rsid w:val="00D94A52"/>
    <w:rsid w:val="00E14097"/>
    <w:rsid w:val="00E14FA9"/>
    <w:rsid w:val="00E169ED"/>
    <w:rsid w:val="00E269F3"/>
    <w:rsid w:val="00E26A37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36F98"/>
    <w:rsid w:val="00F5283E"/>
    <w:rsid w:val="00F60F1E"/>
    <w:rsid w:val="00F7405D"/>
    <w:rsid w:val="00F77181"/>
    <w:rsid w:val="00F84771"/>
    <w:rsid w:val="00FA5CB4"/>
    <w:rsid w:val="00FD1CB3"/>
    <w:rsid w:val="00FD515F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78E175-F10B-4F13-BFF1-54CD5DA2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22</TotalTime>
  <Pages>9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12</cp:revision>
  <cp:lastPrinted>2016-05-11T05:52:00Z</cp:lastPrinted>
  <dcterms:created xsi:type="dcterms:W3CDTF">2019-05-20T05:25:00Z</dcterms:created>
  <dcterms:modified xsi:type="dcterms:W3CDTF">2019-05-20T14:48:00Z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